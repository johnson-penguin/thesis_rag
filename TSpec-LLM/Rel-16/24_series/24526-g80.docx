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4110" w14:textId="6CC6DECF" w:rsidR="001D16CD" w:rsidRPr="004D3578" w:rsidRDefault="001D16CD" w:rsidP="001D16CD">
      <w:pPr>
        <w:pStyle w:val="ZA"/>
        <w:framePr w:wrap="notBeside"/>
      </w:pPr>
      <w:bookmarkStart w:id="0" w:name="page2"/>
      <w:bookmarkStart w:id="1" w:name="page1"/>
      <w:r w:rsidRPr="004D3578">
        <w:rPr>
          <w:sz w:val="64"/>
        </w:rPr>
        <w:t xml:space="preserve">3GPP TS </w:t>
      </w:r>
      <w:r>
        <w:rPr>
          <w:sz w:val="64"/>
        </w:rPr>
        <w:t>24</w:t>
      </w:r>
      <w:r w:rsidRPr="004D3578">
        <w:rPr>
          <w:sz w:val="64"/>
        </w:rPr>
        <w:t>.</w:t>
      </w:r>
      <w:r>
        <w:rPr>
          <w:sz w:val="64"/>
        </w:rPr>
        <w:t>526</w:t>
      </w:r>
      <w:r w:rsidRPr="004D3578">
        <w:rPr>
          <w:sz w:val="64"/>
        </w:rPr>
        <w:t xml:space="preserve"> </w:t>
      </w:r>
      <w:r w:rsidRPr="004D3578">
        <w:t>V</w:t>
      </w:r>
      <w:r>
        <w:t>1</w:t>
      </w:r>
      <w:r w:rsidR="002A7CF9">
        <w:t>6</w:t>
      </w:r>
      <w:r>
        <w:t>.</w:t>
      </w:r>
      <w:r w:rsidR="002259B0">
        <w:t>8</w:t>
      </w:r>
      <w:r>
        <w:t>.0</w:t>
      </w:r>
      <w:r w:rsidRPr="004D3578">
        <w:t xml:space="preserve"> </w:t>
      </w:r>
      <w:r w:rsidRPr="004D3578">
        <w:rPr>
          <w:sz w:val="32"/>
        </w:rPr>
        <w:t>(</w:t>
      </w:r>
      <w:r w:rsidR="00812092">
        <w:rPr>
          <w:sz w:val="32"/>
        </w:rPr>
        <w:t>202</w:t>
      </w:r>
      <w:r w:rsidR="002259B0">
        <w:rPr>
          <w:sz w:val="32"/>
        </w:rPr>
        <w:t>2</w:t>
      </w:r>
      <w:r>
        <w:rPr>
          <w:sz w:val="32"/>
        </w:rPr>
        <w:t>-</w:t>
      </w:r>
      <w:r w:rsidR="00DF770C">
        <w:rPr>
          <w:sz w:val="32"/>
        </w:rPr>
        <w:t>0</w:t>
      </w:r>
      <w:r w:rsidR="002259B0">
        <w:rPr>
          <w:sz w:val="32"/>
        </w:rPr>
        <w:t>6</w:t>
      </w:r>
      <w:r w:rsidRPr="004D3578">
        <w:rPr>
          <w:sz w:val="32"/>
        </w:rPr>
        <w:t>)</w:t>
      </w:r>
    </w:p>
    <w:p w14:paraId="0FACD5E9" w14:textId="77777777" w:rsidR="001D16CD" w:rsidRPr="004D3578" w:rsidRDefault="001D16CD" w:rsidP="001D16CD">
      <w:pPr>
        <w:pStyle w:val="ZB"/>
        <w:framePr w:wrap="notBeside"/>
      </w:pPr>
      <w:r w:rsidRPr="004D3578">
        <w:t>Technical Specification</w:t>
      </w:r>
    </w:p>
    <w:p w14:paraId="74970FFA" w14:textId="77777777" w:rsidR="001D16CD" w:rsidRPr="004D3578" w:rsidRDefault="001D16CD" w:rsidP="001D16CD">
      <w:pPr>
        <w:pStyle w:val="ZT"/>
        <w:framePr w:wrap="notBeside"/>
      </w:pPr>
      <w:r w:rsidRPr="004D3578">
        <w:t>3rd Generation Partnership Project;</w:t>
      </w:r>
    </w:p>
    <w:p w14:paraId="624CDCD5" w14:textId="77777777" w:rsidR="001D16CD" w:rsidRPr="004D3578" w:rsidRDefault="001D16CD" w:rsidP="001D16CD">
      <w:pPr>
        <w:pStyle w:val="ZT"/>
        <w:framePr w:wrap="notBeside"/>
      </w:pPr>
      <w:r w:rsidRPr="004D3578">
        <w:t xml:space="preserve">Technical Specification Group </w:t>
      </w:r>
      <w:r w:rsidR="00F1319B">
        <w:t>Core Network and Terminals</w:t>
      </w:r>
      <w:r w:rsidRPr="004D3578">
        <w:t>;</w:t>
      </w:r>
    </w:p>
    <w:p w14:paraId="39C0D0B0" w14:textId="77777777" w:rsidR="001D16CD" w:rsidRPr="004D3578" w:rsidRDefault="001D16CD" w:rsidP="001D16CD">
      <w:pPr>
        <w:pStyle w:val="ZT"/>
        <w:framePr w:wrap="notBeside"/>
      </w:pPr>
      <w:r w:rsidRPr="001D16CD">
        <w:t>User Equipment (UE) policies for 5G System (5GS)</w:t>
      </w:r>
      <w:r w:rsidRPr="004D3578">
        <w:t>;</w:t>
      </w:r>
      <w:r w:rsidR="0098341F">
        <w:br/>
      </w:r>
      <w:r w:rsidR="00B53278">
        <w:t xml:space="preserve"> </w:t>
      </w:r>
      <w:r>
        <w:t>Stage 3</w:t>
      </w:r>
    </w:p>
    <w:p w14:paraId="3512CCB3" w14:textId="77777777" w:rsidR="001D16CD" w:rsidRPr="004D3578" w:rsidRDefault="001D16CD" w:rsidP="001D16CD">
      <w:pPr>
        <w:pStyle w:val="ZT"/>
        <w:framePr w:wrap="notBeside"/>
        <w:rPr>
          <w:i/>
          <w:sz w:val="28"/>
        </w:rPr>
      </w:pPr>
      <w:r w:rsidRPr="004D3578">
        <w:t>(</w:t>
      </w:r>
      <w:r w:rsidRPr="004D3578">
        <w:rPr>
          <w:rStyle w:val="ZGSM"/>
        </w:rPr>
        <w:t xml:space="preserve">Release </w:t>
      </w:r>
      <w:r>
        <w:rPr>
          <w:rStyle w:val="ZGSM"/>
        </w:rPr>
        <w:t>1</w:t>
      </w:r>
      <w:r w:rsidR="002A7CF9">
        <w:rPr>
          <w:rStyle w:val="ZGSM"/>
        </w:rPr>
        <w:t>6</w:t>
      </w:r>
      <w:r w:rsidRPr="004D3578">
        <w:t>)</w:t>
      </w:r>
    </w:p>
    <w:p w14:paraId="2D43C3EC" w14:textId="77777777" w:rsidR="001D16CD" w:rsidRPr="00235394" w:rsidRDefault="001D16CD" w:rsidP="001D16CD">
      <w:pPr>
        <w:pStyle w:val="ZU"/>
        <w:framePr w:h="4929" w:hRule="exact" w:wrap="notBeside"/>
        <w:tabs>
          <w:tab w:val="right" w:pos="10206"/>
        </w:tabs>
        <w:jc w:val="left"/>
      </w:pPr>
      <w:r>
        <w:rPr>
          <w:i/>
        </w:rPr>
        <w:pict w14:anchorId="2B932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5.9pt">
            <v:imagedata r:id="rId12" o:title="5G-logo_175px"/>
          </v:shape>
        </w:pict>
      </w:r>
      <w:r w:rsidRPr="00235394">
        <w:rPr>
          <w:color w:val="0000FF"/>
        </w:rPr>
        <w:tab/>
      </w:r>
      <w:r w:rsidRPr="00235394">
        <w:pict w14:anchorId="4814B36B">
          <v:shape id="_x0000_i1026" type="#_x0000_t75" style="width:127.95pt;height:74.75pt">
            <v:imagedata r:id="rId13" o:title="3GPP-logo_web"/>
          </v:shape>
        </w:pict>
      </w:r>
    </w:p>
    <w:p w14:paraId="1BC006DC" w14:textId="77777777" w:rsidR="001D16CD" w:rsidRPr="004D3578" w:rsidRDefault="001D16CD" w:rsidP="001D16CD">
      <w:pPr>
        <w:pStyle w:val="ZU"/>
        <w:framePr w:h="4929" w:hRule="exact" w:wrap="notBeside"/>
        <w:tabs>
          <w:tab w:val="right" w:pos="10206"/>
        </w:tabs>
        <w:jc w:val="left"/>
      </w:pPr>
    </w:p>
    <w:p w14:paraId="30D3DC65" w14:textId="77777777" w:rsidR="001D16CD" w:rsidRPr="004D3578" w:rsidRDefault="001D16CD" w:rsidP="001D16CD">
      <w:pPr>
        <w:framePr w:h="1377" w:hRule="exact" w:wrap="notBeside" w:vAnchor="page" w:hAnchor="margin" w:y="15305"/>
        <w:rPr>
          <w:sz w:val="16"/>
        </w:rPr>
      </w:pPr>
      <w:r w:rsidRPr="004D3578">
        <w:rPr>
          <w:sz w:val="16"/>
        </w:rPr>
        <w:t>The present document has been developed within the 3</w:t>
      </w:r>
      <w:r>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4ABAEA8E" w14:textId="77777777" w:rsidR="001D16CD" w:rsidRPr="004D3578" w:rsidRDefault="001D16CD" w:rsidP="001D16CD">
      <w:pPr>
        <w:pStyle w:val="ZV"/>
        <w:framePr w:wrap="notBeside"/>
      </w:pPr>
    </w:p>
    <w:p w14:paraId="7FC51795" w14:textId="77777777" w:rsidR="001D16CD" w:rsidRPr="004D3578" w:rsidRDefault="001D16CD" w:rsidP="001D16CD"/>
    <w:bookmarkEnd w:id="1"/>
    <w:p w14:paraId="4726B2B4" w14:textId="77777777" w:rsidR="001D16CD" w:rsidRPr="004D3578" w:rsidRDefault="001D16CD" w:rsidP="001D16CD">
      <w:pPr>
        <w:sectPr w:rsidR="001D16CD" w:rsidRPr="004D3578">
          <w:footnotePr>
            <w:numRestart w:val="eachSect"/>
          </w:footnotePr>
          <w:pgSz w:w="11907" w:h="16840"/>
          <w:pgMar w:top="2268" w:right="851" w:bottom="10773" w:left="851" w:header="0" w:footer="0" w:gutter="0"/>
          <w:cols w:space="720"/>
        </w:sectPr>
      </w:pPr>
    </w:p>
    <w:p w14:paraId="32A27BBB" w14:textId="77777777" w:rsidR="00080512" w:rsidRPr="004D3578" w:rsidRDefault="001D16CD">
      <w:r>
        <w:lastRenderedPageBreak/>
        <w:br w:type="page"/>
      </w:r>
    </w:p>
    <w:p w14:paraId="1E7194B2"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06622963" w14:textId="77777777" w:rsidR="00080512" w:rsidRPr="004D3578" w:rsidRDefault="009E0815">
      <w:pPr>
        <w:pStyle w:val="FP"/>
        <w:framePr w:wrap="notBeside" w:hAnchor="margin" w:y="1419"/>
        <w:ind w:left="2835" w:right="2835"/>
        <w:jc w:val="center"/>
        <w:rPr>
          <w:rFonts w:ascii="Arial" w:hAnsi="Arial"/>
          <w:sz w:val="18"/>
        </w:rPr>
      </w:pPr>
      <w:r>
        <w:rPr>
          <w:rFonts w:ascii="Arial" w:hAnsi="Arial"/>
          <w:sz w:val="18"/>
        </w:rPr>
        <w:t>Policies, UE, 5G</w:t>
      </w:r>
    </w:p>
    <w:p w14:paraId="7EDA81B2" w14:textId="77777777" w:rsidR="00080512" w:rsidRPr="004D3578" w:rsidRDefault="00080512"/>
    <w:p w14:paraId="1FAE757D"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2DDFE93"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197C0FCB" w14:textId="77777777" w:rsidR="00080512" w:rsidRPr="004D3578" w:rsidRDefault="00080512">
      <w:pPr>
        <w:pStyle w:val="FP"/>
        <w:framePr w:wrap="notBeside" w:hAnchor="margin" w:yAlign="center"/>
        <w:ind w:left="2835" w:right="2835"/>
        <w:jc w:val="center"/>
        <w:rPr>
          <w:rFonts w:ascii="Arial" w:hAnsi="Arial"/>
          <w:sz w:val="18"/>
        </w:rPr>
      </w:pPr>
    </w:p>
    <w:p w14:paraId="47768FAD" w14:textId="77777777" w:rsidR="00080512" w:rsidRPr="007C72E1" w:rsidRDefault="00080512">
      <w:pPr>
        <w:pStyle w:val="FP"/>
        <w:framePr w:wrap="notBeside" w:hAnchor="margin" w:yAlign="center"/>
        <w:pBdr>
          <w:bottom w:val="single" w:sz="6" w:space="1" w:color="auto"/>
        </w:pBdr>
        <w:spacing w:before="240"/>
        <w:ind w:left="2835" w:right="2835"/>
        <w:jc w:val="center"/>
        <w:rPr>
          <w:lang w:val="fr-FR"/>
        </w:rPr>
      </w:pPr>
      <w:r w:rsidRPr="007C72E1">
        <w:rPr>
          <w:lang w:val="fr-FR"/>
        </w:rPr>
        <w:t>3GPP support office address</w:t>
      </w:r>
    </w:p>
    <w:p w14:paraId="2A72C1C8" w14:textId="77777777" w:rsidR="00080512" w:rsidRPr="007C72E1" w:rsidRDefault="00080512">
      <w:pPr>
        <w:pStyle w:val="FP"/>
        <w:framePr w:wrap="notBeside" w:hAnchor="margin" w:yAlign="center"/>
        <w:ind w:left="2835" w:right="2835"/>
        <w:jc w:val="center"/>
        <w:rPr>
          <w:rFonts w:ascii="Arial" w:hAnsi="Arial"/>
          <w:sz w:val="18"/>
          <w:lang w:val="fr-FR"/>
        </w:rPr>
      </w:pPr>
      <w:r w:rsidRPr="007C72E1">
        <w:rPr>
          <w:rFonts w:ascii="Arial" w:hAnsi="Arial"/>
          <w:sz w:val="18"/>
          <w:lang w:val="fr-FR"/>
        </w:rPr>
        <w:t>650 Route des Lucioles - Sophia Antipolis</w:t>
      </w:r>
    </w:p>
    <w:p w14:paraId="0F80D8A5" w14:textId="77777777" w:rsidR="00080512" w:rsidRPr="007C72E1" w:rsidRDefault="00080512">
      <w:pPr>
        <w:pStyle w:val="FP"/>
        <w:framePr w:wrap="notBeside" w:hAnchor="margin" w:yAlign="center"/>
        <w:ind w:left="2835" w:right="2835"/>
        <w:jc w:val="center"/>
        <w:rPr>
          <w:rFonts w:ascii="Arial" w:hAnsi="Arial"/>
          <w:sz w:val="18"/>
          <w:lang w:val="fr-FR"/>
        </w:rPr>
      </w:pPr>
      <w:r w:rsidRPr="007C72E1">
        <w:rPr>
          <w:rFonts w:ascii="Arial" w:hAnsi="Arial"/>
          <w:sz w:val="18"/>
          <w:lang w:val="fr-FR"/>
        </w:rPr>
        <w:t>Valbonne - FRANCE</w:t>
      </w:r>
    </w:p>
    <w:p w14:paraId="5D03F440"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BBE31EF"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A8E933D"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5AB356E9" w14:textId="77777777" w:rsidR="00080512" w:rsidRPr="004D3578" w:rsidRDefault="00080512"/>
    <w:p w14:paraId="2D1A1AFD"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5D8A166D"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58B4E7C" w14:textId="77777777" w:rsidR="00080512" w:rsidRPr="004D3578" w:rsidRDefault="00080512" w:rsidP="00FA1266">
      <w:pPr>
        <w:pStyle w:val="FP"/>
        <w:framePr w:h="3057" w:hRule="exact" w:wrap="notBeside" w:vAnchor="page" w:hAnchor="margin" w:y="12605"/>
        <w:jc w:val="center"/>
        <w:rPr>
          <w:noProof/>
        </w:rPr>
      </w:pPr>
    </w:p>
    <w:p w14:paraId="1C4E9A54" w14:textId="4DBB85CB"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812092">
        <w:rPr>
          <w:noProof/>
          <w:sz w:val="18"/>
        </w:rPr>
        <w:t>2</w:t>
      </w:r>
      <w:r w:rsidR="00100DEB">
        <w:rPr>
          <w:noProof/>
          <w:sz w:val="18"/>
        </w:rPr>
        <w:t>2</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0E835399"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5F2AC835" w14:textId="77777777" w:rsidR="00FC1192" w:rsidRPr="004D3578" w:rsidRDefault="00FC1192" w:rsidP="00FA1266">
      <w:pPr>
        <w:pStyle w:val="FP"/>
        <w:framePr w:h="3057" w:hRule="exact" w:wrap="notBeside" w:vAnchor="page" w:hAnchor="margin" w:y="12605"/>
        <w:rPr>
          <w:noProof/>
          <w:sz w:val="18"/>
        </w:rPr>
      </w:pPr>
    </w:p>
    <w:p w14:paraId="074F78D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0EDC877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3D447C4D"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0"/>
    <w:p w14:paraId="07615AB0" w14:textId="77777777" w:rsidR="00080512" w:rsidRPr="004D3578" w:rsidRDefault="00080512">
      <w:pPr>
        <w:pStyle w:val="TT"/>
      </w:pPr>
      <w:r w:rsidRPr="004D3578">
        <w:br w:type="page"/>
      </w:r>
      <w:r w:rsidRPr="004D3578">
        <w:lastRenderedPageBreak/>
        <w:t>Contents</w:t>
      </w:r>
    </w:p>
    <w:p w14:paraId="05D01299" w14:textId="56AE9BC2" w:rsidR="00100DEB" w:rsidRPr="0031789D" w:rsidRDefault="00E0150D">
      <w:pPr>
        <w:pStyle w:val="TOC1"/>
        <w:rPr>
          <w:rFonts w:ascii="Calibri" w:eastAsia="Times New Roman" w:hAnsi="Calibri"/>
          <w:noProof/>
          <w:szCs w:val="22"/>
          <w:lang w:eastAsia="en-GB"/>
        </w:rPr>
      </w:pPr>
      <w:r>
        <w:fldChar w:fldCharType="begin" w:fldLock="1"/>
      </w:r>
      <w:r>
        <w:instrText xml:space="preserve"> TOC \o "1-9" </w:instrText>
      </w:r>
      <w:r>
        <w:fldChar w:fldCharType="separate"/>
      </w:r>
      <w:r w:rsidR="00100DEB">
        <w:rPr>
          <w:noProof/>
        </w:rPr>
        <w:t>Foreword</w:t>
      </w:r>
      <w:r w:rsidR="00100DEB">
        <w:rPr>
          <w:noProof/>
        </w:rPr>
        <w:tab/>
      </w:r>
      <w:r w:rsidR="00100DEB">
        <w:rPr>
          <w:noProof/>
        </w:rPr>
        <w:fldChar w:fldCharType="begin" w:fldLock="1"/>
      </w:r>
      <w:r w:rsidR="00100DEB">
        <w:rPr>
          <w:noProof/>
        </w:rPr>
        <w:instrText xml:space="preserve"> PAGEREF _Toc106976841 \h </w:instrText>
      </w:r>
      <w:r w:rsidR="00100DEB">
        <w:rPr>
          <w:noProof/>
        </w:rPr>
      </w:r>
      <w:r w:rsidR="00100DEB">
        <w:rPr>
          <w:noProof/>
        </w:rPr>
        <w:fldChar w:fldCharType="separate"/>
      </w:r>
      <w:r w:rsidR="00100DEB">
        <w:rPr>
          <w:noProof/>
        </w:rPr>
        <w:t>5</w:t>
      </w:r>
      <w:r w:rsidR="00100DEB">
        <w:rPr>
          <w:noProof/>
        </w:rPr>
        <w:fldChar w:fldCharType="end"/>
      </w:r>
    </w:p>
    <w:p w14:paraId="1A661C60" w14:textId="3BFF12C8" w:rsidR="00100DEB" w:rsidRPr="0031789D" w:rsidRDefault="00100DEB">
      <w:pPr>
        <w:pStyle w:val="TOC1"/>
        <w:rPr>
          <w:rFonts w:ascii="Calibri" w:eastAsia="Times New Roman" w:hAnsi="Calibri"/>
          <w:noProof/>
          <w:szCs w:val="22"/>
          <w:lang w:eastAsia="en-GB"/>
        </w:rPr>
      </w:pPr>
      <w:r>
        <w:rPr>
          <w:noProof/>
        </w:rPr>
        <w:t>1</w:t>
      </w:r>
      <w:r w:rsidRPr="0031789D">
        <w:rPr>
          <w:rFonts w:ascii="Calibri" w:eastAsia="Times New Roman" w:hAnsi="Calibri"/>
          <w:noProof/>
          <w:szCs w:val="22"/>
          <w:lang w:eastAsia="en-GB"/>
        </w:rPr>
        <w:tab/>
      </w:r>
      <w:r>
        <w:rPr>
          <w:noProof/>
        </w:rPr>
        <w:t>Scope</w:t>
      </w:r>
      <w:r>
        <w:rPr>
          <w:noProof/>
        </w:rPr>
        <w:tab/>
      </w:r>
      <w:r>
        <w:rPr>
          <w:noProof/>
        </w:rPr>
        <w:fldChar w:fldCharType="begin" w:fldLock="1"/>
      </w:r>
      <w:r>
        <w:rPr>
          <w:noProof/>
        </w:rPr>
        <w:instrText xml:space="preserve"> PAGEREF _Toc106976842 \h </w:instrText>
      </w:r>
      <w:r>
        <w:rPr>
          <w:noProof/>
        </w:rPr>
      </w:r>
      <w:r>
        <w:rPr>
          <w:noProof/>
        </w:rPr>
        <w:fldChar w:fldCharType="separate"/>
      </w:r>
      <w:r>
        <w:rPr>
          <w:noProof/>
        </w:rPr>
        <w:t>6</w:t>
      </w:r>
      <w:r>
        <w:rPr>
          <w:noProof/>
        </w:rPr>
        <w:fldChar w:fldCharType="end"/>
      </w:r>
    </w:p>
    <w:p w14:paraId="5A5B4978" w14:textId="01C33A09" w:rsidR="00100DEB" w:rsidRPr="0031789D" w:rsidRDefault="00100DEB">
      <w:pPr>
        <w:pStyle w:val="TOC1"/>
        <w:rPr>
          <w:rFonts w:ascii="Calibri" w:eastAsia="Times New Roman" w:hAnsi="Calibri"/>
          <w:noProof/>
          <w:szCs w:val="22"/>
          <w:lang w:eastAsia="en-GB"/>
        </w:rPr>
      </w:pPr>
      <w:r>
        <w:rPr>
          <w:noProof/>
        </w:rPr>
        <w:t>2</w:t>
      </w:r>
      <w:r w:rsidRPr="0031789D">
        <w:rPr>
          <w:rFonts w:ascii="Calibri" w:eastAsia="Times New Roman" w:hAnsi="Calibri"/>
          <w:noProof/>
          <w:szCs w:val="22"/>
          <w:lang w:eastAsia="en-GB"/>
        </w:rPr>
        <w:tab/>
      </w:r>
      <w:r>
        <w:rPr>
          <w:noProof/>
        </w:rPr>
        <w:t>References</w:t>
      </w:r>
      <w:r>
        <w:rPr>
          <w:noProof/>
        </w:rPr>
        <w:tab/>
      </w:r>
      <w:r>
        <w:rPr>
          <w:noProof/>
        </w:rPr>
        <w:fldChar w:fldCharType="begin" w:fldLock="1"/>
      </w:r>
      <w:r>
        <w:rPr>
          <w:noProof/>
        </w:rPr>
        <w:instrText xml:space="preserve"> PAGEREF _Toc106976843 \h </w:instrText>
      </w:r>
      <w:r>
        <w:rPr>
          <w:noProof/>
        </w:rPr>
      </w:r>
      <w:r>
        <w:rPr>
          <w:noProof/>
        </w:rPr>
        <w:fldChar w:fldCharType="separate"/>
      </w:r>
      <w:r>
        <w:rPr>
          <w:noProof/>
        </w:rPr>
        <w:t>6</w:t>
      </w:r>
      <w:r>
        <w:rPr>
          <w:noProof/>
        </w:rPr>
        <w:fldChar w:fldCharType="end"/>
      </w:r>
    </w:p>
    <w:p w14:paraId="7B1E5C14" w14:textId="4DF959FB" w:rsidR="00100DEB" w:rsidRPr="0031789D" w:rsidRDefault="00100DEB">
      <w:pPr>
        <w:pStyle w:val="TOC1"/>
        <w:rPr>
          <w:rFonts w:ascii="Calibri" w:eastAsia="Times New Roman" w:hAnsi="Calibri"/>
          <w:noProof/>
          <w:szCs w:val="22"/>
          <w:lang w:eastAsia="en-GB"/>
        </w:rPr>
      </w:pPr>
      <w:r>
        <w:rPr>
          <w:noProof/>
        </w:rPr>
        <w:t>3</w:t>
      </w:r>
      <w:r w:rsidRPr="0031789D">
        <w:rPr>
          <w:rFonts w:ascii="Calibri" w:eastAsia="Times New Roman"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_Toc106976844 \h </w:instrText>
      </w:r>
      <w:r>
        <w:rPr>
          <w:noProof/>
        </w:rPr>
      </w:r>
      <w:r>
        <w:rPr>
          <w:noProof/>
        </w:rPr>
        <w:fldChar w:fldCharType="separate"/>
      </w:r>
      <w:r>
        <w:rPr>
          <w:noProof/>
        </w:rPr>
        <w:t>7</w:t>
      </w:r>
      <w:r>
        <w:rPr>
          <w:noProof/>
        </w:rPr>
        <w:fldChar w:fldCharType="end"/>
      </w:r>
    </w:p>
    <w:p w14:paraId="56BF6326" w14:textId="7A7A958C" w:rsidR="00100DEB" w:rsidRPr="0031789D" w:rsidRDefault="00100DEB">
      <w:pPr>
        <w:pStyle w:val="TOC2"/>
        <w:rPr>
          <w:rFonts w:ascii="Calibri" w:eastAsia="Times New Roman" w:hAnsi="Calibri"/>
          <w:noProof/>
          <w:sz w:val="22"/>
          <w:szCs w:val="22"/>
          <w:lang w:eastAsia="en-GB"/>
        </w:rPr>
      </w:pPr>
      <w:r>
        <w:rPr>
          <w:noProof/>
        </w:rPr>
        <w:t>3.1</w:t>
      </w:r>
      <w:r w:rsidRPr="0031789D">
        <w:rPr>
          <w:rFonts w:ascii="Calibri" w:eastAsia="Times New Roman" w:hAnsi="Calibri"/>
          <w:noProof/>
          <w:sz w:val="22"/>
          <w:szCs w:val="22"/>
          <w:lang w:eastAsia="en-GB"/>
        </w:rPr>
        <w:tab/>
      </w:r>
      <w:r>
        <w:rPr>
          <w:noProof/>
        </w:rPr>
        <w:t>Definitions</w:t>
      </w:r>
      <w:r>
        <w:rPr>
          <w:noProof/>
        </w:rPr>
        <w:tab/>
      </w:r>
      <w:r>
        <w:rPr>
          <w:noProof/>
        </w:rPr>
        <w:fldChar w:fldCharType="begin" w:fldLock="1"/>
      </w:r>
      <w:r>
        <w:rPr>
          <w:noProof/>
        </w:rPr>
        <w:instrText xml:space="preserve"> PAGEREF _Toc106976845 \h </w:instrText>
      </w:r>
      <w:r>
        <w:rPr>
          <w:noProof/>
        </w:rPr>
      </w:r>
      <w:r>
        <w:rPr>
          <w:noProof/>
        </w:rPr>
        <w:fldChar w:fldCharType="separate"/>
      </w:r>
      <w:r>
        <w:rPr>
          <w:noProof/>
        </w:rPr>
        <w:t>7</w:t>
      </w:r>
      <w:r>
        <w:rPr>
          <w:noProof/>
        </w:rPr>
        <w:fldChar w:fldCharType="end"/>
      </w:r>
    </w:p>
    <w:p w14:paraId="074B9AA0" w14:textId="44F29169" w:rsidR="00100DEB" w:rsidRPr="0031789D" w:rsidRDefault="00100DEB">
      <w:pPr>
        <w:pStyle w:val="TOC2"/>
        <w:rPr>
          <w:rFonts w:ascii="Calibri" w:eastAsia="Times New Roman" w:hAnsi="Calibri"/>
          <w:noProof/>
          <w:sz w:val="22"/>
          <w:szCs w:val="22"/>
          <w:lang w:eastAsia="en-GB"/>
        </w:rPr>
      </w:pPr>
      <w:r>
        <w:rPr>
          <w:noProof/>
        </w:rPr>
        <w:t>3.2</w:t>
      </w:r>
      <w:r w:rsidRPr="0031789D">
        <w:rPr>
          <w:rFonts w:ascii="Calibri" w:eastAsia="Times New Roman" w:hAnsi="Calibri"/>
          <w:noProof/>
          <w:sz w:val="22"/>
          <w:szCs w:val="22"/>
          <w:lang w:eastAsia="en-GB"/>
        </w:rPr>
        <w:tab/>
      </w:r>
      <w:r>
        <w:rPr>
          <w:noProof/>
        </w:rPr>
        <w:t>Abbreviations</w:t>
      </w:r>
      <w:r>
        <w:rPr>
          <w:noProof/>
        </w:rPr>
        <w:tab/>
      </w:r>
      <w:r>
        <w:rPr>
          <w:noProof/>
        </w:rPr>
        <w:fldChar w:fldCharType="begin" w:fldLock="1"/>
      </w:r>
      <w:r>
        <w:rPr>
          <w:noProof/>
        </w:rPr>
        <w:instrText xml:space="preserve"> PAGEREF _Toc106976846 \h </w:instrText>
      </w:r>
      <w:r>
        <w:rPr>
          <w:noProof/>
        </w:rPr>
      </w:r>
      <w:r>
        <w:rPr>
          <w:noProof/>
        </w:rPr>
        <w:fldChar w:fldCharType="separate"/>
      </w:r>
      <w:r>
        <w:rPr>
          <w:noProof/>
        </w:rPr>
        <w:t>7</w:t>
      </w:r>
      <w:r>
        <w:rPr>
          <w:noProof/>
        </w:rPr>
        <w:fldChar w:fldCharType="end"/>
      </w:r>
    </w:p>
    <w:p w14:paraId="7A779C3A" w14:textId="0B9678E4" w:rsidR="00100DEB" w:rsidRPr="0031789D" w:rsidRDefault="00100DEB">
      <w:pPr>
        <w:pStyle w:val="TOC1"/>
        <w:rPr>
          <w:rFonts w:ascii="Calibri" w:eastAsia="Times New Roman" w:hAnsi="Calibri"/>
          <w:noProof/>
          <w:szCs w:val="22"/>
          <w:lang w:eastAsia="en-GB"/>
        </w:rPr>
      </w:pPr>
      <w:r>
        <w:rPr>
          <w:noProof/>
        </w:rPr>
        <w:t>4</w:t>
      </w:r>
      <w:r w:rsidRPr="0031789D">
        <w:rPr>
          <w:rFonts w:ascii="Calibri" w:eastAsia="Times New Roman" w:hAnsi="Calibri"/>
          <w:noProof/>
          <w:szCs w:val="22"/>
          <w:lang w:eastAsia="en-GB"/>
        </w:rPr>
        <w:tab/>
      </w:r>
      <w:r>
        <w:rPr>
          <w:noProof/>
        </w:rPr>
        <w:t>Descriptions of UE policies for 5GS</w:t>
      </w:r>
      <w:r>
        <w:rPr>
          <w:noProof/>
        </w:rPr>
        <w:tab/>
      </w:r>
      <w:r>
        <w:rPr>
          <w:noProof/>
        </w:rPr>
        <w:fldChar w:fldCharType="begin" w:fldLock="1"/>
      </w:r>
      <w:r>
        <w:rPr>
          <w:noProof/>
        </w:rPr>
        <w:instrText xml:space="preserve"> PAGEREF _Toc106976847 \h </w:instrText>
      </w:r>
      <w:r>
        <w:rPr>
          <w:noProof/>
        </w:rPr>
      </w:r>
      <w:r>
        <w:rPr>
          <w:noProof/>
        </w:rPr>
        <w:fldChar w:fldCharType="separate"/>
      </w:r>
      <w:r>
        <w:rPr>
          <w:noProof/>
        </w:rPr>
        <w:t>8</w:t>
      </w:r>
      <w:r>
        <w:rPr>
          <w:noProof/>
        </w:rPr>
        <w:fldChar w:fldCharType="end"/>
      </w:r>
    </w:p>
    <w:p w14:paraId="59B14E70" w14:textId="499219DB" w:rsidR="00100DEB" w:rsidRPr="0031789D" w:rsidRDefault="00100DEB">
      <w:pPr>
        <w:pStyle w:val="TOC2"/>
        <w:rPr>
          <w:rFonts w:ascii="Calibri" w:eastAsia="Times New Roman" w:hAnsi="Calibri"/>
          <w:noProof/>
          <w:sz w:val="22"/>
          <w:szCs w:val="22"/>
          <w:lang w:eastAsia="en-GB"/>
        </w:rPr>
      </w:pPr>
      <w:r>
        <w:rPr>
          <w:noProof/>
        </w:rPr>
        <w:t>4.1</w:t>
      </w:r>
      <w:r w:rsidRPr="0031789D">
        <w:rPr>
          <w:rFonts w:ascii="Calibri" w:eastAsia="Times New Roman" w:hAnsi="Calibr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_Toc106976848 \h </w:instrText>
      </w:r>
      <w:r>
        <w:rPr>
          <w:noProof/>
        </w:rPr>
      </w:r>
      <w:r>
        <w:rPr>
          <w:noProof/>
        </w:rPr>
        <w:fldChar w:fldCharType="separate"/>
      </w:r>
      <w:r>
        <w:rPr>
          <w:noProof/>
        </w:rPr>
        <w:t>8</w:t>
      </w:r>
      <w:r>
        <w:rPr>
          <w:noProof/>
        </w:rPr>
        <w:fldChar w:fldCharType="end"/>
      </w:r>
    </w:p>
    <w:p w14:paraId="021AF1C9" w14:textId="4FEC6897" w:rsidR="00100DEB" w:rsidRPr="0031789D" w:rsidRDefault="00100DEB">
      <w:pPr>
        <w:pStyle w:val="TOC2"/>
        <w:rPr>
          <w:rFonts w:ascii="Calibri" w:eastAsia="Times New Roman" w:hAnsi="Calibri"/>
          <w:noProof/>
          <w:sz w:val="22"/>
          <w:szCs w:val="22"/>
          <w:lang w:eastAsia="en-GB"/>
        </w:rPr>
      </w:pPr>
      <w:r>
        <w:rPr>
          <w:noProof/>
          <w:lang w:eastAsia="zh-CN"/>
        </w:rPr>
        <w:t>4.2</w:t>
      </w:r>
      <w:r w:rsidRPr="0031789D">
        <w:rPr>
          <w:rFonts w:ascii="Calibri" w:eastAsia="Times New Roman" w:hAnsi="Calibri"/>
          <w:noProof/>
          <w:sz w:val="22"/>
          <w:szCs w:val="22"/>
          <w:lang w:eastAsia="en-GB"/>
        </w:rPr>
        <w:tab/>
      </w:r>
      <w:r>
        <w:rPr>
          <w:noProof/>
          <w:lang w:eastAsia="zh-CN"/>
        </w:rPr>
        <w:t>UE route selection policy (URSP)</w:t>
      </w:r>
      <w:r>
        <w:rPr>
          <w:noProof/>
        </w:rPr>
        <w:tab/>
      </w:r>
      <w:r>
        <w:rPr>
          <w:noProof/>
        </w:rPr>
        <w:fldChar w:fldCharType="begin" w:fldLock="1"/>
      </w:r>
      <w:r>
        <w:rPr>
          <w:noProof/>
        </w:rPr>
        <w:instrText xml:space="preserve"> PAGEREF _Toc106976849 \h </w:instrText>
      </w:r>
      <w:r>
        <w:rPr>
          <w:noProof/>
        </w:rPr>
      </w:r>
      <w:r>
        <w:rPr>
          <w:noProof/>
        </w:rPr>
        <w:fldChar w:fldCharType="separate"/>
      </w:r>
      <w:r>
        <w:rPr>
          <w:noProof/>
        </w:rPr>
        <w:t>8</w:t>
      </w:r>
      <w:r>
        <w:rPr>
          <w:noProof/>
        </w:rPr>
        <w:fldChar w:fldCharType="end"/>
      </w:r>
    </w:p>
    <w:p w14:paraId="5EBA705A" w14:textId="5986E3B7" w:rsidR="00100DEB" w:rsidRPr="0031789D" w:rsidRDefault="00100DEB">
      <w:pPr>
        <w:pStyle w:val="TOC3"/>
        <w:rPr>
          <w:rFonts w:ascii="Calibri" w:eastAsia="Times New Roman" w:hAnsi="Calibri"/>
          <w:noProof/>
          <w:sz w:val="22"/>
          <w:szCs w:val="22"/>
          <w:lang w:eastAsia="en-GB"/>
        </w:rPr>
      </w:pPr>
      <w:r>
        <w:rPr>
          <w:noProof/>
        </w:rPr>
        <w:t>4.2.1</w:t>
      </w:r>
      <w:r w:rsidRPr="0031789D">
        <w:rPr>
          <w:rFonts w:ascii="Calibri" w:eastAsia="Times New Roman" w:hAnsi="Calibri"/>
          <w:noProof/>
          <w:sz w:val="22"/>
          <w:szCs w:val="22"/>
          <w:lang w:eastAsia="en-GB"/>
        </w:rPr>
        <w:tab/>
      </w:r>
      <w:r>
        <w:rPr>
          <w:noProof/>
        </w:rPr>
        <w:t>General</w:t>
      </w:r>
      <w:r>
        <w:rPr>
          <w:noProof/>
        </w:rPr>
        <w:tab/>
      </w:r>
      <w:r>
        <w:rPr>
          <w:noProof/>
        </w:rPr>
        <w:fldChar w:fldCharType="begin" w:fldLock="1"/>
      </w:r>
      <w:r>
        <w:rPr>
          <w:noProof/>
        </w:rPr>
        <w:instrText xml:space="preserve"> PAGEREF _Toc106976850 \h </w:instrText>
      </w:r>
      <w:r>
        <w:rPr>
          <w:noProof/>
        </w:rPr>
      </w:r>
      <w:r>
        <w:rPr>
          <w:noProof/>
        </w:rPr>
        <w:fldChar w:fldCharType="separate"/>
      </w:r>
      <w:r>
        <w:rPr>
          <w:noProof/>
        </w:rPr>
        <w:t>8</w:t>
      </w:r>
      <w:r>
        <w:rPr>
          <w:noProof/>
        </w:rPr>
        <w:fldChar w:fldCharType="end"/>
      </w:r>
    </w:p>
    <w:p w14:paraId="31751FB7" w14:textId="79FCA29B" w:rsidR="00100DEB" w:rsidRPr="0031789D" w:rsidRDefault="00100DEB">
      <w:pPr>
        <w:pStyle w:val="TOC3"/>
        <w:rPr>
          <w:rFonts w:ascii="Calibri" w:eastAsia="Times New Roman" w:hAnsi="Calibri"/>
          <w:noProof/>
          <w:sz w:val="22"/>
          <w:szCs w:val="22"/>
          <w:lang w:eastAsia="en-GB"/>
        </w:rPr>
      </w:pPr>
      <w:r>
        <w:rPr>
          <w:noProof/>
        </w:rPr>
        <w:t>4.2.2</w:t>
      </w:r>
      <w:r w:rsidRPr="0031789D">
        <w:rPr>
          <w:rFonts w:ascii="Calibri" w:eastAsia="Times New Roman" w:hAnsi="Calibri"/>
          <w:noProof/>
          <w:sz w:val="22"/>
          <w:szCs w:val="22"/>
          <w:lang w:eastAsia="en-GB"/>
        </w:rPr>
        <w:tab/>
      </w:r>
      <w:r>
        <w:rPr>
          <w:noProof/>
        </w:rPr>
        <w:t>Association between an application and either a PDU session or non-seamless non-3GPP offload</w:t>
      </w:r>
      <w:r>
        <w:rPr>
          <w:noProof/>
        </w:rPr>
        <w:tab/>
      </w:r>
      <w:r>
        <w:rPr>
          <w:noProof/>
        </w:rPr>
        <w:fldChar w:fldCharType="begin" w:fldLock="1"/>
      </w:r>
      <w:r>
        <w:rPr>
          <w:noProof/>
        </w:rPr>
        <w:instrText xml:space="preserve"> PAGEREF _Toc106976851 \h </w:instrText>
      </w:r>
      <w:r>
        <w:rPr>
          <w:noProof/>
        </w:rPr>
      </w:r>
      <w:r>
        <w:rPr>
          <w:noProof/>
        </w:rPr>
        <w:fldChar w:fldCharType="separate"/>
      </w:r>
      <w:r>
        <w:rPr>
          <w:noProof/>
        </w:rPr>
        <w:t>9</w:t>
      </w:r>
      <w:r>
        <w:rPr>
          <w:noProof/>
        </w:rPr>
        <w:fldChar w:fldCharType="end"/>
      </w:r>
    </w:p>
    <w:p w14:paraId="754E72FD" w14:textId="77BEF135" w:rsidR="00100DEB" w:rsidRPr="0031789D" w:rsidRDefault="00100DEB">
      <w:pPr>
        <w:pStyle w:val="TOC4"/>
        <w:rPr>
          <w:rFonts w:ascii="Calibri" w:eastAsia="Times New Roman" w:hAnsi="Calibri"/>
          <w:noProof/>
          <w:sz w:val="22"/>
          <w:szCs w:val="22"/>
          <w:lang w:eastAsia="en-GB"/>
        </w:rPr>
      </w:pPr>
      <w:r>
        <w:rPr>
          <w:noProof/>
        </w:rPr>
        <w:t>4.2.2.1</w:t>
      </w:r>
      <w:r w:rsidRPr="0031789D">
        <w:rPr>
          <w:rFonts w:ascii="Calibri" w:eastAsia="Times New Roman" w:hAnsi="Calibri"/>
          <w:noProof/>
          <w:sz w:val="22"/>
          <w:szCs w:val="22"/>
          <w:lang w:eastAsia="en-GB"/>
        </w:rPr>
        <w:tab/>
      </w:r>
      <w:r>
        <w:rPr>
          <w:noProof/>
        </w:rPr>
        <w:t>General</w:t>
      </w:r>
      <w:r>
        <w:rPr>
          <w:noProof/>
        </w:rPr>
        <w:tab/>
      </w:r>
      <w:r>
        <w:rPr>
          <w:noProof/>
        </w:rPr>
        <w:fldChar w:fldCharType="begin" w:fldLock="1"/>
      </w:r>
      <w:r>
        <w:rPr>
          <w:noProof/>
        </w:rPr>
        <w:instrText xml:space="preserve"> PAGEREF _Toc106976852 \h </w:instrText>
      </w:r>
      <w:r>
        <w:rPr>
          <w:noProof/>
        </w:rPr>
      </w:r>
      <w:r>
        <w:rPr>
          <w:noProof/>
        </w:rPr>
        <w:fldChar w:fldCharType="separate"/>
      </w:r>
      <w:r>
        <w:rPr>
          <w:noProof/>
        </w:rPr>
        <w:t>9</w:t>
      </w:r>
      <w:r>
        <w:rPr>
          <w:noProof/>
        </w:rPr>
        <w:fldChar w:fldCharType="end"/>
      </w:r>
    </w:p>
    <w:p w14:paraId="5D9E4700" w14:textId="038C09BF" w:rsidR="00100DEB" w:rsidRPr="0031789D" w:rsidRDefault="00100DEB">
      <w:pPr>
        <w:pStyle w:val="TOC4"/>
        <w:rPr>
          <w:rFonts w:ascii="Calibri" w:eastAsia="Times New Roman" w:hAnsi="Calibri"/>
          <w:noProof/>
          <w:sz w:val="22"/>
          <w:szCs w:val="22"/>
          <w:lang w:eastAsia="en-GB"/>
        </w:rPr>
      </w:pPr>
      <w:r>
        <w:rPr>
          <w:noProof/>
        </w:rPr>
        <w:t>4.2.2.2</w:t>
      </w:r>
      <w:r w:rsidRPr="0031789D">
        <w:rPr>
          <w:rFonts w:ascii="Calibri" w:eastAsia="Times New Roman" w:hAnsi="Calibri"/>
          <w:noProof/>
          <w:sz w:val="22"/>
          <w:szCs w:val="22"/>
          <w:lang w:eastAsia="en-GB"/>
        </w:rPr>
        <w:tab/>
      </w:r>
      <w:r>
        <w:rPr>
          <w:noProof/>
        </w:rPr>
        <w:t>Association between an application and either a PDU session or non-seamless non-3GPP offload by a UE</w:t>
      </w:r>
      <w:r>
        <w:rPr>
          <w:noProof/>
        </w:rPr>
        <w:tab/>
      </w:r>
      <w:r>
        <w:rPr>
          <w:noProof/>
        </w:rPr>
        <w:fldChar w:fldCharType="begin" w:fldLock="1"/>
      </w:r>
      <w:r>
        <w:rPr>
          <w:noProof/>
        </w:rPr>
        <w:instrText xml:space="preserve"> PAGEREF _Toc106976853 \h </w:instrText>
      </w:r>
      <w:r>
        <w:rPr>
          <w:noProof/>
        </w:rPr>
      </w:r>
      <w:r>
        <w:rPr>
          <w:noProof/>
        </w:rPr>
        <w:fldChar w:fldCharType="separate"/>
      </w:r>
      <w:r>
        <w:rPr>
          <w:noProof/>
        </w:rPr>
        <w:t>9</w:t>
      </w:r>
      <w:r>
        <w:rPr>
          <w:noProof/>
        </w:rPr>
        <w:fldChar w:fldCharType="end"/>
      </w:r>
    </w:p>
    <w:p w14:paraId="1C16A4D7" w14:textId="333A0F80" w:rsidR="00100DEB" w:rsidRPr="0031789D" w:rsidRDefault="00100DEB">
      <w:pPr>
        <w:pStyle w:val="TOC4"/>
        <w:rPr>
          <w:rFonts w:ascii="Calibri" w:eastAsia="Times New Roman" w:hAnsi="Calibri"/>
          <w:noProof/>
          <w:sz w:val="22"/>
          <w:szCs w:val="22"/>
          <w:lang w:eastAsia="en-GB"/>
        </w:rPr>
      </w:pPr>
      <w:r>
        <w:rPr>
          <w:noProof/>
        </w:rPr>
        <w:t>4.2.2.3</w:t>
      </w:r>
      <w:r w:rsidRPr="0031789D">
        <w:rPr>
          <w:rFonts w:ascii="Calibri" w:eastAsia="Times New Roman" w:hAnsi="Calibri"/>
          <w:noProof/>
          <w:sz w:val="22"/>
          <w:szCs w:val="22"/>
          <w:lang w:eastAsia="en-GB"/>
        </w:rPr>
        <w:tab/>
      </w:r>
      <w:r>
        <w:rPr>
          <w:noProof/>
        </w:rPr>
        <w:t>Association between an application and a PDU session by a 5G-RG or a W-AGF acting on behalf of FN-RG</w:t>
      </w:r>
      <w:r>
        <w:rPr>
          <w:noProof/>
        </w:rPr>
        <w:tab/>
      </w:r>
      <w:r>
        <w:rPr>
          <w:noProof/>
        </w:rPr>
        <w:fldChar w:fldCharType="begin" w:fldLock="1"/>
      </w:r>
      <w:r>
        <w:rPr>
          <w:noProof/>
        </w:rPr>
        <w:instrText xml:space="preserve"> PAGEREF _Toc106976854 \h </w:instrText>
      </w:r>
      <w:r>
        <w:rPr>
          <w:noProof/>
        </w:rPr>
      </w:r>
      <w:r>
        <w:rPr>
          <w:noProof/>
        </w:rPr>
        <w:fldChar w:fldCharType="separate"/>
      </w:r>
      <w:r>
        <w:rPr>
          <w:noProof/>
        </w:rPr>
        <w:t>13</w:t>
      </w:r>
      <w:r>
        <w:rPr>
          <w:noProof/>
        </w:rPr>
        <w:fldChar w:fldCharType="end"/>
      </w:r>
    </w:p>
    <w:p w14:paraId="2BBE9DC7" w14:textId="35B3DBAF" w:rsidR="00100DEB" w:rsidRPr="0031789D" w:rsidRDefault="00100DEB">
      <w:pPr>
        <w:pStyle w:val="TOC3"/>
        <w:rPr>
          <w:rFonts w:ascii="Calibri" w:eastAsia="Times New Roman" w:hAnsi="Calibri"/>
          <w:noProof/>
          <w:sz w:val="22"/>
          <w:szCs w:val="22"/>
          <w:lang w:eastAsia="en-GB"/>
        </w:rPr>
      </w:pPr>
      <w:r>
        <w:rPr>
          <w:noProof/>
          <w:lang w:eastAsia="zh-CN"/>
        </w:rPr>
        <w:t>4.2.3</w:t>
      </w:r>
      <w:r w:rsidRPr="0031789D">
        <w:rPr>
          <w:rFonts w:ascii="Calibri" w:eastAsia="Times New Roman" w:hAnsi="Calibri"/>
          <w:noProof/>
          <w:sz w:val="22"/>
          <w:szCs w:val="22"/>
          <w:lang w:eastAsia="en-GB"/>
        </w:rPr>
        <w:tab/>
      </w:r>
      <w:r>
        <w:rPr>
          <w:noProof/>
          <w:lang w:eastAsia="zh-CN"/>
        </w:rPr>
        <w:t>Unknown or unexpected URSP rules</w:t>
      </w:r>
      <w:r>
        <w:rPr>
          <w:noProof/>
        </w:rPr>
        <w:tab/>
      </w:r>
      <w:r>
        <w:rPr>
          <w:noProof/>
        </w:rPr>
        <w:fldChar w:fldCharType="begin" w:fldLock="1"/>
      </w:r>
      <w:r>
        <w:rPr>
          <w:noProof/>
        </w:rPr>
        <w:instrText xml:space="preserve"> PAGEREF _Toc106976855 \h </w:instrText>
      </w:r>
      <w:r>
        <w:rPr>
          <w:noProof/>
        </w:rPr>
      </w:r>
      <w:r>
        <w:rPr>
          <w:noProof/>
        </w:rPr>
        <w:fldChar w:fldCharType="separate"/>
      </w:r>
      <w:r>
        <w:rPr>
          <w:noProof/>
        </w:rPr>
        <w:t>16</w:t>
      </w:r>
      <w:r>
        <w:rPr>
          <w:noProof/>
        </w:rPr>
        <w:fldChar w:fldCharType="end"/>
      </w:r>
    </w:p>
    <w:p w14:paraId="4AB7B4AF" w14:textId="352FCF72" w:rsidR="00100DEB" w:rsidRPr="0031789D" w:rsidRDefault="00100DEB">
      <w:pPr>
        <w:pStyle w:val="TOC2"/>
        <w:rPr>
          <w:rFonts w:ascii="Calibri" w:eastAsia="Times New Roman" w:hAnsi="Calibri"/>
          <w:noProof/>
          <w:sz w:val="22"/>
          <w:szCs w:val="22"/>
          <w:lang w:eastAsia="en-GB"/>
        </w:rPr>
      </w:pPr>
      <w:r>
        <w:rPr>
          <w:noProof/>
          <w:lang w:eastAsia="zh-CN"/>
        </w:rPr>
        <w:t>4.3</w:t>
      </w:r>
      <w:r w:rsidRPr="0031789D">
        <w:rPr>
          <w:rFonts w:ascii="Calibri" w:eastAsia="Times New Roman" w:hAnsi="Calibri"/>
          <w:noProof/>
          <w:sz w:val="22"/>
          <w:szCs w:val="22"/>
          <w:lang w:eastAsia="en-GB"/>
        </w:rPr>
        <w:tab/>
      </w:r>
      <w:r>
        <w:rPr>
          <w:noProof/>
          <w:lang w:eastAsia="zh-CN"/>
        </w:rPr>
        <w:t>Access network discovery and selection policy (ANDSP)</w:t>
      </w:r>
      <w:r>
        <w:rPr>
          <w:noProof/>
        </w:rPr>
        <w:tab/>
      </w:r>
      <w:r>
        <w:rPr>
          <w:noProof/>
        </w:rPr>
        <w:fldChar w:fldCharType="begin" w:fldLock="1"/>
      </w:r>
      <w:r>
        <w:rPr>
          <w:noProof/>
        </w:rPr>
        <w:instrText xml:space="preserve"> PAGEREF _Toc106976856 \h </w:instrText>
      </w:r>
      <w:r>
        <w:rPr>
          <w:noProof/>
        </w:rPr>
      </w:r>
      <w:r>
        <w:rPr>
          <w:noProof/>
        </w:rPr>
        <w:fldChar w:fldCharType="separate"/>
      </w:r>
      <w:r>
        <w:rPr>
          <w:noProof/>
        </w:rPr>
        <w:t>16</w:t>
      </w:r>
      <w:r>
        <w:rPr>
          <w:noProof/>
        </w:rPr>
        <w:fldChar w:fldCharType="end"/>
      </w:r>
    </w:p>
    <w:p w14:paraId="049B6BCE" w14:textId="28BCBA94" w:rsidR="00100DEB" w:rsidRPr="0031789D" w:rsidRDefault="00100DEB">
      <w:pPr>
        <w:pStyle w:val="TOC3"/>
        <w:rPr>
          <w:rFonts w:ascii="Calibri" w:eastAsia="Times New Roman" w:hAnsi="Calibri"/>
          <w:noProof/>
          <w:sz w:val="22"/>
          <w:szCs w:val="22"/>
          <w:lang w:eastAsia="en-GB"/>
        </w:rPr>
      </w:pPr>
      <w:r>
        <w:rPr>
          <w:noProof/>
          <w:lang w:eastAsia="zh-CN"/>
        </w:rPr>
        <w:t>4.3.1</w:t>
      </w:r>
      <w:r w:rsidRPr="0031789D">
        <w:rPr>
          <w:rFonts w:ascii="Calibri" w:eastAsia="Times New Roman" w:hAnsi="Calibr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_Toc106976857 \h </w:instrText>
      </w:r>
      <w:r>
        <w:rPr>
          <w:noProof/>
        </w:rPr>
      </w:r>
      <w:r>
        <w:rPr>
          <w:noProof/>
        </w:rPr>
        <w:fldChar w:fldCharType="separate"/>
      </w:r>
      <w:r>
        <w:rPr>
          <w:noProof/>
        </w:rPr>
        <w:t>16</w:t>
      </w:r>
      <w:r>
        <w:rPr>
          <w:noProof/>
        </w:rPr>
        <w:fldChar w:fldCharType="end"/>
      </w:r>
    </w:p>
    <w:p w14:paraId="59836339" w14:textId="4DE0BC06" w:rsidR="00100DEB" w:rsidRPr="0031789D" w:rsidRDefault="00100DEB">
      <w:pPr>
        <w:pStyle w:val="TOC3"/>
        <w:rPr>
          <w:rFonts w:ascii="Calibri" w:eastAsia="Times New Roman" w:hAnsi="Calibri"/>
          <w:noProof/>
          <w:sz w:val="22"/>
          <w:szCs w:val="22"/>
          <w:lang w:eastAsia="en-GB"/>
        </w:rPr>
      </w:pPr>
      <w:r>
        <w:rPr>
          <w:noProof/>
          <w:lang w:eastAsia="zh-CN"/>
        </w:rPr>
        <w:t>4.3.2</w:t>
      </w:r>
      <w:r w:rsidRPr="0031789D">
        <w:rPr>
          <w:rFonts w:ascii="Calibri" w:eastAsia="Times New Roman" w:hAnsi="Calibri"/>
          <w:noProof/>
          <w:sz w:val="22"/>
          <w:szCs w:val="22"/>
          <w:lang w:eastAsia="en-GB"/>
        </w:rPr>
        <w:tab/>
      </w:r>
      <w:r>
        <w:rPr>
          <w:noProof/>
          <w:lang w:eastAsia="zh-CN"/>
        </w:rPr>
        <w:t>WLAN selection policy (WLANSP)</w:t>
      </w:r>
      <w:r>
        <w:rPr>
          <w:noProof/>
        </w:rPr>
        <w:tab/>
      </w:r>
      <w:r>
        <w:rPr>
          <w:noProof/>
        </w:rPr>
        <w:fldChar w:fldCharType="begin" w:fldLock="1"/>
      </w:r>
      <w:r>
        <w:rPr>
          <w:noProof/>
        </w:rPr>
        <w:instrText xml:space="preserve"> PAGEREF _Toc106976858 \h </w:instrText>
      </w:r>
      <w:r>
        <w:rPr>
          <w:noProof/>
        </w:rPr>
      </w:r>
      <w:r>
        <w:rPr>
          <w:noProof/>
        </w:rPr>
        <w:fldChar w:fldCharType="separate"/>
      </w:r>
      <w:r>
        <w:rPr>
          <w:noProof/>
        </w:rPr>
        <w:t>16</w:t>
      </w:r>
      <w:r>
        <w:rPr>
          <w:noProof/>
        </w:rPr>
        <w:fldChar w:fldCharType="end"/>
      </w:r>
    </w:p>
    <w:p w14:paraId="2082740D" w14:textId="6BD292FA" w:rsidR="00100DEB" w:rsidRPr="0031789D" w:rsidRDefault="00100DEB">
      <w:pPr>
        <w:pStyle w:val="TOC4"/>
        <w:rPr>
          <w:rFonts w:ascii="Calibri" w:eastAsia="Times New Roman" w:hAnsi="Calibri"/>
          <w:noProof/>
          <w:sz w:val="22"/>
          <w:szCs w:val="22"/>
          <w:lang w:eastAsia="en-GB"/>
        </w:rPr>
      </w:pPr>
      <w:r>
        <w:rPr>
          <w:noProof/>
          <w:lang w:eastAsia="zh-CN"/>
        </w:rPr>
        <w:t>4.3.2.1</w:t>
      </w:r>
      <w:r w:rsidRPr="0031789D">
        <w:rPr>
          <w:rFonts w:ascii="Calibri" w:eastAsia="Times New Roman"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_Toc106976859 \h </w:instrText>
      </w:r>
      <w:r>
        <w:rPr>
          <w:noProof/>
        </w:rPr>
      </w:r>
      <w:r>
        <w:rPr>
          <w:noProof/>
        </w:rPr>
        <w:fldChar w:fldCharType="separate"/>
      </w:r>
      <w:r>
        <w:rPr>
          <w:noProof/>
        </w:rPr>
        <w:t>16</w:t>
      </w:r>
      <w:r>
        <w:rPr>
          <w:noProof/>
        </w:rPr>
        <w:fldChar w:fldCharType="end"/>
      </w:r>
    </w:p>
    <w:p w14:paraId="47AAD13E" w14:textId="5CE2F544" w:rsidR="00100DEB" w:rsidRPr="0031789D" w:rsidRDefault="00100DEB">
      <w:pPr>
        <w:pStyle w:val="TOC4"/>
        <w:rPr>
          <w:rFonts w:ascii="Calibri" w:eastAsia="Times New Roman" w:hAnsi="Calibri"/>
          <w:noProof/>
          <w:sz w:val="22"/>
          <w:szCs w:val="22"/>
          <w:lang w:eastAsia="en-GB"/>
        </w:rPr>
      </w:pPr>
      <w:r>
        <w:rPr>
          <w:noProof/>
          <w:lang w:eastAsia="zh-CN"/>
        </w:rPr>
        <w:t>4.3.2.2</w:t>
      </w:r>
      <w:r w:rsidRPr="0031789D">
        <w:rPr>
          <w:rFonts w:ascii="Calibri" w:eastAsia="Times New Roman" w:hAnsi="Calibri"/>
          <w:noProof/>
          <w:sz w:val="22"/>
          <w:szCs w:val="22"/>
          <w:lang w:eastAsia="en-GB"/>
        </w:rPr>
        <w:tab/>
      </w:r>
      <w:r>
        <w:rPr>
          <w:noProof/>
        </w:rPr>
        <w:t>WLAN access selection</w:t>
      </w:r>
      <w:r>
        <w:rPr>
          <w:noProof/>
        </w:rPr>
        <w:tab/>
      </w:r>
      <w:r>
        <w:rPr>
          <w:noProof/>
        </w:rPr>
        <w:fldChar w:fldCharType="begin" w:fldLock="1"/>
      </w:r>
      <w:r>
        <w:rPr>
          <w:noProof/>
        </w:rPr>
        <w:instrText xml:space="preserve"> PAGEREF _Toc106976860 \h </w:instrText>
      </w:r>
      <w:r>
        <w:rPr>
          <w:noProof/>
        </w:rPr>
      </w:r>
      <w:r>
        <w:rPr>
          <w:noProof/>
        </w:rPr>
        <w:fldChar w:fldCharType="separate"/>
      </w:r>
      <w:r>
        <w:rPr>
          <w:noProof/>
        </w:rPr>
        <w:t>18</w:t>
      </w:r>
      <w:r>
        <w:rPr>
          <w:noProof/>
        </w:rPr>
        <w:fldChar w:fldCharType="end"/>
      </w:r>
    </w:p>
    <w:p w14:paraId="7F2A0C0A" w14:textId="13CE270C" w:rsidR="00100DEB" w:rsidRPr="0031789D" w:rsidRDefault="00100DEB">
      <w:pPr>
        <w:pStyle w:val="TOC3"/>
        <w:rPr>
          <w:rFonts w:ascii="Calibri" w:eastAsia="Times New Roman" w:hAnsi="Calibri"/>
          <w:noProof/>
          <w:sz w:val="22"/>
          <w:szCs w:val="22"/>
          <w:lang w:eastAsia="en-GB"/>
        </w:rPr>
      </w:pPr>
      <w:r>
        <w:rPr>
          <w:noProof/>
          <w:lang w:eastAsia="zh-CN"/>
        </w:rPr>
        <w:t>4.3.3</w:t>
      </w:r>
      <w:r w:rsidRPr="0031789D">
        <w:rPr>
          <w:rFonts w:ascii="Calibri" w:eastAsia="Times New Roman" w:hAnsi="Calibri"/>
          <w:noProof/>
          <w:sz w:val="22"/>
          <w:szCs w:val="22"/>
          <w:lang w:eastAsia="en-GB"/>
        </w:rPr>
        <w:tab/>
      </w:r>
      <w:r>
        <w:rPr>
          <w:noProof/>
        </w:rPr>
        <w:t>N3AN node configuration information</w:t>
      </w:r>
      <w:r>
        <w:rPr>
          <w:noProof/>
        </w:rPr>
        <w:tab/>
      </w:r>
      <w:r>
        <w:rPr>
          <w:noProof/>
        </w:rPr>
        <w:fldChar w:fldCharType="begin" w:fldLock="1"/>
      </w:r>
      <w:r>
        <w:rPr>
          <w:noProof/>
        </w:rPr>
        <w:instrText xml:space="preserve"> PAGEREF _Toc106976861 \h </w:instrText>
      </w:r>
      <w:r>
        <w:rPr>
          <w:noProof/>
        </w:rPr>
      </w:r>
      <w:r>
        <w:rPr>
          <w:noProof/>
        </w:rPr>
        <w:fldChar w:fldCharType="separate"/>
      </w:r>
      <w:r>
        <w:rPr>
          <w:noProof/>
        </w:rPr>
        <w:t>18</w:t>
      </w:r>
      <w:r>
        <w:rPr>
          <w:noProof/>
        </w:rPr>
        <w:fldChar w:fldCharType="end"/>
      </w:r>
    </w:p>
    <w:p w14:paraId="0B1CD7A5" w14:textId="45E42704" w:rsidR="00100DEB" w:rsidRPr="0031789D" w:rsidRDefault="00100DEB">
      <w:pPr>
        <w:pStyle w:val="TOC4"/>
        <w:rPr>
          <w:rFonts w:ascii="Calibri" w:eastAsia="Times New Roman" w:hAnsi="Calibri"/>
          <w:noProof/>
          <w:sz w:val="22"/>
          <w:szCs w:val="22"/>
          <w:lang w:eastAsia="en-GB"/>
        </w:rPr>
      </w:pPr>
      <w:r>
        <w:rPr>
          <w:noProof/>
          <w:lang w:eastAsia="zh-CN"/>
        </w:rPr>
        <w:t>4.3.3.1</w:t>
      </w:r>
      <w:r w:rsidRPr="0031789D">
        <w:rPr>
          <w:rFonts w:ascii="Calibri" w:eastAsia="Times New Roman"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_Toc106976862 \h </w:instrText>
      </w:r>
      <w:r>
        <w:rPr>
          <w:noProof/>
        </w:rPr>
      </w:r>
      <w:r>
        <w:rPr>
          <w:noProof/>
        </w:rPr>
        <w:fldChar w:fldCharType="separate"/>
      </w:r>
      <w:r>
        <w:rPr>
          <w:noProof/>
        </w:rPr>
        <w:t>18</w:t>
      </w:r>
      <w:r>
        <w:rPr>
          <w:noProof/>
        </w:rPr>
        <w:fldChar w:fldCharType="end"/>
      </w:r>
    </w:p>
    <w:p w14:paraId="6C8979BB" w14:textId="18CBEA44" w:rsidR="00100DEB" w:rsidRPr="0031789D" w:rsidRDefault="00100DEB">
      <w:pPr>
        <w:pStyle w:val="TOC4"/>
        <w:rPr>
          <w:rFonts w:ascii="Calibri" w:eastAsia="Times New Roman" w:hAnsi="Calibri"/>
          <w:noProof/>
          <w:sz w:val="22"/>
          <w:szCs w:val="22"/>
          <w:lang w:eastAsia="en-GB"/>
        </w:rPr>
      </w:pPr>
      <w:r>
        <w:rPr>
          <w:noProof/>
          <w:lang w:eastAsia="zh-CN"/>
        </w:rPr>
        <w:t>4.3.3.2</w:t>
      </w:r>
      <w:r w:rsidRPr="0031789D">
        <w:rPr>
          <w:rFonts w:ascii="Calibri" w:eastAsia="Times New Roman" w:hAnsi="Calibri"/>
          <w:noProof/>
          <w:sz w:val="22"/>
          <w:szCs w:val="22"/>
          <w:lang w:eastAsia="en-GB"/>
        </w:rPr>
        <w:tab/>
      </w:r>
      <w:r>
        <w:rPr>
          <w:noProof/>
          <w:lang w:eastAsia="zh-CN"/>
        </w:rPr>
        <w:t>N3AN node selection</w:t>
      </w:r>
      <w:r>
        <w:rPr>
          <w:noProof/>
        </w:rPr>
        <w:tab/>
      </w:r>
      <w:r>
        <w:rPr>
          <w:noProof/>
        </w:rPr>
        <w:fldChar w:fldCharType="begin" w:fldLock="1"/>
      </w:r>
      <w:r>
        <w:rPr>
          <w:noProof/>
        </w:rPr>
        <w:instrText xml:space="preserve"> PAGEREF _Toc106976863 \h </w:instrText>
      </w:r>
      <w:r>
        <w:rPr>
          <w:noProof/>
        </w:rPr>
      </w:r>
      <w:r>
        <w:rPr>
          <w:noProof/>
        </w:rPr>
        <w:fldChar w:fldCharType="separate"/>
      </w:r>
      <w:r>
        <w:rPr>
          <w:noProof/>
        </w:rPr>
        <w:t>18</w:t>
      </w:r>
      <w:r>
        <w:rPr>
          <w:noProof/>
        </w:rPr>
        <w:fldChar w:fldCharType="end"/>
      </w:r>
    </w:p>
    <w:p w14:paraId="710FDBE3" w14:textId="4DC5AB75" w:rsidR="00100DEB" w:rsidRPr="0031789D" w:rsidRDefault="00100DEB">
      <w:pPr>
        <w:pStyle w:val="TOC2"/>
        <w:rPr>
          <w:rFonts w:ascii="Calibri" w:eastAsia="Times New Roman" w:hAnsi="Calibri"/>
          <w:noProof/>
          <w:sz w:val="22"/>
          <w:szCs w:val="22"/>
          <w:lang w:eastAsia="en-GB"/>
        </w:rPr>
      </w:pPr>
      <w:r>
        <w:rPr>
          <w:noProof/>
        </w:rPr>
        <w:t>4.4</w:t>
      </w:r>
      <w:r w:rsidRPr="0031789D">
        <w:rPr>
          <w:rFonts w:ascii="Calibri" w:eastAsia="Times New Roman" w:hAnsi="Calibri"/>
          <w:noProof/>
          <w:sz w:val="22"/>
          <w:szCs w:val="22"/>
          <w:lang w:eastAsia="en-GB"/>
        </w:rPr>
        <w:tab/>
      </w:r>
      <w:r>
        <w:rPr>
          <w:noProof/>
        </w:rPr>
        <w:t>Interworking with EPC</w:t>
      </w:r>
      <w:r>
        <w:rPr>
          <w:noProof/>
        </w:rPr>
        <w:tab/>
      </w:r>
      <w:r>
        <w:rPr>
          <w:noProof/>
        </w:rPr>
        <w:fldChar w:fldCharType="begin" w:fldLock="1"/>
      </w:r>
      <w:r>
        <w:rPr>
          <w:noProof/>
        </w:rPr>
        <w:instrText xml:space="preserve"> PAGEREF _Toc106976864 \h </w:instrText>
      </w:r>
      <w:r>
        <w:rPr>
          <w:noProof/>
        </w:rPr>
      </w:r>
      <w:r>
        <w:rPr>
          <w:noProof/>
        </w:rPr>
        <w:fldChar w:fldCharType="separate"/>
      </w:r>
      <w:r>
        <w:rPr>
          <w:noProof/>
        </w:rPr>
        <w:t>18</w:t>
      </w:r>
      <w:r>
        <w:rPr>
          <w:noProof/>
        </w:rPr>
        <w:fldChar w:fldCharType="end"/>
      </w:r>
    </w:p>
    <w:p w14:paraId="08739578" w14:textId="78CC99F6" w:rsidR="00100DEB" w:rsidRPr="0031789D" w:rsidRDefault="00100DEB">
      <w:pPr>
        <w:pStyle w:val="TOC3"/>
        <w:rPr>
          <w:rFonts w:ascii="Calibri" w:eastAsia="Times New Roman" w:hAnsi="Calibri"/>
          <w:noProof/>
          <w:sz w:val="22"/>
          <w:szCs w:val="22"/>
          <w:lang w:eastAsia="en-GB"/>
        </w:rPr>
      </w:pPr>
      <w:r>
        <w:rPr>
          <w:noProof/>
        </w:rPr>
        <w:t>4.4.1</w:t>
      </w:r>
      <w:r w:rsidRPr="0031789D">
        <w:rPr>
          <w:rFonts w:ascii="Calibri" w:eastAsia="Times New Roman" w:hAnsi="Calibri"/>
          <w:noProof/>
          <w:sz w:val="22"/>
          <w:szCs w:val="22"/>
          <w:lang w:eastAsia="en-GB"/>
        </w:rPr>
        <w:tab/>
      </w:r>
      <w:r>
        <w:rPr>
          <w:noProof/>
        </w:rPr>
        <w:t>Precedence between URSP, ANDSP, ANDSF and RAN rules</w:t>
      </w:r>
      <w:r>
        <w:rPr>
          <w:noProof/>
        </w:rPr>
        <w:tab/>
      </w:r>
      <w:r>
        <w:rPr>
          <w:noProof/>
        </w:rPr>
        <w:fldChar w:fldCharType="begin" w:fldLock="1"/>
      </w:r>
      <w:r>
        <w:rPr>
          <w:noProof/>
        </w:rPr>
        <w:instrText xml:space="preserve"> PAGEREF _Toc106976865 \h </w:instrText>
      </w:r>
      <w:r>
        <w:rPr>
          <w:noProof/>
        </w:rPr>
      </w:r>
      <w:r>
        <w:rPr>
          <w:noProof/>
        </w:rPr>
        <w:fldChar w:fldCharType="separate"/>
      </w:r>
      <w:r>
        <w:rPr>
          <w:noProof/>
        </w:rPr>
        <w:t>18</w:t>
      </w:r>
      <w:r>
        <w:rPr>
          <w:noProof/>
        </w:rPr>
        <w:fldChar w:fldCharType="end"/>
      </w:r>
    </w:p>
    <w:p w14:paraId="5539D5C3" w14:textId="69329976" w:rsidR="00100DEB" w:rsidRPr="0031789D" w:rsidRDefault="00100DEB">
      <w:pPr>
        <w:pStyle w:val="TOC3"/>
        <w:rPr>
          <w:rFonts w:ascii="Calibri" w:eastAsia="Times New Roman" w:hAnsi="Calibri"/>
          <w:noProof/>
          <w:sz w:val="22"/>
          <w:szCs w:val="22"/>
          <w:lang w:eastAsia="en-GB"/>
        </w:rPr>
      </w:pPr>
      <w:r>
        <w:rPr>
          <w:noProof/>
        </w:rPr>
        <w:t>4.4.2</w:t>
      </w:r>
      <w:r w:rsidRPr="0031789D">
        <w:rPr>
          <w:rFonts w:ascii="Calibri" w:eastAsia="Times New Roman" w:hAnsi="Calibri"/>
          <w:noProof/>
          <w:sz w:val="22"/>
          <w:szCs w:val="22"/>
          <w:lang w:eastAsia="en-GB"/>
        </w:rPr>
        <w:tab/>
      </w:r>
      <w:r>
        <w:rPr>
          <w:noProof/>
        </w:rPr>
        <w:t>Use of URSP in EPS</w:t>
      </w:r>
      <w:r>
        <w:rPr>
          <w:noProof/>
        </w:rPr>
        <w:tab/>
      </w:r>
      <w:r>
        <w:rPr>
          <w:noProof/>
        </w:rPr>
        <w:fldChar w:fldCharType="begin" w:fldLock="1"/>
      </w:r>
      <w:r>
        <w:rPr>
          <w:noProof/>
        </w:rPr>
        <w:instrText xml:space="preserve"> PAGEREF _Toc106976866 \h </w:instrText>
      </w:r>
      <w:r>
        <w:rPr>
          <w:noProof/>
        </w:rPr>
      </w:r>
      <w:r>
        <w:rPr>
          <w:noProof/>
        </w:rPr>
        <w:fldChar w:fldCharType="separate"/>
      </w:r>
      <w:r>
        <w:rPr>
          <w:noProof/>
        </w:rPr>
        <w:t>19</w:t>
      </w:r>
      <w:r>
        <w:rPr>
          <w:noProof/>
        </w:rPr>
        <w:fldChar w:fldCharType="end"/>
      </w:r>
    </w:p>
    <w:p w14:paraId="26CA8A62" w14:textId="2D18BD7D" w:rsidR="00100DEB" w:rsidRPr="0031789D" w:rsidRDefault="00100DEB">
      <w:pPr>
        <w:pStyle w:val="TOC1"/>
        <w:rPr>
          <w:rFonts w:ascii="Calibri" w:eastAsia="Times New Roman" w:hAnsi="Calibri"/>
          <w:noProof/>
          <w:szCs w:val="22"/>
          <w:lang w:eastAsia="en-GB"/>
        </w:rPr>
      </w:pPr>
      <w:r>
        <w:rPr>
          <w:noProof/>
        </w:rPr>
        <w:t>5</w:t>
      </w:r>
      <w:r w:rsidRPr="0031789D">
        <w:rPr>
          <w:rFonts w:ascii="Calibri" w:eastAsia="Times New Roman" w:hAnsi="Calibri"/>
          <w:noProof/>
          <w:szCs w:val="22"/>
          <w:lang w:eastAsia="en-GB"/>
        </w:rPr>
        <w:tab/>
      </w:r>
      <w:r>
        <w:rPr>
          <w:noProof/>
        </w:rPr>
        <w:t>Encoding of UE policies</w:t>
      </w:r>
      <w:r>
        <w:rPr>
          <w:noProof/>
        </w:rPr>
        <w:tab/>
      </w:r>
      <w:r>
        <w:rPr>
          <w:noProof/>
        </w:rPr>
        <w:fldChar w:fldCharType="begin" w:fldLock="1"/>
      </w:r>
      <w:r>
        <w:rPr>
          <w:noProof/>
        </w:rPr>
        <w:instrText xml:space="preserve"> PAGEREF _Toc106976867 \h </w:instrText>
      </w:r>
      <w:r>
        <w:rPr>
          <w:noProof/>
        </w:rPr>
      </w:r>
      <w:r>
        <w:rPr>
          <w:noProof/>
        </w:rPr>
        <w:fldChar w:fldCharType="separate"/>
      </w:r>
      <w:r>
        <w:rPr>
          <w:noProof/>
        </w:rPr>
        <w:t>21</w:t>
      </w:r>
      <w:r>
        <w:rPr>
          <w:noProof/>
        </w:rPr>
        <w:fldChar w:fldCharType="end"/>
      </w:r>
    </w:p>
    <w:p w14:paraId="432BA4B2" w14:textId="3114BE94" w:rsidR="00100DEB" w:rsidRPr="0031789D" w:rsidRDefault="00100DEB">
      <w:pPr>
        <w:pStyle w:val="TOC2"/>
        <w:rPr>
          <w:rFonts w:ascii="Calibri" w:eastAsia="Times New Roman" w:hAnsi="Calibri"/>
          <w:noProof/>
          <w:sz w:val="22"/>
          <w:szCs w:val="22"/>
          <w:lang w:eastAsia="en-GB"/>
        </w:rPr>
      </w:pPr>
      <w:r>
        <w:rPr>
          <w:noProof/>
          <w:lang w:eastAsia="zh-CN"/>
        </w:rPr>
        <w:t>5.1</w:t>
      </w:r>
      <w:r w:rsidRPr="0031789D">
        <w:rPr>
          <w:rFonts w:ascii="Calibri" w:eastAsia="Times New Roman" w:hAnsi="Calibr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_Toc106976868 \h </w:instrText>
      </w:r>
      <w:r>
        <w:rPr>
          <w:noProof/>
        </w:rPr>
      </w:r>
      <w:r>
        <w:rPr>
          <w:noProof/>
        </w:rPr>
        <w:fldChar w:fldCharType="separate"/>
      </w:r>
      <w:r>
        <w:rPr>
          <w:noProof/>
        </w:rPr>
        <w:t>21</w:t>
      </w:r>
      <w:r>
        <w:rPr>
          <w:noProof/>
        </w:rPr>
        <w:fldChar w:fldCharType="end"/>
      </w:r>
    </w:p>
    <w:p w14:paraId="7C5A2B5C" w14:textId="78ADE4C9" w:rsidR="00100DEB" w:rsidRPr="0031789D" w:rsidRDefault="00100DEB">
      <w:pPr>
        <w:pStyle w:val="TOC2"/>
        <w:rPr>
          <w:rFonts w:ascii="Calibri" w:eastAsia="Times New Roman" w:hAnsi="Calibri"/>
          <w:noProof/>
          <w:sz w:val="22"/>
          <w:szCs w:val="22"/>
          <w:lang w:eastAsia="en-GB"/>
        </w:rPr>
      </w:pPr>
      <w:r>
        <w:rPr>
          <w:noProof/>
          <w:lang w:eastAsia="zh-CN"/>
        </w:rPr>
        <w:t>5.2</w:t>
      </w:r>
      <w:r w:rsidRPr="0031789D">
        <w:rPr>
          <w:rFonts w:ascii="Calibri" w:eastAsia="Times New Roman" w:hAnsi="Calibri"/>
          <w:noProof/>
          <w:sz w:val="22"/>
          <w:szCs w:val="22"/>
          <w:lang w:eastAsia="en-GB"/>
        </w:rPr>
        <w:tab/>
      </w:r>
      <w:r>
        <w:rPr>
          <w:noProof/>
          <w:lang w:eastAsia="zh-CN"/>
        </w:rPr>
        <w:t>Encoding of UE policy part type URSP</w:t>
      </w:r>
      <w:r>
        <w:rPr>
          <w:noProof/>
        </w:rPr>
        <w:tab/>
      </w:r>
      <w:r>
        <w:rPr>
          <w:noProof/>
        </w:rPr>
        <w:fldChar w:fldCharType="begin" w:fldLock="1"/>
      </w:r>
      <w:r>
        <w:rPr>
          <w:noProof/>
        </w:rPr>
        <w:instrText xml:space="preserve"> PAGEREF _Toc106976869 \h </w:instrText>
      </w:r>
      <w:r>
        <w:rPr>
          <w:noProof/>
        </w:rPr>
      </w:r>
      <w:r>
        <w:rPr>
          <w:noProof/>
        </w:rPr>
        <w:fldChar w:fldCharType="separate"/>
      </w:r>
      <w:r>
        <w:rPr>
          <w:noProof/>
        </w:rPr>
        <w:t>22</w:t>
      </w:r>
      <w:r>
        <w:rPr>
          <w:noProof/>
        </w:rPr>
        <w:fldChar w:fldCharType="end"/>
      </w:r>
    </w:p>
    <w:p w14:paraId="2A3E5B70" w14:textId="54382767" w:rsidR="00100DEB" w:rsidRPr="0031789D" w:rsidRDefault="00100DEB">
      <w:pPr>
        <w:pStyle w:val="TOC2"/>
        <w:rPr>
          <w:rFonts w:ascii="Calibri" w:eastAsia="Times New Roman" w:hAnsi="Calibri"/>
          <w:noProof/>
          <w:sz w:val="22"/>
          <w:szCs w:val="22"/>
          <w:lang w:eastAsia="en-GB"/>
        </w:rPr>
      </w:pPr>
      <w:r>
        <w:rPr>
          <w:noProof/>
          <w:lang w:eastAsia="zh-CN"/>
        </w:rPr>
        <w:t>5.3</w:t>
      </w:r>
      <w:r w:rsidRPr="0031789D">
        <w:rPr>
          <w:rFonts w:ascii="Calibri" w:eastAsia="Times New Roman" w:hAnsi="Calibri"/>
          <w:noProof/>
          <w:sz w:val="22"/>
          <w:szCs w:val="22"/>
          <w:lang w:eastAsia="en-GB"/>
        </w:rPr>
        <w:tab/>
      </w:r>
      <w:r>
        <w:rPr>
          <w:noProof/>
          <w:lang w:eastAsia="zh-CN"/>
        </w:rPr>
        <w:t>Encoding of UE policy part type ANDSP</w:t>
      </w:r>
      <w:r>
        <w:rPr>
          <w:noProof/>
        </w:rPr>
        <w:tab/>
      </w:r>
      <w:r>
        <w:rPr>
          <w:noProof/>
        </w:rPr>
        <w:fldChar w:fldCharType="begin" w:fldLock="1"/>
      </w:r>
      <w:r>
        <w:rPr>
          <w:noProof/>
        </w:rPr>
        <w:instrText xml:space="preserve"> PAGEREF _Toc106976870 \h </w:instrText>
      </w:r>
      <w:r>
        <w:rPr>
          <w:noProof/>
        </w:rPr>
      </w:r>
      <w:r>
        <w:rPr>
          <w:noProof/>
        </w:rPr>
        <w:fldChar w:fldCharType="separate"/>
      </w:r>
      <w:r>
        <w:rPr>
          <w:noProof/>
        </w:rPr>
        <w:t>30</w:t>
      </w:r>
      <w:r>
        <w:rPr>
          <w:noProof/>
        </w:rPr>
        <w:fldChar w:fldCharType="end"/>
      </w:r>
    </w:p>
    <w:p w14:paraId="3546AAA2" w14:textId="176617EE" w:rsidR="00100DEB" w:rsidRPr="0031789D" w:rsidRDefault="00100DEB">
      <w:pPr>
        <w:pStyle w:val="TOC3"/>
        <w:rPr>
          <w:rFonts w:ascii="Calibri" w:eastAsia="Times New Roman" w:hAnsi="Calibri"/>
          <w:noProof/>
          <w:sz w:val="22"/>
          <w:szCs w:val="22"/>
          <w:lang w:eastAsia="en-GB"/>
        </w:rPr>
      </w:pPr>
      <w:r>
        <w:rPr>
          <w:noProof/>
        </w:rPr>
        <w:t>5.3.1</w:t>
      </w:r>
      <w:r w:rsidRPr="0031789D">
        <w:rPr>
          <w:rFonts w:ascii="Calibri" w:eastAsia="Times New Roman" w:hAnsi="Calibri"/>
          <w:noProof/>
          <w:sz w:val="22"/>
          <w:szCs w:val="22"/>
          <w:lang w:eastAsia="en-GB"/>
        </w:rPr>
        <w:tab/>
      </w:r>
      <w:r>
        <w:rPr>
          <w:noProof/>
        </w:rPr>
        <w:t>General</w:t>
      </w:r>
      <w:r>
        <w:rPr>
          <w:noProof/>
        </w:rPr>
        <w:tab/>
      </w:r>
      <w:r>
        <w:rPr>
          <w:noProof/>
        </w:rPr>
        <w:fldChar w:fldCharType="begin" w:fldLock="1"/>
      </w:r>
      <w:r>
        <w:rPr>
          <w:noProof/>
        </w:rPr>
        <w:instrText xml:space="preserve"> PAGEREF _Toc106976871 \h </w:instrText>
      </w:r>
      <w:r>
        <w:rPr>
          <w:noProof/>
        </w:rPr>
      </w:r>
      <w:r>
        <w:rPr>
          <w:noProof/>
        </w:rPr>
        <w:fldChar w:fldCharType="separate"/>
      </w:r>
      <w:r>
        <w:rPr>
          <w:noProof/>
        </w:rPr>
        <w:t>30</w:t>
      </w:r>
      <w:r>
        <w:rPr>
          <w:noProof/>
        </w:rPr>
        <w:fldChar w:fldCharType="end"/>
      </w:r>
    </w:p>
    <w:p w14:paraId="730CE59C" w14:textId="54672A5A" w:rsidR="00100DEB" w:rsidRPr="0031789D" w:rsidRDefault="00100DEB">
      <w:pPr>
        <w:pStyle w:val="TOC3"/>
        <w:rPr>
          <w:rFonts w:ascii="Calibri" w:eastAsia="Times New Roman" w:hAnsi="Calibri"/>
          <w:noProof/>
          <w:sz w:val="22"/>
          <w:szCs w:val="22"/>
          <w:lang w:eastAsia="en-GB"/>
        </w:rPr>
      </w:pPr>
      <w:r>
        <w:rPr>
          <w:noProof/>
        </w:rPr>
        <w:t>5.3.2</w:t>
      </w:r>
      <w:r w:rsidRPr="0031789D">
        <w:rPr>
          <w:rFonts w:ascii="Calibri" w:eastAsia="Times New Roman" w:hAnsi="Calibri"/>
          <w:noProof/>
          <w:sz w:val="22"/>
          <w:szCs w:val="22"/>
          <w:lang w:eastAsia="en-GB"/>
        </w:rPr>
        <w:tab/>
      </w:r>
      <w:r>
        <w:rPr>
          <w:noProof/>
        </w:rPr>
        <w:t>Encoding of WLANSP</w:t>
      </w:r>
      <w:r>
        <w:rPr>
          <w:noProof/>
        </w:rPr>
        <w:tab/>
      </w:r>
      <w:r>
        <w:rPr>
          <w:noProof/>
        </w:rPr>
        <w:fldChar w:fldCharType="begin" w:fldLock="1"/>
      </w:r>
      <w:r>
        <w:rPr>
          <w:noProof/>
        </w:rPr>
        <w:instrText xml:space="preserve"> PAGEREF _Toc106976872 \h </w:instrText>
      </w:r>
      <w:r>
        <w:rPr>
          <w:noProof/>
        </w:rPr>
      </w:r>
      <w:r>
        <w:rPr>
          <w:noProof/>
        </w:rPr>
        <w:fldChar w:fldCharType="separate"/>
      </w:r>
      <w:r>
        <w:rPr>
          <w:noProof/>
        </w:rPr>
        <w:t>31</w:t>
      </w:r>
      <w:r>
        <w:rPr>
          <w:noProof/>
        </w:rPr>
        <w:fldChar w:fldCharType="end"/>
      </w:r>
    </w:p>
    <w:p w14:paraId="50D18CEE" w14:textId="758F05A4" w:rsidR="00100DEB" w:rsidRPr="0031789D" w:rsidRDefault="00100DEB">
      <w:pPr>
        <w:pStyle w:val="TOC3"/>
        <w:rPr>
          <w:rFonts w:ascii="Calibri" w:eastAsia="Times New Roman" w:hAnsi="Calibri"/>
          <w:noProof/>
          <w:sz w:val="22"/>
          <w:szCs w:val="22"/>
          <w:lang w:eastAsia="en-GB"/>
        </w:rPr>
      </w:pPr>
      <w:r w:rsidRPr="00CF3FFC">
        <w:rPr>
          <w:noProof/>
          <w:lang w:val="en-US"/>
        </w:rPr>
        <w:t>5.3.3</w:t>
      </w:r>
      <w:r w:rsidRPr="0031789D">
        <w:rPr>
          <w:rFonts w:ascii="Calibri" w:eastAsia="Times New Roman" w:hAnsi="Calibri"/>
          <w:noProof/>
          <w:sz w:val="22"/>
          <w:szCs w:val="22"/>
          <w:lang w:eastAsia="en-GB"/>
        </w:rPr>
        <w:tab/>
      </w:r>
      <w:r w:rsidRPr="00CF3FFC">
        <w:rPr>
          <w:noProof/>
          <w:lang w:val="en-US"/>
        </w:rPr>
        <w:t xml:space="preserve">Encoding of </w:t>
      </w:r>
      <w:r>
        <w:rPr>
          <w:noProof/>
        </w:rPr>
        <w:t>N3AN node configuration information</w:t>
      </w:r>
      <w:r>
        <w:rPr>
          <w:noProof/>
        </w:rPr>
        <w:tab/>
      </w:r>
      <w:r>
        <w:rPr>
          <w:noProof/>
        </w:rPr>
        <w:fldChar w:fldCharType="begin" w:fldLock="1"/>
      </w:r>
      <w:r>
        <w:rPr>
          <w:noProof/>
        </w:rPr>
        <w:instrText xml:space="preserve"> PAGEREF _Toc106976873 \h </w:instrText>
      </w:r>
      <w:r>
        <w:rPr>
          <w:noProof/>
        </w:rPr>
      </w:r>
      <w:r>
        <w:rPr>
          <w:noProof/>
        </w:rPr>
        <w:fldChar w:fldCharType="separate"/>
      </w:r>
      <w:r>
        <w:rPr>
          <w:noProof/>
        </w:rPr>
        <w:t>46</w:t>
      </w:r>
      <w:r>
        <w:rPr>
          <w:noProof/>
        </w:rPr>
        <w:fldChar w:fldCharType="end"/>
      </w:r>
    </w:p>
    <w:p w14:paraId="121858A9" w14:textId="3A02E9C8" w:rsidR="00100DEB" w:rsidRPr="0031789D" w:rsidRDefault="00100DEB">
      <w:pPr>
        <w:pStyle w:val="TOC4"/>
        <w:rPr>
          <w:rFonts w:ascii="Calibri" w:eastAsia="Times New Roman" w:hAnsi="Calibri"/>
          <w:noProof/>
          <w:sz w:val="22"/>
          <w:szCs w:val="22"/>
          <w:lang w:eastAsia="en-GB"/>
        </w:rPr>
      </w:pPr>
      <w:r w:rsidRPr="00CF3FFC">
        <w:rPr>
          <w:noProof/>
          <w:lang w:val="en-US"/>
        </w:rPr>
        <w:t>5.3.3.1</w:t>
      </w:r>
      <w:r w:rsidRPr="0031789D">
        <w:rPr>
          <w:rFonts w:ascii="Calibri" w:eastAsia="Times New Roman" w:hAnsi="Calibri"/>
          <w:noProof/>
          <w:sz w:val="22"/>
          <w:szCs w:val="22"/>
          <w:lang w:eastAsia="en-GB"/>
        </w:rPr>
        <w:tab/>
      </w:r>
      <w:r>
        <w:rPr>
          <w:noProof/>
        </w:rPr>
        <w:t>General</w:t>
      </w:r>
      <w:r>
        <w:rPr>
          <w:noProof/>
        </w:rPr>
        <w:tab/>
      </w:r>
      <w:r>
        <w:rPr>
          <w:noProof/>
        </w:rPr>
        <w:fldChar w:fldCharType="begin" w:fldLock="1"/>
      </w:r>
      <w:r>
        <w:rPr>
          <w:noProof/>
        </w:rPr>
        <w:instrText xml:space="preserve"> PAGEREF _Toc106976874 \h </w:instrText>
      </w:r>
      <w:r>
        <w:rPr>
          <w:noProof/>
        </w:rPr>
      </w:r>
      <w:r>
        <w:rPr>
          <w:noProof/>
        </w:rPr>
        <w:fldChar w:fldCharType="separate"/>
      </w:r>
      <w:r>
        <w:rPr>
          <w:noProof/>
        </w:rPr>
        <w:t>46</w:t>
      </w:r>
      <w:r>
        <w:rPr>
          <w:noProof/>
        </w:rPr>
        <w:fldChar w:fldCharType="end"/>
      </w:r>
    </w:p>
    <w:p w14:paraId="4B0E08D6" w14:textId="48A608FE" w:rsidR="00100DEB" w:rsidRPr="0031789D" w:rsidRDefault="00100DEB">
      <w:pPr>
        <w:pStyle w:val="TOC4"/>
        <w:rPr>
          <w:rFonts w:ascii="Calibri" w:eastAsia="Times New Roman" w:hAnsi="Calibri"/>
          <w:noProof/>
          <w:sz w:val="22"/>
          <w:szCs w:val="22"/>
          <w:lang w:eastAsia="en-GB"/>
        </w:rPr>
      </w:pPr>
      <w:r w:rsidRPr="00CF3FFC">
        <w:rPr>
          <w:noProof/>
          <w:lang w:val="en-US"/>
        </w:rPr>
        <w:t>5.3.3.2</w:t>
      </w:r>
      <w:r w:rsidRPr="0031789D">
        <w:rPr>
          <w:rFonts w:ascii="Calibri" w:eastAsia="Times New Roman" w:hAnsi="Calibri"/>
          <w:noProof/>
          <w:sz w:val="22"/>
          <w:szCs w:val="22"/>
          <w:lang w:eastAsia="en-GB"/>
        </w:rPr>
        <w:tab/>
      </w:r>
      <w:r>
        <w:rPr>
          <w:noProof/>
        </w:rPr>
        <w:t>N3AN node selection information</w:t>
      </w:r>
      <w:r>
        <w:rPr>
          <w:noProof/>
        </w:rPr>
        <w:tab/>
      </w:r>
      <w:r>
        <w:rPr>
          <w:noProof/>
        </w:rPr>
        <w:fldChar w:fldCharType="begin" w:fldLock="1"/>
      </w:r>
      <w:r>
        <w:rPr>
          <w:noProof/>
        </w:rPr>
        <w:instrText xml:space="preserve"> PAGEREF _Toc106976875 \h </w:instrText>
      </w:r>
      <w:r>
        <w:rPr>
          <w:noProof/>
        </w:rPr>
      </w:r>
      <w:r>
        <w:rPr>
          <w:noProof/>
        </w:rPr>
        <w:fldChar w:fldCharType="separate"/>
      </w:r>
      <w:r>
        <w:rPr>
          <w:noProof/>
        </w:rPr>
        <w:t>47</w:t>
      </w:r>
      <w:r>
        <w:rPr>
          <w:noProof/>
        </w:rPr>
        <w:fldChar w:fldCharType="end"/>
      </w:r>
    </w:p>
    <w:p w14:paraId="7475D17B" w14:textId="23B719A4" w:rsidR="00100DEB" w:rsidRPr="0031789D" w:rsidRDefault="00100DEB">
      <w:pPr>
        <w:pStyle w:val="TOC4"/>
        <w:rPr>
          <w:rFonts w:ascii="Calibri" w:eastAsia="Times New Roman" w:hAnsi="Calibri"/>
          <w:noProof/>
          <w:sz w:val="22"/>
          <w:szCs w:val="22"/>
          <w:lang w:eastAsia="en-GB"/>
        </w:rPr>
      </w:pPr>
      <w:r w:rsidRPr="00CF3FFC">
        <w:rPr>
          <w:noProof/>
          <w:lang w:val="en-US"/>
        </w:rPr>
        <w:t>5.3.3.3</w:t>
      </w:r>
      <w:r w:rsidRPr="0031789D">
        <w:rPr>
          <w:rFonts w:ascii="Calibri" w:eastAsia="Times New Roman" w:hAnsi="Calibri"/>
          <w:noProof/>
          <w:sz w:val="22"/>
          <w:szCs w:val="22"/>
          <w:lang w:eastAsia="en-GB"/>
        </w:rPr>
        <w:tab/>
      </w:r>
      <w:r w:rsidRPr="00CF3FFC">
        <w:rPr>
          <w:noProof/>
          <w:lang w:val="en-US"/>
        </w:rPr>
        <w:t xml:space="preserve">Home </w:t>
      </w:r>
      <w:r>
        <w:rPr>
          <w:noProof/>
        </w:rPr>
        <w:t>N3IWF identifier configuration</w:t>
      </w:r>
      <w:r>
        <w:rPr>
          <w:noProof/>
        </w:rPr>
        <w:tab/>
      </w:r>
      <w:r>
        <w:rPr>
          <w:noProof/>
        </w:rPr>
        <w:fldChar w:fldCharType="begin" w:fldLock="1"/>
      </w:r>
      <w:r>
        <w:rPr>
          <w:noProof/>
        </w:rPr>
        <w:instrText xml:space="preserve"> PAGEREF _Toc106976876 \h </w:instrText>
      </w:r>
      <w:r>
        <w:rPr>
          <w:noProof/>
        </w:rPr>
      </w:r>
      <w:r>
        <w:rPr>
          <w:noProof/>
        </w:rPr>
        <w:fldChar w:fldCharType="separate"/>
      </w:r>
      <w:r>
        <w:rPr>
          <w:noProof/>
        </w:rPr>
        <w:t>49</w:t>
      </w:r>
      <w:r>
        <w:rPr>
          <w:noProof/>
        </w:rPr>
        <w:fldChar w:fldCharType="end"/>
      </w:r>
    </w:p>
    <w:p w14:paraId="66F2506B" w14:textId="6D8353BE" w:rsidR="00100DEB" w:rsidRPr="0031789D" w:rsidRDefault="00100DEB">
      <w:pPr>
        <w:pStyle w:val="TOC4"/>
        <w:rPr>
          <w:rFonts w:ascii="Calibri" w:eastAsia="Times New Roman" w:hAnsi="Calibri"/>
          <w:noProof/>
          <w:sz w:val="22"/>
          <w:szCs w:val="22"/>
          <w:lang w:eastAsia="en-GB"/>
        </w:rPr>
      </w:pPr>
      <w:r w:rsidRPr="00CF3FFC">
        <w:rPr>
          <w:noProof/>
          <w:lang w:val="en-US"/>
        </w:rPr>
        <w:t>5.3.3.4</w:t>
      </w:r>
      <w:r w:rsidRPr="0031789D">
        <w:rPr>
          <w:rFonts w:ascii="Calibri" w:eastAsia="Times New Roman" w:hAnsi="Calibri"/>
          <w:noProof/>
          <w:sz w:val="22"/>
          <w:szCs w:val="22"/>
          <w:lang w:eastAsia="en-GB"/>
        </w:rPr>
        <w:tab/>
      </w:r>
      <w:r w:rsidRPr="00CF3FFC">
        <w:rPr>
          <w:noProof/>
          <w:lang w:val="en-US"/>
        </w:rPr>
        <w:t xml:space="preserve">Home </w:t>
      </w:r>
      <w:r>
        <w:rPr>
          <w:noProof/>
        </w:rPr>
        <w:t>ePDG identifier configuration</w:t>
      </w:r>
      <w:r>
        <w:rPr>
          <w:noProof/>
        </w:rPr>
        <w:tab/>
      </w:r>
      <w:r>
        <w:rPr>
          <w:noProof/>
        </w:rPr>
        <w:fldChar w:fldCharType="begin" w:fldLock="1"/>
      </w:r>
      <w:r>
        <w:rPr>
          <w:noProof/>
        </w:rPr>
        <w:instrText xml:space="preserve"> PAGEREF _Toc106976877 \h </w:instrText>
      </w:r>
      <w:r>
        <w:rPr>
          <w:noProof/>
        </w:rPr>
      </w:r>
      <w:r>
        <w:rPr>
          <w:noProof/>
        </w:rPr>
        <w:fldChar w:fldCharType="separate"/>
      </w:r>
      <w:r>
        <w:rPr>
          <w:noProof/>
        </w:rPr>
        <w:t>50</w:t>
      </w:r>
      <w:r>
        <w:rPr>
          <w:noProof/>
        </w:rPr>
        <w:fldChar w:fldCharType="end"/>
      </w:r>
    </w:p>
    <w:p w14:paraId="79041912" w14:textId="4D2118BA" w:rsidR="00100DEB" w:rsidRPr="0031789D" w:rsidRDefault="00100DEB" w:rsidP="00100DEB">
      <w:pPr>
        <w:pStyle w:val="TOC8"/>
        <w:rPr>
          <w:rFonts w:ascii="Calibri" w:eastAsia="Times New Roman" w:hAnsi="Calibri"/>
          <w:b w:val="0"/>
          <w:noProof/>
          <w:szCs w:val="22"/>
          <w:lang w:eastAsia="en-GB"/>
        </w:rPr>
      </w:pPr>
      <w:r>
        <w:rPr>
          <w:noProof/>
        </w:rPr>
        <w:t xml:space="preserve">Annex A (informative): </w:t>
      </w:r>
      <w:r>
        <w:rPr>
          <w:noProof/>
          <w:lang w:eastAsia="zh-CN"/>
        </w:rPr>
        <w:t>Change history</w:t>
      </w:r>
      <w:r>
        <w:rPr>
          <w:noProof/>
        </w:rPr>
        <w:tab/>
      </w:r>
      <w:r>
        <w:rPr>
          <w:noProof/>
        </w:rPr>
        <w:fldChar w:fldCharType="begin" w:fldLock="1"/>
      </w:r>
      <w:r>
        <w:rPr>
          <w:noProof/>
        </w:rPr>
        <w:instrText xml:space="preserve"> PAGEREF _Toc106976878 \h </w:instrText>
      </w:r>
      <w:r>
        <w:rPr>
          <w:noProof/>
        </w:rPr>
      </w:r>
      <w:r>
        <w:rPr>
          <w:noProof/>
        </w:rPr>
        <w:fldChar w:fldCharType="separate"/>
      </w:r>
      <w:r>
        <w:rPr>
          <w:noProof/>
        </w:rPr>
        <w:t>52</w:t>
      </w:r>
      <w:r>
        <w:rPr>
          <w:noProof/>
        </w:rPr>
        <w:fldChar w:fldCharType="end"/>
      </w:r>
    </w:p>
    <w:p w14:paraId="03F50DCE" w14:textId="2D42BF93" w:rsidR="00080512" w:rsidRPr="004D3578" w:rsidRDefault="00E0150D">
      <w:r>
        <w:rPr>
          <w:noProof/>
          <w:sz w:val="22"/>
        </w:rPr>
        <w:fldChar w:fldCharType="end"/>
      </w:r>
    </w:p>
    <w:p w14:paraId="6B1F5905" w14:textId="77777777" w:rsidR="00080512" w:rsidRPr="004D3578" w:rsidRDefault="00080512">
      <w:pPr>
        <w:pStyle w:val="Heading1"/>
      </w:pPr>
      <w:r w:rsidRPr="004D3578">
        <w:br w:type="page"/>
      </w:r>
      <w:bookmarkStart w:id="3" w:name="_Toc20209053"/>
      <w:bookmarkStart w:id="4" w:name="_Toc27581298"/>
      <w:bookmarkStart w:id="5" w:name="_Toc36113449"/>
      <w:bookmarkStart w:id="6" w:name="_Toc45212707"/>
      <w:bookmarkStart w:id="7" w:name="_Toc51931777"/>
      <w:bookmarkStart w:id="8" w:name="_Toc59203936"/>
      <w:bookmarkStart w:id="9" w:name="_Toc106976841"/>
      <w:r w:rsidRPr="004D3578">
        <w:lastRenderedPageBreak/>
        <w:t>Foreword</w:t>
      </w:r>
      <w:bookmarkEnd w:id="3"/>
      <w:bookmarkEnd w:id="4"/>
      <w:bookmarkEnd w:id="5"/>
      <w:bookmarkEnd w:id="6"/>
      <w:bookmarkEnd w:id="7"/>
      <w:bookmarkEnd w:id="8"/>
      <w:bookmarkEnd w:id="9"/>
    </w:p>
    <w:p w14:paraId="2CA71612"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210670C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206925" w14:textId="77777777" w:rsidR="00080512" w:rsidRPr="004D3578" w:rsidRDefault="00080512">
      <w:pPr>
        <w:pStyle w:val="B1"/>
      </w:pPr>
      <w:r w:rsidRPr="004D3578">
        <w:t>Version x.y.z</w:t>
      </w:r>
    </w:p>
    <w:p w14:paraId="696E596D" w14:textId="77777777" w:rsidR="00080512" w:rsidRPr="004D3578" w:rsidRDefault="00080512">
      <w:pPr>
        <w:pStyle w:val="B1"/>
      </w:pPr>
      <w:r w:rsidRPr="004D3578">
        <w:t>where:</w:t>
      </w:r>
    </w:p>
    <w:p w14:paraId="49699226" w14:textId="77777777" w:rsidR="00080512" w:rsidRPr="004D3578" w:rsidRDefault="00080512">
      <w:pPr>
        <w:pStyle w:val="B2"/>
      </w:pPr>
      <w:r w:rsidRPr="004D3578">
        <w:t>x</w:t>
      </w:r>
      <w:r w:rsidRPr="004D3578">
        <w:tab/>
        <w:t>the first digit:</w:t>
      </w:r>
    </w:p>
    <w:p w14:paraId="721896B1" w14:textId="77777777" w:rsidR="00080512" w:rsidRPr="004D3578" w:rsidRDefault="00080512">
      <w:pPr>
        <w:pStyle w:val="B3"/>
      </w:pPr>
      <w:r w:rsidRPr="004D3578">
        <w:t>1</w:t>
      </w:r>
      <w:r w:rsidRPr="004D3578">
        <w:tab/>
        <w:t>presented to TSG for information;</w:t>
      </w:r>
    </w:p>
    <w:p w14:paraId="3459EACE" w14:textId="77777777" w:rsidR="00080512" w:rsidRPr="004D3578" w:rsidRDefault="00080512">
      <w:pPr>
        <w:pStyle w:val="B3"/>
      </w:pPr>
      <w:r w:rsidRPr="004D3578">
        <w:t>2</w:t>
      </w:r>
      <w:r w:rsidRPr="004D3578">
        <w:tab/>
        <w:t>presented to TSG for approval;</w:t>
      </w:r>
    </w:p>
    <w:p w14:paraId="7891A6E4" w14:textId="77777777" w:rsidR="00080512" w:rsidRPr="004D3578" w:rsidRDefault="00080512">
      <w:pPr>
        <w:pStyle w:val="B3"/>
      </w:pPr>
      <w:r w:rsidRPr="004D3578">
        <w:t>3</w:t>
      </w:r>
      <w:r w:rsidRPr="004D3578">
        <w:tab/>
        <w:t>or greater indicates TSG approved document under change control.</w:t>
      </w:r>
    </w:p>
    <w:p w14:paraId="06BC72A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687A4B9" w14:textId="77777777" w:rsidR="00080512" w:rsidRPr="004D3578" w:rsidRDefault="00080512">
      <w:pPr>
        <w:pStyle w:val="B2"/>
      </w:pPr>
      <w:r w:rsidRPr="004D3578">
        <w:t>z</w:t>
      </w:r>
      <w:r w:rsidRPr="004D3578">
        <w:tab/>
        <w:t>the third digit is incremented when editorial only changes have been incorporated in the document.</w:t>
      </w:r>
    </w:p>
    <w:p w14:paraId="1CC71331" w14:textId="77777777" w:rsidR="00080512" w:rsidRPr="004D3578" w:rsidRDefault="00080512">
      <w:pPr>
        <w:pStyle w:val="Heading1"/>
      </w:pPr>
      <w:r w:rsidRPr="004D3578">
        <w:br w:type="page"/>
      </w:r>
      <w:bookmarkStart w:id="10" w:name="_Toc20209054"/>
      <w:bookmarkStart w:id="11" w:name="_Toc27581299"/>
      <w:bookmarkStart w:id="12" w:name="_Toc36113450"/>
      <w:bookmarkStart w:id="13" w:name="_Toc45212708"/>
      <w:bookmarkStart w:id="14" w:name="_Toc51931778"/>
      <w:bookmarkStart w:id="15" w:name="_Toc59203937"/>
      <w:bookmarkStart w:id="16" w:name="_Toc106976842"/>
      <w:r w:rsidRPr="004D3578">
        <w:lastRenderedPageBreak/>
        <w:t>1</w:t>
      </w:r>
      <w:r w:rsidRPr="004D3578">
        <w:tab/>
        <w:t>Scope</w:t>
      </w:r>
      <w:bookmarkEnd w:id="10"/>
      <w:bookmarkEnd w:id="11"/>
      <w:bookmarkEnd w:id="12"/>
      <w:bookmarkEnd w:id="13"/>
      <w:bookmarkEnd w:id="14"/>
      <w:bookmarkEnd w:id="15"/>
      <w:bookmarkEnd w:id="16"/>
    </w:p>
    <w:p w14:paraId="1C380B4E" w14:textId="77777777" w:rsidR="00080512" w:rsidRDefault="00A03270">
      <w:r>
        <w:t xml:space="preserve">The present document </w:t>
      </w:r>
      <w:r w:rsidR="00B02A11">
        <w:t>defines</w:t>
      </w:r>
      <w:r w:rsidR="000532DA">
        <w:t xml:space="preserve"> </w:t>
      </w:r>
      <w:r w:rsidR="007B3B91">
        <w:t>UE policies</w:t>
      </w:r>
      <w:r w:rsidR="008C5A29">
        <w:t xml:space="preserve"> for 5G System (5GS) </w:t>
      </w:r>
      <w:r w:rsidR="0003494D">
        <w:t>as specified in 3GPP TS 23.503 [2]</w:t>
      </w:r>
      <w:r w:rsidR="00055965">
        <w:t xml:space="preserve"> including</w:t>
      </w:r>
      <w:r w:rsidR="009D2D2A">
        <w:t>:</w:t>
      </w:r>
    </w:p>
    <w:p w14:paraId="2D167445" w14:textId="77777777" w:rsidR="00B02A11" w:rsidRDefault="009A6566" w:rsidP="009A6566">
      <w:pPr>
        <w:pStyle w:val="B1"/>
      </w:pPr>
      <w:r>
        <w:t>-</w:t>
      </w:r>
      <w:r>
        <w:tab/>
        <w:t xml:space="preserve">UE </w:t>
      </w:r>
      <w:r w:rsidR="001A6FB1">
        <w:t>r</w:t>
      </w:r>
      <w:r>
        <w:t xml:space="preserve">oute </w:t>
      </w:r>
      <w:r w:rsidR="001A6FB1">
        <w:t>s</w:t>
      </w:r>
      <w:r>
        <w:t xml:space="preserve">election </w:t>
      </w:r>
      <w:r w:rsidR="001A6FB1">
        <w:t>p</w:t>
      </w:r>
      <w:r>
        <w:t>olicy</w:t>
      </w:r>
      <w:r w:rsidR="00B02A11">
        <w:t>; and</w:t>
      </w:r>
    </w:p>
    <w:p w14:paraId="5177591A" w14:textId="77777777" w:rsidR="009D2D2A" w:rsidRDefault="00B02A11" w:rsidP="009A6566">
      <w:pPr>
        <w:pStyle w:val="B1"/>
      </w:pPr>
      <w:r>
        <w:t>-</w:t>
      </w:r>
      <w:r>
        <w:tab/>
      </w:r>
      <w:r w:rsidRPr="00B02A11">
        <w:t xml:space="preserve">Access network discovery </w:t>
      </w:r>
      <w:r w:rsidR="00DA375F">
        <w:t>and</w:t>
      </w:r>
      <w:r w:rsidR="00DA375F" w:rsidRPr="00B02A11">
        <w:t xml:space="preserve"> </w:t>
      </w:r>
      <w:r w:rsidRPr="00B02A11">
        <w:t>selection policy</w:t>
      </w:r>
      <w:r w:rsidR="00E5007F">
        <w:t>.</w:t>
      </w:r>
    </w:p>
    <w:p w14:paraId="6AA212B5" w14:textId="77777777" w:rsidR="00080512" w:rsidRPr="004D3578" w:rsidRDefault="00080512">
      <w:pPr>
        <w:pStyle w:val="Heading1"/>
      </w:pPr>
      <w:bookmarkStart w:id="17" w:name="_Toc20209055"/>
      <w:bookmarkStart w:id="18" w:name="_Toc27581300"/>
      <w:bookmarkStart w:id="19" w:name="_Toc36113451"/>
      <w:bookmarkStart w:id="20" w:name="_Toc45212709"/>
      <w:bookmarkStart w:id="21" w:name="_Toc51931779"/>
      <w:bookmarkStart w:id="22" w:name="_Toc59203938"/>
      <w:bookmarkStart w:id="23" w:name="_Toc106976843"/>
      <w:r w:rsidRPr="004D3578">
        <w:t>2</w:t>
      </w:r>
      <w:r w:rsidRPr="004D3578">
        <w:tab/>
        <w:t>References</w:t>
      </w:r>
      <w:bookmarkEnd w:id="17"/>
      <w:bookmarkEnd w:id="18"/>
      <w:bookmarkEnd w:id="19"/>
      <w:bookmarkEnd w:id="20"/>
      <w:bookmarkEnd w:id="21"/>
      <w:bookmarkEnd w:id="22"/>
      <w:bookmarkEnd w:id="23"/>
    </w:p>
    <w:p w14:paraId="66B4A8E8" w14:textId="77777777" w:rsidR="00080512" w:rsidRPr="004D3578" w:rsidRDefault="00080512">
      <w:r w:rsidRPr="004D3578">
        <w:t>The following documents contain provisions which, through reference in this text, constitute provisions of the present document.</w:t>
      </w:r>
    </w:p>
    <w:p w14:paraId="3BC0AF7D"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6A1914C4" w14:textId="77777777" w:rsidR="00080512" w:rsidRPr="004D3578" w:rsidRDefault="00051834" w:rsidP="00051834">
      <w:pPr>
        <w:pStyle w:val="B1"/>
      </w:pPr>
      <w:r>
        <w:t>-</w:t>
      </w:r>
      <w:r>
        <w:tab/>
      </w:r>
      <w:r w:rsidR="00080512" w:rsidRPr="004D3578">
        <w:t>For a specific reference, subsequent revisions do not apply.</w:t>
      </w:r>
    </w:p>
    <w:p w14:paraId="5F3E928C"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E88DB8C" w14:textId="77777777" w:rsidR="00EC4A25" w:rsidRDefault="00EC4A25" w:rsidP="00EC4A25">
      <w:pPr>
        <w:pStyle w:val="EX"/>
      </w:pPr>
      <w:r w:rsidRPr="004D3578">
        <w:t>[1]</w:t>
      </w:r>
      <w:r w:rsidRPr="004D3578">
        <w:tab/>
        <w:t>3GPP TR 21.905: "Vocabulary for 3GPP Specifications".</w:t>
      </w:r>
    </w:p>
    <w:p w14:paraId="635B9021" w14:textId="77777777" w:rsidR="0084375C" w:rsidRDefault="0084375C" w:rsidP="00EC4A25">
      <w:pPr>
        <w:pStyle w:val="EX"/>
      </w:pPr>
      <w:r>
        <w:rPr>
          <w:rFonts w:hint="eastAsia"/>
          <w:lang w:eastAsia="zh-CN"/>
        </w:rPr>
        <w:t>[</w:t>
      </w:r>
      <w:r>
        <w:rPr>
          <w:lang w:eastAsia="zh-CN"/>
        </w:rPr>
        <w:t>2</w:t>
      </w:r>
      <w:r>
        <w:rPr>
          <w:rFonts w:hint="eastAsia"/>
          <w:lang w:eastAsia="zh-CN"/>
        </w:rPr>
        <w:t>]</w:t>
      </w:r>
      <w:r>
        <w:rPr>
          <w:lang w:eastAsia="zh-CN"/>
        </w:rPr>
        <w:tab/>
      </w:r>
      <w:r w:rsidR="00BB2C90">
        <w:t>3GPP TS 23.503</w:t>
      </w:r>
      <w:r w:rsidR="00BB2C90" w:rsidRPr="004D3578">
        <w:t>: "</w:t>
      </w:r>
      <w:r w:rsidR="004F341D" w:rsidRPr="004F341D">
        <w:t xml:space="preserve"> Policy and Charging Control Framework for the 5G System;</w:t>
      </w:r>
      <w:r w:rsidR="004F341D">
        <w:t xml:space="preserve"> Stage 2</w:t>
      </w:r>
      <w:r w:rsidR="00BB2C90" w:rsidRPr="004D3578">
        <w:t>".</w:t>
      </w:r>
    </w:p>
    <w:p w14:paraId="4AB52F02" w14:textId="77777777" w:rsidR="0020750A" w:rsidRDefault="0020750A" w:rsidP="00EC4A25">
      <w:pPr>
        <w:pStyle w:val="EX"/>
      </w:pPr>
      <w:r>
        <w:t>[3]</w:t>
      </w:r>
      <w:r>
        <w:tab/>
      </w:r>
      <w:r w:rsidR="006B2FBE" w:rsidRPr="004D3578">
        <w:t>3GPP T</w:t>
      </w:r>
      <w:r w:rsidR="006B2FBE">
        <w:t>S</w:t>
      </w:r>
      <w:r w:rsidR="006B2FBE" w:rsidRPr="004D3578">
        <w:t> </w:t>
      </w:r>
      <w:r w:rsidR="006B2FBE">
        <w:t>24.502</w:t>
      </w:r>
      <w:r w:rsidR="006B2FBE" w:rsidRPr="004D3578">
        <w:t>: "</w:t>
      </w:r>
      <w:r w:rsidR="00ED10C6">
        <w:t xml:space="preserve">Access to the 3GPP 5G Core Network (5GCN) </w:t>
      </w:r>
      <w:r w:rsidR="00ED10C6" w:rsidRPr="00ED10C6">
        <w:t>via Non-3GPP Access Networks (N3AN)</w:t>
      </w:r>
      <w:r w:rsidR="006B2FBE">
        <w:t>; Stage 3</w:t>
      </w:r>
      <w:r w:rsidR="006B2FBE" w:rsidRPr="004D3578">
        <w:t>".</w:t>
      </w:r>
    </w:p>
    <w:p w14:paraId="23D94495" w14:textId="77777777" w:rsidR="0020750A" w:rsidRDefault="0020750A" w:rsidP="00EC4A25">
      <w:pPr>
        <w:pStyle w:val="EX"/>
      </w:pPr>
      <w:r>
        <w:t>[4]</w:t>
      </w:r>
      <w:r w:rsidR="00B221E0">
        <w:tab/>
      </w:r>
      <w:r w:rsidR="00FB5C5D">
        <w:t>3GPP TS 23.003: "Numbering, addressing and identification".</w:t>
      </w:r>
    </w:p>
    <w:p w14:paraId="6128CE56" w14:textId="77777777" w:rsidR="006E59F7" w:rsidRDefault="006E59F7" w:rsidP="00EC4A25">
      <w:pPr>
        <w:pStyle w:val="EX"/>
      </w:pPr>
      <w:r>
        <w:t>[5]</w:t>
      </w:r>
      <w:r>
        <w:tab/>
      </w:r>
      <w:r w:rsidR="00F34353">
        <w:t>3GPP TS 25.331: "Radio Resource Control (RRC); Protocol Specification".</w:t>
      </w:r>
    </w:p>
    <w:p w14:paraId="75809AA5" w14:textId="77777777" w:rsidR="00F34353" w:rsidRDefault="00F34353" w:rsidP="00EC4A25">
      <w:pPr>
        <w:pStyle w:val="EX"/>
      </w:pPr>
      <w:r>
        <w:t>[6]</w:t>
      </w:r>
      <w:r w:rsidR="00E2532A">
        <w:tab/>
      </w:r>
      <w:r w:rsidR="00392684">
        <w:t>3GPP TS 36.331: "Evolved Universal Terrestrial Radio Access (E-UTRA) Radio Resource Control (RRC); Protocol specification".</w:t>
      </w:r>
    </w:p>
    <w:p w14:paraId="61B9B13D" w14:textId="77777777" w:rsidR="00392684" w:rsidRDefault="00392684" w:rsidP="00EC4A25">
      <w:pPr>
        <w:pStyle w:val="EX"/>
      </w:pPr>
      <w:r>
        <w:t>[7]</w:t>
      </w:r>
      <w:r>
        <w:tab/>
      </w:r>
      <w:r w:rsidR="00A32603">
        <w:rPr>
          <w:lang w:eastAsia="ko-KR"/>
        </w:rPr>
        <w:t>3GPP TS 23.032:</w:t>
      </w:r>
      <w:r w:rsidR="00A32603" w:rsidRPr="004F0376">
        <w:rPr>
          <w:lang w:eastAsia="ko-KR"/>
        </w:rPr>
        <w:t xml:space="preserve"> </w:t>
      </w:r>
      <w:r w:rsidR="00A32603">
        <w:rPr>
          <w:lang w:eastAsia="ko-KR"/>
        </w:rPr>
        <w:t>"</w:t>
      </w:r>
      <w:r w:rsidR="00A32603" w:rsidRPr="004F0376">
        <w:rPr>
          <w:lang w:eastAsia="ko-KR"/>
        </w:rPr>
        <w:t>Universal Geographical Area Description (GAD)</w:t>
      </w:r>
      <w:r w:rsidR="00A32603">
        <w:rPr>
          <w:lang w:eastAsia="ko-KR"/>
        </w:rPr>
        <w:t>".</w:t>
      </w:r>
    </w:p>
    <w:p w14:paraId="2BD15065" w14:textId="77777777" w:rsidR="00FB5C5D" w:rsidRDefault="00FB5C5D" w:rsidP="00EC4A25">
      <w:pPr>
        <w:pStyle w:val="EX"/>
      </w:pPr>
      <w:r>
        <w:t>[</w:t>
      </w:r>
      <w:r w:rsidR="00A32603">
        <w:t>8</w:t>
      </w:r>
      <w:r>
        <w:t>]</w:t>
      </w:r>
      <w:r w:rsidR="007F022F">
        <w:tab/>
      </w:r>
      <w:r w:rsidR="00A01BC7">
        <w:t>IEEE Std 802.11™-201</w:t>
      </w:r>
      <w:r w:rsidR="009146AF">
        <w:t>6</w:t>
      </w:r>
      <w:r w:rsidR="00A01BC7">
        <w:t xml:space="preserve">: </w:t>
      </w:r>
      <w:r w:rsidR="00A01BC7">
        <w:rPr>
          <w:lang w:eastAsia="ko-KR"/>
        </w:rPr>
        <w:t>"</w:t>
      </w:r>
      <w:r w:rsidR="00A01BC7">
        <w:t>Information Technology- Telecommunications and information exchange between systems-Local and metropolitan area networks-Specific requirements-Part 11: Wireless LAN Medium Access Control (MAC) and Physical Layer (PHY) Specifications</w:t>
      </w:r>
      <w:r w:rsidR="00A01BC7">
        <w:rPr>
          <w:lang w:eastAsia="ko-KR"/>
        </w:rPr>
        <w:t>"</w:t>
      </w:r>
      <w:r w:rsidR="007F022F" w:rsidRPr="005206A6">
        <w:t>.</w:t>
      </w:r>
    </w:p>
    <w:p w14:paraId="1806075D" w14:textId="77777777" w:rsidR="000E2EB6" w:rsidRPr="004D3578" w:rsidRDefault="000E2EB6" w:rsidP="00EC4A25">
      <w:pPr>
        <w:pStyle w:val="EX"/>
        <w:rPr>
          <w:rFonts w:hint="eastAsia"/>
          <w:lang w:eastAsia="zh-CN"/>
        </w:rPr>
      </w:pPr>
      <w:r>
        <w:t>[</w:t>
      </w:r>
      <w:r w:rsidR="003B24C4">
        <w:t>9</w:t>
      </w:r>
      <w:r>
        <w:t>]</w:t>
      </w:r>
      <w:r>
        <w:tab/>
        <w:t>Wi-Fi Alliance: "Hotspot 2.0 (Release 2) Technical Specification</w:t>
      </w:r>
      <w:r>
        <w:rPr>
          <w:lang w:eastAsia="zh-CN"/>
        </w:rPr>
        <w:t>,</w:t>
      </w:r>
      <w:r>
        <w:t xml:space="preserve"> </w:t>
      </w:r>
      <w:r>
        <w:rPr>
          <w:lang w:val="en-US" w:eastAsia="zh-CN"/>
        </w:rPr>
        <w:t>version 1.0.0</w:t>
      </w:r>
      <w:r>
        <w:t>", 2014-08-08.</w:t>
      </w:r>
    </w:p>
    <w:p w14:paraId="3A553801" w14:textId="77777777" w:rsidR="00C64548" w:rsidRDefault="00C64548" w:rsidP="006E32ED">
      <w:pPr>
        <w:pStyle w:val="EX"/>
      </w:pPr>
      <w:r>
        <w:t>[10]</w:t>
      </w:r>
      <w:r>
        <w:tab/>
        <w:t>ITU-T Recommendation E.212: "</w:t>
      </w:r>
      <w:r w:rsidR="00483BF9" w:rsidRPr="00795AA3">
        <w:t>The international identification plan for public networks and subscriptions</w:t>
      </w:r>
      <w:r>
        <w:t>"</w:t>
      </w:r>
      <w:r w:rsidR="00483BF9">
        <w:t>, 2016-09-23</w:t>
      </w:r>
      <w:r>
        <w:t>.</w:t>
      </w:r>
    </w:p>
    <w:p w14:paraId="72524132" w14:textId="77777777" w:rsidR="00C64548" w:rsidRDefault="00C64548" w:rsidP="00C64548">
      <w:pPr>
        <w:pStyle w:val="EX"/>
      </w:pPr>
      <w:r>
        <w:t>[11]</w:t>
      </w:r>
      <w:r>
        <w:tab/>
      </w:r>
      <w:r w:rsidRPr="004D3578">
        <w:t>3GPP T</w:t>
      </w:r>
      <w:r>
        <w:t>S</w:t>
      </w:r>
      <w:r w:rsidRPr="004D3578">
        <w:t> </w:t>
      </w:r>
      <w:r>
        <w:t>24.501</w:t>
      </w:r>
      <w:r w:rsidRPr="004D3578">
        <w:t>: "</w:t>
      </w:r>
      <w:r>
        <w:t>Non-Access-Stratum (NAS) protocol for 5G System (5GS); Stage 3</w:t>
      </w:r>
      <w:r w:rsidRPr="004D3578">
        <w:t>".</w:t>
      </w:r>
    </w:p>
    <w:p w14:paraId="589C1C44" w14:textId="77777777" w:rsidR="0011259D" w:rsidRDefault="0011259D" w:rsidP="0011259D">
      <w:pPr>
        <w:pStyle w:val="EX"/>
        <w:rPr>
          <w:rFonts w:hint="eastAsia"/>
        </w:rPr>
      </w:pPr>
      <w:r>
        <w:t>[12]</w:t>
      </w:r>
      <w:r>
        <w:tab/>
        <w:t>IETF RFC 1035: "</w:t>
      </w:r>
      <w:r w:rsidRPr="00987A6D">
        <w:t>Domain names - implementation and specification</w:t>
      </w:r>
      <w:r>
        <w:t>".</w:t>
      </w:r>
    </w:p>
    <w:p w14:paraId="77F53557" w14:textId="77777777" w:rsidR="00BF0B7F" w:rsidRDefault="00BF0B7F" w:rsidP="00BF0B7F">
      <w:pPr>
        <w:pStyle w:val="EX"/>
        <w:rPr>
          <w:lang w:eastAsia="ko-KR"/>
        </w:rPr>
      </w:pPr>
      <w:r>
        <w:rPr>
          <w:lang w:eastAsia="ko-KR"/>
        </w:rPr>
        <w:t>[13]</w:t>
      </w:r>
      <w:r>
        <w:rPr>
          <w:lang w:eastAsia="ko-KR"/>
        </w:rPr>
        <w:tab/>
        <w:t>ISO 8601:2004: "Data elements and interchange formats -- Information interchange -- Representation of dates and times".</w:t>
      </w:r>
    </w:p>
    <w:p w14:paraId="150C463D" w14:textId="77777777" w:rsidR="00551E2D" w:rsidRDefault="00551E2D" w:rsidP="00BF0B7F">
      <w:pPr>
        <w:pStyle w:val="EX"/>
      </w:pPr>
      <w:r>
        <w:rPr>
          <w:lang w:eastAsia="ko-KR"/>
        </w:rPr>
        <w:t>[14]</w:t>
      </w:r>
      <w:r>
        <w:rPr>
          <w:lang w:eastAsia="ko-KR"/>
        </w:rPr>
        <w:tab/>
      </w:r>
      <w:r>
        <w:t>3GPP TS 38.413: "</w:t>
      </w:r>
      <w:r w:rsidRPr="00CF5E51">
        <w:t>NG-RAN</w:t>
      </w:r>
      <w:r>
        <w:t xml:space="preserve">; </w:t>
      </w:r>
      <w:r w:rsidRPr="00864FFD">
        <w:t>NG Application Protocol (NGAP)</w:t>
      </w:r>
      <w:r>
        <w:t>".</w:t>
      </w:r>
    </w:p>
    <w:p w14:paraId="12EF60EA" w14:textId="77777777" w:rsidR="007C1756" w:rsidRPr="00963C66" w:rsidRDefault="007C1756" w:rsidP="007C1756">
      <w:pPr>
        <w:pStyle w:val="EX"/>
      </w:pPr>
      <w:r w:rsidRPr="00963C66">
        <w:t>[</w:t>
      </w:r>
      <w:r>
        <w:t>15</w:t>
      </w:r>
      <w:r w:rsidRPr="00963C66">
        <w:t>]</w:t>
      </w:r>
      <w:r w:rsidRPr="00963C66">
        <w:tab/>
        <w:t>3GPP TS 23.501: "System Architecture for the 5G System; Stage</w:t>
      </w:r>
      <w:r>
        <w:t> </w:t>
      </w:r>
      <w:r w:rsidRPr="00963C66">
        <w:t>2".</w:t>
      </w:r>
    </w:p>
    <w:p w14:paraId="0465A0D1" w14:textId="77777777" w:rsidR="002B2E73" w:rsidRDefault="00DC08CF" w:rsidP="002B2E73">
      <w:pPr>
        <w:pStyle w:val="EX"/>
        <w:rPr>
          <w:lang w:val="en-US"/>
        </w:rPr>
      </w:pPr>
      <w:r>
        <w:t>[16]</w:t>
      </w:r>
      <w:r>
        <w:rPr>
          <w:rFonts w:hint="eastAsia"/>
        </w:rPr>
        <w:tab/>
      </w:r>
      <w:r>
        <w:t>IETF RFC </w:t>
      </w:r>
      <w:r>
        <w:rPr>
          <w:lang w:eastAsia="ko-KR"/>
        </w:rPr>
        <w:t>4122</w:t>
      </w:r>
      <w:r>
        <w:t>: "</w:t>
      </w:r>
      <w:r w:rsidRPr="00020920">
        <w:t>A Universally Unique IDentifier (UUID) URN Namespace</w:t>
      </w:r>
      <w:r>
        <w:t>"</w:t>
      </w:r>
      <w:r>
        <w:rPr>
          <w:lang w:val="en-US"/>
        </w:rPr>
        <w:t>.</w:t>
      </w:r>
    </w:p>
    <w:p w14:paraId="49D7210E" w14:textId="77777777" w:rsidR="00DC08CF" w:rsidRDefault="002B2E73" w:rsidP="002B2E73">
      <w:pPr>
        <w:pStyle w:val="EX"/>
      </w:pPr>
      <w:r>
        <w:rPr>
          <w:lang w:val="en-US"/>
        </w:rPr>
        <w:t>[17]</w:t>
      </w:r>
      <w:r>
        <w:rPr>
          <w:lang w:val="en-US"/>
        </w:rPr>
        <w:tab/>
        <w:t>IETF RFC </w:t>
      </w:r>
      <w:r>
        <w:rPr>
          <w:lang w:val="en-US" w:eastAsia="zh-CN"/>
        </w:rPr>
        <w:t>5905</w:t>
      </w:r>
      <w:r>
        <w:rPr>
          <w:lang w:val="en-US"/>
        </w:rPr>
        <w:t>: "Network Time Protocol Version 4: Protocol and Algorithms Specification".</w:t>
      </w:r>
    </w:p>
    <w:p w14:paraId="5D1BF997" w14:textId="77777777" w:rsidR="003E5ADD" w:rsidRDefault="003E5ADD" w:rsidP="003E5ADD">
      <w:pPr>
        <w:pStyle w:val="EX"/>
      </w:pPr>
      <w:r>
        <w:lastRenderedPageBreak/>
        <w:t>[18]</w:t>
      </w:r>
      <w:r>
        <w:rPr>
          <w:rFonts w:hint="eastAsia"/>
        </w:rPr>
        <w:tab/>
      </w:r>
      <w:r w:rsidRPr="005B35DE">
        <w:t>3GPP TS 2</w:t>
      </w:r>
      <w:r>
        <w:t>4</w:t>
      </w:r>
      <w:r w:rsidRPr="005B35DE">
        <w:t>.</w:t>
      </w:r>
      <w:r>
        <w:t>588</w:t>
      </w:r>
      <w:r w:rsidRPr="005B35DE">
        <w:t xml:space="preserve">: </w:t>
      </w:r>
      <w:r>
        <w:t>"Vehicle-to-Everything (V2X) services in 5G System (5GS); User Equipment (UE) policies; Stage 3"</w:t>
      </w:r>
      <w:r w:rsidRPr="005B35DE">
        <w:t>.</w:t>
      </w:r>
    </w:p>
    <w:p w14:paraId="1542F817" w14:textId="77777777" w:rsidR="004919AD" w:rsidRPr="0069711A" w:rsidRDefault="004919AD" w:rsidP="004919AD">
      <w:pPr>
        <w:pStyle w:val="EX"/>
      </w:pPr>
      <w:bookmarkStart w:id="24" w:name="_Toc20209056"/>
      <w:bookmarkStart w:id="25" w:name="_Toc27581301"/>
      <w:bookmarkStart w:id="26" w:name="_Toc36113452"/>
      <w:r>
        <w:t>[19]</w:t>
      </w:r>
      <w:r>
        <w:tab/>
      </w:r>
      <w:bookmarkStart w:id="27" w:name="OLE_LINK44"/>
      <w:r>
        <w:t>IEEE 1003.1-2004</w:t>
      </w:r>
      <w:bookmarkEnd w:id="27"/>
      <w:r>
        <w:t>, Part 1: Base Definitions.</w:t>
      </w:r>
    </w:p>
    <w:p w14:paraId="453442DA" w14:textId="77777777" w:rsidR="00080512" w:rsidRPr="004D3578" w:rsidRDefault="00080512">
      <w:pPr>
        <w:pStyle w:val="Heading1"/>
      </w:pPr>
      <w:bookmarkStart w:id="28" w:name="_Toc45212710"/>
      <w:bookmarkStart w:id="29" w:name="_Toc51931780"/>
      <w:bookmarkStart w:id="30" w:name="_Toc59203939"/>
      <w:bookmarkStart w:id="31" w:name="_Toc106976844"/>
      <w:r w:rsidRPr="004D3578">
        <w:t>3</w:t>
      </w:r>
      <w:r w:rsidRPr="004D3578">
        <w:tab/>
        <w:t xml:space="preserve">Definitions, </w:t>
      </w:r>
      <w:r w:rsidR="008028A4" w:rsidRPr="004D3578">
        <w:t>symbols and abbreviations</w:t>
      </w:r>
      <w:bookmarkEnd w:id="24"/>
      <w:bookmarkEnd w:id="25"/>
      <w:bookmarkEnd w:id="26"/>
      <w:bookmarkEnd w:id="28"/>
      <w:bookmarkEnd w:id="29"/>
      <w:bookmarkEnd w:id="30"/>
      <w:bookmarkEnd w:id="31"/>
    </w:p>
    <w:p w14:paraId="00F57D64" w14:textId="77777777" w:rsidR="00080512" w:rsidRPr="004D3578" w:rsidRDefault="00080512">
      <w:pPr>
        <w:pStyle w:val="Heading2"/>
      </w:pPr>
      <w:bookmarkStart w:id="32" w:name="_Toc20209057"/>
      <w:bookmarkStart w:id="33" w:name="_Toc27581302"/>
      <w:bookmarkStart w:id="34" w:name="_Toc36113453"/>
      <w:bookmarkStart w:id="35" w:name="_Toc45212711"/>
      <w:bookmarkStart w:id="36" w:name="_Toc51931781"/>
      <w:bookmarkStart w:id="37" w:name="_Toc59203940"/>
      <w:bookmarkStart w:id="38" w:name="_Toc106976845"/>
      <w:r w:rsidRPr="004D3578">
        <w:t>3.1</w:t>
      </w:r>
      <w:r w:rsidRPr="004D3578">
        <w:tab/>
        <w:t>Definitions</w:t>
      </w:r>
      <w:bookmarkEnd w:id="32"/>
      <w:bookmarkEnd w:id="33"/>
      <w:bookmarkEnd w:id="34"/>
      <w:bookmarkEnd w:id="35"/>
      <w:bookmarkEnd w:id="36"/>
      <w:bookmarkEnd w:id="37"/>
      <w:bookmarkEnd w:id="38"/>
    </w:p>
    <w:p w14:paraId="64D810C9" w14:textId="77777777" w:rsidR="00080512" w:rsidRPr="004D3578" w:rsidRDefault="00080512">
      <w:r w:rsidRPr="004D3578">
        <w:t xml:space="preserve">For the purposes of the present document, the terms and definitions given in </w:t>
      </w:r>
      <w:r w:rsidR="00DF62CD">
        <w:t>3GPP</w:t>
      </w:r>
      <w:r w:rsidR="00C807ED">
        <w:t> </w:t>
      </w:r>
      <w:r w:rsidRPr="004D3578">
        <w:t>TR 21.905 [</w:t>
      </w:r>
      <w:r w:rsidR="004D3578" w:rsidRPr="004D3578">
        <w:t>1</w:t>
      </w:r>
      <w:r w:rsidRPr="004D3578">
        <w:t xml:space="preserve">]apply. A term defined in the present document takes precedence over the definition of the same term, if any, in </w:t>
      </w:r>
      <w:r w:rsidR="008B2A85">
        <w:t>3GPP </w:t>
      </w:r>
      <w:r w:rsidRPr="004D3578">
        <w:t>TR 21.905 [</w:t>
      </w:r>
      <w:r w:rsidR="004D3578" w:rsidRPr="004D3578">
        <w:t>1</w:t>
      </w:r>
      <w:r w:rsidRPr="004D3578">
        <w:t>].</w:t>
      </w:r>
    </w:p>
    <w:p w14:paraId="5008D659" w14:textId="77777777" w:rsidR="007C1756" w:rsidRPr="00963C66" w:rsidRDefault="007C1756" w:rsidP="007C1756">
      <w:r w:rsidRPr="00963C66">
        <w:t>For the purposes of the present document, the following terms and definitions given in 3GPP TS 23.501 [</w:t>
      </w:r>
      <w:r>
        <w:t>15</w:t>
      </w:r>
      <w:r w:rsidRPr="00963C66">
        <w:t>] apply:</w:t>
      </w:r>
    </w:p>
    <w:p w14:paraId="7E13E5C7" w14:textId="77777777" w:rsidR="007C1756" w:rsidRPr="002A7CF9" w:rsidRDefault="007C1756" w:rsidP="007C1756">
      <w:pPr>
        <w:pStyle w:val="EX"/>
        <w:rPr>
          <w:b/>
        </w:rPr>
      </w:pPr>
      <w:bookmarkStart w:id="39" w:name="_Hlk536107083"/>
      <w:r w:rsidRPr="00EF6286">
        <w:rPr>
          <w:b/>
        </w:rPr>
        <w:t>non-seamless non-3GPP offload</w:t>
      </w:r>
    </w:p>
    <w:bookmarkEnd w:id="39"/>
    <w:p w14:paraId="5C62EE24" w14:textId="77777777" w:rsidR="007C1756" w:rsidRPr="00963C66" w:rsidRDefault="007C1756" w:rsidP="007C1756">
      <w:r w:rsidRPr="00963C66">
        <w:t>For the purposes of the present document, the following terms and definitions given in 3GPP TS 23.503 [2] apply:</w:t>
      </w:r>
    </w:p>
    <w:p w14:paraId="5A56B5D1" w14:textId="77777777" w:rsidR="007C1756" w:rsidRPr="00EF6286" w:rsidRDefault="007C1756" w:rsidP="00EF6286">
      <w:pPr>
        <w:pStyle w:val="EW"/>
        <w:rPr>
          <w:b/>
        </w:rPr>
      </w:pPr>
      <w:r w:rsidRPr="00EF6286">
        <w:rPr>
          <w:b/>
        </w:rPr>
        <w:t>UE local configuration</w:t>
      </w:r>
    </w:p>
    <w:p w14:paraId="4B89EB7E" w14:textId="77777777" w:rsidR="002A7CF9" w:rsidRPr="00EF6286" w:rsidRDefault="002A7CF9" w:rsidP="007C1756">
      <w:pPr>
        <w:pStyle w:val="EX"/>
        <w:rPr>
          <w:b/>
        </w:rPr>
      </w:pPr>
      <w:r w:rsidRPr="00EF6286">
        <w:rPr>
          <w:b/>
        </w:rPr>
        <w:t>User preferences on non-3GPP access selection</w:t>
      </w:r>
    </w:p>
    <w:p w14:paraId="051C0F14" w14:textId="77777777" w:rsidR="009A6729" w:rsidRPr="00963C66" w:rsidRDefault="009A6729" w:rsidP="009A6729">
      <w:r w:rsidRPr="00963C66">
        <w:t>For the purposes of the present document, the following terms and definitions given in 3GPP TS 2</w:t>
      </w:r>
      <w:r>
        <w:t>4</w:t>
      </w:r>
      <w:r w:rsidRPr="00963C66">
        <w:t>.50</w:t>
      </w:r>
      <w:r>
        <w:t>1</w:t>
      </w:r>
      <w:r w:rsidRPr="00963C66">
        <w:t> [</w:t>
      </w:r>
      <w:r>
        <w:t>11</w:t>
      </w:r>
      <w:r w:rsidRPr="00963C66">
        <w:t>] apply:</w:t>
      </w:r>
    </w:p>
    <w:p w14:paraId="207B1EA0" w14:textId="77777777" w:rsidR="009A6729" w:rsidRPr="00016A00" w:rsidRDefault="009A6729" w:rsidP="009A6729">
      <w:pPr>
        <w:pStyle w:val="EX"/>
        <w:rPr>
          <w:bCs/>
        </w:rPr>
      </w:pPr>
      <w:r w:rsidRPr="00DD7F45">
        <w:rPr>
          <w:rFonts w:hint="eastAsia"/>
          <w:b/>
        </w:rPr>
        <w:t>5G</w:t>
      </w:r>
      <w:r w:rsidRPr="00DD7F45">
        <w:rPr>
          <w:b/>
        </w:rPr>
        <w:t>MM-IDLE mode</w:t>
      </w:r>
    </w:p>
    <w:p w14:paraId="2E52A7FC" w14:textId="77777777" w:rsidR="00080512" w:rsidRPr="004D3578" w:rsidRDefault="004042CC" w:rsidP="007C1756">
      <w:pPr>
        <w:pStyle w:val="Heading2"/>
      </w:pPr>
      <w:bookmarkStart w:id="40" w:name="_Toc20209058"/>
      <w:bookmarkStart w:id="41" w:name="_Toc27581303"/>
      <w:bookmarkStart w:id="42" w:name="_Toc36113454"/>
      <w:bookmarkStart w:id="43" w:name="_Toc45212712"/>
      <w:bookmarkStart w:id="44" w:name="_Toc51931782"/>
      <w:bookmarkStart w:id="45" w:name="_Toc59203941"/>
      <w:bookmarkStart w:id="46" w:name="_Toc106976846"/>
      <w:r>
        <w:t>3.2</w:t>
      </w:r>
      <w:r w:rsidR="00080512" w:rsidRPr="004D3578">
        <w:tab/>
        <w:t>Abbreviations</w:t>
      </w:r>
      <w:bookmarkEnd w:id="40"/>
      <w:bookmarkEnd w:id="41"/>
      <w:bookmarkEnd w:id="42"/>
      <w:bookmarkEnd w:id="43"/>
      <w:bookmarkEnd w:id="44"/>
      <w:bookmarkEnd w:id="45"/>
      <w:bookmarkEnd w:id="46"/>
    </w:p>
    <w:p w14:paraId="34032971" w14:textId="77777777" w:rsidR="00080512" w:rsidRPr="004D3578" w:rsidRDefault="00080512">
      <w:pPr>
        <w:keepNext/>
      </w:pPr>
      <w:r w:rsidRPr="004D3578">
        <w:t>For the purposes of the present document, the abb</w:t>
      </w:r>
      <w:r w:rsidR="004D3578" w:rsidRPr="004D3578">
        <w:t xml:space="preserve">reviations given in </w:t>
      </w:r>
      <w:r w:rsidR="00DF62CD">
        <w:t>3GPP</w:t>
      </w:r>
      <w:r w:rsidR="00206388">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206388">
        <w:t> </w:t>
      </w:r>
      <w:r w:rsidR="004D3578" w:rsidRPr="004D3578">
        <w:t>TR 21.905 [1</w:t>
      </w:r>
      <w:r w:rsidRPr="004D3578">
        <w:t>].</w:t>
      </w:r>
    </w:p>
    <w:p w14:paraId="7859A50C" w14:textId="77777777" w:rsidR="00852FF3" w:rsidRPr="009E0DE1" w:rsidRDefault="00852FF3" w:rsidP="00852FF3">
      <w:pPr>
        <w:pStyle w:val="EW"/>
      </w:pPr>
      <w:r w:rsidRPr="009E0DE1">
        <w:t>5GC</w:t>
      </w:r>
      <w:r>
        <w:t>N</w:t>
      </w:r>
      <w:r w:rsidRPr="009E0DE1">
        <w:tab/>
        <w:t>5G Core Network</w:t>
      </w:r>
    </w:p>
    <w:p w14:paraId="221DA4C3" w14:textId="77777777" w:rsidR="00852FF3" w:rsidRPr="009E0DE1" w:rsidRDefault="00852FF3" w:rsidP="00852FF3">
      <w:pPr>
        <w:pStyle w:val="EW"/>
        <w:rPr>
          <w:lang w:eastAsia="zh-CN"/>
        </w:rPr>
      </w:pPr>
      <w:r w:rsidRPr="009E0DE1">
        <w:t>5GS</w:t>
      </w:r>
      <w:r w:rsidRPr="009E0DE1">
        <w:tab/>
        <w:t>5G System</w:t>
      </w:r>
    </w:p>
    <w:p w14:paraId="664699CA" w14:textId="77777777" w:rsidR="00D64FA5" w:rsidRDefault="00D64FA5" w:rsidP="006C5098">
      <w:pPr>
        <w:pStyle w:val="EW"/>
        <w:rPr>
          <w:rFonts w:hint="eastAsia"/>
          <w:lang w:eastAsia="zh-CN"/>
        </w:rPr>
      </w:pPr>
      <w:r>
        <w:rPr>
          <w:rFonts w:hint="eastAsia"/>
          <w:lang w:eastAsia="zh-CN"/>
        </w:rPr>
        <w:t>ANDSP</w:t>
      </w:r>
      <w:r>
        <w:rPr>
          <w:rFonts w:hint="eastAsia"/>
          <w:lang w:eastAsia="zh-CN"/>
        </w:rPr>
        <w:tab/>
      </w:r>
      <w:r w:rsidR="00C807ED" w:rsidRPr="00C807ED">
        <w:rPr>
          <w:lang w:eastAsia="zh-CN"/>
        </w:rPr>
        <w:t xml:space="preserve">Access </w:t>
      </w:r>
      <w:r w:rsidR="00A3374F">
        <w:rPr>
          <w:lang w:eastAsia="zh-CN"/>
        </w:rPr>
        <w:t>N</w:t>
      </w:r>
      <w:r w:rsidR="00C807ED" w:rsidRPr="00C807ED">
        <w:rPr>
          <w:lang w:eastAsia="zh-CN"/>
        </w:rPr>
        <w:t xml:space="preserve">etwork </w:t>
      </w:r>
      <w:r w:rsidR="00A3374F">
        <w:rPr>
          <w:lang w:eastAsia="zh-CN"/>
        </w:rPr>
        <w:t>D</w:t>
      </w:r>
      <w:r w:rsidR="00C807ED" w:rsidRPr="00C807ED">
        <w:rPr>
          <w:lang w:eastAsia="zh-CN"/>
        </w:rPr>
        <w:t xml:space="preserve">iscovery </w:t>
      </w:r>
      <w:r w:rsidR="00DA375F">
        <w:rPr>
          <w:lang w:eastAsia="zh-CN"/>
        </w:rPr>
        <w:t>and</w:t>
      </w:r>
      <w:r w:rsidR="00DA375F" w:rsidRPr="00C807ED">
        <w:rPr>
          <w:lang w:eastAsia="zh-CN"/>
        </w:rPr>
        <w:t xml:space="preserve"> </w:t>
      </w:r>
      <w:r w:rsidR="00A3374F">
        <w:rPr>
          <w:lang w:eastAsia="zh-CN"/>
        </w:rPr>
        <w:t>S</w:t>
      </w:r>
      <w:r w:rsidR="00C807ED" w:rsidRPr="00C807ED">
        <w:rPr>
          <w:lang w:eastAsia="zh-CN"/>
        </w:rPr>
        <w:t xml:space="preserve">election </w:t>
      </w:r>
      <w:r w:rsidR="00A3374F">
        <w:rPr>
          <w:lang w:eastAsia="zh-CN"/>
        </w:rPr>
        <w:t>P</w:t>
      </w:r>
      <w:r w:rsidR="00C807ED" w:rsidRPr="00C807ED">
        <w:rPr>
          <w:lang w:eastAsia="zh-CN"/>
        </w:rPr>
        <w:t>olicy</w:t>
      </w:r>
    </w:p>
    <w:p w14:paraId="3D86C921" w14:textId="77777777" w:rsidR="000C4C9F" w:rsidRDefault="000C4C9F" w:rsidP="000C4C9F">
      <w:pPr>
        <w:pStyle w:val="EW"/>
        <w:rPr>
          <w:rFonts w:hint="eastAsia"/>
          <w:lang w:eastAsia="zh-CN"/>
        </w:rPr>
      </w:pPr>
      <w:r>
        <w:rPr>
          <w:lang w:eastAsia="zh-CN"/>
        </w:rPr>
        <w:t>DNN</w:t>
      </w:r>
      <w:r>
        <w:rPr>
          <w:lang w:eastAsia="zh-CN"/>
        </w:rPr>
        <w:tab/>
      </w:r>
      <w:r w:rsidRPr="00BB73E1">
        <w:rPr>
          <w:lang w:eastAsia="zh-CN"/>
        </w:rPr>
        <w:t>Data Network Name</w:t>
      </w:r>
    </w:p>
    <w:p w14:paraId="76DEBC4B" w14:textId="77777777" w:rsidR="006C5098" w:rsidRDefault="006C5098" w:rsidP="006C5098">
      <w:pPr>
        <w:pStyle w:val="EW"/>
      </w:pPr>
      <w:r>
        <w:t>ePDG</w:t>
      </w:r>
      <w:r>
        <w:tab/>
        <w:t>evolved Packet Data Gateway</w:t>
      </w:r>
    </w:p>
    <w:p w14:paraId="59EA8A1F" w14:textId="77777777" w:rsidR="00DC08CF" w:rsidRDefault="000C4C9F" w:rsidP="00DC08CF">
      <w:pPr>
        <w:pStyle w:val="EW"/>
        <w:rPr>
          <w:lang w:eastAsia="ko-KR"/>
        </w:rPr>
      </w:pPr>
      <w:r w:rsidRPr="0089175D">
        <w:rPr>
          <w:rFonts w:hint="eastAsia"/>
          <w:lang w:eastAsia="ko-KR"/>
        </w:rPr>
        <w:t>FQDN</w:t>
      </w:r>
      <w:r w:rsidRPr="0089175D">
        <w:rPr>
          <w:rFonts w:hint="eastAsia"/>
          <w:lang w:eastAsia="ko-KR"/>
        </w:rPr>
        <w:tab/>
        <w:t>Fully Qualified Domain Name</w:t>
      </w:r>
    </w:p>
    <w:p w14:paraId="15C1B14A" w14:textId="77777777" w:rsidR="00483BF9" w:rsidRDefault="00483BF9" w:rsidP="00483BF9">
      <w:pPr>
        <w:pStyle w:val="EW"/>
      </w:pPr>
      <w:r>
        <w:t>H-PCF</w:t>
      </w:r>
      <w:r>
        <w:tab/>
      </w:r>
      <w:r w:rsidRPr="002F5AFF">
        <w:t>A PCF in the HPLMN</w:t>
      </w:r>
    </w:p>
    <w:p w14:paraId="42BB182F" w14:textId="77777777" w:rsidR="000C4C9F" w:rsidRDefault="00DC08CF" w:rsidP="00DC08CF">
      <w:pPr>
        <w:pStyle w:val="EW"/>
        <w:rPr>
          <w:lang w:eastAsia="ko-KR"/>
        </w:rPr>
      </w:pPr>
      <w:r>
        <w:rPr>
          <w:lang w:eastAsia="ko-KR"/>
        </w:rPr>
        <w:t>IMS</w:t>
      </w:r>
      <w:r>
        <w:rPr>
          <w:lang w:eastAsia="ko-KR"/>
        </w:rPr>
        <w:tab/>
      </w:r>
      <w:r w:rsidRPr="002767A9">
        <w:rPr>
          <w:lang w:eastAsia="ko-KR"/>
        </w:rPr>
        <w:t>IP Multimedia Subsystem</w:t>
      </w:r>
    </w:p>
    <w:p w14:paraId="1E9B94AC" w14:textId="77777777" w:rsidR="00DA375F" w:rsidRDefault="00DA375F" w:rsidP="00DA375F">
      <w:pPr>
        <w:pStyle w:val="EW"/>
        <w:rPr>
          <w:lang w:eastAsia="ko-KR"/>
        </w:rPr>
      </w:pPr>
      <w:r>
        <w:rPr>
          <w:rFonts w:hint="eastAsia"/>
          <w:lang w:eastAsia="ko-KR"/>
        </w:rPr>
        <w:t>L</w:t>
      </w:r>
      <w:r>
        <w:rPr>
          <w:lang w:eastAsia="ko-KR"/>
        </w:rPr>
        <w:t>AD</w:t>
      </w:r>
      <w:r>
        <w:rPr>
          <w:rFonts w:hint="eastAsia"/>
          <w:lang w:eastAsia="ko-KR"/>
        </w:rPr>
        <w:t>N</w:t>
      </w:r>
      <w:r w:rsidRPr="0089175D">
        <w:rPr>
          <w:rFonts w:hint="eastAsia"/>
          <w:lang w:eastAsia="ko-KR"/>
        </w:rPr>
        <w:tab/>
      </w:r>
      <w:r>
        <w:rPr>
          <w:lang w:eastAsia="ko-KR"/>
        </w:rPr>
        <w:t>Local Area Data Network</w:t>
      </w:r>
    </w:p>
    <w:p w14:paraId="51A35CE8" w14:textId="77777777" w:rsidR="000C4C9F" w:rsidRDefault="000C4C9F" w:rsidP="000C4C9F">
      <w:pPr>
        <w:pStyle w:val="EW"/>
      </w:pPr>
      <w:r>
        <w:rPr>
          <w:lang w:eastAsia="ko-KR"/>
        </w:rPr>
        <w:t>MCC</w:t>
      </w:r>
      <w:r>
        <w:rPr>
          <w:lang w:eastAsia="ko-KR"/>
        </w:rPr>
        <w:tab/>
      </w:r>
      <w:r>
        <w:t>Mobile Country Code</w:t>
      </w:r>
    </w:p>
    <w:p w14:paraId="033002A2" w14:textId="77777777" w:rsidR="00DC08CF" w:rsidRDefault="00DA375F" w:rsidP="00DC08CF">
      <w:pPr>
        <w:pStyle w:val="EW"/>
      </w:pPr>
      <w:r>
        <w:t>ME</w:t>
      </w:r>
      <w:r>
        <w:tab/>
      </w:r>
      <w:r w:rsidRPr="00FD1F1D">
        <w:t>Mobile Equipment</w:t>
      </w:r>
    </w:p>
    <w:p w14:paraId="63E1A5DD" w14:textId="77777777" w:rsidR="00DA375F" w:rsidRDefault="00DC08CF" w:rsidP="00DC08CF">
      <w:pPr>
        <w:pStyle w:val="EW"/>
      </w:pPr>
      <w:r>
        <w:t>MMS</w:t>
      </w:r>
      <w:r>
        <w:tab/>
        <w:t>Multimedia Messaging Service</w:t>
      </w:r>
    </w:p>
    <w:p w14:paraId="62A50526" w14:textId="77777777" w:rsidR="000C4C9F" w:rsidRDefault="000C4C9F" w:rsidP="000C4C9F">
      <w:pPr>
        <w:pStyle w:val="EW"/>
        <w:rPr>
          <w:rFonts w:hint="eastAsia"/>
          <w:lang w:eastAsia="zh-CN"/>
        </w:rPr>
      </w:pPr>
      <w:r>
        <w:rPr>
          <w:rFonts w:hint="eastAsia"/>
          <w:lang w:eastAsia="zh-CN"/>
        </w:rPr>
        <w:t>MNC</w:t>
      </w:r>
      <w:r>
        <w:rPr>
          <w:rFonts w:hint="eastAsia"/>
          <w:lang w:eastAsia="zh-CN"/>
        </w:rPr>
        <w:tab/>
      </w:r>
      <w:r>
        <w:t>Mobile Network Code</w:t>
      </w:r>
    </w:p>
    <w:p w14:paraId="6FC368EE" w14:textId="77777777" w:rsidR="006C5098" w:rsidRDefault="006C5098" w:rsidP="006C5098">
      <w:pPr>
        <w:pStyle w:val="EW"/>
      </w:pPr>
      <w:r>
        <w:t>N3AN</w:t>
      </w:r>
      <w:r>
        <w:tab/>
        <w:t xml:space="preserve">Non-3GPP Access </w:t>
      </w:r>
      <w:r w:rsidR="00A93E3E">
        <w:t>Network</w:t>
      </w:r>
    </w:p>
    <w:p w14:paraId="369D6268" w14:textId="77777777" w:rsidR="006C5098" w:rsidRDefault="006C5098" w:rsidP="006C5098">
      <w:pPr>
        <w:pStyle w:val="EW"/>
      </w:pPr>
      <w:r>
        <w:t>N3IWF</w:t>
      </w:r>
      <w:r>
        <w:tab/>
      </w:r>
      <w:r w:rsidRPr="00577DE7">
        <w:t>Non-3GPP InterWorking Function</w:t>
      </w:r>
    </w:p>
    <w:p w14:paraId="4ED4F1A5" w14:textId="77777777" w:rsidR="00D02CA4" w:rsidRDefault="00D02CA4" w:rsidP="00D02CA4">
      <w:pPr>
        <w:pStyle w:val="EW"/>
      </w:pPr>
      <w:r>
        <w:t>OS</w:t>
      </w:r>
      <w:r>
        <w:tab/>
        <w:t>Operating System</w:t>
      </w:r>
    </w:p>
    <w:p w14:paraId="5A4713D1" w14:textId="77777777" w:rsidR="000C4C9F" w:rsidRDefault="000C4C9F" w:rsidP="000C4C9F">
      <w:pPr>
        <w:pStyle w:val="EW"/>
      </w:pPr>
      <w:r>
        <w:t>PCF</w:t>
      </w:r>
      <w:r>
        <w:tab/>
      </w:r>
      <w:r w:rsidRPr="009E0DE1">
        <w:t>Policy Control Function</w:t>
      </w:r>
    </w:p>
    <w:p w14:paraId="73D020B3" w14:textId="77777777" w:rsidR="000C4C9F" w:rsidRPr="009E0DE1" w:rsidRDefault="000C4C9F" w:rsidP="000C4C9F">
      <w:pPr>
        <w:pStyle w:val="EW"/>
      </w:pPr>
      <w:r w:rsidRPr="009E0DE1">
        <w:t>S-NSSAI</w:t>
      </w:r>
      <w:r w:rsidRPr="009E0DE1">
        <w:tab/>
        <w:t>Single Network Slice Selection Assistance Information</w:t>
      </w:r>
    </w:p>
    <w:p w14:paraId="128362D3" w14:textId="77777777" w:rsidR="000C4C9F" w:rsidRPr="00C2371F" w:rsidRDefault="000C4C9F" w:rsidP="000C4C9F">
      <w:pPr>
        <w:pStyle w:val="EW"/>
        <w:rPr>
          <w:rFonts w:hint="eastAsia"/>
          <w:lang w:eastAsia="zh-CN"/>
        </w:rPr>
      </w:pPr>
      <w:r>
        <w:rPr>
          <w:rFonts w:hint="eastAsia"/>
          <w:lang w:eastAsia="zh-CN"/>
        </w:rPr>
        <w:t>SSC</w:t>
      </w:r>
      <w:r>
        <w:rPr>
          <w:lang w:eastAsia="zh-CN"/>
        </w:rPr>
        <w:tab/>
      </w:r>
      <w:r w:rsidRPr="009E0DE1">
        <w:rPr>
          <w:lang w:eastAsia="zh-CN"/>
        </w:rPr>
        <w:t>Session and Service Continuity</w:t>
      </w:r>
    </w:p>
    <w:p w14:paraId="5572EC6D" w14:textId="77777777" w:rsidR="00DC08CF" w:rsidRDefault="00DA375F" w:rsidP="00DC08CF">
      <w:pPr>
        <w:pStyle w:val="EW"/>
      </w:pPr>
      <w:r>
        <w:t>SUPI</w:t>
      </w:r>
      <w:r>
        <w:tab/>
        <w:t>Subscriber Permanent Identifier</w:t>
      </w:r>
    </w:p>
    <w:p w14:paraId="34E4FF25" w14:textId="77777777" w:rsidR="00DA375F" w:rsidRPr="009E0DE1" w:rsidRDefault="00DC08CF" w:rsidP="00DC08CF">
      <w:pPr>
        <w:pStyle w:val="EW"/>
      </w:pPr>
      <w:r>
        <w:t>SUPL</w:t>
      </w:r>
      <w:r>
        <w:tab/>
        <w:t>Secure User Plane Location</w:t>
      </w:r>
    </w:p>
    <w:p w14:paraId="501CF759" w14:textId="77777777" w:rsidR="001714F2" w:rsidRDefault="001714F2" w:rsidP="006C5098">
      <w:pPr>
        <w:pStyle w:val="EW"/>
      </w:pPr>
      <w:r>
        <w:t>URSP</w:t>
      </w:r>
      <w:r>
        <w:tab/>
      </w:r>
      <w:r w:rsidR="00A03270">
        <w:t>UE Route Selection Policy</w:t>
      </w:r>
    </w:p>
    <w:p w14:paraId="0249E10F" w14:textId="77777777" w:rsidR="00DA375F" w:rsidRPr="00C2371F" w:rsidRDefault="00DA375F" w:rsidP="00DA375F">
      <w:pPr>
        <w:pStyle w:val="EW"/>
        <w:rPr>
          <w:rFonts w:hint="eastAsia"/>
          <w:lang w:eastAsia="zh-CN"/>
        </w:rPr>
      </w:pPr>
      <w:r>
        <w:rPr>
          <w:lang w:eastAsia="zh-CN"/>
        </w:rPr>
        <w:t>USIM</w:t>
      </w:r>
      <w:r>
        <w:rPr>
          <w:lang w:eastAsia="zh-CN"/>
        </w:rPr>
        <w:tab/>
      </w:r>
      <w:r w:rsidRPr="00FD1F1D">
        <w:rPr>
          <w:lang w:eastAsia="zh-CN"/>
        </w:rPr>
        <w:t>User Services Identity Module</w:t>
      </w:r>
    </w:p>
    <w:p w14:paraId="674BBA1D" w14:textId="77777777" w:rsidR="00EA3084" w:rsidRDefault="00EA3084" w:rsidP="00EA3084">
      <w:pPr>
        <w:pStyle w:val="EW"/>
      </w:pPr>
      <w:r>
        <w:t>V-PCF</w:t>
      </w:r>
      <w:r>
        <w:tab/>
        <w:t>A PCF in the V</w:t>
      </w:r>
      <w:r w:rsidRPr="00F70B61">
        <w:t>PLMN</w:t>
      </w:r>
    </w:p>
    <w:p w14:paraId="5F2FD72F" w14:textId="77777777" w:rsidR="00080512" w:rsidRPr="004D3578" w:rsidRDefault="006C5098" w:rsidP="006C5098">
      <w:pPr>
        <w:pStyle w:val="EW"/>
      </w:pPr>
      <w:r>
        <w:t>WLANSP</w:t>
      </w:r>
      <w:r>
        <w:tab/>
      </w:r>
      <w:r>
        <w:rPr>
          <w:rFonts w:hint="eastAsia"/>
          <w:lang w:val="en-US" w:eastAsia="zh-CN"/>
        </w:rPr>
        <w:t>WLAN Selection Policy</w:t>
      </w:r>
    </w:p>
    <w:p w14:paraId="495EFF17" w14:textId="77777777" w:rsidR="00080512" w:rsidRPr="004D3578" w:rsidRDefault="00080512">
      <w:pPr>
        <w:pStyle w:val="Heading1"/>
      </w:pPr>
      <w:bookmarkStart w:id="47" w:name="_Toc20209059"/>
      <w:bookmarkStart w:id="48" w:name="_Toc27581304"/>
      <w:bookmarkStart w:id="49" w:name="_Toc36113455"/>
      <w:bookmarkStart w:id="50" w:name="_Toc45212713"/>
      <w:bookmarkStart w:id="51" w:name="_Toc51931783"/>
      <w:bookmarkStart w:id="52" w:name="_Toc59203942"/>
      <w:bookmarkStart w:id="53" w:name="_Toc106976847"/>
      <w:r w:rsidRPr="004D3578">
        <w:lastRenderedPageBreak/>
        <w:t>4</w:t>
      </w:r>
      <w:r w:rsidRPr="004D3578">
        <w:tab/>
      </w:r>
      <w:r w:rsidR="00AA3B6C">
        <w:t xml:space="preserve">Descriptions of </w:t>
      </w:r>
      <w:r w:rsidR="00993D51">
        <w:t>UE policies</w:t>
      </w:r>
      <w:r w:rsidR="00993D51" w:rsidRPr="00385E68">
        <w:t xml:space="preserve"> for</w:t>
      </w:r>
      <w:r w:rsidR="00993D51">
        <w:t xml:space="preserve"> 5GS</w:t>
      </w:r>
      <w:bookmarkEnd w:id="47"/>
      <w:bookmarkEnd w:id="48"/>
      <w:bookmarkEnd w:id="49"/>
      <w:bookmarkEnd w:id="50"/>
      <w:bookmarkEnd w:id="51"/>
      <w:bookmarkEnd w:id="52"/>
      <w:bookmarkEnd w:id="53"/>
    </w:p>
    <w:p w14:paraId="5C6CE71A" w14:textId="77777777" w:rsidR="00080512" w:rsidRDefault="00080512">
      <w:pPr>
        <w:pStyle w:val="Heading2"/>
      </w:pPr>
      <w:bookmarkStart w:id="54" w:name="_Toc20209060"/>
      <w:bookmarkStart w:id="55" w:name="_Toc27581305"/>
      <w:bookmarkStart w:id="56" w:name="_Toc36113456"/>
      <w:bookmarkStart w:id="57" w:name="_Toc45212714"/>
      <w:bookmarkStart w:id="58" w:name="_Toc51931784"/>
      <w:bookmarkStart w:id="59" w:name="_Toc59203943"/>
      <w:bookmarkStart w:id="60" w:name="_Toc106976848"/>
      <w:r w:rsidRPr="004D3578">
        <w:t>4.1</w:t>
      </w:r>
      <w:r w:rsidRPr="004D3578">
        <w:tab/>
      </w:r>
      <w:r w:rsidR="000A51E3">
        <w:rPr>
          <w:lang w:eastAsia="zh-CN"/>
        </w:rPr>
        <w:t>Overview</w:t>
      </w:r>
      <w:bookmarkEnd w:id="54"/>
      <w:bookmarkEnd w:id="55"/>
      <w:bookmarkEnd w:id="56"/>
      <w:bookmarkEnd w:id="57"/>
      <w:bookmarkEnd w:id="58"/>
      <w:bookmarkEnd w:id="59"/>
      <w:bookmarkEnd w:id="60"/>
    </w:p>
    <w:p w14:paraId="58EAB0CD" w14:textId="77777777" w:rsidR="000A51E3" w:rsidRPr="000532DA" w:rsidRDefault="000A51E3" w:rsidP="000532DA">
      <w:pPr>
        <w:rPr>
          <w:lang w:eastAsia="zh-CN"/>
        </w:rPr>
      </w:pPr>
      <w:r w:rsidRPr="000532DA">
        <w:rPr>
          <w:lang w:eastAsia="zh-CN"/>
        </w:rPr>
        <w:t xml:space="preserve">The </w:t>
      </w:r>
      <w:r w:rsidRPr="000532DA">
        <w:rPr>
          <w:rFonts w:hint="eastAsia"/>
          <w:lang w:eastAsia="zh-CN"/>
        </w:rPr>
        <w:t xml:space="preserve">UE policies for 5GS </w:t>
      </w:r>
      <w:r w:rsidRPr="000532DA">
        <w:rPr>
          <w:lang w:eastAsia="zh-CN"/>
        </w:rPr>
        <w:t>include:</w:t>
      </w:r>
    </w:p>
    <w:p w14:paraId="3E8D98F1" w14:textId="00E57F3E" w:rsidR="000A51E3" w:rsidRPr="000532DA" w:rsidRDefault="000A51E3" w:rsidP="000532DA">
      <w:pPr>
        <w:pStyle w:val="B1"/>
        <w:rPr>
          <w:lang w:eastAsia="zh-CN"/>
        </w:rPr>
      </w:pPr>
      <w:r w:rsidRPr="000532DA">
        <w:rPr>
          <w:lang w:eastAsia="zh-CN"/>
        </w:rPr>
        <w:t>-</w:t>
      </w:r>
      <w:r w:rsidRPr="000532DA">
        <w:rPr>
          <w:lang w:eastAsia="zh-CN"/>
        </w:rPr>
        <w:tab/>
      </w:r>
      <w:r w:rsidRPr="000532DA">
        <w:t xml:space="preserve">UE </w:t>
      </w:r>
      <w:r w:rsidR="00A3374F">
        <w:t>r</w:t>
      </w:r>
      <w:r w:rsidRPr="000532DA">
        <w:t xml:space="preserve">oute </w:t>
      </w:r>
      <w:r w:rsidR="00A3374F">
        <w:t>s</w:t>
      </w:r>
      <w:r w:rsidRPr="000532DA">
        <w:t xml:space="preserve">election </w:t>
      </w:r>
      <w:r w:rsidR="00A3374F">
        <w:t>p</w:t>
      </w:r>
      <w:r w:rsidRPr="000532DA">
        <w:t>olicy</w:t>
      </w:r>
      <w:r w:rsidR="00DA375F">
        <w:t>(URSP)</w:t>
      </w:r>
      <w:r w:rsidRPr="000532DA">
        <w:t>(</w:t>
      </w:r>
      <w:r w:rsidRPr="000532DA">
        <w:rPr>
          <w:lang w:eastAsia="zh-CN"/>
        </w:rPr>
        <w:t xml:space="preserve">see </w:t>
      </w:r>
      <w:r w:rsidR="00100DEB">
        <w:rPr>
          <w:lang w:eastAsia="zh-CN"/>
        </w:rPr>
        <w:t>clause</w:t>
      </w:r>
      <w:r w:rsidRPr="000532DA">
        <w:rPr>
          <w:lang w:eastAsia="zh-CN"/>
        </w:rPr>
        <w:t> </w:t>
      </w:r>
      <w:r w:rsidRPr="000532DA">
        <w:rPr>
          <w:lang w:val="en-US" w:eastAsia="zh-CN"/>
        </w:rPr>
        <w:t>4.2</w:t>
      </w:r>
      <w:r w:rsidRPr="000532DA">
        <w:t>)</w:t>
      </w:r>
      <w:r w:rsidRPr="000532DA">
        <w:rPr>
          <w:lang w:eastAsia="zh-CN"/>
        </w:rPr>
        <w:t>; and</w:t>
      </w:r>
    </w:p>
    <w:p w14:paraId="593121AD" w14:textId="3A04F3E5" w:rsidR="000A51E3" w:rsidRPr="000532DA" w:rsidRDefault="000A51E3" w:rsidP="000532DA">
      <w:pPr>
        <w:pStyle w:val="B1"/>
        <w:rPr>
          <w:lang w:eastAsia="zh-CN"/>
        </w:rPr>
      </w:pPr>
      <w:r w:rsidRPr="000532DA">
        <w:t>-</w:t>
      </w:r>
      <w:r w:rsidRPr="000532DA">
        <w:tab/>
      </w:r>
      <w:r w:rsidRPr="000532DA">
        <w:rPr>
          <w:lang w:eastAsia="zh-CN"/>
        </w:rPr>
        <w:t xml:space="preserve">Access network discovery </w:t>
      </w:r>
      <w:r w:rsidR="00DA375F">
        <w:rPr>
          <w:lang w:eastAsia="zh-CN"/>
        </w:rPr>
        <w:t>and</w:t>
      </w:r>
      <w:r w:rsidR="00DA375F" w:rsidRPr="000532DA">
        <w:rPr>
          <w:lang w:eastAsia="zh-CN"/>
        </w:rPr>
        <w:t xml:space="preserve"> </w:t>
      </w:r>
      <w:r w:rsidRPr="000532DA">
        <w:rPr>
          <w:lang w:eastAsia="zh-CN"/>
        </w:rPr>
        <w:t>selection policy</w:t>
      </w:r>
      <w:r w:rsidR="00DA375F">
        <w:rPr>
          <w:lang w:eastAsia="zh-CN"/>
        </w:rPr>
        <w:t>(ANDSP)</w:t>
      </w:r>
      <w:r w:rsidRPr="000532DA">
        <w:rPr>
          <w:lang w:eastAsia="zh-CN"/>
        </w:rPr>
        <w:t xml:space="preserve">(see </w:t>
      </w:r>
      <w:r w:rsidR="00100DEB">
        <w:rPr>
          <w:lang w:eastAsia="zh-CN"/>
        </w:rPr>
        <w:t>clause</w:t>
      </w:r>
      <w:r w:rsidRPr="000532DA">
        <w:rPr>
          <w:lang w:eastAsia="zh-CN"/>
        </w:rPr>
        <w:t> </w:t>
      </w:r>
      <w:r w:rsidRPr="000532DA">
        <w:rPr>
          <w:lang w:val="en-US" w:eastAsia="zh-CN"/>
        </w:rPr>
        <w:t>4.3</w:t>
      </w:r>
      <w:r w:rsidRPr="000532DA">
        <w:rPr>
          <w:lang w:eastAsia="zh-CN"/>
        </w:rPr>
        <w:t>)</w:t>
      </w:r>
      <w:r w:rsidRPr="000532DA">
        <w:t>.</w:t>
      </w:r>
    </w:p>
    <w:p w14:paraId="4CE5D8AB" w14:textId="77777777" w:rsidR="000A51E3" w:rsidRPr="000532DA" w:rsidRDefault="000A51E3" w:rsidP="000532DA">
      <w:pPr>
        <w:rPr>
          <w:lang w:eastAsia="zh-CN"/>
        </w:rPr>
      </w:pPr>
      <w:r w:rsidRPr="000532DA">
        <w:rPr>
          <w:lang w:eastAsia="zh-CN"/>
        </w:rPr>
        <w:t xml:space="preserve">The UE policies </w:t>
      </w:r>
      <w:r>
        <w:rPr>
          <w:lang w:eastAsia="zh-CN"/>
        </w:rPr>
        <w:t>can</w:t>
      </w:r>
      <w:r w:rsidRPr="000532DA">
        <w:rPr>
          <w:lang w:eastAsia="zh-CN"/>
        </w:rPr>
        <w:t xml:space="preserve"> be delivered from the PCF to the UE. The UE policy delivery procedure is specified in 3GPP TS 24.501 [</w:t>
      </w:r>
      <w:r w:rsidR="000B35D7">
        <w:rPr>
          <w:lang w:val="en-US" w:eastAsia="zh-CN"/>
        </w:rPr>
        <w:t>11</w:t>
      </w:r>
      <w:r w:rsidRPr="000532DA">
        <w:rPr>
          <w:lang w:eastAsia="zh-CN"/>
        </w:rPr>
        <w:t>].</w:t>
      </w:r>
    </w:p>
    <w:p w14:paraId="28B5E466" w14:textId="77777777" w:rsidR="000A51E3" w:rsidRPr="000532DA" w:rsidRDefault="000A51E3" w:rsidP="000532DA">
      <w:r w:rsidRPr="000532DA">
        <w:rPr>
          <w:lang w:eastAsia="zh-CN"/>
        </w:rPr>
        <w:t xml:space="preserve">The UE policies </w:t>
      </w:r>
      <w:r>
        <w:rPr>
          <w:lang w:eastAsia="zh-CN"/>
        </w:rPr>
        <w:t>can</w:t>
      </w:r>
      <w:r w:rsidRPr="000532DA">
        <w:rPr>
          <w:lang w:eastAsia="zh-CN"/>
        </w:rPr>
        <w:t xml:space="preserve"> also be pre-configured in the UE. The pre-configured policy shall be applied by the UE only when the UE has not received the same type of policy from the PCF. The implementation of pre-configured UE policies is out of scope of this specification.</w:t>
      </w:r>
    </w:p>
    <w:p w14:paraId="6507F372" w14:textId="30CA3E23" w:rsidR="00F6155C" w:rsidRPr="000532DA" w:rsidRDefault="00F6155C" w:rsidP="00F6155C">
      <w:pPr>
        <w:rPr>
          <w:lang w:eastAsia="zh-CN"/>
        </w:rPr>
      </w:pPr>
      <w:r w:rsidRPr="000532DA">
        <w:rPr>
          <w:lang w:eastAsia="zh-CN"/>
        </w:rPr>
        <w:t xml:space="preserve">The UE policies </w:t>
      </w:r>
      <w:r>
        <w:rPr>
          <w:lang w:eastAsia="zh-CN"/>
        </w:rPr>
        <w:t>can</w:t>
      </w:r>
      <w:r w:rsidRPr="000532DA">
        <w:rPr>
          <w:lang w:eastAsia="zh-CN"/>
        </w:rPr>
        <w:t xml:space="preserve"> be delivered from the PCF to the</w:t>
      </w:r>
      <w:r>
        <w:rPr>
          <w:lang w:eastAsia="zh-CN"/>
        </w:rPr>
        <w:t xml:space="preserve"> 5G-RG or </w:t>
      </w:r>
      <w:r w:rsidRPr="00C20425">
        <w:rPr>
          <w:lang w:eastAsia="x-none"/>
        </w:rPr>
        <w:t xml:space="preserve">a W-AGF acting on behalf of </w:t>
      </w:r>
      <w:r>
        <w:rPr>
          <w:lang w:eastAsia="x-none"/>
        </w:rPr>
        <w:t>the</w:t>
      </w:r>
      <w:r w:rsidRPr="00C20425">
        <w:rPr>
          <w:lang w:eastAsia="x-none"/>
        </w:rPr>
        <w:t xml:space="preserve"> </w:t>
      </w:r>
      <w:r>
        <w:rPr>
          <w:lang w:eastAsia="zh-CN"/>
        </w:rPr>
        <w:t>FN-RG</w:t>
      </w:r>
      <w:r w:rsidRPr="000532DA">
        <w:rPr>
          <w:lang w:eastAsia="zh-CN"/>
        </w:rPr>
        <w:t xml:space="preserve">. The UE policy delivery </w:t>
      </w:r>
      <w:r>
        <w:rPr>
          <w:lang w:eastAsia="zh-CN"/>
        </w:rPr>
        <w:t>service</w:t>
      </w:r>
      <w:r w:rsidRPr="000532DA">
        <w:rPr>
          <w:lang w:eastAsia="zh-CN"/>
        </w:rPr>
        <w:t xml:space="preserve"> is specified in 3GPP TS 24.501 [</w:t>
      </w:r>
      <w:r>
        <w:rPr>
          <w:lang w:val="en-US" w:eastAsia="zh-CN"/>
        </w:rPr>
        <w:t>11</w:t>
      </w:r>
      <w:r w:rsidRPr="000532DA">
        <w:rPr>
          <w:lang w:eastAsia="zh-CN"/>
        </w:rPr>
        <w:t>]. The</w:t>
      </w:r>
      <w:r>
        <w:rPr>
          <w:lang w:eastAsia="zh-CN"/>
        </w:rPr>
        <w:t>se</w:t>
      </w:r>
      <w:r w:rsidRPr="000532DA">
        <w:rPr>
          <w:lang w:eastAsia="zh-CN"/>
        </w:rPr>
        <w:t xml:space="preserve"> UE </w:t>
      </w:r>
      <w:r w:rsidRPr="000532DA">
        <w:rPr>
          <w:rFonts w:hint="eastAsia"/>
          <w:lang w:eastAsia="zh-CN"/>
        </w:rPr>
        <w:t xml:space="preserve">policies </w:t>
      </w:r>
      <w:r w:rsidRPr="000532DA">
        <w:rPr>
          <w:lang w:eastAsia="zh-CN"/>
        </w:rPr>
        <w:t>include</w:t>
      </w:r>
      <w:r>
        <w:rPr>
          <w:lang w:eastAsia="zh-CN"/>
        </w:rPr>
        <w:t xml:space="preserve"> the </w:t>
      </w:r>
      <w:r w:rsidRPr="000532DA">
        <w:t xml:space="preserve">UE </w:t>
      </w:r>
      <w:r>
        <w:t>r</w:t>
      </w:r>
      <w:r w:rsidRPr="000532DA">
        <w:t xml:space="preserve">oute </w:t>
      </w:r>
      <w:r>
        <w:t>s</w:t>
      </w:r>
      <w:r w:rsidRPr="000532DA">
        <w:t xml:space="preserve">election </w:t>
      </w:r>
      <w:r>
        <w:t>p</w:t>
      </w:r>
      <w:r w:rsidRPr="000532DA">
        <w:t>olicy</w:t>
      </w:r>
      <w:r>
        <w:t xml:space="preserve"> (URSP) </w:t>
      </w:r>
      <w:r w:rsidRPr="000532DA">
        <w:t>(</w:t>
      </w:r>
      <w:r w:rsidRPr="000532DA">
        <w:rPr>
          <w:lang w:eastAsia="zh-CN"/>
        </w:rPr>
        <w:t xml:space="preserve">see </w:t>
      </w:r>
      <w:r w:rsidR="00100DEB">
        <w:rPr>
          <w:lang w:eastAsia="zh-CN"/>
        </w:rPr>
        <w:t>clause</w:t>
      </w:r>
      <w:r w:rsidRPr="000532DA">
        <w:rPr>
          <w:lang w:eastAsia="zh-CN"/>
        </w:rPr>
        <w:t> </w:t>
      </w:r>
      <w:r w:rsidRPr="000532DA">
        <w:rPr>
          <w:lang w:val="en-US" w:eastAsia="zh-CN"/>
        </w:rPr>
        <w:t>4.2</w:t>
      </w:r>
      <w:r w:rsidRPr="000532DA">
        <w:t>)</w:t>
      </w:r>
      <w:r>
        <w:t>.</w:t>
      </w:r>
    </w:p>
    <w:p w14:paraId="7D1346CF" w14:textId="77777777" w:rsidR="00F6155C" w:rsidRPr="000532DA" w:rsidRDefault="00F6155C" w:rsidP="00F6155C">
      <w:r w:rsidRPr="000532DA">
        <w:rPr>
          <w:lang w:eastAsia="zh-CN"/>
        </w:rPr>
        <w:t xml:space="preserve">The UE policies </w:t>
      </w:r>
      <w:r>
        <w:rPr>
          <w:lang w:eastAsia="zh-CN"/>
        </w:rPr>
        <w:t>can</w:t>
      </w:r>
      <w:r w:rsidRPr="000532DA">
        <w:rPr>
          <w:lang w:eastAsia="zh-CN"/>
        </w:rPr>
        <w:t xml:space="preserve"> also be pre-configured in the </w:t>
      </w:r>
      <w:r>
        <w:rPr>
          <w:lang w:eastAsia="zh-CN"/>
        </w:rPr>
        <w:t xml:space="preserve">5G-RG or </w:t>
      </w:r>
      <w:r w:rsidRPr="00C20425">
        <w:rPr>
          <w:lang w:eastAsia="x-none"/>
        </w:rPr>
        <w:t xml:space="preserve">a W-AGF acting on behalf of </w:t>
      </w:r>
      <w:r>
        <w:rPr>
          <w:lang w:eastAsia="x-none"/>
        </w:rPr>
        <w:t>the</w:t>
      </w:r>
      <w:r w:rsidRPr="00C20425">
        <w:rPr>
          <w:lang w:eastAsia="x-none"/>
        </w:rPr>
        <w:t xml:space="preserve"> </w:t>
      </w:r>
      <w:r>
        <w:rPr>
          <w:lang w:eastAsia="zh-CN"/>
        </w:rPr>
        <w:t>FN-RG</w:t>
      </w:r>
      <w:r w:rsidRPr="000532DA">
        <w:rPr>
          <w:lang w:eastAsia="zh-CN"/>
        </w:rPr>
        <w:t xml:space="preserve">. The pre-configured policy shall be applied by the </w:t>
      </w:r>
      <w:r>
        <w:rPr>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Pr>
          <w:lang w:eastAsia="zh-CN"/>
        </w:rPr>
        <w:t xml:space="preserve">FN-RG </w:t>
      </w:r>
      <w:r w:rsidRPr="000532DA">
        <w:rPr>
          <w:lang w:eastAsia="zh-CN"/>
        </w:rPr>
        <w:t xml:space="preserve">only when the </w:t>
      </w:r>
      <w:r>
        <w:rPr>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sidRPr="00C20425">
        <w:rPr>
          <w:lang w:eastAsia="zh-CN"/>
        </w:rPr>
        <w:t>FN-RG</w:t>
      </w:r>
      <w:r w:rsidRPr="000532DA">
        <w:rPr>
          <w:lang w:eastAsia="zh-CN"/>
        </w:rPr>
        <w:t xml:space="preserve"> has not received the same type of policy from the PCF. The implementation of pre-configured UE policies is out of scope of this specification.</w:t>
      </w:r>
    </w:p>
    <w:p w14:paraId="679070B4" w14:textId="77777777" w:rsidR="003E5ADD" w:rsidRPr="000532DA" w:rsidRDefault="003E5ADD" w:rsidP="003E5ADD">
      <w:pPr>
        <w:rPr>
          <w:lang w:eastAsia="zh-CN"/>
        </w:rPr>
      </w:pPr>
      <w:r w:rsidRPr="000532DA">
        <w:rPr>
          <w:lang w:eastAsia="zh-CN"/>
        </w:rPr>
        <w:t>The UE policies</w:t>
      </w:r>
      <w:r>
        <w:rPr>
          <w:lang w:eastAsia="zh-CN"/>
        </w:rPr>
        <w:t xml:space="preserve"> for V2X (V2XP) are specified in 3GPP TS 24.588</w:t>
      </w:r>
      <w:r w:rsidRPr="000532DA">
        <w:rPr>
          <w:lang w:eastAsia="zh-CN"/>
        </w:rPr>
        <w:t> </w:t>
      </w:r>
      <w:r>
        <w:rPr>
          <w:lang w:eastAsia="zh-CN"/>
        </w:rPr>
        <w:t>[18].</w:t>
      </w:r>
    </w:p>
    <w:p w14:paraId="2B408CD2" w14:textId="77777777" w:rsidR="004C7F87" w:rsidRDefault="005A3F94" w:rsidP="005A3F94">
      <w:pPr>
        <w:pStyle w:val="Heading2"/>
        <w:rPr>
          <w:lang w:eastAsia="zh-CN"/>
        </w:rPr>
      </w:pPr>
      <w:bookmarkStart w:id="61" w:name="_Toc20209061"/>
      <w:bookmarkStart w:id="62" w:name="_Toc27581306"/>
      <w:bookmarkStart w:id="63" w:name="_Toc36113457"/>
      <w:bookmarkStart w:id="64" w:name="_Toc45212715"/>
      <w:bookmarkStart w:id="65" w:name="_Toc51931785"/>
      <w:bookmarkStart w:id="66" w:name="_Toc59203944"/>
      <w:bookmarkStart w:id="67" w:name="_Toc106976849"/>
      <w:r>
        <w:rPr>
          <w:rFonts w:hint="eastAsia"/>
          <w:lang w:eastAsia="zh-CN"/>
        </w:rPr>
        <w:t>4.</w:t>
      </w:r>
      <w:r w:rsidR="004C7F87">
        <w:rPr>
          <w:rFonts w:hint="eastAsia"/>
          <w:lang w:eastAsia="zh-CN"/>
        </w:rPr>
        <w:t>2</w:t>
      </w:r>
      <w:r w:rsidR="004C7F87">
        <w:rPr>
          <w:lang w:eastAsia="zh-CN"/>
        </w:rPr>
        <w:tab/>
      </w:r>
      <w:r w:rsidR="00DA375F">
        <w:rPr>
          <w:lang w:eastAsia="zh-CN"/>
        </w:rPr>
        <w:t>UE route selection policy (</w:t>
      </w:r>
      <w:r w:rsidR="00691DC7">
        <w:rPr>
          <w:lang w:eastAsia="zh-CN"/>
        </w:rPr>
        <w:t>URSP</w:t>
      </w:r>
      <w:r w:rsidR="00DA375F">
        <w:rPr>
          <w:lang w:eastAsia="zh-CN"/>
        </w:rPr>
        <w:t>)</w:t>
      </w:r>
      <w:bookmarkEnd w:id="61"/>
      <w:bookmarkEnd w:id="62"/>
      <w:bookmarkEnd w:id="63"/>
      <w:bookmarkEnd w:id="64"/>
      <w:bookmarkEnd w:id="65"/>
      <w:bookmarkEnd w:id="66"/>
      <w:bookmarkEnd w:id="67"/>
    </w:p>
    <w:p w14:paraId="66672F8D" w14:textId="77777777" w:rsidR="00146D9C" w:rsidRDefault="00146D9C" w:rsidP="00146D9C">
      <w:pPr>
        <w:pStyle w:val="Heading3"/>
      </w:pPr>
      <w:bookmarkStart w:id="68" w:name="_Toc20209062"/>
      <w:bookmarkStart w:id="69" w:name="_Toc27581307"/>
      <w:bookmarkStart w:id="70" w:name="_Toc36113458"/>
      <w:bookmarkStart w:id="71" w:name="_Toc45212716"/>
      <w:bookmarkStart w:id="72" w:name="_Toc51931786"/>
      <w:bookmarkStart w:id="73" w:name="_Toc59203945"/>
      <w:bookmarkStart w:id="74" w:name="_Toc106976850"/>
      <w:r>
        <w:t>4.2.1</w:t>
      </w:r>
      <w:r>
        <w:tab/>
        <w:t>General</w:t>
      </w:r>
      <w:bookmarkEnd w:id="68"/>
      <w:bookmarkEnd w:id="69"/>
      <w:bookmarkEnd w:id="70"/>
      <w:bookmarkEnd w:id="71"/>
      <w:bookmarkEnd w:id="72"/>
      <w:bookmarkEnd w:id="73"/>
      <w:bookmarkEnd w:id="74"/>
    </w:p>
    <w:p w14:paraId="1F981735" w14:textId="77777777" w:rsidR="00146D9C" w:rsidRPr="006D45B3" w:rsidRDefault="00146D9C" w:rsidP="00146D9C">
      <w:r>
        <w:t xml:space="preserve">The </w:t>
      </w:r>
      <w:r w:rsidRPr="004A58D2">
        <w:t>URSP</w:t>
      </w:r>
      <w:r w:rsidR="00D93735">
        <w:t xml:space="preserve"> is</w:t>
      </w:r>
      <w:r w:rsidRPr="006F18A6">
        <w:t xml:space="preserve"> defined in </w:t>
      </w:r>
      <w:r w:rsidRPr="006D45B3">
        <w:t xml:space="preserve">3GPP TS 23.503 [2] </w:t>
      </w:r>
      <w:r w:rsidR="00D93735">
        <w:t xml:space="preserve">and </w:t>
      </w:r>
      <w:r w:rsidRPr="006D45B3">
        <w:t>is a set of one or more URSP rules, where a URSP rule is composed of:</w:t>
      </w:r>
    </w:p>
    <w:p w14:paraId="28BEFDB5" w14:textId="77777777" w:rsidR="00146D9C" w:rsidRPr="00A16911" w:rsidRDefault="00146D9C" w:rsidP="00146D9C">
      <w:pPr>
        <w:pStyle w:val="B1"/>
      </w:pPr>
      <w:r w:rsidRPr="006D45B3">
        <w:t>a)</w:t>
      </w:r>
      <w:r w:rsidRPr="006D45B3">
        <w:tab/>
        <w:t>a precedence v</w:t>
      </w:r>
      <w:r w:rsidRPr="00A16911">
        <w:t>alue of the URSP rule</w:t>
      </w:r>
      <w:r w:rsidR="00D93735">
        <w:t xml:space="preserve"> identifying the precedence of the URSP rule among all the existing URSP rules</w:t>
      </w:r>
      <w:r w:rsidRPr="00A16911">
        <w:t>;</w:t>
      </w:r>
    </w:p>
    <w:p w14:paraId="4217DE19" w14:textId="77777777" w:rsidR="00146D9C" w:rsidRPr="00A16911" w:rsidRDefault="00146D9C" w:rsidP="00146D9C">
      <w:pPr>
        <w:pStyle w:val="B1"/>
      </w:pPr>
      <w:r w:rsidRPr="00A16911">
        <w:t>b)</w:t>
      </w:r>
      <w:r w:rsidRPr="00A16911">
        <w:tab/>
        <w:t>a traffic descriptor, including either:</w:t>
      </w:r>
    </w:p>
    <w:p w14:paraId="28B03AA7" w14:textId="77777777" w:rsidR="00146D9C" w:rsidRPr="00A16911" w:rsidRDefault="00146D9C" w:rsidP="00146D9C">
      <w:pPr>
        <w:pStyle w:val="B2"/>
      </w:pPr>
      <w:r w:rsidRPr="00A16911">
        <w:t>1)</w:t>
      </w:r>
      <w:r w:rsidRPr="00A16911">
        <w:tab/>
        <w:t>match</w:t>
      </w:r>
      <w:r w:rsidR="00DA375F">
        <w:t>-</w:t>
      </w:r>
      <w:r w:rsidRPr="00A16911">
        <w:t>all traffic descriptor; or</w:t>
      </w:r>
    </w:p>
    <w:p w14:paraId="0BC6DCC8" w14:textId="77777777" w:rsidR="00146D9C" w:rsidRPr="00A16911" w:rsidRDefault="00146D9C" w:rsidP="00146D9C">
      <w:pPr>
        <w:pStyle w:val="B2"/>
      </w:pPr>
      <w:r w:rsidRPr="00A16911">
        <w:t>2)</w:t>
      </w:r>
      <w:r w:rsidR="000532DA">
        <w:tab/>
      </w:r>
      <w:r w:rsidRPr="00A16911">
        <w:t>at least one of the following</w:t>
      </w:r>
      <w:r w:rsidR="00CD3543">
        <w:t xml:space="preserve"> component</w:t>
      </w:r>
      <w:r w:rsidRPr="00A16911">
        <w:t>s:</w:t>
      </w:r>
    </w:p>
    <w:p w14:paraId="67109C67" w14:textId="77777777" w:rsidR="00146D9C" w:rsidRPr="00A16911" w:rsidRDefault="00146D9C" w:rsidP="00146D9C">
      <w:pPr>
        <w:pStyle w:val="B3"/>
      </w:pPr>
      <w:r w:rsidRPr="00A16911">
        <w:t>A)</w:t>
      </w:r>
      <w:r w:rsidRPr="00A16911">
        <w:tab/>
      </w:r>
      <w:r w:rsidR="00D93735">
        <w:t xml:space="preserve">one or more </w:t>
      </w:r>
      <w:r w:rsidRPr="00A16911">
        <w:t>application identifiers;</w:t>
      </w:r>
    </w:p>
    <w:p w14:paraId="034CFAA8" w14:textId="77777777" w:rsidR="00146D9C" w:rsidRPr="00A16911" w:rsidRDefault="00146D9C" w:rsidP="00146D9C">
      <w:pPr>
        <w:pStyle w:val="B3"/>
      </w:pPr>
      <w:r w:rsidRPr="00A16911">
        <w:t>B)</w:t>
      </w:r>
      <w:r w:rsidRPr="00A16911">
        <w:tab/>
      </w:r>
      <w:r w:rsidR="00D93735">
        <w:t xml:space="preserve">one or more </w:t>
      </w:r>
      <w:r w:rsidRPr="00A16911">
        <w:rPr>
          <w:lang w:val="en-US"/>
        </w:rPr>
        <w:t>IP 3 tuples</w:t>
      </w:r>
      <w:r w:rsidRPr="00A16911">
        <w:t xml:space="preserve"> as defined in 3GPP TS 23.503 [2]</w:t>
      </w:r>
      <w:r w:rsidR="00D93735" w:rsidRPr="000B73B8">
        <w:t xml:space="preserve"> </w:t>
      </w:r>
      <w:r w:rsidR="00D93735">
        <w:t>i.e. the destination IP address, the destination port number, and the protocol in use above the IP</w:t>
      </w:r>
      <w:r w:rsidRPr="00A16911">
        <w:t>;</w:t>
      </w:r>
    </w:p>
    <w:p w14:paraId="3B38AD56" w14:textId="77777777" w:rsidR="00146D9C" w:rsidRPr="00A16911" w:rsidRDefault="00146D9C" w:rsidP="00146D9C">
      <w:pPr>
        <w:pStyle w:val="B3"/>
      </w:pPr>
      <w:r w:rsidRPr="00A16911">
        <w:t>C)</w:t>
      </w:r>
      <w:r w:rsidRPr="00A16911">
        <w:tab/>
      </w:r>
      <w:r w:rsidR="00D93735">
        <w:t xml:space="preserve">one or more </w:t>
      </w:r>
      <w:r w:rsidRPr="00A16911">
        <w:t>non-IP descriptors</w:t>
      </w:r>
      <w:r w:rsidR="00CD3543">
        <w:t xml:space="preserve">, i.e. </w:t>
      </w:r>
      <w:r w:rsidR="00CD3543" w:rsidRPr="00487CD2">
        <w:t>destination information of non-IP traffic</w:t>
      </w:r>
      <w:r w:rsidRPr="00A16911">
        <w:t>;</w:t>
      </w:r>
    </w:p>
    <w:p w14:paraId="085E9FD4" w14:textId="77777777" w:rsidR="00146D9C" w:rsidRPr="00A16911" w:rsidRDefault="00146D9C" w:rsidP="00146D9C">
      <w:pPr>
        <w:pStyle w:val="B3"/>
      </w:pPr>
      <w:r w:rsidRPr="00A16911">
        <w:t>D)</w:t>
      </w:r>
      <w:r w:rsidRPr="00A16911">
        <w:tab/>
      </w:r>
      <w:r w:rsidR="00D93735">
        <w:t xml:space="preserve">one or more </w:t>
      </w:r>
      <w:r w:rsidRPr="00A16911">
        <w:t>DNNs;</w:t>
      </w:r>
    </w:p>
    <w:p w14:paraId="31263B7E" w14:textId="77777777" w:rsidR="00D93735" w:rsidRPr="00A16911" w:rsidRDefault="00D93735" w:rsidP="007C72E1">
      <w:pPr>
        <w:pStyle w:val="B3"/>
      </w:pPr>
      <w:r>
        <w:t>E)</w:t>
      </w:r>
      <w:r>
        <w:tab/>
        <w:t>one or more connection capabilities; and</w:t>
      </w:r>
    </w:p>
    <w:p w14:paraId="22C52273" w14:textId="77777777" w:rsidR="00DC08CF" w:rsidRPr="00A16911" w:rsidRDefault="00DC08CF" w:rsidP="00DC08CF">
      <w:pPr>
        <w:pStyle w:val="B3"/>
      </w:pPr>
      <w:r>
        <w:t>F)</w:t>
      </w:r>
      <w:r>
        <w:tab/>
        <w:t>one or more domain descriptors, i.e. destination FQDN(s)</w:t>
      </w:r>
      <w:r w:rsidR="006E163A" w:rsidRPr="008474DC">
        <w:t xml:space="preserve"> </w:t>
      </w:r>
      <w:bookmarkStart w:id="75" w:name="OLE_LINK85"/>
      <w:r w:rsidR="006E163A" w:rsidRPr="008474DC">
        <w:t xml:space="preserve">or a </w:t>
      </w:r>
      <w:bookmarkStart w:id="76" w:name="OLE_LINK24"/>
      <w:r w:rsidR="006E163A" w:rsidRPr="008474DC">
        <w:t>regular expression</w:t>
      </w:r>
      <w:bookmarkEnd w:id="76"/>
      <w:r w:rsidR="006E163A" w:rsidRPr="008474DC">
        <w:t xml:space="preserve"> as </w:t>
      </w:r>
      <w:bookmarkStart w:id="77" w:name="OLE_LINK29"/>
      <w:bookmarkStart w:id="78" w:name="OLE_LINK30"/>
      <w:r w:rsidR="006E163A" w:rsidRPr="008474DC">
        <w:t>a domain name matching criteria</w:t>
      </w:r>
      <w:bookmarkEnd w:id="75"/>
      <w:bookmarkEnd w:id="77"/>
      <w:bookmarkEnd w:id="78"/>
      <w:r>
        <w:t>; and</w:t>
      </w:r>
    </w:p>
    <w:p w14:paraId="7FC748CD" w14:textId="77777777" w:rsidR="00146D9C" w:rsidRPr="00A16911" w:rsidRDefault="00146D9C" w:rsidP="00146D9C">
      <w:pPr>
        <w:pStyle w:val="B1"/>
      </w:pPr>
      <w:r w:rsidRPr="00A16911">
        <w:t>c)</w:t>
      </w:r>
      <w:r w:rsidRPr="00A16911">
        <w:tab/>
        <w:t>one or more route selection descriptors each consisting of a precedence value of the route selection descriptor and either</w:t>
      </w:r>
    </w:p>
    <w:p w14:paraId="1B40D510" w14:textId="77777777" w:rsidR="00146D9C" w:rsidRPr="00A16911" w:rsidRDefault="00146D9C" w:rsidP="00146D9C">
      <w:pPr>
        <w:pStyle w:val="B2"/>
      </w:pPr>
      <w:r w:rsidRPr="00A16911">
        <w:t>1)</w:t>
      </w:r>
      <w:r w:rsidRPr="00A16911">
        <w:tab/>
      </w:r>
      <w:r w:rsidR="002A7CF9">
        <w:t>one PDU session type and, optionally, one or more</w:t>
      </w:r>
      <w:r w:rsidRPr="00A16911">
        <w:t xml:space="preserve"> of the followings:</w:t>
      </w:r>
    </w:p>
    <w:p w14:paraId="213A9291" w14:textId="77777777" w:rsidR="00146D9C" w:rsidRPr="00A16911" w:rsidRDefault="00146D9C" w:rsidP="00146D9C">
      <w:pPr>
        <w:pStyle w:val="B3"/>
      </w:pPr>
      <w:r w:rsidRPr="00A16911">
        <w:lastRenderedPageBreak/>
        <w:t>A)</w:t>
      </w:r>
      <w:r w:rsidRPr="00A16911">
        <w:tab/>
        <w:t>SSC mode;</w:t>
      </w:r>
    </w:p>
    <w:p w14:paraId="5F1590A7" w14:textId="77777777" w:rsidR="00146D9C" w:rsidRPr="00A16911" w:rsidRDefault="00146D9C" w:rsidP="00146D9C">
      <w:pPr>
        <w:pStyle w:val="B3"/>
      </w:pPr>
      <w:r w:rsidRPr="00A16911">
        <w:t>B)</w:t>
      </w:r>
      <w:r w:rsidRPr="00A16911">
        <w:tab/>
      </w:r>
      <w:r w:rsidR="00D93735">
        <w:t xml:space="preserve">one or more </w:t>
      </w:r>
      <w:r w:rsidRPr="00A16911">
        <w:t>S-NSSAIs;</w:t>
      </w:r>
    </w:p>
    <w:p w14:paraId="595B378D" w14:textId="77777777" w:rsidR="00146D9C" w:rsidRPr="00A16911" w:rsidRDefault="00146D9C" w:rsidP="00146D9C">
      <w:pPr>
        <w:pStyle w:val="B3"/>
      </w:pPr>
      <w:r w:rsidRPr="00A16911">
        <w:t>C)</w:t>
      </w:r>
      <w:r w:rsidRPr="00A16911">
        <w:tab/>
      </w:r>
      <w:r w:rsidR="00D93735">
        <w:t xml:space="preserve">one or more </w:t>
      </w:r>
      <w:r w:rsidRPr="00A16911">
        <w:t>DNNs;</w:t>
      </w:r>
    </w:p>
    <w:p w14:paraId="1B6EF0BF" w14:textId="77777777" w:rsidR="00146D9C" w:rsidRPr="00A16911" w:rsidRDefault="00146D9C" w:rsidP="00146D9C">
      <w:pPr>
        <w:pStyle w:val="B3"/>
      </w:pPr>
      <w:r w:rsidRPr="00A16911">
        <w:t>D)</w:t>
      </w:r>
      <w:r w:rsidRPr="00A16911">
        <w:tab/>
      </w:r>
      <w:r w:rsidR="002A7CF9">
        <w:t>Void</w:t>
      </w:r>
      <w:r w:rsidRPr="00A16911">
        <w:t>;</w:t>
      </w:r>
    </w:p>
    <w:p w14:paraId="0A167EAC" w14:textId="77777777" w:rsidR="002A7CF9" w:rsidRDefault="00146D9C" w:rsidP="002A7CF9">
      <w:pPr>
        <w:pStyle w:val="B3"/>
      </w:pPr>
      <w:r w:rsidRPr="00A16911">
        <w:t>E)</w:t>
      </w:r>
      <w:r w:rsidRPr="00A16911">
        <w:tab/>
        <w:t>preferred access type;</w:t>
      </w:r>
      <w:r w:rsidR="002A7CF9">
        <w:t xml:space="preserve"> </w:t>
      </w:r>
    </w:p>
    <w:p w14:paraId="1C063134" w14:textId="77777777" w:rsidR="002B2E73" w:rsidRDefault="002A7CF9" w:rsidP="002B2E73">
      <w:pPr>
        <w:pStyle w:val="B3"/>
      </w:pPr>
      <w:r>
        <w:t>F)</w:t>
      </w:r>
      <w:r>
        <w:tab/>
      </w:r>
      <w:r>
        <w:rPr>
          <w:lang w:eastAsia="ko-KR"/>
        </w:rPr>
        <w:t>m</w:t>
      </w:r>
      <w:r w:rsidRPr="00124EE1">
        <w:rPr>
          <w:lang w:eastAsia="ko-KR"/>
        </w:rPr>
        <w:t xml:space="preserve">ulti-access </w:t>
      </w:r>
      <w:r>
        <w:rPr>
          <w:lang w:eastAsia="ko-KR"/>
        </w:rPr>
        <w:t>preference;</w:t>
      </w:r>
    </w:p>
    <w:p w14:paraId="349A4B84" w14:textId="77777777" w:rsidR="002B2E73" w:rsidRDefault="002B2E73" w:rsidP="002B2E73">
      <w:pPr>
        <w:pStyle w:val="B3"/>
      </w:pPr>
      <w:r>
        <w:t>G)</w:t>
      </w:r>
      <w:r>
        <w:tab/>
        <w:t>a time window; and</w:t>
      </w:r>
    </w:p>
    <w:p w14:paraId="1E4FE690" w14:textId="77777777" w:rsidR="00146D9C" w:rsidRPr="00A16911" w:rsidRDefault="002B2E73" w:rsidP="002B2E73">
      <w:pPr>
        <w:pStyle w:val="B3"/>
      </w:pPr>
      <w:r>
        <w:t>H)</w:t>
      </w:r>
      <w:r>
        <w:tab/>
        <w:t xml:space="preserve">location criteria; </w:t>
      </w:r>
      <w:r w:rsidR="00146D9C" w:rsidRPr="00A16911">
        <w:t>or</w:t>
      </w:r>
    </w:p>
    <w:p w14:paraId="7A4CF375" w14:textId="77777777" w:rsidR="00146D9C" w:rsidRPr="00A16911" w:rsidRDefault="00146D9C" w:rsidP="00146D9C">
      <w:pPr>
        <w:pStyle w:val="B2"/>
      </w:pPr>
      <w:r w:rsidRPr="00A16911">
        <w:t>2)</w:t>
      </w:r>
      <w:r w:rsidRPr="00A16911">
        <w:tab/>
        <w:t>non-seamless non-3GPP offload indication.</w:t>
      </w:r>
    </w:p>
    <w:p w14:paraId="7524C4D7" w14:textId="77777777" w:rsidR="00D02CA4" w:rsidRDefault="00146D9C" w:rsidP="00DA375F">
      <w:r w:rsidRPr="00A16911">
        <w:t>Only one URSP rule in</w:t>
      </w:r>
      <w:r w:rsidR="00DA375F">
        <w:t xml:space="preserve"> the</w:t>
      </w:r>
      <w:r w:rsidRPr="00A16911">
        <w:t xml:space="preserve"> URSP can be a default URSP rule and the default URSP rule shall contain a match all traffic descriptor. If a default URSP rule and one or more non-default URSP rules are included in </w:t>
      </w:r>
      <w:r w:rsidR="00DA375F">
        <w:t xml:space="preserve">the </w:t>
      </w:r>
      <w:r w:rsidRPr="00A16911">
        <w:t>URSP, any non-default URSP rule shall have lower precedence value than (i.e. shall be prioritised over) the default URSP rule.</w:t>
      </w:r>
    </w:p>
    <w:p w14:paraId="1EA05755" w14:textId="77777777" w:rsidR="00DA375F" w:rsidRDefault="00DA375F" w:rsidP="00DA375F">
      <w:r w:rsidRPr="003E0434">
        <w:t>If a traffic descriptor lists one or more application identifiers</w:t>
      </w:r>
      <w:r>
        <w:t xml:space="preserve"> together with </w:t>
      </w:r>
      <w:r w:rsidRPr="003E0434">
        <w:t>one or more connection capabilities</w:t>
      </w:r>
      <w:r>
        <w:t>, the UE shall consider that the application identifiers identify the applications requesting access to the connection capabilities</w:t>
      </w:r>
      <w:r w:rsidRPr="00CF03A6">
        <w:t>.</w:t>
      </w:r>
    </w:p>
    <w:p w14:paraId="084308A9" w14:textId="77777777" w:rsidR="00146D9C" w:rsidRPr="00A16911" w:rsidRDefault="00DA375F" w:rsidP="007C72E1">
      <w:pPr>
        <w:pStyle w:val="NO"/>
      </w:pPr>
      <w:r>
        <w:t>NOTE</w:t>
      </w:r>
      <w:r w:rsidR="00230EA1">
        <w:t> 1</w:t>
      </w:r>
      <w:r>
        <w:t>:</w:t>
      </w:r>
      <w:r>
        <w:tab/>
      </w:r>
      <w:r w:rsidR="00D02CA4">
        <w:t xml:space="preserve">The connection capabilities requested by the applications are OS dependent. The connection capability identifiers defined in table 5.2.1 are OS independent. </w:t>
      </w:r>
      <w:r>
        <w:t xml:space="preserve">It is </w:t>
      </w:r>
      <w:r w:rsidR="00D02CA4">
        <w:t>based on</w:t>
      </w:r>
      <w:r>
        <w:t xml:space="preserve"> the UE implementation how the UE matches the connection capabilities requested by the applications to the connection capability identifiers in table 5.2.1.</w:t>
      </w:r>
    </w:p>
    <w:p w14:paraId="0EAFF864" w14:textId="77777777" w:rsidR="00D02CA4" w:rsidRDefault="00D02CA4" w:rsidP="00D02CA4">
      <w:pPr>
        <w:pStyle w:val="NO"/>
      </w:pPr>
      <w:r>
        <w:t>NOTE 2:</w:t>
      </w:r>
      <w:r>
        <w:tab/>
        <w:t>If the UE has multiple concurrently active OS, the traffic descriptor can list as many multiple OS Ids.</w:t>
      </w:r>
    </w:p>
    <w:p w14:paraId="0FD8C243" w14:textId="77777777" w:rsidR="00146D9C" w:rsidRPr="00A16911" w:rsidRDefault="00146D9C" w:rsidP="00146D9C">
      <w:r w:rsidRPr="00A16911">
        <w:t>If one or more DNNs are included in the traffic descriptor of a URSP rule, the route selection descriptor of the URSP rule shall not include any DNN.</w:t>
      </w:r>
    </w:p>
    <w:p w14:paraId="09A14515" w14:textId="77777777" w:rsidR="00CD3543" w:rsidRPr="00A16911" w:rsidRDefault="00CD3543" w:rsidP="007C72E1">
      <w:pPr>
        <w:pStyle w:val="NO"/>
      </w:pPr>
      <w:r w:rsidRPr="00066458">
        <w:t>NOTE</w:t>
      </w:r>
      <w:r w:rsidR="00230EA1">
        <w:t> </w:t>
      </w:r>
      <w:r w:rsidR="00D02CA4">
        <w:t>3</w:t>
      </w:r>
      <w:r w:rsidRPr="00066458">
        <w:t>:</w:t>
      </w:r>
      <w:r w:rsidRPr="00066458">
        <w:tab/>
      </w:r>
      <w:r w:rsidRPr="00EB128C">
        <w:rPr>
          <w:lang w:val="en-US"/>
        </w:rPr>
        <w:t xml:space="preserve">It is recommended to </w:t>
      </w:r>
      <w:r>
        <w:rPr>
          <w:lang w:val="en-US"/>
        </w:rPr>
        <w:t>avoid the combination of more than two components in the traffic descriptor.</w:t>
      </w:r>
    </w:p>
    <w:p w14:paraId="0AE3E7B6" w14:textId="77777777" w:rsidR="00146D9C" w:rsidRPr="00A16911" w:rsidRDefault="00146D9C" w:rsidP="00146D9C">
      <w:pPr>
        <w:pStyle w:val="Heading3"/>
      </w:pPr>
      <w:bookmarkStart w:id="79" w:name="_Toc20209063"/>
      <w:bookmarkStart w:id="80" w:name="_Toc27581308"/>
      <w:bookmarkStart w:id="81" w:name="_Toc36113459"/>
      <w:bookmarkStart w:id="82" w:name="_Toc45212717"/>
      <w:bookmarkStart w:id="83" w:name="_Toc51931787"/>
      <w:bookmarkStart w:id="84" w:name="_Toc59203946"/>
      <w:bookmarkStart w:id="85" w:name="_Toc106976851"/>
      <w:r w:rsidRPr="00A16911">
        <w:t>4.2.2</w:t>
      </w:r>
      <w:r w:rsidRPr="00A16911">
        <w:tab/>
        <w:t xml:space="preserve">Association between an application and </w:t>
      </w:r>
      <w:r w:rsidR="007C1756" w:rsidRPr="007A55F1">
        <w:t xml:space="preserve">either </w:t>
      </w:r>
      <w:r w:rsidRPr="00A16911">
        <w:t>a PDU session</w:t>
      </w:r>
      <w:r w:rsidR="007C1756" w:rsidRPr="007A55F1">
        <w:t xml:space="preserve"> or non-seamless non-3GPP offload</w:t>
      </w:r>
      <w:bookmarkEnd w:id="79"/>
      <w:bookmarkEnd w:id="80"/>
      <w:bookmarkEnd w:id="81"/>
      <w:bookmarkEnd w:id="82"/>
      <w:bookmarkEnd w:id="83"/>
      <w:bookmarkEnd w:id="84"/>
      <w:bookmarkEnd w:id="85"/>
    </w:p>
    <w:p w14:paraId="643CE39E" w14:textId="77777777" w:rsidR="00064894" w:rsidRDefault="00064894" w:rsidP="00064894">
      <w:pPr>
        <w:pStyle w:val="Heading4"/>
      </w:pPr>
      <w:bookmarkStart w:id="86" w:name="_Toc27581309"/>
      <w:bookmarkStart w:id="87" w:name="_Toc36113460"/>
      <w:bookmarkStart w:id="88" w:name="_Toc45212718"/>
      <w:bookmarkStart w:id="89" w:name="_Toc51931788"/>
      <w:bookmarkStart w:id="90" w:name="_Toc59203947"/>
      <w:bookmarkStart w:id="91" w:name="_Toc106976852"/>
      <w:r>
        <w:t>4.2.2.1</w:t>
      </w:r>
      <w:r>
        <w:tab/>
        <w:t>General</w:t>
      </w:r>
      <w:bookmarkEnd w:id="86"/>
      <w:bookmarkEnd w:id="87"/>
      <w:bookmarkEnd w:id="88"/>
      <w:bookmarkEnd w:id="89"/>
      <w:bookmarkEnd w:id="90"/>
      <w:bookmarkEnd w:id="91"/>
    </w:p>
    <w:p w14:paraId="0EF50E93" w14:textId="7D5F214F" w:rsidR="00064894" w:rsidRPr="00BD4BFE" w:rsidRDefault="00064894" w:rsidP="00064894">
      <w:r w:rsidRPr="00A16911">
        <w:t xml:space="preserve">Association between an application and </w:t>
      </w:r>
      <w:r w:rsidRPr="007A55F1">
        <w:t xml:space="preserve">either </w:t>
      </w:r>
      <w:r w:rsidRPr="00A16911">
        <w:t>a PDU session</w:t>
      </w:r>
      <w:r w:rsidRPr="007A55F1">
        <w:t xml:space="preserve"> or non-seamless non-3GPP offload</w:t>
      </w:r>
      <w:r>
        <w:t xml:space="preserve"> is described separately for a UE and for a 5G-RG or a W-AGF acting on behalf of an FN-RG. </w:t>
      </w:r>
      <w:r w:rsidR="00100DEB">
        <w:t>Clause</w:t>
      </w:r>
      <w:r>
        <w:t> 4.2.2.2 is not applicable for the 5G-RG or the W-AGF acting on behalf of the FN-RG.</w:t>
      </w:r>
    </w:p>
    <w:p w14:paraId="6A3CDFA3" w14:textId="77777777" w:rsidR="00064894" w:rsidRPr="00BD4BFE" w:rsidRDefault="00064894" w:rsidP="00064894">
      <w:pPr>
        <w:pStyle w:val="Heading4"/>
      </w:pPr>
      <w:bookmarkStart w:id="92" w:name="_Toc27581310"/>
      <w:bookmarkStart w:id="93" w:name="_Toc36113461"/>
      <w:bookmarkStart w:id="94" w:name="_Toc45212719"/>
      <w:bookmarkStart w:id="95" w:name="_Toc51931789"/>
      <w:bookmarkStart w:id="96" w:name="_Toc59203948"/>
      <w:bookmarkStart w:id="97" w:name="_Toc106976853"/>
      <w:r>
        <w:t>4.2.2.2</w:t>
      </w:r>
      <w:r>
        <w:tab/>
      </w:r>
      <w:r w:rsidRPr="00A16911">
        <w:t xml:space="preserve">Association between an application and </w:t>
      </w:r>
      <w:r w:rsidRPr="007A55F1">
        <w:t xml:space="preserve">either </w:t>
      </w:r>
      <w:r w:rsidRPr="00A16911">
        <w:t>a PDU session</w:t>
      </w:r>
      <w:r w:rsidRPr="007A55F1">
        <w:t xml:space="preserve"> or non-seamless non-3GPP offload</w:t>
      </w:r>
      <w:r>
        <w:t xml:space="preserve"> by a UE</w:t>
      </w:r>
      <w:bookmarkEnd w:id="92"/>
      <w:bookmarkEnd w:id="93"/>
      <w:bookmarkEnd w:id="94"/>
      <w:bookmarkEnd w:id="95"/>
      <w:bookmarkEnd w:id="96"/>
      <w:bookmarkEnd w:id="97"/>
    </w:p>
    <w:p w14:paraId="3C5C5FEF" w14:textId="77777777" w:rsidR="00146D9C" w:rsidRPr="00A16911" w:rsidRDefault="00146D9C" w:rsidP="00146D9C">
      <w:r w:rsidRPr="00A16911">
        <w:t>When the upper layers request information of the PDU session via which to send a PDU of an application</w:t>
      </w:r>
      <w:r w:rsidR="007C1756" w:rsidRPr="00E903B6">
        <w:t>, information on the non-3GPP access outside of a PDU session shall b</w:t>
      </w:r>
      <w:r w:rsidR="007C1756">
        <w:t xml:space="preserve">e provided to the upper layers, </w:t>
      </w:r>
      <w:r w:rsidR="007C1756" w:rsidRPr="00E903B6">
        <w:t>without evaluating the URSP rules</w:t>
      </w:r>
      <w:r w:rsidR="007C1756">
        <w:t>,</w:t>
      </w:r>
      <w:r w:rsidR="007C1756" w:rsidRPr="00B85964">
        <w:t xml:space="preserve"> </w:t>
      </w:r>
      <w:r w:rsidR="007C1756" w:rsidRPr="00007B9F">
        <w:t xml:space="preserve">if due to UE </w:t>
      </w:r>
      <w:r w:rsidR="007C1756">
        <w:t>l</w:t>
      </w:r>
      <w:r w:rsidR="007C1756" w:rsidRPr="00007B9F">
        <w:t xml:space="preserve">ocal </w:t>
      </w:r>
      <w:r w:rsidR="007C1756">
        <w:t>c</w:t>
      </w:r>
      <w:r w:rsidR="007C1756" w:rsidRPr="00E903B6">
        <w:t xml:space="preserve">onfiguration </w:t>
      </w:r>
      <w:r w:rsidR="007C1756" w:rsidRPr="00184C61">
        <w:t>non-seamless non-3GPP offload</w:t>
      </w:r>
      <w:r w:rsidR="007C1756">
        <w:t xml:space="preserve"> is requested. Otherwise</w:t>
      </w:r>
      <w:r w:rsidRPr="00A16911">
        <w:t xml:space="preserve">, the UE shall </w:t>
      </w:r>
      <w:r w:rsidR="007C1756" w:rsidRPr="00963C66">
        <w:t xml:space="preserve">proceed </w:t>
      </w:r>
      <w:r w:rsidR="007C1756">
        <w:t>in the following order</w:t>
      </w:r>
      <w:r w:rsidRPr="00A16911">
        <w:t>:</w:t>
      </w:r>
    </w:p>
    <w:p w14:paraId="3ED926FF" w14:textId="7DB6CB43" w:rsidR="007C1756" w:rsidRPr="00E903B6" w:rsidRDefault="007C1756" w:rsidP="007C1756">
      <w:pPr>
        <w:pStyle w:val="B1"/>
      </w:pPr>
      <w:r>
        <w:t>a</w:t>
      </w:r>
      <w:r w:rsidR="00146D9C" w:rsidRPr="00A16911">
        <w:t>)</w:t>
      </w:r>
      <w:r w:rsidR="00146D9C" w:rsidRPr="00A16911">
        <w:tab/>
      </w:r>
      <w:r>
        <w:t xml:space="preserve">the UE shall evaluate the </w:t>
      </w:r>
      <w:r w:rsidRPr="00FF567D">
        <w:t>URSP rule</w:t>
      </w:r>
      <w:r>
        <w:t>s</w:t>
      </w:r>
      <w:r w:rsidRPr="00E903B6">
        <w:t xml:space="preserve">, except the default URSP rule, </w:t>
      </w:r>
      <w:r w:rsidRPr="00FB5E2B">
        <w:t xml:space="preserve">with </w:t>
      </w:r>
      <w:r>
        <w:t xml:space="preserve">a traffic descriptor matching </w:t>
      </w:r>
      <w:r w:rsidRPr="00E903B6">
        <w:t xml:space="preserve">the application information </w:t>
      </w:r>
      <w:r>
        <w:t>in increasing order of their precedence values, if any</w:t>
      </w:r>
      <w:r w:rsidRPr="00E903B6">
        <w:t xml:space="preserve">. If the traffic descriptor contains more than one </w:t>
      </w:r>
      <w:r w:rsidR="004919AD" w:rsidRPr="009F52DA">
        <w:t xml:space="preserve">traffic descriptor </w:t>
      </w:r>
      <w:r w:rsidRPr="00E903B6">
        <w:t>component</w:t>
      </w:r>
      <w:r w:rsidR="004919AD">
        <w:t xml:space="preserve"> type</w:t>
      </w:r>
      <w:r w:rsidRPr="00E903B6">
        <w:t xml:space="preserve">, </w:t>
      </w:r>
      <w:r w:rsidR="004919AD" w:rsidRPr="0090678D">
        <w:t>each of a different type</w:t>
      </w:r>
      <w:r w:rsidR="004919AD">
        <w:t>,</w:t>
      </w:r>
      <w:r w:rsidR="004919AD" w:rsidRPr="00E903B6">
        <w:t xml:space="preserve"> </w:t>
      </w:r>
      <w:r w:rsidRPr="00E903B6">
        <w:t>all of them shall be matched.</w:t>
      </w:r>
      <w:r w:rsidR="002B2E73" w:rsidRPr="00847532">
        <w:t xml:space="preserve"> </w:t>
      </w:r>
      <w:r w:rsidR="004919AD" w:rsidRPr="00C22D1B">
        <w:t>If the traffic descriptor contains more than one traffic descriptor component of the same traffic descriptor component type, at least one of the traffic descriptor components of the same traffic descriptor component type shall be matched with the application information.</w:t>
      </w:r>
      <w:r w:rsidR="004919AD">
        <w:t xml:space="preserve"> </w:t>
      </w:r>
      <w:r w:rsidR="002B2E73" w:rsidRPr="009233EF">
        <w:t xml:space="preserve">A URSP rule is determined not to be applicable when for any given component in the </w:t>
      </w:r>
      <w:r w:rsidR="002B2E73">
        <w:t>t</w:t>
      </w:r>
      <w:r w:rsidR="002B2E73" w:rsidRPr="009233EF">
        <w:t xml:space="preserve">raffic descriptor no corresponding information from the application is available or the corresponding information from the application does not match any of the values in the </w:t>
      </w:r>
      <w:r w:rsidR="002B2E73">
        <w:t>t</w:t>
      </w:r>
      <w:r w:rsidR="002B2E73" w:rsidRPr="009233EF">
        <w:t>raffic descriptor component</w:t>
      </w:r>
      <w:r w:rsidR="002B2E73" w:rsidRPr="00847532">
        <w:t xml:space="preserve"> as specified in </w:t>
      </w:r>
      <w:r w:rsidR="00100DEB">
        <w:t>clause</w:t>
      </w:r>
      <w:r w:rsidR="002B2E73" w:rsidRPr="004E481B">
        <w:t> </w:t>
      </w:r>
      <w:r w:rsidR="002B2E73" w:rsidRPr="00847532">
        <w:t>6.6.2.1 of 3GPP TS 23.503 [2].</w:t>
      </w:r>
    </w:p>
    <w:p w14:paraId="2BB9CFF1" w14:textId="77777777" w:rsidR="004919AD" w:rsidRDefault="004919AD" w:rsidP="004919AD">
      <w:pPr>
        <w:pStyle w:val="EditorsNote"/>
      </w:pPr>
    </w:p>
    <w:p w14:paraId="126B1916" w14:textId="77777777" w:rsidR="007C1756" w:rsidRPr="00E903B6" w:rsidRDefault="004919AD" w:rsidP="00532907">
      <w:pPr>
        <w:pStyle w:val="B1"/>
      </w:pPr>
      <w:r>
        <w:tab/>
      </w:r>
      <w:r w:rsidR="007C1756" w:rsidRPr="00E903B6">
        <w:t>If the UE finds the traffic descriptor in a non-default URSP rule matching the application information, and:</w:t>
      </w:r>
    </w:p>
    <w:p w14:paraId="31AE0DE0" w14:textId="77777777" w:rsidR="009A6729" w:rsidRDefault="007C1756" w:rsidP="009A6729">
      <w:pPr>
        <w:pStyle w:val="B2"/>
      </w:pPr>
      <w:r>
        <w:t>I</w:t>
      </w:r>
      <w:r w:rsidRPr="004730CB">
        <w:t>)</w:t>
      </w:r>
      <w:r w:rsidRPr="004730CB">
        <w:tab/>
      </w:r>
      <w:r w:rsidRPr="00A16911">
        <w:t xml:space="preserve">if there </w:t>
      </w:r>
      <w:r>
        <w:t>is</w:t>
      </w:r>
      <w:r w:rsidRPr="00A16911">
        <w:t xml:space="preserve"> </w:t>
      </w:r>
      <w:r>
        <w:t>one or more</w:t>
      </w:r>
      <w:r w:rsidRPr="00A16911">
        <w:t xml:space="preserve"> PDU session</w:t>
      </w:r>
      <w:r>
        <w:t>s</w:t>
      </w:r>
      <w:r w:rsidR="009A6729">
        <w:t>:</w:t>
      </w:r>
    </w:p>
    <w:p w14:paraId="7D571CA5" w14:textId="77777777" w:rsidR="009A6729" w:rsidRDefault="009A6729" w:rsidP="009A6729">
      <w:pPr>
        <w:pStyle w:val="B3"/>
      </w:pPr>
      <w:r>
        <w:t>1)</w:t>
      </w:r>
      <w:r>
        <w:tab/>
      </w:r>
      <w:r w:rsidR="007C1756" w:rsidRPr="00A16911">
        <w:t xml:space="preserve">matching </w:t>
      </w:r>
      <w:r w:rsidR="007C1756">
        <w:t xml:space="preserve">at least </w:t>
      </w:r>
      <w:r w:rsidR="007C1756" w:rsidRPr="00A16911">
        <w:t>one of the route selection descriptors of the URSP rule</w:t>
      </w:r>
      <w:r w:rsidR="003E5ADD" w:rsidRPr="00C25C2D">
        <w:t xml:space="preserve"> </w:t>
      </w:r>
      <w:r w:rsidR="003E5ADD">
        <w:t xml:space="preserve">except the preferred access type and the </w:t>
      </w:r>
      <w:r w:rsidR="003E5ADD">
        <w:rPr>
          <w:lang w:eastAsia="ko-KR"/>
        </w:rPr>
        <w:t>m</w:t>
      </w:r>
      <w:r w:rsidR="003E5ADD" w:rsidRPr="00124EE1">
        <w:rPr>
          <w:lang w:eastAsia="ko-KR"/>
        </w:rPr>
        <w:t xml:space="preserve">ulti-access </w:t>
      </w:r>
      <w:r w:rsidR="003E5ADD">
        <w:rPr>
          <w:lang w:eastAsia="ko-KR"/>
        </w:rPr>
        <w:t>preference, if any</w:t>
      </w:r>
      <w:r w:rsidR="00D87999">
        <w:rPr>
          <w:lang w:eastAsia="ko-KR"/>
        </w:rPr>
        <w:t>, wherein</w:t>
      </w:r>
      <w:r w:rsidR="00F6155C">
        <w:t xml:space="preserve"> a </w:t>
      </w:r>
      <w:r w:rsidR="00F6155C" w:rsidRPr="00A16911">
        <w:t>route selection descriptor</w:t>
      </w:r>
      <w:r w:rsidR="00F6155C">
        <w:t xml:space="preserve"> with PDU </w:t>
      </w:r>
      <w:r w:rsidR="00F6155C" w:rsidRPr="00B46ECF">
        <w:t>session type IPv4v6</w:t>
      </w:r>
      <w:r w:rsidR="00F6155C">
        <w:t xml:space="preserve"> matches also with PDU </w:t>
      </w:r>
      <w:r w:rsidR="00F6155C" w:rsidRPr="00B46ECF">
        <w:t xml:space="preserve">session type </w:t>
      </w:r>
      <w:r w:rsidR="00F6155C">
        <w:t xml:space="preserve">IPv4 if the network has sent </w:t>
      </w:r>
      <w:r w:rsidR="00F6155C" w:rsidRPr="00555990">
        <w:t>5GSM cause value #50 "PDU session type IPv4 only allowed" in the PDU SESSION ESTABLISHMENT ACCEPT message</w:t>
      </w:r>
      <w:r w:rsidR="00D87999">
        <w:t>, and</w:t>
      </w:r>
      <w:r w:rsidR="00F6155C">
        <w:t xml:space="preserve"> </w:t>
      </w:r>
      <w:r w:rsidR="00F6155C" w:rsidRPr="00555990">
        <w:t>a route selection descriptor with PDU session type IPv4v6 matches also with PDU session type IPv</w:t>
      </w:r>
      <w:r w:rsidR="00F6155C">
        <w:t>6</w:t>
      </w:r>
      <w:r w:rsidR="00F6155C" w:rsidRPr="00555990">
        <w:t xml:space="preserve"> if the network has sen</w:t>
      </w:r>
      <w:r w:rsidR="00F6155C">
        <w:t>t</w:t>
      </w:r>
      <w:r w:rsidR="00F6155C" w:rsidRPr="00555990">
        <w:t xml:space="preserve"> 5GSM cause value #5</w:t>
      </w:r>
      <w:r w:rsidR="00F6155C">
        <w:t>1</w:t>
      </w:r>
      <w:r w:rsidR="00F6155C" w:rsidRPr="00555990">
        <w:t xml:space="preserve"> "PDU session type IPv</w:t>
      </w:r>
      <w:r w:rsidR="00F6155C">
        <w:t>6</w:t>
      </w:r>
      <w:r w:rsidR="00F6155C" w:rsidRPr="00555990">
        <w:t xml:space="preserve"> only allowed" in the PDU SESSION ESTABLISHMENT ACCEPT message</w:t>
      </w:r>
      <w:r>
        <w:t>; and</w:t>
      </w:r>
    </w:p>
    <w:p w14:paraId="11F2D0B8" w14:textId="77777777" w:rsidR="00D87999" w:rsidRDefault="009A6729" w:rsidP="00D87999">
      <w:pPr>
        <w:pStyle w:val="B3"/>
      </w:pPr>
      <w:r>
        <w:t>2)</w:t>
      </w:r>
      <w:r>
        <w:tab/>
      </w:r>
      <w:r w:rsidRPr="001E3378">
        <w:t xml:space="preserve">established without requesting any parameter </w:t>
      </w:r>
      <w:r w:rsidR="00D87999">
        <w:t xml:space="preserve">for which </w:t>
      </w:r>
      <w:r w:rsidRPr="001E3378">
        <w:t>the matching route selection descriptor of the URSP rule</w:t>
      </w:r>
      <w:r w:rsidR="00D87999">
        <w:t xml:space="preserve"> does not provide a route selection descriptor component, except:</w:t>
      </w:r>
    </w:p>
    <w:p w14:paraId="2B3DD02D" w14:textId="77777777" w:rsidR="00D87999" w:rsidRDefault="00D87999" w:rsidP="00A464FA">
      <w:pPr>
        <w:pStyle w:val="B4"/>
      </w:pPr>
      <w:r>
        <w:t>i)</w:t>
      </w:r>
      <w:r>
        <w:tab/>
        <w:t>the preferred access type;</w:t>
      </w:r>
    </w:p>
    <w:p w14:paraId="7D682410" w14:textId="77777777" w:rsidR="00D87999" w:rsidRDefault="00D87999" w:rsidP="00A464FA">
      <w:pPr>
        <w:pStyle w:val="B4"/>
      </w:pPr>
      <w:r>
        <w:t>ii)</w:t>
      </w:r>
      <w:r>
        <w:tab/>
        <w:t>the multi-access preference; and</w:t>
      </w:r>
    </w:p>
    <w:p w14:paraId="1F3C7239" w14:textId="77777777" w:rsidR="00D87999" w:rsidRDefault="00D87999" w:rsidP="00A464FA">
      <w:pPr>
        <w:pStyle w:val="B4"/>
      </w:pPr>
      <w:r>
        <w:t>iii)</w:t>
      </w:r>
      <w:r>
        <w:tab/>
        <w:t>the DNN, if one or more DNNs are included in the traffic descriptor,</w:t>
      </w:r>
      <w:r>
        <w:rPr>
          <w:rStyle w:val="apple-converted-space"/>
          <w:color w:val="000000"/>
          <w:shd w:val="clear" w:color="auto" w:fill="FFFFFF"/>
        </w:rPr>
        <w:t xml:space="preserve"> </w:t>
      </w:r>
      <w:r w:rsidRPr="00164837">
        <w:rPr>
          <w:shd w:val="clear" w:color="auto" w:fill="FFFFFF"/>
        </w:rPr>
        <w:t xml:space="preserve">and the DNN provided by the application is the same as the DNN requested by the UE during </w:t>
      </w:r>
      <w:r>
        <w:rPr>
          <w:shd w:val="clear" w:color="auto" w:fill="FFFFFF"/>
        </w:rPr>
        <w:t xml:space="preserve">the </w:t>
      </w:r>
      <w:r w:rsidRPr="00164837">
        <w:rPr>
          <w:shd w:val="clear" w:color="auto" w:fill="FFFFFF"/>
        </w:rPr>
        <w:t>PDU session establishment</w:t>
      </w:r>
      <w:r w:rsidRPr="00164837">
        <w:t>.</w:t>
      </w:r>
    </w:p>
    <w:p w14:paraId="6CF6CAA6" w14:textId="77777777" w:rsidR="007C1756" w:rsidRPr="000C5CFA" w:rsidRDefault="009A6729" w:rsidP="009A6729">
      <w:pPr>
        <w:pStyle w:val="B2"/>
      </w:pPr>
      <w:r w:rsidRPr="004730CB">
        <w:tab/>
      </w:r>
      <w:r w:rsidR="007C1756" w:rsidRPr="00A16911">
        <w:t>the UE shall provide information on the PDU session</w:t>
      </w:r>
      <w:r w:rsidR="007C1756">
        <w:t xml:space="preserve"> that matches the route selection descriptor of the lowest precedence value</w:t>
      </w:r>
      <w:r w:rsidR="007C1756" w:rsidRPr="00A16911">
        <w:t xml:space="preserve"> to the upper layers</w:t>
      </w:r>
      <w:r w:rsidR="007C1756" w:rsidRPr="000C5CFA">
        <w:t xml:space="preserve">; </w:t>
      </w:r>
    </w:p>
    <w:p w14:paraId="52C92941" w14:textId="77777777" w:rsidR="007C1756" w:rsidRPr="00FB5E2B" w:rsidRDefault="007C1756" w:rsidP="007C1756">
      <w:pPr>
        <w:pStyle w:val="NO"/>
      </w:pPr>
      <w:r w:rsidRPr="00ED3982">
        <w:t>NOTE</w:t>
      </w:r>
      <w:r w:rsidRPr="00FB5E2B">
        <w:t> </w:t>
      </w:r>
      <w:r w:rsidRPr="00ED3982">
        <w:t>1:</w:t>
      </w:r>
      <w:r w:rsidRPr="00ED3982">
        <w:tab/>
        <w:t>It is up to the UE implementation which PDU session to select if there exist multiple PDU sessions matching the same route selection descriptor of the lowest precedence value.</w:t>
      </w:r>
    </w:p>
    <w:p w14:paraId="0A4092A2" w14:textId="77777777" w:rsidR="00146D9C" w:rsidRPr="00A16911" w:rsidRDefault="007C1756" w:rsidP="00795FB9">
      <w:pPr>
        <w:pStyle w:val="B2"/>
      </w:pPr>
      <w:r>
        <w:t>II</w:t>
      </w:r>
      <w:r w:rsidRPr="000C5CFA">
        <w:t>)</w:t>
      </w:r>
      <w:r w:rsidRPr="000C5CFA">
        <w:tab/>
        <w:t>otherwise</w:t>
      </w:r>
      <w:r>
        <w:t>:</w:t>
      </w:r>
    </w:p>
    <w:p w14:paraId="6A461988" w14:textId="77777777" w:rsidR="00146D9C" w:rsidRPr="00A16911" w:rsidRDefault="00146D9C" w:rsidP="00795FB9">
      <w:pPr>
        <w:pStyle w:val="B3"/>
      </w:pPr>
      <w:r w:rsidRPr="00A16911">
        <w:t>1)</w:t>
      </w:r>
      <w:r w:rsidRPr="00A16911">
        <w:tab/>
        <w:t xml:space="preserve">the UE shall </w:t>
      </w:r>
      <w:r w:rsidR="00DA375F">
        <w:t>select</w:t>
      </w:r>
      <w:r w:rsidR="00DA375F" w:rsidRPr="00A16911">
        <w:t xml:space="preserve"> </w:t>
      </w:r>
      <w:r w:rsidRPr="00A16911">
        <w:t xml:space="preserve">a route selection descriptor with the </w:t>
      </w:r>
      <w:r w:rsidR="00824BF6">
        <w:t xml:space="preserve">next </w:t>
      </w:r>
      <w:r w:rsidRPr="00A16911">
        <w:t xml:space="preserve">smallest precedence value which </w:t>
      </w:r>
      <w:r w:rsidR="00824BF6">
        <w:t>has</w:t>
      </w:r>
      <w:r w:rsidRPr="00A16911">
        <w:t xml:space="preserve"> not </w:t>
      </w:r>
      <w:r w:rsidR="00824BF6">
        <w:t xml:space="preserve">yet been </w:t>
      </w:r>
      <w:r w:rsidRPr="00A16911">
        <w:t>evaluated;</w:t>
      </w:r>
    </w:p>
    <w:p w14:paraId="1E4E5797" w14:textId="77777777" w:rsidR="00146D9C" w:rsidRPr="00A16911" w:rsidRDefault="00146D9C" w:rsidP="00795FB9">
      <w:pPr>
        <w:pStyle w:val="B3"/>
      </w:pPr>
      <w:r w:rsidRPr="00A16911">
        <w:t>2)</w:t>
      </w:r>
      <w:r w:rsidRPr="00A16911">
        <w:tab/>
        <w:t>if:</w:t>
      </w:r>
    </w:p>
    <w:p w14:paraId="3E8305E3" w14:textId="77777777" w:rsidR="00DA375F" w:rsidRDefault="00146D9C" w:rsidP="00795FB9">
      <w:pPr>
        <w:pStyle w:val="B4"/>
      </w:pPr>
      <w:r w:rsidRPr="00A16911">
        <w:t>i)</w:t>
      </w:r>
      <w:r w:rsidRPr="00A16911">
        <w:tab/>
      </w:r>
      <w:r w:rsidR="00DA375F" w:rsidRPr="000C7A99">
        <w:t xml:space="preserve">the selected route selection descriptor </w:t>
      </w:r>
      <w:r w:rsidR="00824BF6">
        <w:t xml:space="preserve">contains </w:t>
      </w:r>
      <w:r w:rsidRPr="00A16911">
        <w:t>a non-seamless non-3GPP offload indication</w:t>
      </w:r>
      <w:r w:rsidR="00DA375F">
        <w:t>:</w:t>
      </w:r>
    </w:p>
    <w:p w14:paraId="43859AA0" w14:textId="77777777" w:rsidR="00DA375F" w:rsidRDefault="00DA375F" w:rsidP="00795FB9">
      <w:pPr>
        <w:pStyle w:val="B5"/>
      </w:pPr>
      <w:r>
        <w:t>A)</w:t>
      </w:r>
      <w:r>
        <w:tab/>
        <w:t xml:space="preserve">if the </w:t>
      </w:r>
      <w:r w:rsidR="00146D9C" w:rsidRPr="00A16911">
        <w:t xml:space="preserve">information on the non-3GPP access outside of a PDU session </w:t>
      </w:r>
      <w:r>
        <w:t xml:space="preserve">is available, it </w:t>
      </w:r>
      <w:r w:rsidR="00146D9C" w:rsidRPr="00A16911">
        <w:t xml:space="preserve">shall be provided to the upper layers and the UE shall stop </w:t>
      </w:r>
      <w:r>
        <w:t>selecting</w:t>
      </w:r>
      <w:r w:rsidRPr="00A16911">
        <w:t xml:space="preserve"> </w:t>
      </w:r>
      <w:r w:rsidR="00146D9C" w:rsidRPr="00A16911">
        <w:t>a route selection descriptor matching the application information</w:t>
      </w:r>
      <w:r w:rsidR="009F5629">
        <w:t>.</w:t>
      </w:r>
    </w:p>
    <w:p w14:paraId="7789B8B3" w14:textId="77777777" w:rsidR="00146D9C" w:rsidRPr="00A16911" w:rsidRDefault="00DA375F" w:rsidP="00795FB9">
      <w:pPr>
        <w:pStyle w:val="B5"/>
      </w:pPr>
      <w:r>
        <w:t>B)</w:t>
      </w:r>
      <w:r>
        <w:tab/>
        <w:t>i</w:t>
      </w:r>
      <w:r w:rsidR="005A1C99">
        <w:t>f</w:t>
      </w:r>
      <w:r>
        <w:t xml:space="preserve"> the</w:t>
      </w:r>
      <w:r w:rsidR="005A1C99">
        <w:t xml:space="preserve"> </w:t>
      </w:r>
      <w:r w:rsidR="005A1C99" w:rsidRPr="00A16911">
        <w:t xml:space="preserve">information </w:t>
      </w:r>
      <w:r w:rsidR="005A1C99">
        <w:t>about</w:t>
      </w:r>
      <w:r w:rsidR="005A1C99" w:rsidRPr="00A16911">
        <w:t xml:space="preserve"> the non-3GPP access</w:t>
      </w:r>
      <w:r w:rsidR="005A1C99">
        <w:t xml:space="preserve"> </w:t>
      </w:r>
      <w:r>
        <w:t xml:space="preserve">outside of a PDU session </w:t>
      </w:r>
      <w:r w:rsidR="005A1C99">
        <w:t xml:space="preserve">is not available, or non-3GPP access is not available </w:t>
      </w:r>
      <w:r w:rsidR="009F5629" w:rsidRPr="00733196">
        <w:t xml:space="preserve">the UE shall proceed to step </w:t>
      </w:r>
      <w:r w:rsidR="009A6729">
        <w:t>4</w:t>
      </w:r>
      <w:r w:rsidR="009F5629" w:rsidRPr="00733196">
        <w:t>)</w:t>
      </w:r>
      <w:r w:rsidR="00146D9C" w:rsidRPr="00A16911">
        <w:t>;</w:t>
      </w:r>
    </w:p>
    <w:p w14:paraId="797F9D4A" w14:textId="401D5E57" w:rsidR="002B2E73" w:rsidRDefault="002A7CF9" w:rsidP="002B2E73">
      <w:pPr>
        <w:pStyle w:val="B4"/>
      </w:pPr>
      <w:r w:rsidRPr="00A16911">
        <w:t>ii)</w:t>
      </w:r>
      <w:r w:rsidRPr="00A16911">
        <w:tab/>
      </w:r>
      <w:r>
        <w:t xml:space="preserve">the selected route selection descriptor includes a PDU session type </w:t>
      </w:r>
      <w:r w:rsidR="00D87999">
        <w:t xml:space="preserve">or an SSC mode </w:t>
      </w:r>
      <w:r>
        <w:t xml:space="preserve">which is not supported by the </w:t>
      </w:r>
      <w:r w:rsidRPr="00100DEB">
        <w:t>UE</w:t>
      </w:r>
      <w:r w:rsidR="002259B0" w:rsidRPr="00100DEB">
        <w:t xml:space="preserve"> (SSC mode 2 or 3)</w:t>
      </w:r>
      <w:r w:rsidRPr="00100DEB">
        <w:t xml:space="preserve">, the UE </w:t>
      </w:r>
      <w:r>
        <w:t xml:space="preserve">shall proceed to step </w:t>
      </w:r>
      <w:r w:rsidR="00D87999">
        <w:t>4</w:t>
      </w:r>
      <w:r>
        <w:t>);</w:t>
      </w:r>
    </w:p>
    <w:p w14:paraId="2FC2203C" w14:textId="77777777" w:rsidR="002B2E73" w:rsidRDefault="002B2E73" w:rsidP="002B2E73">
      <w:pPr>
        <w:pStyle w:val="B4"/>
      </w:pPr>
      <w:r>
        <w:t>iii)</w:t>
      </w:r>
      <w:r>
        <w:tab/>
        <w:t xml:space="preserve">the selected route selection descriptor contains a time window but the time does not match the time window, </w:t>
      </w:r>
      <w:r w:rsidRPr="00A16911">
        <w:t>the UE shall proceed to step</w:t>
      </w:r>
      <w:r>
        <w:t xml:space="preserve"> 4);</w:t>
      </w:r>
    </w:p>
    <w:p w14:paraId="455B7D7B" w14:textId="77777777" w:rsidR="002A7CF9" w:rsidRPr="00A16911" w:rsidRDefault="002B2E73" w:rsidP="002B2E73">
      <w:pPr>
        <w:pStyle w:val="B4"/>
      </w:pPr>
      <w:r>
        <w:t>iv)</w:t>
      </w:r>
      <w:r>
        <w:tab/>
        <w:t>the selected route selection descriptor contains location criteria but the UE location does not match the location criteria, the UE shall proceed to step 4);</w:t>
      </w:r>
    </w:p>
    <w:p w14:paraId="61E9AFCC" w14:textId="77777777" w:rsidR="009F1C3E" w:rsidRDefault="003E5ADD" w:rsidP="009F1C3E">
      <w:pPr>
        <w:pStyle w:val="B4"/>
      </w:pPr>
      <w:r>
        <w:t>v)</w:t>
      </w:r>
      <w:r w:rsidRPr="00A16911">
        <w:tab/>
      </w:r>
      <w:r>
        <w:t xml:space="preserve">the selected route selection descriptor includes the </w:t>
      </w:r>
      <w:r>
        <w:rPr>
          <w:lang w:eastAsia="ko-KR"/>
        </w:rPr>
        <w:t>m</w:t>
      </w:r>
      <w:r w:rsidRPr="00124EE1">
        <w:rPr>
          <w:lang w:eastAsia="ko-KR"/>
        </w:rPr>
        <w:t xml:space="preserve">ulti-access </w:t>
      </w:r>
      <w:r>
        <w:rPr>
          <w:lang w:eastAsia="ko-KR"/>
        </w:rPr>
        <w:t>preference but the UE does not support ATSSS, the UE shall proceed to step 4);</w:t>
      </w:r>
    </w:p>
    <w:p w14:paraId="5D0A1653" w14:textId="77777777" w:rsidR="003E5ADD" w:rsidRPr="00A16911" w:rsidRDefault="009F1C3E" w:rsidP="009F1C3E">
      <w:pPr>
        <w:pStyle w:val="B4"/>
      </w:pPr>
      <w:r>
        <w:t>va)</w:t>
      </w:r>
      <w:r>
        <w:tab/>
        <w:t>the selected route selection descriptor includes an SSC mode which</w:t>
      </w:r>
      <w:r w:rsidR="00495B5E">
        <w:t xml:space="preserve"> either</w:t>
      </w:r>
      <w:r>
        <w:t xml:space="preserve"> has been rejected by the network with </w:t>
      </w:r>
      <w:r w:rsidRPr="00555990">
        <w:t>5GSM cause value #</w:t>
      </w:r>
      <w:r>
        <w:t>68</w:t>
      </w:r>
      <w:r w:rsidRPr="00555990">
        <w:t xml:space="preserve"> "</w:t>
      </w:r>
      <w:r>
        <w:t>not supported SSC mode</w:t>
      </w:r>
      <w:r w:rsidRPr="00555990">
        <w:t>"</w:t>
      </w:r>
      <w:r w:rsidRPr="00782911">
        <w:t xml:space="preserve"> </w:t>
      </w:r>
      <w:r>
        <w:t xml:space="preserve">for the </w:t>
      </w:r>
      <w:r w:rsidRPr="003168A2">
        <w:t xml:space="preserve">same </w:t>
      </w:r>
      <w:r>
        <w:t>DNN</w:t>
      </w:r>
      <w:r w:rsidRPr="003168A2">
        <w:t xml:space="preserve"> </w:t>
      </w:r>
      <w:r>
        <w:t>(or no DNN, if no DNN was indicated by the UE) and the same S-NSSAI</w:t>
      </w:r>
      <w:r w:rsidRPr="00E118DD">
        <w:t xml:space="preserve"> associated with (if available in roaming scenarios) a mapped S-NSSAI </w:t>
      </w:r>
      <w:r>
        <w:t>(or no S-NSSAI, if no S-NSSAI was indicated by the UE)</w:t>
      </w:r>
      <w:r w:rsidR="00495B5E">
        <w:t xml:space="preserve"> or was</w:t>
      </w:r>
      <w:r w:rsidR="00495B5E" w:rsidRPr="00F746FD">
        <w:t xml:space="preserve"> not included in the Allowed SSC mo</w:t>
      </w:r>
      <w:r w:rsidR="00495B5E">
        <w:t>de IE following a rejection</w:t>
      </w:r>
      <w:r w:rsidR="00495B5E" w:rsidRPr="00F746FD">
        <w:t xml:space="preserve"> with 5GSM cause value #68 "not supported SSC mode" for the same DNN (or no DNN, if no DNN was indicated by the UE) and the same S-NSSAI associated with (if available in roaming scenarios) a mapped S-NSSAI (or no S-NSSAI, if no S-NSSAI was indicated by the UE)</w:t>
      </w:r>
      <w:r>
        <w:rPr>
          <w:lang w:eastAsia="ko-KR"/>
        </w:rPr>
        <w:t>, the UE shall proceed to step 4); or</w:t>
      </w:r>
    </w:p>
    <w:p w14:paraId="67075999" w14:textId="77777777" w:rsidR="00146D9C" w:rsidRPr="00A16911" w:rsidRDefault="002B2E73" w:rsidP="002A7CF9">
      <w:pPr>
        <w:pStyle w:val="B4"/>
      </w:pPr>
      <w:r>
        <w:lastRenderedPageBreak/>
        <w:t>v</w:t>
      </w:r>
      <w:r w:rsidR="003E5ADD">
        <w:t>i</w:t>
      </w:r>
      <w:r w:rsidR="00146D9C" w:rsidRPr="00A16911">
        <w:t>)</w:t>
      </w:r>
      <w:r w:rsidR="00146D9C" w:rsidRPr="00A16911">
        <w:tab/>
      </w:r>
      <w:r w:rsidR="00DA375F">
        <w:t xml:space="preserve">the selected route selection descriptor </w:t>
      </w:r>
      <w:r w:rsidR="008C2244">
        <w:t>does not contain a</w:t>
      </w:r>
      <w:r w:rsidR="00146D9C" w:rsidRPr="00A16911">
        <w:t xml:space="preserve"> non-seamless non-3GPP offload indication, the URSP handling layer requests the UE NAS layer to establish a PDU session providing</w:t>
      </w:r>
      <w:r w:rsidR="00DA375F">
        <w:t xml:space="preserve"> </w:t>
      </w:r>
      <w:r w:rsidR="00146D9C" w:rsidRPr="00A16911">
        <w:t>the following PDU session attributes</w:t>
      </w:r>
      <w:r w:rsidR="00D87999">
        <w:t xml:space="preserve"> based on the selected route selection descriptor</w:t>
      </w:r>
      <w:r w:rsidR="00146D9C" w:rsidRPr="00A16911">
        <w:t>:</w:t>
      </w:r>
    </w:p>
    <w:p w14:paraId="20052E8E" w14:textId="77777777" w:rsidR="00146D9C" w:rsidRPr="00A16911" w:rsidRDefault="00146D9C" w:rsidP="007C72E1">
      <w:pPr>
        <w:pStyle w:val="B5"/>
      </w:pPr>
      <w:r w:rsidRPr="00A16911">
        <w:t>A)</w:t>
      </w:r>
      <w:r w:rsidRPr="00A16911">
        <w:tab/>
        <w:t>SSC mode</w:t>
      </w:r>
      <w:r w:rsidR="007C1756">
        <w:t xml:space="preserve"> </w:t>
      </w:r>
      <w:r w:rsidR="00DA375F">
        <w:t xml:space="preserve">if there is a SSC mode </w:t>
      </w:r>
      <w:r w:rsidRPr="00A16911">
        <w:t>in the route selection descriptor</w:t>
      </w:r>
      <w:r w:rsidR="00DA375F">
        <w:t>;</w:t>
      </w:r>
    </w:p>
    <w:p w14:paraId="01D7CD9D" w14:textId="77777777" w:rsidR="00CD3543" w:rsidRPr="00F3025B" w:rsidRDefault="00CD3543" w:rsidP="007C72E1">
      <w:pPr>
        <w:pStyle w:val="NO"/>
      </w:pPr>
      <w:r>
        <w:rPr>
          <w:rFonts w:hint="eastAsia"/>
          <w:lang w:eastAsia="zh-CN"/>
        </w:rPr>
        <w:t>NOTE</w:t>
      </w:r>
      <w:r>
        <w:t> 2</w:t>
      </w:r>
      <w:r>
        <w:rPr>
          <w:rFonts w:hint="eastAsia"/>
          <w:lang w:eastAsia="zh-CN"/>
        </w:rPr>
        <w:t>:</w:t>
      </w:r>
      <w:r w:rsidR="00D87999">
        <w:tab/>
      </w:r>
      <w:r>
        <w:t>The SSC mode 3</w:t>
      </w:r>
      <w:r w:rsidRPr="003D1DAF">
        <w:t xml:space="preserve"> </w:t>
      </w:r>
      <w:r>
        <w:t>is only used when</w:t>
      </w:r>
      <w:r w:rsidRPr="003D1DAF">
        <w:t xml:space="preserve"> the </w:t>
      </w:r>
      <w:r w:rsidRPr="002A12F4">
        <w:t>PDU session type</w:t>
      </w:r>
      <w:r w:rsidRPr="003D1DAF">
        <w:t xml:space="preserve"> is IP</w:t>
      </w:r>
      <w:r>
        <w:t>v4, IPv6 or IPv4v6.</w:t>
      </w:r>
    </w:p>
    <w:p w14:paraId="4EF7B336" w14:textId="77777777" w:rsidR="00C83D83" w:rsidRDefault="00146D9C" w:rsidP="00C2371F">
      <w:pPr>
        <w:pStyle w:val="B5"/>
      </w:pPr>
      <w:r w:rsidRPr="00A16911">
        <w:t>B)</w:t>
      </w:r>
      <w:r w:rsidRPr="00A16911">
        <w:tab/>
        <w:t>one S-NSSAI</w:t>
      </w:r>
      <w:r w:rsidR="00DA375F">
        <w:t xml:space="preserve"> if</w:t>
      </w:r>
      <w:r w:rsidR="007C1756">
        <w:t xml:space="preserve"> </w:t>
      </w:r>
      <w:r w:rsidR="009F5629">
        <w:t xml:space="preserve">the S-NSSAI is </w:t>
      </w:r>
      <w:r w:rsidRPr="00A16911">
        <w:t>in the route selection descriptor;</w:t>
      </w:r>
      <w:r w:rsidR="00C83D83">
        <w:t xml:space="preserve"> and</w:t>
      </w:r>
      <w:r w:rsidR="007C1756">
        <w:t xml:space="preserve"> </w:t>
      </w:r>
      <w:r w:rsidR="00C83D83">
        <w:t>the S-NSSAI is in the allowed NSSAI</w:t>
      </w:r>
      <w:r w:rsidR="00F41050">
        <w:t>. If none of the S-NSSAI(s) in the route selection descriptor is in the allowed NSSAI, the UE shall proceed to step 4);</w:t>
      </w:r>
    </w:p>
    <w:p w14:paraId="0FA2FAC9" w14:textId="77777777" w:rsidR="00C83D83" w:rsidRPr="00A16911" w:rsidRDefault="00C83D83" w:rsidP="00C2371F">
      <w:pPr>
        <w:pStyle w:val="NO"/>
        <w:rPr>
          <w:rFonts w:hint="eastAsia"/>
        </w:rPr>
      </w:pPr>
      <w:r>
        <w:t>NOTE </w:t>
      </w:r>
      <w:r w:rsidR="00CD3543">
        <w:t>3</w:t>
      </w:r>
      <w:r>
        <w:t>:</w:t>
      </w:r>
      <w:r>
        <w:tab/>
        <w:t>If there are multiple S-NSSAIs in the route selection descriptor, an S-NSSAI is chosen among the S-NSSAIs based on UE implementation</w:t>
      </w:r>
      <w:r w:rsidRPr="00A16911">
        <w:t>.</w:t>
      </w:r>
    </w:p>
    <w:p w14:paraId="7A7BA52B" w14:textId="77777777" w:rsidR="00C83D83" w:rsidRPr="00A16911" w:rsidRDefault="00146D9C" w:rsidP="00C2371F">
      <w:pPr>
        <w:pStyle w:val="B5"/>
      </w:pPr>
      <w:r w:rsidRPr="00A16911">
        <w:t>C)</w:t>
      </w:r>
      <w:r w:rsidRPr="00A16911">
        <w:tab/>
        <w:t>one DNN</w:t>
      </w:r>
      <w:r w:rsidR="007C1756">
        <w:t xml:space="preserve">, </w:t>
      </w:r>
      <w:r w:rsidR="00DA375F">
        <w:t>if the DNN</w:t>
      </w:r>
      <w:r w:rsidRPr="00A16911">
        <w:t xml:space="preserve"> </w:t>
      </w:r>
      <w:r w:rsidR="00D87999">
        <w:t xml:space="preserve">is </w:t>
      </w:r>
      <w:r w:rsidRPr="00A16911">
        <w:t>in the route selection descriptor</w:t>
      </w:r>
      <w:r w:rsidR="00D87999">
        <w:t xml:space="preserve"> and there is no DNN in the matched traffic descriptor</w:t>
      </w:r>
      <w:r w:rsidRPr="00A16911">
        <w:t>;</w:t>
      </w:r>
      <w:r w:rsidR="00C83D83">
        <w:t xml:space="preserve"> and</w:t>
      </w:r>
      <w:r w:rsidR="00DA375F">
        <w:t xml:space="preserve"> </w:t>
      </w:r>
      <w:r w:rsidR="00C83D83">
        <w:t>if the DNN is an LADN DNN</w:t>
      </w:r>
      <w:r w:rsidR="00DA375F">
        <w:t xml:space="preserve"> and</w:t>
      </w:r>
      <w:r w:rsidR="00C83D83">
        <w:t xml:space="preserve"> the UE is in the service area of th</w:t>
      </w:r>
      <w:r w:rsidR="00DA375F">
        <w:t>at</w:t>
      </w:r>
      <w:r w:rsidR="00C83D83">
        <w:t xml:space="preserve"> LADN;</w:t>
      </w:r>
    </w:p>
    <w:p w14:paraId="747C4CA4" w14:textId="77777777" w:rsidR="00146D9C" w:rsidRPr="00A16911" w:rsidRDefault="00146D9C" w:rsidP="00146D9C">
      <w:pPr>
        <w:pStyle w:val="NO"/>
      </w:pPr>
      <w:r w:rsidRPr="00A16911">
        <w:t>NOTE</w:t>
      </w:r>
      <w:r w:rsidR="00C83D83">
        <w:t> </w:t>
      </w:r>
      <w:r w:rsidR="00CD3543">
        <w:t>4</w:t>
      </w:r>
      <w:r w:rsidRPr="00A16911">
        <w:t>:</w:t>
      </w:r>
      <w:r w:rsidRPr="00A16911">
        <w:tab/>
        <w:t>If one or more DNNs are included in the traffic descriptor of a URSP rule</w:t>
      </w:r>
      <w:r w:rsidR="00D87999">
        <w:t xml:space="preserve"> and one or more DNNs are included in the route selection descriptor</w:t>
      </w:r>
      <w:r w:rsidRPr="00A16911">
        <w:t xml:space="preserve">, the route selection descriptor </w:t>
      </w:r>
      <w:r w:rsidR="00D87999">
        <w:t xml:space="preserve">is </w:t>
      </w:r>
      <w:r w:rsidRPr="00A16911">
        <w:t>ignored</w:t>
      </w:r>
      <w:r w:rsidR="00D87999">
        <w:t xml:space="preserve"> and the UE proceeds to step 4)</w:t>
      </w:r>
      <w:r w:rsidR="00D87999" w:rsidRPr="00A16911">
        <w:t>.</w:t>
      </w:r>
      <w:r w:rsidR="00D87999">
        <w:t xml:space="preserve"> </w:t>
      </w:r>
      <w:r w:rsidR="00D87999" w:rsidRPr="008A71E9">
        <w:t xml:space="preserve">If </w:t>
      </w:r>
      <w:r w:rsidR="00D87999">
        <w:t>one or more</w:t>
      </w:r>
      <w:r w:rsidR="00D87999" w:rsidRPr="008A71E9">
        <w:t xml:space="preserve"> DNN</w:t>
      </w:r>
      <w:r w:rsidR="00D87999">
        <w:t>s are included</w:t>
      </w:r>
      <w:r w:rsidR="00D87999" w:rsidRPr="008A71E9">
        <w:t xml:space="preserve"> in the traffic descriptor and no DNN </w:t>
      </w:r>
      <w:r w:rsidR="00D87999">
        <w:t xml:space="preserve">is included </w:t>
      </w:r>
      <w:r w:rsidR="00D87999" w:rsidRPr="008A71E9">
        <w:t>in the route selection descriptor, the DNN provided by the application</w:t>
      </w:r>
      <w:r w:rsidR="00D87999" w:rsidRPr="008A71E9" w:rsidDel="008A181B">
        <w:t xml:space="preserve"> </w:t>
      </w:r>
      <w:r w:rsidR="00D87999" w:rsidRPr="008A71E9">
        <w:t xml:space="preserve">is selected as one of </w:t>
      </w:r>
      <w:r w:rsidR="00D87999">
        <w:t>the</w:t>
      </w:r>
      <w:r w:rsidR="00D87999" w:rsidRPr="008A71E9">
        <w:t xml:space="preserve"> PDU session </w:t>
      </w:r>
      <w:r w:rsidR="00D87999" w:rsidRPr="008A71E9">
        <w:rPr>
          <w:lang w:eastAsia="zh-CN"/>
        </w:rPr>
        <w:t xml:space="preserve">attributes </w:t>
      </w:r>
      <w:r w:rsidR="00D87999" w:rsidRPr="008A71E9">
        <w:t>by the URSP handling layer to request the UE NAS layer</w:t>
      </w:r>
      <w:r w:rsidRPr="00A16911">
        <w:t>.</w:t>
      </w:r>
    </w:p>
    <w:p w14:paraId="5F9530AE" w14:textId="77777777" w:rsidR="00C83D83" w:rsidRPr="00A16911" w:rsidRDefault="00C83D83" w:rsidP="00C83D83">
      <w:pPr>
        <w:pStyle w:val="NO"/>
      </w:pPr>
      <w:r w:rsidRPr="00A16911">
        <w:t>NOTE</w:t>
      </w:r>
      <w:r>
        <w:t> </w:t>
      </w:r>
      <w:r w:rsidR="00CD3543">
        <w:t>5</w:t>
      </w:r>
      <w:r w:rsidRPr="00A16911">
        <w:t>:</w:t>
      </w:r>
      <w:r w:rsidRPr="00A16911">
        <w:tab/>
      </w:r>
      <w:r>
        <w:t>If there is no DNN in the traffic descriptor and there are multiple DNNs in the route selection descriptor, a DNN is chosen based on UE implementation.</w:t>
      </w:r>
    </w:p>
    <w:p w14:paraId="79795BD9" w14:textId="77777777" w:rsidR="00146D9C" w:rsidRPr="00A16911" w:rsidRDefault="00146D9C" w:rsidP="007C72E1">
      <w:pPr>
        <w:pStyle w:val="B5"/>
      </w:pPr>
      <w:r w:rsidRPr="00A16911">
        <w:t>D)</w:t>
      </w:r>
      <w:r w:rsidRPr="00A16911">
        <w:tab/>
      </w:r>
      <w:r w:rsidR="002A7CF9">
        <w:t xml:space="preserve">the </w:t>
      </w:r>
      <w:r w:rsidRPr="00A16911">
        <w:t>PDU session type</w:t>
      </w:r>
      <w:r w:rsidR="007C1756">
        <w:t xml:space="preserve"> </w:t>
      </w:r>
      <w:r w:rsidR="002A7CF9">
        <w:t>of</w:t>
      </w:r>
      <w:r w:rsidRPr="00A16911">
        <w:t xml:space="preserve"> the route selection descriptor;</w:t>
      </w:r>
    </w:p>
    <w:p w14:paraId="3FC58F77" w14:textId="77777777" w:rsidR="00146D9C" w:rsidRPr="00A16911" w:rsidRDefault="00146D9C" w:rsidP="007C72E1">
      <w:pPr>
        <w:pStyle w:val="B5"/>
      </w:pPr>
      <w:r w:rsidRPr="00A16911">
        <w:t>E)</w:t>
      </w:r>
      <w:r w:rsidRPr="00A16911">
        <w:tab/>
        <w:t>preferred access type</w:t>
      </w:r>
      <w:r w:rsidR="003E5ADD">
        <w:t xml:space="preserve"> or </w:t>
      </w:r>
      <w:r w:rsidR="003E5ADD">
        <w:rPr>
          <w:lang w:eastAsia="ko-KR"/>
        </w:rPr>
        <w:t>m</w:t>
      </w:r>
      <w:r w:rsidR="003E5ADD" w:rsidRPr="00124EE1">
        <w:rPr>
          <w:lang w:eastAsia="ko-KR"/>
        </w:rPr>
        <w:t xml:space="preserve">ulti-access </w:t>
      </w:r>
      <w:r w:rsidR="003E5ADD">
        <w:rPr>
          <w:lang w:eastAsia="ko-KR"/>
        </w:rPr>
        <w:t>preference</w:t>
      </w:r>
      <w:r w:rsidR="003E5ADD">
        <w:t>,</w:t>
      </w:r>
      <w:r w:rsidR="007C1756">
        <w:t xml:space="preserve"> </w:t>
      </w:r>
      <w:r w:rsidR="00DA375F">
        <w:t xml:space="preserve">if the </w:t>
      </w:r>
      <w:r w:rsidRPr="00A16911">
        <w:t>preferred access type</w:t>
      </w:r>
      <w:r w:rsidR="003E5ADD">
        <w:t xml:space="preserve"> or the multi-access preference</w:t>
      </w:r>
      <w:r w:rsidRPr="00A16911">
        <w:t xml:space="preserve"> </w:t>
      </w:r>
      <w:r w:rsidR="00DA375F">
        <w:t xml:space="preserve">is </w:t>
      </w:r>
      <w:r w:rsidRPr="00A16911">
        <w:t>in the route selection descriptor</w:t>
      </w:r>
      <w:r w:rsidR="002A7CF9">
        <w:t>; and</w:t>
      </w:r>
    </w:p>
    <w:p w14:paraId="191D96FC" w14:textId="77777777" w:rsidR="003E5ADD" w:rsidRPr="00A16911" w:rsidRDefault="003E5ADD" w:rsidP="003E5ADD">
      <w:pPr>
        <w:pStyle w:val="NO"/>
      </w:pPr>
      <w:r w:rsidRPr="00DE0800">
        <w:t>NOTE</w:t>
      </w:r>
      <w:r w:rsidRPr="00FB5E2B">
        <w:t> </w:t>
      </w:r>
      <w:r>
        <w:t>6</w:t>
      </w:r>
      <w:r w:rsidRPr="00DE0800">
        <w:t>:</w:t>
      </w:r>
      <w:r w:rsidRPr="00DE0800">
        <w:tab/>
      </w:r>
      <w:r>
        <w:t>If a preferred access type or a multi-access preference is included in the traffic descriptor of a URSP rule, it is recommended that the UE establishes a PDU session based on the preferred access type or the multi-access preference.</w:t>
      </w:r>
    </w:p>
    <w:p w14:paraId="1F35F15A" w14:textId="77777777" w:rsidR="00146D9C" w:rsidRPr="00A16911" w:rsidRDefault="00146D9C" w:rsidP="00795FB9">
      <w:pPr>
        <w:pStyle w:val="B4"/>
      </w:pPr>
      <w:r w:rsidRPr="00A16911">
        <w:tab/>
        <w:t>The UE NAS</w:t>
      </w:r>
      <w:r>
        <w:t xml:space="preserve"> layer</w:t>
      </w:r>
      <w:r w:rsidRPr="006D45B3">
        <w:t xml:space="preserve"> indicates the result of the PDU session establishment. Upon successful completion of the PDU session establishment, the UE NAS</w:t>
      </w:r>
      <w:r>
        <w:t xml:space="preserve"> layer</w:t>
      </w:r>
      <w:r w:rsidRPr="006D45B3">
        <w:t xml:space="preserve"> shall additionally indicate the attributes of the established PDU session (e.g. PDU session identity, SSC mode, S-NSSAI, DNN, PDU session type, access type, PDU address) </w:t>
      </w:r>
      <w:r w:rsidR="0062022E">
        <w:rPr>
          <w:rFonts w:hint="eastAsia"/>
          <w:lang w:eastAsia="zh-CN"/>
        </w:rPr>
        <w:t xml:space="preserve">to the </w:t>
      </w:r>
      <w:r w:rsidR="0062022E" w:rsidRPr="00A16911">
        <w:t>URSP handling layer</w:t>
      </w:r>
      <w:r w:rsidR="0062022E">
        <w:t xml:space="preserve">, </w:t>
      </w:r>
      <w:r w:rsidRPr="006D45B3">
        <w:t>and</w:t>
      </w:r>
      <w:r w:rsidR="0062022E">
        <w:t xml:space="preserve"> </w:t>
      </w:r>
      <w:r w:rsidR="007C1756">
        <w:t xml:space="preserve">shall </w:t>
      </w:r>
      <w:r w:rsidR="0062022E">
        <w:t>provide</w:t>
      </w:r>
      <w:r w:rsidRPr="006D45B3">
        <w:t xml:space="preserve"> information (e.g. PDU address) </w:t>
      </w:r>
      <w:r w:rsidR="00D12962">
        <w:t>of</w:t>
      </w:r>
      <w:r w:rsidRPr="00A16911">
        <w:t xml:space="preserve"> the successfully established PDU session to the upper layers</w:t>
      </w:r>
      <w:r w:rsidR="00D12962">
        <w:t>.</w:t>
      </w:r>
      <w:r w:rsidRPr="00A16911">
        <w:t xml:space="preserve"> </w:t>
      </w:r>
      <w:r w:rsidR="00D12962">
        <w:t>T</w:t>
      </w:r>
      <w:r w:rsidRPr="00A16911">
        <w:t xml:space="preserve">he UE shall stop </w:t>
      </w:r>
      <w:r w:rsidR="00DA375F">
        <w:t>selecting</w:t>
      </w:r>
      <w:r w:rsidR="00DA375F" w:rsidRPr="00A16911">
        <w:t xml:space="preserve"> </w:t>
      </w:r>
      <w:r w:rsidRPr="00A16911">
        <w:t xml:space="preserve">a route selection descriptor matching the application information. </w:t>
      </w:r>
      <w:r w:rsidR="003B409A">
        <w:t>If</w:t>
      </w:r>
      <w:r w:rsidRPr="00A16911">
        <w:t xml:space="preserve"> the PDU session establishment</w:t>
      </w:r>
      <w:r w:rsidR="003B409A">
        <w:t xml:space="preserve"> is unsuccessful</w:t>
      </w:r>
      <w:r w:rsidRPr="00A16911">
        <w:t>, the UE shall proceed to step 3);</w:t>
      </w:r>
    </w:p>
    <w:p w14:paraId="7378DF30" w14:textId="77777777" w:rsidR="009A6729" w:rsidRPr="00F85EBB" w:rsidRDefault="009A6729" w:rsidP="009A6729">
      <w:pPr>
        <w:pStyle w:val="B3"/>
      </w:pPr>
      <w:r w:rsidRPr="00F85EBB">
        <w:t>3</w:t>
      </w:r>
      <w:r>
        <w:t>)</w:t>
      </w:r>
      <w:r>
        <w:tab/>
      </w:r>
      <w:r w:rsidRPr="00F85EBB">
        <w:t xml:space="preserve">Based on the rejection cause and if there is another value which can be used for the rejected component in the same route selection descriptor, the UE shall select another combination of values in the currently selected route selection descriptor by using this value of the rejected component and proceed to step 2), otherwise </w:t>
      </w:r>
      <w:r>
        <w:t xml:space="preserve">the </w:t>
      </w:r>
      <w:r w:rsidRPr="00F85EBB">
        <w:t>UE shall proceed to step 4); and</w:t>
      </w:r>
    </w:p>
    <w:p w14:paraId="7F1717F0" w14:textId="77777777" w:rsidR="00146D9C" w:rsidRPr="00A16911" w:rsidRDefault="009A6729" w:rsidP="00795FB9">
      <w:pPr>
        <w:pStyle w:val="B3"/>
      </w:pPr>
      <w:r>
        <w:t>4</w:t>
      </w:r>
      <w:r w:rsidR="00146D9C" w:rsidRPr="00A16911">
        <w:t>)</w:t>
      </w:r>
      <w:r w:rsidR="00146D9C" w:rsidRPr="00A16911">
        <w:tab/>
        <w:t xml:space="preserve">if there is any route selection descriptor which </w:t>
      </w:r>
      <w:r w:rsidR="00EE3D73">
        <w:t>has</w:t>
      </w:r>
      <w:r w:rsidR="00146D9C" w:rsidRPr="00A16911">
        <w:t xml:space="preserve"> not </w:t>
      </w:r>
      <w:r w:rsidR="00EE3D73">
        <w:t xml:space="preserve">yet been </w:t>
      </w:r>
      <w:r w:rsidR="00146D9C" w:rsidRPr="00A16911">
        <w:t>evaluated</w:t>
      </w:r>
      <w:r w:rsidR="007C1756" w:rsidRPr="00A71F27">
        <w:t xml:space="preserve">, the UE shall proceed to step 1). If all route selection descriptors for the matching non-default URSP rule have been evaluated and there is one or more non-default </w:t>
      </w:r>
      <w:r w:rsidR="007C1756">
        <w:t xml:space="preserve">matching </w:t>
      </w:r>
      <w:r w:rsidR="007C1756" w:rsidRPr="00A71F27">
        <w:t xml:space="preserve">URSP rule which has not yet been evaluated, the UE shall proceed to step </w:t>
      </w:r>
      <w:r w:rsidR="007C1756">
        <w:t>a</w:t>
      </w:r>
      <w:r w:rsidR="007C1756" w:rsidRPr="00A71F27">
        <w:t>). If all non-de</w:t>
      </w:r>
      <w:r w:rsidR="007C1756">
        <w:t>fault matching U</w:t>
      </w:r>
      <w:r w:rsidR="007C1756" w:rsidRPr="00A71F27">
        <w:t>R</w:t>
      </w:r>
      <w:r w:rsidR="007C1756">
        <w:t>SP</w:t>
      </w:r>
      <w:r w:rsidR="007C1756" w:rsidRPr="00A71F27">
        <w:t xml:space="preserve"> rules have been evaluated, the UE shall inform the upper layers of the </w:t>
      </w:r>
      <w:r w:rsidR="007C1756" w:rsidRPr="007A55F1">
        <w:t>failure.</w:t>
      </w:r>
    </w:p>
    <w:p w14:paraId="33FE5AC8" w14:textId="77777777" w:rsidR="007C1756" w:rsidRPr="000C5CFA" w:rsidRDefault="007C1756" w:rsidP="007C1756">
      <w:pPr>
        <w:pStyle w:val="B1"/>
      </w:pPr>
      <w:r>
        <w:t>b</w:t>
      </w:r>
      <w:r w:rsidRPr="00FF567D">
        <w:t>)</w:t>
      </w:r>
      <w:r w:rsidRPr="00FF567D">
        <w:tab/>
      </w:r>
      <w:r w:rsidRPr="00C41949">
        <w:t xml:space="preserve">if </w:t>
      </w:r>
      <w:r>
        <w:t>no non-default matching URSP</w:t>
      </w:r>
      <w:r w:rsidRPr="00C41949">
        <w:t xml:space="preserve"> rule </w:t>
      </w:r>
      <w:r>
        <w:t>can be</w:t>
      </w:r>
      <w:r w:rsidRPr="00C41949">
        <w:t xml:space="preserve"> found and</w:t>
      </w:r>
      <w:r>
        <w:t xml:space="preserve"> if UE local configuration for the application is available,</w:t>
      </w:r>
      <w:r w:rsidRPr="000C5CFA">
        <w:t xml:space="preserve"> the UE shall perform the association of the application to a PDU </w:t>
      </w:r>
      <w:r>
        <w:t>s</w:t>
      </w:r>
      <w:r w:rsidRPr="000C5CFA">
        <w:t>ession according</w:t>
      </w:r>
      <w:r>
        <w:t>ly</w:t>
      </w:r>
      <w:r w:rsidRPr="000C5CFA">
        <w:t>.</w:t>
      </w:r>
      <w:r>
        <w:t xml:space="preserve"> </w:t>
      </w:r>
      <w:r w:rsidRPr="000C5CFA">
        <w:t xml:space="preserve">If no matching PDU session exists, the UE NAS layer </w:t>
      </w:r>
      <w:r>
        <w:t xml:space="preserve">shall </w:t>
      </w:r>
      <w:r w:rsidRPr="000C5CFA">
        <w:t>attempt to establish a PDU session using UE local configuration.</w:t>
      </w:r>
    </w:p>
    <w:p w14:paraId="3FED8997" w14:textId="77777777" w:rsidR="007C1756" w:rsidRPr="00EA5F29" w:rsidRDefault="007C1756" w:rsidP="007C1756">
      <w:pPr>
        <w:pStyle w:val="NO"/>
      </w:pPr>
      <w:r w:rsidRPr="00DE0800">
        <w:t>NOTE</w:t>
      </w:r>
      <w:r w:rsidRPr="00FB5E2B">
        <w:t> </w:t>
      </w:r>
      <w:r w:rsidR="003E5ADD">
        <w:t>7</w:t>
      </w:r>
      <w:r w:rsidRPr="00DE0800">
        <w:t>:</w:t>
      </w:r>
      <w:r w:rsidRPr="00DE0800">
        <w:tab/>
        <w:t>Any</w:t>
      </w:r>
      <w:r>
        <w:t xml:space="preserve"> missing information in the UE local c</w:t>
      </w:r>
      <w:r w:rsidRPr="00DE0800">
        <w:t xml:space="preserve">onfiguration needed to build the PDU </w:t>
      </w:r>
      <w:r>
        <w:t>s</w:t>
      </w:r>
      <w:r w:rsidRPr="00DE0800">
        <w:t xml:space="preserve">ession </w:t>
      </w:r>
      <w:r>
        <w:t>e</w:t>
      </w:r>
      <w:r w:rsidRPr="00DE0800">
        <w:t xml:space="preserve">stablishment request can be the appropriate corresponding component from the </w:t>
      </w:r>
      <w:r>
        <w:t xml:space="preserve">default </w:t>
      </w:r>
      <w:r w:rsidRPr="00DE0800">
        <w:t>URSP rule with the "match</w:t>
      </w:r>
      <w:r>
        <w:t>-</w:t>
      </w:r>
      <w:r w:rsidRPr="00DE0800">
        <w:t>all" traffic descriptor.</w:t>
      </w:r>
    </w:p>
    <w:p w14:paraId="16C44504" w14:textId="77777777" w:rsidR="007C1756" w:rsidRDefault="007C1756" w:rsidP="007C1756">
      <w:pPr>
        <w:pStyle w:val="B1"/>
        <w:ind w:firstLine="0"/>
      </w:pPr>
      <w:r>
        <w:lastRenderedPageBreak/>
        <w:t xml:space="preserve">If </w:t>
      </w:r>
      <w:r w:rsidRPr="00335028">
        <w:t>the PDU session establishment</w:t>
      </w:r>
      <w:r>
        <w:t xml:space="preserve"> is successful</w:t>
      </w:r>
      <w:r w:rsidRPr="00335028">
        <w:t>, the UE NAS layer shall provide information (e.g. PDU address) of the successfully established PDU session to the upper layers</w:t>
      </w:r>
      <w:r>
        <w:t>.</w:t>
      </w:r>
      <w:r w:rsidRPr="002F0690">
        <w:t xml:space="preserve"> Otherwise, the UE shall go to step c)</w:t>
      </w:r>
      <w:r>
        <w:t>;</w:t>
      </w:r>
    </w:p>
    <w:p w14:paraId="02987828" w14:textId="77777777" w:rsidR="007C1756" w:rsidRPr="007A55F1" w:rsidRDefault="007C1756" w:rsidP="007C1756">
      <w:pPr>
        <w:pStyle w:val="B1"/>
      </w:pPr>
      <w:r>
        <w:t>c</w:t>
      </w:r>
      <w:r w:rsidRPr="00FF567D">
        <w:t>)</w:t>
      </w:r>
      <w:r w:rsidRPr="00FF567D">
        <w:tab/>
      </w:r>
      <w:r>
        <w:t xml:space="preserve">if </w:t>
      </w:r>
      <w:r w:rsidRPr="00C41949">
        <w:t>no non-default matchin</w:t>
      </w:r>
      <w:r>
        <w:t>g UR</w:t>
      </w:r>
      <w:r w:rsidRPr="00C41949">
        <w:t>S</w:t>
      </w:r>
      <w:r>
        <w:t>P</w:t>
      </w:r>
      <w:r w:rsidRPr="00C41949">
        <w:t xml:space="preserve"> rule </w:t>
      </w:r>
      <w:r>
        <w:t>can be</w:t>
      </w:r>
      <w:r w:rsidRPr="00C41949">
        <w:t xml:space="preserve"> found and </w:t>
      </w:r>
      <w:r>
        <w:t xml:space="preserve">if either </w:t>
      </w:r>
      <w:r w:rsidRPr="00C41949">
        <w:t>UE local configuration for the application is not available</w:t>
      </w:r>
      <w:r>
        <w:t xml:space="preserve"> </w:t>
      </w:r>
      <w:r w:rsidRPr="00566957">
        <w:t>or the PDU session establishment based on UE local configuration for the application was unsuccessful</w:t>
      </w:r>
      <w:r w:rsidRPr="00C41949">
        <w:t>,</w:t>
      </w:r>
      <w:r w:rsidRPr="005B44ED">
        <w:t xml:space="preserve"> </w:t>
      </w:r>
      <w:r w:rsidRPr="00FF567D">
        <w:t xml:space="preserve">the UE shall perform the association of the application to a PDU session or to </w:t>
      </w:r>
      <w:r w:rsidRPr="00184C61">
        <w:t>non-seamless non-3GPP offload</w:t>
      </w:r>
      <w:r w:rsidDel="00584413">
        <w:t xml:space="preserve"> </w:t>
      </w:r>
      <w:r w:rsidRPr="00FF567D">
        <w:t>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the UE shall inform the upper layers of the failure</w:t>
      </w:r>
      <w:r w:rsidRPr="007A55F1">
        <w:t>.</w:t>
      </w:r>
    </w:p>
    <w:p w14:paraId="2E4657DF" w14:textId="77777777" w:rsidR="00D87999" w:rsidRPr="00A16911" w:rsidRDefault="00D87999" w:rsidP="00D87999">
      <w:pPr>
        <w:pStyle w:val="NO"/>
      </w:pPr>
      <w:r w:rsidRPr="008A71E9">
        <w:t>NOTE </w:t>
      </w:r>
      <w:r>
        <w:t>8</w:t>
      </w:r>
      <w:r w:rsidRPr="008A71E9">
        <w:t>:</w:t>
      </w:r>
      <w:r w:rsidRPr="008A71E9">
        <w:tab/>
      </w:r>
      <w:r w:rsidRPr="009B1330">
        <w:t>If one or more DNNs are included in the route selection descriptor of the default URSP rule and a DNN was provided by the application, the DNN provided by the application is selected as one of the PDU session attributes by the URSP handling layer to request the UE NAS layer. If one or more DNNs are included in the route selection descriptor of the default URSP rule and no DNN is provided by the application, the DNN in the route selection descriptor is selected as one of the PDU session attributes by the URSP handling layer to request the UE NAS layer. When there are multiple DNNs in the route selection descriptor, the DNN is selected based on UE implementation.</w:t>
      </w:r>
    </w:p>
    <w:p w14:paraId="5BA5C879" w14:textId="77777777" w:rsidR="00A72388" w:rsidRDefault="00146D9C" w:rsidP="00146D9C">
      <w:r w:rsidRPr="00A16911">
        <w:t>The HPLMN may pre-configure the UE with URSP</w:t>
      </w:r>
      <w:r w:rsidR="00A72388">
        <w:t xml:space="preserve"> in the ME or in the </w:t>
      </w:r>
      <w:r w:rsidR="00A72388" w:rsidRPr="00A13A4D">
        <w:t>USIM</w:t>
      </w:r>
      <w:r w:rsidR="00A72388">
        <w:t>,</w:t>
      </w:r>
      <w:r w:rsidRPr="00A16911">
        <w:t xml:space="preserve"> or </w:t>
      </w:r>
      <w:r w:rsidR="00DA375F">
        <w:t xml:space="preserve">may </w:t>
      </w:r>
      <w:r w:rsidRPr="00A16911">
        <w:t>provide URSP to the UE by signalling</w:t>
      </w:r>
      <w:r w:rsidR="003E5ADD">
        <w:t xml:space="preserve"> </w:t>
      </w:r>
      <w:r w:rsidR="00DA375F">
        <w:t>as described in</w:t>
      </w:r>
      <w:r w:rsidRPr="00A16911">
        <w:t xml:space="preserve"> annex D of 3GPP TS 24.501 [</w:t>
      </w:r>
      <w:r w:rsidR="00375008">
        <w:t>11</w:t>
      </w:r>
      <w:r w:rsidRPr="00A16911">
        <w:t xml:space="preserve">]. </w:t>
      </w:r>
      <w:r w:rsidR="00DA375F">
        <w:t>The</w:t>
      </w:r>
      <w:r w:rsidRPr="00A16911">
        <w:t xml:space="preserve"> pre-configured URSP </w:t>
      </w:r>
      <w:r w:rsidR="00A72388">
        <w:t xml:space="preserve">in the ME </w:t>
      </w:r>
      <w:r w:rsidRPr="00A16911">
        <w:t>and the signalled URSP shall be stored in a non-volatile memory in the ME together with the SUPI from the USIM. If the UE has both pre-configured URSP</w:t>
      </w:r>
      <w:r w:rsidR="00A72388">
        <w:t>(s)</w:t>
      </w:r>
      <w:r w:rsidRPr="00A16911">
        <w:t xml:space="preserve"> and signalled URSP, the UE shall only use the signalled URSP. </w:t>
      </w:r>
      <w:r w:rsidR="00A72388">
        <w:t xml:space="preserve">If the UE has no signalled URSP, and the UE has pre-configured URSPs configured in both the </w:t>
      </w:r>
      <w:r w:rsidR="00A72388" w:rsidRPr="00A13A4D">
        <w:t>USIM</w:t>
      </w:r>
      <w:r w:rsidR="00A72388">
        <w:t xml:space="preserve"> and the ME, then </w:t>
      </w:r>
      <w:r w:rsidR="00A72388" w:rsidRPr="00A16911">
        <w:t xml:space="preserve">the UE shall use the </w:t>
      </w:r>
      <w:r w:rsidR="00A72388">
        <w:t xml:space="preserve">pre-configured </w:t>
      </w:r>
      <w:r w:rsidR="00A72388" w:rsidRPr="00A16911">
        <w:t>URSP</w:t>
      </w:r>
      <w:r w:rsidR="00A72388">
        <w:t xml:space="preserve"> in the </w:t>
      </w:r>
      <w:r w:rsidR="00A72388" w:rsidRPr="00A13A4D">
        <w:t>USIM</w:t>
      </w:r>
      <w:r w:rsidR="00A72388">
        <w:t xml:space="preserve">. </w:t>
      </w:r>
      <w:r w:rsidRPr="00A16911">
        <w:t xml:space="preserve">The pre-configured URSP </w:t>
      </w:r>
      <w:r w:rsidR="00A72388">
        <w:t xml:space="preserve">in the ME </w:t>
      </w:r>
      <w:r w:rsidRPr="00A16911">
        <w:t>shall be stored until a new URSP is configured by HPLMN or the USIM is removed.</w:t>
      </w:r>
    </w:p>
    <w:p w14:paraId="0208BF39" w14:textId="77777777" w:rsidR="00146D9C" w:rsidRPr="00A16911" w:rsidRDefault="00146D9C" w:rsidP="00146D9C">
      <w:r w:rsidRPr="00A16911">
        <w:t>The signalled URSP may be modified by the procedures defined in annex D of 3GPP TS 24.501 [</w:t>
      </w:r>
      <w:r w:rsidR="00375008">
        <w:t>11</w:t>
      </w:r>
      <w:r w:rsidRPr="00A16911">
        <w:t>] and shall be stored until USIM is removed. The URSP can only be used if the SUPI from the USIM matches the SUPI stored in the non-volatile memory of the ME</w:t>
      </w:r>
      <w:r w:rsidR="00DA375F">
        <w:t xml:space="preserve">. If </w:t>
      </w:r>
      <w:r w:rsidR="00DA375F" w:rsidRPr="00A16911">
        <w:t xml:space="preserve">the SUPI from the USIM </w:t>
      </w:r>
      <w:r w:rsidR="00DA375F">
        <w:t>does not match</w:t>
      </w:r>
      <w:r w:rsidR="00DA375F" w:rsidRPr="00A16911">
        <w:t xml:space="preserve"> the SUPI stored in the non-volatile memory of the ME</w:t>
      </w:r>
      <w:r w:rsidR="00DA375F">
        <w:t>,</w:t>
      </w:r>
      <w:r w:rsidRPr="00A16911">
        <w:t xml:space="preserve"> the UE shall delete </w:t>
      </w:r>
      <w:r w:rsidR="00DA375F">
        <w:t>the URSP</w:t>
      </w:r>
      <w:r w:rsidRPr="00A16911">
        <w:t>.</w:t>
      </w:r>
    </w:p>
    <w:p w14:paraId="249CAB73" w14:textId="77777777" w:rsidR="00146D9C" w:rsidRPr="00A16911" w:rsidRDefault="00146D9C" w:rsidP="00146D9C">
      <w:r w:rsidRPr="00A16911">
        <w:rPr>
          <w:lang w:eastAsia="zh-CN"/>
        </w:rPr>
        <w:t>T</w:t>
      </w:r>
      <w:r w:rsidRPr="00A16911">
        <w:rPr>
          <w:rFonts w:hint="eastAsia"/>
          <w:lang w:eastAsia="zh-CN"/>
        </w:rPr>
        <w:t xml:space="preserve">he UE may </w:t>
      </w:r>
      <w:r w:rsidRPr="00A16911">
        <w:rPr>
          <w:lang w:eastAsia="zh-CN"/>
        </w:rPr>
        <w:t xml:space="preserve">re-evaluate the </w:t>
      </w:r>
      <w:r w:rsidRPr="00A16911">
        <w:t>URSP rules</w:t>
      </w:r>
      <w:r w:rsidR="009A6729">
        <w:t>,</w:t>
      </w:r>
      <w:r w:rsidRPr="00A16911">
        <w:t xml:space="preserve"> </w:t>
      </w:r>
      <w:r w:rsidR="009A6729">
        <w:t>to</w:t>
      </w:r>
      <w:r w:rsidRPr="00A16911">
        <w:t xml:space="preserve"> </w:t>
      </w:r>
      <w:r w:rsidR="009A6729">
        <w:t xml:space="preserve">check if the </w:t>
      </w:r>
      <w:r w:rsidRPr="00A16911">
        <w:t xml:space="preserve">change </w:t>
      </w:r>
      <w:r w:rsidR="009A6729">
        <w:t xml:space="preserve">of </w:t>
      </w:r>
      <w:r w:rsidRPr="00A16911">
        <w:t>the association of an application to a PDU session</w:t>
      </w:r>
      <w:r w:rsidR="009A6729">
        <w:t xml:space="preserve"> is needed,</w:t>
      </w:r>
      <w:r w:rsidRPr="00A16911">
        <w:t xml:space="preserve"> when:</w:t>
      </w:r>
    </w:p>
    <w:p w14:paraId="296A2808" w14:textId="77777777" w:rsidR="006A2B14" w:rsidRPr="00A16911" w:rsidRDefault="006A2B14" w:rsidP="006A2B14">
      <w:pPr>
        <w:pStyle w:val="NO"/>
      </w:pPr>
      <w:r w:rsidRPr="00A16911">
        <w:t>NOTE</w:t>
      </w:r>
      <w:r>
        <w:t> </w:t>
      </w:r>
      <w:r w:rsidR="00D87999">
        <w:t>9</w:t>
      </w:r>
      <w:r w:rsidRPr="00A16911">
        <w:t>:</w:t>
      </w:r>
      <w:r w:rsidRPr="00A16911">
        <w:tab/>
      </w:r>
      <w:r>
        <w:t>The time when the UE performs the re-evaluation is up to UE implementation. It is recommended that the UE performs the re-evaluation in a timely manner.</w:t>
      </w:r>
    </w:p>
    <w:p w14:paraId="688E8FCC" w14:textId="77777777" w:rsidR="00146D9C" w:rsidRPr="00A16911" w:rsidRDefault="00146D9C" w:rsidP="00146D9C">
      <w:pPr>
        <w:pStyle w:val="B1"/>
      </w:pPr>
      <w:r w:rsidRPr="00A16911">
        <w:t>a)</w:t>
      </w:r>
      <w:r w:rsidRPr="00A16911">
        <w:tab/>
        <w:t>the UE performs periodic URSP rules re-evaluation based on UE implementation;</w:t>
      </w:r>
    </w:p>
    <w:p w14:paraId="402F7D98" w14:textId="77777777" w:rsidR="00146D9C" w:rsidRPr="006D45B3" w:rsidRDefault="00146D9C" w:rsidP="00146D9C">
      <w:pPr>
        <w:pStyle w:val="B1"/>
      </w:pPr>
      <w:r w:rsidRPr="00A16911">
        <w:t>b)</w:t>
      </w:r>
      <w:r w:rsidRPr="00A16911">
        <w:tab/>
        <w:t>the UE NAS</w:t>
      </w:r>
      <w:r>
        <w:t xml:space="preserve"> layer</w:t>
      </w:r>
      <w:r w:rsidRPr="006D45B3">
        <w:t xml:space="preserve"> indicates that an existing PDU session used for routing traffic of an application based on a URSP rule is released;</w:t>
      </w:r>
    </w:p>
    <w:p w14:paraId="78F20D0D" w14:textId="77777777" w:rsidR="00146D9C" w:rsidRPr="006D45B3" w:rsidRDefault="00146D9C" w:rsidP="00146D9C">
      <w:pPr>
        <w:pStyle w:val="B1"/>
      </w:pPr>
      <w:r w:rsidRPr="006D45B3">
        <w:t>c)</w:t>
      </w:r>
      <w:r w:rsidRPr="006D45B3">
        <w:tab/>
        <w:t>the URSP is updated by the PCF;</w:t>
      </w:r>
    </w:p>
    <w:p w14:paraId="78EBADF2" w14:textId="77777777" w:rsidR="00146D9C" w:rsidRPr="006D45B3" w:rsidRDefault="00146D9C" w:rsidP="00146D9C">
      <w:pPr>
        <w:pStyle w:val="B1"/>
      </w:pPr>
      <w:r w:rsidRPr="006D45B3">
        <w:t>d)</w:t>
      </w:r>
      <w:r w:rsidRPr="006D45B3">
        <w:tab/>
      </w:r>
      <w:r w:rsidRPr="00A16911">
        <w:t>the UE NAS</w:t>
      </w:r>
      <w:r>
        <w:t xml:space="preserve"> layer</w:t>
      </w:r>
      <w:r w:rsidRPr="006D45B3">
        <w:t xml:space="preserve"> indicates that the UE performs inter-system change from S1 mode to N1 mode;</w:t>
      </w:r>
    </w:p>
    <w:p w14:paraId="047D116E" w14:textId="77777777" w:rsidR="00D12962" w:rsidRDefault="00146D9C" w:rsidP="00146D9C">
      <w:pPr>
        <w:pStyle w:val="B1"/>
      </w:pPr>
      <w:r w:rsidRPr="006D45B3">
        <w:t>e)</w:t>
      </w:r>
      <w:r w:rsidRPr="006D45B3">
        <w:tab/>
        <w:t>the UE NAS</w:t>
      </w:r>
      <w:r>
        <w:t xml:space="preserve"> layer</w:t>
      </w:r>
      <w:r w:rsidRPr="006D45B3">
        <w:t xml:space="preserve"> indicates that the UE is successfully registered in N1 mode over 3GPP access or non-3GPP access</w:t>
      </w:r>
      <w:r w:rsidR="00D12962">
        <w:t>;</w:t>
      </w:r>
    </w:p>
    <w:p w14:paraId="4D126DD2" w14:textId="77777777" w:rsidR="00146D9C" w:rsidRPr="006D45B3" w:rsidRDefault="00D12962" w:rsidP="00146D9C">
      <w:pPr>
        <w:pStyle w:val="B1"/>
      </w:pPr>
      <w:r>
        <w:t>f)</w:t>
      </w:r>
      <w:r>
        <w:tab/>
        <w:t>the UE establishes</w:t>
      </w:r>
      <w:r w:rsidR="003469CF">
        <w:t xml:space="preserve"> or </w:t>
      </w:r>
      <w:r>
        <w:t>releases a connection to a WLAN access and transmission of a PDU of the application via non-3GPP access outside of a PDU session becomes available/unavailable</w:t>
      </w:r>
      <w:r w:rsidR="00016034">
        <w:t>;</w:t>
      </w:r>
    </w:p>
    <w:p w14:paraId="570BE85B" w14:textId="77777777" w:rsidR="00946271" w:rsidRDefault="00946271" w:rsidP="00946271">
      <w:pPr>
        <w:pStyle w:val="B1"/>
      </w:pPr>
      <w:r>
        <w:t>g)</w:t>
      </w:r>
      <w:r>
        <w:tab/>
        <w:t>the allowed NSSAI is changed; or</w:t>
      </w:r>
    </w:p>
    <w:p w14:paraId="7EDDC771" w14:textId="77777777" w:rsidR="00946271" w:rsidRPr="006D45B3" w:rsidRDefault="00946271" w:rsidP="00946271">
      <w:pPr>
        <w:pStyle w:val="B1"/>
      </w:pPr>
      <w:r>
        <w:t>h)</w:t>
      </w:r>
      <w:r>
        <w:tab/>
        <w:t>the LADN information is changed</w:t>
      </w:r>
      <w:r w:rsidRPr="006D45B3">
        <w:t>.</w:t>
      </w:r>
    </w:p>
    <w:p w14:paraId="1D3938D5" w14:textId="77777777" w:rsidR="009A6729" w:rsidRDefault="009A6729" w:rsidP="009A6729">
      <w:r w:rsidRPr="00966329">
        <w:t>If the re-evaluation leads to a change of the</w:t>
      </w:r>
      <w:r>
        <w:t xml:space="preserve"> association of an</w:t>
      </w:r>
      <w:r w:rsidRPr="00966329">
        <w:t xml:space="preserve"> application to </w:t>
      </w:r>
      <w:r>
        <w:t xml:space="preserve">a </w:t>
      </w:r>
      <w:r w:rsidRPr="00966329">
        <w:t xml:space="preserve">PDU </w:t>
      </w:r>
      <w:r>
        <w:t>s</w:t>
      </w:r>
      <w:r w:rsidRPr="00966329">
        <w:t>ession, the UE may enforce such change</w:t>
      </w:r>
      <w:r>
        <w:t xml:space="preserve"> immediately or when UE returns to 5GMM-IDLE mode</w:t>
      </w:r>
      <w:r w:rsidRPr="00966329">
        <w:t>.</w:t>
      </w:r>
    </w:p>
    <w:p w14:paraId="374603BE" w14:textId="77777777" w:rsidR="009A6729" w:rsidRPr="00A16911" w:rsidRDefault="009A6729" w:rsidP="009A6729">
      <w:pPr>
        <w:pStyle w:val="NO"/>
      </w:pPr>
      <w:r w:rsidRPr="00A16911">
        <w:t>NOTE</w:t>
      </w:r>
      <w:r>
        <w:t> </w:t>
      </w:r>
      <w:r w:rsidR="00D87999">
        <w:t>10</w:t>
      </w:r>
      <w:r w:rsidRPr="00A16911">
        <w:t>:</w:t>
      </w:r>
      <w:r w:rsidRPr="00A16911">
        <w:tab/>
      </w:r>
      <w:r>
        <w:t xml:space="preserve">The time when the UE enforces the change </w:t>
      </w:r>
      <w:r w:rsidRPr="00966329">
        <w:t xml:space="preserve">of the </w:t>
      </w:r>
      <w:r>
        <w:t xml:space="preserve">association of an </w:t>
      </w:r>
      <w:r w:rsidRPr="00966329">
        <w:t>application to</w:t>
      </w:r>
      <w:r>
        <w:t xml:space="preserve"> a</w:t>
      </w:r>
      <w:r w:rsidRPr="00966329">
        <w:t xml:space="preserve"> PDU Session </w:t>
      </w:r>
      <w:r>
        <w:t>is up to UE implementation. It is recommended that the UE performs the enforcement in a timely manner.</w:t>
      </w:r>
    </w:p>
    <w:p w14:paraId="140A6AFD" w14:textId="77777777" w:rsidR="00146D9C" w:rsidRDefault="00146D9C" w:rsidP="00146D9C">
      <w:r w:rsidRPr="006D45B3">
        <w:t>The URSP handling layer may request the UE NAS</w:t>
      </w:r>
      <w:r>
        <w:t xml:space="preserve"> layer</w:t>
      </w:r>
      <w:r w:rsidRPr="006D45B3">
        <w:t xml:space="preserve"> to release an existing PDU session after the re-evaluation.</w:t>
      </w:r>
    </w:p>
    <w:p w14:paraId="6EB73304" w14:textId="77777777" w:rsidR="00064894" w:rsidRPr="00BD4BFE" w:rsidRDefault="00064894" w:rsidP="00064894">
      <w:pPr>
        <w:pStyle w:val="Heading4"/>
      </w:pPr>
      <w:bookmarkStart w:id="98" w:name="_Toc20209064"/>
      <w:bookmarkStart w:id="99" w:name="_Toc27581311"/>
      <w:bookmarkStart w:id="100" w:name="_Toc36113462"/>
      <w:bookmarkStart w:id="101" w:name="_Toc45212720"/>
      <w:bookmarkStart w:id="102" w:name="_Toc51931790"/>
      <w:bookmarkStart w:id="103" w:name="_Toc59203949"/>
      <w:bookmarkStart w:id="104" w:name="_Toc106976854"/>
      <w:r>
        <w:lastRenderedPageBreak/>
        <w:t>4.2.2.3</w:t>
      </w:r>
      <w:r>
        <w:tab/>
      </w:r>
      <w:r w:rsidRPr="00A16911">
        <w:t>Association between an application and a PDU session</w:t>
      </w:r>
      <w:r w:rsidRPr="007A55F1">
        <w:t xml:space="preserve"> </w:t>
      </w:r>
      <w:r>
        <w:t>by a 5G-RG or a W-AGF acting on behalf of FN-RG</w:t>
      </w:r>
      <w:bookmarkEnd w:id="99"/>
      <w:bookmarkEnd w:id="100"/>
      <w:bookmarkEnd w:id="101"/>
      <w:bookmarkEnd w:id="102"/>
      <w:bookmarkEnd w:id="103"/>
      <w:bookmarkEnd w:id="104"/>
    </w:p>
    <w:p w14:paraId="052D08C2" w14:textId="77777777" w:rsidR="00064894" w:rsidRPr="00A16911" w:rsidRDefault="00064894" w:rsidP="00064894">
      <w:r>
        <w:t>The 5G-RG or the W-AGF acting on behalf of the FN-RG</w:t>
      </w:r>
      <w:r w:rsidRPr="00A16911">
        <w:t xml:space="preserve"> shall </w:t>
      </w:r>
      <w:r w:rsidRPr="00963C66">
        <w:t xml:space="preserve">proceed </w:t>
      </w:r>
      <w:r>
        <w:t>in the following order</w:t>
      </w:r>
      <w:r w:rsidRPr="00A16911">
        <w:t>:</w:t>
      </w:r>
    </w:p>
    <w:p w14:paraId="2BB5A7F6" w14:textId="1748DB87" w:rsidR="00064894" w:rsidRPr="00E903B6" w:rsidRDefault="00064894" w:rsidP="00064894">
      <w:pPr>
        <w:pStyle w:val="B1"/>
      </w:pPr>
      <w:r>
        <w:t>a</w:t>
      </w:r>
      <w:r w:rsidRPr="00A16911">
        <w:t>)</w:t>
      </w:r>
      <w:r w:rsidRPr="00A16911">
        <w:tab/>
      </w:r>
      <w:r>
        <w:t xml:space="preserve">the 5G-RG or the W-AGF acting on behalf of the FN-RG shall evaluate the </w:t>
      </w:r>
      <w:r w:rsidRPr="00FF567D">
        <w:t>URSP rule</w:t>
      </w:r>
      <w:r>
        <w:t>s</w:t>
      </w:r>
      <w:r w:rsidRPr="00E903B6">
        <w:t xml:space="preserve">, except the default URSP rule, </w:t>
      </w:r>
      <w:r w:rsidRPr="00FB5E2B">
        <w:t xml:space="preserve">with </w:t>
      </w:r>
      <w:r>
        <w:t xml:space="preserve">a traffic descriptor matching </w:t>
      </w:r>
      <w:r w:rsidRPr="00E903B6">
        <w:t xml:space="preserve">the application information </w:t>
      </w:r>
      <w:r>
        <w:t>in increasing order of their precedence values, if any</w:t>
      </w:r>
      <w:r w:rsidRPr="00E903B6">
        <w:t>. If the traffic descriptor contains more than one</w:t>
      </w:r>
      <w:r w:rsidR="00F12481" w:rsidRPr="00F12481">
        <w:t xml:space="preserve"> </w:t>
      </w:r>
      <w:r w:rsidR="00F12481">
        <w:t>traffic descriptor</w:t>
      </w:r>
      <w:r w:rsidRPr="00E903B6">
        <w:t xml:space="preserve"> component</w:t>
      </w:r>
      <w:r w:rsidR="00F12481">
        <w:t xml:space="preserve"> type</w:t>
      </w:r>
      <w:r w:rsidRPr="00E903B6">
        <w:t>,</w:t>
      </w:r>
      <w:r w:rsidR="00F12481">
        <w:t xml:space="preserve"> each of a different type,</w:t>
      </w:r>
      <w:r w:rsidRPr="00E903B6">
        <w:t xml:space="preserve"> all of them shall be matched.</w:t>
      </w:r>
      <w:r w:rsidR="00F12481" w:rsidRPr="00BF6B32">
        <w:t xml:space="preserve"> </w:t>
      </w:r>
      <w:r w:rsidR="00F12481" w:rsidRPr="00C22D1B">
        <w:t>If the traffic descriptor contains more than one traffic descriptor component of the same traffic descriptor component type, at least one of the traffic descriptor components of the same traffic descriptor component type shall be matched with the application information.</w:t>
      </w:r>
      <w:r w:rsidRPr="00847532">
        <w:t xml:space="preserve"> </w:t>
      </w:r>
      <w:r w:rsidRPr="009233EF">
        <w:t xml:space="preserve">A URSP rule is determined not to be applicable when for any given component in the </w:t>
      </w:r>
      <w:r>
        <w:t>t</w:t>
      </w:r>
      <w:r w:rsidRPr="009233EF">
        <w:t xml:space="preserve">raffic descriptor no corresponding information from the application is available or the corresponding information from the application does not match any of the values in the </w:t>
      </w:r>
      <w:r>
        <w:t>t</w:t>
      </w:r>
      <w:r w:rsidRPr="009233EF">
        <w:t>raffic descriptor component</w:t>
      </w:r>
      <w:r w:rsidRPr="00847532">
        <w:t xml:space="preserve"> as specified in </w:t>
      </w:r>
      <w:r w:rsidR="00100DEB">
        <w:t>clause</w:t>
      </w:r>
      <w:r w:rsidRPr="004E481B">
        <w:t> </w:t>
      </w:r>
      <w:r w:rsidRPr="00847532">
        <w:t>6.6.2.1 of 3GPP TS 23.503 [2].</w:t>
      </w:r>
    </w:p>
    <w:p w14:paraId="72F945A8" w14:textId="77777777" w:rsidR="00064894" w:rsidRPr="00E903B6" w:rsidRDefault="00064894" w:rsidP="00064894">
      <w:pPr>
        <w:pStyle w:val="B1"/>
      </w:pPr>
      <w:r>
        <w:tab/>
      </w:r>
      <w:r w:rsidRPr="00E903B6">
        <w:t xml:space="preserve">If </w:t>
      </w:r>
      <w:r>
        <w:t>the 5G-RG or the W-AGF acting on behalf of the FN-RG</w:t>
      </w:r>
      <w:r w:rsidRPr="00E903B6">
        <w:t xml:space="preserve"> finds the traffic descriptor in a non-default URSP rule matching the </w:t>
      </w:r>
      <w:r w:rsidRPr="004F1EC2">
        <w:t>application</w:t>
      </w:r>
      <w:r w:rsidRPr="00E903B6">
        <w:t xml:space="preserve"> information, and:</w:t>
      </w:r>
    </w:p>
    <w:p w14:paraId="5FF22E33" w14:textId="77777777" w:rsidR="00064894" w:rsidRDefault="00064894" w:rsidP="00064894">
      <w:pPr>
        <w:pStyle w:val="B2"/>
      </w:pPr>
      <w:r>
        <w:t>I</w:t>
      </w:r>
      <w:r w:rsidRPr="004730CB">
        <w:t>)</w:t>
      </w:r>
      <w:r w:rsidRPr="004730CB">
        <w:tab/>
      </w:r>
      <w:r w:rsidRPr="00A16911">
        <w:t xml:space="preserve">if there </w:t>
      </w:r>
      <w:r>
        <w:t>is</w:t>
      </w:r>
      <w:r w:rsidRPr="00A16911">
        <w:t xml:space="preserve"> </w:t>
      </w:r>
      <w:r>
        <w:t>one or more</w:t>
      </w:r>
      <w:r w:rsidRPr="00A16911">
        <w:t xml:space="preserve"> PDU session</w:t>
      </w:r>
      <w:r>
        <w:t>s:</w:t>
      </w:r>
    </w:p>
    <w:p w14:paraId="68E33138" w14:textId="77777777" w:rsidR="00064894" w:rsidRDefault="00064894" w:rsidP="00064894">
      <w:pPr>
        <w:pStyle w:val="B3"/>
      </w:pPr>
      <w:r>
        <w:t>1)</w:t>
      </w:r>
      <w:r>
        <w:tab/>
      </w:r>
      <w:r w:rsidRPr="00A16911">
        <w:t xml:space="preserve">matching </w:t>
      </w:r>
      <w:r>
        <w:t xml:space="preserve">at least </w:t>
      </w:r>
      <w:r w:rsidRPr="00A16911">
        <w:t>one of the route selection descriptors of the URSP rule</w:t>
      </w:r>
      <w:r w:rsidRPr="00C25C2D">
        <w:t xml:space="preserve"> </w:t>
      </w:r>
      <w:r>
        <w:t xml:space="preserve">except the preferred access type and the </w:t>
      </w:r>
      <w:r>
        <w:rPr>
          <w:lang w:eastAsia="ko-KR"/>
        </w:rPr>
        <w:t>m</w:t>
      </w:r>
      <w:r w:rsidRPr="00124EE1">
        <w:rPr>
          <w:lang w:eastAsia="ko-KR"/>
        </w:rPr>
        <w:t xml:space="preserve">ulti-access </w:t>
      </w:r>
      <w:r>
        <w:rPr>
          <w:lang w:eastAsia="ko-KR"/>
        </w:rPr>
        <w:t>preference, if any, wherein</w:t>
      </w:r>
      <w:r>
        <w:t xml:space="preserve"> a </w:t>
      </w:r>
      <w:r w:rsidRPr="00A16911">
        <w:t>route selection descriptor</w:t>
      </w:r>
      <w:r>
        <w:t xml:space="preserve"> with PDU </w:t>
      </w:r>
      <w:r w:rsidRPr="00B46ECF">
        <w:t>session type IPv4v6</w:t>
      </w:r>
      <w:r>
        <w:t xml:space="preserve"> matches also with PDU </w:t>
      </w:r>
      <w:r w:rsidRPr="00B46ECF">
        <w:t xml:space="preserve">session type </w:t>
      </w:r>
      <w:r>
        <w:t xml:space="preserve">IPv4 if the network has sent </w:t>
      </w:r>
      <w:r w:rsidRPr="00555990">
        <w:t>5GSM cause value #50 "PDU session type IPv4 only allowed" in the PDU SESSION ESTABLISHMENT ACCEPT message</w:t>
      </w:r>
      <w:r>
        <w:t xml:space="preserve">, and </w:t>
      </w:r>
      <w:r w:rsidRPr="00555990">
        <w:t>a route selection descriptor with PDU session type IPv4v6 matches also with PDU session type IPv</w:t>
      </w:r>
      <w:r>
        <w:t>6</w:t>
      </w:r>
      <w:r w:rsidRPr="00555990">
        <w:t xml:space="preserve"> if the network has sen</w:t>
      </w:r>
      <w:r>
        <w:t>t</w:t>
      </w:r>
      <w:r w:rsidRPr="00555990">
        <w:t xml:space="preserve"> 5GSM cause value #5</w:t>
      </w:r>
      <w:r>
        <w:t>1</w:t>
      </w:r>
      <w:r w:rsidRPr="00555990">
        <w:t xml:space="preserve"> "PDU session type IPv</w:t>
      </w:r>
      <w:r>
        <w:t>6</w:t>
      </w:r>
      <w:r w:rsidRPr="00555990">
        <w:t xml:space="preserve"> only allowed" in the PDU SESSION ESTABLISHMENT ACCEPT message</w:t>
      </w:r>
      <w:r>
        <w:t>; and</w:t>
      </w:r>
    </w:p>
    <w:p w14:paraId="6EE41140" w14:textId="77777777" w:rsidR="00064894" w:rsidRDefault="00064894" w:rsidP="00064894">
      <w:pPr>
        <w:pStyle w:val="B3"/>
      </w:pPr>
      <w:r>
        <w:t>2)</w:t>
      </w:r>
      <w:r>
        <w:tab/>
      </w:r>
      <w:r w:rsidRPr="001E3378">
        <w:t>established without requesting any parameter</w:t>
      </w:r>
      <w:r>
        <w:t xml:space="preserve">, except the preferred access type and the </w:t>
      </w:r>
      <w:r>
        <w:rPr>
          <w:lang w:eastAsia="ko-KR"/>
        </w:rPr>
        <w:t>m</w:t>
      </w:r>
      <w:r w:rsidRPr="00124EE1">
        <w:rPr>
          <w:lang w:eastAsia="ko-KR"/>
        </w:rPr>
        <w:t xml:space="preserve">ulti-access </w:t>
      </w:r>
      <w:r>
        <w:rPr>
          <w:lang w:eastAsia="ko-KR"/>
        </w:rPr>
        <w:t>preference,</w:t>
      </w:r>
      <w:r w:rsidRPr="001E3378">
        <w:t xml:space="preserve"> </w:t>
      </w:r>
      <w:r>
        <w:t xml:space="preserve">for which </w:t>
      </w:r>
      <w:r w:rsidRPr="001E3378">
        <w:t>the matching route selection descriptor of the URSP rule</w:t>
      </w:r>
      <w:r>
        <w:t xml:space="preserve"> does not provide a route selection descriptor component,</w:t>
      </w:r>
    </w:p>
    <w:p w14:paraId="3E76B145" w14:textId="77777777" w:rsidR="00064894" w:rsidRPr="000C5CFA" w:rsidRDefault="00064894" w:rsidP="00064894">
      <w:pPr>
        <w:pStyle w:val="B2"/>
      </w:pPr>
      <w:r w:rsidRPr="004730CB">
        <w:tab/>
      </w:r>
      <w:r>
        <w:t>the 5G-RG or the W-AGF acting on behalf of the FN-RG</w:t>
      </w:r>
      <w:r w:rsidRPr="00A16911">
        <w:t xml:space="preserve"> shall provide information on the PDU session</w:t>
      </w:r>
      <w:r>
        <w:t xml:space="preserve"> that matches the route selection descriptor of the lowest precedence value</w:t>
      </w:r>
      <w:r w:rsidRPr="00A16911">
        <w:t xml:space="preserve"> to the upper layers</w:t>
      </w:r>
      <w:r w:rsidRPr="000C5CFA">
        <w:t xml:space="preserve">; </w:t>
      </w:r>
    </w:p>
    <w:p w14:paraId="6A7B88FE" w14:textId="77777777" w:rsidR="00064894" w:rsidRPr="00FB5E2B" w:rsidRDefault="00064894" w:rsidP="00064894">
      <w:pPr>
        <w:pStyle w:val="NO"/>
      </w:pPr>
      <w:r w:rsidRPr="00ED3982">
        <w:t>NOTE</w:t>
      </w:r>
      <w:r w:rsidRPr="00FB5E2B">
        <w:t> </w:t>
      </w:r>
      <w:r w:rsidRPr="00ED3982">
        <w:t>1:</w:t>
      </w:r>
      <w:r w:rsidRPr="00ED3982">
        <w:tab/>
        <w:t xml:space="preserve">It is up to </w:t>
      </w:r>
      <w:r>
        <w:t>the 5G-RG or the W-AGF acting on behalf of the FN-RG</w:t>
      </w:r>
      <w:r w:rsidRPr="00ED3982">
        <w:t xml:space="preserve"> implementation which PDU session to select if there exist multiple PDU sessions matching the same route selection descriptor of the lowest precedence value.</w:t>
      </w:r>
    </w:p>
    <w:p w14:paraId="20436BD1" w14:textId="77777777" w:rsidR="00064894" w:rsidRPr="00A16911" w:rsidRDefault="00064894" w:rsidP="00064894">
      <w:pPr>
        <w:pStyle w:val="B2"/>
      </w:pPr>
      <w:r>
        <w:t>II</w:t>
      </w:r>
      <w:r w:rsidRPr="000C5CFA">
        <w:t>)</w:t>
      </w:r>
      <w:r w:rsidRPr="000C5CFA">
        <w:tab/>
        <w:t>otherwise</w:t>
      </w:r>
      <w:r>
        <w:t>:</w:t>
      </w:r>
    </w:p>
    <w:p w14:paraId="558BE7D9" w14:textId="77777777" w:rsidR="00064894" w:rsidRPr="00A16911" w:rsidRDefault="00064894" w:rsidP="00064894">
      <w:pPr>
        <w:pStyle w:val="B3"/>
      </w:pPr>
      <w:r w:rsidRPr="00A16911">
        <w:t>1)</w:t>
      </w:r>
      <w:r w:rsidRPr="00A16911">
        <w:tab/>
      </w:r>
      <w:r>
        <w:t>the 5G-RG or the W-AGF acting on behalf of the FN-RG</w:t>
      </w:r>
      <w:r w:rsidRPr="00A16911">
        <w:t xml:space="preserve"> shall </w:t>
      </w:r>
      <w:r>
        <w:t>select</w:t>
      </w:r>
      <w:r w:rsidRPr="00A16911">
        <w:t xml:space="preserve"> a route selection descriptor with the </w:t>
      </w:r>
      <w:r>
        <w:t xml:space="preserve">next </w:t>
      </w:r>
      <w:r w:rsidRPr="00A16911">
        <w:t xml:space="preserve">smallest precedence value which </w:t>
      </w:r>
      <w:r>
        <w:t>has</w:t>
      </w:r>
      <w:r w:rsidRPr="00A16911">
        <w:t xml:space="preserve"> not </w:t>
      </w:r>
      <w:r>
        <w:t xml:space="preserve">yet been </w:t>
      </w:r>
      <w:r w:rsidRPr="00A16911">
        <w:t>evaluated;</w:t>
      </w:r>
    </w:p>
    <w:p w14:paraId="734A4F23" w14:textId="77777777" w:rsidR="00064894" w:rsidRPr="00A16911" w:rsidRDefault="00064894" w:rsidP="00064894">
      <w:pPr>
        <w:pStyle w:val="B3"/>
      </w:pPr>
      <w:r w:rsidRPr="00A16911">
        <w:t>2)</w:t>
      </w:r>
      <w:r w:rsidRPr="00A16911">
        <w:tab/>
        <w:t>if:</w:t>
      </w:r>
    </w:p>
    <w:p w14:paraId="04CAF3B8" w14:textId="77777777" w:rsidR="00064894" w:rsidRPr="00A16911" w:rsidRDefault="00064894" w:rsidP="00064894">
      <w:pPr>
        <w:pStyle w:val="B4"/>
      </w:pPr>
      <w:r w:rsidRPr="00A16911">
        <w:t>i)</w:t>
      </w:r>
      <w:r w:rsidRPr="00A16911">
        <w:tab/>
      </w:r>
      <w:r w:rsidRPr="000C7A99">
        <w:t xml:space="preserve">the selected route selection descriptor </w:t>
      </w:r>
      <w:r>
        <w:t xml:space="preserve">contains </w:t>
      </w:r>
      <w:r w:rsidRPr="00A16911">
        <w:t>a non-seamless non-3GPP offload indication</w:t>
      </w:r>
      <w:r>
        <w:t>, the 5G-RG or the W-AGF acting on behalf of the FN-RG</w:t>
      </w:r>
      <w:r w:rsidRPr="00733196">
        <w:t xml:space="preserve"> shall proceed to step </w:t>
      </w:r>
      <w:r>
        <w:t>4</w:t>
      </w:r>
      <w:r w:rsidRPr="00733196">
        <w:t>)</w:t>
      </w:r>
      <w:r w:rsidRPr="00A16911">
        <w:t>;</w:t>
      </w:r>
    </w:p>
    <w:p w14:paraId="78F49303" w14:textId="77777777" w:rsidR="00064894" w:rsidRDefault="00064894" w:rsidP="00064894">
      <w:pPr>
        <w:pStyle w:val="B4"/>
      </w:pPr>
      <w:r w:rsidRPr="00A16911">
        <w:t>ii)</w:t>
      </w:r>
      <w:r w:rsidRPr="00A16911">
        <w:tab/>
      </w:r>
      <w:r>
        <w:t>the selected route selection descriptor includes a PDU session type which is not supported by the 5G-RG or the W-AGF acting on behalf of the FN-RG, the 5G-RG or the W-AGF acting on behalf of the FN-RG shall proceed to step 3);</w:t>
      </w:r>
    </w:p>
    <w:p w14:paraId="59B8CAA2" w14:textId="77777777" w:rsidR="00064894" w:rsidRDefault="00064894" w:rsidP="00064894">
      <w:pPr>
        <w:pStyle w:val="B4"/>
      </w:pPr>
      <w:r>
        <w:t>iii)</w:t>
      </w:r>
      <w:r>
        <w:tab/>
        <w:t>the selected route selection descriptor contains a time window but the time does not match the time window, the 5G-RG or the W-AGF acting on behalf of the FN-RG</w:t>
      </w:r>
      <w:r w:rsidRPr="00A16911">
        <w:t xml:space="preserve"> shall proceed to step</w:t>
      </w:r>
      <w:r>
        <w:t xml:space="preserve"> 4);</w:t>
      </w:r>
    </w:p>
    <w:p w14:paraId="21427C19" w14:textId="77777777" w:rsidR="00064894" w:rsidRPr="00A16911" w:rsidRDefault="00064894" w:rsidP="00064894">
      <w:pPr>
        <w:pStyle w:val="B4"/>
      </w:pPr>
      <w:r>
        <w:t>iv)</w:t>
      </w:r>
      <w:r>
        <w:tab/>
        <w:t>the selected route selection descriptor contains location criteria but location of the 5G-RG or the W-AGF acting on behalf of the FN-RG does not match the location criteria, the 5G-RG or the W-AGF acting on behalf of the FN-RG shall proceed to step 4);</w:t>
      </w:r>
    </w:p>
    <w:p w14:paraId="0E9F9D5B" w14:textId="77777777" w:rsidR="00064894" w:rsidRPr="00A16911" w:rsidRDefault="00064894" w:rsidP="00064894">
      <w:pPr>
        <w:pStyle w:val="B4"/>
      </w:pPr>
      <w:r>
        <w:t>v)</w:t>
      </w:r>
      <w:r w:rsidRPr="00A16911">
        <w:tab/>
      </w:r>
      <w:r>
        <w:t xml:space="preserve">the selected route selection descriptor includes the </w:t>
      </w:r>
      <w:r>
        <w:rPr>
          <w:lang w:eastAsia="ko-KR"/>
        </w:rPr>
        <w:t>m</w:t>
      </w:r>
      <w:r w:rsidRPr="00124EE1">
        <w:rPr>
          <w:lang w:eastAsia="ko-KR"/>
        </w:rPr>
        <w:t xml:space="preserve">ulti-access </w:t>
      </w:r>
      <w:r>
        <w:rPr>
          <w:lang w:eastAsia="ko-KR"/>
        </w:rPr>
        <w:t>preference but the 5G-RG or the W-AGF acting on behalf of the FN-RG does not support ATSSS, the 5G-RG or the W-AGF acting on behalf of the FN-RG shall proceed to step 4);</w:t>
      </w:r>
    </w:p>
    <w:p w14:paraId="1C647078" w14:textId="77777777" w:rsidR="009F1C3E" w:rsidRPr="00A16911" w:rsidRDefault="009F1C3E" w:rsidP="009F1C3E">
      <w:pPr>
        <w:pStyle w:val="B4"/>
      </w:pPr>
      <w:r>
        <w:lastRenderedPageBreak/>
        <w:t>va)</w:t>
      </w:r>
      <w:r>
        <w:tab/>
        <w:t xml:space="preserve">the selected route selection descriptor includes an SSC mode which </w:t>
      </w:r>
      <w:r w:rsidR="00495B5E">
        <w:t xml:space="preserve">either </w:t>
      </w:r>
      <w:r>
        <w:t xml:space="preserve">has been rejected by the network with </w:t>
      </w:r>
      <w:r w:rsidRPr="00555990">
        <w:t>5GSM cause value #</w:t>
      </w:r>
      <w:r>
        <w:t>68</w:t>
      </w:r>
      <w:r w:rsidRPr="00555990">
        <w:t xml:space="preserve"> "</w:t>
      </w:r>
      <w:r>
        <w:t>not supported SSC mode</w:t>
      </w:r>
      <w:r w:rsidRPr="00555990">
        <w:t>"</w:t>
      </w:r>
      <w:r w:rsidRPr="00782911">
        <w:t xml:space="preserve"> </w:t>
      </w:r>
      <w:r>
        <w:t xml:space="preserve">for the </w:t>
      </w:r>
      <w:r w:rsidRPr="003168A2">
        <w:t xml:space="preserve">same </w:t>
      </w:r>
      <w:r>
        <w:t>DNN</w:t>
      </w:r>
      <w:r w:rsidRPr="003168A2">
        <w:t xml:space="preserve"> </w:t>
      </w:r>
      <w:r>
        <w:t xml:space="preserve">(or no DNN, if no DNN was indicated by the </w:t>
      </w:r>
      <w:r>
        <w:rPr>
          <w:lang w:eastAsia="ko-KR"/>
        </w:rPr>
        <w:t>5G-RG or the W-AGF acting on behalf of the FN-RG</w:t>
      </w:r>
      <w:r>
        <w:t>) and the same S-NSSAI</w:t>
      </w:r>
      <w:r w:rsidRPr="00E118DD">
        <w:t xml:space="preserve"> associated with (if available in roaming scenarios) a mapped S-NSSAI </w:t>
      </w:r>
      <w:r>
        <w:t xml:space="preserve">(or no S-NSSAI, if no S-NSSAI was indicated by the </w:t>
      </w:r>
      <w:r>
        <w:rPr>
          <w:lang w:eastAsia="ko-KR"/>
        </w:rPr>
        <w:t>5G-RG or the W-AGF acting on behalf of the FN-RG</w:t>
      </w:r>
      <w:r>
        <w:t>)</w:t>
      </w:r>
      <w:r w:rsidR="00495B5E">
        <w:t xml:space="preserve"> or was</w:t>
      </w:r>
      <w:r w:rsidR="00495B5E" w:rsidRPr="00F746FD">
        <w:t xml:space="preserve"> not included in the Allowed SSC mo</w:t>
      </w:r>
      <w:r w:rsidR="00495B5E">
        <w:t>de IE following a rejection</w:t>
      </w:r>
      <w:r w:rsidR="00495B5E" w:rsidRPr="00F746FD">
        <w:t xml:space="preserve"> with 5GSM cause value #68 "not supported SSC mode" </w:t>
      </w:r>
      <w:r w:rsidR="00495B5E">
        <w:t xml:space="preserve">for the </w:t>
      </w:r>
      <w:r w:rsidR="00495B5E" w:rsidRPr="003168A2">
        <w:t xml:space="preserve">same </w:t>
      </w:r>
      <w:r w:rsidR="00495B5E">
        <w:t>DNN</w:t>
      </w:r>
      <w:r w:rsidR="00495B5E" w:rsidRPr="003168A2">
        <w:t xml:space="preserve"> </w:t>
      </w:r>
      <w:r w:rsidR="00495B5E">
        <w:t xml:space="preserve">(or no DNN, if no DNN was indicated by the </w:t>
      </w:r>
      <w:r w:rsidR="00495B5E">
        <w:rPr>
          <w:lang w:eastAsia="ko-KR"/>
        </w:rPr>
        <w:t>5G-RG or the W-AGF acting on behalf of the FN-RG</w:t>
      </w:r>
      <w:r w:rsidR="00495B5E">
        <w:t>) and the same S-NSSAI</w:t>
      </w:r>
      <w:r w:rsidR="00495B5E" w:rsidRPr="00E118DD">
        <w:t xml:space="preserve"> associated with (if available in roaming scenarios) a mapped S-NSSAI </w:t>
      </w:r>
      <w:r w:rsidR="00495B5E">
        <w:t xml:space="preserve">(or no S-NSSAI, if no S-NSSAI was indicated by the </w:t>
      </w:r>
      <w:r w:rsidR="00495B5E">
        <w:rPr>
          <w:lang w:eastAsia="ko-KR"/>
        </w:rPr>
        <w:t>5G-RG or the W-AGF acting on behalf of the FN-RG</w:t>
      </w:r>
      <w:r w:rsidR="00495B5E">
        <w:t>)</w:t>
      </w:r>
      <w:r>
        <w:rPr>
          <w:lang w:eastAsia="ko-KR"/>
        </w:rPr>
        <w:t>, the 5G-RG or the W-AGF acting on behalf of the FN-RG shall proceed to step 4); or</w:t>
      </w:r>
    </w:p>
    <w:p w14:paraId="543B7F36" w14:textId="77777777" w:rsidR="00064894" w:rsidRPr="00A16911" w:rsidRDefault="00064894" w:rsidP="00064894">
      <w:pPr>
        <w:pStyle w:val="B4"/>
      </w:pPr>
      <w:r>
        <w:t>vi</w:t>
      </w:r>
      <w:r w:rsidRPr="00A16911">
        <w:t>)</w:t>
      </w:r>
      <w:r w:rsidRPr="00A16911">
        <w:tab/>
        <w:t xml:space="preserve">the URSP handling layer requests NAS layer </w:t>
      </w:r>
      <w:r>
        <w:t xml:space="preserve">of the 5G-RG or the W-AGF acting on behalf of the FN-RG </w:t>
      </w:r>
      <w:r w:rsidRPr="00A16911">
        <w:t>to establish a PDU session providing</w:t>
      </w:r>
      <w:r>
        <w:t xml:space="preserve"> at least one of</w:t>
      </w:r>
      <w:r w:rsidRPr="00A16911">
        <w:t xml:space="preserve"> the following PDU session attributes:</w:t>
      </w:r>
    </w:p>
    <w:p w14:paraId="098C2FBC" w14:textId="77777777" w:rsidR="00064894" w:rsidRPr="00A16911" w:rsidRDefault="00064894" w:rsidP="00064894">
      <w:pPr>
        <w:pStyle w:val="B5"/>
      </w:pPr>
      <w:r w:rsidRPr="00A16911">
        <w:t>A)</w:t>
      </w:r>
      <w:r w:rsidRPr="00A16911">
        <w:tab/>
        <w:t>SSC mode</w:t>
      </w:r>
      <w:r>
        <w:t xml:space="preserve"> if there is a SSC mode </w:t>
      </w:r>
      <w:r w:rsidRPr="00A16911">
        <w:t>in the route selection descriptor</w:t>
      </w:r>
      <w:r>
        <w:t>;</w:t>
      </w:r>
    </w:p>
    <w:p w14:paraId="620FEF19" w14:textId="77777777" w:rsidR="00064894" w:rsidRPr="00F3025B" w:rsidRDefault="00064894" w:rsidP="00064894">
      <w:pPr>
        <w:pStyle w:val="NO"/>
      </w:pPr>
      <w:r>
        <w:rPr>
          <w:rFonts w:hint="eastAsia"/>
          <w:lang w:eastAsia="zh-CN"/>
        </w:rPr>
        <w:t>NOTE</w:t>
      </w:r>
      <w:r>
        <w:t> 2</w:t>
      </w:r>
      <w:r>
        <w:rPr>
          <w:rFonts w:hint="eastAsia"/>
          <w:lang w:eastAsia="zh-CN"/>
        </w:rPr>
        <w:t>:</w:t>
      </w:r>
      <w:r>
        <w:t xml:space="preserve"> The SSC mode 3</w:t>
      </w:r>
      <w:r w:rsidRPr="003D1DAF">
        <w:t xml:space="preserve"> </w:t>
      </w:r>
      <w:r>
        <w:t>is only used when</w:t>
      </w:r>
      <w:r w:rsidRPr="003D1DAF">
        <w:t xml:space="preserve"> the </w:t>
      </w:r>
      <w:r w:rsidRPr="002A12F4">
        <w:t>PDU session type</w:t>
      </w:r>
      <w:r w:rsidRPr="003D1DAF">
        <w:t xml:space="preserve"> is IP</w:t>
      </w:r>
      <w:r>
        <w:t>v4, IPv6 or IPv4v6.</w:t>
      </w:r>
    </w:p>
    <w:p w14:paraId="18548DF1" w14:textId="77777777" w:rsidR="00064894" w:rsidRDefault="00064894" w:rsidP="00064894">
      <w:pPr>
        <w:pStyle w:val="B5"/>
      </w:pPr>
      <w:r w:rsidRPr="00A16911">
        <w:t>B)</w:t>
      </w:r>
      <w:r w:rsidRPr="00A16911">
        <w:tab/>
        <w:t>one S-NSSAI</w:t>
      </w:r>
      <w:r>
        <w:t xml:space="preserve"> if the S-NSSAI is </w:t>
      </w:r>
      <w:r w:rsidRPr="00A16911">
        <w:t>in the route selection descriptor;</w:t>
      </w:r>
      <w:r>
        <w:t xml:space="preserve"> and the S-NSSAI is in the allowed NSSAI. If none of the S-NSSAI(s) in the route selection descriptor is in the allowed NSSAI, the 5G-RG or the W-AGF acting on behalf of the FN-RG shall proceed to step 4);</w:t>
      </w:r>
    </w:p>
    <w:p w14:paraId="7ED613B0" w14:textId="77777777" w:rsidR="00064894" w:rsidRPr="00A16911" w:rsidRDefault="00064894" w:rsidP="00064894">
      <w:pPr>
        <w:pStyle w:val="NO"/>
        <w:rPr>
          <w:rFonts w:hint="eastAsia"/>
        </w:rPr>
      </w:pPr>
      <w:r>
        <w:t>NOTE 3:</w:t>
      </w:r>
      <w:r>
        <w:tab/>
        <w:t>If there are multiple S-NSSAIs in the route selection descriptor, an S-NSSAI is chosen among the S-NSSAIs based on implementation of the 5G-RG or the W-AGF acting on behalf of the FN-RG</w:t>
      </w:r>
      <w:r w:rsidRPr="00A16911">
        <w:t>.</w:t>
      </w:r>
    </w:p>
    <w:p w14:paraId="75BE4F87" w14:textId="77777777" w:rsidR="00064894" w:rsidRPr="00A16911" w:rsidRDefault="00064894" w:rsidP="00064894">
      <w:pPr>
        <w:pStyle w:val="B5"/>
      </w:pPr>
      <w:r w:rsidRPr="00A16911">
        <w:t>C)</w:t>
      </w:r>
      <w:r w:rsidRPr="00A16911">
        <w:tab/>
        <w:t>one DNN</w:t>
      </w:r>
      <w:r>
        <w:t>, if the DNN</w:t>
      </w:r>
      <w:r w:rsidRPr="00A16911">
        <w:t xml:space="preserve"> in the route selection descriptor;</w:t>
      </w:r>
      <w:r>
        <w:t xml:space="preserve"> and if the DNN is an LADN DNN and the 5G-RG is in the service area of that LADN;</w:t>
      </w:r>
    </w:p>
    <w:p w14:paraId="20FDF358" w14:textId="77777777" w:rsidR="00683C90" w:rsidRPr="00A16911" w:rsidRDefault="00683C90" w:rsidP="00683C90">
      <w:pPr>
        <w:pStyle w:val="NO"/>
      </w:pPr>
      <w:r w:rsidRPr="00A16911">
        <w:t>NOTE</w:t>
      </w:r>
      <w:r>
        <w:t> 3A</w:t>
      </w:r>
      <w:r w:rsidRPr="00A16911">
        <w:t>:</w:t>
      </w:r>
      <w:r w:rsidRPr="00A16911">
        <w:tab/>
      </w:r>
      <w:r w:rsidRPr="003B7B43">
        <w:t xml:space="preserve">The LADN service does not apply for </w:t>
      </w:r>
      <w:r>
        <w:t xml:space="preserve">either </w:t>
      </w:r>
      <w:r w:rsidRPr="003B7B43">
        <w:t>5G-RG connected to 5GC via wireline access</w:t>
      </w:r>
      <w:r>
        <w:t xml:space="preserve"> or the W-AGF acting on behalf of the FN-RG</w:t>
      </w:r>
      <w:r w:rsidRPr="00A16911">
        <w:t>.</w:t>
      </w:r>
    </w:p>
    <w:p w14:paraId="496D2FD7" w14:textId="77777777" w:rsidR="00064894" w:rsidRPr="00A16911" w:rsidRDefault="00064894" w:rsidP="00064894">
      <w:pPr>
        <w:pStyle w:val="NO"/>
      </w:pPr>
      <w:r w:rsidRPr="00A16911">
        <w:t>NOTE</w:t>
      </w:r>
      <w:r>
        <w:t> 4</w:t>
      </w:r>
      <w:r w:rsidRPr="00A16911">
        <w:t>:</w:t>
      </w:r>
      <w:r w:rsidRPr="00A16911">
        <w:tab/>
        <w:t xml:space="preserve">If one or more DNNs are included in the traffic descriptor of a URSP rule, the </w:t>
      </w:r>
      <w:r>
        <w:t xml:space="preserve">existing </w:t>
      </w:r>
      <w:r w:rsidRPr="00A16911">
        <w:t xml:space="preserve">DNNs in the route selection descriptor for the application </w:t>
      </w:r>
      <w:r>
        <w:t xml:space="preserve">are </w:t>
      </w:r>
      <w:r w:rsidRPr="00A16911">
        <w:t>ignored.</w:t>
      </w:r>
    </w:p>
    <w:p w14:paraId="7CD11FC5" w14:textId="77777777" w:rsidR="00064894" w:rsidRPr="00A16911" w:rsidRDefault="00064894" w:rsidP="00064894">
      <w:pPr>
        <w:pStyle w:val="NO"/>
      </w:pPr>
      <w:r w:rsidRPr="00A16911">
        <w:t>NOTE</w:t>
      </w:r>
      <w:r>
        <w:t> 5</w:t>
      </w:r>
      <w:r w:rsidRPr="00A16911">
        <w:t>:</w:t>
      </w:r>
      <w:r w:rsidRPr="00A16911">
        <w:tab/>
      </w:r>
      <w:r>
        <w:t>If there is no DNN in the traffic descriptor and there are multiple DNNs in the route selection descriptor, a DNN is chosen based on implementation of the 5G-RG or the W-AGF acting on behalf of the FN-RG.</w:t>
      </w:r>
    </w:p>
    <w:p w14:paraId="7DBCD282" w14:textId="77777777" w:rsidR="00064894" w:rsidRPr="00A16911" w:rsidRDefault="00064894" w:rsidP="00064894">
      <w:pPr>
        <w:pStyle w:val="B5"/>
      </w:pPr>
      <w:r w:rsidRPr="00A16911">
        <w:t>D)</w:t>
      </w:r>
      <w:r w:rsidRPr="00A16911">
        <w:tab/>
      </w:r>
      <w:r>
        <w:t xml:space="preserve">the </w:t>
      </w:r>
      <w:r w:rsidRPr="00A16911">
        <w:t>PDU session type</w:t>
      </w:r>
      <w:r>
        <w:t xml:space="preserve"> of</w:t>
      </w:r>
      <w:r w:rsidRPr="00A16911">
        <w:t xml:space="preserve"> the route selection descriptor;</w:t>
      </w:r>
    </w:p>
    <w:p w14:paraId="4FE4AE80" w14:textId="77777777" w:rsidR="00064894" w:rsidRPr="00A16911" w:rsidRDefault="00064894" w:rsidP="00064894">
      <w:pPr>
        <w:pStyle w:val="B5"/>
      </w:pPr>
      <w:r w:rsidRPr="00A16911">
        <w:t>E)</w:t>
      </w:r>
      <w:r w:rsidRPr="00A16911">
        <w:tab/>
        <w:t>preferred access type</w:t>
      </w:r>
      <w:r>
        <w:t xml:space="preserve"> or </w:t>
      </w:r>
      <w:r>
        <w:rPr>
          <w:lang w:eastAsia="ko-KR"/>
        </w:rPr>
        <w:t>m</w:t>
      </w:r>
      <w:r w:rsidRPr="00124EE1">
        <w:rPr>
          <w:lang w:eastAsia="ko-KR"/>
        </w:rPr>
        <w:t xml:space="preserve">ulti-access </w:t>
      </w:r>
      <w:r>
        <w:rPr>
          <w:lang w:eastAsia="ko-KR"/>
        </w:rPr>
        <w:t>preference</w:t>
      </w:r>
      <w:r>
        <w:t xml:space="preserve">, if the </w:t>
      </w:r>
      <w:r w:rsidRPr="00A16911">
        <w:t>preferred access type</w:t>
      </w:r>
      <w:r>
        <w:t xml:space="preserve"> or the multi-access preference</w:t>
      </w:r>
      <w:r w:rsidRPr="00A16911">
        <w:t xml:space="preserve"> </w:t>
      </w:r>
      <w:r>
        <w:t xml:space="preserve">is </w:t>
      </w:r>
      <w:r w:rsidRPr="00A16911">
        <w:t>in the route selection descriptor</w:t>
      </w:r>
      <w:r>
        <w:t>; and</w:t>
      </w:r>
    </w:p>
    <w:p w14:paraId="13074649" w14:textId="77777777" w:rsidR="00064894" w:rsidRPr="00A16911" w:rsidRDefault="00064894" w:rsidP="00064894">
      <w:pPr>
        <w:pStyle w:val="NO"/>
      </w:pPr>
      <w:r w:rsidRPr="00DE0800">
        <w:t>NOTE</w:t>
      </w:r>
      <w:r w:rsidRPr="00FB5E2B">
        <w:t> </w:t>
      </w:r>
      <w:r>
        <w:t>6</w:t>
      </w:r>
      <w:r w:rsidRPr="00DE0800">
        <w:t>:</w:t>
      </w:r>
      <w:r w:rsidRPr="00DE0800">
        <w:tab/>
      </w:r>
      <w:r>
        <w:t>If a preferred access type or a multi-access preference is included in the traffic descriptor of a URSP rule, it is recommended that the 5G-RG or the W-AGF acting on behalf of the FN-RG establishes a PDU session based on the preferred access type or the multi-access preference.</w:t>
      </w:r>
    </w:p>
    <w:p w14:paraId="19201392" w14:textId="77777777" w:rsidR="00064894" w:rsidRPr="00A16911" w:rsidRDefault="00064894" w:rsidP="00064894">
      <w:pPr>
        <w:pStyle w:val="B4"/>
      </w:pPr>
      <w:r w:rsidRPr="00A16911">
        <w:tab/>
      </w:r>
      <w:r>
        <w:t>the NAS layer of the 5G-RG or the W-AGF acting on behalf of the FN-RG</w:t>
      </w:r>
      <w:r w:rsidRPr="006D45B3">
        <w:t xml:space="preserve"> indicates the result of the PDU session establishment. Upon successful completion of the PDU session establishment, </w:t>
      </w:r>
      <w:r>
        <w:t>the NAS layer of the 5G-RG or the W-AGF acting on behalf of the FN-RG</w:t>
      </w:r>
      <w:r w:rsidRPr="006D45B3">
        <w:t xml:space="preserve"> shall additionally indicate the attributes of the established PDU session (e.g. PDU session identity, SSC mode, S-NSSAI, DNN, PDU session type, access type, PDU address) </w:t>
      </w:r>
      <w:r>
        <w:rPr>
          <w:rFonts w:hint="eastAsia"/>
          <w:lang w:eastAsia="zh-CN"/>
        </w:rPr>
        <w:t xml:space="preserve">to the </w:t>
      </w:r>
      <w:r w:rsidRPr="00A16911">
        <w:t>URSP handling layer</w:t>
      </w:r>
      <w:r>
        <w:t xml:space="preserve">, </w:t>
      </w:r>
      <w:r w:rsidRPr="006D45B3">
        <w:t>and</w:t>
      </w:r>
      <w:r>
        <w:t xml:space="preserve"> shall provide</w:t>
      </w:r>
      <w:r w:rsidRPr="006D45B3">
        <w:t xml:space="preserve"> information (e.g. PDU address) </w:t>
      </w:r>
      <w:r>
        <w:t>of</w:t>
      </w:r>
      <w:r w:rsidRPr="00A16911">
        <w:t xml:space="preserve"> the successfully established PDU session to the upper layers</w:t>
      </w:r>
      <w:r>
        <w:t>.</w:t>
      </w:r>
      <w:r w:rsidRPr="00A16911">
        <w:t xml:space="preserve"> </w:t>
      </w:r>
      <w:r>
        <w:t>The 5G-RG or the W-AGF acting on behalf of the FN-RG</w:t>
      </w:r>
      <w:r w:rsidRPr="00A16911">
        <w:t xml:space="preserve"> shall stop </w:t>
      </w:r>
      <w:r>
        <w:t>selecting</w:t>
      </w:r>
      <w:r w:rsidRPr="00A16911">
        <w:t xml:space="preserve"> a route selection descriptor matching the application information. </w:t>
      </w:r>
      <w:r>
        <w:t>If</w:t>
      </w:r>
      <w:r w:rsidRPr="00A16911">
        <w:t xml:space="preserve"> the PDU session establishment</w:t>
      </w:r>
      <w:r>
        <w:t xml:space="preserve"> is unsuccessful</w:t>
      </w:r>
      <w:r w:rsidRPr="00A16911">
        <w:t xml:space="preserve">, </w:t>
      </w:r>
      <w:r>
        <w:t>the 5G-RG or the W-AGF acting on behalf of the FN-RG</w:t>
      </w:r>
      <w:r w:rsidRPr="00A16911">
        <w:t xml:space="preserve"> shall proceed to step 3);</w:t>
      </w:r>
    </w:p>
    <w:p w14:paraId="7E9B9297" w14:textId="77777777" w:rsidR="00064894" w:rsidRPr="00F85EBB" w:rsidRDefault="00064894" w:rsidP="00064894">
      <w:pPr>
        <w:pStyle w:val="B3"/>
      </w:pPr>
      <w:r w:rsidRPr="00F85EBB">
        <w:t>3</w:t>
      </w:r>
      <w:r>
        <w:t>)</w:t>
      </w:r>
      <w:r>
        <w:tab/>
      </w:r>
      <w:r w:rsidRPr="00F85EBB">
        <w:t xml:space="preserve">Based on the rejection cause and if there is another value which can be used for the rejected component in the same route selection descriptor, </w:t>
      </w:r>
      <w:r>
        <w:t>the 5G-RG or the W-AGF acting on behalf of the FN-RG</w:t>
      </w:r>
      <w:r w:rsidRPr="00F85EBB">
        <w:t xml:space="preserve"> shall select another combination of values in the currently selected route selection descriptor by using this value of the rejected component and proceed to step 2), otherwise </w:t>
      </w:r>
      <w:r>
        <w:t>the 5G-RG or the W-AGF acting on behalf of the FN-RG</w:t>
      </w:r>
      <w:r w:rsidRPr="00F85EBB">
        <w:t xml:space="preserve"> shall proceed to step 4); and</w:t>
      </w:r>
    </w:p>
    <w:p w14:paraId="3153A0CB" w14:textId="77777777" w:rsidR="00064894" w:rsidRPr="00A16911" w:rsidRDefault="00064894" w:rsidP="00064894">
      <w:pPr>
        <w:pStyle w:val="B3"/>
      </w:pPr>
      <w:r>
        <w:t>4</w:t>
      </w:r>
      <w:r w:rsidRPr="00A16911">
        <w:t>)</w:t>
      </w:r>
      <w:r w:rsidRPr="00A16911">
        <w:tab/>
        <w:t xml:space="preserve">if there is any route selection descriptor which </w:t>
      </w:r>
      <w:r>
        <w:t>has</w:t>
      </w:r>
      <w:r w:rsidRPr="00A16911">
        <w:t xml:space="preserve"> not </w:t>
      </w:r>
      <w:r>
        <w:t xml:space="preserve">yet been </w:t>
      </w:r>
      <w:r w:rsidRPr="00A16911">
        <w:t>evaluated</w:t>
      </w:r>
      <w:r w:rsidRPr="00A71F27">
        <w:t xml:space="preserve">, </w:t>
      </w:r>
      <w:r>
        <w:t>the 5G-RG or the W-AGF acting on behalf of the FN-RG</w:t>
      </w:r>
      <w:r w:rsidRPr="00A71F27">
        <w:t xml:space="preserve"> shall proceed to step 1). If all route selection descriptors for the matching </w:t>
      </w:r>
      <w:r w:rsidRPr="00A71F27">
        <w:lastRenderedPageBreak/>
        <w:t xml:space="preserve">non-default URSP rule have been evaluated and there is one or more non-default </w:t>
      </w:r>
      <w:r>
        <w:t xml:space="preserve">matching </w:t>
      </w:r>
      <w:r w:rsidRPr="00A71F27">
        <w:t xml:space="preserve">URSP rule which has not yet been evaluated, </w:t>
      </w:r>
      <w:r>
        <w:t>the 5G-RG or the W-AGF acting on behalf of the FN-RG</w:t>
      </w:r>
      <w:r w:rsidRPr="00A71F27">
        <w:t xml:space="preserve"> shall proceed to step </w:t>
      </w:r>
      <w:r>
        <w:t>a</w:t>
      </w:r>
      <w:r w:rsidRPr="00A71F27">
        <w:t>). If all non-de</w:t>
      </w:r>
      <w:r>
        <w:t>fault matching U</w:t>
      </w:r>
      <w:r w:rsidRPr="00A71F27">
        <w:t>R</w:t>
      </w:r>
      <w:r>
        <w:t>SP</w:t>
      </w:r>
      <w:r w:rsidRPr="00A71F27">
        <w:t xml:space="preserve"> rules have been evaluated, </w:t>
      </w:r>
      <w:r>
        <w:t>the 5G-RG or the W-AGF acting on behalf of the FN-RG</w:t>
      </w:r>
      <w:r w:rsidRPr="00A71F27">
        <w:t xml:space="preserve"> shall inform the upper layers of the </w:t>
      </w:r>
      <w:r w:rsidRPr="007A55F1">
        <w:t>failure.</w:t>
      </w:r>
    </w:p>
    <w:p w14:paraId="704C61FC" w14:textId="77777777" w:rsidR="00064894" w:rsidRDefault="00064894" w:rsidP="00064894">
      <w:pPr>
        <w:pStyle w:val="B1"/>
      </w:pPr>
      <w:r>
        <w:t>b</w:t>
      </w:r>
      <w:r w:rsidRPr="00FF567D">
        <w:t>)</w:t>
      </w:r>
      <w:r w:rsidRPr="00FF567D">
        <w:tab/>
      </w:r>
      <w:r w:rsidRPr="00C41949">
        <w:t xml:space="preserve">if </w:t>
      </w:r>
      <w:r>
        <w:t>no non-default matching URSP</w:t>
      </w:r>
      <w:r w:rsidRPr="00C41949">
        <w:t xml:space="preserve"> rule </w:t>
      </w:r>
      <w:r>
        <w:t>can be</w:t>
      </w:r>
      <w:r w:rsidRPr="00C41949">
        <w:t xml:space="preserve"> found</w:t>
      </w:r>
      <w:r>
        <w:t>:</w:t>
      </w:r>
    </w:p>
    <w:p w14:paraId="3D58035F" w14:textId="77777777" w:rsidR="00064894" w:rsidRPr="000C5CFA" w:rsidRDefault="00064894" w:rsidP="00064894">
      <w:pPr>
        <w:pStyle w:val="B2"/>
      </w:pPr>
      <w:r>
        <w:t>1)</w:t>
      </w:r>
      <w:r>
        <w:tab/>
        <w:t xml:space="preserve">by the 5G-RG </w:t>
      </w:r>
      <w:r w:rsidRPr="00C41949">
        <w:t>and</w:t>
      </w:r>
      <w:r>
        <w:t xml:space="preserve"> local configuration of the 5G-RG for the application is available,</w:t>
      </w:r>
      <w:r w:rsidRPr="000C5CFA">
        <w:t xml:space="preserve"> </w:t>
      </w:r>
      <w:r>
        <w:t xml:space="preserve">the 5G-RG </w:t>
      </w:r>
      <w:r w:rsidRPr="000C5CFA">
        <w:t xml:space="preserve">shall perform the association of the application to a PDU </w:t>
      </w:r>
      <w:r>
        <w:t>s</w:t>
      </w:r>
      <w:r w:rsidRPr="000C5CFA">
        <w:t>ession according</w:t>
      </w:r>
      <w:r>
        <w:t>ly</w:t>
      </w:r>
      <w:r w:rsidRPr="000C5CFA">
        <w:t>.</w:t>
      </w:r>
      <w:r>
        <w:t xml:space="preserve"> </w:t>
      </w:r>
      <w:r w:rsidRPr="000C5CFA">
        <w:t xml:space="preserve">If no matching PDU session exists, </w:t>
      </w:r>
      <w:r>
        <w:t xml:space="preserve">the NAS layer of the 5G-RG shall </w:t>
      </w:r>
      <w:r w:rsidRPr="000C5CFA">
        <w:t xml:space="preserve">attempt to establish a PDU session using </w:t>
      </w:r>
      <w:r>
        <w:t>local configuration of the 5G-RG</w:t>
      </w:r>
      <w:r w:rsidRPr="000C5CFA">
        <w:t>.</w:t>
      </w:r>
    </w:p>
    <w:p w14:paraId="7486330B" w14:textId="77777777" w:rsidR="00064894" w:rsidRPr="00EA5F29" w:rsidRDefault="00064894" w:rsidP="00064894">
      <w:pPr>
        <w:pStyle w:val="NO"/>
      </w:pPr>
      <w:r w:rsidRPr="00DE0800">
        <w:t>NOTE</w:t>
      </w:r>
      <w:r w:rsidRPr="00FB5E2B">
        <w:t> </w:t>
      </w:r>
      <w:r>
        <w:t>7</w:t>
      </w:r>
      <w:r w:rsidRPr="00DE0800">
        <w:t>:</w:t>
      </w:r>
      <w:r w:rsidRPr="00DE0800">
        <w:tab/>
        <w:t>Any</w:t>
      </w:r>
      <w:r>
        <w:t xml:space="preserve"> missing information in local c</w:t>
      </w:r>
      <w:r w:rsidRPr="00DE0800">
        <w:t xml:space="preserve">onfiguration </w:t>
      </w:r>
      <w:r>
        <w:t xml:space="preserve">of the 5G-RG </w:t>
      </w:r>
      <w:r w:rsidRPr="00DE0800">
        <w:t xml:space="preserve">needed to build the PDU </w:t>
      </w:r>
      <w:r>
        <w:t>s</w:t>
      </w:r>
      <w:r w:rsidRPr="00DE0800">
        <w:t xml:space="preserve">ession </w:t>
      </w:r>
      <w:r>
        <w:t>e</w:t>
      </w:r>
      <w:r w:rsidRPr="00DE0800">
        <w:t xml:space="preserve">stablishment request can be the appropriate corresponding component from the </w:t>
      </w:r>
      <w:r>
        <w:t xml:space="preserve">default </w:t>
      </w:r>
      <w:r w:rsidRPr="00DE0800">
        <w:t>URSP rule with the "match</w:t>
      </w:r>
      <w:r>
        <w:t>-</w:t>
      </w:r>
      <w:r w:rsidRPr="00DE0800">
        <w:t>all" traffic descriptor.</w:t>
      </w:r>
    </w:p>
    <w:p w14:paraId="5B611D89" w14:textId="77777777" w:rsidR="00064894" w:rsidRDefault="00064894" w:rsidP="00064894">
      <w:pPr>
        <w:pStyle w:val="B2"/>
      </w:pPr>
      <w:r>
        <w:tab/>
        <w:t xml:space="preserve">If </w:t>
      </w:r>
      <w:r w:rsidRPr="00335028">
        <w:t>the PDU session establishment</w:t>
      </w:r>
      <w:r>
        <w:t xml:space="preserve"> is successful</w:t>
      </w:r>
      <w:r w:rsidRPr="00335028">
        <w:t xml:space="preserve">, </w:t>
      </w:r>
      <w:r>
        <w:t>the NAS layer of the 5G-RG</w:t>
      </w:r>
      <w:r w:rsidRPr="00335028">
        <w:t xml:space="preserve"> shall provide information (e.g. PDU address) of the successfully established PDU session to the upper layers</w:t>
      </w:r>
      <w:r>
        <w:t>.</w:t>
      </w:r>
      <w:r w:rsidRPr="002F0690">
        <w:t xml:space="preserve"> Otherwise, </w:t>
      </w:r>
      <w:r>
        <w:t xml:space="preserve">the 5G-RG </w:t>
      </w:r>
      <w:r w:rsidRPr="002F0690">
        <w:t>shall go to step c)</w:t>
      </w:r>
      <w:r>
        <w:t>; or</w:t>
      </w:r>
    </w:p>
    <w:p w14:paraId="37B70A61" w14:textId="77777777" w:rsidR="00064894" w:rsidRDefault="00064894" w:rsidP="00064894">
      <w:pPr>
        <w:pStyle w:val="B2"/>
      </w:pPr>
      <w:r>
        <w:t>2)</w:t>
      </w:r>
      <w:r>
        <w:tab/>
        <w:t xml:space="preserve">by </w:t>
      </w:r>
      <w:r>
        <w:rPr>
          <w:lang w:eastAsia="zh-CN"/>
        </w:rPr>
        <w:t>the W-AGF acting on behalf of the FN-RG</w:t>
      </w:r>
      <w:r w:rsidRPr="002F0690">
        <w:t xml:space="preserve">, </w:t>
      </w:r>
      <w:r>
        <w:rPr>
          <w:lang w:eastAsia="zh-CN"/>
        </w:rPr>
        <w:t>the W-AGF acting on behalf of the FN-RG</w:t>
      </w:r>
      <w:r>
        <w:t xml:space="preserve"> </w:t>
      </w:r>
      <w:r w:rsidRPr="002F0690">
        <w:t>shall go to step c)</w:t>
      </w:r>
      <w:r>
        <w:t>; and</w:t>
      </w:r>
    </w:p>
    <w:p w14:paraId="0415FD83" w14:textId="77777777" w:rsidR="00064894" w:rsidRDefault="00064894" w:rsidP="00064894">
      <w:pPr>
        <w:pStyle w:val="B1"/>
      </w:pPr>
      <w:r>
        <w:t>c</w:t>
      </w:r>
      <w:r w:rsidRPr="00FF567D">
        <w:t>)</w:t>
      </w:r>
      <w:r w:rsidRPr="00FF567D">
        <w:tab/>
      </w:r>
      <w:r>
        <w:t xml:space="preserve">if </w:t>
      </w:r>
      <w:r w:rsidRPr="00C41949">
        <w:t>no non-default matchin</w:t>
      </w:r>
      <w:r>
        <w:t>g UR</w:t>
      </w:r>
      <w:r w:rsidRPr="00C41949">
        <w:t>S</w:t>
      </w:r>
      <w:r>
        <w:t>P</w:t>
      </w:r>
      <w:r w:rsidRPr="00C41949">
        <w:t xml:space="preserve"> rule </w:t>
      </w:r>
      <w:r>
        <w:t>can be</w:t>
      </w:r>
      <w:r w:rsidRPr="00C41949">
        <w:t xml:space="preserve"> found</w:t>
      </w:r>
      <w:r>
        <w:t>:</w:t>
      </w:r>
    </w:p>
    <w:p w14:paraId="5AAB4F00" w14:textId="77777777" w:rsidR="00064894" w:rsidRPr="007A55F1" w:rsidRDefault="00064894" w:rsidP="00064894">
      <w:pPr>
        <w:pStyle w:val="B2"/>
      </w:pPr>
      <w:r>
        <w:t>1)</w:t>
      </w:r>
      <w:r>
        <w:tab/>
        <w:t xml:space="preserve">by the 5G-RG </w:t>
      </w:r>
      <w:r w:rsidRPr="00C41949">
        <w:t xml:space="preserve">and </w:t>
      </w:r>
      <w:r>
        <w:t xml:space="preserve">if either local configuration of the 5G-RG </w:t>
      </w:r>
      <w:r w:rsidRPr="00C41949">
        <w:t>for the application is not available</w:t>
      </w:r>
      <w:r>
        <w:t xml:space="preserve"> </w:t>
      </w:r>
      <w:r w:rsidRPr="00566957">
        <w:t xml:space="preserve">or the PDU session establishment based on </w:t>
      </w:r>
      <w:r>
        <w:t xml:space="preserve">local configuration of the 5G-RG </w:t>
      </w:r>
      <w:r w:rsidRPr="00566957">
        <w:t>for the application was unsuccessful</w:t>
      </w:r>
      <w:r w:rsidRPr="00C41949">
        <w:t>,</w:t>
      </w:r>
      <w:r w:rsidRPr="005B44ED">
        <w:t xml:space="preserve"> </w:t>
      </w:r>
      <w:r>
        <w:t xml:space="preserve">the 5G-RG </w:t>
      </w:r>
      <w:r w:rsidRPr="00FF567D">
        <w:t>shall perform the association of the application to a PDU session 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w:t>
      </w:r>
      <w:r>
        <w:rPr>
          <w:lang w:eastAsia="zh-CN"/>
        </w:rPr>
        <w:t xml:space="preserve">the 5G-RG </w:t>
      </w:r>
      <w:r w:rsidRPr="007A55F1">
        <w:rPr>
          <w:lang w:eastAsia="zh-CN"/>
        </w:rPr>
        <w:t>shall inform the upper layers of the failure</w:t>
      </w:r>
      <w:r>
        <w:t>; or</w:t>
      </w:r>
    </w:p>
    <w:p w14:paraId="7902869E" w14:textId="77777777" w:rsidR="00064894" w:rsidRDefault="00064894" w:rsidP="00064894">
      <w:pPr>
        <w:pStyle w:val="B2"/>
      </w:pPr>
      <w:r>
        <w:t>2)</w:t>
      </w:r>
      <w:r>
        <w:tab/>
        <w:t>by the W-AGF acting on behalf of the FN-RG</w:t>
      </w:r>
      <w:r w:rsidRPr="00C41949">
        <w:t>,</w:t>
      </w:r>
      <w:r w:rsidRPr="005B44ED">
        <w:t xml:space="preserve"> </w:t>
      </w:r>
      <w:r>
        <w:t>the W-AGF acting on behalf of the FN-RG</w:t>
      </w:r>
      <w:r w:rsidRPr="00FF567D">
        <w:t xml:space="preserve"> shall perform the association of the application to a PDU session 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w:t>
      </w:r>
      <w:r w:rsidRPr="00C41949">
        <w:t>and</w:t>
      </w:r>
      <w:r>
        <w:t xml:space="preserve"> local configuration of the W-AGF acting on behalf of the FN-RG</w:t>
      </w:r>
      <w:r w:rsidRPr="00FF567D">
        <w:t xml:space="preserve"> </w:t>
      </w:r>
      <w:r>
        <w:t>for the application is available,</w:t>
      </w:r>
      <w:r w:rsidRPr="000C5CFA">
        <w:t xml:space="preserve"> </w:t>
      </w:r>
      <w:r>
        <w:t>the W-AGF acting on behalf of the FN-RG</w:t>
      </w:r>
      <w:r w:rsidRPr="00FF567D">
        <w:t xml:space="preserve"> </w:t>
      </w:r>
      <w:r w:rsidRPr="000C5CFA">
        <w:t xml:space="preserve">shall perform the association of the application to a PDU </w:t>
      </w:r>
      <w:r>
        <w:t>s</w:t>
      </w:r>
      <w:r w:rsidRPr="000C5CFA">
        <w:t>ession according</w:t>
      </w:r>
      <w:r>
        <w:t>ly</w:t>
      </w:r>
      <w:r w:rsidRPr="000C5CFA">
        <w:t>.</w:t>
      </w:r>
      <w:r>
        <w:t xml:space="preserve"> </w:t>
      </w:r>
      <w:r w:rsidRPr="000C5CFA">
        <w:t xml:space="preserve">If no matching PDU session exists, </w:t>
      </w:r>
      <w:r>
        <w:t xml:space="preserve">the NAS layer of the W-AGF acting on behalf of the FN-RG shall </w:t>
      </w:r>
      <w:r w:rsidRPr="000C5CFA">
        <w:t xml:space="preserve">attempt to establish a PDU session using </w:t>
      </w:r>
      <w:r>
        <w:t xml:space="preserve">local configuration of the W-AGF acting on behalf of the FN-RG. If </w:t>
      </w:r>
      <w:r w:rsidRPr="00335028">
        <w:t>the PDU session establishment</w:t>
      </w:r>
      <w:r>
        <w:t xml:space="preserve"> is successful</w:t>
      </w:r>
      <w:r w:rsidRPr="00335028">
        <w:t xml:space="preserve">, </w:t>
      </w:r>
      <w:r>
        <w:t>the NAS layer of the W-AGF acting on behalf of the FN-RG</w:t>
      </w:r>
      <w:r w:rsidRPr="00FF567D">
        <w:t xml:space="preserve"> </w:t>
      </w:r>
      <w:r w:rsidRPr="00335028">
        <w:t>shall provide information (e.g. PDU address) of the successfully established PDU session to the upper layers</w:t>
      </w:r>
      <w:r>
        <w:t>.</w:t>
      </w:r>
      <w:r w:rsidRPr="002F0690">
        <w:t xml:space="preserve"> Otherwise, </w:t>
      </w:r>
      <w:r>
        <w:t>the W-AGF acting on behalf of the FN-RG</w:t>
      </w:r>
      <w:r w:rsidRPr="00FF567D">
        <w:t xml:space="preserve"> </w:t>
      </w:r>
      <w:r w:rsidRPr="007A55F1">
        <w:rPr>
          <w:lang w:eastAsia="zh-CN"/>
        </w:rPr>
        <w:t>shall inform the upper layers of the failure</w:t>
      </w:r>
      <w:r>
        <w:rPr>
          <w:lang w:eastAsia="zh-CN"/>
        </w:rPr>
        <w:t>.</w:t>
      </w:r>
    </w:p>
    <w:p w14:paraId="70F35082" w14:textId="77777777" w:rsidR="00064894" w:rsidRPr="00A16911" w:rsidRDefault="00064894" w:rsidP="00064894">
      <w:r w:rsidRPr="00A16911">
        <w:t xml:space="preserve">The HPLMN may pre-configure </w:t>
      </w:r>
      <w:r>
        <w:t>the 5G-RG or the W-AGF acting on behalf of the FN-RG</w:t>
      </w:r>
      <w:r w:rsidRPr="00A16911">
        <w:t xml:space="preserve"> with URSP or </w:t>
      </w:r>
      <w:r>
        <w:t xml:space="preserve">may </w:t>
      </w:r>
      <w:r w:rsidRPr="00A16911">
        <w:t xml:space="preserve">provide URSP to </w:t>
      </w:r>
      <w:r>
        <w:t>the 5G-RG or the W-AGF acting on behalf of the FN-RG</w:t>
      </w:r>
      <w:r w:rsidRPr="00A16911">
        <w:t xml:space="preserve"> by signalling</w:t>
      </w:r>
      <w:r>
        <w:t xml:space="preserve"> as described in</w:t>
      </w:r>
      <w:r w:rsidRPr="00A16911">
        <w:t xml:space="preserve"> annex D of 3GPP TS 24.501 [</w:t>
      </w:r>
      <w:r>
        <w:t>11</w:t>
      </w:r>
      <w:r w:rsidRPr="00A16911">
        <w:t xml:space="preserve">]. </w:t>
      </w:r>
      <w:r>
        <w:t>In the 5G-RG, the</w:t>
      </w:r>
      <w:r w:rsidRPr="00A16911">
        <w:t xml:space="preserve"> pre-configured URSP and the signalled URSP shall be stored in a non-volatile memory in the ME together with the SUPI from the USIM. If </w:t>
      </w:r>
      <w:r>
        <w:t>the 5G-RG or the W-AGF acting on behalf of the FN-RG</w:t>
      </w:r>
      <w:r w:rsidRPr="00A16911">
        <w:t xml:space="preserve"> has both pre-configured URSP and signalled URSP, </w:t>
      </w:r>
      <w:r>
        <w:t>the 5G-RG or the W-AGF acting on behalf of the FN-RG</w:t>
      </w:r>
      <w:r w:rsidRPr="00A16911">
        <w:t xml:space="preserve"> shall only use the signalled URSP. The pre-configured URSP shall be stored until a new URSP is configured by HPLMN or</w:t>
      </w:r>
      <w:r>
        <w:t xml:space="preserve"> </w:t>
      </w:r>
      <w:r w:rsidRPr="00A16911">
        <w:t>the USIM is removed</w:t>
      </w:r>
      <w:r>
        <w:t xml:space="preserve"> from the </w:t>
      </w:r>
      <w:r w:rsidRPr="00BD2BA3">
        <w:t>5G-RG</w:t>
      </w:r>
      <w:r w:rsidRPr="00A16911">
        <w:t>. The signalled URSP may be modified by the procedures defined in annex D of 3GPP TS 24.501 [</w:t>
      </w:r>
      <w:r>
        <w:t>11</w:t>
      </w:r>
      <w:r w:rsidRPr="00A16911">
        <w:t>] and shall be stored until USIM is removed</w:t>
      </w:r>
      <w:r>
        <w:t xml:space="preserve"> from the 5G-RG or until W-AGF acting on behalf of the FN-RG</w:t>
      </w:r>
      <w:r w:rsidRPr="00A16911">
        <w:t xml:space="preserve"> </w:t>
      </w:r>
      <w:r>
        <w:t>deregisters on behalf of the FN-RG</w:t>
      </w:r>
      <w:r w:rsidRPr="00A16911">
        <w:t xml:space="preserve">. </w:t>
      </w:r>
      <w:r>
        <w:t>In the 5G-RG, t</w:t>
      </w:r>
      <w:r w:rsidRPr="00A16911">
        <w:t>he URSP can only be used if the SUPI from the USIM matches the SUPI stored in the non-volatile memory of the ME</w:t>
      </w:r>
      <w:r>
        <w:t xml:space="preserve">. In the 5G-RG, if </w:t>
      </w:r>
      <w:r w:rsidRPr="00A16911">
        <w:t xml:space="preserve">the SUPI from the USIM </w:t>
      </w:r>
      <w:r>
        <w:t>does not match</w:t>
      </w:r>
      <w:r w:rsidRPr="00A16911">
        <w:t xml:space="preserve"> the SUPI stored in the non-volatile memory of the ME</w:t>
      </w:r>
      <w:r>
        <w:t>,</w:t>
      </w:r>
      <w:r w:rsidRPr="00A16911">
        <w:t xml:space="preserve"> </w:t>
      </w:r>
      <w:r>
        <w:t xml:space="preserve">the 5G-RG </w:t>
      </w:r>
      <w:r w:rsidRPr="00A16911">
        <w:t xml:space="preserve">shall delete </w:t>
      </w:r>
      <w:r>
        <w:t>the URSP</w:t>
      </w:r>
      <w:r w:rsidRPr="00A16911">
        <w:t>.</w:t>
      </w:r>
    </w:p>
    <w:p w14:paraId="416487D5" w14:textId="77777777" w:rsidR="00064894" w:rsidRPr="00A16911" w:rsidRDefault="00064894" w:rsidP="00064894">
      <w:r>
        <w:rPr>
          <w:lang w:eastAsia="zh-CN"/>
        </w:rPr>
        <w:t>The 5G-RG or the W-AGF acting on behalf of the FN-RG</w:t>
      </w:r>
      <w:r w:rsidRPr="00A16911">
        <w:rPr>
          <w:rFonts w:hint="eastAsia"/>
          <w:lang w:eastAsia="zh-CN"/>
        </w:rPr>
        <w:t xml:space="preserve"> may </w:t>
      </w:r>
      <w:r w:rsidRPr="00A16911">
        <w:rPr>
          <w:lang w:eastAsia="zh-CN"/>
        </w:rPr>
        <w:t xml:space="preserve">re-evaluate the </w:t>
      </w:r>
      <w:r w:rsidRPr="00A16911">
        <w:t>URSP rules</w:t>
      </w:r>
      <w:r>
        <w:t>,</w:t>
      </w:r>
      <w:r w:rsidRPr="00A16911">
        <w:t xml:space="preserve"> </w:t>
      </w:r>
      <w:r>
        <w:t>to</w:t>
      </w:r>
      <w:r w:rsidRPr="00A16911">
        <w:t xml:space="preserve"> </w:t>
      </w:r>
      <w:r>
        <w:t xml:space="preserve">check if the </w:t>
      </w:r>
      <w:r w:rsidRPr="00A16911">
        <w:t xml:space="preserve">change </w:t>
      </w:r>
      <w:r>
        <w:t xml:space="preserve">of </w:t>
      </w:r>
      <w:r w:rsidRPr="00A16911">
        <w:t>the association of an application to a PDU session</w:t>
      </w:r>
      <w:r>
        <w:t xml:space="preserve"> is needed,</w:t>
      </w:r>
      <w:r w:rsidRPr="00A16911">
        <w:t xml:space="preserve"> when:</w:t>
      </w:r>
    </w:p>
    <w:p w14:paraId="48BBD2EA" w14:textId="77777777" w:rsidR="00064894" w:rsidRPr="00A16911" w:rsidRDefault="00064894" w:rsidP="00064894">
      <w:pPr>
        <w:pStyle w:val="NO"/>
      </w:pPr>
      <w:r w:rsidRPr="00A16911">
        <w:t>NOTE</w:t>
      </w:r>
      <w:r>
        <w:t> 8</w:t>
      </w:r>
      <w:r w:rsidRPr="00A16911">
        <w:t>:</w:t>
      </w:r>
      <w:r w:rsidRPr="00A16911">
        <w:tab/>
      </w:r>
      <w:r>
        <w:t>The time when the 5G-RG or the W-AGF acting on behalf of the FN-RG performs the re-evaluation is up to implementation of the 5G-RG or the W-AGF acting on behalf of the FN-RG. It is recommended that the 5G-RG or the W-AGF acting on behalf of the FN-RG performs the re-evaluation in a timely manner.</w:t>
      </w:r>
    </w:p>
    <w:p w14:paraId="6897415C" w14:textId="77777777" w:rsidR="00064894" w:rsidRPr="00A16911" w:rsidRDefault="00064894" w:rsidP="00064894">
      <w:pPr>
        <w:pStyle w:val="B1"/>
      </w:pPr>
      <w:r w:rsidRPr="00A16911">
        <w:t>a)</w:t>
      </w:r>
      <w:r w:rsidRPr="00A16911">
        <w:tab/>
      </w:r>
      <w:r>
        <w:t>the 5G-RG or the W-AGF acting on behalf of the FN-RG</w:t>
      </w:r>
      <w:r w:rsidRPr="00A16911">
        <w:t xml:space="preserve"> performs periodic URSP rules re-evaluation based on implementation</w:t>
      </w:r>
      <w:r>
        <w:t xml:space="preserve"> of the 5G-RG or the W-AGF acting on behalf of the FN-RG</w:t>
      </w:r>
      <w:r w:rsidRPr="00A16911">
        <w:t>;</w:t>
      </w:r>
    </w:p>
    <w:p w14:paraId="0DB344E9" w14:textId="77777777" w:rsidR="00064894" w:rsidRPr="006D45B3" w:rsidRDefault="00064894" w:rsidP="00064894">
      <w:pPr>
        <w:pStyle w:val="B1"/>
      </w:pPr>
      <w:r w:rsidRPr="00A16911">
        <w:t>b)</w:t>
      </w:r>
      <w:r w:rsidRPr="00A16911">
        <w:tab/>
      </w:r>
      <w:r>
        <w:t>the NAS layer of the 5G-RG or the W-AGF acting on behalf of the FN-RG</w:t>
      </w:r>
      <w:r w:rsidRPr="006D45B3">
        <w:t xml:space="preserve"> indicates that an existing PDU session used for routing traffic of an application based on a URSP rule is released;</w:t>
      </w:r>
    </w:p>
    <w:p w14:paraId="316753FF" w14:textId="77777777" w:rsidR="00064894" w:rsidRPr="006D45B3" w:rsidRDefault="00064894" w:rsidP="00064894">
      <w:pPr>
        <w:pStyle w:val="B1"/>
      </w:pPr>
      <w:r w:rsidRPr="006D45B3">
        <w:lastRenderedPageBreak/>
        <w:t>c)</w:t>
      </w:r>
      <w:r w:rsidRPr="006D45B3">
        <w:tab/>
        <w:t>the URSP is updated by the PCF;</w:t>
      </w:r>
    </w:p>
    <w:p w14:paraId="640E1DB3" w14:textId="77777777" w:rsidR="00064894" w:rsidRPr="006D45B3" w:rsidRDefault="00064894" w:rsidP="00064894">
      <w:pPr>
        <w:pStyle w:val="B1"/>
      </w:pPr>
      <w:r w:rsidRPr="006D45B3">
        <w:t>d)</w:t>
      </w:r>
      <w:r w:rsidRPr="006D45B3">
        <w:tab/>
      </w:r>
      <w:r>
        <w:t xml:space="preserve">the NAS layer of the 5G-RG </w:t>
      </w:r>
      <w:r w:rsidRPr="006D45B3">
        <w:t xml:space="preserve">indicates that </w:t>
      </w:r>
      <w:r>
        <w:t xml:space="preserve">the 5G-RG </w:t>
      </w:r>
      <w:r w:rsidRPr="006D45B3">
        <w:t>performs inter-system change from S1 mode to N1 mode;</w:t>
      </w:r>
    </w:p>
    <w:p w14:paraId="0C96417C" w14:textId="77777777" w:rsidR="00064894" w:rsidRDefault="00064894" w:rsidP="00064894">
      <w:pPr>
        <w:pStyle w:val="B1"/>
      </w:pPr>
      <w:r w:rsidRPr="006D45B3">
        <w:t>e)</w:t>
      </w:r>
      <w:r w:rsidRPr="006D45B3">
        <w:tab/>
      </w:r>
      <w:r>
        <w:t xml:space="preserve">the NAS layer of the 5G-RG </w:t>
      </w:r>
      <w:r w:rsidRPr="006D45B3">
        <w:t xml:space="preserve">indicates that </w:t>
      </w:r>
      <w:r>
        <w:t xml:space="preserve">the 5G-RG </w:t>
      </w:r>
      <w:r w:rsidRPr="006D45B3">
        <w:t>is successfully registered in N1 mode over 3GPP access</w:t>
      </w:r>
      <w:r>
        <w:t>;</w:t>
      </w:r>
    </w:p>
    <w:p w14:paraId="7B5AE345" w14:textId="77777777" w:rsidR="00064894" w:rsidRDefault="00064894" w:rsidP="00064894">
      <w:pPr>
        <w:pStyle w:val="B1"/>
      </w:pPr>
      <w:r>
        <w:t>f)</w:t>
      </w:r>
      <w:r>
        <w:tab/>
        <w:t>the allowed NSSAI is changed; or</w:t>
      </w:r>
    </w:p>
    <w:p w14:paraId="68CDDB3B" w14:textId="77777777" w:rsidR="00064894" w:rsidRPr="006D45B3" w:rsidRDefault="00064894" w:rsidP="00064894">
      <w:pPr>
        <w:pStyle w:val="B1"/>
      </w:pPr>
      <w:r>
        <w:t>g)</w:t>
      </w:r>
      <w:r>
        <w:tab/>
        <w:t>the LADN information is changed for the 5G-RG</w:t>
      </w:r>
      <w:r w:rsidRPr="006D45B3">
        <w:t>.</w:t>
      </w:r>
    </w:p>
    <w:p w14:paraId="3C60485E" w14:textId="77777777" w:rsidR="00064894" w:rsidRDefault="00064894" w:rsidP="00064894">
      <w:r w:rsidRPr="00966329">
        <w:t>If the re-evaluation leads to a change of the</w:t>
      </w:r>
      <w:r>
        <w:t xml:space="preserve"> association of an</w:t>
      </w:r>
      <w:r w:rsidRPr="00966329">
        <w:t xml:space="preserve"> application to </w:t>
      </w:r>
      <w:r>
        <w:t xml:space="preserve">a </w:t>
      </w:r>
      <w:r w:rsidRPr="00966329">
        <w:t xml:space="preserve">PDU </w:t>
      </w:r>
      <w:r>
        <w:t>s</w:t>
      </w:r>
      <w:r w:rsidRPr="00966329">
        <w:t xml:space="preserve">ession, </w:t>
      </w:r>
      <w:r>
        <w:t>the 5G-RG or the W-AGF acting on behalf of the FN-RG</w:t>
      </w:r>
      <w:r w:rsidRPr="00966329">
        <w:t xml:space="preserve"> may enforce such change</w:t>
      </w:r>
      <w:r>
        <w:t xml:space="preserve"> immediately or when the 5G-RG or the W-AGF acting on behalf of the FN-RG returns to 5GMM-IDLE mode</w:t>
      </w:r>
      <w:r w:rsidRPr="00966329">
        <w:t>.</w:t>
      </w:r>
    </w:p>
    <w:p w14:paraId="54C50122" w14:textId="77777777" w:rsidR="00064894" w:rsidRPr="00A16911" w:rsidRDefault="00064894" w:rsidP="00064894">
      <w:pPr>
        <w:pStyle w:val="NO"/>
      </w:pPr>
      <w:r w:rsidRPr="00A16911">
        <w:t>NOTE</w:t>
      </w:r>
      <w:r>
        <w:t> 9</w:t>
      </w:r>
      <w:r w:rsidRPr="00A16911">
        <w:t>:</w:t>
      </w:r>
      <w:r w:rsidRPr="00A16911">
        <w:tab/>
      </w:r>
      <w:r>
        <w:t xml:space="preserve">The time when the 5G-RG or the W-AGF acting on behalf of the FN-RG enforces the change </w:t>
      </w:r>
      <w:r w:rsidRPr="00966329">
        <w:t xml:space="preserve">of the </w:t>
      </w:r>
      <w:r>
        <w:t xml:space="preserve">association of an </w:t>
      </w:r>
      <w:r w:rsidRPr="00966329">
        <w:t>application to</w:t>
      </w:r>
      <w:r>
        <w:t xml:space="preserve"> a</w:t>
      </w:r>
      <w:r w:rsidRPr="00966329">
        <w:t xml:space="preserve"> PDU Session </w:t>
      </w:r>
      <w:r>
        <w:t>is up to implementation of the 5G-RG or the W-AGF acting on behalf of the FN-RG. It is recommended that the 5G-RG or the W-AGF acting on behalf of the FN-RG performs the enforcement in a timely manner.</w:t>
      </w:r>
    </w:p>
    <w:p w14:paraId="24C95E07" w14:textId="77777777" w:rsidR="00064894" w:rsidRDefault="00064894" w:rsidP="00064894">
      <w:r w:rsidRPr="006D45B3">
        <w:t xml:space="preserve">The URSP handling layer may request </w:t>
      </w:r>
      <w:r>
        <w:t>the NAS layer of the 5G-RG or the W-AGF acting on behalf of the FN-RG</w:t>
      </w:r>
      <w:r w:rsidRPr="006D45B3">
        <w:t xml:space="preserve"> to release an existing PDU session after the re-evaluation.</w:t>
      </w:r>
    </w:p>
    <w:p w14:paraId="5C2902DD" w14:textId="77777777" w:rsidR="00A2047F" w:rsidRDefault="00A2047F" w:rsidP="00A2047F">
      <w:pPr>
        <w:pStyle w:val="Heading3"/>
        <w:rPr>
          <w:noProof/>
          <w:lang w:eastAsia="zh-CN"/>
        </w:rPr>
      </w:pPr>
      <w:bookmarkStart w:id="105" w:name="_Toc27581312"/>
      <w:bookmarkStart w:id="106" w:name="_Toc36113463"/>
      <w:bookmarkStart w:id="107" w:name="_Toc45212721"/>
      <w:bookmarkStart w:id="108" w:name="_Toc51931791"/>
      <w:bookmarkStart w:id="109" w:name="_Toc59203950"/>
      <w:bookmarkStart w:id="110" w:name="_Toc106976855"/>
      <w:r>
        <w:rPr>
          <w:rFonts w:hint="eastAsia"/>
          <w:noProof/>
          <w:lang w:eastAsia="zh-CN"/>
        </w:rPr>
        <w:t>4.2.</w:t>
      </w:r>
      <w:r>
        <w:rPr>
          <w:noProof/>
          <w:lang w:eastAsia="zh-CN"/>
        </w:rPr>
        <w:t>3</w:t>
      </w:r>
      <w:r>
        <w:rPr>
          <w:noProof/>
          <w:lang w:eastAsia="zh-CN"/>
        </w:rPr>
        <w:tab/>
        <w:t>Unknown or unexpected URSP rules</w:t>
      </w:r>
      <w:bookmarkEnd w:id="98"/>
      <w:bookmarkEnd w:id="105"/>
      <w:bookmarkEnd w:id="106"/>
      <w:bookmarkEnd w:id="107"/>
      <w:bookmarkEnd w:id="108"/>
      <w:bookmarkEnd w:id="109"/>
      <w:bookmarkEnd w:id="110"/>
    </w:p>
    <w:p w14:paraId="2C5FCDB3" w14:textId="77777777" w:rsidR="00064894" w:rsidRDefault="00A2047F" w:rsidP="00795FB9">
      <w:r>
        <w:t>If t</w:t>
      </w:r>
      <w:r w:rsidRPr="00EA0173">
        <w:t xml:space="preserve">he </w:t>
      </w:r>
      <w:r>
        <w:t xml:space="preserve">network provides URSP rules including any </w:t>
      </w:r>
      <w:r>
        <w:rPr>
          <w:rFonts w:hint="eastAsia"/>
          <w:lang w:eastAsia="zh-CN"/>
        </w:rPr>
        <w:t>new</w:t>
      </w:r>
      <w:r>
        <w:rPr>
          <w:lang w:eastAsia="zh-CN"/>
        </w:rPr>
        <w:t xml:space="preserve"> component in the </w:t>
      </w:r>
      <w:r>
        <w:t xml:space="preserve">traffic descriptor or in the route </w:t>
      </w:r>
      <w:r w:rsidRPr="00A16911">
        <w:t>selection descriptor</w:t>
      </w:r>
      <w:r>
        <w:t xml:space="preserve"> which is not recognized by the UE, such URSP rules are unknown or unexpected to the UE. In this case</w:t>
      </w:r>
      <w:r w:rsidR="00064894">
        <w:t>:</w:t>
      </w:r>
    </w:p>
    <w:p w14:paraId="726317B4" w14:textId="77777777" w:rsidR="00795FB9" w:rsidRDefault="00064894" w:rsidP="00A464FA">
      <w:pPr>
        <w:pStyle w:val="B1"/>
      </w:pPr>
      <w:r>
        <w:t>-</w:t>
      </w:r>
      <w:r>
        <w:tab/>
      </w:r>
      <w:r w:rsidR="00A2047F">
        <w:t xml:space="preserve">the UE shall ignore the unknown or unexpected URSP rules when </w:t>
      </w:r>
      <w:r w:rsidR="00A2047F" w:rsidRPr="00A16911">
        <w:rPr>
          <w:lang w:eastAsia="zh-CN"/>
        </w:rPr>
        <w:t>evaluat</w:t>
      </w:r>
      <w:r w:rsidR="00A2047F">
        <w:rPr>
          <w:lang w:eastAsia="zh-CN"/>
        </w:rPr>
        <w:t>ing</w:t>
      </w:r>
      <w:r w:rsidR="00A2047F" w:rsidRPr="00A16911">
        <w:rPr>
          <w:lang w:eastAsia="zh-CN"/>
        </w:rPr>
        <w:t xml:space="preserve"> the </w:t>
      </w:r>
      <w:r w:rsidR="00A2047F" w:rsidRPr="00A16911">
        <w:t>URSP rule</w:t>
      </w:r>
      <w:r w:rsidR="00A2047F">
        <w:t>s to associate an application either with a PDU session or with non-seamless non-3GPP offload</w:t>
      </w:r>
      <w:r>
        <w:t>; and</w:t>
      </w:r>
    </w:p>
    <w:p w14:paraId="5E913FC3" w14:textId="77777777" w:rsidR="00064894" w:rsidRDefault="00064894" w:rsidP="00064894">
      <w:pPr>
        <w:pStyle w:val="B1"/>
      </w:pPr>
      <w:bookmarkStart w:id="111" w:name="_Toc20209065"/>
      <w:r>
        <w:t>-</w:t>
      </w:r>
      <w:r>
        <w:tab/>
        <w:t xml:space="preserve">the 5G-RG or the W-AGF acting on behalf of an FN-RG shall ignore the unknown or unexpected URSP rules when </w:t>
      </w:r>
      <w:r w:rsidRPr="00A16911">
        <w:rPr>
          <w:lang w:eastAsia="zh-CN"/>
        </w:rPr>
        <w:t>evaluat</w:t>
      </w:r>
      <w:r>
        <w:rPr>
          <w:lang w:eastAsia="zh-CN"/>
        </w:rPr>
        <w:t>ing</w:t>
      </w:r>
      <w:r w:rsidRPr="00A16911">
        <w:rPr>
          <w:lang w:eastAsia="zh-CN"/>
        </w:rPr>
        <w:t xml:space="preserve"> the </w:t>
      </w:r>
      <w:r w:rsidRPr="00A16911">
        <w:t>URSP rule</w:t>
      </w:r>
      <w:r>
        <w:t>s to associate an application with a PDU session.</w:t>
      </w:r>
    </w:p>
    <w:p w14:paraId="054800EC" w14:textId="77777777" w:rsidR="004C7F87" w:rsidRPr="004C7F87" w:rsidRDefault="005A3F94" w:rsidP="005A3F94">
      <w:pPr>
        <w:pStyle w:val="Heading2"/>
        <w:rPr>
          <w:rFonts w:hint="eastAsia"/>
          <w:lang w:eastAsia="zh-CN"/>
        </w:rPr>
      </w:pPr>
      <w:bookmarkStart w:id="112" w:name="_Toc27581313"/>
      <w:bookmarkStart w:id="113" w:name="_Toc36113464"/>
      <w:bookmarkStart w:id="114" w:name="_Toc45212722"/>
      <w:bookmarkStart w:id="115" w:name="_Toc51931792"/>
      <w:bookmarkStart w:id="116" w:name="_Toc59203951"/>
      <w:bookmarkStart w:id="117" w:name="_Toc106976856"/>
      <w:r>
        <w:rPr>
          <w:rFonts w:hint="eastAsia"/>
          <w:lang w:eastAsia="zh-CN"/>
        </w:rPr>
        <w:t>4.</w:t>
      </w:r>
      <w:r w:rsidR="004C7F87">
        <w:rPr>
          <w:rFonts w:hint="eastAsia"/>
          <w:lang w:eastAsia="zh-CN"/>
        </w:rPr>
        <w:t>3</w:t>
      </w:r>
      <w:r w:rsidR="004C7F87">
        <w:rPr>
          <w:lang w:eastAsia="zh-CN"/>
        </w:rPr>
        <w:tab/>
      </w:r>
      <w:r w:rsidR="00DA375F">
        <w:rPr>
          <w:lang w:eastAsia="zh-CN"/>
        </w:rPr>
        <w:t>Access network d</w:t>
      </w:r>
      <w:r w:rsidR="00DA375F" w:rsidRPr="00F02BE1">
        <w:rPr>
          <w:lang w:eastAsia="zh-CN"/>
        </w:rPr>
        <w:t xml:space="preserve">iscovery </w:t>
      </w:r>
      <w:r w:rsidR="00DA375F">
        <w:rPr>
          <w:lang w:eastAsia="zh-CN"/>
        </w:rPr>
        <w:t>and selection p</w:t>
      </w:r>
      <w:r w:rsidR="00DA375F" w:rsidRPr="00F02BE1">
        <w:rPr>
          <w:lang w:eastAsia="zh-CN"/>
        </w:rPr>
        <w:t xml:space="preserve">olicy </w:t>
      </w:r>
      <w:r w:rsidR="00DA375F">
        <w:rPr>
          <w:lang w:eastAsia="zh-CN"/>
        </w:rPr>
        <w:t>(</w:t>
      </w:r>
      <w:r w:rsidR="00691DC7">
        <w:rPr>
          <w:lang w:eastAsia="zh-CN"/>
        </w:rPr>
        <w:t>ANDSP</w:t>
      </w:r>
      <w:r w:rsidR="00DA375F">
        <w:rPr>
          <w:lang w:eastAsia="zh-CN"/>
        </w:rPr>
        <w:t>)</w:t>
      </w:r>
      <w:bookmarkEnd w:id="111"/>
      <w:bookmarkEnd w:id="112"/>
      <w:bookmarkEnd w:id="113"/>
      <w:bookmarkEnd w:id="114"/>
      <w:bookmarkEnd w:id="115"/>
      <w:bookmarkEnd w:id="116"/>
      <w:bookmarkEnd w:id="117"/>
    </w:p>
    <w:p w14:paraId="3658127C" w14:textId="77777777" w:rsidR="000A51E3" w:rsidRDefault="000A51E3" w:rsidP="000532DA">
      <w:pPr>
        <w:pStyle w:val="Heading3"/>
        <w:rPr>
          <w:lang w:eastAsia="zh-CN"/>
        </w:rPr>
      </w:pPr>
      <w:bookmarkStart w:id="118" w:name="_Toc20209066"/>
      <w:bookmarkStart w:id="119" w:name="_Toc27581314"/>
      <w:bookmarkStart w:id="120" w:name="_Toc36113465"/>
      <w:bookmarkStart w:id="121" w:name="_Toc45212723"/>
      <w:bookmarkStart w:id="122" w:name="_Toc51931793"/>
      <w:bookmarkStart w:id="123" w:name="_Toc59203952"/>
      <w:bookmarkStart w:id="124" w:name="_Toc106976857"/>
      <w:r>
        <w:rPr>
          <w:rFonts w:hint="eastAsia"/>
          <w:lang w:eastAsia="zh-CN"/>
        </w:rPr>
        <w:t>4.3</w:t>
      </w:r>
      <w:r>
        <w:rPr>
          <w:lang w:eastAsia="zh-CN"/>
        </w:rPr>
        <w:t>.1</w:t>
      </w:r>
      <w:r>
        <w:rPr>
          <w:lang w:eastAsia="zh-CN"/>
        </w:rPr>
        <w:tab/>
        <w:t>Overview</w:t>
      </w:r>
      <w:bookmarkEnd w:id="118"/>
      <w:bookmarkEnd w:id="119"/>
      <w:bookmarkEnd w:id="120"/>
      <w:bookmarkEnd w:id="121"/>
      <w:bookmarkEnd w:id="122"/>
      <w:bookmarkEnd w:id="123"/>
      <w:bookmarkEnd w:id="124"/>
    </w:p>
    <w:p w14:paraId="6BC9F417" w14:textId="77777777" w:rsidR="00F63E45" w:rsidRDefault="00F63E45" w:rsidP="00F63E45">
      <w:r>
        <w:t xml:space="preserve">The ANDSP is used to control </w:t>
      </w:r>
      <w:r w:rsidR="00F6155C">
        <w:t xml:space="preserve">the </w:t>
      </w:r>
      <w:r>
        <w:t>UE behavio</w:t>
      </w:r>
      <w:r w:rsidR="000532DA">
        <w:t>u</w:t>
      </w:r>
      <w:r>
        <w:t>r related to access network discovery and s</w:t>
      </w:r>
      <w:r w:rsidRPr="00B53B63">
        <w:t xml:space="preserve">election </w:t>
      </w:r>
      <w:r>
        <w:t>over non-3GPP access network.</w:t>
      </w:r>
    </w:p>
    <w:p w14:paraId="3DA5F66A" w14:textId="77777777" w:rsidR="00F63E45" w:rsidRDefault="00F6155C" w:rsidP="00F63E45">
      <w:pPr>
        <w:rPr>
          <w:lang w:val="en-US"/>
        </w:rPr>
      </w:pPr>
      <w:r>
        <w:rPr>
          <w:lang w:val="en-US"/>
        </w:rPr>
        <w:t xml:space="preserve">The </w:t>
      </w:r>
      <w:r w:rsidR="00F63E45">
        <w:rPr>
          <w:lang w:val="en-US"/>
        </w:rPr>
        <w:t>ANDSP consists of:</w:t>
      </w:r>
    </w:p>
    <w:p w14:paraId="22EB1541" w14:textId="6BBDF958" w:rsidR="00F63E45" w:rsidRDefault="00F63E45" w:rsidP="00F63E45">
      <w:pPr>
        <w:pStyle w:val="B1"/>
        <w:rPr>
          <w:lang w:val="en-US"/>
        </w:rPr>
      </w:pPr>
      <w:r>
        <w:rPr>
          <w:lang w:val="en-US"/>
        </w:rPr>
        <w:t>-</w:t>
      </w:r>
      <w:r>
        <w:rPr>
          <w:lang w:val="en-US"/>
        </w:rPr>
        <w:tab/>
      </w:r>
      <w:r>
        <w:rPr>
          <w:lang w:eastAsia="zh-CN"/>
        </w:rPr>
        <w:t>WLAN Selection Policy (</w:t>
      </w:r>
      <w:r>
        <w:rPr>
          <w:lang w:val="en-US"/>
        </w:rPr>
        <w:t>WLANSP)</w:t>
      </w:r>
      <w:r w:rsidR="00DA375F" w:rsidRPr="00B12F14">
        <w:t xml:space="preserve"> </w:t>
      </w:r>
      <w:r w:rsidR="00DA375F">
        <w:t xml:space="preserve">which is </w:t>
      </w:r>
      <w:r w:rsidR="00DA375F">
        <w:rPr>
          <w:lang w:val="en-US"/>
        </w:rPr>
        <w:t xml:space="preserve">described in </w:t>
      </w:r>
      <w:r w:rsidR="00100DEB">
        <w:rPr>
          <w:lang w:val="en-US"/>
        </w:rPr>
        <w:t>clause</w:t>
      </w:r>
      <w:r w:rsidR="00DA375F">
        <w:rPr>
          <w:lang w:val="en-US"/>
        </w:rPr>
        <w:t> </w:t>
      </w:r>
      <w:r w:rsidR="00DA375F" w:rsidRPr="00B12F14">
        <w:rPr>
          <w:lang w:val="en-US"/>
        </w:rPr>
        <w:t>4.3.2.</w:t>
      </w:r>
      <w:r>
        <w:rPr>
          <w:lang w:val="en-US"/>
        </w:rPr>
        <w:t>; and</w:t>
      </w:r>
    </w:p>
    <w:p w14:paraId="2F9B22CD" w14:textId="771A3A35" w:rsidR="00F63E45" w:rsidRDefault="00F63E45" w:rsidP="00F63E45">
      <w:pPr>
        <w:pStyle w:val="B1"/>
        <w:rPr>
          <w:lang w:val="en-US"/>
        </w:rPr>
      </w:pPr>
      <w:r>
        <w:rPr>
          <w:lang w:val="en-US"/>
        </w:rPr>
        <w:t>-</w:t>
      </w:r>
      <w:r>
        <w:rPr>
          <w:lang w:val="en-US"/>
        </w:rPr>
        <w:tab/>
      </w:r>
      <w:r w:rsidR="00DA375F">
        <w:t>n</w:t>
      </w:r>
      <w:r>
        <w:t>on-3GPP access network (N3AN) node configuration</w:t>
      </w:r>
      <w:r w:rsidR="001D784B">
        <w:t xml:space="preserve"> information</w:t>
      </w:r>
      <w:r w:rsidR="00DA375F" w:rsidRPr="00B12F14">
        <w:t xml:space="preserve"> </w:t>
      </w:r>
      <w:r w:rsidR="00DA375F">
        <w:t xml:space="preserve">which is described in </w:t>
      </w:r>
      <w:r w:rsidR="00100DEB">
        <w:t>clause</w:t>
      </w:r>
      <w:r w:rsidR="00DA375F">
        <w:t> 4.3.3</w:t>
      </w:r>
      <w:r>
        <w:rPr>
          <w:lang w:val="en-US"/>
        </w:rPr>
        <w:t>.</w:t>
      </w:r>
    </w:p>
    <w:p w14:paraId="6D92D12F" w14:textId="77777777" w:rsidR="00F6155C" w:rsidRDefault="00F6155C" w:rsidP="00F6155C">
      <w:pPr>
        <w:rPr>
          <w:lang w:eastAsia="zh-CN"/>
        </w:rPr>
      </w:pPr>
      <w:r>
        <w:rPr>
          <w:lang w:eastAsia="zh-CN"/>
        </w:rPr>
        <w:t xml:space="preserve">The </w:t>
      </w:r>
      <w:r>
        <w:rPr>
          <w:rFonts w:hint="eastAsia"/>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Pr>
          <w:rFonts w:hint="eastAsia"/>
          <w:lang w:eastAsia="zh-CN"/>
        </w:rPr>
        <w:t>FN-RG</w:t>
      </w:r>
      <w:r>
        <w:rPr>
          <w:lang w:eastAsia="zh-CN"/>
        </w:rPr>
        <w:t xml:space="preserve"> shall ignore any ANDSP information, if received.</w:t>
      </w:r>
    </w:p>
    <w:p w14:paraId="346FF98D" w14:textId="77777777" w:rsidR="000A51E3" w:rsidRDefault="000A51E3" w:rsidP="000532DA">
      <w:pPr>
        <w:pStyle w:val="Heading3"/>
        <w:rPr>
          <w:lang w:eastAsia="zh-CN"/>
        </w:rPr>
      </w:pPr>
      <w:bookmarkStart w:id="125" w:name="_Toc20209067"/>
      <w:bookmarkStart w:id="126" w:name="_Toc27581315"/>
      <w:bookmarkStart w:id="127" w:name="_Toc36113466"/>
      <w:bookmarkStart w:id="128" w:name="_Toc45212724"/>
      <w:bookmarkStart w:id="129" w:name="_Toc51931794"/>
      <w:bookmarkStart w:id="130" w:name="_Toc59203953"/>
      <w:bookmarkStart w:id="131" w:name="_Toc106976858"/>
      <w:r>
        <w:rPr>
          <w:rFonts w:hint="eastAsia"/>
          <w:lang w:eastAsia="zh-CN"/>
        </w:rPr>
        <w:t>4.3.2</w:t>
      </w:r>
      <w:r>
        <w:rPr>
          <w:lang w:eastAsia="zh-CN"/>
        </w:rPr>
        <w:tab/>
      </w:r>
      <w:r w:rsidRPr="00A25866">
        <w:rPr>
          <w:lang w:eastAsia="zh-CN"/>
        </w:rPr>
        <w:t>WLAN selection policy</w:t>
      </w:r>
      <w:r w:rsidR="003734FB">
        <w:rPr>
          <w:lang w:eastAsia="zh-CN"/>
        </w:rPr>
        <w:t xml:space="preserve"> (WLANSP)</w:t>
      </w:r>
      <w:bookmarkEnd w:id="125"/>
      <w:bookmarkEnd w:id="126"/>
      <w:bookmarkEnd w:id="127"/>
      <w:bookmarkEnd w:id="128"/>
      <w:bookmarkEnd w:id="129"/>
      <w:bookmarkEnd w:id="130"/>
      <w:bookmarkEnd w:id="131"/>
    </w:p>
    <w:p w14:paraId="46C56B44" w14:textId="77777777" w:rsidR="000A51E3" w:rsidRDefault="000A51E3" w:rsidP="000532DA">
      <w:pPr>
        <w:pStyle w:val="Heading4"/>
        <w:rPr>
          <w:lang w:eastAsia="zh-CN"/>
        </w:rPr>
      </w:pPr>
      <w:bookmarkStart w:id="132" w:name="_Toc20209068"/>
      <w:bookmarkStart w:id="133" w:name="_Toc27581316"/>
      <w:bookmarkStart w:id="134" w:name="_Toc36113467"/>
      <w:bookmarkStart w:id="135" w:name="_Toc45212725"/>
      <w:bookmarkStart w:id="136" w:name="_Toc51931795"/>
      <w:bookmarkStart w:id="137" w:name="_Toc59203954"/>
      <w:bookmarkStart w:id="138" w:name="_Toc106976859"/>
      <w:r>
        <w:rPr>
          <w:rFonts w:hint="eastAsia"/>
          <w:lang w:eastAsia="zh-CN"/>
        </w:rPr>
        <w:t>4.3.2.1</w:t>
      </w:r>
      <w:r>
        <w:rPr>
          <w:rFonts w:hint="eastAsia"/>
          <w:lang w:eastAsia="zh-CN"/>
        </w:rPr>
        <w:tab/>
      </w:r>
      <w:r>
        <w:rPr>
          <w:lang w:eastAsia="zh-CN"/>
        </w:rPr>
        <w:t>General</w:t>
      </w:r>
      <w:bookmarkEnd w:id="132"/>
      <w:bookmarkEnd w:id="133"/>
      <w:bookmarkEnd w:id="134"/>
      <w:bookmarkEnd w:id="135"/>
      <w:bookmarkEnd w:id="136"/>
      <w:bookmarkEnd w:id="137"/>
      <w:bookmarkEnd w:id="138"/>
    </w:p>
    <w:p w14:paraId="1EB0EFC3" w14:textId="77777777" w:rsidR="00F63E45" w:rsidRDefault="003734FB" w:rsidP="00F63E45">
      <w:r>
        <w:rPr>
          <w:lang w:eastAsia="zh-CN"/>
        </w:rPr>
        <w:t xml:space="preserve">The </w:t>
      </w:r>
      <w:r w:rsidR="00F63E45">
        <w:rPr>
          <w:lang w:eastAsia="zh-CN"/>
        </w:rPr>
        <w:t>WLANSP</w:t>
      </w:r>
      <w:r w:rsidR="00F63E45">
        <w:t xml:space="preserve"> is used to control UE behavio</w:t>
      </w:r>
      <w:r w:rsidR="000532DA">
        <w:t>u</w:t>
      </w:r>
      <w:r w:rsidR="00F63E45">
        <w:t xml:space="preserve">r related </w:t>
      </w:r>
      <w:r w:rsidR="00F63E45">
        <w:rPr>
          <w:lang w:eastAsia="zh-CN"/>
        </w:rPr>
        <w:t>to selection and reselection of a WLAN</w:t>
      </w:r>
      <w:r w:rsidR="00F63E45">
        <w:t>.</w:t>
      </w:r>
    </w:p>
    <w:p w14:paraId="04EAE070" w14:textId="77777777" w:rsidR="00F63E45" w:rsidRDefault="00F63E45" w:rsidP="00F63E45">
      <w:pPr>
        <w:rPr>
          <w:lang w:eastAsia="zh-CN"/>
        </w:rPr>
      </w:pPr>
      <w:r>
        <w:rPr>
          <w:lang w:eastAsia="zh-CN"/>
        </w:rPr>
        <w:t>The WLANSP consists of zero or more WLANSP rules.</w:t>
      </w:r>
    </w:p>
    <w:p w14:paraId="41B0DEF0" w14:textId="77777777" w:rsidR="00F63E45" w:rsidRDefault="00F63E45" w:rsidP="00F63E45">
      <w:pPr>
        <w:rPr>
          <w:lang w:eastAsia="zh-CN"/>
        </w:rPr>
      </w:pPr>
      <w:r>
        <w:rPr>
          <w:lang w:eastAsia="zh-CN"/>
        </w:rPr>
        <w:t>Each WLANSP rule consists of:</w:t>
      </w:r>
    </w:p>
    <w:p w14:paraId="39656425" w14:textId="77777777" w:rsidR="00EA3084" w:rsidRDefault="00EA3084" w:rsidP="00EA3084">
      <w:pPr>
        <w:pStyle w:val="B1"/>
        <w:rPr>
          <w:lang w:eastAsia="zh-CN"/>
        </w:rPr>
      </w:pPr>
      <w:r>
        <w:rPr>
          <w:rFonts w:hint="eastAsia"/>
          <w:lang w:eastAsia="zh-CN"/>
        </w:rPr>
        <w:t>-</w:t>
      </w:r>
      <w:r>
        <w:rPr>
          <w:rFonts w:hint="eastAsia"/>
          <w:lang w:eastAsia="zh-CN"/>
        </w:rPr>
        <w:tab/>
        <w:t>rule identifier;</w:t>
      </w:r>
    </w:p>
    <w:p w14:paraId="01BFB9CF" w14:textId="77777777" w:rsidR="00F63E45" w:rsidRDefault="00F63E45" w:rsidP="00F63E45">
      <w:pPr>
        <w:pStyle w:val="B1"/>
        <w:rPr>
          <w:lang w:eastAsia="zh-CN"/>
        </w:rPr>
      </w:pPr>
      <w:r>
        <w:rPr>
          <w:lang w:eastAsia="zh-CN"/>
        </w:rPr>
        <w:t>-</w:t>
      </w:r>
      <w:r>
        <w:rPr>
          <w:lang w:eastAsia="zh-CN"/>
        </w:rPr>
        <w:tab/>
        <w:t xml:space="preserve">one or more </w:t>
      </w:r>
      <w:r w:rsidR="00EA3084">
        <w:rPr>
          <w:lang w:eastAsia="zh-CN"/>
        </w:rPr>
        <w:t xml:space="preserve">groups of </w:t>
      </w:r>
      <w:r>
        <w:rPr>
          <w:lang w:eastAsia="zh-CN"/>
        </w:rPr>
        <w:t>WLAN selection criteria;</w:t>
      </w:r>
    </w:p>
    <w:p w14:paraId="3347EFED" w14:textId="77777777" w:rsidR="00F63E45" w:rsidRDefault="00F63E45" w:rsidP="00F63E45">
      <w:pPr>
        <w:pStyle w:val="B1"/>
        <w:rPr>
          <w:lang w:eastAsia="zh-CN"/>
        </w:rPr>
      </w:pPr>
      <w:r>
        <w:rPr>
          <w:lang w:eastAsia="zh-CN"/>
        </w:rPr>
        <w:lastRenderedPageBreak/>
        <w:t>-</w:t>
      </w:r>
      <w:r>
        <w:rPr>
          <w:lang w:eastAsia="zh-CN"/>
        </w:rPr>
        <w:tab/>
        <w:t>validity</w:t>
      </w:r>
      <w:r w:rsidR="00EA3084">
        <w:rPr>
          <w:lang w:eastAsia="zh-CN"/>
        </w:rPr>
        <w:t xml:space="preserve"> a</w:t>
      </w:r>
      <w:r>
        <w:rPr>
          <w:lang w:eastAsia="zh-CN"/>
        </w:rPr>
        <w:t>rea;</w:t>
      </w:r>
    </w:p>
    <w:p w14:paraId="69CC13A4" w14:textId="77777777" w:rsidR="00F63E45" w:rsidRDefault="00F63E45" w:rsidP="00F63E45">
      <w:pPr>
        <w:pStyle w:val="B1"/>
        <w:rPr>
          <w:lang w:eastAsia="zh-CN"/>
        </w:rPr>
      </w:pPr>
      <w:r>
        <w:rPr>
          <w:lang w:eastAsia="zh-CN"/>
        </w:rPr>
        <w:t>-</w:t>
      </w:r>
      <w:r>
        <w:rPr>
          <w:lang w:eastAsia="zh-CN"/>
        </w:rPr>
        <w:tab/>
        <w:t xml:space="preserve">zero or more </w:t>
      </w:r>
      <w:r w:rsidR="00EA3084">
        <w:rPr>
          <w:lang w:eastAsia="zh-CN"/>
        </w:rPr>
        <w:t>time of day</w:t>
      </w:r>
      <w:r>
        <w:rPr>
          <w:lang w:eastAsia="zh-CN"/>
        </w:rPr>
        <w:t>;</w:t>
      </w:r>
    </w:p>
    <w:p w14:paraId="551A626E" w14:textId="77777777" w:rsidR="00F63E45" w:rsidRDefault="00F63E45" w:rsidP="00F63E45">
      <w:pPr>
        <w:pStyle w:val="B1"/>
        <w:rPr>
          <w:lang w:eastAsia="zh-CN"/>
        </w:rPr>
      </w:pPr>
      <w:r>
        <w:rPr>
          <w:lang w:eastAsia="zh-CN"/>
        </w:rPr>
        <w:t>-</w:t>
      </w:r>
      <w:r>
        <w:rPr>
          <w:lang w:eastAsia="zh-CN"/>
        </w:rPr>
        <w:tab/>
        <w:t>rule priority;</w:t>
      </w:r>
    </w:p>
    <w:p w14:paraId="703EE65B" w14:textId="77777777" w:rsidR="00F63E45" w:rsidRDefault="00F63E45" w:rsidP="00F63E45">
      <w:pPr>
        <w:pStyle w:val="B1"/>
        <w:rPr>
          <w:lang w:eastAsia="zh-CN"/>
        </w:rPr>
      </w:pPr>
      <w:r>
        <w:rPr>
          <w:lang w:eastAsia="zh-CN"/>
        </w:rPr>
        <w:t>-</w:t>
      </w:r>
      <w:r>
        <w:rPr>
          <w:lang w:eastAsia="zh-CN"/>
        </w:rPr>
        <w:tab/>
        <w:t>roaming</w:t>
      </w:r>
      <w:r w:rsidR="00EA3084">
        <w:rPr>
          <w:lang w:eastAsia="zh-CN"/>
        </w:rPr>
        <w:t>.</w:t>
      </w:r>
    </w:p>
    <w:p w14:paraId="38182D71" w14:textId="77777777" w:rsidR="00F63E45" w:rsidRDefault="00F63E45" w:rsidP="00F63E45">
      <w:pPr>
        <w:rPr>
          <w:lang w:eastAsia="zh-CN"/>
        </w:rPr>
      </w:pPr>
      <w:r>
        <w:rPr>
          <w:lang w:eastAsia="zh-CN"/>
        </w:rPr>
        <w:t xml:space="preserve">Each </w:t>
      </w:r>
      <w:r w:rsidR="00EA3084">
        <w:rPr>
          <w:lang w:eastAsia="zh-CN"/>
        </w:rPr>
        <w:t xml:space="preserve">group of WLAN </w:t>
      </w:r>
      <w:r>
        <w:rPr>
          <w:lang w:eastAsia="zh-CN"/>
        </w:rPr>
        <w:t xml:space="preserve">selection </w:t>
      </w:r>
      <w:r w:rsidR="00EA3084">
        <w:rPr>
          <w:lang w:eastAsia="zh-CN"/>
        </w:rPr>
        <w:t>criteria</w:t>
      </w:r>
      <w:r>
        <w:rPr>
          <w:lang w:eastAsia="zh-CN"/>
        </w:rPr>
        <w:t xml:space="preserve"> contains:</w:t>
      </w:r>
    </w:p>
    <w:p w14:paraId="12940F9C" w14:textId="77777777" w:rsidR="00F63E45" w:rsidRDefault="00F63E45" w:rsidP="00F63E45">
      <w:pPr>
        <w:pStyle w:val="B1"/>
        <w:rPr>
          <w:lang w:eastAsia="zh-CN"/>
        </w:rPr>
      </w:pPr>
      <w:r>
        <w:rPr>
          <w:lang w:eastAsia="zh-CN"/>
        </w:rPr>
        <w:t>-</w:t>
      </w:r>
      <w:r>
        <w:rPr>
          <w:lang w:eastAsia="zh-CN"/>
        </w:rPr>
        <w:tab/>
      </w:r>
      <w:r w:rsidR="00EA3084">
        <w:rPr>
          <w:lang w:eastAsia="zh-CN"/>
        </w:rPr>
        <w:t>c</w:t>
      </w:r>
      <w:r>
        <w:rPr>
          <w:lang w:eastAsia="zh-CN"/>
        </w:rPr>
        <w:t>riteria</w:t>
      </w:r>
      <w:r w:rsidR="00EA3084">
        <w:rPr>
          <w:lang w:eastAsia="zh-CN"/>
        </w:rPr>
        <w:t xml:space="preserve"> p</w:t>
      </w:r>
      <w:r>
        <w:rPr>
          <w:lang w:eastAsia="zh-CN"/>
        </w:rPr>
        <w:t>riority;</w:t>
      </w:r>
    </w:p>
    <w:p w14:paraId="5527990E" w14:textId="77777777" w:rsidR="00F63E45" w:rsidRDefault="00F63E45" w:rsidP="00F63E45">
      <w:pPr>
        <w:pStyle w:val="B1"/>
        <w:rPr>
          <w:lang w:eastAsia="zh-CN"/>
        </w:rPr>
      </w:pPr>
      <w:r>
        <w:rPr>
          <w:lang w:eastAsia="zh-CN"/>
        </w:rPr>
        <w:t>-</w:t>
      </w:r>
      <w:r>
        <w:rPr>
          <w:lang w:eastAsia="zh-CN"/>
        </w:rPr>
        <w:tab/>
      </w:r>
      <w:r w:rsidR="00EA3084">
        <w:rPr>
          <w:lang w:eastAsia="zh-CN"/>
        </w:rPr>
        <w:t>h</w:t>
      </w:r>
      <w:r>
        <w:rPr>
          <w:lang w:eastAsia="zh-CN"/>
        </w:rPr>
        <w:t>ome</w:t>
      </w:r>
      <w:r w:rsidR="00EA3084">
        <w:rPr>
          <w:lang w:eastAsia="zh-CN"/>
        </w:rPr>
        <w:t xml:space="preserve"> n</w:t>
      </w:r>
      <w:r>
        <w:rPr>
          <w:lang w:eastAsia="zh-CN"/>
        </w:rPr>
        <w:t>etwork</w:t>
      </w:r>
      <w:r w:rsidR="00EA3084">
        <w:rPr>
          <w:lang w:eastAsia="zh-CN"/>
        </w:rPr>
        <w:t xml:space="preserve"> i</w:t>
      </w:r>
      <w:r>
        <w:rPr>
          <w:lang w:eastAsia="zh-CN"/>
        </w:rPr>
        <w:t>ndication;</w:t>
      </w:r>
    </w:p>
    <w:p w14:paraId="6B278F91" w14:textId="77777777" w:rsidR="00F63E45" w:rsidRDefault="00F63E45" w:rsidP="00F63E45">
      <w:pPr>
        <w:pStyle w:val="B1"/>
        <w:rPr>
          <w:lang w:eastAsia="zh-CN"/>
        </w:rPr>
      </w:pPr>
      <w:r>
        <w:rPr>
          <w:lang w:eastAsia="zh-CN"/>
        </w:rPr>
        <w:t>-</w:t>
      </w:r>
      <w:r>
        <w:rPr>
          <w:lang w:eastAsia="zh-CN"/>
        </w:rPr>
        <w:tab/>
      </w:r>
      <w:r w:rsidR="00EA3084">
        <w:rPr>
          <w:lang w:eastAsia="zh-CN"/>
        </w:rPr>
        <w:t>p</w:t>
      </w:r>
      <w:r>
        <w:rPr>
          <w:lang w:eastAsia="zh-CN"/>
        </w:rPr>
        <w:t>referred</w:t>
      </w:r>
      <w:r w:rsidR="00EA3084">
        <w:rPr>
          <w:lang w:eastAsia="zh-CN"/>
        </w:rPr>
        <w:t xml:space="preserve"> r</w:t>
      </w:r>
      <w:r>
        <w:rPr>
          <w:lang w:eastAsia="zh-CN"/>
        </w:rPr>
        <w:t>oaming</w:t>
      </w:r>
      <w:r w:rsidR="00EA3084">
        <w:rPr>
          <w:lang w:eastAsia="zh-CN"/>
        </w:rPr>
        <w:t xml:space="preserve"> p</w:t>
      </w:r>
      <w:r>
        <w:rPr>
          <w:lang w:eastAsia="zh-CN"/>
        </w:rPr>
        <w:t>artner</w:t>
      </w:r>
      <w:r w:rsidR="00EA3084">
        <w:rPr>
          <w:lang w:eastAsia="zh-CN"/>
        </w:rPr>
        <w:t xml:space="preserve"> l</w:t>
      </w:r>
      <w:r>
        <w:rPr>
          <w:lang w:eastAsia="zh-CN"/>
        </w:rPr>
        <w:t>ist;</w:t>
      </w:r>
    </w:p>
    <w:p w14:paraId="67BB9393" w14:textId="77777777" w:rsidR="00F63E45" w:rsidRDefault="00F63E45" w:rsidP="00F63E45">
      <w:pPr>
        <w:pStyle w:val="B1"/>
        <w:rPr>
          <w:lang w:eastAsia="zh-CN"/>
        </w:rPr>
      </w:pPr>
      <w:r>
        <w:rPr>
          <w:lang w:eastAsia="zh-CN"/>
        </w:rPr>
        <w:t>-</w:t>
      </w:r>
      <w:r>
        <w:rPr>
          <w:lang w:eastAsia="zh-CN"/>
        </w:rPr>
        <w:tab/>
      </w:r>
      <w:r w:rsidR="00EA3084">
        <w:rPr>
          <w:lang w:eastAsia="zh-CN"/>
        </w:rPr>
        <w:t>m</w:t>
      </w:r>
      <w:r>
        <w:rPr>
          <w:lang w:eastAsia="zh-CN"/>
        </w:rPr>
        <w:t>in</w:t>
      </w:r>
      <w:r w:rsidR="00EA3084">
        <w:rPr>
          <w:lang w:eastAsia="zh-CN"/>
        </w:rPr>
        <w:t xml:space="preserve"> b</w:t>
      </w:r>
      <w:r>
        <w:rPr>
          <w:lang w:eastAsia="zh-CN"/>
        </w:rPr>
        <w:t>ackhaul</w:t>
      </w:r>
      <w:r w:rsidR="00EA3084">
        <w:rPr>
          <w:lang w:eastAsia="zh-CN"/>
        </w:rPr>
        <w:t xml:space="preserve"> t</w:t>
      </w:r>
      <w:r>
        <w:rPr>
          <w:lang w:eastAsia="zh-CN"/>
        </w:rPr>
        <w:t>hreshold;</w:t>
      </w:r>
    </w:p>
    <w:p w14:paraId="22196FCE" w14:textId="77777777" w:rsidR="00F63E45" w:rsidRDefault="00F63E45" w:rsidP="00F63E45">
      <w:pPr>
        <w:pStyle w:val="B1"/>
        <w:rPr>
          <w:lang w:eastAsia="zh-CN"/>
        </w:rPr>
      </w:pPr>
      <w:r>
        <w:rPr>
          <w:lang w:eastAsia="zh-CN"/>
        </w:rPr>
        <w:t>-</w:t>
      </w:r>
      <w:r>
        <w:rPr>
          <w:lang w:eastAsia="zh-CN"/>
        </w:rPr>
        <w:tab/>
      </w:r>
      <w:r w:rsidR="00EA3084">
        <w:rPr>
          <w:lang w:eastAsia="zh-CN"/>
        </w:rPr>
        <w:t>m</w:t>
      </w:r>
      <w:r>
        <w:rPr>
          <w:lang w:eastAsia="zh-CN"/>
        </w:rPr>
        <w:t>aximum</w:t>
      </w:r>
      <w:r w:rsidR="00EA3084">
        <w:rPr>
          <w:lang w:eastAsia="zh-CN"/>
        </w:rPr>
        <w:t xml:space="preserve"> </w:t>
      </w:r>
      <w:r>
        <w:rPr>
          <w:lang w:eastAsia="zh-CN"/>
        </w:rPr>
        <w:t>BSS</w:t>
      </w:r>
      <w:r w:rsidR="00EA3084">
        <w:rPr>
          <w:lang w:eastAsia="zh-CN"/>
        </w:rPr>
        <w:t xml:space="preserve"> l</w:t>
      </w:r>
      <w:r>
        <w:rPr>
          <w:lang w:eastAsia="zh-CN"/>
        </w:rPr>
        <w:t>oad</w:t>
      </w:r>
      <w:r w:rsidR="00EA3084">
        <w:rPr>
          <w:lang w:eastAsia="zh-CN"/>
        </w:rPr>
        <w:t xml:space="preserve"> v</w:t>
      </w:r>
      <w:r>
        <w:rPr>
          <w:lang w:eastAsia="zh-CN"/>
        </w:rPr>
        <w:t>alue;</w:t>
      </w:r>
    </w:p>
    <w:p w14:paraId="44E2FFE9" w14:textId="77777777" w:rsidR="00F63E45" w:rsidRDefault="00F63E45" w:rsidP="00F63E45">
      <w:pPr>
        <w:pStyle w:val="B1"/>
        <w:rPr>
          <w:lang w:eastAsia="zh-CN"/>
        </w:rPr>
      </w:pPr>
      <w:r>
        <w:rPr>
          <w:lang w:eastAsia="zh-CN"/>
        </w:rPr>
        <w:t>-</w:t>
      </w:r>
      <w:r>
        <w:rPr>
          <w:lang w:eastAsia="zh-CN"/>
        </w:rPr>
        <w:tab/>
      </w:r>
      <w:r w:rsidR="00EA3084">
        <w:rPr>
          <w:lang w:eastAsia="zh-CN"/>
        </w:rPr>
        <w:t>r</w:t>
      </w:r>
      <w:r>
        <w:rPr>
          <w:lang w:eastAsia="zh-CN"/>
        </w:rPr>
        <w:t>equired</w:t>
      </w:r>
      <w:r w:rsidR="00EA3084">
        <w:rPr>
          <w:lang w:eastAsia="zh-CN"/>
        </w:rPr>
        <w:t xml:space="preserve"> p</w:t>
      </w:r>
      <w:r>
        <w:rPr>
          <w:lang w:eastAsia="zh-CN"/>
        </w:rPr>
        <w:t>roto</w:t>
      </w:r>
      <w:r w:rsidR="00EA3084">
        <w:rPr>
          <w:lang w:eastAsia="zh-CN"/>
        </w:rPr>
        <w:t xml:space="preserve"> p</w:t>
      </w:r>
      <w:r>
        <w:rPr>
          <w:lang w:eastAsia="zh-CN"/>
        </w:rPr>
        <w:t>ort</w:t>
      </w:r>
      <w:r w:rsidR="00EA3084">
        <w:rPr>
          <w:lang w:eastAsia="zh-CN"/>
        </w:rPr>
        <w:t xml:space="preserve"> t</w:t>
      </w:r>
      <w:r>
        <w:rPr>
          <w:lang w:eastAsia="zh-CN"/>
        </w:rPr>
        <w:t>uple;</w:t>
      </w:r>
    </w:p>
    <w:p w14:paraId="538071D3" w14:textId="77777777" w:rsidR="00F63E45" w:rsidRDefault="00F63E45" w:rsidP="00F63E45">
      <w:pPr>
        <w:pStyle w:val="B1"/>
        <w:rPr>
          <w:lang w:eastAsia="zh-CN"/>
        </w:rPr>
      </w:pPr>
      <w:r>
        <w:rPr>
          <w:lang w:eastAsia="zh-CN"/>
        </w:rPr>
        <w:t>-</w:t>
      </w:r>
      <w:r>
        <w:rPr>
          <w:lang w:eastAsia="zh-CN"/>
        </w:rPr>
        <w:tab/>
        <w:t>SP</w:t>
      </w:r>
      <w:r w:rsidR="00EA3084">
        <w:rPr>
          <w:lang w:eastAsia="zh-CN"/>
        </w:rPr>
        <w:t xml:space="preserve"> e</w:t>
      </w:r>
      <w:r>
        <w:rPr>
          <w:lang w:eastAsia="zh-CN"/>
        </w:rPr>
        <w:t>xclusion</w:t>
      </w:r>
      <w:r w:rsidR="00EA3084">
        <w:rPr>
          <w:lang w:eastAsia="zh-CN"/>
        </w:rPr>
        <w:t xml:space="preserve"> l</w:t>
      </w:r>
      <w:r>
        <w:rPr>
          <w:lang w:eastAsia="zh-CN"/>
        </w:rPr>
        <w:t>ist</w:t>
      </w:r>
      <w:r w:rsidR="00073AC6">
        <w:rPr>
          <w:lang w:eastAsia="zh-CN"/>
        </w:rPr>
        <w:t>;</w:t>
      </w:r>
      <w:r>
        <w:rPr>
          <w:lang w:eastAsia="zh-CN"/>
        </w:rPr>
        <w:t xml:space="preserve"> and</w:t>
      </w:r>
    </w:p>
    <w:p w14:paraId="019B7FE0" w14:textId="77777777" w:rsidR="00F63E45" w:rsidRDefault="00F63E45" w:rsidP="00F63E45">
      <w:pPr>
        <w:pStyle w:val="B1"/>
        <w:rPr>
          <w:lang w:eastAsia="zh-CN"/>
        </w:rPr>
      </w:pPr>
      <w:r>
        <w:rPr>
          <w:lang w:eastAsia="zh-CN"/>
        </w:rPr>
        <w:t>-</w:t>
      </w:r>
      <w:r>
        <w:rPr>
          <w:lang w:eastAsia="zh-CN"/>
        </w:rPr>
        <w:tab/>
      </w:r>
      <w:r w:rsidR="00EA3084">
        <w:rPr>
          <w:lang w:eastAsia="zh-CN"/>
        </w:rPr>
        <w:t>p</w:t>
      </w:r>
      <w:r>
        <w:rPr>
          <w:lang w:eastAsia="zh-CN"/>
        </w:rPr>
        <w:t>referred</w:t>
      </w:r>
      <w:r w:rsidR="00EA3084">
        <w:rPr>
          <w:lang w:eastAsia="zh-CN"/>
        </w:rPr>
        <w:t xml:space="preserve"> </w:t>
      </w:r>
      <w:r>
        <w:rPr>
          <w:lang w:eastAsia="zh-CN"/>
        </w:rPr>
        <w:t>SSID</w:t>
      </w:r>
      <w:r w:rsidR="00EA3084">
        <w:rPr>
          <w:lang w:eastAsia="zh-CN"/>
        </w:rPr>
        <w:t xml:space="preserve"> l</w:t>
      </w:r>
      <w:r>
        <w:rPr>
          <w:lang w:eastAsia="zh-CN"/>
        </w:rPr>
        <w:t>ist.</w:t>
      </w:r>
    </w:p>
    <w:p w14:paraId="45856E25" w14:textId="77777777" w:rsidR="00F63E45" w:rsidRDefault="00F63E45" w:rsidP="00F63E45">
      <w:pPr>
        <w:rPr>
          <w:lang w:eastAsia="zh-CN"/>
        </w:rPr>
      </w:pPr>
      <w:r>
        <w:rPr>
          <w:lang w:eastAsia="zh-CN"/>
        </w:rPr>
        <w:t xml:space="preserve">The priority of a selection </w:t>
      </w:r>
      <w:r w:rsidR="00EA3084">
        <w:rPr>
          <w:lang w:eastAsia="zh-CN"/>
        </w:rPr>
        <w:t>criteria</w:t>
      </w:r>
      <w:r>
        <w:rPr>
          <w:lang w:eastAsia="zh-CN"/>
        </w:rPr>
        <w:t xml:space="preserve"> is encoded in the </w:t>
      </w:r>
      <w:r w:rsidR="00EA3084">
        <w:rPr>
          <w:lang w:eastAsia="zh-CN"/>
        </w:rPr>
        <w:t>c</w:t>
      </w:r>
      <w:r>
        <w:rPr>
          <w:lang w:eastAsia="zh-CN"/>
        </w:rPr>
        <w:t>riteria</w:t>
      </w:r>
      <w:r w:rsidR="00EA3084">
        <w:rPr>
          <w:lang w:eastAsia="zh-CN"/>
        </w:rPr>
        <w:t xml:space="preserve"> p</w:t>
      </w:r>
      <w:r>
        <w:rPr>
          <w:lang w:eastAsia="zh-CN"/>
        </w:rPr>
        <w:t xml:space="preserve">riority field. The WLAN priority defined in the </w:t>
      </w:r>
      <w:r w:rsidR="00EA3084">
        <w:rPr>
          <w:lang w:eastAsia="zh-CN"/>
        </w:rPr>
        <w:t>p</w:t>
      </w:r>
      <w:r>
        <w:rPr>
          <w:lang w:eastAsia="zh-CN"/>
        </w:rPr>
        <w:t>referred</w:t>
      </w:r>
      <w:r w:rsidR="00EA3084">
        <w:rPr>
          <w:lang w:eastAsia="zh-CN"/>
        </w:rPr>
        <w:t xml:space="preserve"> </w:t>
      </w:r>
      <w:r>
        <w:rPr>
          <w:lang w:eastAsia="zh-CN"/>
        </w:rPr>
        <w:t>SSID</w:t>
      </w:r>
      <w:r w:rsidR="00EA3084">
        <w:rPr>
          <w:lang w:eastAsia="zh-CN"/>
        </w:rPr>
        <w:t xml:space="preserve"> l</w:t>
      </w:r>
      <w:r>
        <w:rPr>
          <w:lang w:eastAsia="zh-CN"/>
        </w:rPr>
        <w:t xml:space="preserve">ist </w:t>
      </w:r>
      <w:r w:rsidR="00EA3084">
        <w:rPr>
          <w:lang w:eastAsia="zh-CN"/>
        </w:rPr>
        <w:t xml:space="preserve">(see </w:t>
      </w:r>
      <w:r w:rsidR="00EA3084">
        <w:t>figure 5.3.2.4c</w:t>
      </w:r>
      <w:r w:rsidR="00EA3084">
        <w:rPr>
          <w:lang w:eastAsia="zh-CN"/>
        </w:rPr>
        <w:t xml:space="preserve">) </w:t>
      </w:r>
      <w:r>
        <w:rPr>
          <w:lang w:eastAsia="zh-CN"/>
        </w:rPr>
        <w:t xml:space="preserve">represents the priority of the WLAN matching the selection </w:t>
      </w:r>
      <w:r w:rsidR="00EA3084">
        <w:rPr>
          <w:lang w:eastAsia="zh-CN"/>
        </w:rPr>
        <w:t>criteria</w:t>
      </w:r>
      <w:r>
        <w:rPr>
          <w:lang w:eastAsia="zh-CN"/>
        </w:rPr>
        <w:t>.</w:t>
      </w:r>
    </w:p>
    <w:p w14:paraId="2ADF5D02" w14:textId="77777777" w:rsidR="00F63E45" w:rsidRDefault="00F63E45" w:rsidP="00F63E45">
      <w:pPr>
        <w:rPr>
          <w:lang w:eastAsia="zh-CN"/>
        </w:rPr>
      </w:pPr>
      <w:r>
        <w:rPr>
          <w:lang w:eastAsia="zh-CN"/>
        </w:rPr>
        <w:t xml:space="preserve">The validity of the WLANSP rule can be restricted by validity conditions. The validity of the WLANSP rule takes into account </w:t>
      </w:r>
      <w:r w:rsidR="00EA3084">
        <w:rPr>
          <w:lang w:eastAsia="zh-CN"/>
        </w:rPr>
        <w:t>v</w:t>
      </w:r>
      <w:r>
        <w:rPr>
          <w:lang w:eastAsia="zh-CN"/>
        </w:rPr>
        <w:t>alidity</w:t>
      </w:r>
      <w:r w:rsidR="00EA3084">
        <w:rPr>
          <w:lang w:eastAsia="zh-CN"/>
        </w:rPr>
        <w:t xml:space="preserve"> a</w:t>
      </w:r>
      <w:r>
        <w:rPr>
          <w:lang w:eastAsia="zh-CN"/>
        </w:rPr>
        <w:t xml:space="preserve">rea, </w:t>
      </w:r>
      <w:r w:rsidR="00EA3084">
        <w:rPr>
          <w:lang w:eastAsia="zh-CN"/>
        </w:rPr>
        <w:t>r</w:t>
      </w:r>
      <w:r>
        <w:rPr>
          <w:lang w:eastAsia="zh-CN"/>
        </w:rPr>
        <w:t xml:space="preserve">oaming, and </w:t>
      </w:r>
      <w:r w:rsidR="00EA3084">
        <w:rPr>
          <w:lang w:eastAsia="zh-CN"/>
        </w:rPr>
        <w:t>t</w:t>
      </w:r>
      <w:r>
        <w:rPr>
          <w:lang w:eastAsia="zh-CN"/>
        </w:rPr>
        <w:t>ime</w:t>
      </w:r>
      <w:r w:rsidR="00EA3084">
        <w:rPr>
          <w:lang w:eastAsia="zh-CN"/>
        </w:rPr>
        <w:t xml:space="preserve"> o</w:t>
      </w:r>
      <w:r>
        <w:rPr>
          <w:lang w:eastAsia="zh-CN"/>
        </w:rPr>
        <w:t>f</w:t>
      </w:r>
      <w:r w:rsidR="00EA3084">
        <w:rPr>
          <w:lang w:eastAsia="zh-CN"/>
        </w:rPr>
        <w:t xml:space="preserve"> d</w:t>
      </w:r>
      <w:r>
        <w:rPr>
          <w:lang w:eastAsia="zh-CN"/>
        </w:rPr>
        <w:t xml:space="preserve">ay where each condition </w:t>
      </w:r>
      <w:r w:rsidR="00D93735">
        <w:rPr>
          <w:lang w:eastAsia="zh-CN"/>
        </w:rPr>
        <w:t xml:space="preserve">shall </w:t>
      </w:r>
      <w:r>
        <w:rPr>
          <w:lang w:eastAsia="zh-CN"/>
        </w:rPr>
        <w:t>match in order to make the WLANSP rule valid.</w:t>
      </w:r>
    </w:p>
    <w:p w14:paraId="55FFD351" w14:textId="77777777" w:rsidR="00F63E45" w:rsidRDefault="00F63E45" w:rsidP="00F63E45">
      <w:pPr>
        <w:rPr>
          <w:lang w:eastAsia="zh-CN"/>
        </w:rPr>
      </w:pPr>
      <w:r>
        <w:rPr>
          <w:lang w:eastAsia="zh-CN"/>
        </w:rPr>
        <w:t xml:space="preserve">Each </w:t>
      </w:r>
      <w:r w:rsidR="00EA3084">
        <w:rPr>
          <w:lang w:eastAsia="zh-CN"/>
        </w:rPr>
        <w:t>v</w:t>
      </w:r>
      <w:r>
        <w:rPr>
          <w:lang w:eastAsia="zh-CN"/>
        </w:rPr>
        <w:t>alidity</w:t>
      </w:r>
      <w:r w:rsidR="00EA3084">
        <w:rPr>
          <w:lang w:eastAsia="zh-CN"/>
        </w:rPr>
        <w:t xml:space="preserve"> a</w:t>
      </w:r>
      <w:r>
        <w:rPr>
          <w:lang w:eastAsia="zh-CN"/>
        </w:rPr>
        <w:t>rea consists of:</w:t>
      </w:r>
    </w:p>
    <w:p w14:paraId="525AB01A" w14:textId="77777777" w:rsidR="00F63E45" w:rsidRDefault="00F63E45" w:rsidP="00F63E45">
      <w:pPr>
        <w:pStyle w:val="B1"/>
        <w:rPr>
          <w:lang w:eastAsia="zh-CN"/>
        </w:rPr>
      </w:pPr>
      <w:r>
        <w:rPr>
          <w:lang w:eastAsia="zh-CN"/>
        </w:rPr>
        <w:t>-</w:t>
      </w:r>
      <w:r>
        <w:rPr>
          <w:lang w:eastAsia="zh-CN"/>
        </w:rPr>
        <w:tab/>
        <w:t>3GPP location;</w:t>
      </w:r>
    </w:p>
    <w:p w14:paraId="7C22C1F0" w14:textId="77777777" w:rsidR="00F63E45" w:rsidRDefault="00F63E45" w:rsidP="00F63E45">
      <w:pPr>
        <w:pStyle w:val="B1"/>
        <w:rPr>
          <w:lang w:eastAsia="zh-CN"/>
        </w:rPr>
      </w:pPr>
      <w:r>
        <w:rPr>
          <w:lang w:eastAsia="zh-CN"/>
        </w:rPr>
        <w:t>-</w:t>
      </w:r>
      <w:r>
        <w:rPr>
          <w:lang w:eastAsia="zh-CN"/>
        </w:rPr>
        <w:tab/>
        <w:t>WLAN location; and</w:t>
      </w:r>
    </w:p>
    <w:p w14:paraId="5C7714FD" w14:textId="77777777" w:rsidR="00F63E45" w:rsidRDefault="00F63E45" w:rsidP="00F63E45">
      <w:pPr>
        <w:pStyle w:val="B1"/>
        <w:rPr>
          <w:lang w:eastAsia="zh-CN"/>
        </w:rPr>
      </w:pPr>
      <w:r>
        <w:rPr>
          <w:lang w:eastAsia="zh-CN"/>
        </w:rPr>
        <w:t>-</w:t>
      </w:r>
      <w:r>
        <w:rPr>
          <w:lang w:eastAsia="zh-CN"/>
        </w:rPr>
        <w:tab/>
        <w:t>Geo</w:t>
      </w:r>
      <w:r w:rsidR="000D68D4">
        <w:rPr>
          <w:lang w:eastAsia="zh-CN"/>
        </w:rPr>
        <w:t xml:space="preserve"> </w:t>
      </w:r>
      <w:r>
        <w:rPr>
          <w:lang w:eastAsia="zh-CN"/>
        </w:rPr>
        <w:t>location</w:t>
      </w:r>
      <w:r w:rsidR="001C559F">
        <w:rPr>
          <w:lang w:eastAsia="zh-CN"/>
        </w:rPr>
        <w:t>.</w:t>
      </w:r>
    </w:p>
    <w:p w14:paraId="5F6D110A" w14:textId="77777777" w:rsidR="00F63E45" w:rsidRDefault="00F63E45" w:rsidP="00F63E45">
      <w:pPr>
        <w:rPr>
          <w:lang w:eastAsia="zh-CN"/>
        </w:rPr>
      </w:pPr>
      <w:r>
        <w:rPr>
          <w:lang w:eastAsia="zh-CN"/>
        </w:rPr>
        <w:t xml:space="preserve">Each </w:t>
      </w:r>
      <w:r w:rsidR="000D68D4">
        <w:rPr>
          <w:lang w:eastAsia="zh-CN"/>
        </w:rPr>
        <w:t>time o</w:t>
      </w:r>
      <w:r>
        <w:rPr>
          <w:lang w:eastAsia="zh-CN"/>
        </w:rPr>
        <w:t>f</w:t>
      </w:r>
      <w:r w:rsidR="000D68D4">
        <w:rPr>
          <w:lang w:eastAsia="zh-CN"/>
        </w:rPr>
        <w:t xml:space="preserve"> d</w:t>
      </w:r>
      <w:r>
        <w:rPr>
          <w:lang w:eastAsia="zh-CN"/>
        </w:rPr>
        <w:t>ay consists of:</w:t>
      </w:r>
    </w:p>
    <w:p w14:paraId="76339262" w14:textId="77777777" w:rsidR="00F63E45" w:rsidRDefault="00F63E45" w:rsidP="00F63E45">
      <w:pPr>
        <w:pStyle w:val="B1"/>
        <w:rPr>
          <w:lang w:eastAsia="zh-CN"/>
        </w:rPr>
      </w:pPr>
      <w:r>
        <w:rPr>
          <w:lang w:eastAsia="zh-CN"/>
        </w:rPr>
        <w:t>-</w:t>
      </w:r>
      <w:r>
        <w:rPr>
          <w:lang w:eastAsia="zh-CN"/>
        </w:rPr>
        <w:tab/>
      </w:r>
      <w:r w:rsidR="000D68D4">
        <w:rPr>
          <w:lang w:eastAsia="zh-CN"/>
        </w:rPr>
        <w:t>t</w:t>
      </w:r>
      <w:r>
        <w:rPr>
          <w:lang w:eastAsia="zh-CN"/>
        </w:rPr>
        <w:t>ime</w:t>
      </w:r>
      <w:r w:rsidR="000D68D4">
        <w:rPr>
          <w:lang w:eastAsia="zh-CN"/>
        </w:rPr>
        <w:t xml:space="preserve"> s</w:t>
      </w:r>
      <w:r>
        <w:rPr>
          <w:lang w:eastAsia="zh-CN"/>
        </w:rPr>
        <w:t>tart;</w:t>
      </w:r>
    </w:p>
    <w:p w14:paraId="3383AD11" w14:textId="77777777" w:rsidR="00F63E45" w:rsidRDefault="00F63E45" w:rsidP="00F63E45">
      <w:pPr>
        <w:pStyle w:val="B1"/>
        <w:rPr>
          <w:lang w:eastAsia="zh-CN"/>
        </w:rPr>
      </w:pPr>
      <w:r>
        <w:rPr>
          <w:lang w:eastAsia="zh-CN"/>
        </w:rPr>
        <w:t>-</w:t>
      </w:r>
      <w:r>
        <w:rPr>
          <w:lang w:eastAsia="zh-CN"/>
        </w:rPr>
        <w:tab/>
      </w:r>
      <w:r w:rsidR="000D68D4">
        <w:rPr>
          <w:lang w:eastAsia="zh-CN"/>
        </w:rPr>
        <w:t>t</w:t>
      </w:r>
      <w:r>
        <w:rPr>
          <w:lang w:eastAsia="zh-CN"/>
        </w:rPr>
        <w:t>ime</w:t>
      </w:r>
      <w:r w:rsidR="000D68D4">
        <w:rPr>
          <w:lang w:eastAsia="zh-CN"/>
        </w:rPr>
        <w:t xml:space="preserve"> s</w:t>
      </w:r>
      <w:r>
        <w:rPr>
          <w:lang w:eastAsia="zh-CN"/>
        </w:rPr>
        <w:t>top;</w:t>
      </w:r>
    </w:p>
    <w:p w14:paraId="5D933B91"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ate</w:t>
      </w:r>
      <w:r w:rsidR="000D68D4">
        <w:rPr>
          <w:lang w:eastAsia="zh-CN"/>
        </w:rPr>
        <w:t xml:space="preserve"> s</w:t>
      </w:r>
      <w:r>
        <w:rPr>
          <w:lang w:eastAsia="zh-CN"/>
        </w:rPr>
        <w:t>tart;</w:t>
      </w:r>
    </w:p>
    <w:p w14:paraId="74611412"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ate</w:t>
      </w:r>
      <w:r w:rsidR="000D68D4">
        <w:rPr>
          <w:lang w:eastAsia="zh-CN"/>
        </w:rPr>
        <w:t xml:space="preserve"> s</w:t>
      </w:r>
      <w:r>
        <w:rPr>
          <w:lang w:eastAsia="zh-CN"/>
        </w:rPr>
        <w:t>top; and</w:t>
      </w:r>
    </w:p>
    <w:p w14:paraId="4B4BF40B"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ay</w:t>
      </w:r>
      <w:r w:rsidR="000D68D4">
        <w:rPr>
          <w:lang w:eastAsia="zh-CN"/>
        </w:rPr>
        <w:t xml:space="preserve"> o</w:t>
      </w:r>
      <w:r>
        <w:rPr>
          <w:lang w:eastAsia="zh-CN"/>
        </w:rPr>
        <w:t>f</w:t>
      </w:r>
      <w:r w:rsidR="000D68D4">
        <w:rPr>
          <w:lang w:eastAsia="zh-CN"/>
        </w:rPr>
        <w:t xml:space="preserve"> w</w:t>
      </w:r>
      <w:r>
        <w:rPr>
          <w:lang w:eastAsia="zh-CN"/>
        </w:rPr>
        <w:t>eek.</w:t>
      </w:r>
    </w:p>
    <w:p w14:paraId="3BDE2D6D" w14:textId="77777777" w:rsidR="00F63E45" w:rsidRDefault="00F63E45" w:rsidP="00F63E45">
      <w:pPr>
        <w:rPr>
          <w:lang w:eastAsia="zh-CN"/>
        </w:rPr>
      </w:pPr>
      <w:r>
        <w:rPr>
          <w:lang w:eastAsia="zh-CN"/>
        </w:rPr>
        <w:t>The WLANSP rule is considered valid if none of the validity conditions exist or all validity conditions match.</w:t>
      </w:r>
    </w:p>
    <w:p w14:paraId="558189DC" w14:textId="77777777" w:rsidR="00F63E45" w:rsidRDefault="00F63E45" w:rsidP="00F63E45">
      <w:pPr>
        <w:rPr>
          <w:lang w:eastAsia="zh-CN"/>
        </w:rPr>
      </w:pPr>
      <w:r>
        <w:rPr>
          <w:lang w:eastAsia="zh-CN"/>
        </w:rPr>
        <w:t xml:space="preserve">There can be multiple valid WLANSP rules at the same time. In addition to validity conditions and selection criteria, there is a rule priority that shall be set for each WLANSP rule. The rule priority is encoded in the </w:t>
      </w:r>
      <w:r w:rsidR="000D68D4">
        <w:rPr>
          <w:lang w:val="en-US" w:eastAsia="zh-CN"/>
        </w:rPr>
        <w:t>r</w:t>
      </w:r>
      <w:r>
        <w:rPr>
          <w:lang w:eastAsia="zh-CN"/>
        </w:rPr>
        <w:t>ule</w:t>
      </w:r>
      <w:r w:rsidR="000D68D4">
        <w:rPr>
          <w:lang w:eastAsia="zh-CN"/>
        </w:rPr>
        <w:t xml:space="preserve"> p</w:t>
      </w:r>
      <w:r>
        <w:rPr>
          <w:lang w:eastAsia="zh-CN"/>
        </w:rPr>
        <w:t xml:space="preserve">riority field, and it enables the UE to determine which WLANSP rule, out of potentially several valid WLANSP rules, it should consider as </w:t>
      </w:r>
      <w:r>
        <w:t>active</w:t>
      </w:r>
      <w:r>
        <w:rPr>
          <w:lang w:eastAsia="zh-CN"/>
        </w:rPr>
        <w:t xml:space="preserve">. A WLANSP rule is active if it is valid and has highest rule priority out of the valid WLANSP rules. At any point in time, there shall be at most one active WLANSP rule. A WLAN that matches a selection </w:t>
      </w:r>
      <w:r w:rsidR="000D68D4">
        <w:rPr>
          <w:lang w:eastAsia="zh-CN"/>
        </w:rPr>
        <w:t>criteria</w:t>
      </w:r>
      <w:r>
        <w:rPr>
          <w:lang w:eastAsia="zh-CN"/>
        </w:rPr>
        <w:t xml:space="preserve"> of the active WLANSP rule is considered as matching the selection </w:t>
      </w:r>
      <w:r w:rsidR="000D68D4">
        <w:rPr>
          <w:lang w:eastAsia="zh-CN"/>
        </w:rPr>
        <w:t>criteria</w:t>
      </w:r>
      <w:r>
        <w:rPr>
          <w:lang w:eastAsia="zh-CN"/>
        </w:rPr>
        <w:t>.</w:t>
      </w:r>
    </w:p>
    <w:p w14:paraId="65929FE6" w14:textId="77777777" w:rsidR="00F63E45" w:rsidRDefault="00F63E45" w:rsidP="00F63E45">
      <w:pPr>
        <w:rPr>
          <w:lang w:eastAsia="zh-CN"/>
        </w:rPr>
      </w:pPr>
      <w:r>
        <w:rPr>
          <w:lang w:eastAsia="zh-CN"/>
        </w:rPr>
        <w:t xml:space="preserve">If the UE is roaming and WLANSP rules from both HPLMN and VPLMN are available, visited WLANSP rules </w:t>
      </w:r>
      <w:r w:rsidR="00D93735">
        <w:rPr>
          <w:lang w:eastAsia="zh-CN"/>
        </w:rPr>
        <w:t xml:space="preserve">shall </w:t>
      </w:r>
      <w:r>
        <w:rPr>
          <w:lang w:eastAsia="zh-CN"/>
        </w:rPr>
        <w:t>take precedence.</w:t>
      </w:r>
    </w:p>
    <w:p w14:paraId="450D38BC" w14:textId="77777777" w:rsidR="000A51E3" w:rsidRDefault="000A51E3" w:rsidP="000532DA">
      <w:pPr>
        <w:pStyle w:val="Heading4"/>
        <w:rPr>
          <w:lang w:eastAsia="zh-CN"/>
        </w:rPr>
      </w:pPr>
      <w:bookmarkStart w:id="139" w:name="_Toc20209069"/>
      <w:bookmarkStart w:id="140" w:name="_Toc27581317"/>
      <w:bookmarkStart w:id="141" w:name="_Toc36113468"/>
      <w:bookmarkStart w:id="142" w:name="_Toc45212726"/>
      <w:bookmarkStart w:id="143" w:name="_Toc51931796"/>
      <w:bookmarkStart w:id="144" w:name="_Toc59203955"/>
      <w:bookmarkStart w:id="145" w:name="_Toc106976860"/>
      <w:r>
        <w:rPr>
          <w:rFonts w:hint="eastAsia"/>
          <w:lang w:eastAsia="zh-CN"/>
        </w:rPr>
        <w:lastRenderedPageBreak/>
        <w:t>4.3.2.2</w:t>
      </w:r>
      <w:r>
        <w:rPr>
          <w:rFonts w:hint="eastAsia"/>
          <w:lang w:eastAsia="zh-CN"/>
        </w:rPr>
        <w:tab/>
      </w:r>
      <w:r w:rsidRPr="000532DA">
        <w:t>WLAN access selection</w:t>
      </w:r>
      <w:bookmarkEnd w:id="139"/>
      <w:bookmarkEnd w:id="140"/>
      <w:bookmarkEnd w:id="141"/>
      <w:bookmarkEnd w:id="142"/>
      <w:bookmarkEnd w:id="143"/>
      <w:bookmarkEnd w:id="144"/>
      <w:bookmarkEnd w:id="145"/>
    </w:p>
    <w:p w14:paraId="274659A4" w14:textId="77777777" w:rsidR="000A51E3" w:rsidRPr="000532DA" w:rsidRDefault="000A51E3" w:rsidP="000532DA">
      <w:pPr>
        <w:rPr>
          <w:rFonts w:hint="eastAsia"/>
          <w:lang w:eastAsia="zh-CN"/>
        </w:rPr>
      </w:pPr>
      <w:r>
        <w:rPr>
          <w:rFonts w:hint="eastAsia"/>
          <w:lang w:eastAsia="zh-CN"/>
        </w:rPr>
        <w:t>The</w:t>
      </w:r>
      <w:r>
        <w:rPr>
          <w:lang w:eastAsia="zh-CN"/>
        </w:rPr>
        <w:t xml:space="preserve"> procedure of UE selecting WLAN access network based on </w:t>
      </w:r>
      <w:r w:rsidRPr="00A25866">
        <w:rPr>
          <w:lang w:eastAsia="zh-CN"/>
        </w:rPr>
        <w:t>WLAN selection policy</w:t>
      </w:r>
      <w:r>
        <w:rPr>
          <w:lang w:eastAsia="zh-CN"/>
        </w:rPr>
        <w:t xml:space="preserve"> is specified in 3GPP TS 24.502 [</w:t>
      </w:r>
      <w:r>
        <w:rPr>
          <w:lang w:val="en-US" w:eastAsia="zh-CN"/>
        </w:rPr>
        <w:t>3</w:t>
      </w:r>
      <w:r>
        <w:rPr>
          <w:lang w:eastAsia="zh-CN"/>
        </w:rPr>
        <w:t>].</w:t>
      </w:r>
    </w:p>
    <w:p w14:paraId="50E9BE25" w14:textId="77777777" w:rsidR="00FC0F36" w:rsidRPr="000532DA" w:rsidRDefault="00FC0F36" w:rsidP="00FC0F36">
      <w:pPr>
        <w:rPr>
          <w:rFonts w:hint="eastAsia"/>
          <w:lang w:eastAsia="zh-CN"/>
        </w:rPr>
      </w:pPr>
      <w:r>
        <w:t xml:space="preserve">The </w:t>
      </w:r>
      <w:r>
        <w:rPr>
          <w:lang w:eastAsia="zh-CN"/>
        </w:rPr>
        <w:t xml:space="preserve">5G-RG and the </w:t>
      </w:r>
      <w:r w:rsidRPr="000C0BD1">
        <w:t>W-AGF</w:t>
      </w:r>
      <w:r>
        <w:t xml:space="preserve"> acting on behalf of an FN-RG </w:t>
      </w:r>
      <w:r>
        <w:rPr>
          <w:lang w:eastAsia="zh-CN"/>
        </w:rPr>
        <w:t xml:space="preserve">shall ignore the </w:t>
      </w:r>
      <w:r w:rsidRPr="00A25866">
        <w:rPr>
          <w:lang w:eastAsia="zh-CN"/>
        </w:rPr>
        <w:t>WLAN selection policy</w:t>
      </w:r>
      <w:r>
        <w:rPr>
          <w:lang w:eastAsia="zh-CN"/>
        </w:rPr>
        <w:t>, if received.</w:t>
      </w:r>
    </w:p>
    <w:p w14:paraId="32307BEA" w14:textId="77777777" w:rsidR="000A51E3" w:rsidRDefault="000A51E3" w:rsidP="000532DA">
      <w:pPr>
        <w:pStyle w:val="Heading3"/>
      </w:pPr>
      <w:bookmarkStart w:id="146" w:name="_Toc20209070"/>
      <w:bookmarkStart w:id="147" w:name="_Toc27581318"/>
      <w:bookmarkStart w:id="148" w:name="_Toc36113469"/>
      <w:bookmarkStart w:id="149" w:name="_Toc45212727"/>
      <w:bookmarkStart w:id="150" w:name="_Toc51931797"/>
      <w:bookmarkStart w:id="151" w:name="_Toc59203956"/>
      <w:bookmarkStart w:id="152" w:name="_Toc106976861"/>
      <w:r>
        <w:rPr>
          <w:rFonts w:hint="eastAsia"/>
          <w:lang w:eastAsia="zh-CN"/>
        </w:rPr>
        <w:t>4.3.3</w:t>
      </w:r>
      <w:r>
        <w:rPr>
          <w:lang w:eastAsia="zh-CN"/>
        </w:rPr>
        <w:tab/>
      </w:r>
      <w:r>
        <w:t xml:space="preserve">N3AN node </w:t>
      </w:r>
      <w:r w:rsidRPr="00DE0618">
        <w:t>configuration information</w:t>
      </w:r>
      <w:bookmarkEnd w:id="146"/>
      <w:bookmarkEnd w:id="147"/>
      <w:bookmarkEnd w:id="148"/>
      <w:bookmarkEnd w:id="149"/>
      <w:bookmarkEnd w:id="150"/>
      <w:bookmarkEnd w:id="151"/>
      <w:bookmarkEnd w:id="152"/>
    </w:p>
    <w:p w14:paraId="090E9E1F" w14:textId="77777777" w:rsidR="000A51E3" w:rsidRDefault="000A51E3" w:rsidP="000532DA">
      <w:pPr>
        <w:pStyle w:val="Heading4"/>
        <w:rPr>
          <w:lang w:eastAsia="zh-CN"/>
        </w:rPr>
      </w:pPr>
      <w:bookmarkStart w:id="153" w:name="_Toc20209071"/>
      <w:bookmarkStart w:id="154" w:name="_Toc27581319"/>
      <w:bookmarkStart w:id="155" w:name="_Toc36113470"/>
      <w:bookmarkStart w:id="156" w:name="_Toc45212728"/>
      <w:bookmarkStart w:id="157" w:name="_Toc51931798"/>
      <w:bookmarkStart w:id="158" w:name="_Toc59203957"/>
      <w:bookmarkStart w:id="159" w:name="_Toc106976862"/>
      <w:r>
        <w:rPr>
          <w:rFonts w:hint="eastAsia"/>
          <w:lang w:eastAsia="zh-CN"/>
        </w:rPr>
        <w:t>4.3.3.1</w:t>
      </w:r>
      <w:r>
        <w:rPr>
          <w:lang w:eastAsia="zh-CN"/>
        </w:rPr>
        <w:tab/>
        <w:t>General</w:t>
      </w:r>
      <w:bookmarkEnd w:id="153"/>
      <w:bookmarkEnd w:id="154"/>
      <w:bookmarkEnd w:id="155"/>
      <w:bookmarkEnd w:id="156"/>
      <w:bookmarkEnd w:id="157"/>
      <w:bookmarkEnd w:id="158"/>
      <w:bookmarkEnd w:id="159"/>
    </w:p>
    <w:p w14:paraId="10D4C423" w14:textId="77777777" w:rsidR="00693741" w:rsidRDefault="00693741" w:rsidP="00693741">
      <w:r>
        <w:t>Non-3GPP access network (</w:t>
      </w:r>
      <w:r>
        <w:rPr>
          <w:lang w:eastAsia="zh-CN"/>
        </w:rPr>
        <w:t xml:space="preserve">N3AN) node </w:t>
      </w:r>
      <w:r>
        <w:t>configuration information is used to control UE behavio</w:t>
      </w:r>
      <w:r w:rsidR="000532DA">
        <w:t>u</w:t>
      </w:r>
      <w:r>
        <w:t>r related to</w:t>
      </w:r>
      <w:r>
        <w:rPr>
          <w:lang w:eastAsia="zh-CN"/>
        </w:rPr>
        <w:t xml:space="preserve"> selection of either N3IWF or ePDG for accessing 5GCN </w:t>
      </w:r>
      <w:r w:rsidR="00C9623E">
        <w:rPr>
          <w:lang w:eastAsia="zh-CN"/>
        </w:rPr>
        <w:t xml:space="preserve">or EPC respectively </w:t>
      </w:r>
      <w:r>
        <w:rPr>
          <w:lang w:eastAsia="zh-CN"/>
        </w:rPr>
        <w:t>via non-3GPP access</w:t>
      </w:r>
      <w:r>
        <w:t>.</w:t>
      </w:r>
    </w:p>
    <w:p w14:paraId="4D752105" w14:textId="77777777" w:rsidR="00693741" w:rsidRPr="000532DA" w:rsidRDefault="00693741" w:rsidP="000532DA">
      <w:r w:rsidRPr="000532DA">
        <w:t xml:space="preserve">The </w:t>
      </w:r>
      <w:r>
        <w:t xml:space="preserve">non-3GPP access network (N3AN) node configuration information </w:t>
      </w:r>
      <w:r w:rsidRPr="000532DA">
        <w:t>consists of:</w:t>
      </w:r>
    </w:p>
    <w:p w14:paraId="2180A066" w14:textId="77777777" w:rsidR="00693741" w:rsidRDefault="00693741" w:rsidP="00693741">
      <w:pPr>
        <w:pStyle w:val="B1"/>
        <w:rPr>
          <w:lang w:val="en-US"/>
        </w:rPr>
      </w:pPr>
      <w:r>
        <w:rPr>
          <w:lang w:val="en-US"/>
        </w:rPr>
        <w:t>-</w:t>
      </w:r>
      <w:r>
        <w:rPr>
          <w:lang w:val="en-US"/>
        </w:rPr>
        <w:tab/>
        <w:t>Non-3GPP access network (N3AN) node selection information;</w:t>
      </w:r>
    </w:p>
    <w:p w14:paraId="5E962BE4" w14:textId="77777777" w:rsidR="00693741" w:rsidRDefault="00693741" w:rsidP="00693741">
      <w:pPr>
        <w:pStyle w:val="B1"/>
        <w:rPr>
          <w:lang w:val="en-US"/>
        </w:rPr>
      </w:pPr>
      <w:r>
        <w:rPr>
          <w:lang w:val="en-US"/>
        </w:rPr>
        <w:t>-</w:t>
      </w:r>
      <w:r>
        <w:rPr>
          <w:lang w:val="en-US"/>
        </w:rPr>
        <w:tab/>
        <w:t xml:space="preserve">optionally, </w:t>
      </w:r>
      <w:r w:rsidR="001D784B">
        <w:rPr>
          <w:lang w:val="en-US"/>
        </w:rPr>
        <w:t xml:space="preserve">home </w:t>
      </w:r>
      <w:r>
        <w:rPr>
          <w:lang w:val="en-US"/>
        </w:rPr>
        <w:t>ePDG identifier configuration; and</w:t>
      </w:r>
    </w:p>
    <w:p w14:paraId="421EA491" w14:textId="77777777" w:rsidR="00693741" w:rsidRDefault="00693741" w:rsidP="00693741">
      <w:pPr>
        <w:pStyle w:val="B1"/>
        <w:rPr>
          <w:lang w:val="en-US"/>
        </w:rPr>
      </w:pPr>
      <w:r>
        <w:rPr>
          <w:lang w:val="en-US"/>
        </w:rPr>
        <w:t>-</w:t>
      </w:r>
      <w:r>
        <w:rPr>
          <w:lang w:val="en-US"/>
        </w:rPr>
        <w:tab/>
        <w:t xml:space="preserve">optionally, </w:t>
      </w:r>
      <w:r w:rsidR="001D784B">
        <w:rPr>
          <w:lang w:val="en-US"/>
        </w:rPr>
        <w:t xml:space="preserve">home </w:t>
      </w:r>
      <w:r>
        <w:rPr>
          <w:lang w:val="en-US"/>
        </w:rPr>
        <w:t>N3IWF identifier configuration.</w:t>
      </w:r>
    </w:p>
    <w:p w14:paraId="2C9C273E" w14:textId="77777777" w:rsidR="000A51E3" w:rsidRDefault="000A51E3" w:rsidP="000532DA">
      <w:pPr>
        <w:pStyle w:val="Heading4"/>
        <w:rPr>
          <w:lang w:eastAsia="zh-CN"/>
        </w:rPr>
      </w:pPr>
      <w:bookmarkStart w:id="160" w:name="_Toc20209072"/>
      <w:bookmarkStart w:id="161" w:name="_Toc27581320"/>
      <w:bookmarkStart w:id="162" w:name="_Toc36113471"/>
      <w:bookmarkStart w:id="163" w:name="_Toc45212729"/>
      <w:bookmarkStart w:id="164" w:name="_Toc51931799"/>
      <w:bookmarkStart w:id="165" w:name="_Toc59203958"/>
      <w:bookmarkStart w:id="166" w:name="_Toc106976863"/>
      <w:r>
        <w:rPr>
          <w:rFonts w:hint="eastAsia"/>
          <w:lang w:eastAsia="zh-CN"/>
        </w:rPr>
        <w:t>4.3.3.2</w:t>
      </w:r>
      <w:r>
        <w:rPr>
          <w:lang w:eastAsia="zh-CN"/>
        </w:rPr>
        <w:tab/>
        <w:t>N3AN node selection</w:t>
      </w:r>
      <w:bookmarkEnd w:id="160"/>
      <w:bookmarkEnd w:id="161"/>
      <w:bookmarkEnd w:id="162"/>
      <w:bookmarkEnd w:id="163"/>
      <w:bookmarkEnd w:id="164"/>
      <w:bookmarkEnd w:id="165"/>
      <w:bookmarkEnd w:id="166"/>
      <w:r>
        <w:rPr>
          <w:lang w:eastAsia="zh-CN"/>
        </w:rPr>
        <w:t xml:space="preserve"> </w:t>
      </w:r>
    </w:p>
    <w:p w14:paraId="7D9A43D2" w14:textId="77777777" w:rsidR="000A51E3" w:rsidRPr="000532DA" w:rsidRDefault="000A51E3" w:rsidP="000532DA">
      <w:pPr>
        <w:rPr>
          <w:rFonts w:hint="eastAsia"/>
          <w:lang w:eastAsia="zh-CN"/>
        </w:rPr>
      </w:pPr>
      <w:r>
        <w:rPr>
          <w:rFonts w:hint="eastAsia"/>
          <w:lang w:eastAsia="zh-CN"/>
        </w:rPr>
        <w:t>The</w:t>
      </w:r>
      <w:r>
        <w:rPr>
          <w:lang w:eastAsia="zh-CN"/>
        </w:rPr>
        <w:t xml:space="preserve"> procedure of UE selecting an N3AN node based on </w:t>
      </w:r>
      <w:r>
        <w:t xml:space="preserve">N3AN node </w:t>
      </w:r>
      <w:r w:rsidRPr="00DE0618">
        <w:t>configuration information</w:t>
      </w:r>
      <w:r>
        <w:rPr>
          <w:lang w:eastAsia="zh-CN"/>
        </w:rPr>
        <w:t xml:space="preserve"> is specified in 3GPP TS 24.502 [</w:t>
      </w:r>
      <w:r>
        <w:rPr>
          <w:lang w:val="en-US" w:eastAsia="zh-CN"/>
        </w:rPr>
        <w:t>3</w:t>
      </w:r>
      <w:r>
        <w:rPr>
          <w:lang w:eastAsia="zh-CN"/>
        </w:rPr>
        <w:t>].</w:t>
      </w:r>
    </w:p>
    <w:p w14:paraId="2228C860" w14:textId="77777777" w:rsidR="004A0B17" w:rsidRDefault="004A0B17" w:rsidP="00C2371F">
      <w:pPr>
        <w:pStyle w:val="Heading2"/>
      </w:pPr>
      <w:bookmarkStart w:id="167" w:name="_Toc20209073"/>
      <w:bookmarkStart w:id="168" w:name="_Toc27581321"/>
      <w:bookmarkStart w:id="169" w:name="_Toc36113472"/>
      <w:bookmarkStart w:id="170" w:name="_Toc45212730"/>
      <w:bookmarkStart w:id="171" w:name="_Toc51931800"/>
      <w:bookmarkStart w:id="172" w:name="_Toc59203959"/>
      <w:bookmarkStart w:id="173" w:name="_Toc106976864"/>
      <w:r>
        <w:t>4.4</w:t>
      </w:r>
      <w:r w:rsidRPr="004D3578">
        <w:tab/>
      </w:r>
      <w:r>
        <w:t>Interworking with EPC</w:t>
      </w:r>
      <w:bookmarkEnd w:id="167"/>
      <w:bookmarkEnd w:id="168"/>
      <w:bookmarkEnd w:id="169"/>
      <w:bookmarkEnd w:id="170"/>
      <w:bookmarkEnd w:id="171"/>
      <w:bookmarkEnd w:id="172"/>
      <w:bookmarkEnd w:id="173"/>
    </w:p>
    <w:p w14:paraId="119BD2BC" w14:textId="77777777" w:rsidR="00FC0F36" w:rsidRPr="00A16911" w:rsidRDefault="00FC0F36" w:rsidP="00FC0F36">
      <w:pPr>
        <w:pStyle w:val="Heading3"/>
      </w:pPr>
      <w:bookmarkStart w:id="174" w:name="_Toc20209074"/>
      <w:bookmarkStart w:id="175" w:name="_Toc27581322"/>
      <w:bookmarkStart w:id="176" w:name="_Toc36113473"/>
      <w:bookmarkStart w:id="177" w:name="_Toc45212731"/>
      <w:bookmarkStart w:id="178" w:name="_Toc51931801"/>
      <w:bookmarkStart w:id="179" w:name="_Toc59203960"/>
      <w:bookmarkStart w:id="180" w:name="_Toc106976865"/>
      <w:r w:rsidRPr="00A16911">
        <w:t>4.</w:t>
      </w:r>
      <w:r>
        <w:t>4</w:t>
      </w:r>
      <w:r w:rsidRPr="00A16911">
        <w:t>.</w:t>
      </w:r>
      <w:r>
        <w:t>1</w:t>
      </w:r>
      <w:r w:rsidRPr="00A16911">
        <w:tab/>
      </w:r>
      <w:r>
        <w:t>Precedence between URSP, ANDSP, ANDSF and RAN rules</w:t>
      </w:r>
      <w:bookmarkEnd w:id="174"/>
      <w:bookmarkEnd w:id="175"/>
      <w:bookmarkEnd w:id="176"/>
      <w:bookmarkEnd w:id="177"/>
      <w:bookmarkEnd w:id="178"/>
      <w:bookmarkEnd w:id="179"/>
      <w:bookmarkEnd w:id="180"/>
    </w:p>
    <w:p w14:paraId="21F03131" w14:textId="77777777" w:rsidR="004A0B17" w:rsidRDefault="004A0B17" w:rsidP="004A0B17">
      <w:pPr>
        <w:rPr>
          <w:lang w:eastAsia="zh-CN"/>
        </w:rPr>
      </w:pPr>
      <w:r>
        <w:rPr>
          <w:lang w:eastAsia="zh-CN"/>
        </w:rPr>
        <w:t>If the UE supports both S1 mode and N1 mode</w:t>
      </w:r>
      <w:r w:rsidRPr="000532DA">
        <w:rPr>
          <w:lang w:eastAsia="zh-CN"/>
        </w:rPr>
        <w:t>:</w:t>
      </w:r>
    </w:p>
    <w:p w14:paraId="169BF5CD" w14:textId="77777777" w:rsidR="004A0B17" w:rsidRDefault="004A0B17" w:rsidP="004A0B17">
      <w:pPr>
        <w:pStyle w:val="B1"/>
        <w:rPr>
          <w:lang w:eastAsia="zh-CN"/>
        </w:rPr>
      </w:pPr>
      <w:r>
        <w:rPr>
          <w:lang w:eastAsia="zh-CN"/>
        </w:rPr>
        <w:t>-</w:t>
      </w:r>
      <w:r>
        <w:rPr>
          <w:lang w:eastAsia="zh-CN"/>
        </w:rPr>
        <w:tab/>
      </w:r>
      <w:r w:rsidR="003734FB">
        <w:rPr>
          <w:lang w:eastAsia="zh-CN"/>
        </w:rPr>
        <w:t xml:space="preserve">the UE shall </w:t>
      </w:r>
      <w:r>
        <w:rPr>
          <w:lang w:eastAsia="zh-CN"/>
        </w:rPr>
        <w:t>always use the ANDSP information and applicable user preferences</w:t>
      </w:r>
      <w:r w:rsidR="002A7CF9">
        <w:rPr>
          <w:lang w:eastAsia="zh-CN"/>
        </w:rPr>
        <w:t xml:space="preserve"> on non-3GPP access selection</w:t>
      </w:r>
      <w:r>
        <w:rPr>
          <w:lang w:eastAsia="zh-CN"/>
        </w:rPr>
        <w:t>, if available at the UE, for non-3GPP access node selection;</w:t>
      </w:r>
    </w:p>
    <w:p w14:paraId="78317A82" w14:textId="77777777" w:rsidR="004A0B17" w:rsidRDefault="004A0B17" w:rsidP="004A0B17">
      <w:pPr>
        <w:pStyle w:val="NO"/>
      </w:pPr>
      <w:r>
        <w:t>NOTE:</w:t>
      </w:r>
      <w:r>
        <w:tab/>
        <w:t>This includes the case when the UE is registered to the 5GCN via 3GPP access, the case when the UE is registered to the EPC via 3GPP access, and the case when the UE is not registered to any CN via 3GPP access.</w:t>
      </w:r>
    </w:p>
    <w:p w14:paraId="1D35C08B" w14:textId="77777777" w:rsidR="004A0B17" w:rsidRDefault="004A0B17" w:rsidP="004A0B17">
      <w:pPr>
        <w:pStyle w:val="B1"/>
        <w:rPr>
          <w:lang w:eastAsia="zh-CN"/>
        </w:rPr>
      </w:pPr>
      <w:r w:rsidRPr="000532DA">
        <w:rPr>
          <w:lang w:eastAsia="zh-CN"/>
        </w:rPr>
        <w:t>-</w:t>
      </w:r>
      <w:r w:rsidRPr="000532DA">
        <w:rPr>
          <w:lang w:eastAsia="zh-CN"/>
        </w:rPr>
        <w:tab/>
      </w:r>
      <w:r>
        <w:rPr>
          <w:lang w:eastAsia="zh-CN"/>
        </w:rPr>
        <w:t>if the UE is:</w:t>
      </w:r>
    </w:p>
    <w:p w14:paraId="32285CF4" w14:textId="77777777" w:rsidR="004A0B17" w:rsidRDefault="004A0B17" w:rsidP="004A0B17">
      <w:pPr>
        <w:pStyle w:val="B2"/>
        <w:rPr>
          <w:lang w:eastAsia="zh-CN"/>
        </w:rPr>
      </w:pPr>
      <w:r>
        <w:rPr>
          <w:lang w:eastAsia="zh-CN"/>
        </w:rPr>
        <w:t>a)</w:t>
      </w:r>
      <w:r>
        <w:rPr>
          <w:lang w:eastAsia="zh-CN"/>
        </w:rPr>
        <w:tab/>
        <w:t>registered to the 5GCN via 3GPP access and not registered to any CN via non-3GPP access; or</w:t>
      </w:r>
    </w:p>
    <w:p w14:paraId="5182C8EB" w14:textId="77777777" w:rsidR="004A0B17" w:rsidRDefault="004A0B17" w:rsidP="004A0B17">
      <w:pPr>
        <w:pStyle w:val="B2"/>
        <w:rPr>
          <w:lang w:eastAsia="zh-CN"/>
        </w:rPr>
      </w:pPr>
      <w:r>
        <w:rPr>
          <w:lang w:eastAsia="zh-CN"/>
        </w:rPr>
        <w:t>b)</w:t>
      </w:r>
      <w:r>
        <w:rPr>
          <w:lang w:eastAsia="zh-CN"/>
        </w:rPr>
        <w:tab/>
        <w:t>registered to the 5GCN via 3GPP access and registered to the 5GCN via non-3GPP access,</w:t>
      </w:r>
    </w:p>
    <w:p w14:paraId="2162B5C4" w14:textId="77777777" w:rsidR="004A0B17" w:rsidRDefault="004A0B17" w:rsidP="004A0B17">
      <w:pPr>
        <w:pStyle w:val="B1"/>
        <w:rPr>
          <w:noProof/>
          <w:lang w:eastAsia="zh-CN"/>
        </w:rPr>
      </w:pPr>
      <w:r>
        <w:rPr>
          <w:noProof/>
          <w:lang w:eastAsia="zh-CN"/>
        </w:rPr>
        <w:tab/>
      </w:r>
      <w:r w:rsidR="003734FB">
        <w:rPr>
          <w:noProof/>
          <w:lang w:eastAsia="zh-CN"/>
        </w:rPr>
        <w:t xml:space="preserve">the UE shall </w:t>
      </w:r>
      <w:r>
        <w:rPr>
          <w:lang w:eastAsia="zh-CN"/>
        </w:rPr>
        <w:t xml:space="preserve">apply URSP rules and applicable </w:t>
      </w:r>
      <w:r w:rsidR="002A7CF9">
        <w:rPr>
          <w:lang w:eastAsia="zh-CN"/>
        </w:rPr>
        <w:t>UE local configuration</w:t>
      </w:r>
      <w:r>
        <w:rPr>
          <w:lang w:eastAsia="zh-CN"/>
        </w:rPr>
        <w:t>, if available at the UE, to all uplink user data</w:t>
      </w:r>
      <w:r>
        <w:rPr>
          <w:noProof/>
          <w:lang w:eastAsia="zh-CN"/>
        </w:rPr>
        <w:t>;</w:t>
      </w:r>
    </w:p>
    <w:p w14:paraId="62E3E43C" w14:textId="77777777" w:rsidR="004A0B17" w:rsidRDefault="004A0B17" w:rsidP="004A0B17">
      <w:pPr>
        <w:pStyle w:val="B1"/>
        <w:rPr>
          <w:lang w:eastAsia="zh-CN"/>
        </w:rPr>
      </w:pPr>
      <w:r>
        <w:rPr>
          <w:lang w:eastAsia="zh-CN"/>
        </w:rPr>
        <w:t>-</w:t>
      </w:r>
      <w:r>
        <w:rPr>
          <w:lang w:eastAsia="zh-CN"/>
        </w:rPr>
        <w:tab/>
      </w:r>
      <w:r w:rsidR="003734FB">
        <w:rPr>
          <w:lang w:eastAsia="zh-CN"/>
        </w:rPr>
        <w:t>i</w:t>
      </w:r>
      <w:r>
        <w:rPr>
          <w:lang w:eastAsia="zh-CN"/>
        </w:rPr>
        <w:t>f the UE is registered to the 5GCN via 3GPP access and registered to the EPC via non-3GPP access</w:t>
      </w:r>
      <w:r w:rsidR="003734FB">
        <w:rPr>
          <w:lang w:eastAsia="zh-CN"/>
        </w:rPr>
        <w:t>, the UE shall</w:t>
      </w:r>
      <w:r>
        <w:rPr>
          <w:lang w:eastAsia="zh-CN"/>
        </w:rPr>
        <w:t>:</w:t>
      </w:r>
    </w:p>
    <w:p w14:paraId="5BB7CF4D" w14:textId="77777777" w:rsidR="004A0B17" w:rsidRDefault="004A0B17" w:rsidP="004A0B17">
      <w:pPr>
        <w:pStyle w:val="B2"/>
        <w:rPr>
          <w:lang w:eastAsia="zh-CN"/>
        </w:rPr>
      </w:pPr>
      <w:r>
        <w:rPr>
          <w:lang w:eastAsia="zh-CN"/>
        </w:rPr>
        <w:t>a)</w:t>
      </w:r>
      <w:r>
        <w:rPr>
          <w:lang w:eastAsia="zh-CN"/>
        </w:rPr>
        <w:tab/>
        <w:t>use the ANDSF rules and RAN rules, if available at the UE, for uplink user data sent via the ePDG; and</w:t>
      </w:r>
    </w:p>
    <w:p w14:paraId="3598A054" w14:textId="77777777" w:rsidR="004A0B17" w:rsidRDefault="004A0B17" w:rsidP="004A0B17">
      <w:pPr>
        <w:pStyle w:val="B2"/>
        <w:rPr>
          <w:lang w:eastAsia="zh-CN"/>
        </w:rPr>
      </w:pPr>
      <w:r>
        <w:rPr>
          <w:lang w:eastAsia="zh-CN"/>
        </w:rPr>
        <w:t>b)</w:t>
      </w:r>
      <w:r>
        <w:rPr>
          <w:lang w:eastAsia="zh-CN"/>
        </w:rPr>
        <w:tab/>
        <w:t xml:space="preserve">apply URSP rules and applicable </w:t>
      </w:r>
      <w:r w:rsidR="002A7CF9">
        <w:rPr>
          <w:lang w:eastAsia="zh-CN"/>
        </w:rPr>
        <w:t>UE local configuration</w:t>
      </w:r>
      <w:r>
        <w:rPr>
          <w:lang w:eastAsia="zh-CN"/>
        </w:rPr>
        <w:t>, if available at the UE, to all other uplink user data;</w:t>
      </w:r>
    </w:p>
    <w:p w14:paraId="3B4B8AD0" w14:textId="77777777" w:rsidR="004A0B17" w:rsidRDefault="004A0B17" w:rsidP="004A0B17">
      <w:pPr>
        <w:pStyle w:val="B1"/>
        <w:rPr>
          <w:lang w:eastAsia="zh-CN"/>
        </w:rPr>
      </w:pPr>
      <w:r w:rsidRPr="000532DA">
        <w:rPr>
          <w:lang w:eastAsia="zh-CN"/>
        </w:rPr>
        <w:t>-</w:t>
      </w:r>
      <w:r w:rsidRPr="000532DA">
        <w:rPr>
          <w:lang w:eastAsia="zh-CN"/>
        </w:rPr>
        <w:tab/>
      </w:r>
      <w:r>
        <w:rPr>
          <w:lang w:eastAsia="zh-CN"/>
        </w:rPr>
        <w:t>if the UE is:</w:t>
      </w:r>
    </w:p>
    <w:p w14:paraId="5C190E4D" w14:textId="77777777" w:rsidR="004A0B17" w:rsidRDefault="004A0B17" w:rsidP="004A0B17">
      <w:pPr>
        <w:pStyle w:val="B2"/>
        <w:rPr>
          <w:lang w:eastAsia="zh-CN"/>
        </w:rPr>
      </w:pPr>
      <w:r>
        <w:rPr>
          <w:lang w:eastAsia="zh-CN"/>
        </w:rPr>
        <w:t>a)</w:t>
      </w:r>
      <w:r>
        <w:rPr>
          <w:lang w:eastAsia="zh-CN"/>
        </w:rPr>
        <w:tab/>
        <w:t>registered to the EPC via 3GPP access and not registered to any CN via non-3GPP access; or</w:t>
      </w:r>
    </w:p>
    <w:p w14:paraId="4846776A" w14:textId="77777777" w:rsidR="004A0B17" w:rsidRDefault="004A0B17" w:rsidP="004A0B17">
      <w:pPr>
        <w:pStyle w:val="B2"/>
        <w:rPr>
          <w:lang w:eastAsia="zh-CN"/>
        </w:rPr>
      </w:pPr>
      <w:r>
        <w:rPr>
          <w:lang w:eastAsia="zh-CN"/>
        </w:rPr>
        <w:t>b)</w:t>
      </w:r>
      <w:r>
        <w:rPr>
          <w:lang w:eastAsia="zh-CN"/>
        </w:rPr>
        <w:tab/>
        <w:t>registered to the EPC via 3GPP access and registered to the EPC via non-3GPP access,</w:t>
      </w:r>
    </w:p>
    <w:p w14:paraId="525FF65F" w14:textId="77777777" w:rsidR="00FC0F36" w:rsidRDefault="004A0B17" w:rsidP="004A0B17">
      <w:pPr>
        <w:pStyle w:val="B1"/>
        <w:rPr>
          <w:noProof/>
          <w:lang w:eastAsia="zh-CN"/>
        </w:rPr>
      </w:pPr>
      <w:r>
        <w:rPr>
          <w:noProof/>
          <w:lang w:eastAsia="zh-CN"/>
        </w:rPr>
        <w:tab/>
      </w:r>
      <w:r w:rsidR="003734FB">
        <w:rPr>
          <w:noProof/>
          <w:lang w:eastAsia="zh-CN"/>
        </w:rPr>
        <w:t>the UE</w:t>
      </w:r>
      <w:r w:rsidR="00FC0F36">
        <w:rPr>
          <w:noProof/>
          <w:lang w:eastAsia="zh-CN"/>
        </w:rPr>
        <w:t>:</w:t>
      </w:r>
    </w:p>
    <w:p w14:paraId="467B84AF" w14:textId="77777777" w:rsidR="004A0B17" w:rsidRDefault="00FC0F36" w:rsidP="004E481B">
      <w:pPr>
        <w:pStyle w:val="B2"/>
        <w:rPr>
          <w:noProof/>
          <w:lang w:eastAsia="zh-CN"/>
        </w:rPr>
      </w:pPr>
      <w:r>
        <w:rPr>
          <w:noProof/>
          <w:lang w:eastAsia="zh-CN"/>
        </w:rPr>
        <w:lastRenderedPageBreak/>
        <w:t>a)</w:t>
      </w:r>
      <w:r>
        <w:rPr>
          <w:noProof/>
          <w:lang w:eastAsia="zh-CN"/>
        </w:rPr>
        <w:tab/>
        <w:t xml:space="preserve">shall use </w:t>
      </w:r>
      <w:r w:rsidR="004A0B17">
        <w:rPr>
          <w:noProof/>
          <w:lang w:eastAsia="zh-CN"/>
        </w:rPr>
        <w:t>the</w:t>
      </w:r>
      <w:r w:rsidR="004A0B17">
        <w:rPr>
          <w:lang w:eastAsia="zh-CN"/>
        </w:rPr>
        <w:t xml:space="preserve"> ANDSF rules and RAN rules, if available at the UE, for all uplink user data</w:t>
      </w:r>
      <w:r>
        <w:rPr>
          <w:lang w:eastAsia="zh-CN"/>
        </w:rPr>
        <w:t xml:space="preserve"> for which there is one or more applicable ANDSF rule or RAN rule</w:t>
      </w:r>
      <w:r w:rsidR="004A0B17">
        <w:rPr>
          <w:lang w:eastAsia="zh-CN"/>
        </w:rPr>
        <w:t>, except for the rules and parameters related to non-3GPP access node selection</w:t>
      </w:r>
      <w:r w:rsidR="004A0B17">
        <w:rPr>
          <w:noProof/>
          <w:lang w:eastAsia="zh-CN"/>
        </w:rPr>
        <w:t>; and</w:t>
      </w:r>
    </w:p>
    <w:p w14:paraId="0B9E162D" w14:textId="55BA7598" w:rsidR="00FC0F36" w:rsidRDefault="00FC0F36" w:rsidP="004E481B">
      <w:pPr>
        <w:pStyle w:val="B2"/>
        <w:rPr>
          <w:noProof/>
          <w:lang w:eastAsia="zh-CN"/>
        </w:rPr>
      </w:pPr>
      <w:r>
        <w:rPr>
          <w:noProof/>
          <w:lang w:eastAsia="zh-CN"/>
        </w:rPr>
        <w:t>b)</w:t>
      </w:r>
      <w:r>
        <w:rPr>
          <w:noProof/>
          <w:lang w:eastAsia="zh-CN"/>
        </w:rPr>
        <w:tab/>
        <w:t xml:space="preserve">should use the URSP rules, if available at the UE, to derive the parameters to be used in EPS as specified in </w:t>
      </w:r>
      <w:r w:rsidR="00100DEB">
        <w:rPr>
          <w:noProof/>
          <w:lang w:eastAsia="zh-CN"/>
        </w:rPr>
        <w:t>clause</w:t>
      </w:r>
      <w:r>
        <w:t> </w:t>
      </w:r>
      <w:r>
        <w:rPr>
          <w:noProof/>
          <w:lang w:eastAsia="zh-CN"/>
        </w:rPr>
        <w:t>4.4.2 for all uplink user data for which there is no applicable ANDSF rule or RAN rule</w:t>
      </w:r>
      <w:r w:rsidRPr="00EF0FBB">
        <w:rPr>
          <w:lang w:eastAsia="zh-CN"/>
        </w:rPr>
        <w:t xml:space="preserve"> </w:t>
      </w:r>
      <w:r>
        <w:rPr>
          <w:lang w:eastAsia="zh-CN"/>
        </w:rPr>
        <w:t>except for the rules and parameters related to non-3GPP access node selection</w:t>
      </w:r>
      <w:r w:rsidR="00D87999">
        <w:rPr>
          <w:lang w:eastAsia="zh-CN"/>
        </w:rPr>
        <w:t xml:space="preserve"> </w:t>
      </w:r>
      <w:r w:rsidR="00D87999">
        <w:rPr>
          <w:noProof/>
          <w:lang w:eastAsia="zh-CN"/>
        </w:rPr>
        <w:t>and there is no applicable UE local configuration</w:t>
      </w:r>
      <w:r>
        <w:rPr>
          <w:noProof/>
          <w:lang w:eastAsia="zh-CN"/>
        </w:rPr>
        <w:t>; and</w:t>
      </w:r>
    </w:p>
    <w:p w14:paraId="4AC585B4" w14:textId="77777777" w:rsidR="004A0B17" w:rsidRDefault="004A0B17" w:rsidP="004A0B17">
      <w:pPr>
        <w:pStyle w:val="B1"/>
        <w:rPr>
          <w:lang w:eastAsia="zh-CN"/>
        </w:rPr>
      </w:pPr>
      <w:r>
        <w:rPr>
          <w:lang w:eastAsia="zh-CN"/>
        </w:rPr>
        <w:t>-</w:t>
      </w:r>
      <w:r>
        <w:rPr>
          <w:lang w:eastAsia="zh-CN"/>
        </w:rPr>
        <w:tab/>
        <w:t>if the UE is registered to the EPC via 3GPP access and registered to the 5GCN via non-3GPP access</w:t>
      </w:r>
      <w:r w:rsidR="003734FB">
        <w:rPr>
          <w:lang w:eastAsia="zh-CN"/>
        </w:rPr>
        <w:t>, the UE</w:t>
      </w:r>
      <w:r>
        <w:rPr>
          <w:lang w:eastAsia="zh-CN"/>
        </w:rPr>
        <w:t>:</w:t>
      </w:r>
    </w:p>
    <w:p w14:paraId="16A71D90" w14:textId="77777777" w:rsidR="004A0B17" w:rsidRDefault="004A0B17" w:rsidP="004A0B17">
      <w:pPr>
        <w:pStyle w:val="B2"/>
        <w:rPr>
          <w:lang w:eastAsia="zh-CN"/>
        </w:rPr>
      </w:pPr>
      <w:r>
        <w:rPr>
          <w:lang w:eastAsia="zh-CN"/>
        </w:rPr>
        <w:t>a)</w:t>
      </w:r>
      <w:r>
        <w:rPr>
          <w:lang w:eastAsia="zh-CN"/>
        </w:rPr>
        <w:tab/>
      </w:r>
      <w:r w:rsidR="00FC0F36">
        <w:rPr>
          <w:lang w:eastAsia="zh-CN"/>
        </w:rPr>
        <w:t xml:space="preserve">shall </w:t>
      </w:r>
      <w:r>
        <w:rPr>
          <w:lang w:eastAsia="zh-CN"/>
        </w:rPr>
        <w:t xml:space="preserve">apply URSP rules and applicable </w:t>
      </w:r>
      <w:r w:rsidR="002A7CF9">
        <w:rPr>
          <w:lang w:eastAsia="zh-CN"/>
        </w:rPr>
        <w:t>UE local configuration</w:t>
      </w:r>
      <w:r>
        <w:rPr>
          <w:lang w:eastAsia="zh-CN"/>
        </w:rPr>
        <w:t>, if available at the UE, to uplink user data sent via the N3IWF;</w:t>
      </w:r>
    </w:p>
    <w:p w14:paraId="2425E89E" w14:textId="77777777" w:rsidR="00C9623E" w:rsidRDefault="004A0B17" w:rsidP="00FC0F36">
      <w:pPr>
        <w:pStyle w:val="B2"/>
        <w:rPr>
          <w:lang w:eastAsia="zh-CN"/>
        </w:rPr>
      </w:pPr>
      <w:r>
        <w:rPr>
          <w:lang w:eastAsia="zh-CN"/>
        </w:rPr>
        <w:t>b)</w:t>
      </w:r>
      <w:r>
        <w:rPr>
          <w:lang w:eastAsia="zh-CN"/>
        </w:rPr>
        <w:tab/>
      </w:r>
      <w:r w:rsidR="00FC0F36">
        <w:rPr>
          <w:lang w:eastAsia="zh-CN"/>
        </w:rPr>
        <w:t xml:space="preserve">shall </w:t>
      </w:r>
      <w:r>
        <w:rPr>
          <w:lang w:eastAsia="zh-CN"/>
        </w:rPr>
        <w:t>use the ANDSF rules and RAN rules, if available at the UE, for all other uplink user data</w:t>
      </w:r>
      <w:r w:rsidR="00FC0F36" w:rsidRPr="00EF0FBB">
        <w:rPr>
          <w:lang w:eastAsia="zh-CN"/>
        </w:rPr>
        <w:t xml:space="preserve"> </w:t>
      </w:r>
      <w:r w:rsidR="00FC0F36">
        <w:rPr>
          <w:lang w:eastAsia="zh-CN"/>
        </w:rPr>
        <w:t>for which there is one or more applicable ANDSF rule or RAN rule</w:t>
      </w:r>
      <w:r>
        <w:rPr>
          <w:lang w:eastAsia="zh-CN"/>
        </w:rPr>
        <w:t>, except for the rules and parameters related to non-3GPP access node selection</w:t>
      </w:r>
      <w:r w:rsidR="00FC0F36">
        <w:rPr>
          <w:lang w:eastAsia="zh-CN"/>
        </w:rPr>
        <w:t>; and</w:t>
      </w:r>
    </w:p>
    <w:p w14:paraId="5D59BDED" w14:textId="3A73EC33" w:rsidR="00FC0F36" w:rsidRDefault="00FC0F36" w:rsidP="00FC0F36">
      <w:pPr>
        <w:pStyle w:val="B2"/>
        <w:rPr>
          <w:lang w:eastAsia="zh-CN"/>
        </w:rPr>
      </w:pPr>
      <w:r>
        <w:rPr>
          <w:lang w:eastAsia="zh-CN"/>
        </w:rPr>
        <w:t>c)</w:t>
      </w:r>
      <w:r>
        <w:rPr>
          <w:lang w:eastAsia="zh-CN"/>
        </w:rPr>
        <w:tab/>
        <w:t>should use the URSP rules</w:t>
      </w:r>
      <w:r>
        <w:rPr>
          <w:noProof/>
          <w:lang w:eastAsia="zh-CN"/>
        </w:rPr>
        <w:t xml:space="preserve">, if available at the UE, to derive the parameters to be used in EPS as specified in </w:t>
      </w:r>
      <w:r w:rsidR="00100DEB">
        <w:rPr>
          <w:noProof/>
          <w:lang w:eastAsia="zh-CN"/>
        </w:rPr>
        <w:t>clause</w:t>
      </w:r>
      <w:r>
        <w:t> </w:t>
      </w:r>
      <w:r>
        <w:rPr>
          <w:noProof/>
          <w:lang w:eastAsia="zh-CN"/>
        </w:rPr>
        <w:t>4.4.2 for all uplink user data for which there is no applicable ANDSF rule or RAN rule</w:t>
      </w:r>
      <w:r w:rsidRPr="00EF0FBB">
        <w:rPr>
          <w:lang w:eastAsia="zh-CN"/>
        </w:rPr>
        <w:t xml:space="preserve"> </w:t>
      </w:r>
      <w:r>
        <w:rPr>
          <w:lang w:eastAsia="zh-CN"/>
        </w:rPr>
        <w:t>except for the rules and parameters related to non-3GPP access node selection.</w:t>
      </w:r>
      <w:r w:rsidR="00D87999">
        <w:rPr>
          <w:noProof/>
          <w:lang w:eastAsia="zh-CN"/>
        </w:rPr>
        <w:t xml:space="preserve"> and there is no applicable UE local configuration</w:t>
      </w:r>
    </w:p>
    <w:p w14:paraId="56D826B5" w14:textId="77777777" w:rsidR="00FC0F36" w:rsidRPr="00A16911" w:rsidRDefault="00FC0F36" w:rsidP="00FC0F36">
      <w:pPr>
        <w:pStyle w:val="Heading3"/>
      </w:pPr>
      <w:bookmarkStart w:id="181" w:name="_Toc20209075"/>
      <w:bookmarkStart w:id="182" w:name="_Toc27581323"/>
      <w:bookmarkStart w:id="183" w:name="_Toc36113474"/>
      <w:bookmarkStart w:id="184" w:name="_Toc45212732"/>
      <w:bookmarkStart w:id="185" w:name="_Toc51931802"/>
      <w:bookmarkStart w:id="186" w:name="_Toc59203961"/>
      <w:bookmarkStart w:id="187" w:name="_Toc106976866"/>
      <w:r w:rsidRPr="00A16911">
        <w:t>4.</w:t>
      </w:r>
      <w:r>
        <w:t>4</w:t>
      </w:r>
      <w:r w:rsidRPr="00A16911">
        <w:t>.</w:t>
      </w:r>
      <w:r>
        <w:t>2</w:t>
      </w:r>
      <w:r w:rsidRPr="00A16911">
        <w:tab/>
      </w:r>
      <w:r>
        <w:t>Use of URSP in EPS</w:t>
      </w:r>
      <w:bookmarkEnd w:id="181"/>
      <w:bookmarkEnd w:id="182"/>
      <w:bookmarkEnd w:id="183"/>
      <w:bookmarkEnd w:id="184"/>
      <w:bookmarkEnd w:id="185"/>
      <w:bookmarkEnd w:id="186"/>
      <w:bookmarkEnd w:id="187"/>
    </w:p>
    <w:p w14:paraId="3D51C007" w14:textId="77777777" w:rsidR="00FC0F36" w:rsidRDefault="00FC0F36" w:rsidP="00FC0F36">
      <w:pPr>
        <w:rPr>
          <w:lang w:eastAsia="zh-CN"/>
        </w:rPr>
      </w:pPr>
      <w:r>
        <w:rPr>
          <w:lang w:eastAsia="zh-CN"/>
        </w:rPr>
        <w:t>If the UE:</w:t>
      </w:r>
    </w:p>
    <w:p w14:paraId="044090F5" w14:textId="77777777" w:rsidR="00FC0F36" w:rsidRDefault="00FC0F36" w:rsidP="00FC0F36">
      <w:pPr>
        <w:pStyle w:val="B1"/>
        <w:rPr>
          <w:lang w:eastAsia="zh-CN"/>
        </w:rPr>
      </w:pPr>
      <w:r>
        <w:rPr>
          <w:lang w:eastAsia="zh-CN"/>
        </w:rPr>
        <w:t>-</w:t>
      </w:r>
      <w:r>
        <w:rPr>
          <w:lang w:eastAsia="zh-CN"/>
        </w:rPr>
        <w:tab/>
        <w:t>supports both S1 mode and N1 mode;</w:t>
      </w:r>
    </w:p>
    <w:p w14:paraId="3C05B443" w14:textId="77777777" w:rsidR="00FC0F36" w:rsidRDefault="00FC0F36" w:rsidP="00FC0F36">
      <w:pPr>
        <w:pStyle w:val="B1"/>
        <w:rPr>
          <w:lang w:eastAsia="zh-CN"/>
        </w:rPr>
      </w:pPr>
      <w:r>
        <w:rPr>
          <w:lang w:eastAsia="zh-CN"/>
        </w:rPr>
        <w:t>-</w:t>
      </w:r>
      <w:r>
        <w:rPr>
          <w:lang w:eastAsia="zh-CN"/>
        </w:rPr>
        <w:tab/>
      </w:r>
      <w:r w:rsidRPr="00696358">
        <w:rPr>
          <w:lang w:eastAsia="zh-CN"/>
        </w:rPr>
        <w:t xml:space="preserve">does not have preconfigured rules for associating an application to </w:t>
      </w:r>
      <w:r>
        <w:rPr>
          <w:lang w:eastAsia="zh-CN"/>
        </w:rPr>
        <w:t xml:space="preserve">either </w:t>
      </w:r>
      <w:r w:rsidRPr="00696358">
        <w:rPr>
          <w:lang w:eastAsia="zh-CN"/>
        </w:rPr>
        <w:t>a PDN connection</w:t>
      </w:r>
      <w:r>
        <w:rPr>
          <w:lang w:eastAsia="zh-CN"/>
        </w:rPr>
        <w:t xml:space="preserve"> or non-seamless non-3GPP offload</w:t>
      </w:r>
      <w:r w:rsidRPr="00696358">
        <w:rPr>
          <w:lang w:eastAsia="zh-CN"/>
        </w:rPr>
        <w:t xml:space="preserve"> (i.e. </w:t>
      </w:r>
      <w:r>
        <w:rPr>
          <w:lang w:eastAsia="zh-CN"/>
        </w:rPr>
        <w:t>there are no</w:t>
      </w:r>
      <w:r w:rsidRPr="00696358">
        <w:rPr>
          <w:lang w:eastAsia="zh-CN"/>
        </w:rPr>
        <w:t xml:space="preserve"> rules in UE local configuration </w:t>
      </w:r>
      <w:r>
        <w:rPr>
          <w:lang w:eastAsia="zh-CN"/>
        </w:rPr>
        <w:t>and no</w:t>
      </w:r>
      <w:r w:rsidRPr="00696358">
        <w:rPr>
          <w:lang w:eastAsia="zh-CN"/>
        </w:rPr>
        <w:t xml:space="preserve"> ANDSF rules</w:t>
      </w:r>
      <w:r>
        <w:rPr>
          <w:lang w:eastAsia="zh-CN"/>
        </w:rPr>
        <w:t xml:space="preserve"> applicable for the application</w:t>
      </w:r>
      <w:r w:rsidRPr="00696358">
        <w:rPr>
          <w:lang w:eastAsia="zh-CN"/>
        </w:rPr>
        <w:t>)</w:t>
      </w:r>
      <w:r>
        <w:rPr>
          <w:lang w:eastAsia="zh-CN"/>
        </w:rPr>
        <w:t>; and</w:t>
      </w:r>
    </w:p>
    <w:p w14:paraId="41E13D17" w14:textId="77777777" w:rsidR="00FC0F36" w:rsidRDefault="00FC0F36" w:rsidP="00FC0F36">
      <w:pPr>
        <w:pStyle w:val="B1"/>
        <w:rPr>
          <w:lang w:eastAsia="zh-CN"/>
        </w:rPr>
      </w:pPr>
      <w:r>
        <w:rPr>
          <w:lang w:eastAsia="zh-CN"/>
        </w:rPr>
        <w:t>-</w:t>
      </w:r>
      <w:r>
        <w:rPr>
          <w:lang w:eastAsia="zh-CN"/>
        </w:rPr>
        <w:tab/>
        <w:t>is provisioned with URSP,</w:t>
      </w:r>
    </w:p>
    <w:p w14:paraId="78F17185" w14:textId="13F13E59" w:rsidR="00D87999" w:rsidRDefault="00FC0F36" w:rsidP="00D87999">
      <w:pPr>
        <w:rPr>
          <w:lang w:eastAsia="zh-CN"/>
        </w:rPr>
      </w:pPr>
      <w:r>
        <w:rPr>
          <w:lang w:eastAsia="zh-CN"/>
        </w:rPr>
        <w:t xml:space="preserve">when in S1 mode, </w:t>
      </w:r>
      <w:r w:rsidRPr="00696358">
        <w:rPr>
          <w:lang w:eastAsia="zh-CN"/>
        </w:rPr>
        <w:t>the UE should use a matching URSP rule</w:t>
      </w:r>
      <w:r>
        <w:rPr>
          <w:lang w:eastAsia="zh-CN"/>
        </w:rPr>
        <w:t xml:space="preserve">, </w:t>
      </w:r>
      <w:r w:rsidRPr="00696358">
        <w:rPr>
          <w:lang w:eastAsia="zh-CN"/>
        </w:rPr>
        <w:t xml:space="preserve">if available, to derive the parameters, e.g. APN, </w:t>
      </w:r>
      <w:r>
        <w:rPr>
          <w:lang w:eastAsia="zh-CN"/>
        </w:rPr>
        <w:t>using the mapping between the parameters in the URSP rules and the parameters used for PDN connection establishment specified in table</w:t>
      </w:r>
      <w:r>
        <w:t> 4.4.2.1 and table 4.4.2.2</w:t>
      </w:r>
      <w:r>
        <w:rPr>
          <w:lang w:eastAsia="zh-CN"/>
        </w:rPr>
        <w:t xml:space="preserve">. </w:t>
      </w:r>
      <w:r w:rsidR="00D87999">
        <w:rPr>
          <w:lang w:eastAsia="zh-CN"/>
        </w:rPr>
        <w:t xml:space="preserve">The URSP rule with the derived EPS parameters are used </w:t>
      </w:r>
      <w:r w:rsidR="00D87999" w:rsidRPr="000029B1">
        <w:rPr>
          <w:lang w:eastAsia="zh-CN"/>
        </w:rPr>
        <w:t xml:space="preserve">for associating the application to either a PDN connection or non-seamless non-3GPP offload, as specified in </w:t>
      </w:r>
      <w:r w:rsidR="00100DEB">
        <w:rPr>
          <w:lang w:eastAsia="zh-CN"/>
        </w:rPr>
        <w:t>clause</w:t>
      </w:r>
      <w:r w:rsidR="00D87999" w:rsidRPr="000029B1">
        <w:t> </w:t>
      </w:r>
      <w:r w:rsidR="00D87999">
        <w:rPr>
          <w:lang w:eastAsia="zh-CN"/>
        </w:rPr>
        <w:t>4.2.2. The precedence of URSP rule is reused in EPS.</w:t>
      </w:r>
    </w:p>
    <w:p w14:paraId="619CF72C" w14:textId="77777777" w:rsidR="00FC0F36" w:rsidRDefault="00FC0F36" w:rsidP="00FC0F36">
      <w:pPr>
        <w:rPr>
          <w:lang w:eastAsia="zh-CN"/>
        </w:rPr>
      </w:pPr>
      <w:r>
        <w:rPr>
          <w:lang w:eastAsia="zh-CN"/>
        </w:rPr>
        <w:t>If a route selection descriptor for the matching URSP rule includes:</w:t>
      </w:r>
    </w:p>
    <w:p w14:paraId="5DC33690" w14:textId="77777777" w:rsidR="00FC0F36" w:rsidRDefault="00FC0F36" w:rsidP="00FC0F36">
      <w:pPr>
        <w:pStyle w:val="B1"/>
        <w:rPr>
          <w:lang w:eastAsia="zh-CN"/>
        </w:rPr>
      </w:pPr>
      <w:r>
        <w:rPr>
          <w:lang w:eastAsia="zh-CN"/>
        </w:rPr>
        <w:t>-</w:t>
      </w:r>
      <w:r>
        <w:rPr>
          <w:lang w:eastAsia="zh-CN"/>
        </w:rPr>
        <w:tab/>
        <w:t>at least one parameter not applicable in EPS, the UE shall not use the route selection descriptor and shall proceed to evaluate the route selection descriptor with the next lowest precedence value; and</w:t>
      </w:r>
    </w:p>
    <w:p w14:paraId="25111B84" w14:textId="77777777" w:rsidR="00FC0F36" w:rsidRDefault="00FC0F36" w:rsidP="004E481B">
      <w:pPr>
        <w:pStyle w:val="B1"/>
        <w:rPr>
          <w:lang w:eastAsia="zh-CN"/>
        </w:rPr>
      </w:pPr>
      <w:r>
        <w:rPr>
          <w:lang w:eastAsia="zh-CN"/>
        </w:rPr>
        <w:t>-</w:t>
      </w:r>
      <w:r>
        <w:rPr>
          <w:lang w:eastAsia="zh-CN"/>
        </w:rPr>
        <w:tab/>
        <w:t>one or more parameters ignored in EPS, the UE shall evaluate the route selection descriptor without considering the one or more parameters ignored in EPS.</w:t>
      </w:r>
    </w:p>
    <w:p w14:paraId="1C594B55" w14:textId="77777777" w:rsidR="00FC0F36" w:rsidRPr="00B64BC3" w:rsidRDefault="00FC0F36" w:rsidP="00FC0F36">
      <w:pPr>
        <w:pStyle w:val="TH"/>
        <w:rPr>
          <w:rFonts w:cs="Arial"/>
          <w:lang w:eastAsia="zh-CN"/>
        </w:rPr>
      </w:pPr>
      <w:r w:rsidRPr="00DE4B74">
        <w:lastRenderedPageBreak/>
        <w:t>Table</w:t>
      </w:r>
      <w:r w:rsidRPr="00B64BC3">
        <w:rPr>
          <w:noProof/>
        </w:rPr>
        <w:t> 4.</w:t>
      </w:r>
      <w:r>
        <w:rPr>
          <w:noProof/>
        </w:rPr>
        <w:t>4</w:t>
      </w:r>
      <w:r w:rsidRPr="00B64BC3">
        <w:rPr>
          <w:noProof/>
        </w:rPr>
        <w:t>.</w:t>
      </w:r>
      <w:r>
        <w:rPr>
          <w:noProof/>
        </w:rPr>
        <w:t>2</w:t>
      </w:r>
      <w:r w:rsidRPr="00B64BC3">
        <w:rPr>
          <w:noProof/>
        </w:rPr>
        <w:t>.</w:t>
      </w:r>
      <w:r>
        <w:rPr>
          <w:rFonts w:hint="eastAsia"/>
          <w:noProof/>
          <w:lang w:eastAsia="zh-CN"/>
        </w:rPr>
        <w:t>1</w:t>
      </w:r>
      <w:r w:rsidRPr="00B64BC3">
        <w:t xml:space="preserve">: Mapping table for </w:t>
      </w:r>
      <w:r>
        <w:t>traffic descriptor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459"/>
        <w:gridCol w:w="2665"/>
      </w:tblGrid>
      <w:tr w:rsidR="00FC0F36" w:rsidRPr="005F7EB0" w14:paraId="56766CEE" w14:textId="77777777" w:rsidTr="004E481B">
        <w:trPr>
          <w:jc w:val="center"/>
        </w:trPr>
        <w:tc>
          <w:tcPr>
            <w:tcW w:w="2109" w:type="dxa"/>
          </w:tcPr>
          <w:p w14:paraId="28ABAE15" w14:textId="77777777" w:rsidR="00FC0F36" w:rsidRPr="005F7EB0" w:rsidRDefault="00FC0F36" w:rsidP="004D7A8D">
            <w:pPr>
              <w:pStyle w:val="TAH"/>
              <w:rPr>
                <w:rFonts w:cs="Arial"/>
                <w:lang w:eastAsia="zh-CN"/>
              </w:rPr>
            </w:pPr>
            <w:r>
              <w:rPr>
                <w:rFonts w:cs="Arial"/>
                <w:lang w:eastAsia="zh-CN"/>
              </w:rPr>
              <w:t>Traffic descriptor parameter name</w:t>
            </w:r>
          </w:p>
        </w:tc>
        <w:tc>
          <w:tcPr>
            <w:tcW w:w="2459" w:type="dxa"/>
            <w:shd w:val="clear" w:color="auto" w:fill="auto"/>
          </w:tcPr>
          <w:p w14:paraId="5D4229ED" w14:textId="77777777" w:rsidR="00FC0F36" w:rsidRPr="005F7EB0" w:rsidRDefault="00FC0F36" w:rsidP="004D7A8D">
            <w:pPr>
              <w:pStyle w:val="TAH"/>
              <w:rPr>
                <w:rFonts w:cs="Arial"/>
                <w:lang w:eastAsia="zh-CN"/>
              </w:rPr>
            </w:pPr>
            <w:r>
              <w:rPr>
                <w:rFonts w:cs="Arial"/>
                <w:lang w:eastAsia="zh-CN"/>
              </w:rPr>
              <w:t>Description</w:t>
            </w:r>
          </w:p>
        </w:tc>
        <w:tc>
          <w:tcPr>
            <w:tcW w:w="2665" w:type="dxa"/>
            <w:shd w:val="clear" w:color="auto" w:fill="auto"/>
          </w:tcPr>
          <w:p w14:paraId="4E4F622E" w14:textId="77777777" w:rsidR="00FC0F36" w:rsidRPr="005F7EB0" w:rsidRDefault="00FC0F36" w:rsidP="004D7A8D">
            <w:pPr>
              <w:pStyle w:val="TAH"/>
              <w:rPr>
                <w:rFonts w:cs="Arial"/>
                <w:lang w:eastAsia="zh-CN"/>
              </w:rPr>
            </w:pPr>
            <w:r>
              <w:rPr>
                <w:rFonts w:cs="Arial"/>
                <w:lang w:eastAsia="zh-CN"/>
              </w:rPr>
              <w:t>Mapped EPS parameter description</w:t>
            </w:r>
          </w:p>
        </w:tc>
      </w:tr>
      <w:tr w:rsidR="00FC0F36" w:rsidRPr="005F7EB0" w14:paraId="6F98292D" w14:textId="77777777" w:rsidTr="004E481B">
        <w:trPr>
          <w:jc w:val="center"/>
        </w:trPr>
        <w:tc>
          <w:tcPr>
            <w:tcW w:w="2109" w:type="dxa"/>
          </w:tcPr>
          <w:p w14:paraId="183DC7B8" w14:textId="77777777" w:rsidR="00FC0F36" w:rsidRPr="005F7EB0" w:rsidRDefault="00FC0F36" w:rsidP="004E481B">
            <w:pPr>
              <w:pStyle w:val="TAC"/>
              <w:jc w:val="left"/>
              <w:rPr>
                <w:lang w:eastAsia="zh-CN"/>
              </w:rPr>
            </w:pPr>
            <w:r w:rsidRPr="00622C5B">
              <w:rPr>
                <w:rFonts w:cs="Arial"/>
                <w:szCs w:val="18"/>
                <w:lang w:val="en-US"/>
              </w:rPr>
              <w:t>Application descriptors</w:t>
            </w:r>
          </w:p>
        </w:tc>
        <w:tc>
          <w:tcPr>
            <w:tcW w:w="2459" w:type="dxa"/>
            <w:shd w:val="clear" w:color="auto" w:fill="auto"/>
          </w:tcPr>
          <w:p w14:paraId="1523AED8" w14:textId="77777777" w:rsidR="00FC0F36" w:rsidRPr="005F7EB0" w:rsidRDefault="00FC0F36" w:rsidP="004E481B">
            <w:pPr>
              <w:pStyle w:val="TAC"/>
              <w:jc w:val="left"/>
              <w:rPr>
                <w:lang w:val="en-US"/>
              </w:rPr>
            </w:pPr>
            <w:r>
              <w:rPr>
                <w:lang w:val="en-US"/>
              </w:rPr>
              <w:t>It consists of OSId and OSAppId(s)</w:t>
            </w:r>
          </w:p>
        </w:tc>
        <w:tc>
          <w:tcPr>
            <w:tcW w:w="2665" w:type="dxa"/>
            <w:shd w:val="clear" w:color="auto" w:fill="auto"/>
          </w:tcPr>
          <w:p w14:paraId="14F75582" w14:textId="77777777" w:rsidR="00FC0F36" w:rsidRPr="005F7EB0" w:rsidRDefault="00FC0F36" w:rsidP="004E481B">
            <w:pPr>
              <w:pStyle w:val="TAC"/>
              <w:jc w:val="left"/>
              <w:rPr>
                <w:lang w:eastAsia="zh-CN"/>
              </w:rPr>
            </w:pPr>
            <w:r>
              <w:rPr>
                <w:lang w:val="en-US"/>
              </w:rPr>
              <w:t>OSId and OSAppId(s)</w:t>
            </w:r>
          </w:p>
        </w:tc>
      </w:tr>
      <w:tr w:rsidR="00FC0F36" w:rsidRPr="005F7EB0" w14:paraId="447569E4" w14:textId="77777777" w:rsidTr="004E481B">
        <w:trPr>
          <w:jc w:val="center"/>
        </w:trPr>
        <w:tc>
          <w:tcPr>
            <w:tcW w:w="2109" w:type="dxa"/>
          </w:tcPr>
          <w:p w14:paraId="3B709218" w14:textId="77777777" w:rsidR="00FC0F36" w:rsidRPr="005F7EB0" w:rsidRDefault="00FC0F36" w:rsidP="004E481B">
            <w:pPr>
              <w:pStyle w:val="TAC"/>
              <w:jc w:val="left"/>
              <w:rPr>
                <w:lang w:eastAsia="zh-CN"/>
              </w:rPr>
            </w:pPr>
            <w:r w:rsidRPr="00622C5B">
              <w:rPr>
                <w:rFonts w:cs="Arial"/>
                <w:szCs w:val="18"/>
                <w:lang w:val="en-US"/>
              </w:rPr>
              <w:t>IP descriptors</w:t>
            </w:r>
          </w:p>
        </w:tc>
        <w:tc>
          <w:tcPr>
            <w:tcW w:w="2459" w:type="dxa"/>
            <w:shd w:val="clear" w:color="auto" w:fill="auto"/>
          </w:tcPr>
          <w:p w14:paraId="68A1682D" w14:textId="77777777" w:rsidR="00FC0F36" w:rsidRPr="005F7EB0" w:rsidRDefault="00FC0F36" w:rsidP="004E481B">
            <w:pPr>
              <w:pStyle w:val="TAC"/>
              <w:jc w:val="left"/>
              <w:rPr>
                <w:lang w:val="en-US"/>
              </w:rPr>
            </w:pPr>
            <w:r w:rsidRPr="00A17DB2">
              <w:rPr>
                <w:lang w:val="en-US"/>
              </w:rPr>
              <w:t xml:space="preserve">Destination </w:t>
            </w:r>
            <w:r w:rsidRPr="00F70B61">
              <w:rPr>
                <w:lang w:val="en-US"/>
              </w:rPr>
              <w:t>IP 3 tuple(s) (</w:t>
            </w:r>
            <w:r w:rsidRPr="00F70B61">
              <w:t>IP address or IPv6 network prefix, port number, protocol ID of the protocol above IP)</w:t>
            </w:r>
          </w:p>
        </w:tc>
        <w:tc>
          <w:tcPr>
            <w:tcW w:w="2665" w:type="dxa"/>
            <w:shd w:val="clear" w:color="auto" w:fill="auto"/>
          </w:tcPr>
          <w:p w14:paraId="13266ECD" w14:textId="77777777" w:rsidR="00FC0F36" w:rsidRPr="005F7EB0" w:rsidRDefault="00FC0F36" w:rsidP="004E481B">
            <w:pPr>
              <w:pStyle w:val="TAC"/>
              <w:jc w:val="left"/>
              <w:rPr>
                <w:lang w:eastAsia="zh-CN"/>
              </w:rPr>
            </w:pPr>
            <w:r w:rsidRPr="00A17DB2">
              <w:rPr>
                <w:lang w:val="en-US"/>
              </w:rPr>
              <w:t xml:space="preserve">Destination </w:t>
            </w:r>
            <w:r w:rsidRPr="00F70B61">
              <w:rPr>
                <w:lang w:val="en-US"/>
              </w:rPr>
              <w:t>IP 3 tuple(s) (</w:t>
            </w:r>
            <w:r w:rsidRPr="00F70B61">
              <w:t>IP address or IPv6 network prefix, port number, protocol ID of the protocol above IP)</w:t>
            </w:r>
          </w:p>
        </w:tc>
      </w:tr>
      <w:tr w:rsidR="00FC0F36" w:rsidRPr="005F7EB0" w14:paraId="7D0B3832" w14:textId="77777777" w:rsidTr="004E481B">
        <w:trPr>
          <w:jc w:val="center"/>
        </w:trPr>
        <w:tc>
          <w:tcPr>
            <w:tcW w:w="2109" w:type="dxa"/>
          </w:tcPr>
          <w:p w14:paraId="676C2B3D" w14:textId="77777777" w:rsidR="00FC0F36" w:rsidRPr="005F7EB0" w:rsidRDefault="00FC0F36" w:rsidP="004E481B">
            <w:pPr>
              <w:pStyle w:val="TAC"/>
              <w:jc w:val="left"/>
              <w:rPr>
                <w:lang w:eastAsia="zh-CN"/>
              </w:rPr>
            </w:pPr>
            <w:r w:rsidRPr="00622C5B">
              <w:rPr>
                <w:rFonts w:cs="Arial"/>
                <w:szCs w:val="18"/>
                <w:lang w:val="en-US"/>
              </w:rPr>
              <w:t>Domain descriptors</w:t>
            </w:r>
          </w:p>
        </w:tc>
        <w:tc>
          <w:tcPr>
            <w:tcW w:w="2459" w:type="dxa"/>
            <w:shd w:val="clear" w:color="auto" w:fill="auto"/>
          </w:tcPr>
          <w:p w14:paraId="3BC3B414" w14:textId="77777777" w:rsidR="00FC0F36" w:rsidRPr="005F7EB0" w:rsidRDefault="00FC0F36" w:rsidP="004E481B">
            <w:pPr>
              <w:pStyle w:val="TAC"/>
              <w:jc w:val="left"/>
              <w:rPr>
                <w:noProof/>
                <w:lang w:val="en-US" w:eastAsia="zh-CN"/>
              </w:rPr>
            </w:pPr>
            <w:r w:rsidRPr="00081B28">
              <w:t>Destination FQDN(s)</w:t>
            </w:r>
            <w:r w:rsidR="006E163A">
              <w:t xml:space="preserve"> </w:t>
            </w:r>
            <w:r w:rsidR="006E163A" w:rsidRPr="008474DC">
              <w:t>or a regular expression as a domain name matching criteria</w:t>
            </w:r>
          </w:p>
        </w:tc>
        <w:tc>
          <w:tcPr>
            <w:tcW w:w="2665" w:type="dxa"/>
            <w:shd w:val="clear" w:color="auto" w:fill="auto"/>
          </w:tcPr>
          <w:p w14:paraId="5DE032D7" w14:textId="77777777" w:rsidR="00FC0F36" w:rsidRPr="005F7EB0" w:rsidRDefault="00FC0F36" w:rsidP="004E481B">
            <w:pPr>
              <w:pStyle w:val="TAC"/>
              <w:jc w:val="left"/>
              <w:rPr>
                <w:lang w:eastAsia="zh-CN"/>
              </w:rPr>
            </w:pPr>
            <w:r w:rsidRPr="00081B28">
              <w:t>Destination FQDN(s)</w:t>
            </w:r>
            <w:r w:rsidR="006E163A">
              <w:t xml:space="preserve"> </w:t>
            </w:r>
            <w:r w:rsidR="006E163A" w:rsidRPr="008474DC">
              <w:t>or a regular expression as a domain name matching criteria</w:t>
            </w:r>
          </w:p>
        </w:tc>
      </w:tr>
      <w:tr w:rsidR="00FC0F36" w:rsidRPr="005F7EB0" w14:paraId="17748CD2" w14:textId="77777777" w:rsidTr="004E481B">
        <w:trPr>
          <w:jc w:val="center"/>
        </w:trPr>
        <w:tc>
          <w:tcPr>
            <w:tcW w:w="2109" w:type="dxa"/>
          </w:tcPr>
          <w:p w14:paraId="3277CB0E" w14:textId="77777777" w:rsidR="00FC0F36" w:rsidRDefault="00FC0F36" w:rsidP="004E481B">
            <w:pPr>
              <w:pStyle w:val="TAC"/>
              <w:jc w:val="left"/>
              <w:rPr>
                <w:lang w:eastAsia="zh-CN"/>
              </w:rPr>
            </w:pPr>
            <w:r w:rsidRPr="00622C5B">
              <w:rPr>
                <w:rFonts w:cs="Arial"/>
                <w:szCs w:val="18"/>
                <w:lang w:val="en-US"/>
              </w:rPr>
              <w:t>Non-IP descriptors</w:t>
            </w:r>
          </w:p>
        </w:tc>
        <w:tc>
          <w:tcPr>
            <w:tcW w:w="2459" w:type="dxa"/>
            <w:shd w:val="clear" w:color="auto" w:fill="auto"/>
          </w:tcPr>
          <w:p w14:paraId="38B59959" w14:textId="77777777" w:rsidR="00FC0F36" w:rsidRPr="005F7EB0" w:rsidRDefault="00FC0F36" w:rsidP="004E481B">
            <w:pPr>
              <w:pStyle w:val="TAC"/>
              <w:jc w:val="left"/>
              <w:rPr>
                <w:lang w:eastAsia="zh-CN"/>
              </w:rPr>
            </w:pPr>
            <w:r w:rsidRPr="00F70B61">
              <w:rPr>
                <w:lang w:val="en-US"/>
              </w:rPr>
              <w:t xml:space="preserve">Descriptor(s) for </w:t>
            </w:r>
            <w:r w:rsidRPr="00A17DB2">
              <w:rPr>
                <w:lang w:val="en-US"/>
              </w:rPr>
              <w:t xml:space="preserve">destination information of </w:t>
            </w:r>
            <w:r w:rsidRPr="00F70B61">
              <w:rPr>
                <w:lang w:val="en-US"/>
              </w:rPr>
              <w:t>non-IP traffic</w:t>
            </w:r>
          </w:p>
        </w:tc>
        <w:tc>
          <w:tcPr>
            <w:tcW w:w="2665" w:type="dxa"/>
            <w:shd w:val="clear" w:color="auto" w:fill="auto"/>
          </w:tcPr>
          <w:p w14:paraId="29C8CD31" w14:textId="77777777" w:rsidR="00FC0F36" w:rsidRDefault="00FC0F36" w:rsidP="004E481B">
            <w:pPr>
              <w:pStyle w:val="TAC"/>
              <w:jc w:val="left"/>
            </w:pPr>
            <w:r w:rsidRPr="00F70B61">
              <w:rPr>
                <w:lang w:val="en-US"/>
              </w:rPr>
              <w:t xml:space="preserve">Descriptor(s) for </w:t>
            </w:r>
            <w:r w:rsidRPr="00A17DB2">
              <w:rPr>
                <w:lang w:val="en-US"/>
              </w:rPr>
              <w:t xml:space="preserve">destination information of </w:t>
            </w:r>
            <w:r w:rsidRPr="00F70B61">
              <w:rPr>
                <w:lang w:val="en-US"/>
              </w:rPr>
              <w:t>non-IP traffic</w:t>
            </w:r>
          </w:p>
        </w:tc>
      </w:tr>
      <w:tr w:rsidR="00FC0F36" w:rsidRPr="005F7EB0" w14:paraId="6FAFA5AC" w14:textId="77777777" w:rsidTr="004E481B">
        <w:trPr>
          <w:jc w:val="center"/>
        </w:trPr>
        <w:tc>
          <w:tcPr>
            <w:tcW w:w="2109" w:type="dxa"/>
          </w:tcPr>
          <w:p w14:paraId="6D4B1AB8" w14:textId="77777777" w:rsidR="00FC0F36" w:rsidRPr="005F7EB0" w:rsidRDefault="00FC0F36" w:rsidP="004E481B">
            <w:pPr>
              <w:pStyle w:val="TAC"/>
              <w:jc w:val="left"/>
              <w:rPr>
                <w:lang w:eastAsia="zh-CN"/>
              </w:rPr>
            </w:pPr>
            <w:r w:rsidRPr="00622C5B">
              <w:rPr>
                <w:rFonts w:cs="Arial"/>
                <w:szCs w:val="18"/>
                <w:lang w:val="en-US"/>
              </w:rPr>
              <w:t>DNN</w:t>
            </w:r>
          </w:p>
        </w:tc>
        <w:tc>
          <w:tcPr>
            <w:tcW w:w="2459" w:type="dxa"/>
            <w:shd w:val="clear" w:color="auto" w:fill="auto"/>
          </w:tcPr>
          <w:p w14:paraId="754CFB27" w14:textId="77777777" w:rsidR="00FC0F36" w:rsidRPr="005F7EB0" w:rsidRDefault="00FC0F36" w:rsidP="004E481B">
            <w:pPr>
              <w:pStyle w:val="TAC"/>
              <w:jc w:val="left"/>
              <w:rPr>
                <w:noProof/>
                <w:lang w:val="en-US" w:eastAsia="zh-CN"/>
              </w:rPr>
            </w:pPr>
            <w:r>
              <w:rPr>
                <w:lang w:val="en-US"/>
              </w:rPr>
              <w:t>This is</w:t>
            </w:r>
            <w:r w:rsidRPr="00A17DB2">
              <w:rPr>
                <w:lang w:val="en-US"/>
              </w:rPr>
              <w:t xml:space="preserve"> matched against</w:t>
            </w:r>
            <w:r>
              <w:rPr>
                <w:lang w:val="en-US"/>
              </w:rPr>
              <w:t xml:space="preserve"> the DNN information provided by the application</w:t>
            </w:r>
          </w:p>
        </w:tc>
        <w:tc>
          <w:tcPr>
            <w:tcW w:w="2665" w:type="dxa"/>
            <w:shd w:val="clear" w:color="auto" w:fill="auto"/>
          </w:tcPr>
          <w:p w14:paraId="254C002E" w14:textId="77777777" w:rsidR="00FC0F36" w:rsidRPr="005F7EB0" w:rsidRDefault="00FC0F36" w:rsidP="004E481B">
            <w:pPr>
              <w:pStyle w:val="TAC"/>
              <w:jc w:val="left"/>
              <w:rPr>
                <w:lang w:eastAsia="zh-CN"/>
              </w:rPr>
            </w:pPr>
            <w:r>
              <w:rPr>
                <w:szCs w:val="18"/>
              </w:rPr>
              <w:t>APN</w:t>
            </w:r>
          </w:p>
        </w:tc>
      </w:tr>
      <w:tr w:rsidR="00FC0F36" w:rsidRPr="005F7EB0" w14:paraId="188F2017" w14:textId="77777777" w:rsidTr="004E481B">
        <w:trPr>
          <w:jc w:val="center"/>
        </w:trPr>
        <w:tc>
          <w:tcPr>
            <w:tcW w:w="2109" w:type="dxa"/>
          </w:tcPr>
          <w:p w14:paraId="4073A3D5" w14:textId="77777777" w:rsidR="00FC0F36" w:rsidRPr="00622C5B" w:rsidRDefault="00FC0F36" w:rsidP="004E481B">
            <w:pPr>
              <w:pStyle w:val="TAC"/>
              <w:jc w:val="left"/>
              <w:rPr>
                <w:rFonts w:cs="Arial"/>
                <w:szCs w:val="18"/>
                <w:lang w:val="en-US"/>
              </w:rPr>
            </w:pPr>
            <w:r>
              <w:rPr>
                <w:lang w:val="en-US"/>
              </w:rPr>
              <w:t>Connection Capabilities</w:t>
            </w:r>
          </w:p>
        </w:tc>
        <w:tc>
          <w:tcPr>
            <w:tcW w:w="2459" w:type="dxa"/>
            <w:shd w:val="clear" w:color="auto" w:fill="auto"/>
          </w:tcPr>
          <w:p w14:paraId="2F60EF08" w14:textId="77777777" w:rsidR="00FC0F36" w:rsidRDefault="00FC0F36" w:rsidP="004E481B">
            <w:pPr>
              <w:pStyle w:val="TAC"/>
              <w:jc w:val="left"/>
              <w:rPr>
                <w:lang w:val="en-US"/>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p>
        </w:tc>
        <w:tc>
          <w:tcPr>
            <w:tcW w:w="2665" w:type="dxa"/>
            <w:shd w:val="clear" w:color="auto" w:fill="auto"/>
          </w:tcPr>
          <w:p w14:paraId="34BED8C7" w14:textId="77777777" w:rsidR="00FC0F36" w:rsidRDefault="00FC0F36" w:rsidP="004E481B">
            <w:pPr>
              <w:pStyle w:val="TAC"/>
              <w:jc w:val="left"/>
              <w:rPr>
                <w:szCs w:val="18"/>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p>
        </w:tc>
      </w:tr>
    </w:tbl>
    <w:p w14:paraId="45CEC502" w14:textId="77777777" w:rsidR="00FC0F36" w:rsidRDefault="00FC0F36" w:rsidP="00FC0F36">
      <w:pPr>
        <w:rPr>
          <w:lang w:eastAsia="zh-CN"/>
        </w:rPr>
      </w:pPr>
    </w:p>
    <w:p w14:paraId="2868AF7A" w14:textId="77777777" w:rsidR="00FC0F36" w:rsidRPr="00B64BC3" w:rsidRDefault="00FC0F36" w:rsidP="00FC0F36">
      <w:pPr>
        <w:pStyle w:val="TH"/>
        <w:rPr>
          <w:rFonts w:cs="Arial"/>
          <w:lang w:eastAsia="zh-CN"/>
        </w:rPr>
      </w:pPr>
      <w:r w:rsidRPr="00DE4B74">
        <w:lastRenderedPageBreak/>
        <w:t>Table</w:t>
      </w:r>
      <w:r w:rsidRPr="00B64BC3">
        <w:rPr>
          <w:noProof/>
        </w:rPr>
        <w:t> 4.</w:t>
      </w:r>
      <w:r>
        <w:rPr>
          <w:noProof/>
        </w:rPr>
        <w:t>4</w:t>
      </w:r>
      <w:r w:rsidRPr="00B64BC3">
        <w:rPr>
          <w:noProof/>
        </w:rPr>
        <w:t>.</w:t>
      </w:r>
      <w:r>
        <w:rPr>
          <w:noProof/>
        </w:rPr>
        <w:t>2</w:t>
      </w:r>
      <w:r w:rsidRPr="00B64BC3">
        <w:rPr>
          <w:noProof/>
        </w:rPr>
        <w:t>.</w:t>
      </w:r>
      <w:r>
        <w:rPr>
          <w:noProof/>
        </w:rPr>
        <w:t>2</w:t>
      </w:r>
      <w:r w:rsidRPr="00B64BC3">
        <w:t xml:space="preserve">: Mapping table for </w:t>
      </w:r>
      <w:r>
        <w:t>route selection descriptor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1996"/>
        <w:gridCol w:w="113"/>
        <w:gridCol w:w="2346"/>
        <w:gridCol w:w="113"/>
        <w:gridCol w:w="2552"/>
        <w:gridCol w:w="113"/>
      </w:tblGrid>
      <w:tr w:rsidR="00FC0F36" w:rsidRPr="005F7EB0" w14:paraId="4672A73A" w14:textId="77777777" w:rsidTr="004E481B">
        <w:trPr>
          <w:gridAfter w:val="1"/>
          <w:wAfter w:w="113" w:type="dxa"/>
          <w:jc w:val="center"/>
        </w:trPr>
        <w:tc>
          <w:tcPr>
            <w:tcW w:w="2109" w:type="dxa"/>
            <w:gridSpan w:val="2"/>
          </w:tcPr>
          <w:p w14:paraId="53209550" w14:textId="77777777" w:rsidR="00FC0F36" w:rsidRPr="005F7EB0" w:rsidRDefault="00FC0F36" w:rsidP="004D7A8D">
            <w:pPr>
              <w:pStyle w:val="TAH"/>
              <w:rPr>
                <w:rFonts w:cs="Arial"/>
                <w:lang w:eastAsia="zh-CN"/>
              </w:rPr>
            </w:pPr>
            <w:r>
              <w:rPr>
                <w:rFonts w:cs="Arial"/>
                <w:lang w:eastAsia="zh-CN"/>
              </w:rPr>
              <w:t>Route selection descriptor parameter name</w:t>
            </w:r>
          </w:p>
        </w:tc>
        <w:tc>
          <w:tcPr>
            <w:tcW w:w="2459" w:type="dxa"/>
            <w:gridSpan w:val="2"/>
            <w:shd w:val="clear" w:color="auto" w:fill="auto"/>
          </w:tcPr>
          <w:p w14:paraId="240D0E88" w14:textId="77777777" w:rsidR="00FC0F36" w:rsidRPr="005F7EB0" w:rsidRDefault="00FC0F36" w:rsidP="004D7A8D">
            <w:pPr>
              <w:pStyle w:val="TAH"/>
              <w:rPr>
                <w:rFonts w:cs="Arial"/>
                <w:lang w:eastAsia="zh-CN"/>
              </w:rPr>
            </w:pPr>
            <w:r>
              <w:rPr>
                <w:rFonts w:cs="Arial"/>
                <w:lang w:eastAsia="zh-CN"/>
              </w:rPr>
              <w:t>Description</w:t>
            </w:r>
          </w:p>
        </w:tc>
        <w:tc>
          <w:tcPr>
            <w:tcW w:w="2665" w:type="dxa"/>
            <w:gridSpan w:val="2"/>
            <w:shd w:val="clear" w:color="auto" w:fill="auto"/>
          </w:tcPr>
          <w:p w14:paraId="23F34389" w14:textId="77777777" w:rsidR="00FC0F36" w:rsidRPr="005F7EB0" w:rsidRDefault="00FC0F36" w:rsidP="004D7A8D">
            <w:pPr>
              <w:pStyle w:val="TAH"/>
              <w:rPr>
                <w:rFonts w:cs="Arial"/>
                <w:lang w:eastAsia="zh-CN"/>
              </w:rPr>
            </w:pPr>
            <w:r>
              <w:rPr>
                <w:rFonts w:cs="Arial"/>
                <w:lang w:eastAsia="zh-CN"/>
              </w:rPr>
              <w:t>Mapped EPS parameter description</w:t>
            </w:r>
          </w:p>
        </w:tc>
      </w:tr>
      <w:tr w:rsidR="00FC0F36" w:rsidRPr="005F7EB0" w14:paraId="4C009C73" w14:textId="77777777" w:rsidTr="004D7A8D">
        <w:trPr>
          <w:gridAfter w:val="1"/>
          <w:wAfter w:w="113" w:type="dxa"/>
          <w:jc w:val="center"/>
        </w:trPr>
        <w:tc>
          <w:tcPr>
            <w:tcW w:w="2109" w:type="dxa"/>
            <w:gridSpan w:val="2"/>
          </w:tcPr>
          <w:p w14:paraId="37862859" w14:textId="77777777" w:rsidR="00FC0F36" w:rsidRPr="00F70B61" w:rsidRDefault="00FC0F36" w:rsidP="004D7A8D">
            <w:pPr>
              <w:pStyle w:val="TAC"/>
              <w:jc w:val="left"/>
            </w:pPr>
            <w:r>
              <w:t>Route selection descriptor precedence</w:t>
            </w:r>
          </w:p>
        </w:tc>
        <w:tc>
          <w:tcPr>
            <w:tcW w:w="2459" w:type="dxa"/>
            <w:gridSpan w:val="2"/>
            <w:shd w:val="clear" w:color="auto" w:fill="auto"/>
          </w:tcPr>
          <w:p w14:paraId="30C6B4BA" w14:textId="77777777" w:rsidR="00FC0F36" w:rsidRPr="00B66476" w:rsidRDefault="00FC0F36" w:rsidP="004D7A8D">
            <w:pPr>
              <w:pStyle w:val="TAC"/>
              <w:jc w:val="left"/>
              <w:rPr>
                <w:lang w:eastAsia="zh-CN"/>
              </w:rPr>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Pr>
                <w:szCs w:val="18"/>
              </w:rPr>
              <w:t>r</w:t>
            </w:r>
            <w:r w:rsidRPr="00253FD1">
              <w:rPr>
                <w:szCs w:val="18"/>
              </w:rPr>
              <w:t xml:space="preserve">oute </w:t>
            </w:r>
            <w:r>
              <w:rPr>
                <w:szCs w:val="18"/>
              </w:rPr>
              <w:t>s</w:t>
            </w:r>
            <w:r w:rsidRPr="00253FD1">
              <w:rPr>
                <w:szCs w:val="18"/>
              </w:rPr>
              <w:t xml:space="preserve">election </w:t>
            </w:r>
            <w:r>
              <w:rPr>
                <w:szCs w:val="18"/>
              </w:rPr>
              <w:t>d</w:t>
            </w:r>
            <w:r w:rsidRPr="00253FD1">
              <w:rPr>
                <w:szCs w:val="18"/>
              </w:rPr>
              <w:t>escriptors are to be applied</w:t>
            </w:r>
          </w:p>
        </w:tc>
        <w:tc>
          <w:tcPr>
            <w:tcW w:w="2665" w:type="dxa"/>
            <w:gridSpan w:val="2"/>
            <w:shd w:val="clear" w:color="auto" w:fill="auto"/>
          </w:tcPr>
          <w:p w14:paraId="5210079B" w14:textId="77777777" w:rsidR="00FC0F36" w:rsidRDefault="00FC0F36" w:rsidP="004D7A8D">
            <w:pPr>
              <w:pStyle w:val="TAC"/>
              <w:jc w:val="left"/>
              <w:rPr>
                <w:szCs w:val="18"/>
              </w:rPr>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Pr>
                <w:szCs w:val="18"/>
              </w:rPr>
              <w:t>r</w:t>
            </w:r>
            <w:r w:rsidRPr="00253FD1">
              <w:rPr>
                <w:szCs w:val="18"/>
              </w:rPr>
              <w:t xml:space="preserve">oute </w:t>
            </w:r>
            <w:r>
              <w:rPr>
                <w:szCs w:val="18"/>
              </w:rPr>
              <w:t>s</w:t>
            </w:r>
            <w:r w:rsidRPr="00253FD1">
              <w:rPr>
                <w:szCs w:val="18"/>
              </w:rPr>
              <w:t xml:space="preserve">election </w:t>
            </w:r>
            <w:r>
              <w:rPr>
                <w:szCs w:val="18"/>
              </w:rPr>
              <w:t>d</w:t>
            </w:r>
            <w:r w:rsidRPr="00253FD1">
              <w:rPr>
                <w:szCs w:val="18"/>
              </w:rPr>
              <w:t>escriptors are to be applied</w:t>
            </w:r>
          </w:p>
        </w:tc>
      </w:tr>
      <w:tr w:rsidR="00FC0F36" w:rsidRPr="005F7EB0" w14:paraId="5241CA8D" w14:textId="77777777" w:rsidTr="004E481B">
        <w:trPr>
          <w:gridAfter w:val="1"/>
          <w:wAfter w:w="113" w:type="dxa"/>
          <w:jc w:val="center"/>
        </w:trPr>
        <w:tc>
          <w:tcPr>
            <w:tcW w:w="2109" w:type="dxa"/>
            <w:gridSpan w:val="2"/>
          </w:tcPr>
          <w:p w14:paraId="4E7ECB22" w14:textId="77777777" w:rsidR="00FC0F36" w:rsidRPr="005F7EB0" w:rsidRDefault="00FC0F36" w:rsidP="004E481B">
            <w:pPr>
              <w:pStyle w:val="TAC"/>
              <w:jc w:val="left"/>
              <w:rPr>
                <w:lang w:eastAsia="zh-CN"/>
              </w:rPr>
            </w:pPr>
            <w:r w:rsidRPr="00F70B61">
              <w:t>SSC Mode Selection</w:t>
            </w:r>
          </w:p>
        </w:tc>
        <w:tc>
          <w:tcPr>
            <w:tcW w:w="2459" w:type="dxa"/>
            <w:gridSpan w:val="2"/>
            <w:shd w:val="clear" w:color="auto" w:fill="auto"/>
          </w:tcPr>
          <w:p w14:paraId="7143ABA5" w14:textId="77777777" w:rsidR="00FC0F36" w:rsidRPr="005F7EB0" w:rsidRDefault="00FC0F36" w:rsidP="004D7A8D">
            <w:pPr>
              <w:pStyle w:val="TAC"/>
              <w:jc w:val="left"/>
              <w:rPr>
                <w:lang w:val="en-US"/>
              </w:rPr>
            </w:pPr>
            <w:r w:rsidRPr="00B66476">
              <w:rPr>
                <w:lang w:eastAsia="zh-CN"/>
              </w:rPr>
              <w:t>One single value of SSC mode</w:t>
            </w:r>
          </w:p>
        </w:tc>
        <w:tc>
          <w:tcPr>
            <w:tcW w:w="2665" w:type="dxa"/>
            <w:gridSpan w:val="2"/>
            <w:shd w:val="clear" w:color="auto" w:fill="auto"/>
          </w:tcPr>
          <w:p w14:paraId="4C1CC00B" w14:textId="77777777" w:rsidR="00FC0F36" w:rsidRDefault="00FC0F36" w:rsidP="004D7A8D">
            <w:pPr>
              <w:pStyle w:val="TAC"/>
              <w:jc w:val="left"/>
              <w:rPr>
                <w:szCs w:val="18"/>
              </w:rPr>
            </w:pPr>
            <w:r>
              <w:rPr>
                <w:szCs w:val="18"/>
              </w:rPr>
              <w:t>Ignored in EPS if set to SSC mode 1</w:t>
            </w:r>
          </w:p>
          <w:p w14:paraId="06003D71" w14:textId="77777777" w:rsidR="00FC0F36" w:rsidRPr="005F7EB0" w:rsidRDefault="00FC0F36" w:rsidP="004D7A8D">
            <w:pPr>
              <w:pStyle w:val="TAC"/>
              <w:jc w:val="left"/>
              <w:rPr>
                <w:lang w:eastAsia="zh-CN"/>
              </w:rPr>
            </w:pPr>
            <w:r>
              <w:rPr>
                <w:szCs w:val="18"/>
              </w:rPr>
              <w:t>Not applicable in EPS if set to SSC mode 2 or 3</w:t>
            </w:r>
          </w:p>
        </w:tc>
      </w:tr>
      <w:tr w:rsidR="00FC0F36" w:rsidRPr="005F7EB0" w14:paraId="4723D91E" w14:textId="77777777" w:rsidTr="004E481B">
        <w:trPr>
          <w:gridAfter w:val="1"/>
          <w:wAfter w:w="113" w:type="dxa"/>
          <w:jc w:val="center"/>
        </w:trPr>
        <w:tc>
          <w:tcPr>
            <w:tcW w:w="2109" w:type="dxa"/>
            <w:gridSpan w:val="2"/>
          </w:tcPr>
          <w:p w14:paraId="41046D65" w14:textId="77777777" w:rsidR="00FC0F36" w:rsidRPr="005F7EB0" w:rsidRDefault="00FC0F36" w:rsidP="004E481B">
            <w:pPr>
              <w:pStyle w:val="TAC"/>
              <w:jc w:val="left"/>
              <w:rPr>
                <w:lang w:eastAsia="zh-CN"/>
              </w:rPr>
            </w:pPr>
            <w:r w:rsidRPr="00F70B61">
              <w:t>Network Slice Selection</w:t>
            </w:r>
          </w:p>
        </w:tc>
        <w:tc>
          <w:tcPr>
            <w:tcW w:w="2459" w:type="dxa"/>
            <w:gridSpan w:val="2"/>
            <w:shd w:val="clear" w:color="auto" w:fill="auto"/>
          </w:tcPr>
          <w:p w14:paraId="61E5A44A" w14:textId="77777777" w:rsidR="00FC0F36" w:rsidRPr="005F7EB0" w:rsidRDefault="00FC0F36" w:rsidP="004D7A8D">
            <w:pPr>
              <w:pStyle w:val="TAC"/>
              <w:jc w:val="left"/>
              <w:rPr>
                <w:lang w:val="en-US"/>
              </w:rPr>
            </w:pPr>
            <w:r w:rsidRPr="00B66476">
              <w:rPr>
                <w:lang w:eastAsia="zh-CN"/>
              </w:rPr>
              <w:t xml:space="preserve">Either </w:t>
            </w:r>
            <w:r>
              <w:rPr>
                <w:lang w:eastAsia="zh-CN"/>
              </w:rPr>
              <w:t>a</w:t>
            </w:r>
            <w:r w:rsidRPr="00B66476">
              <w:rPr>
                <w:lang w:eastAsia="zh-CN"/>
              </w:rPr>
              <w:t xml:space="preserve"> single value or a list of values of S-NSSAI(s)</w:t>
            </w:r>
          </w:p>
        </w:tc>
        <w:tc>
          <w:tcPr>
            <w:tcW w:w="2665" w:type="dxa"/>
            <w:gridSpan w:val="2"/>
            <w:shd w:val="clear" w:color="auto" w:fill="auto"/>
          </w:tcPr>
          <w:p w14:paraId="41DC9A9A" w14:textId="77777777" w:rsidR="00FC0F36" w:rsidRPr="005F7EB0" w:rsidRDefault="00FC0F36" w:rsidP="004D7A8D">
            <w:pPr>
              <w:pStyle w:val="TAC"/>
              <w:jc w:val="left"/>
              <w:rPr>
                <w:lang w:eastAsia="zh-CN"/>
              </w:rPr>
            </w:pPr>
            <w:r>
              <w:rPr>
                <w:szCs w:val="18"/>
              </w:rPr>
              <w:t>Not applicable in EPS</w:t>
            </w:r>
          </w:p>
        </w:tc>
      </w:tr>
      <w:tr w:rsidR="00FC0F36" w:rsidRPr="005F7EB0" w14:paraId="09FA7B91" w14:textId="77777777" w:rsidTr="004E481B">
        <w:trPr>
          <w:gridAfter w:val="1"/>
          <w:wAfter w:w="113" w:type="dxa"/>
          <w:jc w:val="center"/>
        </w:trPr>
        <w:tc>
          <w:tcPr>
            <w:tcW w:w="2109" w:type="dxa"/>
            <w:gridSpan w:val="2"/>
          </w:tcPr>
          <w:p w14:paraId="454D1F34" w14:textId="77777777" w:rsidR="00FC0F36" w:rsidRPr="005F7EB0" w:rsidRDefault="00FC0F36" w:rsidP="004E481B">
            <w:pPr>
              <w:pStyle w:val="TAC"/>
              <w:jc w:val="left"/>
              <w:rPr>
                <w:lang w:eastAsia="zh-CN"/>
              </w:rPr>
            </w:pPr>
            <w:r w:rsidRPr="00F70B61">
              <w:t>DNN Selection</w:t>
            </w:r>
          </w:p>
        </w:tc>
        <w:tc>
          <w:tcPr>
            <w:tcW w:w="2459" w:type="dxa"/>
            <w:gridSpan w:val="2"/>
            <w:shd w:val="clear" w:color="auto" w:fill="auto"/>
          </w:tcPr>
          <w:p w14:paraId="3AB2D66C" w14:textId="77777777" w:rsidR="00FC0F36" w:rsidRPr="005F7EB0" w:rsidRDefault="00FC0F36" w:rsidP="004D7A8D">
            <w:pPr>
              <w:pStyle w:val="TAC"/>
              <w:jc w:val="left"/>
              <w:rPr>
                <w:noProof/>
                <w:lang w:val="en-US" w:eastAsia="zh-CN"/>
              </w:rPr>
            </w:pPr>
            <w:r>
              <w:rPr>
                <w:lang w:eastAsia="zh-CN"/>
              </w:rPr>
              <w:t>Either a single value or a list of values of DNN(s)</w:t>
            </w:r>
          </w:p>
        </w:tc>
        <w:tc>
          <w:tcPr>
            <w:tcW w:w="2665" w:type="dxa"/>
            <w:gridSpan w:val="2"/>
            <w:shd w:val="clear" w:color="auto" w:fill="auto"/>
          </w:tcPr>
          <w:p w14:paraId="79D8C07A" w14:textId="77777777" w:rsidR="00FC0F36" w:rsidRDefault="00FC0F36" w:rsidP="004D7A8D">
            <w:pPr>
              <w:pStyle w:val="TAC"/>
              <w:jc w:val="left"/>
              <w:rPr>
                <w:lang w:eastAsia="zh-CN"/>
              </w:rPr>
            </w:pPr>
            <w:r>
              <w:rPr>
                <w:lang w:eastAsia="zh-CN"/>
              </w:rPr>
              <w:t xml:space="preserve">Either a single value or a list of values of </w:t>
            </w:r>
            <w:r>
              <w:rPr>
                <w:lang w:val="en-US" w:eastAsia="zh-CN"/>
              </w:rPr>
              <w:t>APN</w:t>
            </w:r>
            <w:r>
              <w:rPr>
                <w:lang w:eastAsia="zh-CN"/>
              </w:rPr>
              <w:t>(s).</w:t>
            </w:r>
          </w:p>
          <w:p w14:paraId="0B5D00F5" w14:textId="77777777" w:rsidR="00FC0F36" w:rsidRPr="005F7EB0" w:rsidRDefault="00FC0F36" w:rsidP="004D7A8D">
            <w:pPr>
              <w:pStyle w:val="TAC"/>
              <w:jc w:val="left"/>
              <w:rPr>
                <w:lang w:eastAsia="zh-CN"/>
              </w:rPr>
            </w:pPr>
            <w:r>
              <w:rPr>
                <w:lang w:eastAsia="zh-CN"/>
              </w:rPr>
              <w:t>Not applicable in EPS if it contains at least one LADN DNN</w:t>
            </w:r>
          </w:p>
        </w:tc>
      </w:tr>
      <w:tr w:rsidR="00FC0F36" w:rsidRPr="005F7EB0" w14:paraId="102D817B" w14:textId="77777777" w:rsidTr="004E481B">
        <w:trPr>
          <w:gridAfter w:val="1"/>
          <w:wAfter w:w="113" w:type="dxa"/>
          <w:jc w:val="center"/>
        </w:trPr>
        <w:tc>
          <w:tcPr>
            <w:tcW w:w="2109" w:type="dxa"/>
            <w:gridSpan w:val="2"/>
          </w:tcPr>
          <w:p w14:paraId="696324DE" w14:textId="77777777" w:rsidR="00FC0F36" w:rsidRDefault="00FC0F36" w:rsidP="004E481B">
            <w:pPr>
              <w:pStyle w:val="TAC"/>
              <w:jc w:val="left"/>
              <w:rPr>
                <w:lang w:eastAsia="zh-CN"/>
              </w:rPr>
            </w:pPr>
            <w:bookmarkStart w:id="188" w:name="MCCQCTEMPBM_00000106" w:colFirst="2" w:colLast="2"/>
            <w:r>
              <w:rPr>
                <w:lang w:val="en-US"/>
              </w:rPr>
              <w:t>PDU Session Type Selection</w:t>
            </w:r>
          </w:p>
        </w:tc>
        <w:tc>
          <w:tcPr>
            <w:tcW w:w="2459" w:type="dxa"/>
            <w:gridSpan w:val="2"/>
            <w:shd w:val="clear" w:color="auto" w:fill="auto"/>
          </w:tcPr>
          <w:p w14:paraId="1B8A4586" w14:textId="77777777" w:rsidR="00FC0F36" w:rsidRPr="005F7EB0" w:rsidRDefault="00FC0F36" w:rsidP="004D7A8D">
            <w:pPr>
              <w:pStyle w:val="TAC"/>
              <w:jc w:val="left"/>
              <w:rPr>
                <w:lang w:eastAsia="zh-CN"/>
              </w:rPr>
            </w:pPr>
            <w:r>
              <w:t>One single value of PDU Session Type</w:t>
            </w:r>
          </w:p>
        </w:tc>
        <w:tc>
          <w:tcPr>
            <w:tcW w:w="2665" w:type="dxa"/>
            <w:gridSpan w:val="2"/>
            <w:shd w:val="clear" w:color="auto" w:fill="auto"/>
          </w:tcPr>
          <w:p w14:paraId="2299D63C" w14:textId="77777777" w:rsidR="00FC0F36" w:rsidRDefault="00FC0F36" w:rsidP="004D7A8D">
            <w:pPr>
              <w:pStyle w:val="TAL"/>
              <w:rPr>
                <w:szCs w:val="18"/>
              </w:rPr>
            </w:pPr>
            <w:r>
              <w:rPr>
                <w:szCs w:val="18"/>
              </w:rPr>
              <w:t>PDN type:</w:t>
            </w:r>
          </w:p>
          <w:p w14:paraId="02BC8A40" w14:textId="77777777" w:rsidR="00FC0F36" w:rsidRDefault="00FC0F36" w:rsidP="004E481B">
            <w:pPr>
              <w:pStyle w:val="TAL"/>
              <w:numPr>
                <w:ilvl w:val="0"/>
                <w:numId w:val="14"/>
              </w:numPr>
            </w:pPr>
            <w:bookmarkStart w:id="189" w:name="MCCQCTEMPBM_00000105"/>
            <w:r>
              <w:t>PDU session type "Unstructured" is mapped to PDN type "non-IP".</w:t>
            </w:r>
          </w:p>
          <w:bookmarkEnd w:id="189"/>
          <w:p w14:paraId="1610738C" w14:textId="77777777" w:rsidR="00FC0F36" w:rsidRDefault="00FC0F36" w:rsidP="004E481B">
            <w:pPr>
              <w:pStyle w:val="TAC"/>
              <w:numPr>
                <w:ilvl w:val="0"/>
                <w:numId w:val="14"/>
              </w:numPr>
              <w:jc w:val="left"/>
            </w:pPr>
            <w:r>
              <w:t>PDU session type "Ethernet" is mapped to PDN type "Ethernet", if supported by the UE. Otherwise PDU session type "Ethernet" is mapped to PDN type "non-IP"</w:t>
            </w:r>
          </w:p>
        </w:tc>
      </w:tr>
      <w:bookmarkEnd w:id="188"/>
      <w:tr w:rsidR="00FC0F36" w:rsidRPr="005F7EB0" w14:paraId="2BB32BF0" w14:textId="77777777" w:rsidTr="004E481B">
        <w:trPr>
          <w:gridAfter w:val="1"/>
          <w:wAfter w:w="113" w:type="dxa"/>
          <w:jc w:val="center"/>
        </w:trPr>
        <w:tc>
          <w:tcPr>
            <w:tcW w:w="2109" w:type="dxa"/>
            <w:gridSpan w:val="2"/>
          </w:tcPr>
          <w:p w14:paraId="3CCCF7F7" w14:textId="77777777" w:rsidR="00FC0F36" w:rsidRPr="005F7EB0" w:rsidRDefault="00FC0F36" w:rsidP="004E481B">
            <w:pPr>
              <w:pStyle w:val="TAC"/>
              <w:jc w:val="left"/>
              <w:rPr>
                <w:lang w:eastAsia="zh-CN"/>
              </w:rPr>
            </w:pPr>
            <w:r w:rsidRPr="00F70B61">
              <w:t>Non-</w:t>
            </w:r>
            <w:r w:rsidRPr="0006216F">
              <w:t>Seamless</w:t>
            </w:r>
            <w:r w:rsidRPr="00F70B61">
              <w:t xml:space="preserve"> Offload indication</w:t>
            </w:r>
          </w:p>
        </w:tc>
        <w:tc>
          <w:tcPr>
            <w:tcW w:w="2459" w:type="dxa"/>
            <w:gridSpan w:val="2"/>
            <w:shd w:val="clear" w:color="auto" w:fill="auto"/>
          </w:tcPr>
          <w:p w14:paraId="1E51A5FC" w14:textId="77777777" w:rsidR="00FC0F36" w:rsidRPr="005F7EB0" w:rsidRDefault="00FC0F36" w:rsidP="004D7A8D">
            <w:pPr>
              <w:pStyle w:val="TAC"/>
              <w:jc w:val="left"/>
              <w:rPr>
                <w:noProof/>
                <w:lang w:val="en-US" w:eastAsia="zh-CN"/>
              </w:rPr>
            </w:pPr>
            <w:r w:rsidRPr="00F70B61">
              <w:t xml:space="preserve">Indicates if the traffic of the matching application is to be offloaded to non-3GPP access outside of a PDU </w:t>
            </w:r>
            <w:r>
              <w:t>s</w:t>
            </w:r>
            <w:r w:rsidRPr="00F70B61">
              <w:t>ession</w:t>
            </w:r>
          </w:p>
        </w:tc>
        <w:tc>
          <w:tcPr>
            <w:tcW w:w="2665" w:type="dxa"/>
            <w:gridSpan w:val="2"/>
            <w:shd w:val="clear" w:color="auto" w:fill="auto"/>
          </w:tcPr>
          <w:p w14:paraId="3D597390" w14:textId="77777777" w:rsidR="00FC0F36" w:rsidRPr="005F7EB0" w:rsidRDefault="00FC0F36" w:rsidP="004D7A8D">
            <w:pPr>
              <w:pStyle w:val="TAC"/>
              <w:jc w:val="left"/>
              <w:rPr>
                <w:lang w:eastAsia="zh-CN"/>
              </w:rPr>
            </w:pPr>
            <w:r w:rsidRPr="00F70B61">
              <w:t>Indicates if the traffic of the matching application is to be offloaded to non-3GPP access outside of a PD</w:t>
            </w:r>
            <w:r>
              <w:t>N connection</w:t>
            </w:r>
          </w:p>
        </w:tc>
      </w:tr>
      <w:tr w:rsidR="00FC0F36" w:rsidRPr="005F7EB0" w14:paraId="2BACA89F" w14:textId="77777777" w:rsidTr="004E481B">
        <w:trPr>
          <w:gridAfter w:val="1"/>
          <w:wAfter w:w="113" w:type="dxa"/>
          <w:jc w:val="center"/>
        </w:trPr>
        <w:tc>
          <w:tcPr>
            <w:tcW w:w="2109" w:type="dxa"/>
            <w:gridSpan w:val="2"/>
          </w:tcPr>
          <w:p w14:paraId="13A95AC0" w14:textId="77777777" w:rsidR="00FC0F36" w:rsidRPr="00622C5B" w:rsidRDefault="00FC0F36" w:rsidP="004E481B">
            <w:pPr>
              <w:pStyle w:val="TAC"/>
              <w:jc w:val="left"/>
              <w:rPr>
                <w:rFonts w:cs="Arial"/>
                <w:szCs w:val="18"/>
                <w:lang w:val="en-US"/>
              </w:rPr>
            </w:pPr>
            <w:r w:rsidRPr="00F70B61">
              <w:t>Access Type preference</w:t>
            </w:r>
          </w:p>
        </w:tc>
        <w:tc>
          <w:tcPr>
            <w:tcW w:w="2459" w:type="dxa"/>
            <w:gridSpan w:val="2"/>
            <w:shd w:val="clear" w:color="auto" w:fill="auto"/>
          </w:tcPr>
          <w:p w14:paraId="630B32F1" w14:textId="77777777" w:rsidR="00FC0F36" w:rsidRDefault="00FC0F36" w:rsidP="004D7A8D">
            <w:pPr>
              <w:pStyle w:val="TAC"/>
              <w:jc w:val="left"/>
              <w:rPr>
                <w:lang w:val="en-US"/>
              </w:rPr>
            </w:pPr>
            <w:r w:rsidRPr="00F70B61">
              <w:t>Indicates the preferred Access Type (3GPP or non-3GPP) when the UE establishes a PDU Session for the matching application</w:t>
            </w:r>
          </w:p>
        </w:tc>
        <w:tc>
          <w:tcPr>
            <w:tcW w:w="2665" w:type="dxa"/>
            <w:gridSpan w:val="2"/>
            <w:shd w:val="clear" w:color="auto" w:fill="auto"/>
          </w:tcPr>
          <w:p w14:paraId="3FAE346C" w14:textId="77777777" w:rsidR="00FC0F36" w:rsidRDefault="00FC0F36" w:rsidP="004D7A8D">
            <w:pPr>
              <w:pStyle w:val="TAL"/>
            </w:pPr>
            <w:r w:rsidRPr="00F70B61">
              <w:t>preferred Access Type (3GPP or non-3GPP</w:t>
            </w:r>
            <w:r>
              <w:t>)</w:t>
            </w:r>
          </w:p>
          <w:p w14:paraId="191DEA27" w14:textId="77777777" w:rsidR="00FC0F36" w:rsidRDefault="00FC0F36" w:rsidP="004D7A8D">
            <w:pPr>
              <w:pStyle w:val="TAC"/>
              <w:jc w:val="left"/>
              <w:rPr>
                <w:szCs w:val="18"/>
              </w:rPr>
            </w:pPr>
          </w:p>
        </w:tc>
      </w:tr>
      <w:tr w:rsidR="00FC0F36" w:rsidRPr="005F7EB0" w14:paraId="0680323F" w14:textId="77777777" w:rsidTr="004D7A8D">
        <w:trPr>
          <w:gridAfter w:val="1"/>
          <w:wAfter w:w="113" w:type="dxa"/>
          <w:jc w:val="center"/>
        </w:trPr>
        <w:tc>
          <w:tcPr>
            <w:tcW w:w="2109" w:type="dxa"/>
            <w:gridSpan w:val="2"/>
          </w:tcPr>
          <w:p w14:paraId="19CD960F" w14:textId="77777777" w:rsidR="00FC0F36" w:rsidRPr="00F70B61" w:rsidRDefault="00FC0F36" w:rsidP="004D7A8D">
            <w:pPr>
              <w:pStyle w:val="TAC"/>
              <w:jc w:val="left"/>
            </w:pPr>
            <w:r>
              <w:t>Multi-Access preference</w:t>
            </w:r>
          </w:p>
        </w:tc>
        <w:tc>
          <w:tcPr>
            <w:tcW w:w="2459" w:type="dxa"/>
            <w:gridSpan w:val="2"/>
            <w:shd w:val="clear" w:color="auto" w:fill="auto"/>
          </w:tcPr>
          <w:p w14:paraId="7F027D0F" w14:textId="77777777" w:rsidR="00FC0F36" w:rsidRPr="00F70B61" w:rsidRDefault="00FC0F36" w:rsidP="004D7A8D">
            <w:pPr>
              <w:pStyle w:val="TAC"/>
              <w:jc w:val="left"/>
            </w:pPr>
            <w:r>
              <w:t xml:space="preserve">Indicates that the PDU session should be established as a multi-access PDU session, using both 3GPP access and non-3GPP access. </w:t>
            </w:r>
          </w:p>
        </w:tc>
        <w:tc>
          <w:tcPr>
            <w:tcW w:w="2665" w:type="dxa"/>
            <w:gridSpan w:val="2"/>
            <w:shd w:val="clear" w:color="auto" w:fill="auto"/>
          </w:tcPr>
          <w:p w14:paraId="1D84B0D2" w14:textId="77777777" w:rsidR="00FC0F36" w:rsidRPr="00F70B61" w:rsidRDefault="00FC0F36" w:rsidP="004D7A8D">
            <w:pPr>
              <w:pStyle w:val="TAL"/>
            </w:pPr>
            <w:r>
              <w:t>Not applicable in EPS</w:t>
            </w:r>
          </w:p>
        </w:tc>
      </w:tr>
      <w:tr w:rsidR="0045086B" w:rsidRPr="005F7EB0" w14:paraId="79161848" w14:textId="77777777" w:rsidTr="004212FC">
        <w:trPr>
          <w:gridBefore w:val="1"/>
          <w:wBefore w:w="113" w:type="dxa"/>
          <w:jc w:val="center"/>
        </w:trPr>
        <w:tc>
          <w:tcPr>
            <w:tcW w:w="2109" w:type="dxa"/>
            <w:gridSpan w:val="2"/>
          </w:tcPr>
          <w:p w14:paraId="7F145913" w14:textId="77777777" w:rsidR="0045086B" w:rsidRDefault="0045086B" w:rsidP="004212FC">
            <w:pPr>
              <w:pStyle w:val="TAC"/>
              <w:jc w:val="left"/>
            </w:pPr>
            <w:r w:rsidRPr="002A158E">
              <w:t xml:space="preserve">Time </w:t>
            </w:r>
            <w:r>
              <w:t>window</w:t>
            </w:r>
          </w:p>
        </w:tc>
        <w:tc>
          <w:tcPr>
            <w:tcW w:w="2459" w:type="dxa"/>
            <w:gridSpan w:val="2"/>
            <w:shd w:val="clear" w:color="auto" w:fill="auto"/>
          </w:tcPr>
          <w:p w14:paraId="4AAA24F7" w14:textId="77777777" w:rsidR="0045086B" w:rsidRDefault="0045086B" w:rsidP="004212FC">
            <w:pPr>
              <w:pStyle w:val="TAC"/>
              <w:jc w:val="left"/>
            </w:pPr>
            <w:r>
              <w:t>The time window when the matching traffic is allowed.</w:t>
            </w:r>
          </w:p>
        </w:tc>
        <w:tc>
          <w:tcPr>
            <w:tcW w:w="2665" w:type="dxa"/>
            <w:gridSpan w:val="2"/>
            <w:shd w:val="clear" w:color="auto" w:fill="auto"/>
          </w:tcPr>
          <w:p w14:paraId="7C58E354" w14:textId="77777777" w:rsidR="0045086B" w:rsidRDefault="0045086B" w:rsidP="004212FC">
            <w:pPr>
              <w:pStyle w:val="TAL"/>
              <w:rPr>
                <w:lang w:eastAsia="zh-CN"/>
              </w:rPr>
            </w:pPr>
            <w:r>
              <w:rPr>
                <w:rFonts w:hint="eastAsia"/>
                <w:lang w:eastAsia="zh-CN"/>
              </w:rPr>
              <w:t>Not applicable in EPS</w:t>
            </w:r>
          </w:p>
        </w:tc>
      </w:tr>
      <w:tr w:rsidR="0045086B" w:rsidRPr="005F7EB0" w14:paraId="42B792D6" w14:textId="77777777" w:rsidTr="004212FC">
        <w:trPr>
          <w:gridBefore w:val="1"/>
          <w:wBefore w:w="113" w:type="dxa"/>
          <w:jc w:val="center"/>
        </w:trPr>
        <w:tc>
          <w:tcPr>
            <w:tcW w:w="2109" w:type="dxa"/>
            <w:gridSpan w:val="2"/>
          </w:tcPr>
          <w:p w14:paraId="5FAE6B47" w14:textId="77777777" w:rsidR="0045086B" w:rsidRDefault="0045086B" w:rsidP="004212FC">
            <w:pPr>
              <w:pStyle w:val="TAC"/>
              <w:jc w:val="left"/>
            </w:pPr>
            <w:r>
              <w:rPr>
                <w:lang w:eastAsia="ko-KR"/>
              </w:rPr>
              <w:t>Location criteria</w:t>
            </w:r>
          </w:p>
        </w:tc>
        <w:tc>
          <w:tcPr>
            <w:tcW w:w="2459" w:type="dxa"/>
            <w:gridSpan w:val="2"/>
            <w:shd w:val="clear" w:color="auto" w:fill="auto"/>
          </w:tcPr>
          <w:p w14:paraId="41567D00" w14:textId="77777777" w:rsidR="0045086B" w:rsidRDefault="0045086B" w:rsidP="004212FC">
            <w:pPr>
              <w:pStyle w:val="TAC"/>
              <w:jc w:val="left"/>
            </w:pPr>
            <w:r>
              <w:t>The UE location where the matching traffic is allowed.</w:t>
            </w:r>
          </w:p>
        </w:tc>
        <w:tc>
          <w:tcPr>
            <w:tcW w:w="2665" w:type="dxa"/>
            <w:gridSpan w:val="2"/>
            <w:shd w:val="clear" w:color="auto" w:fill="auto"/>
          </w:tcPr>
          <w:p w14:paraId="2E064CA8" w14:textId="77777777" w:rsidR="0045086B" w:rsidRDefault="0045086B" w:rsidP="004212FC">
            <w:pPr>
              <w:pStyle w:val="TAL"/>
            </w:pPr>
            <w:r>
              <w:rPr>
                <w:rFonts w:hint="eastAsia"/>
                <w:lang w:eastAsia="zh-CN"/>
              </w:rPr>
              <w:t>Not applicable in EPS</w:t>
            </w:r>
          </w:p>
        </w:tc>
      </w:tr>
    </w:tbl>
    <w:p w14:paraId="1788F25D" w14:textId="77777777" w:rsidR="004A0B17" w:rsidRDefault="004A0B17" w:rsidP="004E481B">
      <w:pPr>
        <w:rPr>
          <w:lang w:eastAsia="zh-CN"/>
        </w:rPr>
      </w:pPr>
    </w:p>
    <w:p w14:paraId="7BC68C5C" w14:textId="77777777" w:rsidR="0038606A" w:rsidRPr="004D3578" w:rsidRDefault="000A51E3" w:rsidP="005A3F94">
      <w:pPr>
        <w:pStyle w:val="Heading1"/>
      </w:pPr>
      <w:bookmarkStart w:id="190" w:name="_Toc20209076"/>
      <w:bookmarkStart w:id="191" w:name="_Toc27581324"/>
      <w:bookmarkStart w:id="192" w:name="_Toc36113475"/>
      <w:bookmarkStart w:id="193" w:name="_Toc45212733"/>
      <w:bookmarkStart w:id="194" w:name="_Toc51931803"/>
      <w:bookmarkStart w:id="195" w:name="_Toc59203962"/>
      <w:bookmarkStart w:id="196" w:name="_Toc106976867"/>
      <w:r>
        <w:t>5</w:t>
      </w:r>
      <w:r w:rsidR="0038606A" w:rsidRPr="004D3578">
        <w:tab/>
      </w:r>
      <w:r w:rsidR="003734FB">
        <w:t>Enc</w:t>
      </w:r>
      <w:r w:rsidR="0038606A">
        <w:t xml:space="preserve">oding of </w:t>
      </w:r>
      <w:r w:rsidR="0038606A" w:rsidRPr="00163B5C">
        <w:t>UE</w:t>
      </w:r>
      <w:r w:rsidR="00A3676C">
        <w:t xml:space="preserve"> policies</w:t>
      </w:r>
      <w:bookmarkEnd w:id="190"/>
      <w:bookmarkEnd w:id="191"/>
      <w:bookmarkEnd w:id="192"/>
      <w:bookmarkEnd w:id="193"/>
      <w:bookmarkEnd w:id="194"/>
      <w:bookmarkEnd w:id="195"/>
      <w:bookmarkEnd w:id="196"/>
    </w:p>
    <w:p w14:paraId="0B039691" w14:textId="77777777" w:rsidR="0038606A" w:rsidRPr="0038606A" w:rsidRDefault="000A51E3" w:rsidP="004C0CE7">
      <w:pPr>
        <w:pStyle w:val="Heading2"/>
      </w:pPr>
      <w:bookmarkStart w:id="197" w:name="_Toc20209077"/>
      <w:bookmarkStart w:id="198" w:name="_Toc27581325"/>
      <w:bookmarkStart w:id="199" w:name="_Toc36113476"/>
      <w:bookmarkStart w:id="200" w:name="_Toc45212734"/>
      <w:bookmarkStart w:id="201" w:name="_Toc51931804"/>
      <w:bookmarkStart w:id="202" w:name="_Toc59203963"/>
      <w:bookmarkStart w:id="203" w:name="_Toc106976868"/>
      <w:r>
        <w:rPr>
          <w:lang w:eastAsia="zh-CN"/>
        </w:rPr>
        <w:t>5</w:t>
      </w:r>
      <w:r w:rsidR="004C0CE7">
        <w:rPr>
          <w:rFonts w:hint="eastAsia"/>
          <w:lang w:eastAsia="zh-CN"/>
        </w:rPr>
        <w:t>.</w:t>
      </w:r>
      <w:r w:rsidR="0038606A">
        <w:rPr>
          <w:rFonts w:hint="eastAsia"/>
          <w:lang w:eastAsia="zh-CN"/>
        </w:rPr>
        <w:t>1</w:t>
      </w:r>
      <w:r w:rsidR="000A5D3B">
        <w:rPr>
          <w:lang w:eastAsia="zh-CN"/>
        </w:rPr>
        <w:tab/>
      </w:r>
      <w:r w:rsidR="00C622F1">
        <w:rPr>
          <w:lang w:eastAsia="zh-CN"/>
        </w:rPr>
        <w:t>Overview</w:t>
      </w:r>
      <w:bookmarkEnd w:id="197"/>
      <w:bookmarkEnd w:id="198"/>
      <w:bookmarkEnd w:id="199"/>
      <w:bookmarkEnd w:id="200"/>
      <w:bookmarkEnd w:id="201"/>
      <w:bookmarkEnd w:id="202"/>
      <w:bookmarkEnd w:id="203"/>
    </w:p>
    <w:p w14:paraId="23B3F6F1" w14:textId="77777777" w:rsidR="00C622F1" w:rsidRPr="0027002B" w:rsidRDefault="00C622F1" w:rsidP="00C622F1">
      <w:pPr>
        <w:rPr>
          <w:rFonts w:hint="eastAsia"/>
          <w:lang w:eastAsia="zh-CN"/>
        </w:rPr>
      </w:pPr>
      <w:r>
        <w:rPr>
          <w:rFonts w:hint="eastAsia"/>
          <w:lang w:eastAsia="zh-CN"/>
        </w:rPr>
        <w:t>The</w:t>
      </w:r>
      <w:r>
        <w:rPr>
          <w:lang w:eastAsia="zh-CN"/>
        </w:rPr>
        <w:t xml:space="preserve"> content of</w:t>
      </w:r>
      <w:r>
        <w:rPr>
          <w:rFonts w:hint="eastAsia"/>
          <w:lang w:eastAsia="zh-CN"/>
        </w:rPr>
        <w:t xml:space="preserve"> UE </w:t>
      </w:r>
      <w:r>
        <w:rPr>
          <w:lang w:eastAsia="zh-CN"/>
        </w:rPr>
        <w:t xml:space="preserve">policies is included in </w:t>
      </w:r>
      <w:r>
        <w:t>the UE policy part contents defined in annex D.6.2 of 3GPP TS 24.501 [11].</w:t>
      </w:r>
    </w:p>
    <w:p w14:paraId="4A155337" w14:textId="77777777" w:rsidR="00C622F1" w:rsidRDefault="00C622F1" w:rsidP="00C622F1">
      <w:r>
        <w:t>The UE policy part contents include URSP or ANDSP.</w:t>
      </w:r>
    </w:p>
    <w:p w14:paraId="2F2652C0" w14:textId="5E22E37F" w:rsidR="00C622F1" w:rsidRDefault="00C622F1" w:rsidP="00C622F1">
      <w:r>
        <w:lastRenderedPageBreak/>
        <w:t xml:space="preserve">For URSP definition, the </w:t>
      </w:r>
      <w:r w:rsidR="003734FB">
        <w:t>en</w:t>
      </w:r>
      <w:r>
        <w:t>coding is defined in</w:t>
      </w:r>
      <w:r w:rsidRPr="00482B2D">
        <w:t xml:space="preserve"> </w:t>
      </w:r>
      <w:r w:rsidR="00100DEB">
        <w:t>clause</w:t>
      </w:r>
      <w:r>
        <w:t> 5.2.</w:t>
      </w:r>
    </w:p>
    <w:p w14:paraId="6C416D8F" w14:textId="3D5ADCB7" w:rsidR="00C622F1" w:rsidRDefault="00C622F1" w:rsidP="00C622F1">
      <w:pPr>
        <w:rPr>
          <w:rFonts w:hint="eastAsia"/>
        </w:rPr>
      </w:pPr>
      <w:r>
        <w:t xml:space="preserve">For ANDSP definition, it includes </w:t>
      </w:r>
      <w:r w:rsidR="003734FB">
        <w:t>en</w:t>
      </w:r>
      <w:r>
        <w:t xml:space="preserve">coding of WLANSP and </w:t>
      </w:r>
      <w:r w:rsidR="003734FB">
        <w:t>en</w:t>
      </w:r>
      <w:r>
        <w:t xml:space="preserve">coding of N3AN node configuration information. The </w:t>
      </w:r>
      <w:r w:rsidR="003734FB">
        <w:t>en</w:t>
      </w:r>
      <w:r>
        <w:t xml:space="preserve">coding of WLANSP is defined in </w:t>
      </w:r>
      <w:r w:rsidR="00100DEB">
        <w:t>clause</w:t>
      </w:r>
      <w:r>
        <w:t> 5.3.</w:t>
      </w:r>
      <w:r w:rsidR="006300FE">
        <w:t>2</w:t>
      </w:r>
      <w:r>
        <w:t xml:space="preserve">. The </w:t>
      </w:r>
      <w:r w:rsidR="003734FB">
        <w:t>en</w:t>
      </w:r>
      <w:r>
        <w:t xml:space="preserve">coding of N3AN node configuration information is defined in </w:t>
      </w:r>
      <w:r w:rsidR="00100DEB">
        <w:t>clause</w:t>
      </w:r>
      <w:r>
        <w:t> 5.3.</w:t>
      </w:r>
      <w:r w:rsidR="003734FB">
        <w:t>3</w:t>
      </w:r>
      <w:r>
        <w:t>.</w:t>
      </w:r>
    </w:p>
    <w:p w14:paraId="2514F0AD" w14:textId="77777777" w:rsidR="0038606A" w:rsidRDefault="000A51E3" w:rsidP="004C0CE7">
      <w:pPr>
        <w:pStyle w:val="Heading2"/>
        <w:rPr>
          <w:lang w:eastAsia="zh-CN"/>
        </w:rPr>
      </w:pPr>
      <w:bookmarkStart w:id="204" w:name="_Toc20209078"/>
      <w:bookmarkStart w:id="205" w:name="_Toc27581326"/>
      <w:bookmarkStart w:id="206" w:name="_Toc36113477"/>
      <w:bookmarkStart w:id="207" w:name="_Toc45212735"/>
      <w:bookmarkStart w:id="208" w:name="_Toc51931805"/>
      <w:bookmarkStart w:id="209" w:name="_Toc59203964"/>
      <w:bookmarkStart w:id="210" w:name="_Toc106976869"/>
      <w:r>
        <w:rPr>
          <w:lang w:eastAsia="zh-CN"/>
        </w:rPr>
        <w:t>5</w:t>
      </w:r>
      <w:r w:rsidR="004C0CE7">
        <w:rPr>
          <w:rFonts w:hint="eastAsia"/>
          <w:lang w:eastAsia="zh-CN"/>
        </w:rPr>
        <w:t>.2</w:t>
      </w:r>
      <w:r w:rsidR="0038606A">
        <w:rPr>
          <w:lang w:eastAsia="zh-CN"/>
        </w:rPr>
        <w:tab/>
      </w:r>
      <w:r w:rsidR="003734FB">
        <w:rPr>
          <w:lang w:eastAsia="zh-CN"/>
        </w:rPr>
        <w:t xml:space="preserve">Encoding of UE policy part type </w:t>
      </w:r>
      <w:r w:rsidR="0038606A">
        <w:rPr>
          <w:lang w:eastAsia="zh-CN"/>
        </w:rPr>
        <w:t>URSP</w:t>
      </w:r>
      <w:bookmarkEnd w:id="204"/>
      <w:bookmarkEnd w:id="205"/>
      <w:bookmarkEnd w:id="206"/>
      <w:bookmarkEnd w:id="207"/>
      <w:bookmarkEnd w:id="208"/>
      <w:bookmarkEnd w:id="209"/>
      <w:bookmarkEnd w:id="210"/>
    </w:p>
    <w:p w14:paraId="2F61DBB7" w14:textId="77777777" w:rsidR="00715C38" w:rsidRDefault="003734FB" w:rsidP="00715C38">
      <w:r>
        <w:t>The</w:t>
      </w:r>
      <w:r w:rsidR="00715C38">
        <w:t xml:space="preserve"> </w:t>
      </w:r>
      <w:r>
        <w:t xml:space="preserve">UE policy part type </w:t>
      </w:r>
      <w:r w:rsidR="00715C38">
        <w:t xml:space="preserve">URSP </w:t>
      </w:r>
      <w:r>
        <w:t xml:space="preserve">contains </w:t>
      </w:r>
      <w:r w:rsidR="00715C38">
        <w:t>one or more URSP rules</w:t>
      </w:r>
      <w:r>
        <w:t xml:space="preserve"> which</w:t>
      </w:r>
      <w:r w:rsidR="00715C38">
        <w:t xml:space="preserve"> may be included in the UE policy part contents </w:t>
      </w:r>
      <w:r>
        <w:t xml:space="preserve">as </w:t>
      </w:r>
      <w:r w:rsidR="00715C38">
        <w:t>defined in annex D.6.2 of 3GPP TS 24.501 [</w:t>
      </w:r>
      <w:r w:rsidR="00247B9A">
        <w:t>11</w:t>
      </w:r>
      <w:r w:rsidR="00715C38">
        <w:t>].</w:t>
      </w:r>
    </w:p>
    <w:p w14:paraId="5836BE2A" w14:textId="77777777" w:rsidR="00715C38" w:rsidRDefault="00715C38" w:rsidP="00715C38">
      <w:r>
        <w:t>If the UE policy part contents includes one or more URSP rules (i.e. the UE policy part type field is set to "</w:t>
      </w:r>
      <w:r w:rsidRPr="0029432A">
        <w:t>URSP</w:t>
      </w:r>
      <w:r>
        <w:t xml:space="preserve">"), the UE policy part contents </w:t>
      </w:r>
      <w:r w:rsidR="003A45AC">
        <w:t xml:space="preserve">including URSP </w:t>
      </w:r>
      <w:r w:rsidR="003734FB">
        <w:t xml:space="preserve">rules </w:t>
      </w:r>
      <w:r>
        <w:t xml:space="preserve">is </w:t>
      </w:r>
      <w:r w:rsidR="003734FB">
        <w:t>en</w:t>
      </w:r>
      <w:r>
        <w:t>coded</w:t>
      </w:r>
      <w:r w:rsidRPr="00482B2D">
        <w:t xml:space="preserve"> as shown in figure</w:t>
      </w:r>
      <w:r>
        <w:t>s</w:t>
      </w:r>
      <w:r w:rsidRPr="00482B2D">
        <w:t> </w:t>
      </w:r>
      <w:r w:rsidR="002964B8">
        <w:t>5</w:t>
      </w:r>
      <w:r w:rsidRPr="00354C09">
        <w:t xml:space="preserve">.2.1 </w:t>
      </w:r>
      <w:r>
        <w:t xml:space="preserve">to </w:t>
      </w:r>
      <w:r w:rsidR="002964B8">
        <w:t>5</w:t>
      </w:r>
      <w:r>
        <w:t>.2.4</w:t>
      </w:r>
      <w:r w:rsidRPr="00354C09">
        <w:t xml:space="preserve"> a</w:t>
      </w:r>
      <w:r w:rsidRPr="00482B2D">
        <w:t>nd table </w:t>
      </w:r>
      <w:r w:rsidR="002964B8">
        <w:t>5</w:t>
      </w:r>
      <w:r>
        <w:t>.2.1</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7B999A75" w14:textId="77777777" w:rsidTr="00573A30">
        <w:trPr>
          <w:cantSplit/>
          <w:jc w:val="center"/>
        </w:trPr>
        <w:tc>
          <w:tcPr>
            <w:tcW w:w="708" w:type="dxa"/>
          </w:tcPr>
          <w:p w14:paraId="472A446C" w14:textId="77777777" w:rsidR="00715C38" w:rsidRPr="002A12F4" w:rsidRDefault="00715C38" w:rsidP="00573A30">
            <w:pPr>
              <w:pStyle w:val="TAC"/>
            </w:pPr>
            <w:r w:rsidRPr="002A12F4">
              <w:t>8</w:t>
            </w:r>
          </w:p>
        </w:tc>
        <w:tc>
          <w:tcPr>
            <w:tcW w:w="709" w:type="dxa"/>
          </w:tcPr>
          <w:p w14:paraId="3B8FC40B" w14:textId="77777777" w:rsidR="00715C38" w:rsidRPr="002A12F4" w:rsidRDefault="00715C38" w:rsidP="00573A30">
            <w:pPr>
              <w:pStyle w:val="TAC"/>
            </w:pPr>
            <w:r w:rsidRPr="002A12F4">
              <w:t>7</w:t>
            </w:r>
          </w:p>
        </w:tc>
        <w:tc>
          <w:tcPr>
            <w:tcW w:w="709" w:type="dxa"/>
          </w:tcPr>
          <w:p w14:paraId="1560A78D" w14:textId="77777777" w:rsidR="00715C38" w:rsidRPr="002A12F4" w:rsidRDefault="00715C38" w:rsidP="00573A30">
            <w:pPr>
              <w:pStyle w:val="TAC"/>
            </w:pPr>
            <w:r w:rsidRPr="002A12F4">
              <w:t>6</w:t>
            </w:r>
          </w:p>
        </w:tc>
        <w:tc>
          <w:tcPr>
            <w:tcW w:w="709" w:type="dxa"/>
          </w:tcPr>
          <w:p w14:paraId="38087FA0" w14:textId="77777777" w:rsidR="00715C38" w:rsidRPr="002A12F4" w:rsidRDefault="00715C38" w:rsidP="00573A30">
            <w:pPr>
              <w:pStyle w:val="TAC"/>
            </w:pPr>
            <w:r w:rsidRPr="002A12F4">
              <w:t>5</w:t>
            </w:r>
          </w:p>
        </w:tc>
        <w:tc>
          <w:tcPr>
            <w:tcW w:w="709" w:type="dxa"/>
          </w:tcPr>
          <w:p w14:paraId="3914E7D4" w14:textId="77777777" w:rsidR="00715C38" w:rsidRPr="002A12F4" w:rsidRDefault="00715C38" w:rsidP="00573A30">
            <w:pPr>
              <w:pStyle w:val="TAC"/>
            </w:pPr>
            <w:r w:rsidRPr="002A12F4">
              <w:t>4</w:t>
            </w:r>
          </w:p>
        </w:tc>
        <w:tc>
          <w:tcPr>
            <w:tcW w:w="709" w:type="dxa"/>
          </w:tcPr>
          <w:p w14:paraId="720E8D86" w14:textId="77777777" w:rsidR="00715C38" w:rsidRPr="002A12F4" w:rsidRDefault="00715C38" w:rsidP="00573A30">
            <w:pPr>
              <w:pStyle w:val="TAC"/>
            </w:pPr>
            <w:r w:rsidRPr="002A12F4">
              <w:t>3</w:t>
            </w:r>
          </w:p>
        </w:tc>
        <w:tc>
          <w:tcPr>
            <w:tcW w:w="709" w:type="dxa"/>
          </w:tcPr>
          <w:p w14:paraId="335841E5" w14:textId="77777777" w:rsidR="00715C38" w:rsidRPr="002A12F4" w:rsidRDefault="00715C38" w:rsidP="00573A30">
            <w:pPr>
              <w:pStyle w:val="TAC"/>
            </w:pPr>
            <w:r w:rsidRPr="002A12F4">
              <w:t>2</w:t>
            </w:r>
          </w:p>
        </w:tc>
        <w:tc>
          <w:tcPr>
            <w:tcW w:w="709" w:type="dxa"/>
          </w:tcPr>
          <w:p w14:paraId="5BE4BD8A" w14:textId="77777777" w:rsidR="00715C38" w:rsidRPr="002A12F4" w:rsidRDefault="00715C38" w:rsidP="00573A30">
            <w:pPr>
              <w:pStyle w:val="TAC"/>
            </w:pPr>
            <w:r w:rsidRPr="002A12F4">
              <w:t>1</w:t>
            </w:r>
          </w:p>
        </w:tc>
        <w:tc>
          <w:tcPr>
            <w:tcW w:w="1134" w:type="dxa"/>
          </w:tcPr>
          <w:p w14:paraId="71483EAE" w14:textId="77777777" w:rsidR="00715C38" w:rsidRPr="002A12F4" w:rsidRDefault="00715C38" w:rsidP="00573A30">
            <w:pPr>
              <w:pStyle w:val="TAL"/>
            </w:pPr>
          </w:p>
        </w:tc>
      </w:tr>
      <w:tr w:rsidR="00715C38" w:rsidRPr="002A12F4" w14:paraId="746557F6"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EC78772" w14:textId="77777777" w:rsidR="00715C38" w:rsidRPr="002A12F4" w:rsidRDefault="00715C38" w:rsidP="00573A30">
            <w:pPr>
              <w:pStyle w:val="TAC"/>
            </w:pPr>
          </w:p>
          <w:p w14:paraId="57A3ED84" w14:textId="77777777" w:rsidR="00715C38" w:rsidRDefault="00715C38" w:rsidP="00573A30">
            <w:pPr>
              <w:pStyle w:val="TAC"/>
            </w:pPr>
          </w:p>
          <w:p w14:paraId="46DBB745" w14:textId="77777777" w:rsidR="00715C38" w:rsidRPr="002A12F4" w:rsidRDefault="00715C38" w:rsidP="00573A30">
            <w:pPr>
              <w:pStyle w:val="TAC"/>
            </w:pPr>
          </w:p>
          <w:p w14:paraId="7612B57E" w14:textId="77777777" w:rsidR="00715C38" w:rsidRPr="002A12F4" w:rsidRDefault="00715C38" w:rsidP="00573A30">
            <w:pPr>
              <w:pStyle w:val="TAC"/>
            </w:pPr>
            <w:r w:rsidRPr="002A12F4">
              <w:t>URSP rule 1</w:t>
            </w:r>
          </w:p>
        </w:tc>
        <w:tc>
          <w:tcPr>
            <w:tcW w:w="1134" w:type="dxa"/>
          </w:tcPr>
          <w:p w14:paraId="46C9A466" w14:textId="77777777" w:rsidR="00715C38" w:rsidRPr="002A12F4" w:rsidRDefault="00715C38" w:rsidP="00573A30">
            <w:pPr>
              <w:pStyle w:val="TAL"/>
            </w:pPr>
            <w:r>
              <w:t>octet q+3</w:t>
            </w:r>
          </w:p>
          <w:p w14:paraId="40B4C02F" w14:textId="77777777" w:rsidR="00715C38" w:rsidRPr="002A12F4" w:rsidRDefault="00715C38" w:rsidP="00573A30">
            <w:pPr>
              <w:pStyle w:val="TAL"/>
            </w:pPr>
          </w:p>
          <w:p w14:paraId="713DB0D3" w14:textId="77777777" w:rsidR="00715C38" w:rsidRDefault="00715C38" w:rsidP="00573A30">
            <w:pPr>
              <w:pStyle w:val="TAL"/>
            </w:pPr>
          </w:p>
          <w:p w14:paraId="66B5821D" w14:textId="77777777" w:rsidR="00715C38" w:rsidRDefault="00715C38" w:rsidP="00573A30">
            <w:pPr>
              <w:pStyle w:val="TAL"/>
            </w:pPr>
          </w:p>
          <w:p w14:paraId="5C4D8F4A" w14:textId="77777777" w:rsidR="00715C38" w:rsidRPr="002A12F4" w:rsidRDefault="00715C38" w:rsidP="00573A30">
            <w:pPr>
              <w:pStyle w:val="TAL"/>
            </w:pPr>
          </w:p>
          <w:p w14:paraId="267EF448" w14:textId="77777777" w:rsidR="00715C38" w:rsidRPr="002A12F4" w:rsidRDefault="00715C38" w:rsidP="00573A30">
            <w:pPr>
              <w:pStyle w:val="TAL"/>
            </w:pPr>
          </w:p>
          <w:p w14:paraId="6F6E454C" w14:textId="77777777" w:rsidR="00715C38" w:rsidRPr="002A12F4" w:rsidRDefault="00715C38" w:rsidP="00573A30">
            <w:pPr>
              <w:pStyle w:val="TAL"/>
            </w:pPr>
            <w:r>
              <w:t>octet s</w:t>
            </w:r>
          </w:p>
        </w:tc>
      </w:tr>
      <w:tr w:rsidR="00715C38" w:rsidRPr="002A12F4" w14:paraId="22950787"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EEC732C" w14:textId="77777777" w:rsidR="00715C38" w:rsidRPr="002A12F4" w:rsidRDefault="00715C38" w:rsidP="00573A30">
            <w:pPr>
              <w:pStyle w:val="TAC"/>
            </w:pPr>
          </w:p>
          <w:p w14:paraId="000B541A" w14:textId="77777777" w:rsidR="00715C38" w:rsidRDefault="00715C38" w:rsidP="00573A30">
            <w:pPr>
              <w:pStyle w:val="TAC"/>
            </w:pPr>
          </w:p>
          <w:p w14:paraId="4DA61953" w14:textId="77777777" w:rsidR="00715C38" w:rsidRPr="002A12F4" w:rsidRDefault="00715C38" w:rsidP="00573A30">
            <w:pPr>
              <w:pStyle w:val="TAC"/>
            </w:pPr>
          </w:p>
          <w:p w14:paraId="7826619D" w14:textId="77777777" w:rsidR="00715C38" w:rsidRPr="002A12F4" w:rsidRDefault="00715C38" w:rsidP="00573A30">
            <w:pPr>
              <w:pStyle w:val="TAC"/>
            </w:pPr>
            <w:r w:rsidRPr="002A12F4">
              <w:t>URSP rule 2</w:t>
            </w:r>
          </w:p>
        </w:tc>
        <w:tc>
          <w:tcPr>
            <w:tcW w:w="1134" w:type="dxa"/>
            <w:tcBorders>
              <w:top w:val="nil"/>
              <w:left w:val="single" w:sz="6" w:space="0" w:color="auto"/>
              <w:bottom w:val="nil"/>
              <w:right w:val="nil"/>
            </w:tcBorders>
          </w:tcPr>
          <w:p w14:paraId="737BB10E" w14:textId="77777777" w:rsidR="00715C38" w:rsidRPr="002A12F4" w:rsidRDefault="00715C38" w:rsidP="00573A30">
            <w:pPr>
              <w:pStyle w:val="TAL"/>
            </w:pPr>
            <w:r w:rsidRPr="002A12F4">
              <w:t xml:space="preserve">octet </w:t>
            </w:r>
            <w:r>
              <w:t>s</w:t>
            </w:r>
            <w:r w:rsidRPr="002A12F4">
              <w:t>+1*</w:t>
            </w:r>
          </w:p>
          <w:p w14:paraId="6B444B03" w14:textId="77777777" w:rsidR="00715C38" w:rsidRPr="002A12F4" w:rsidRDefault="00715C38" w:rsidP="00573A30">
            <w:pPr>
              <w:pStyle w:val="TAL"/>
            </w:pPr>
          </w:p>
          <w:p w14:paraId="35FEA5B5" w14:textId="77777777" w:rsidR="00715C38" w:rsidRDefault="00715C38" w:rsidP="00573A30">
            <w:pPr>
              <w:pStyle w:val="TAL"/>
            </w:pPr>
          </w:p>
          <w:p w14:paraId="0527CEB9" w14:textId="77777777" w:rsidR="00715C38" w:rsidRDefault="00715C38" w:rsidP="00573A30">
            <w:pPr>
              <w:pStyle w:val="TAL"/>
            </w:pPr>
          </w:p>
          <w:p w14:paraId="63324AFF" w14:textId="77777777" w:rsidR="00715C38" w:rsidRPr="002A12F4" w:rsidRDefault="00715C38" w:rsidP="00573A30">
            <w:pPr>
              <w:pStyle w:val="TAL"/>
            </w:pPr>
          </w:p>
          <w:p w14:paraId="1B7416E5" w14:textId="77777777" w:rsidR="00715C38" w:rsidRPr="002A12F4" w:rsidRDefault="00715C38" w:rsidP="00573A30">
            <w:pPr>
              <w:pStyle w:val="TAL"/>
            </w:pPr>
          </w:p>
          <w:p w14:paraId="4F9F0524" w14:textId="77777777" w:rsidR="00715C38" w:rsidRPr="002A12F4" w:rsidRDefault="00715C38" w:rsidP="00573A30">
            <w:pPr>
              <w:pStyle w:val="TAL"/>
            </w:pPr>
            <w:r w:rsidRPr="002A12F4">
              <w:t xml:space="preserve">octet </w:t>
            </w:r>
            <w:r>
              <w:t>t</w:t>
            </w:r>
            <w:r w:rsidRPr="002A12F4">
              <w:t>*</w:t>
            </w:r>
          </w:p>
        </w:tc>
      </w:tr>
      <w:tr w:rsidR="00715C38" w:rsidRPr="002A12F4" w14:paraId="595374E5"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A4E8A87" w14:textId="77777777" w:rsidR="00715C38" w:rsidRPr="002A12F4" w:rsidRDefault="00715C38" w:rsidP="00573A30">
            <w:pPr>
              <w:pStyle w:val="TAC"/>
            </w:pPr>
          </w:p>
          <w:p w14:paraId="422537A2" w14:textId="77777777" w:rsidR="00715C38" w:rsidRPr="002A12F4" w:rsidRDefault="00715C38" w:rsidP="00573A30">
            <w:pPr>
              <w:pStyle w:val="TAC"/>
            </w:pPr>
            <w:r w:rsidRPr="002A12F4">
              <w:t>…</w:t>
            </w:r>
          </w:p>
        </w:tc>
        <w:tc>
          <w:tcPr>
            <w:tcW w:w="1134" w:type="dxa"/>
            <w:tcBorders>
              <w:top w:val="nil"/>
              <w:left w:val="single" w:sz="6" w:space="0" w:color="auto"/>
              <w:bottom w:val="nil"/>
              <w:right w:val="nil"/>
            </w:tcBorders>
          </w:tcPr>
          <w:p w14:paraId="28D40C7B" w14:textId="77777777" w:rsidR="00715C38" w:rsidRPr="002A12F4" w:rsidRDefault="00715C38" w:rsidP="00573A30">
            <w:pPr>
              <w:pStyle w:val="TAL"/>
            </w:pPr>
            <w:r w:rsidRPr="002A12F4">
              <w:t xml:space="preserve">octet </w:t>
            </w:r>
            <w:r>
              <w:t>t</w:t>
            </w:r>
            <w:r w:rsidRPr="002A12F4">
              <w:t>+1*</w:t>
            </w:r>
          </w:p>
          <w:p w14:paraId="69EFA139" w14:textId="77777777" w:rsidR="00715C38" w:rsidRPr="002A12F4" w:rsidRDefault="00715C38" w:rsidP="00573A30">
            <w:pPr>
              <w:pStyle w:val="TAL"/>
            </w:pPr>
          </w:p>
          <w:p w14:paraId="2909000B" w14:textId="77777777" w:rsidR="00715C38" w:rsidRPr="002A12F4" w:rsidRDefault="00715C38" w:rsidP="00573A30">
            <w:pPr>
              <w:pStyle w:val="TAL"/>
            </w:pPr>
            <w:r w:rsidRPr="002A12F4">
              <w:t xml:space="preserve">octet </w:t>
            </w:r>
            <w:r>
              <w:t>u</w:t>
            </w:r>
            <w:r w:rsidRPr="002A12F4">
              <w:t>*</w:t>
            </w:r>
          </w:p>
        </w:tc>
      </w:tr>
      <w:tr w:rsidR="00715C38" w:rsidRPr="002A12F4" w14:paraId="0AA8B758"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1B8594B" w14:textId="77777777" w:rsidR="00715C38" w:rsidRPr="002A12F4" w:rsidRDefault="00715C38" w:rsidP="00573A30">
            <w:pPr>
              <w:pStyle w:val="TAC"/>
            </w:pPr>
          </w:p>
          <w:p w14:paraId="484685DC" w14:textId="77777777" w:rsidR="00715C38" w:rsidRDefault="00715C38" w:rsidP="00573A30">
            <w:pPr>
              <w:pStyle w:val="TAC"/>
            </w:pPr>
          </w:p>
          <w:p w14:paraId="548A2D40" w14:textId="77777777" w:rsidR="00715C38" w:rsidRPr="002A12F4" w:rsidRDefault="00715C38" w:rsidP="00573A30">
            <w:pPr>
              <w:pStyle w:val="TAC"/>
            </w:pPr>
          </w:p>
          <w:p w14:paraId="53F6D268" w14:textId="77777777" w:rsidR="00715C38" w:rsidRPr="002A12F4" w:rsidRDefault="00715C38" w:rsidP="00573A30">
            <w:pPr>
              <w:pStyle w:val="TAC"/>
            </w:pPr>
            <w:r w:rsidRPr="002A12F4">
              <w:t>URSP rule n</w:t>
            </w:r>
          </w:p>
        </w:tc>
        <w:tc>
          <w:tcPr>
            <w:tcW w:w="1134" w:type="dxa"/>
            <w:tcBorders>
              <w:top w:val="nil"/>
              <w:left w:val="single" w:sz="6" w:space="0" w:color="auto"/>
              <w:bottom w:val="nil"/>
              <w:right w:val="nil"/>
            </w:tcBorders>
          </w:tcPr>
          <w:p w14:paraId="3EF2B7AC" w14:textId="77777777" w:rsidR="00715C38" w:rsidRPr="002A12F4" w:rsidRDefault="00715C38" w:rsidP="00573A30">
            <w:pPr>
              <w:pStyle w:val="TAL"/>
            </w:pPr>
            <w:r w:rsidRPr="002A12F4">
              <w:t xml:space="preserve">octet </w:t>
            </w:r>
            <w:r>
              <w:t>u</w:t>
            </w:r>
            <w:r w:rsidRPr="002A12F4">
              <w:t>+1*</w:t>
            </w:r>
          </w:p>
          <w:p w14:paraId="007D1DCD" w14:textId="77777777" w:rsidR="00715C38" w:rsidRDefault="00715C38" w:rsidP="00573A30">
            <w:pPr>
              <w:pStyle w:val="TAL"/>
            </w:pPr>
          </w:p>
          <w:p w14:paraId="5AECEC8E" w14:textId="77777777" w:rsidR="00715C38" w:rsidRDefault="00715C38" w:rsidP="00573A30">
            <w:pPr>
              <w:pStyle w:val="TAL"/>
            </w:pPr>
          </w:p>
          <w:p w14:paraId="4E3BEE6F" w14:textId="77777777" w:rsidR="00715C38" w:rsidRPr="002A12F4" w:rsidRDefault="00715C38" w:rsidP="00573A30">
            <w:pPr>
              <w:pStyle w:val="TAL"/>
            </w:pPr>
          </w:p>
          <w:p w14:paraId="6C36FE60" w14:textId="77777777" w:rsidR="00715C38" w:rsidRPr="002A12F4" w:rsidRDefault="00715C38" w:rsidP="00573A30">
            <w:pPr>
              <w:pStyle w:val="TAL"/>
            </w:pPr>
          </w:p>
          <w:p w14:paraId="14C991DA" w14:textId="77777777" w:rsidR="00715C38" w:rsidRPr="002A12F4" w:rsidRDefault="00715C38" w:rsidP="00573A30">
            <w:pPr>
              <w:pStyle w:val="TAL"/>
            </w:pPr>
          </w:p>
          <w:p w14:paraId="13ED1E1B" w14:textId="77777777" w:rsidR="00715C38" w:rsidRPr="002A12F4" w:rsidRDefault="00715C38" w:rsidP="00573A30">
            <w:pPr>
              <w:pStyle w:val="TAL"/>
            </w:pPr>
            <w:r>
              <w:t>octet r</w:t>
            </w:r>
            <w:r w:rsidRPr="002A12F4">
              <w:t>*</w:t>
            </w:r>
          </w:p>
        </w:tc>
      </w:tr>
    </w:tbl>
    <w:p w14:paraId="058E7407" w14:textId="77777777" w:rsidR="00715C38" w:rsidRPr="00BD0557" w:rsidRDefault="00715C38" w:rsidP="00715C38">
      <w:pPr>
        <w:pStyle w:val="TF"/>
      </w:pPr>
      <w:r w:rsidRPr="00BD0557">
        <w:t>Figure </w:t>
      </w:r>
      <w:r w:rsidR="002964B8">
        <w:t>5</w:t>
      </w:r>
      <w:r>
        <w:t>.2.1</w:t>
      </w:r>
      <w:r w:rsidRPr="00BD0557">
        <w:t xml:space="preserve">: </w:t>
      </w:r>
      <w:r>
        <w:t>UE policy part contents including one or more URSP</w:t>
      </w:r>
      <w:r w:rsidRPr="00BD0557">
        <w:t xml:space="preserve"> </w:t>
      </w:r>
      <w:r>
        <w:t>rules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73225F5C" w14:textId="77777777" w:rsidTr="00573A30">
        <w:trPr>
          <w:cantSplit/>
          <w:jc w:val="center"/>
        </w:trPr>
        <w:tc>
          <w:tcPr>
            <w:tcW w:w="708" w:type="dxa"/>
          </w:tcPr>
          <w:p w14:paraId="4505E7D7" w14:textId="77777777" w:rsidR="00715C38" w:rsidRPr="002A12F4" w:rsidRDefault="00715C38" w:rsidP="00573A30">
            <w:pPr>
              <w:pStyle w:val="TAC"/>
            </w:pPr>
            <w:r w:rsidRPr="002A12F4">
              <w:t>8</w:t>
            </w:r>
          </w:p>
        </w:tc>
        <w:tc>
          <w:tcPr>
            <w:tcW w:w="709" w:type="dxa"/>
          </w:tcPr>
          <w:p w14:paraId="0E9BFEE5" w14:textId="77777777" w:rsidR="00715C38" w:rsidRPr="002A12F4" w:rsidRDefault="00715C38" w:rsidP="00573A30">
            <w:pPr>
              <w:pStyle w:val="TAC"/>
            </w:pPr>
            <w:r w:rsidRPr="002A12F4">
              <w:t>7</w:t>
            </w:r>
          </w:p>
        </w:tc>
        <w:tc>
          <w:tcPr>
            <w:tcW w:w="709" w:type="dxa"/>
          </w:tcPr>
          <w:p w14:paraId="118E5E3A" w14:textId="77777777" w:rsidR="00715C38" w:rsidRPr="002A12F4" w:rsidRDefault="00715C38" w:rsidP="00573A30">
            <w:pPr>
              <w:pStyle w:val="TAC"/>
            </w:pPr>
            <w:r w:rsidRPr="002A12F4">
              <w:t>6</w:t>
            </w:r>
          </w:p>
        </w:tc>
        <w:tc>
          <w:tcPr>
            <w:tcW w:w="709" w:type="dxa"/>
          </w:tcPr>
          <w:p w14:paraId="1DC1920B" w14:textId="77777777" w:rsidR="00715C38" w:rsidRPr="002A12F4" w:rsidRDefault="00715C38" w:rsidP="00573A30">
            <w:pPr>
              <w:pStyle w:val="TAC"/>
            </w:pPr>
            <w:r w:rsidRPr="002A12F4">
              <w:t>5</w:t>
            </w:r>
          </w:p>
        </w:tc>
        <w:tc>
          <w:tcPr>
            <w:tcW w:w="709" w:type="dxa"/>
          </w:tcPr>
          <w:p w14:paraId="260C619A" w14:textId="77777777" w:rsidR="00715C38" w:rsidRPr="002A12F4" w:rsidRDefault="00715C38" w:rsidP="00573A30">
            <w:pPr>
              <w:pStyle w:val="TAC"/>
            </w:pPr>
            <w:r w:rsidRPr="002A12F4">
              <w:t>4</w:t>
            </w:r>
          </w:p>
        </w:tc>
        <w:tc>
          <w:tcPr>
            <w:tcW w:w="709" w:type="dxa"/>
          </w:tcPr>
          <w:p w14:paraId="44090DDD" w14:textId="77777777" w:rsidR="00715C38" w:rsidRPr="002A12F4" w:rsidRDefault="00715C38" w:rsidP="00573A30">
            <w:pPr>
              <w:pStyle w:val="TAC"/>
            </w:pPr>
            <w:r w:rsidRPr="002A12F4">
              <w:t>3</w:t>
            </w:r>
          </w:p>
        </w:tc>
        <w:tc>
          <w:tcPr>
            <w:tcW w:w="709" w:type="dxa"/>
          </w:tcPr>
          <w:p w14:paraId="2A65A49D" w14:textId="77777777" w:rsidR="00715C38" w:rsidRPr="002A12F4" w:rsidRDefault="00715C38" w:rsidP="00573A30">
            <w:pPr>
              <w:pStyle w:val="TAC"/>
            </w:pPr>
            <w:r w:rsidRPr="002A12F4">
              <w:t>2</w:t>
            </w:r>
          </w:p>
        </w:tc>
        <w:tc>
          <w:tcPr>
            <w:tcW w:w="709" w:type="dxa"/>
          </w:tcPr>
          <w:p w14:paraId="1868DFE6" w14:textId="77777777" w:rsidR="00715C38" w:rsidRPr="002A12F4" w:rsidRDefault="00715C38" w:rsidP="00573A30">
            <w:pPr>
              <w:pStyle w:val="TAC"/>
            </w:pPr>
            <w:r w:rsidRPr="002A12F4">
              <w:t>1</w:t>
            </w:r>
          </w:p>
        </w:tc>
        <w:tc>
          <w:tcPr>
            <w:tcW w:w="1134" w:type="dxa"/>
          </w:tcPr>
          <w:p w14:paraId="0A622B43" w14:textId="77777777" w:rsidR="00715C38" w:rsidRPr="002A12F4" w:rsidRDefault="00715C38" w:rsidP="00573A30">
            <w:pPr>
              <w:pStyle w:val="TAL"/>
            </w:pPr>
          </w:p>
        </w:tc>
      </w:tr>
      <w:tr w:rsidR="00715C38" w:rsidRPr="002A12F4" w14:paraId="3FFB4103"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B14B34" w14:textId="77777777" w:rsidR="00B35D4C" w:rsidRDefault="00B35D4C" w:rsidP="00B35D4C">
            <w:pPr>
              <w:pStyle w:val="TAC"/>
            </w:pPr>
          </w:p>
          <w:p w14:paraId="149ECA42" w14:textId="77777777" w:rsidR="00715C38" w:rsidRDefault="00715C38" w:rsidP="00573A30">
            <w:pPr>
              <w:pStyle w:val="TAC"/>
            </w:pPr>
            <w:r>
              <w:t>Length of URSP rule</w:t>
            </w:r>
          </w:p>
          <w:p w14:paraId="2AC1FA94" w14:textId="77777777" w:rsidR="00B35D4C" w:rsidRPr="002A12F4" w:rsidRDefault="00B35D4C" w:rsidP="00573A30">
            <w:pPr>
              <w:pStyle w:val="TAC"/>
            </w:pPr>
          </w:p>
        </w:tc>
        <w:tc>
          <w:tcPr>
            <w:tcW w:w="1134" w:type="dxa"/>
          </w:tcPr>
          <w:p w14:paraId="6EB6C6DF" w14:textId="77777777" w:rsidR="00B35D4C" w:rsidRDefault="00715C38" w:rsidP="00B35D4C">
            <w:pPr>
              <w:pStyle w:val="TAL"/>
            </w:pPr>
            <w:r>
              <w:t>octet v</w:t>
            </w:r>
          </w:p>
          <w:p w14:paraId="74F8414F" w14:textId="77777777" w:rsidR="00B35D4C" w:rsidRDefault="00B35D4C" w:rsidP="00B35D4C">
            <w:pPr>
              <w:pStyle w:val="TAL"/>
            </w:pPr>
          </w:p>
          <w:p w14:paraId="72EE6DE8" w14:textId="77777777" w:rsidR="00715C38" w:rsidRPr="002A12F4" w:rsidRDefault="00B35D4C" w:rsidP="00B35D4C">
            <w:pPr>
              <w:pStyle w:val="TAL"/>
            </w:pPr>
            <w:r w:rsidRPr="002A12F4">
              <w:t xml:space="preserve">octet </w:t>
            </w:r>
            <w:r>
              <w:t>v+1</w:t>
            </w:r>
          </w:p>
        </w:tc>
      </w:tr>
      <w:tr w:rsidR="00715C38" w:rsidRPr="002A12F4" w14:paraId="5D524BDC"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F9E0F0" w14:textId="77777777" w:rsidR="00715C38" w:rsidRPr="002A12F4" w:rsidRDefault="00715C38" w:rsidP="00573A30">
            <w:pPr>
              <w:pStyle w:val="TAC"/>
            </w:pPr>
            <w:r w:rsidRPr="002A12F4">
              <w:t>Precedence value</w:t>
            </w:r>
            <w:r>
              <w:t xml:space="preserve"> of URSP rule</w:t>
            </w:r>
          </w:p>
        </w:tc>
        <w:tc>
          <w:tcPr>
            <w:tcW w:w="1134" w:type="dxa"/>
          </w:tcPr>
          <w:p w14:paraId="213730A7" w14:textId="77777777" w:rsidR="00715C38" w:rsidRPr="002A12F4" w:rsidRDefault="00715C38" w:rsidP="00573A30">
            <w:pPr>
              <w:pStyle w:val="TAL"/>
            </w:pPr>
            <w:r w:rsidRPr="002A12F4">
              <w:t xml:space="preserve">octet </w:t>
            </w:r>
            <w:r>
              <w:t>v+</w:t>
            </w:r>
            <w:r w:rsidR="00B35D4C">
              <w:t>2</w:t>
            </w:r>
          </w:p>
        </w:tc>
      </w:tr>
      <w:tr w:rsidR="00715C38" w:rsidRPr="002A12F4" w14:paraId="4DBD04D6"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3524EB" w14:textId="77777777" w:rsidR="00715C38" w:rsidRDefault="00715C38" w:rsidP="00573A30">
            <w:pPr>
              <w:pStyle w:val="TAC"/>
            </w:pPr>
          </w:p>
          <w:p w14:paraId="46D617B9" w14:textId="77777777" w:rsidR="00715C38" w:rsidRDefault="00715C38" w:rsidP="00573A30">
            <w:pPr>
              <w:pStyle w:val="TAC"/>
            </w:pPr>
            <w:r w:rsidRPr="002A12F4">
              <w:t>Length of traffic descriptor</w:t>
            </w:r>
          </w:p>
          <w:p w14:paraId="1E58F192" w14:textId="77777777" w:rsidR="00715C38" w:rsidRPr="002A12F4" w:rsidRDefault="00715C38" w:rsidP="00573A30">
            <w:pPr>
              <w:pStyle w:val="TAC"/>
            </w:pPr>
          </w:p>
        </w:tc>
        <w:tc>
          <w:tcPr>
            <w:tcW w:w="1134" w:type="dxa"/>
          </w:tcPr>
          <w:p w14:paraId="55382DF4" w14:textId="77777777" w:rsidR="00715C38" w:rsidRDefault="00715C38" w:rsidP="00573A30">
            <w:pPr>
              <w:pStyle w:val="TAL"/>
            </w:pPr>
            <w:r w:rsidRPr="002A12F4">
              <w:t xml:space="preserve">octet </w:t>
            </w:r>
            <w:r>
              <w:t>v+</w:t>
            </w:r>
            <w:r w:rsidR="00B35D4C">
              <w:t>3</w:t>
            </w:r>
          </w:p>
          <w:p w14:paraId="6747C128" w14:textId="77777777" w:rsidR="00715C38" w:rsidRDefault="00715C38" w:rsidP="00573A30">
            <w:pPr>
              <w:pStyle w:val="TAL"/>
            </w:pPr>
          </w:p>
          <w:p w14:paraId="46C9FB5D" w14:textId="77777777" w:rsidR="00715C38" w:rsidRPr="002A12F4" w:rsidRDefault="00715C38" w:rsidP="00573A30">
            <w:pPr>
              <w:pStyle w:val="TAL"/>
            </w:pPr>
            <w:r>
              <w:t>octet v+</w:t>
            </w:r>
            <w:r w:rsidR="00B35D4C">
              <w:t>4</w:t>
            </w:r>
          </w:p>
        </w:tc>
      </w:tr>
      <w:tr w:rsidR="00715C38" w:rsidRPr="002A12F4" w14:paraId="675A1A8A" w14:textId="77777777" w:rsidTr="00573A30">
        <w:trPr>
          <w:jc w:val="center"/>
        </w:trPr>
        <w:tc>
          <w:tcPr>
            <w:tcW w:w="5671" w:type="dxa"/>
            <w:gridSpan w:val="8"/>
            <w:tcBorders>
              <w:left w:val="single" w:sz="6" w:space="0" w:color="auto"/>
              <w:bottom w:val="single" w:sz="6" w:space="0" w:color="auto"/>
              <w:right w:val="single" w:sz="6" w:space="0" w:color="auto"/>
            </w:tcBorders>
          </w:tcPr>
          <w:p w14:paraId="676F6EB7" w14:textId="77777777" w:rsidR="00715C38" w:rsidRDefault="00715C38" w:rsidP="00573A30">
            <w:pPr>
              <w:pStyle w:val="TAC"/>
            </w:pPr>
          </w:p>
          <w:p w14:paraId="38F74EAD" w14:textId="77777777" w:rsidR="00715C38" w:rsidRPr="002A12F4" w:rsidRDefault="00715C38" w:rsidP="00573A30">
            <w:pPr>
              <w:pStyle w:val="TAC"/>
            </w:pPr>
          </w:p>
          <w:p w14:paraId="029227C8" w14:textId="77777777" w:rsidR="00715C38" w:rsidRPr="002A12F4" w:rsidRDefault="00715C38" w:rsidP="00573A30">
            <w:pPr>
              <w:pStyle w:val="TAC"/>
            </w:pPr>
            <w:r w:rsidRPr="002A12F4">
              <w:t>Traffic descriptor</w:t>
            </w:r>
          </w:p>
        </w:tc>
        <w:tc>
          <w:tcPr>
            <w:tcW w:w="1134" w:type="dxa"/>
          </w:tcPr>
          <w:p w14:paraId="3C0CCA78" w14:textId="77777777" w:rsidR="00715C38" w:rsidRPr="002A12F4" w:rsidRDefault="00715C38" w:rsidP="00573A30">
            <w:pPr>
              <w:pStyle w:val="TAL"/>
            </w:pPr>
            <w:r w:rsidRPr="002A12F4">
              <w:t>octet</w:t>
            </w:r>
            <w:r>
              <w:t xml:space="preserve"> v+</w:t>
            </w:r>
            <w:r w:rsidR="00B35D4C">
              <w:t>5</w:t>
            </w:r>
          </w:p>
          <w:p w14:paraId="51C03AE2" w14:textId="77777777" w:rsidR="00715C38" w:rsidRDefault="00715C38" w:rsidP="00573A30">
            <w:pPr>
              <w:pStyle w:val="TAL"/>
            </w:pPr>
          </w:p>
          <w:p w14:paraId="569FC00D" w14:textId="77777777" w:rsidR="00715C38" w:rsidRDefault="00715C38" w:rsidP="00573A30">
            <w:pPr>
              <w:pStyle w:val="TAL"/>
            </w:pPr>
          </w:p>
          <w:p w14:paraId="4997854B" w14:textId="77777777" w:rsidR="00715C38" w:rsidRPr="002A12F4" w:rsidRDefault="00715C38" w:rsidP="00573A30">
            <w:pPr>
              <w:pStyle w:val="TAL"/>
            </w:pPr>
          </w:p>
          <w:p w14:paraId="54E16E87" w14:textId="77777777" w:rsidR="00715C38" w:rsidRPr="002A12F4" w:rsidRDefault="00715C38" w:rsidP="00573A30">
            <w:pPr>
              <w:pStyle w:val="TAL"/>
            </w:pPr>
            <w:r w:rsidRPr="002A12F4">
              <w:t xml:space="preserve">octet </w:t>
            </w:r>
            <w:r>
              <w:t>w</w:t>
            </w:r>
          </w:p>
        </w:tc>
      </w:tr>
      <w:tr w:rsidR="00715C38" w:rsidRPr="002A12F4" w14:paraId="087AFCE1" w14:textId="77777777" w:rsidTr="00573A30">
        <w:trPr>
          <w:jc w:val="center"/>
        </w:trPr>
        <w:tc>
          <w:tcPr>
            <w:tcW w:w="5671" w:type="dxa"/>
            <w:gridSpan w:val="8"/>
            <w:tcBorders>
              <w:left w:val="single" w:sz="6" w:space="0" w:color="auto"/>
              <w:bottom w:val="single" w:sz="6" w:space="0" w:color="auto"/>
              <w:right w:val="single" w:sz="6" w:space="0" w:color="auto"/>
            </w:tcBorders>
          </w:tcPr>
          <w:p w14:paraId="06B916C0" w14:textId="77777777" w:rsidR="00715C38" w:rsidRDefault="00715C38" w:rsidP="00573A30">
            <w:pPr>
              <w:pStyle w:val="TAC"/>
            </w:pPr>
          </w:p>
          <w:p w14:paraId="05AA6579" w14:textId="77777777" w:rsidR="00715C38" w:rsidRDefault="00715C38" w:rsidP="00573A30">
            <w:pPr>
              <w:pStyle w:val="TAC"/>
            </w:pPr>
            <w:r>
              <w:t>Length of r</w:t>
            </w:r>
            <w:r w:rsidRPr="002A12F4">
              <w:t>oute selection descriptor</w:t>
            </w:r>
            <w:r>
              <w:t xml:space="preserve"> list</w:t>
            </w:r>
          </w:p>
          <w:p w14:paraId="75037C64" w14:textId="77777777" w:rsidR="00715C38" w:rsidRPr="002A12F4" w:rsidRDefault="00715C38" w:rsidP="00573A30">
            <w:pPr>
              <w:pStyle w:val="TAC"/>
            </w:pPr>
          </w:p>
        </w:tc>
        <w:tc>
          <w:tcPr>
            <w:tcW w:w="1134" w:type="dxa"/>
          </w:tcPr>
          <w:p w14:paraId="21C7F354" w14:textId="77777777" w:rsidR="00715C38" w:rsidRDefault="00715C38" w:rsidP="00573A30">
            <w:pPr>
              <w:pStyle w:val="TAL"/>
            </w:pPr>
            <w:r w:rsidRPr="002A12F4">
              <w:t xml:space="preserve">octet </w:t>
            </w:r>
            <w:r>
              <w:t>w</w:t>
            </w:r>
            <w:r w:rsidRPr="002A12F4">
              <w:t>+1</w:t>
            </w:r>
          </w:p>
          <w:p w14:paraId="0ECE9FAE" w14:textId="77777777" w:rsidR="00715C38" w:rsidRDefault="00715C38" w:rsidP="00573A30">
            <w:pPr>
              <w:pStyle w:val="TAL"/>
            </w:pPr>
          </w:p>
          <w:p w14:paraId="27D09899" w14:textId="77777777" w:rsidR="00715C38" w:rsidRPr="002A12F4" w:rsidRDefault="00715C38" w:rsidP="00573A30">
            <w:pPr>
              <w:pStyle w:val="TAL"/>
            </w:pPr>
            <w:r>
              <w:t>octet w+2</w:t>
            </w:r>
          </w:p>
        </w:tc>
      </w:tr>
      <w:tr w:rsidR="00715C38" w:rsidRPr="002A12F4" w14:paraId="2BA9149B"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143E84D" w14:textId="77777777" w:rsidR="00715C38" w:rsidRDefault="00715C38" w:rsidP="00573A30">
            <w:pPr>
              <w:pStyle w:val="TAC"/>
            </w:pPr>
          </w:p>
          <w:p w14:paraId="5533C463" w14:textId="77777777" w:rsidR="00715C38" w:rsidRPr="002A12F4" w:rsidRDefault="00715C38" w:rsidP="00573A30">
            <w:pPr>
              <w:pStyle w:val="TAC"/>
            </w:pPr>
          </w:p>
          <w:p w14:paraId="3E01F1E4" w14:textId="77777777" w:rsidR="00715C38" w:rsidRPr="002A12F4" w:rsidRDefault="00715C38" w:rsidP="00573A30">
            <w:pPr>
              <w:pStyle w:val="TAC"/>
            </w:pPr>
            <w:r w:rsidRPr="002A12F4">
              <w:t>Route selection descriptor</w:t>
            </w:r>
            <w:r>
              <w:t xml:space="preserve"> list</w:t>
            </w:r>
          </w:p>
        </w:tc>
        <w:tc>
          <w:tcPr>
            <w:tcW w:w="1134" w:type="dxa"/>
            <w:tcBorders>
              <w:top w:val="nil"/>
              <w:left w:val="single" w:sz="6" w:space="0" w:color="auto"/>
              <w:bottom w:val="nil"/>
              <w:right w:val="nil"/>
            </w:tcBorders>
          </w:tcPr>
          <w:p w14:paraId="6BA98F31" w14:textId="77777777" w:rsidR="00715C38" w:rsidRPr="002A12F4" w:rsidRDefault="00715C38" w:rsidP="00573A30">
            <w:pPr>
              <w:pStyle w:val="TAL"/>
            </w:pPr>
            <w:r w:rsidRPr="002A12F4">
              <w:t xml:space="preserve">octet </w:t>
            </w:r>
            <w:r>
              <w:t>w+3</w:t>
            </w:r>
          </w:p>
          <w:p w14:paraId="62E7430F" w14:textId="77777777" w:rsidR="00715C38" w:rsidRDefault="00715C38" w:rsidP="00573A30">
            <w:pPr>
              <w:pStyle w:val="TAL"/>
            </w:pPr>
          </w:p>
          <w:p w14:paraId="5D0484D1" w14:textId="77777777" w:rsidR="00715C38" w:rsidRDefault="00715C38" w:rsidP="00573A30">
            <w:pPr>
              <w:pStyle w:val="TAL"/>
            </w:pPr>
          </w:p>
          <w:p w14:paraId="1168351F" w14:textId="77777777" w:rsidR="00715C38" w:rsidRPr="002A12F4" w:rsidRDefault="00715C38" w:rsidP="00573A30">
            <w:pPr>
              <w:pStyle w:val="TAL"/>
            </w:pPr>
          </w:p>
          <w:p w14:paraId="65CAAF04" w14:textId="77777777" w:rsidR="00715C38" w:rsidRPr="002A12F4" w:rsidRDefault="00715C38" w:rsidP="00573A30">
            <w:pPr>
              <w:pStyle w:val="TAL"/>
            </w:pPr>
            <w:r w:rsidRPr="002A12F4">
              <w:t xml:space="preserve">octet </w:t>
            </w:r>
            <w:r>
              <w:t>x</w:t>
            </w:r>
          </w:p>
        </w:tc>
      </w:tr>
    </w:tbl>
    <w:p w14:paraId="10884438" w14:textId="77777777" w:rsidR="00715C38" w:rsidRPr="00BD0557" w:rsidRDefault="00715C38" w:rsidP="00715C38">
      <w:pPr>
        <w:pStyle w:val="TF"/>
      </w:pPr>
      <w:r w:rsidRPr="00BD0557">
        <w:t>Figure </w:t>
      </w:r>
      <w:r w:rsidR="002964B8">
        <w:t>5</w:t>
      </w:r>
      <w:r>
        <w:t>.2.2</w:t>
      </w:r>
      <w:r w:rsidRPr="00BD0557">
        <w:t xml:space="preserve">: </w:t>
      </w:r>
      <w:r>
        <w:t>URSP</w:t>
      </w:r>
      <w:r w:rsidRPr="00BD0557">
        <w:t xml:space="preserve"> </w:t>
      </w:r>
      <w:r>
        <w:t>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5573E8A9" w14:textId="77777777" w:rsidTr="00573A30">
        <w:trPr>
          <w:cantSplit/>
          <w:jc w:val="center"/>
        </w:trPr>
        <w:tc>
          <w:tcPr>
            <w:tcW w:w="708" w:type="dxa"/>
          </w:tcPr>
          <w:p w14:paraId="56ADDDE0" w14:textId="77777777" w:rsidR="00715C38" w:rsidRPr="002A12F4" w:rsidRDefault="00715C38" w:rsidP="00573A30">
            <w:pPr>
              <w:pStyle w:val="TAC"/>
            </w:pPr>
            <w:r w:rsidRPr="002A12F4">
              <w:lastRenderedPageBreak/>
              <w:t>8</w:t>
            </w:r>
          </w:p>
        </w:tc>
        <w:tc>
          <w:tcPr>
            <w:tcW w:w="709" w:type="dxa"/>
          </w:tcPr>
          <w:p w14:paraId="6725C9CB" w14:textId="77777777" w:rsidR="00715C38" w:rsidRPr="002A12F4" w:rsidRDefault="00715C38" w:rsidP="00573A30">
            <w:pPr>
              <w:pStyle w:val="TAC"/>
            </w:pPr>
            <w:r w:rsidRPr="002A12F4">
              <w:t>7</w:t>
            </w:r>
          </w:p>
        </w:tc>
        <w:tc>
          <w:tcPr>
            <w:tcW w:w="709" w:type="dxa"/>
          </w:tcPr>
          <w:p w14:paraId="2FBB4E68" w14:textId="77777777" w:rsidR="00715C38" w:rsidRPr="002A12F4" w:rsidRDefault="00715C38" w:rsidP="00573A30">
            <w:pPr>
              <w:pStyle w:val="TAC"/>
            </w:pPr>
            <w:r w:rsidRPr="002A12F4">
              <w:t>6</w:t>
            </w:r>
          </w:p>
        </w:tc>
        <w:tc>
          <w:tcPr>
            <w:tcW w:w="709" w:type="dxa"/>
          </w:tcPr>
          <w:p w14:paraId="3FBBC792" w14:textId="77777777" w:rsidR="00715C38" w:rsidRPr="002A12F4" w:rsidRDefault="00715C38" w:rsidP="00573A30">
            <w:pPr>
              <w:pStyle w:val="TAC"/>
            </w:pPr>
            <w:r w:rsidRPr="002A12F4">
              <w:t>5</w:t>
            </w:r>
          </w:p>
        </w:tc>
        <w:tc>
          <w:tcPr>
            <w:tcW w:w="709" w:type="dxa"/>
          </w:tcPr>
          <w:p w14:paraId="21E3F313" w14:textId="77777777" w:rsidR="00715C38" w:rsidRPr="002A12F4" w:rsidRDefault="00715C38" w:rsidP="00573A30">
            <w:pPr>
              <w:pStyle w:val="TAC"/>
            </w:pPr>
            <w:r w:rsidRPr="002A12F4">
              <w:t>4</w:t>
            </w:r>
          </w:p>
        </w:tc>
        <w:tc>
          <w:tcPr>
            <w:tcW w:w="709" w:type="dxa"/>
          </w:tcPr>
          <w:p w14:paraId="40F0DADF" w14:textId="77777777" w:rsidR="00715C38" w:rsidRPr="002A12F4" w:rsidRDefault="00715C38" w:rsidP="00573A30">
            <w:pPr>
              <w:pStyle w:val="TAC"/>
            </w:pPr>
            <w:r w:rsidRPr="002A12F4">
              <w:t>3</w:t>
            </w:r>
          </w:p>
        </w:tc>
        <w:tc>
          <w:tcPr>
            <w:tcW w:w="709" w:type="dxa"/>
          </w:tcPr>
          <w:p w14:paraId="730974FA" w14:textId="77777777" w:rsidR="00715C38" w:rsidRPr="002A12F4" w:rsidRDefault="00715C38" w:rsidP="00573A30">
            <w:pPr>
              <w:pStyle w:val="TAC"/>
            </w:pPr>
            <w:r w:rsidRPr="002A12F4">
              <w:t>2</w:t>
            </w:r>
          </w:p>
        </w:tc>
        <w:tc>
          <w:tcPr>
            <w:tcW w:w="709" w:type="dxa"/>
          </w:tcPr>
          <w:p w14:paraId="4CD97E1A" w14:textId="77777777" w:rsidR="00715C38" w:rsidRPr="002A12F4" w:rsidRDefault="00715C38" w:rsidP="00573A30">
            <w:pPr>
              <w:pStyle w:val="TAC"/>
            </w:pPr>
            <w:r w:rsidRPr="002A12F4">
              <w:t>1</w:t>
            </w:r>
          </w:p>
        </w:tc>
        <w:tc>
          <w:tcPr>
            <w:tcW w:w="1134" w:type="dxa"/>
          </w:tcPr>
          <w:p w14:paraId="4EC778D8" w14:textId="77777777" w:rsidR="00715C38" w:rsidRPr="002A12F4" w:rsidRDefault="00715C38" w:rsidP="00573A30">
            <w:pPr>
              <w:pStyle w:val="TAL"/>
            </w:pPr>
          </w:p>
        </w:tc>
      </w:tr>
      <w:tr w:rsidR="00715C38" w:rsidRPr="002A12F4" w14:paraId="0BC5822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AB16E57" w14:textId="77777777" w:rsidR="00715C38" w:rsidRDefault="00715C38" w:rsidP="00573A30">
            <w:pPr>
              <w:pStyle w:val="TAC"/>
            </w:pPr>
          </w:p>
          <w:p w14:paraId="63E2DC5D" w14:textId="77777777" w:rsidR="00715C38" w:rsidRPr="002A12F4" w:rsidRDefault="00715C38" w:rsidP="00573A30">
            <w:pPr>
              <w:pStyle w:val="TAC"/>
            </w:pPr>
            <w:r>
              <w:t>Route selection descriptor 1</w:t>
            </w:r>
          </w:p>
        </w:tc>
        <w:tc>
          <w:tcPr>
            <w:tcW w:w="1134" w:type="dxa"/>
          </w:tcPr>
          <w:p w14:paraId="112CD70C" w14:textId="77777777" w:rsidR="00715C38" w:rsidRDefault="00715C38" w:rsidP="00573A30">
            <w:pPr>
              <w:pStyle w:val="TAL"/>
            </w:pPr>
            <w:r>
              <w:t>octet w+3</w:t>
            </w:r>
          </w:p>
          <w:p w14:paraId="0042931F" w14:textId="77777777" w:rsidR="00715C38" w:rsidRDefault="00715C38" w:rsidP="00573A30">
            <w:pPr>
              <w:pStyle w:val="TAL"/>
            </w:pPr>
          </w:p>
          <w:p w14:paraId="1512C2BD" w14:textId="77777777" w:rsidR="00715C38" w:rsidRPr="002A12F4" w:rsidRDefault="00715C38" w:rsidP="00573A30">
            <w:pPr>
              <w:pStyle w:val="TAL"/>
            </w:pPr>
            <w:r>
              <w:t>octet y</w:t>
            </w:r>
          </w:p>
        </w:tc>
      </w:tr>
      <w:tr w:rsidR="00715C38" w:rsidRPr="002A12F4" w14:paraId="5703F132"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31F3B43" w14:textId="77777777" w:rsidR="00715C38" w:rsidRPr="002A12F4" w:rsidRDefault="00715C38" w:rsidP="00573A30">
            <w:pPr>
              <w:pStyle w:val="TAC"/>
            </w:pPr>
          </w:p>
          <w:p w14:paraId="5031599A" w14:textId="77777777" w:rsidR="00715C38" w:rsidRPr="002A12F4" w:rsidRDefault="00715C38" w:rsidP="00573A30">
            <w:pPr>
              <w:pStyle w:val="TAC"/>
            </w:pPr>
            <w:r>
              <w:t>Route selection descriptor</w:t>
            </w:r>
            <w:r w:rsidRPr="002A12F4">
              <w:t xml:space="preserve"> 2</w:t>
            </w:r>
          </w:p>
        </w:tc>
        <w:tc>
          <w:tcPr>
            <w:tcW w:w="1134" w:type="dxa"/>
            <w:tcBorders>
              <w:top w:val="nil"/>
              <w:left w:val="single" w:sz="6" w:space="0" w:color="auto"/>
              <w:bottom w:val="nil"/>
              <w:right w:val="nil"/>
            </w:tcBorders>
          </w:tcPr>
          <w:p w14:paraId="10475A51" w14:textId="77777777" w:rsidR="00715C38" w:rsidRPr="002A12F4" w:rsidRDefault="00715C38" w:rsidP="00573A30">
            <w:pPr>
              <w:pStyle w:val="TAL"/>
            </w:pPr>
            <w:r w:rsidRPr="002A12F4">
              <w:t xml:space="preserve">octet </w:t>
            </w:r>
            <w:r>
              <w:t>y+1</w:t>
            </w:r>
            <w:r w:rsidRPr="002A12F4">
              <w:t>*</w:t>
            </w:r>
          </w:p>
          <w:p w14:paraId="1C608216" w14:textId="77777777" w:rsidR="00715C38" w:rsidRPr="002A12F4" w:rsidRDefault="00715C38" w:rsidP="00573A30">
            <w:pPr>
              <w:pStyle w:val="TAL"/>
            </w:pPr>
          </w:p>
          <w:p w14:paraId="3D6B435C" w14:textId="77777777" w:rsidR="00715C38" w:rsidRPr="002A12F4" w:rsidRDefault="00715C38" w:rsidP="00573A30">
            <w:pPr>
              <w:pStyle w:val="TAL"/>
            </w:pPr>
            <w:r>
              <w:t>octet z</w:t>
            </w:r>
            <w:r w:rsidRPr="002A12F4">
              <w:t>*</w:t>
            </w:r>
          </w:p>
        </w:tc>
      </w:tr>
      <w:tr w:rsidR="00715C38" w:rsidRPr="002A12F4" w14:paraId="10D65FDD"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D48DDA9" w14:textId="77777777" w:rsidR="00715C38" w:rsidRPr="002A12F4" w:rsidRDefault="00715C38" w:rsidP="00573A30">
            <w:pPr>
              <w:pStyle w:val="TAC"/>
            </w:pPr>
          </w:p>
          <w:p w14:paraId="7F6C75B5" w14:textId="77777777" w:rsidR="00715C38" w:rsidRPr="002A12F4" w:rsidRDefault="00715C38" w:rsidP="00573A30">
            <w:pPr>
              <w:pStyle w:val="TAC"/>
            </w:pPr>
            <w:r w:rsidRPr="002A12F4">
              <w:t>…</w:t>
            </w:r>
          </w:p>
        </w:tc>
        <w:tc>
          <w:tcPr>
            <w:tcW w:w="1134" w:type="dxa"/>
            <w:tcBorders>
              <w:top w:val="nil"/>
              <w:left w:val="single" w:sz="6" w:space="0" w:color="auto"/>
              <w:bottom w:val="nil"/>
              <w:right w:val="nil"/>
            </w:tcBorders>
          </w:tcPr>
          <w:p w14:paraId="7EEC8E5F" w14:textId="77777777" w:rsidR="00715C38" w:rsidRPr="002A12F4" w:rsidRDefault="00715C38" w:rsidP="00573A30">
            <w:pPr>
              <w:pStyle w:val="TAL"/>
            </w:pPr>
            <w:r>
              <w:t>octet z</w:t>
            </w:r>
            <w:r w:rsidRPr="002A12F4">
              <w:t>+1*</w:t>
            </w:r>
          </w:p>
          <w:p w14:paraId="541EC8D3" w14:textId="77777777" w:rsidR="00715C38" w:rsidRPr="002A12F4" w:rsidRDefault="00715C38" w:rsidP="00573A30">
            <w:pPr>
              <w:pStyle w:val="TAL"/>
            </w:pPr>
          </w:p>
          <w:p w14:paraId="3C0B194C" w14:textId="77777777" w:rsidR="00715C38" w:rsidRPr="002A12F4" w:rsidRDefault="00715C38" w:rsidP="00573A30">
            <w:pPr>
              <w:pStyle w:val="TAL"/>
            </w:pPr>
            <w:r>
              <w:t>octet a</w:t>
            </w:r>
            <w:r w:rsidRPr="002A12F4">
              <w:t>*</w:t>
            </w:r>
          </w:p>
        </w:tc>
      </w:tr>
      <w:tr w:rsidR="00715C38" w:rsidRPr="002A12F4" w14:paraId="7CFFE11F"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B28604E" w14:textId="77777777" w:rsidR="00715C38" w:rsidRPr="002A12F4" w:rsidRDefault="00715C38" w:rsidP="00573A30">
            <w:pPr>
              <w:pStyle w:val="TAC"/>
            </w:pPr>
          </w:p>
          <w:p w14:paraId="27033A99" w14:textId="77777777" w:rsidR="00715C38" w:rsidRPr="002A12F4" w:rsidRDefault="00715C38" w:rsidP="00573A30">
            <w:pPr>
              <w:pStyle w:val="TAC"/>
            </w:pPr>
            <w:r>
              <w:t>Route selection descriptor m</w:t>
            </w:r>
          </w:p>
        </w:tc>
        <w:tc>
          <w:tcPr>
            <w:tcW w:w="1134" w:type="dxa"/>
            <w:tcBorders>
              <w:top w:val="nil"/>
              <w:left w:val="single" w:sz="6" w:space="0" w:color="auto"/>
              <w:bottom w:val="nil"/>
              <w:right w:val="nil"/>
            </w:tcBorders>
          </w:tcPr>
          <w:p w14:paraId="41EBC424" w14:textId="77777777" w:rsidR="00715C38" w:rsidRPr="002A12F4" w:rsidRDefault="00715C38" w:rsidP="00573A30">
            <w:pPr>
              <w:pStyle w:val="TAL"/>
            </w:pPr>
            <w:r w:rsidRPr="002A12F4">
              <w:t>octe</w:t>
            </w:r>
            <w:r>
              <w:t>t a</w:t>
            </w:r>
            <w:r w:rsidRPr="002A12F4">
              <w:t>+</w:t>
            </w:r>
            <w:r>
              <w:t>1</w:t>
            </w:r>
            <w:r w:rsidRPr="002A12F4">
              <w:t>*</w:t>
            </w:r>
          </w:p>
          <w:p w14:paraId="0CD07AA3" w14:textId="77777777" w:rsidR="00715C38" w:rsidRPr="002A12F4" w:rsidRDefault="00715C38" w:rsidP="00573A30">
            <w:pPr>
              <w:pStyle w:val="TAL"/>
            </w:pPr>
          </w:p>
          <w:p w14:paraId="34FD85B9" w14:textId="77777777" w:rsidR="00715C38" w:rsidRPr="002A12F4" w:rsidRDefault="00715C38" w:rsidP="00573A30">
            <w:pPr>
              <w:pStyle w:val="TAL"/>
            </w:pPr>
            <w:r w:rsidRPr="002A12F4">
              <w:t xml:space="preserve">octet </w:t>
            </w:r>
            <w:r>
              <w:t>x</w:t>
            </w:r>
            <w:r w:rsidRPr="002A12F4">
              <w:t>*</w:t>
            </w:r>
          </w:p>
        </w:tc>
      </w:tr>
    </w:tbl>
    <w:p w14:paraId="7F6C5712" w14:textId="77777777" w:rsidR="00715C38" w:rsidRPr="00BD0557" w:rsidRDefault="00715C38" w:rsidP="00715C38">
      <w:pPr>
        <w:pStyle w:val="TF"/>
      </w:pPr>
      <w:r w:rsidRPr="00BD0557">
        <w:t>Figure </w:t>
      </w:r>
      <w:r w:rsidR="002964B8">
        <w:t>5</w:t>
      </w:r>
      <w:r>
        <w:t>.2.3</w:t>
      </w:r>
      <w:r w:rsidRPr="00BD0557">
        <w:t xml:space="preserve">: </w:t>
      </w:r>
      <w:r>
        <w:t>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50A30047" w14:textId="77777777" w:rsidTr="00573A30">
        <w:trPr>
          <w:cantSplit/>
          <w:jc w:val="center"/>
        </w:trPr>
        <w:tc>
          <w:tcPr>
            <w:tcW w:w="708" w:type="dxa"/>
          </w:tcPr>
          <w:p w14:paraId="7A5554A2" w14:textId="77777777" w:rsidR="00715C38" w:rsidRPr="002A12F4" w:rsidRDefault="00715C38" w:rsidP="00573A30">
            <w:pPr>
              <w:pStyle w:val="TAC"/>
            </w:pPr>
            <w:r w:rsidRPr="002A12F4">
              <w:t>8</w:t>
            </w:r>
          </w:p>
        </w:tc>
        <w:tc>
          <w:tcPr>
            <w:tcW w:w="709" w:type="dxa"/>
          </w:tcPr>
          <w:p w14:paraId="369CB7E0" w14:textId="77777777" w:rsidR="00715C38" w:rsidRPr="002A12F4" w:rsidRDefault="00715C38" w:rsidP="00573A30">
            <w:pPr>
              <w:pStyle w:val="TAC"/>
            </w:pPr>
            <w:r w:rsidRPr="002A12F4">
              <w:t>7</w:t>
            </w:r>
          </w:p>
        </w:tc>
        <w:tc>
          <w:tcPr>
            <w:tcW w:w="709" w:type="dxa"/>
          </w:tcPr>
          <w:p w14:paraId="3546CAF1" w14:textId="77777777" w:rsidR="00715C38" w:rsidRPr="002A12F4" w:rsidRDefault="00715C38" w:rsidP="00573A30">
            <w:pPr>
              <w:pStyle w:val="TAC"/>
            </w:pPr>
            <w:r w:rsidRPr="002A12F4">
              <w:t>6</w:t>
            </w:r>
          </w:p>
        </w:tc>
        <w:tc>
          <w:tcPr>
            <w:tcW w:w="709" w:type="dxa"/>
          </w:tcPr>
          <w:p w14:paraId="77E44CB9" w14:textId="77777777" w:rsidR="00715C38" w:rsidRPr="002A12F4" w:rsidRDefault="00715C38" w:rsidP="00573A30">
            <w:pPr>
              <w:pStyle w:val="TAC"/>
            </w:pPr>
            <w:r w:rsidRPr="002A12F4">
              <w:t>5</w:t>
            </w:r>
          </w:p>
        </w:tc>
        <w:tc>
          <w:tcPr>
            <w:tcW w:w="709" w:type="dxa"/>
          </w:tcPr>
          <w:p w14:paraId="0C6058DC" w14:textId="77777777" w:rsidR="00715C38" w:rsidRPr="002A12F4" w:rsidRDefault="00715C38" w:rsidP="00573A30">
            <w:pPr>
              <w:pStyle w:val="TAC"/>
            </w:pPr>
            <w:r w:rsidRPr="002A12F4">
              <w:t>4</w:t>
            </w:r>
          </w:p>
        </w:tc>
        <w:tc>
          <w:tcPr>
            <w:tcW w:w="709" w:type="dxa"/>
          </w:tcPr>
          <w:p w14:paraId="673DA8F1" w14:textId="77777777" w:rsidR="00715C38" w:rsidRPr="002A12F4" w:rsidRDefault="00715C38" w:rsidP="00573A30">
            <w:pPr>
              <w:pStyle w:val="TAC"/>
            </w:pPr>
            <w:r w:rsidRPr="002A12F4">
              <w:t>3</w:t>
            </w:r>
          </w:p>
        </w:tc>
        <w:tc>
          <w:tcPr>
            <w:tcW w:w="709" w:type="dxa"/>
          </w:tcPr>
          <w:p w14:paraId="43870828" w14:textId="77777777" w:rsidR="00715C38" w:rsidRPr="002A12F4" w:rsidRDefault="00715C38" w:rsidP="00573A30">
            <w:pPr>
              <w:pStyle w:val="TAC"/>
            </w:pPr>
            <w:r w:rsidRPr="002A12F4">
              <w:t>2</w:t>
            </w:r>
          </w:p>
        </w:tc>
        <w:tc>
          <w:tcPr>
            <w:tcW w:w="709" w:type="dxa"/>
          </w:tcPr>
          <w:p w14:paraId="2E50C1DF" w14:textId="77777777" w:rsidR="00715C38" w:rsidRPr="002A12F4" w:rsidRDefault="00715C38" w:rsidP="00573A30">
            <w:pPr>
              <w:pStyle w:val="TAC"/>
            </w:pPr>
            <w:r w:rsidRPr="002A12F4">
              <w:t>1</w:t>
            </w:r>
          </w:p>
        </w:tc>
        <w:tc>
          <w:tcPr>
            <w:tcW w:w="1134" w:type="dxa"/>
          </w:tcPr>
          <w:p w14:paraId="6B2A4B98" w14:textId="77777777" w:rsidR="00715C38" w:rsidRPr="002A12F4" w:rsidRDefault="00715C38" w:rsidP="00573A30">
            <w:pPr>
              <w:pStyle w:val="TAL"/>
            </w:pPr>
          </w:p>
        </w:tc>
      </w:tr>
      <w:tr w:rsidR="00715C38" w:rsidRPr="002A12F4" w14:paraId="3A13A0D6"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4E7997" w14:textId="77777777" w:rsidR="00B35D4C" w:rsidRDefault="00B35D4C" w:rsidP="00573A30">
            <w:pPr>
              <w:pStyle w:val="TAC"/>
            </w:pPr>
          </w:p>
          <w:p w14:paraId="159B4883" w14:textId="77777777" w:rsidR="00715C38" w:rsidRDefault="00715C38" w:rsidP="00573A30">
            <w:pPr>
              <w:pStyle w:val="TAC"/>
            </w:pPr>
            <w:r>
              <w:t>Length of route selection descriptor</w:t>
            </w:r>
          </w:p>
          <w:p w14:paraId="013974FA" w14:textId="77777777" w:rsidR="00B35D4C" w:rsidRDefault="00B35D4C" w:rsidP="00573A30">
            <w:pPr>
              <w:pStyle w:val="TAC"/>
            </w:pPr>
          </w:p>
        </w:tc>
        <w:tc>
          <w:tcPr>
            <w:tcW w:w="1134" w:type="dxa"/>
          </w:tcPr>
          <w:p w14:paraId="144954D1" w14:textId="77777777" w:rsidR="00B35D4C" w:rsidRDefault="00715C38" w:rsidP="00B35D4C">
            <w:pPr>
              <w:pStyle w:val="TAL"/>
            </w:pPr>
            <w:r>
              <w:t>octet b</w:t>
            </w:r>
          </w:p>
          <w:p w14:paraId="5C47A008" w14:textId="77777777" w:rsidR="00B35D4C" w:rsidRDefault="00B35D4C" w:rsidP="00B35D4C">
            <w:pPr>
              <w:pStyle w:val="TAL"/>
            </w:pPr>
          </w:p>
          <w:p w14:paraId="42D32A89" w14:textId="77777777" w:rsidR="00715C38" w:rsidRDefault="00B35D4C" w:rsidP="00B35D4C">
            <w:pPr>
              <w:pStyle w:val="TAL"/>
            </w:pPr>
            <w:r>
              <w:t>octet b+1</w:t>
            </w:r>
          </w:p>
        </w:tc>
      </w:tr>
      <w:tr w:rsidR="00715C38" w:rsidRPr="002A12F4" w14:paraId="7FEDB624"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E0E0E22" w14:textId="77777777" w:rsidR="00715C38" w:rsidRPr="002A12F4" w:rsidRDefault="00715C38" w:rsidP="00573A30">
            <w:pPr>
              <w:pStyle w:val="TAC"/>
            </w:pPr>
            <w:r>
              <w:t>Precedence value of route selection descriptor</w:t>
            </w:r>
          </w:p>
        </w:tc>
        <w:tc>
          <w:tcPr>
            <w:tcW w:w="1134" w:type="dxa"/>
          </w:tcPr>
          <w:p w14:paraId="1C40E068" w14:textId="77777777" w:rsidR="00715C38" w:rsidRPr="002A12F4" w:rsidRDefault="00715C38" w:rsidP="00573A30">
            <w:pPr>
              <w:pStyle w:val="TAL"/>
            </w:pPr>
            <w:r>
              <w:t>octet b+</w:t>
            </w:r>
            <w:r w:rsidR="00B35D4C">
              <w:t>2</w:t>
            </w:r>
          </w:p>
        </w:tc>
      </w:tr>
      <w:tr w:rsidR="00715C38" w:rsidRPr="002A12F4" w14:paraId="61FF2268"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D718467" w14:textId="77777777" w:rsidR="00715C38" w:rsidRDefault="00715C38" w:rsidP="00573A30">
            <w:pPr>
              <w:pStyle w:val="TAC"/>
            </w:pPr>
          </w:p>
          <w:p w14:paraId="66F15109" w14:textId="77777777" w:rsidR="00715C38" w:rsidRDefault="00715C38" w:rsidP="00573A30">
            <w:pPr>
              <w:pStyle w:val="TAC"/>
            </w:pPr>
            <w:r>
              <w:t>Length of route selection descriptor contents</w:t>
            </w:r>
          </w:p>
          <w:p w14:paraId="52BEBC81" w14:textId="77777777" w:rsidR="00715C38" w:rsidRDefault="00715C38" w:rsidP="00573A30">
            <w:pPr>
              <w:pStyle w:val="TAC"/>
            </w:pPr>
          </w:p>
        </w:tc>
        <w:tc>
          <w:tcPr>
            <w:tcW w:w="1134" w:type="dxa"/>
          </w:tcPr>
          <w:p w14:paraId="7A5292D3" w14:textId="77777777" w:rsidR="00715C38" w:rsidRDefault="00715C38" w:rsidP="00573A30">
            <w:pPr>
              <w:pStyle w:val="TAL"/>
            </w:pPr>
            <w:r>
              <w:t>octet b+</w:t>
            </w:r>
            <w:r w:rsidR="00B35D4C">
              <w:t>3</w:t>
            </w:r>
          </w:p>
          <w:p w14:paraId="4CD7B36B" w14:textId="77777777" w:rsidR="00715C38" w:rsidRDefault="00715C38" w:rsidP="00573A30">
            <w:pPr>
              <w:pStyle w:val="TAL"/>
            </w:pPr>
          </w:p>
          <w:p w14:paraId="0A0AF900" w14:textId="77777777" w:rsidR="00715C38" w:rsidRDefault="00715C38" w:rsidP="00573A30">
            <w:pPr>
              <w:pStyle w:val="TAL"/>
            </w:pPr>
            <w:r>
              <w:t>octet b+</w:t>
            </w:r>
            <w:r w:rsidR="00B35D4C">
              <w:t>4</w:t>
            </w:r>
          </w:p>
        </w:tc>
      </w:tr>
      <w:tr w:rsidR="00715C38" w:rsidRPr="002A12F4" w14:paraId="5C724FB9"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3D7CC78" w14:textId="77777777" w:rsidR="00715C38" w:rsidRDefault="00715C38" w:rsidP="00573A30">
            <w:pPr>
              <w:pStyle w:val="TAC"/>
            </w:pPr>
          </w:p>
          <w:p w14:paraId="58CBE585" w14:textId="77777777" w:rsidR="00715C38" w:rsidRPr="002A12F4" w:rsidRDefault="00715C38" w:rsidP="00573A30">
            <w:pPr>
              <w:pStyle w:val="TAC"/>
            </w:pPr>
            <w:r>
              <w:t>Route selection descriptor contents</w:t>
            </w:r>
          </w:p>
        </w:tc>
        <w:tc>
          <w:tcPr>
            <w:tcW w:w="1134" w:type="dxa"/>
          </w:tcPr>
          <w:p w14:paraId="2130F590" w14:textId="77777777" w:rsidR="00715C38" w:rsidRDefault="00715C38" w:rsidP="00573A30">
            <w:pPr>
              <w:pStyle w:val="TAL"/>
            </w:pPr>
            <w:r>
              <w:t>octet b+</w:t>
            </w:r>
            <w:r w:rsidR="00B35D4C">
              <w:t>5</w:t>
            </w:r>
          </w:p>
          <w:p w14:paraId="6E494B69" w14:textId="77777777" w:rsidR="00715C38" w:rsidRDefault="00715C38" w:rsidP="00573A30">
            <w:pPr>
              <w:pStyle w:val="TAL"/>
            </w:pPr>
          </w:p>
          <w:p w14:paraId="0CDEDA88" w14:textId="77777777" w:rsidR="00715C38" w:rsidRPr="002A12F4" w:rsidRDefault="00715C38" w:rsidP="00573A30">
            <w:pPr>
              <w:pStyle w:val="TAL"/>
            </w:pPr>
            <w:r>
              <w:t>octet c</w:t>
            </w:r>
          </w:p>
        </w:tc>
      </w:tr>
    </w:tbl>
    <w:p w14:paraId="28694E84" w14:textId="77777777" w:rsidR="00715C38" w:rsidRPr="00BD0557" w:rsidRDefault="00715C38" w:rsidP="00715C38">
      <w:pPr>
        <w:pStyle w:val="TF"/>
      </w:pPr>
      <w:r w:rsidRPr="00BD0557">
        <w:t>Figure </w:t>
      </w:r>
      <w:r w:rsidR="002964B8">
        <w:t>5</w:t>
      </w:r>
      <w:r>
        <w:t>.2.4</w:t>
      </w:r>
      <w:r w:rsidRPr="00BD0557">
        <w:t xml:space="preserve">: </w:t>
      </w:r>
      <w:r>
        <w:t>Route selection descriptor</w:t>
      </w:r>
    </w:p>
    <w:p w14:paraId="6AF5DD6A" w14:textId="77777777" w:rsidR="00715C38" w:rsidRPr="003168A2" w:rsidRDefault="00715C38" w:rsidP="00715C38">
      <w:pPr>
        <w:pStyle w:val="TH"/>
      </w:pPr>
      <w:r w:rsidRPr="003168A2">
        <w:lastRenderedPageBreak/>
        <w:t>Table </w:t>
      </w:r>
      <w:r w:rsidR="002964B8">
        <w:t>5</w:t>
      </w:r>
      <w:r>
        <w:t>.2.1</w:t>
      </w:r>
      <w:r w:rsidRPr="003168A2">
        <w:t xml:space="preserve">: </w:t>
      </w:r>
      <w:r>
        <w:t>UE policy part contents including a URSP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7054"/>
        <w:gridCol w:w="33"/>
      </w:tblGrid>
      <w:tr w:rsidR="00715C38" w:rsidRPr="002A12F4" w14:paraId="101DDA32" w14:textId="77777777" w:rsidTr="00573A30">
        <w:trPr>
          <w:gridAfter w:val="1"/>
          <w:wAfter w:w="33" w:type="dxa"/>
          <w:cantSplit/>
          <w:jc w:val="center"/>
        </w:trPr>
        <w:tc>
          <w:tcPr>
            <w:tcW w:w="7087" w:type="dxa"/>
            <w:gridSpan w:val="2"/>
          </w:tcPr>
          <w:p w14:paraId="753C25F0" w14:textId="77777777" w:rsidR="00715C38" w:rsidRPr="002A12F4" w:rsidRDefault="00715C38" w:rsidP="00573A30">
            <w:pPr>
              <w:pStyle w:val="TAL"/>
            </w:pPr>
            <w:r w:rsidRPr="002A12F4">
              <w:t>Precedence value</w:t>
            </w:r>
            <w:r>
              <w:t xml:space="preserve"> of URSP rule</w:t>
            </w:r>
            <w:r w:rsidRPr="002A12F4">
              <w:t xml:space="preserve"> (octet </w:t>
            </w:r>
            <w:r>
              <w:t>v+</w:t>
            </w:r>
            <w:r w:rsidR="00B35D4C">
              <w:t>2</w:t>
            </w:r>
            <w:r w:rsidRPr="002A12F4">
              <w:t>)</w:t>
            </w:r>
          </w:p>
          <w:p w14:paraId="1F8860E6" w14:textId="77777777" w:rsidR="00715C38" w:rsidRPr="002A12F4" w:rsidRDefault="00715C38" w:rsidP="00573A30">
            <w:pPr>
              <w:pStyle w:val="TAL"/>
            </w:pPr>
            <w:r w:rsidRPr="002A12F4">
              <w:t>The precedence value</w:t>
            </w:r>
            <w:r>
              <w:t xml:space="preserve"> of URSP rule</w:t>
            </w:r>
            <w:r w:rsidRPr="002A12F4">
              <w:t xml:space="preserve"> field is used to specify the precedence of the URSP rule among all URSP rules in the URSP. This field includes the binary </w:t>
            </w:r>
            <w:r w:rsidR="003734FB">
              <w:t>en</w:t>
            </w:r>
            <w:r w:rsidRPr="002A12F4">
              <w:t>coded value of the precedence value in the range from 0 to 255 (decimal). The higher the value of the precedence value field, the lower the precedence of the URP rule is.</w:t>
            </w:r>
            <w:r>
              <w:t xml:space="preserve"> </w:t>
            </w:r>
            <w:r w:rsidR="003734FB">
              <w:t xml:space="preserve">Multiple </w:t>
            </w:r>
            <w:r>
              <w:t xml:space="preserve">URSP rules in the URSP shall </w:t>
            </w:r>
            <w:r w:rsidR="003734FB">
              <w:t xml:space="preserve">not </w:t>
            </w:r>
            <w:r>
              <w:t>have the same precedence value.</w:t>
            </w:r>
          </w:p>
          <w:p w14:paraId="4DFA2302" w14:textId="77777777" w:rsidR="00715C38" w:rsidRPr="002A12F4" w:rsidRDefault="00715C38" w:rsidP="00573A30">
            <w:pPr>
              <w:pStyle w:val="TAL"/>
            </w:pPr>
          </w:p>
        </w:tc>
      </w:tr>
      <w:tr w:rsidR="00715C38" w:rsidRPr="002A12F4" w14:paraId="3535AD79" w14:textId="77777777" w:rsidTr="00573A30">
        <w:trPr>
          <w:gridAfter w:val="1"/>
          <w:wAfter w:w="33" w:type="dxa"/>
          <w:cantSplit/>
          <w:jc w:val="center"/>
        </w:trPr>
        <w:tc>
          <w:tcPr>
            <w:tcW w:w="7087" w:type="dxa"/>
            <w:gridSpan w:val="2"/>
          </w:tcPr>
          <w:p w14:paraId="64487B2A" w14:textId="77777777" w:rsidR="00715C38" w:rsidRPr="002A12F4" w:rsidRDefault="00715C38" w:rsidP="00573A30">
            <w:pPr>
              <w:pStyle w:val="TAL"/>
            </w:pPr>
            <w:r w:rsidRPr="002A12F4">
              <w:t xml:space="preserve">Traffic descriptor (octets </w:t>
            </w:r>
            <w:r>
              <w:t>v+</w:t>
            </w:r>
            <w:r w:rsidR="00B35D4C">
              <w:t>5</w:t>
            </w:r>
            <w:r w:rsidRPr="002A12F4">
              <w:t xml:space="preserve"> to </w:t>
            </w:r>
            <w:r>
              <w:t>w</w:t>
            </w:r>
            <w:r w:rsidRPr="002A12F4">
              <w:t>)</w:t>
            </w:r>
          </w:p>
          <w:p w14:paraId="4BA9F3A4" w14:textId="77777777" w:rsidR="00715C38" w:rsidRPr="002A12F4" w:rsidRDefault="00715C38" w:rsidP="00573A30">
            <w:pPr>
              <w:pStyle w:val="TAL"/>
            </w:pPr>
            <w:r w:rsidRPr="002A12F4">
              <w:t>The traffic descriptor field is of variable size and contains a variable number (at least one) of traffic descriptor components. Each traffic descriptor component shall be encoded as a sequence of one octet traffic descriptor component type identifier and a traffic descriptor component value field. The traffic descriptor component type identifier shall be transmitted first.</w:t>
            </w:r>
          </w:p>
          <w:p w14:paraId="51F4BE4F" w14:textId="77777777" w:rsidR="00715C38" w:rsidRPr="002A12F4" w:rsidRDefault="00715C38" w:rsidP="00573A30">
            <w:pPr>
              <w:pStyle w:val="TAL"/>
            </w:pPr>
          </w:p>
        </w:tc>
      </w:tr>
      <w:tr w:rsidR="00715C38" w:rsidRPr="002A12F4" w14:paraId="5EE863AD" w14:textId="77777777" w:rsidTr="00573A30">
        <w:trPr>
          <w:gridAfter w:val="1"/>
          <w:wAfter w:w="33" w:type="dxa"/>
          <w:cantSplit/>
          <w:jc w:val="center"/>
        </w:trPr>
        <w:tc>
          <w:tcPr>
            <w:tcW w:w="7087" w:type="dxa"/>
            <w:gridSpan w:val="2"/>
          </w:tcPr>
          <w:p w14:paraId="674CCD73" w14:textId="77777777" w:rsidR="00715C38" w:rsidRPr="002A12F4" w:rsidRDefault="00715C38" w:rsidP="00573A30">
            <w:pPr>
              <w:pStyle w:val="TAL"/>
            </w:pPr>
            <w:r w:rsidRPr="002A12F4">
              <w:t>Traffic descriptor component type identifier</w:t>
            </w:r>
          </w:p>
          <w:p w14:paraId="0872B475" w14:textId="77777777" w:rsidR="00715C38" w:rsidRPr="002A12F4" w:rsidRDefault="00715C38" w:rsidP="00573A30">
            <w:pPr>
              <w:pStyle w:val="TAL"/>
            </w:pPr>
            <w:r w:rsidRPr="002A12F4">
              <w:t>Bits</w:t>
            </w:r>
            <w:r w:rsidRPr="002A12F4">
              <w:br/>
              <w:t>8 7 6 5 4 3 2 1</w:t>
            </w:r>
          </w:p>
          <w:p w14:paraId="3381B3C3" w14:textId="77777777" w:rsidR="00715C38" w:rsidRPr="002A12F4" w:rsidRDefault="00715C38" w:rsidP="00573A30">
            <w:pPr>
              <w:pStyle w:val="TAL"/>
            </w:pPr>
            <w:r w:rsidRPr="002A12F4">
              <w:t>0 0 0 0 0 0 0 1</w:t>
            </w:r>
            <w:r w:rsidRPr="002A12F4">
              <w:tab/>
              <w:t>Match-all type</w:t>
            </w:r>
            <w:r w:rsidRPr="002A12F4">
              <w:br/>
              <w:t>0 0 0 0 1 0 0 0</w:t>
            </w:r>
            <w:r w:rsidRPr="002A12F4">
              <w:tab/>
              <w:t>OS Id + OS App Id type</w:t>
            </w:r>
            <w:r w:rsidR="00B35D4C">
              <w:t xml:space="preserve"> (NOTE</w:t>
            </w:r>
            <w:r w:rsidR="003E5ADD">
              <w:t> 1</w:t>
            </w:r>
            <w:r w:rsidR="00B35D4C">
              <w:t>)</w:t>
            </w:r>
            <w:r w:rsidR="00064894">
              <w:t>(NOTE 3)</w:t>
            </w:r>
            <w:r w:rsidRPr="002A12F4">
              <w:br/>
              <w:t>0 0 0 1 0 0 0 0</w:t>
            </w:r>
            <w:r w:rsidRPr="002A12F4">
              <w:tab/>
              <w:t>IPv4 remote address type</w:t>
            </w:r>
            <w:r w:rsidRPr="002A12F4">
              <w:br/>
              <w:t>0 0 1 0 0 0 0 1</w:t>
            </w:r>
            <w:r w:rsidRPr="002A12F4">
              <w:tab/>
              <w:t>IPv6 remote address/prefix length type</w:t>
            </w:r>
            <w:r w:rsidRPr="002A12F4">
              <w:br/>
              <w:t>0 0 1 1 0 0 0 0</w:t>
            </w:r>
            <w:r w:rsidRPr="002A12F4">
              <w:tab/>
              <w:t>Protocol identifier/next header type</w:t>
            </w:r>
            <w:r w:rsidRPr="002A12F4">
              <w:br/>
              <w:t>0 1 0 1 0 0 0 0</w:t>
            </w:r>
            <w:r w:rsidRPr="002A12F4">
              <w:tab/>
              <w:t xml:space="preserve">Single remote port type </w:t>
            </w:r>
            <w:r w:rsidRPr="002A12F4">
              <w:br/>
              <w:t>0 1 0 1 0 0 0 1</w:t>
            </w:r>
            <w:r w:rsidRPr="002A12F4">
              <w:tab/>
              <w:t>Remote port range type</w:t>
            </w:r>
            <w:r w:rsidRPr="002A12F4">
              <w:br/>
            </w:r>
            <w:r w:rsidR="004919AD">
              <w:t>0 1 0 1 0 0 1 0</w:t>
            </w:r>
            <w:r w:rsidR="004919AD" w:rsidRPr="002A12F4">
              <w:tab/>
              <w:t>IP</w:t>
            </w:r>
            <w:r w:rsidR="004919AD">
              <w:t xml:space="preserve"> 3 tuple type</w:t>
            </w:r>
            <w:r w:rsidR="004919AD" w:rsidRPr="002A12F4">
              <w:br/>
            </w:r>
            <w:r w:rsidRPr="002A12F4">
              <w:t>0 1 1 0 0 0 0 0</w:t>
            </w:r>
            <w:r w:rsidRPr="002A12F4">
              <w:tab/>
              <w:t>Security parameter index type</w:t>
            </w:r>
            <w:r w:rsidRPr="002A12F4">
              <w:br/>
              <w:t>0 1 1 1 0 0 0 0</w:t>
            </w:r>
            <w:r w:rsidRPr="002A12F4">
              <w:tab/>
              <w:t>Type of service/traffic class type</w:t>
            </w:r>
            <w:r w:rsidRPr="002A12F4">
              <w:br/>
              <w:t>1 0 0 0 0 0 0 0</w:t>
            </w:r>
            <w:r w:rsidRPr="002A12F4">
              <w:tab/>
              <w:t>Flow label type</w:t>
            </w:r>
          </w:p>
          <w:p w14:paraId="11DA0FB7" w14:textId="77777777" w:rsidR="00715C38" w:rsidRPr="002A12F4" w:rsidRDefault="00715C38" w:rsidP="00573A30">
            <w:pPr>
              <w:pStyle w:val="TAL"/>
            </w:pPr>
            <w:r w:rsidRPr="002A12F4">
              <w:t>1 0 0 0 0 0 0 1</w:t>
            </w:r>
            <w:r w:rsidRPr="002A12F4">
              <w:tab/>
              <w:t>Destination MAC address type</w:t>
            </w:r>
            <w:r w:rsidRPr="002A12F4">
              <w:br/>
              <w:t>1 0 0 0 0 0 1 1</w:t>
            </w:r>
            <w:r w:rsidRPr="002A12F4">
              <w:tab/>
              <w:t>802.1Q C-TAG VID type</w:t>
            </w:r>
            <w:r w:rsidRPr="002A12F4">
              <w:br/>
              <w:t>1 0 0 0 0 1 0 0</w:t>
            </w:r>
            <w:r w:rsidRPr="002A12F4">
              <w:tab/>
              <w:t>802.1Q S-TAG VID type</w:t>
            </w:r>
            <w:r w:rsidRPr="002A12F4">
              <w:br/>
              <w:t>1 0 0 0 0 1 0 1</w:t>
            </w:r>
            <w:r w:rsidRPr="002A12F4">
              <w:tab/>
              <w:t>802.1Q C-TAG PCP/DEI type</w:t>
            </w:r>
            <w:r w:rsidRPr="002A12F4">
              <w:br/>
              <w:t>1 0 0 0 0 1 1 0</w:t>
            </w:r>
            <w:r w:rsidRPr="002A12F4">
              <w:tab/>
              <w:t>802.1Q S-TAG PCP/DEI type</w:t>
            </w:r>
            <w:r w:rsidRPr="002A12F4">
              <w:br/>
              <w:t>1 0 0 0 0 1 1 1</w:t>
            </w:r>
            <w:r w:rsidRPr="002A12F4">
              <w:tab/>
              <w:t>Ethertype type</w:t>
            </w:r>
          </w:p>
          <w:p w14:paraId="7599AB15" w14:textId="77777777" w:rsidR="006E163A" w:rsidRDefault="00715C38" w:rsidP="006E163A">
            <w:pPr>
              <w:pStyle w:val="TAL"/>
            </w:pPr>
            <w:r w:rsidRPr="002A12F4">
              <w:t>1 0 0 0 1 0 0 0</w:t>
            </w:r>
            <w:r w:rsidRPr="002A12F4">
              <w:tab/>
              <w:t>DNN type</w:t>
            </w:r>
            <w:r w:rsidR="00064894">
              <w:t xml:space="preserve"> (NOTE 3)</w:t>
            </w:r>
            <w:r w:rsidRPr="002A12F4">
              <w:br/>
            </w:r>
            <w:r w:rsidR="00DA375F">
              <w:t>1 0 0 1 0 0 0 0</w:t>
            </w:r>
            <w:r w:rsidR="00DA375F">
              <w:tab/>
              <w:t>Connection capabilities type</w:t>
            </w:r>
            <w:r w:rsidR="00064894">
              <w:t xml:space="preserve"> (NOTE 3)</w:t>
            </w:r>
            <w:r w:rsidR="00DA375F">
              <w:br/>
            </w:r>
            <w:r w:rsidR="00DC08CF">
              <w:t>1 0 0 1 0 0 0 1</w:t>
            </w:r>
            <w:r w:rsidR="00DC08CF">
              <w:tab/>
              <w:t>Destination FQDN</w:t>
            </w:r>
          </w:p>
          <w:p w14:paraId="23452909" w14:textId="77777777" w:rsidR="00715C38" w:rsidRPr="002A12F4" w:rsidRDefault="006E163A" w:rsidP="006E163A">
            <w:pPr>
              <w:pStyle w:val="TAL"/>
            </w:pPr>
            <w:r>
              <w:t>1 0 0 1 0 0 1 0</w:t>
            </w:r>
            <w:r>
              <w:tab/>
              <w:t>R</w:t>
            </w:r>
            <w:r w:rsidRPr="003407BE">
              <w:t>egu</w:t>
            </w:r>
            <w:bookmarkStart w:id="211" w:name="OLE_LINK25"/>
            <w:bookmarkStart w:id="212" w:name="OLE_LINK26"/>
            <w:r w:rsidRPr="003407BE">
              <w:t>lar expression</w:t>
            </w:r>
            <w:bookmarkEnd w:id="211"/>
            <w:bookmarkEnd w:id="212"/>
            <w:r w:rsidR="00DC08CF">
              <w:br/>
            </w:r>
            <w:r w:rsidR="00D02CA4">
              <w:t>1 0 1 0 0 0 0 0</w:t>
            </w:r>
            <w:r w:rsidR="00D02CA4">
              <w:tab/>
              <w:t>OS App Id type</w:t>
            </w:r>
            <w:r w:rsidR="00064894">
              <w:t xml:space="preserve"> (NOTE 3)</w:t>
            </w:r>
            <w:r w:rsidR="00D02CA4">
              <w:br/>
            </w:r>
            <w:r w:rsidR="00715C38" w:rsidRPr="002A12F4">
              <w:t xml:space="preserve">All other values are </w:t>
            </w:r>
            <w:r w:rsidR="00A2047F">
              <w:t>spare</w:t>
            </w:r>
            <w:r w:rsidR="00715C38" w:rsidRPr="002A12F4">
              <w:t>.</w:t>
            </w:r>
            <w:r w:rsidR="002A7CF9">
              <w:t xml:space="preserve"> </w:t>
            </w:r>
            <w:r w:rsidR="002A7CF9" w:rsidRPr="00F5608B">
              <w:t>If received they shall be interpreted as unknown</w:t>
            </w:r>
            <w:r w:rsidR="002A7CF9">
              <w:t>.</w:t>
            </w:r>
          </w:p>
          <w:p w14:paraId="2F440108" w14:textId="77777777" w:rsidR="00715C38" w:rsidRPr="002A12F4" w:rsidRDefault="00715C38" w:rsidP="00573A30">
            <w:pPr>
              <w:pStyle w:val="TAL"/>
            </w:pPr>
          </w:p>
        </w:tc>
      </w:tr>
      <w:tr w:rsidR="00715C38" w:rsidRPr="002A12F4" w14:paraId="549C23E8" w14:textId="77777777" w:rsidTr="00573A30">
        <w:trPr>
          <w:gridAfter w:val="1"/>
          <w:wAfter w:w="33" w:type="dxa"/>
          <w:cantSplit/>
          <w:jc w:val="center"/>
        </w:trPr>
        <w:tc>
          <w:tcPr>
            <w:tcW w:w="7087" w:type="dxa"/>
            <w:gridSpan w:val="2"/>
          </w:tcPr>
          <w:p w14:paraId="1444C089" w14:textId="77777777" w:rsidR="00715C38" w:rsidRPr="002A12F4" w:rsidRDefault="00715C38" w:rsidP="00573A30">
            <w:pPr>
              <w:pStyle w:val="TAL"/>
            </w:pPr>
            <w:r w:rsidRPr="002A12F4">
              <w:t xml:space="preserve">For "match-all type", the traffic descriptor component shall not include the traffic descriptor component value field. The "match-all type" traffic descriptor component shall </w:t>
            </w:r>
            <w:r>
              <w:t>not appear more than once among all</w:t>
            </w:r>
            <w:r w:rsidRPr="002A12F4">
              <w:t xml:space="preserve"> traffic descriptor</w:t>
            </w:r>
            <w:r>
              <w:t>s of the whole URSP rules in the URSP</w:t>
            </w:r>
            <w:r w:rsidRPr="002A12F4">
              <w:t>. If the "match-all type" traffic descriptor component is included in a traffic descriptor, there shall be no traffic descriptor component with a type other than "match-all type" in the traffic descriptor.</w:t>
            </w:r>
          </w:p>
          <w:p w14:paraId="2C9B15B2" w14:textId="77777777" w:rsidR="00715C38" w:rsidRPr="002A12F4" w:rsidRDefault="00715C38" w:rsidP="00573A30">
            <w:pPr>
              <w:pStyle w:val="TAL"/>
            </w:pPr>
          </w:p>
        </w:tc>
      </w:tr>
      <w:tr w:rsidR="00715C38" w:rsidRPr="002A12F4" w14:paraId="791ABF62" w14:textId="77777777" w:rsidTr="00573A30">
        <w:trPr>
          <w:gridAfter w:val="1"/>
          <w:wAfter w:w="33" w:type="dxa"/>
          <w:cantSplit/>
          <w:jc w:val="center"/>
        </w:trPr>
        <w:tc>
          <w:tcPr>
            <w:tcW w:w="7087" w:type="dxa"/>
            <w:gridSpan w:val="2"/>
          </w:tcPr>
          <w:p w14:paraId="051A57BF" w14:textId="77777777" w:rsidR="00715C38" w:rsidRPr="002A12F4" w:rsidRDefault="00715C38" w:rsidP="00573A30">
            <w:pPr>
              <w:pStyle w:val="TAL"/>
            </w:pPr>
            <w:r w:rsidRPr="002A12F4">
              <w:t xml:space="preserve">For "OS Id + OS App Id type", the traffic descriptor component value field shall be encoded as a sequence of a </w:t>
            </w:r>
            <w:r w:rsidR="00632FBA">
              <w:t>sixteen</w:t>
            </w:r>
            <w:r w:rsidR="00632FBA" w:rsidRPr="002A12F4">
              <w:t xml:space="preserve"> </w:t>
            </w:r>
            <w:r w:rsidRPr="002A12F4">
              <w:t>octet OS Id field</w:t>
            </w:r>
            <w:r w:rsidR="00632FBA" w:rsidRPr="0025313E">
              <w:t>, a one octet OS App Id length field,</w:t>
            </w:r>
            <w:r w:rsidRPr="002A12F4">
              <w:t xml:space="preserve"> and an OS App Id</w:t>
            </w:r>
            <w:r w:rsidR="00632FBA">
              <w:t xml:space="preserve"> field</w:t>
            </w:r>
            <w:r w:rsidRPr="002A12F4">
              <w:t>. The OS Id field shall be transmitted first.</w:t>
            </w:r>
            <w:r w:rsidR="00DC08CF">
              <w:t xml:space="preserve"> </w:t>
            </w:r>
            <w:r w:rsidR="00DC08CF" w:rsidRPr="0025313E">
              <w:t xml:space="preserve">The OS Id field contains a Universally Unique IDentifier (UUID) </w:t>
            </w:r>
            <w:r w:rsidR="00DC08CF">
              <w:t>as specified in IETF RFC 4122 [16</w:t>
            </w:r>
            <w:r w:rsidR="00DC08CF" w:rsidRPr="0025313E">
              <w:t>].</w:t>
            </w:r>
          </w:p>
          <w:p w14:paraId="5EA4F368" w14:textId="77777777" w:rsidR="00715C38" w:rsidRPr="002A12F4" w:rsidRDefault="00715C38" w:rsidP="00573A30">
            <w:pPr>
              <w:pStyle w:val="TAL"/>
            </w:pPr>
          </w:p>
        </w:tc>
      </w:tr>
      <w:tr w:rsidR="00715C38" w:rsidRPr="002A12F4" w14:paraId="0D4F8C4E" w14:textId="77777777" w:rsidTr="00573A30">
        <w:trPr>
          <w:gridAfter w:val="1"/>
          <w:wAfter w:w="33" w:type="dxa"/>
          <w:cantSplit/>
          <w:jc w:val="center"/>
        </w:trPr>
        <w:tc>
          <w:tcPr>
            <w:tcW w:w="7087" w:type="dxa"/>
            <w:gridSpan w:val="2"/>
          </w:tcPr>
          <w:p w14:paraId="122D144E" w14:textId="77777777" w:rsidR="00715C38" w:rsidRPr="002A12F4" w:rsidRDefault="00715C38" w:rsidP="00573A30">
            <w:pPr>
              <w:pStyle w:val="TAL"/>
            </w:pPr>
            <w:r w:rsidRPr="002A12F4">
              <w:t>For "IPv4 remote address type", the traffic descriptor component value field shall be encoded as a sequence of a four octet IPv4 address field and a four octet IPv4 address mask field. The IPv4 address field shall be transmitted first.</w:t>
            </w:r>
          </w:p>
          <w:p w14:paraId="6670B7FF" w14:textId="77777777" w:rsidR="00715C38" w:rsidRPr="002A12F4" w:rsidRDefault="00715C38" w:rsidP="00573A30">
            <w:pPr>
              <w:pStyle w:val="TAL"/>
            </w:pPr>
          </w:p>
        </w:tc>
      </w:tr>
      <w:tr w:rsidR="00715C38" w:rsidRPr="002A12F4" w14:paraId="324EAE76" w14:textId="77777777" w:rsidTr="00573A30">
        <w:trPr>
          <w:gridAfter w:val="1"/>
          <w:wAfter w:w="33" w:type="dxa"/>
          <w:cantSplit/>
          <w:jc w:val="center"/>
        </w:trPr>
        <w:tc>
          <w:tcPr>
            <w:tcW w:w="7087" w:type="dxa"/>
            <w:gridSpan w:val="2"/>
          </w:tcPr>
          <w:p w14:paraId="3FC63792" w14:textId="77777777" w:rsidR="00715C38" w:rsidRPr="002A12F4" w:rsidRDefault="00715C38" w:rsidP="00573A30">
            <w:pPr>
              <w:pStyle w:val="TAL"/>
            </w:pPr>
            <w:r w:rsidRPr="002A12F4">
              <w:t>For "IPv6 remote address/prefix length type", the traffic descriptor component value field shall be encoded as a sequence of a sixteen octet IPv6 address field and one octet prefix length field. The IPv6 address field shall be transmitted first.</w:t>
            </w:r>
          </w:p>
        </w:tc>
      </w:tr>
      <w:tr w:rsidR="00715C38" w:rsidRPr="002A12F4" w14:paraId="648C845B" w14:textId="77777777" w:rsidTr="00573A30">
        <w:trPr>
          <w:gridAfter w:val="1"/>
          <w:wAfter w:w="33" w:type="dxa"/>
          <w:cantSplit/>
          <w:jc w:val="center"/>
        </w:trPr>
        <w:tc>
          <w:tcPr>
            <w:tcW w:w="7087" w:type="dxa"/>
            <w:gridSpan w:val="2"/>
          </w:tcPr>
          <w:p w14:paraId="0F87B737" w14:textId="77777777" w:rsidR="00715C38" w:rsidRPr="002A12F4" w:rsidRDefault="00715C38" w:rsidP="00573A30">
            <w:pPr>
              <w:pStyle w:val="TAL"/>
            </w:pPr>
            <w:bookmarkStart w:id="213" w:name="MCCQCTEMPBM_00000020"/>
          </w:p>
        </w:tc>
      </w:tr>
      <w:bookmarkEnd w:id="213"/>
      <w:tr w:rsidR="00715C38" w:rsidRPr="002A12F4" w14:paraId="7E2DB290" w14:textId="77777777" w:rsidTr="00573A30">
        <w:trPr>
          <w:gridAfter w:val="1"/>
          <w:wAfter w:w="33" w:type="dxa"/>
          <w:cantSplit/>
          <w:jc w:val="center"/>
        </w:trPr>
        <w:tc>
          <w:tcPr>
            <w:tcW w:w="7087" w:type="dxa"/>
            <w:gridSpan w:val="2"/>
          </w:tcPr>
          <w:p w14:paraId="7DBE8CEB" w14:textId="77777777" w:rsidR="00715C38" w:rsidRPr="002A12F4" w:rsidRDefault="00715C38" w:rsidP="00573A30">
            <w:pPr>
              <w:pStyle w:val="TAL"/>
            </w:pPr>
            <w:r w:rsidRPr="002A12F4">
              <w:t>For "protocol identifier/next header type", the traffic descriptor component value field shall be encoded as one octet which specifies the IPv4 protocol identifier or I</w:t>
            </w:r>
            <w:r w:rsidR="00C9623E">
              <w:t>P</w:t>
            </w:r>
            <w:r w:rsidRPr="002A12F4">
              <w:t>v6 next header.</w:t>
            </w:r>
          </w:p>
          <w:p w14:paraId="123108DD" w14:textId="77777777" w:rsidR="00715C38" w:rsidRPr="002A12F4" w:rsidRDefault="00715C38" w:rsidP="00573A30">
            <w:pPr>
              <w:pStyle w:val="TAL"/>
            </w:pPr>
          </w:p>
        </w:tc>
      </w:tr>
      <w:tr w:rsidR="00715C38" w:rsidRPr="002A12F4" w14:paraId="0952E0B0" w14:textId="77777777" w:rsidTr="00573A30">
        <w:trPr>
          <w:gridAfter w:val="1"/>
          <w:wAfter w:w="33" w:type="dxa"/>
          <w:cantSplit/>
          <w:jc w:val="center"/>
        </w:trPr>
        <w:tc>
          <w:tcPr>
            <w:tcW w:w="7087" w:type="dxa"/>
            <w:gridSpan w:val="2"/>
          </w:tcPr>
          <w:p w14:paraId="3A284BED" w14:textId="77777777" w:rsidR="00715C38" w:rsidRPr="002A12F4" w:rsidRDefault="00715C38" w:rsidP="00573A30">
            <w:pPr>
              <w:pStyle w:val="TAL"/>
            </w:pPr>
            <w:r w:rsidRPr="002A12F4">
              <w:lastRenderedPageBreak/>
              <w:t>For "single remote port type", the traffic descriptor component value field shall be encoded as two octets which specify a port number.</w:t>
            </w:r>
          </w:p>
          <w:p w14:paraId="36F5A8A0" w14:textId="77777777" w:rsidR="00715C38" w:rsidRPr="002A12F4" w:rsidRDefault="00715C38" w:rsidP="00573A30">
            <w:pPr>
              <w:pStyle w:val="TAL"/>
            </w:pPr>
          </w:p>
        </w:tc>
      </w:tr>
      <w:tr w:rsidR="00715C38" w:rsidRPr="002A12F4" w14:paraId="71013C32" w14:textId="77777777" w:rsidTr="00573A30">
        <w:trPr>
          <w:gridAfter w:val="1"/>
          <w:wAfter w:w="33" w:type="dxa"/>
          <w:cantSplit/>
          <w:jc w:val="center"/>
        </w:trPr>
        <w:tc>
          <w:tcPr>
            <w:tcW w:w="7087" w:type="dxa"/>
            <w:gridSpan w:val="2"/>
          </w:tcPr>
          <w:p w14:paraId="4B827C41" w14:textId="77777777" w:rsidR="00715C38" w:rsidRPr="002A12F4" w:rsidRDefault="00715C38" w:rsidP="00573A30">
            <w:pPr>
              <w:pStyle w:val="TAL"/>
            </w:pPr>
            <w:r w:rsidRPr="002A12F4">
              <w:t>For "remote port range type", the traffic descriptor component value field shall be encoded as a sequence of a two octet port range low limit field and a two octet port range high limit field. The port range low limit field shall be transmitted first.</w:t>
            </w:r>
          </w:p>
          <w:p w14:paraId="67E5ABEB" w14:textId="77777777" w:rsidR="00715C38" w:rsidRPr="002A12F4" w:rsidRDefault="00715C38" w:rsidP="00573A30">
            <w:pPr>
              <w:pStyle w:val="TAL"/>
            </w:pPr>
          </w:p>
        </w:tc>
      </w:tr>
      <w:tr w:rsidR="004919AD" w:rsidRPr="002A12F4" w14:paraId="5FA95327" w14:textId="77777777" w:rsidTr="004212FC">
        <w:trPr>
          <w:gridBefore w:val="1"/>
          <w:wBefore w:w="33" w:type="dxa"/>
          <w:cantSplit/>
          <w:jc w:val="center"/>
        </w:trPr>
        <w:tc>
          <w:tcPr>
            <w:tcW w:w="7087" w:type="dxa"/>
            <w:gridSpan w:val="2"/>
          </w:tcPr>
          <w:p w14:paraId="576F4499" w14:textId="77777777" w:rsidR="004919AD" w:rsidRDefault="004919AD" w:rsidP="004212FC">
            <w:pPr>
              <w:pStyle w:val="TAL"/>
            </w:pPr>
            <w:r w:rsidRPr="002A12F4">
              <w:t>For "</w:t>
            </w:r>
            <w:r>
              <w:t>IP 3 tuple type</w:t>
            </w:r>
            <w:r w:rsidRPr="002A12F4">
              <w:t xml:space="preserve">", the traffic descriptor component value field shall be encoded as a sequence of a </w:t>
            </w:r>
            <w:r>
              <w:t>one octet IP 3 tuple information bitmap field where:</w:t>
            </w:r>
          </w:p>
          <w:p w14:paraId="62A773ED" w14:textId="77777777" w:rsidR="004919AD" w:rsidRDefault="004919AD" w:rsidP="004212FC">
            <w:pPr>
              <w:pStyle w:val="TAL"/>
            </w:pPr>
            <w:r>
              <w:t xml:space="preserve">- bit 1 set to zero indicates that the </w:t>
            </w:r>
            <w:r w:rsidRPr="002A12F4">
              <w:t>IPv4 address field</w:t>
            </w:r>
            <w:r>
              <w:t xml:space="preserve"> is absent; </w:t>
            </w:r>
          </w:p>
          <w:p w14:paraId="4D173CD7" w14:textId="77777777" w:rsidR="004919AD" w:rsidRDefault="004919AD" w:rsidP="004212FC">
            <w:pPr>
              <w:pStyle w:val="TAL"/>
            </w:pPr>
            <w:r>
              <w:t xml:space="preserve">- bit 1 set to one indicates that the </w:t>
            </w:r>
            <w:r w:rsidRPr="002A12F4">
              <w:t>IPv4 address field</w:t>
            </w:r>
            <w:r>
              <w:t xml:space="preserve"> is present;</w:t>
            </w:r>
          </w:p>
          <w:p w14:paraId="0F85D39C" w14:textId="77777777" w:rsidR="004919AD" w:rsidRDefault="004919AD" w:rsidP="004212FC">
            <w:pPr>
              <w:pStyle w:val="TAL"/>
            </w:pPr>
            <w:r>
              <w:t xml:space="preserve">- bit 2 set to zero indicates that the </w:t>
            </w:r>
            <w:r w:rsidRPr="002A12F4">
              <w:t>IPv6 remote address/prefix length field</w:t>
            </w:r>
            <w:r>
              <w:t xml:space="preserve"> is absent; </w:t>
            </w:r>
          </w:p>
          <w:p w14:paraId="1C13B06F" w14:textId="77777777" w:rsidR="004919AD" w:rsidRDefault="004919AD" w:rsidP="004212FC">
            <w:pPr>
              <w:pStyle w:val="TAL"/>
            </w:pPr>
            <w:r>
              <w:t xml:space="preserve">- bit 2 set to one indicates that the </w:t>
            </w:r>
            <w:r w:rsidRPr="002A12F4">
              <w:t xml:space="preserve">IPv6 remote address/prefix length </w:t>
            </w:r>
            <w:r>
              <w:t>field is present;</w:t>
            </w:r>
          </w:p>
          <w:p w14:paraId="3A6464F9" w14:textId="77777777" w:rsidR="004919AD" w:rsidRDefault="004919AD" w:rsidP="004212FC">
            <w:pPr>
              <w:pStyle w:val="TAL"/>
            </w:pPr>
            <w:r>
              <w:t xml:space="preserve">- bit 3 set to zero indicates that the </w:t>
            </w:r>
            <w:r w:rsidRPr="002A12F4">
              <w:t>protocol identifier/next header field</w:t>
            </w:r>
            <w:r>
              <w:t xml:space="preserve"> is absent; </w:t>
            </w:r>
          </w:p>
          <w:p w14:paraId="38826559" w14:textId="77777777" w:rsidR="004919AD" w:rsidRDefault="004919AD" w:rsidP="004212FC">
            <w:pPr>
              <w:pStyle w:val="TAL"/>
            </w:pPr>
            <w:r>
              <w:t xml:space="preserve">- bit 3 set to one indicates that the </w:t>
            </w:r>
            <w:r w:rsidRPr="002A12F4">
              <w:t xml:space="preserve">protocol identifier/next header </w:t>
            </w:r>
            <w:r>
              <w:t>field is present;</w:t>
            </w:r>
          </w:p>
          <w:p w14:paraId="7D76C658" w14:textId="77777777" w:rsidR="004919AD" w:rsidRDefault="004919AD" w:rsidP="004212FC">
            <w:pPr>
              <w:pStyle w:val="TAL"/>
            </w:pPr>
            <w:r>
              <w:t xml:space="preserve">- bit 4 set to zero indicates that the </w:t>
            </w:r>
            <w:r w:rsidRPr="002A12F4">
              <w:t>single remote port field</w:t>
            </w:r>
            <w:r>
              <w:t xml:space="preserve"> is absent; </w:t>
            </w:r>
          </w:p>
          <w:p w14:paraId="50A414F4" w14:textId="77777777" w:rsidR="004919AD" w:rsidRDefault="004919AD" w:rsidP="004212FC">
            <w:pPr>
              <w:pStyle w:val="TAL"/>
            </w:pPr>
            <w:r>
              <w:t xml:space="preserve">- bit 4 set to one indicates that the </w:t>
            </w:r>
            <w:r w:rsidRPr="002A12F4">
              <w:t xml:space="preserve">single remote port </w:t>
            </w:r>
            <w:r>
              <w:t>field is present;</w:t>
            </w:r>
          </w:p>
          <w:p w14:paraId="41C4BF90" w14:textId="77777777" w:rsidR="004919AD" w:rsidRDefault="004919AD" w:rsidP="004212FC">
            <w:pPr>
              <w:pStyle w:val="TAL"/>
            </w:pPr>
            <w:r>
              <w:t xml:space="preserve">- bit 5 set to zero indicates that the </w:t>
            </w:r>
            <w:r w:rsidRPr="002A12F4">
              <w:t>remote port range field</w:t>
            </w:r>
            <w:r>
              <w:t xml:space="preserve"> is absent; </w:t>
            </w:r>
          </w:p>
          <w:p w14:paraId="33F5D8DF" w14:textId="77777777" w:rsidR="004919AD" w:rsidRDefault="004919AD" w:rsidP="004212FC">
            <w:pPr>
              <w:pStyle w:val="TAL"/>
            </w:pPr>
            <w:r>
              <w:t xml:space="preserve">- bit 5 set to one indicates that the </w:t>
            </w:r>
            <w:r w:rsidRPr="002A12F4">
              <w:t xml:space="preserve">remote port range </w:t>
            </w:r>
            <w:r>
              <w:t>field is present; and</w:t>
            </w:r>
          </w:p>
          <w:p w14:paraId="798DA984" w14:textId="77777777" w:rsidR="004919AD" w:rsidRDefault="004919AD" w:rsidP="004212FC">
            <w:pPr>
              <w:pStyle w:val="TAL"/>
            </w:pPr>
            <w:r>
              <w:t>- bits 6,7, and 8 are spare bits;</w:t>
            </w:r>
          </w:p>
          <w:p w14:paraId="4AAD2A3C" w14:textId="77777777" w:rsidR="004919AD" w:rsidRDefault="004919AD" w:rsidP="004212FC">
            <w:pPr>
              <w:pStyle w:val="TAL"/>
            </w:pPr>
            <w:r>
              <w:t xml:space="preserve">followed by a </w:t>
            </w:r>
            <w:r w:rsidRPr="002A12F4">
              <w:t>four octet IPv4 address field and a four octet IPv4 address mask field</w:t>
            </w:r>
            <w:r>
              <w:t xml:space="preserve">, if the </w:t>
            </w:r>
            <w:r w:rsidRPr="002A12F4">
              <w:t>IPv4 address field</w:t>
            </w:r>
            <w:r>
              <w:t xml:space="preserve"> is present;</w:t>
            </w:r>
          </w:p>
          <w:p w14:paraId="703A0E3F" w14:textId="77777777" w:rsidR="004919AD" w:rsidRDefault="004919AD" w:rsidP="004212FC">
            <w:pPr>
              <w:pStyle w:val="TAL"/>
            </w:pPr>
            <w:r>
              <w:t xml:space="preserve">followed by a </w:t>
            </w:r>
            <w:r w:rsidRPr="002A12F4">
              <w:t>sixteen octet IPv6 address field and one octet prefix length field</w:t>
            </w:r>
            <w:r>
              <w:t xml:space="preserve">, if the </w:t>
            </w:r>
            <w:r w:rsidRPr="002A12F4">
              <w:t xml:space="preserve">IPv6 remote address/prefix length </w:t>
            </w:r>
            <w:r>
              <w:t>field is present;</w:t>
            </w:r>
          </w:p>
          <w:p w14:paraId="7E41678A" w14:textId="77777777" w:rsidR="004919AD" w:rsidRDefault="004919AD" w:rsidP="004212FC">
            <w:pPr>
              <w:pStyle w:val="TAL"/>
            </w:pPr>
            <w:r>
              <w:t xml:space="preserve">followed by </w:t>
            </w:r>
            <w:r w:rsidRPr="002A12F4">
              <w:t>one octet which specifies the IPv4 protocol identifier or I</w:t>
            </w:r>
            <w:r>
              <w:t>P</w:t>
            </w:r>
            <w:r w:rsidRPr="002A12F4">
              <w:t>v6 next header</w:t>
            </w:r>
            <w:r>
              <w:t xml:space="preserve">, if the </w:t>
            </w:r>
            <w:r w:rsidRPr="002A12F4">
              <w:t xml:space="preserve">protocol identifier/next header </w:t>
            </w:r>
            <w:r>
              <w:t>field is present;</w:t>
            </w:r>
          </w:p>
          <w:p w14:paraId="2E2E25A0" w14:textId="77777777" w:rsidR="004919AD" w:rsidRDefault="004919AD" w:rsidP="004212FC">
            <w:pPr>
              <w:pStyle w:val="TAL"/>
            </w:pPr>
            <w:r>
              <w:t xml:space="preserve">followed by </w:t>
            </w:r>
            <w:r w:rsidRPr="002A12F4">
              <w:t>two octets which specify a port number</w:t>
            </w:r>
            <w:r>
              <w:t xml:space="preserve">, if the </w:t>
            </w:r>
            <w:r w:rsidRPr="002A12F4">
              <w:t xml:space="preserve">single remote port </w:t>
            </w:r>
            <w:r>
              <w:t>field is present;</w:t>
            </w:r>
          </w:p>
          <w:p w14:paraId="3B6634C8" w14:textId="77777777" w:rsidR="004919AD" w:rsidRDefault="004919AD" w:rsidP="004212FC">
            <w:pPr>
              <w:pStyle w:val="TAL"/>
            </w:pPr>
            <w:r>
              <w:t xml:space="preserve">followed by </w:t>
            </w:r>
            <w:r w:rsidRPr="002A12F4">
              <w:t>a two octet port range low limit field and a two octet port range high limit field</w:t>
            </w:r>
            <w:r>
              <w:t xml:space="preserve">, if the </w:t>
            </w:r>
            <w:r w:rsidRPr="002A12F4">
              <w:t xml:space="preserve">remote port range </w:t>
            </w:r>
            <w:r>
              <w:t>field is present.</w:t>
            </w:r>
          </w:p>
          <w:p w14:paraId="5B03A556" w14:textId="77777777" w:rsidR="004919AD" w:rsidRDefault="004919AD" w:rsidP="004212FC">
            <w:pPr>
              <w:pStyle w:val="TAL"/>
            </w:pPr>
            <w:r w:rsidRPr="002A12F4">
              <w:t xml:space="preserve">The </w:t>
            </w:r>
            <w:r>
              <w:t xml:space="preserve">IP 3 tuple information bitmap field </w:t>
            </w:r>
            <w:r w:rsidRPr="002A12F4">
              <w:t>shall be transmitted first.</w:t>
            </w:r>
          </w:p>
          <w:p w14:paraId="35EAB56D" w14:textId="77777777" w:rsidR="004919AD" w:rsidRDefault="004919AD" w:rsidP="004212FC">
            <w:pPr>
              <w:pStyle w:val="TAL"/>
            </w:pPr>
            <w:r>
              <w:t xml:space="preserve">The </w:t>
            </w:r>
            <w:r w:rsidRPr="002A12F4">
              <w:t>traffic descriptor component value field</w:t>
            </w:r>
            <w:r>
              <w:t xml:space="preserve"> shall not contain both the </w:t>
            </w:r>
            <w:r w:rsidRPr="002A12F4">
              <w:t>IPv4 address field</w:t>
            </w:r>
            <w:r>
              <w:t xml:space="preserve"> and the </w:t>
            </w:r>
            <w:r w:rsidRPr="002A12F4">
              <w:t>IPv6 remote address/prefix length field</w:t>
            </w:r>
            <w:r>
              <w:t xml:space="preserve">. If the </w:t>
            </w:r>
            <w:r w:rsidRPr="002A12F4">
              <w:t>traffic descriptor component value field</w:t>
            </w:r>
            <w:r>
              <w:t xml:space="preserve"> contains both the </w:t>
            </w:r>
            <w:r w:rsidRPr="002A12F4">
              <w:t>IPv4 address field</w:t>
            </w:r>
            <w:r>
              <w:t xml:space="preserve"> and the </w:t>
            </w:r>
            <w:r w:rsidRPr="002A12F4">
              <w:t>IPv6 remote address/prefix length field</w:t>
            </w:r>
            <w:r>
              <w:t>, the receiving entity shall ignore the URSP rule.</w:t>
            </w:r>
          </w:p>
          <w:p w14:paraId="083EE0A1" w14:textId="77777777" w:rsidR="004919AD" w:rsidRDefault="004919AD" w:rsidP="004212FC">
            <w:pPr>
              <w:pStyle w:val="TAL"/>
            </w:pPr>
            <w:r>
              <w:t xml:space="preserve">The </w:t>
            </w:r>
            <w:r w:rsidRPr="002A12F4">
              <w:t>traffic descriptor component value field</w:t>
            </w:r>
            <w:r>
              <w:t xml:space="preserve"> shall not contain both the single remote port </w:t>
            </w:r>
            <w:r w:rsidRPr="002A12F4">
              <w:t>field</w:t>
            </w:r>
            <w:r>
              <w:t xml:space="preserve"> and the remote port range </w:t>
            </w:r>
            <w:r w:rsidRPr="002A12F4">
              <w:t>field</w:t>
            </w:r>
            <w:r>
              <w:t xml:space="preserve">. If the </w:t>
            </w:r>
            <w:r w:rsidRPr="002A12F4">
              <w:t>traffic descriptor component value field</w:t>
            </w:r>
            <w:r>
              <w:t xml:space="preserve"> contains both the single remote port </w:t>
            </w:r>
            <w:r w:rsidRPr="002A12F4">
              <w:t>field</w:t>
            </w:r>
            <w:r>
              <w:t xml:space="preserve"> and the remote port range </w:t>
            </w:r>
            <w:r w:rsidRPr="002A12F4">
              <w:t>field</w:t>
            </w:r>
            <w:r>
              <w:t>, the receiving entity shall ignore the URSP rule.</w:t>
            </w:r>
          </w:p>
          <w:p w14:paraId="6F3C45A5" w14:textId="77777777" w:rsidR="004919AD" w:rsidRDefault="004919AD" w:rsidP="004212FC">
            <w:pPr>
              <w:pStyle w:val="TAL"/>
            </w:pPr>
            <w:r>
              <w:t xml:space="preserve">The traffic descriptor component value field shall contain at least one of the </w:t>
            </w:r>
            <w:r w:rsidRPr="002A12F4">
              <w:t>IPv4 address field</w:t>
            </w:r>
            <w:r>
              <w:t xml:space="preserve">, </w:t>
            </w:r>
            <w:r w:rsidRPr="002A12F4">
              <w:t>IPv6 remote address/prefix length field</w:t>
            </w:r>
            <w:r>
              <w:t xml:space="preserve">, the </w:t>
            </w:r>
            <w:r w:rsidRPr="002A12F4">
              <w:t>protocol identifier/next header field</w:t>
            </w:r>
            <w:r>
              <w:t xml:space="preserve">, the </w:t>
            </w:r>
            <w:r w:rsidRPr="002A12F4">
              <w:t>single remote port field</w:t>
            </w:r>
            <w:r>
              <w:t xml:space="preserve"> and the </w:t>
            </w:r>
            <w:r w:rsidRPr="002A12F4">
              <w:t>remote port range field</w:t>
            </w:r>
            <w:r>
              <w:t>, otherwise the receiving entity shall ignore the URSP rule.</w:t>
            </w:r>
          </w:p>
          <w:p w14:paraId="7648BDE1" w14:textId="77777777" w:rsidR="004919AD" w:rsidRPr="002A12F4" w:rsidRDefault="004919AD" w:rsidP="004212FC">
            <w:pPr>
              <w:pStyle w:val="TAL"/>
            </w:pPr>
          </w:p>
        </w:tc>
      </w:tr>
      <w:tr w:rsidR="00715C38" w:rsidRPr="002A12F4" w14:paraId="4A482D0A" w14:textId="77777777" w:rsidTr="00573A30">
        <w:trPr>
          <w:gridAfter w:val="1"/>
          <w:wAfter w:w="33" w:type="dxa"/>
          <w:cantSplit/>
          <w:jc w:val="center"/>
        </w:trPr>
        <w:tc>
          <w:tcPr>
            <w:tcW w:w="7087" w:type="dxa"/>
            <w:gridSpan w:val="2"/>
          </w:tcPr>
          <w:p w14:paraId="7DE7E717" w14:textId="77777777" w:rsidR="00715C38" w:rsidRPr="002A12F4" w:rsidRDefault="00715C38" w:rsidP="00573A30">
            <w:pPr>
              <w:pStyle w:val="TAL"/>
            </w:pPr>
            <w:r w:rsidRPr="002A12F4">
              <w:t>For "security parameter index type", the traffic descriptor component value field shall be encoded as four octets which specify the IP</w:t>
            </w:r>
            <w:r w:rsidR="00C9623E">
              <w:t>s</w:t>
            </w:r>
            <w:r w:rsidRPr="002A12F4">
              <w:t>ec security parameter index.</w:t>
            </w:r>
          </w:p>
          <w:p w14:paraId="44995B16" w14:textId="77777777" w:rsidR="00715C38" w:rsidRPr="002A12F4" w:rsidRDefault="00715C38" w:rsidP="00573A30">
            <w:pPr>
              <w:pStyle w:val="TAL"/>
            </w:pPr>
          </w:p>
        </w:tc>
      </w:tr>
      <w:tr w:rsidR="00715C38" w:rsidRPr="002A12F4" w14:paraId="636B16AC" w14:textId="77777777" w:rsidTr="00573A30">
        <w:trPr>
          <w:gridAfter w:val="1"/>
          <w:wAfter w:w="33" w:type="dxa"/>
          <w:cantSplit/>
          <w:jc w:val="center"/>
        </w:trPr>
        <w:tc>
          <w:tcPr>
            <w:tcW w:w="7087" w:type="dxa"/>
            <w:gridSpan w:val="2"/>
          </w:tcPr>
          <w:p w14:paraId="4DF4AE80" w14:textId="77777777" w:rsidR="00715C38" w:rsidRPr="002A12F4" w:rsidRDefault="00715C38" w:rsidP="00573A30">
            <w:pPr>
              <w:pStyle w:val="TAL"/>
            </w:pPr>
            <w:r w:rsidRPr="002A12F4">
              <w:t>For "type of service/traffic class type", the traffic descriptor component value field shall be encoded as a sequence of a one octet type-of-service/traffic class field and a one octet type-of-service/traffic class mask field. The type-of-service/traffic class field shall be transmitted first.</w:t>
            </w:r>
          </w:p>
          <w:p w14:paraId="3ED7447C" w14:textId="77777777" w:rsidR="00715C38" w:rsidRPr="002A12F4" w:rsidRDefault="00715C38" w:rsidP="00573A30">
            <w:pPr>
              <w:pStyle w:val="TAL"/>
            </w:pPr>
          </w:p>
        </w:tc>
      </w:tr>
      <w:tr w:rsidR="00715C38" w:rsidRPr="002A12F4" w14:paraId="460830FC" w14:textId="77777777" w:rsidTr="00573A30">
        <w:trPr>
          <w:gridAfter w:val="1"/>
          <w:wAfter w:w="33" w:type="dxa"/>
          <w:cantSplit/>
          <w:jc w:val="center"/>
        </w:trPr>
        <w:tc>
          <w:tcPr>
            <w:tcW w:w="7087" w:type="dxa"/>
            <w:gridSpan w:val="2"/>
          </w:tcPr>
          <w:p w14:paraId="1E51A538" w14:textId="77777777" w:rsidR="00715C38" w:rsidRPr="002A12F4" w:rsidRDefault="00715C38" w:rsidP="00573A30">
            <w:pPr>
              <w:pStyle w:val="TAL"/>
            </w:pPr>
            <w:r w:rsidRPr="002A12F4">
              <w:t>For "flow label type", the traffic descriptor component value field shall be encoded as three octets which specify the IPv6 flow label. The bits 8 through 5 of the first octet shall be spare whereas the remaining 20 bits shall contain the IPv6 flow label.</w:t>
            </w:r>
          </w:p>
          <w:p w14:paraId="3D3C1BED" w14:textId="77777777" w:rsidR="00715C38" w:rsidRPr="002A12F4" w:rsidRDefault="00715C38" w:rsidP="00573A30">
            <w:pPr>
              <w:pStyle w:val="TAL"/>
            </w:pPr>
          </w:p>
        </w:tc>
      </w:tr>
      <w:tr w:rsidR="00715C38" w:rsidRPr="002A12F4" w14:paraId="135A873D" w14:textId="77777777" w:rsidTr="00573A30">
        <w:trPr>
          <w:gridAfter w:val="1"/>
          <w:wAfter w:w="33" w:type="dxa"/>
          <w:cantSplit/>
          <w:jc w:val="center"/>
        </w:trPr>
        <w:tc>
          <w:tcPr>
            <w:tcW w:w="7087" w:type="dxa"/>
            <w:gridSpan w:val="2"/>
          </w:tcPr>
          <w:p w14:paraId="434BFDE0" w14:textId="77777777" w:rsidR="00715C38" w:rsidRPr="002A12F4" w:rsidRDefault="00715C38" w:rsidP="00573A30">
            <w:pPr>
              <w:pStyle w:val="TAL"/>
            </w:pPr>
            <w:r w:rsidRPr="002A12F4">
              <w:t>For "destination MAC address type", the traffic descriptor component value field shall be encoded as 6 octets which specify a MAC address.</w:t>
            </w:r>
          </w:p>
          <w:p w14:paraId="55575B68" w14:textId="77777777" w:rsidR="00715C38" w:rsidRPr="002A12F4" w:rsidRDefault="00715C38" w:rsidP="00573A30">
            <w:pPr>
              <w:pStyle w:val="TAL"/>
            </w:pPr>
          </w:p>
        </w:tc>
      </w:tr>
      <w:tr w:rsidR="00715C38" w:rsidRPr="002A12F4" w14:paraId="3632F406" w14:textId="77777777" w:rsidTr="00573A30">
        <w:trPr>
          <w:gridAfter w:val="1"/>
          <w:wAfter w:w="33" w:type="dxa"/>
          <w:cantSplit/>
          <w:jc w:val="center"/>
        </w:trPr>
        <w:tc>
          <w:tcPr>
            <w:tcW w:w="7087" w:type="dxa"/>
            <w:gridSpan w:val="2"/>
          </w:tcPr>
          <w:p w14:paraId="1302FC90" w14:textId="77777777" w:rsidR="00715C38" w:rsidRPr="002A12F4" w:rsidRDefault="00715C38" w:rsidP="00573A30">
            <w:pPr>
              <w:pStyle w:val="TAL"/>
            </w:pPr>
            <w:r w:rsidRPr="002A12F4">
              <w:t>For "802.1Q C-TAG VID type", the traffic descriptor component value field shall be encoded as two octets which specify the VID of the customer-VLAN tag (C-TAG). The bits 8 through 5 of the first octet shall be spare whereas the remaining 12 bits shall contain the VID.</w:t>
            </w:r>
          </w:p>
          <w:p w14:paraId="749FEC23" w14:textId="77777777" w:rsidR="00715C38" w:rsidRPr="002A12F4" w:rsidRDefault="00715C38" w:rsidP="00573A30">
            <w:pPr>
              <w:pStyle w:val="TAL"/>
            </w:pPr>
          </w:p>
        </w:tc>
      </w:tr>
      <w:tr w:rsidR="00715C38" w:rsidRPr="002A12F4" w14:paraId="4BBE516D" w14:textId="77777777" w:rsidTr="00573A30">
        <w:trPr>
          <w:gridAfter w:val="1"/>
          <w:wAfter w:w="33" w:type="dxa"/>
          <w:cantSplit/>
          <w:jc w:val="center"/>
        </w:trPr>
        <w:tc>
          <w:tcPr>
            <w:tcW w:w="7087" w:type="dxa"/>
            <w:gridSpan w:val="2"/>
          </w:tcPr>
          <w:p w14:paraId="5BC86704" w14:textId="77777777" w:rsidR="00715C38" w:rsidRPr="002A12F4" w:rsidRDefault="00715C38" w:rsidP="00573A30">
            <w:pPr>
              <w:pStyle w:val="TAL"/>
            </w:pPr>
            <w:r w:rsidRPr="002A12F4">
              <w:lastRenderedPageBreak/>
              <w:t>For "802.1Q S-TAG VID type", the traffic descriptor component value field shall be encoded as two octets which specify the VID of the service-VLAN tag (S-TAG). The bits 8 through 5 of the first octet shall be spare whereas the remaining 12 bits shall contain the VID.</w:t>
            </w:r>
          </w:p>
          <w:p w14:paraId="3224E051" w14:textId="77777777" w:rsidR="00715C38" w:rsidRPr="002A12F4" w:rsidRDefault="00715C38" w:rsidP="00573A30">
            <w:pPr>
              <w:pStyle w:val="TAL"/>
            </w:pPr>
          </w:p>
        </w:tc>
      </w:tr>
      <w:tr w:rsidR="00715C38" w:rsidRPr="002A12F4" w14:paraId="0FB4ADE5" w14:textId="77777777" w:rsidTr="00573A30">
        <w:trPr>
          <w:gridAfter w:val="1"/>
          <w:wAfter w:w="33" w:type="dxa"/>
          <w:cantSplit/>
          <w:jc w:val="center"/>
        </w:trPr>
        <w:tc>
          <w:tcPr>
            <w:tcW w:w="7087" w:type="dxa"/>
            <w:gridSpan w:val="2"/>
          </w:tcPr>
          <w:p w14:paraId="5F469FCF" w14:textId="77777777" w:rsidR="00715C38" w:rsidRPr="002A12F4" w:rsidRDefault="00715C38" w:rsidP="00573A30">
            <w:pPr>
              <w:pStyle w:val="TAL"/>
            </w:pPr>
            <w:r w:rsidRPr="002A12F4">
              <w:t>For "802.1Q C-TAG PCP/DEI type", the traffic descriptor component value field shall be encoded as one octet which specifies the 802.1Q C-TAG PCP and DEI. The bits 8 through 5 of the octet shall be spare, and the bits 4 through 2 contain the PCP and bit 1 contains the DEI.</w:t>
            </w:r>
          </w:p>
          <w:p w14:paraId="336DA08A" w14:textId="77777777" w:rsidR="00715C38" w:rsidRPr="002A12F4" w:rsidRDefault="00715C38" w:rsidP="00573A30">
            <w:pPr>
              <w:pStyle w:val="TAL"/>
            </w:pPr>
          </w:p>
        </w:tc>
      </w:tr>
      <w:tr w:rsidR="00715C38" w:rsidRPr="002A12F4" w14:paraId="6AB6CB7B" w14:textId="77777777" w:rsidTr="00573A30">
        <w:trPr>
          <w:gridAfter w:val="1"/>
          <w:wAfter w:w="33" w:type="dxa"/>
          <w:cantSplit/>
          <w:jc w:val="center"/>
        </w:trPr>
        <w:tc>
          <w:tcPr>
            <w:tcW w:w="7087" w:type="dxa"/>
            <w:gridSpan w:val="2"/>
          </w:tcPr>
          <w:p w14:paraId="217FE2EA" w14:textId="77777777" w:rsidR="00715C38" w:rsidRPr="002A12F4" w:rsidRDefault="00715C38" w:rsidP="00573A30">
            <w:pPr>
              <w:pStyle w:val="TAL"/>
            </w:pPr>
            <w:r w:rsidRPr="002A12F4">
              <w:t>For "802.1Q S-TAG PCP/DEI type", the traffic descriptor component value field shall be encoded as one octet which specifies the 802.1Q S-TAG PCP. The bits 8 through 5 of the octet shall be spare, and the bits 4 through 2 contain the PCP and bit 1 contains the DEI.</w:t>
            </w:r>
          </w:p>
          <w:p w14:paraId="4230F1BE" w14:textId="77777777" w:rsidR="00715C38" w:rsidRPr="002A12F4" w:rsidRDefault="00715C38" w:rsidP="00573A30">
            <w:pPr>
              <w:pStyle w:val="TAL"/>
            </w:pPr>
          </w:p>
        </w:tc>
      </w:tr>
      <w:tr w:rsidR="00715C38" w:rsidRPr="002A12F4" w14:paraId="28B60BC4" w14:textId="77777777" w:rsidTr="00573A30">
        <w:trPr>
          <w:gridAfter w:val="1"/>
          <w:wAfter w:w="33" w:type="dxa"/>
          <w:cantSplit/>
          <w:jc w:val="center"/>
        </w:trPr>
        <w:tc>
          <w:tcPr>
            <w:tcW w:w="7087" w:type="dxa"/>
            <w:gridSpan w:val="2"/>
          </w:tcPr>
          <w:p w14:paraId="01A91623" w14:textId="77777777" w:rsidR="00715C38" w:rsidRPr="002A12F4" w:rsidRDefault="00715C38" w:rsidP="00573A30">
            <w:pPr>
              <w:pStyle w:val="TAL"/>
            </w:pPr>
            <w:r w:rsidRPr="002A12F4">
              <w:t>For "ethertype type", the traffic descriptor component value field shall be encoded as two octets which specify an ethertype.</w:t>
            </w:r>
          </w:p>
          <w:p w14:paraId="4EC2F822" w14:textId="77777777" w:rsidR="00715C38" w:rsidRPr="002A12F4" w:rsidRDefault="00715C38" w:rsidP="00573A30">
            <w:pPr>
              <w:pStyle w:val="TAL"/>
            </w:pPr>
          </w:p>
        </w:tc>
      </w:tr>
      <w:tr w:rsidR="00715C38" w:rsidRPr="002A12F4" w14:paraId="396C942A" w14:textId="77777777" w:rsidTr="00573A30">
        <w:trPr>
          <w:gridAfter w:val="1"/>
          <w:wAfter w:w="33" w:type="dxa"/>
          <w:cantSplit/>
          <w:jc w:val="center"/>
        </w:trPr>
        <w:tc>
          <w:tcPr>
            <w:tcW w:w="7087" w:type="dxa"/>
            <w:gridSpan w:val="2"/>
          </w:tcPr>
          <w:p w14:paraId="6AEE3438" w14:textId="77777777" w:rsidR="00715C38" w:rsidRPr="002A12F4" w:rsidRDefault="00715C38" w:rsidP="00573A30">
            <w:pPr>
              <w:pStyle w:val="TAL"/>
              <w:rPr>
                <w:rFonts w:hint="eastAsia"/>
              </w:rPr>
            </w:pPr>
            <w:r w:rsidRPr="002A12F4">
              <w:t>For "DNN type", the traffic descriptor component value field shall be encoded as a sequence of a one octet DNN length field and a DNN value field of a variable size. The DNN value contains an APN as defined in 3GPP TS 23.003 [4].</w:t>
            </w:r>
          </w:p>
          <w:p w14:paraId="4F563643" w14:textId="77777777" w:rsidR="00715C38" w:rsidRPr="002A12F4" w:rsidRDefault="00715C38" w:rsidP="00573A30">
            <w:pPr>
              <w:pStyle w:val="TAL"/>
            </w:pPr>
          </w:p>
        </w:tc>
      </w:tr>
      <w:tr w:rsidR="00DA375F" w14:paraId="5729CB2D" w14:textId="77777777" w:rsidTr="00551E2D">
        <w:tblPrEx>
          <w:tblLook w:val="04A0" w:firstRow="1" w:lastRow="0" w:firstColumn="1" w:lastColumn="0" w:noHBand="0" w:noVBand="1"/>
        </w:tblPrEx>
        <w:trPr>
          <w:gridAfter w:val="1"/>
          <w:wAfter w:w="33" w:type="dxa"/>
          <w:cantSplit/>
          <w:jc w:val="center"/>
        </w:trPr>
        <w:tc>
          <w:tcPr>
            <w:tcW w:w="7087" w:type="dxa"/>
            <w:gridSpan w:val="2"/>
            <w:tcBorders>
              <w:top w:val="nil"/>
              <w:left w:val="single" w:sz="4" w:space="0" w:color="auto"/>
              <w:bottom w:val="nil"/>
              <w:right w:val="single" w:sz="4" w:space="0" w:color="auto"/>
            </w:tcBorders>
          </w:tcPr>
          <w:p w14:paraId="157CD159" w14:textId="4E7EDEB5" w:rsidR="00DA375F" w:rsidRDefault="00DA375F" w:rsidP="00551E2D">
            <w:pPr>
              <w:pStyle w:val="TAL"/>
              <w:spacing w:after="40"/>
            </w:pPr>
            <w:r>
              <w:t>For "connection capabilities</w:t>
            </w:r>
            <w:r w:rsidR="009C769A">
              <w:t>"</w:t>
            </w:r>
            <w:r>
              <w:t xml:space="preserve"> type, the traffic descriptor component value field shall be encoded as a sequence of one octet for number of network capabilities followed by one or more octets, each containing a connection capability identifier encoded as follows:</w:t>
            </w:r>
          </w:p>
          <w:p w14:paraId="7077FEBF" w14:textId="77777777" w:rsidR="00DA375F" w:rsidRDefault="00DA375F" w:rsidP="00551E2D">
            <w:pPr>
              <w:pStyle w:val="TAL"/>
            </w:pPr>
            <w:r>
              <w:t>Bits</w:t>
            </w:r>
          </w:p>
          <w:p w14:paraId="4674E72A" w14:textId="77777777" w:rsidR="00DA375F" w:rsidRDefault="00DA375F" w:rsidP="00551E2D">
            <w:pPr>
              <w:pStyle w:val="TAL"/>
            </w:pPr>
            <w:r>
              <w:t>8 7 6 5 4 3 2 1</w:t>
            </w:r>
          </w:p>
          <w:p w14:paraId="0DD500D1" w14:textId="77777777" w:rsidR="00DA375F" w:rsidRDefault="00DA375F" w:rsidP="00551E2D">
            <w:pPr>
              <w:pStyle w:val="TAL"/>
            </w:pPr>
            <w:r>
              <w:t>0 0 0 0 0 0 0 1</w:t>
            </w:r>
            <w:r>
              <w:tab/>
              <w:t>IMS</w:t>
            </w:r>
          </w:p>
          <w:p w14:paraId="3F8CFB23" w14:textId="77777777" w:rsidR="00DA375F" w:rsidRDefault="00DA375F" w:rsidP="00551E2D">
            <w:pPr>
              <w:pStyle w:val="TAL"/>
            </w:pPr>
            <w:r>
              <w:t>0 0 0 0 0 0 1 0</w:t>
            </w:r>
            <w:r>
              <w:tab/>
              <w:t>MMS</w:t>
            </w:r>
          </w:p>
          <w:p w14:paraId="1E8B43CF" w14:textId="77777777" w:rsidR="00DA375F" w:rsidRDefault="00DA375F" w:rsidP="00551E2D">
            <w:pPr>
              <w:pStyle w:val="TAL"/>
            </w:pPr>
            <w:r>
              <w:t>0 0 0 0 0 1 0 0</w:t>
            </w:r>
            <w:r>
              <w:tab/>
              <w:t>SUPL</w:t>
            </w:r>
          </w:p>
          <w:p w14:paraId="5FB52AB9" w14:textId="77777777" w:rsidR="00DA375F" w:rsidRDefault="00DA375F" w:rsidP="00551E2D">
            <w:pPr>
              <w:pStyle w:val="TAL"/>
            </w:pPr>
            <w:r>
              <w:t>0 0 0 0 1 0 0 0</w:t>
            </w:r>
            <w:r>
              <w:tab/>
              <w:t>Internet</w:t>
            </w:r>
          </w:p>
          <w:p w14:paraId="4434E2D5" w14:textId="77777777" w:rsidR="00DA375F" w:rsidRDefault="00DA375F" w:rsidP="00551E2D">
            <w:pPr>
              <w:pStyle w:val="TAL"/>
            </w:pPr>
            <w:r>
              <w:t xml:space="preserve">All other values are </w:t>
            </w:r>
            <w:r w:rsidR="00A2047F">
              <w:t>spare</w:t>
            </w:r>
            <w:r>
              <w:t>.</w:t>
            </w:r>
            <w:r w:rsidR="002A7CF9" w:rsidRPr="00F5608B">
              <w:t xml:space="preserve"> If received they shall be interpreted as unknown</w:t>
            </w:r>
            <w:r w:rsidR="002A7CF9">
              <w:t>.</w:t>
            </w:r>
          </w:p>
          <w:p w14:paraId="3BEEE73C" w14:textId="77777777" w:rsidR="00DA375F" w:rsidRDefault="00DA375F" w:rsidP="00551E2D">
            <w:pPr>
              <w:pStyle w:val="TAL"/>
              <w:spacing w:before="40" w:after="40"/>
            </w:pPr>
          </w:p>
        </w:tc>
      </w:tr>
      <w:tr w:rsidR="00DC08CF" w:rsidRPr="002A12F4" w14:paraId="138F0F23" w14:textId="77777777" w:rsidTr="001274FD">
        <w:trPr>
          <w:gridAfter w:val="1"/>
          <w:wAfter w:w="33" w:type="dxa"/>
          <w:cantSplit/>
          <w:jc w:val="center"/>
        </w:trPr>
        <w:tc>
          <w:tcPr>
            <w:tcW w:w="7087" w:type="dxa"/>
            <w:gridSpan w:val="2"/>
          </w:tcPr>
          <w:p w14:paraId="79646A24" w14:textId="77777777" w:rsidR="006E163A" w:rsidRDefault="00DC08CF" w:rsidP="006E163A">
            <w:pPr>
              <w:pStyle w:val="TAL"/>
            </w:pPr>
            <w:r>
              <w:t>For "destination FQDN" type, the traffic descriptor component value field shall be encoded as a sequence of one octet destination FQDN length field and a destination FQDN value of variable size</w:t>
            </w:r>
            <w:r w:rsidRPr="002A12F4">
              <w:t>.</w:t>
            </w:r>
            <w:r>
              <w:t xml:space="preserve"> The destination </w:t>
            </w:r>
            <w:r w:rsidRPr="00C416FE">
              <w:t>FQDN</w:t>
            </w:r>
            <w:r>
              <w:t xml:space="preserve"> value</w:t>
            </w:r>
            <w:r w:rsidRPr="00C416FE">
              <w:t xml:space="preserve"> field shall be </w:t>
            </w:r>
            <w:r>
              <w:t>encoded as defined in IETF RFC </w:t>
            </w:r>
            <w:r w:rsidRPr="00C416FE">
              <w:t>1035</w:t>
            </w:r>
            <w:r>
              <w:t> [12].</w:t>
            </w:r>
            <w:r w:rsidR="006E163A">
              <w:t xml:space="preserve"> </w:t>
            </w:r>
          </w:p>
          <w:p w14:paraId="1C48DD64" w14:textId="77777777" w:rsidR="006E163A" w:rsidRDefault="006E163A" w:rsidP="006E163A">
            <w:pPr>
              <w:pStyle w:val="TAL"/>
            </w:pPr>
          </w:p>
          <w:p w14:paraId="326217FA" w14:textId="77777777" w:rsidR="00DC08CF" w:rsidRPr="002A12F4" w:rsidRDefault="006E163A" w:rsidP="006E163A">
            <w:pPr>
              <w:pStyle w:val="TAL"/>
            </w:pPr>
            <w:r>
              <w:t>For "regu</w:t>
            </w:r>
            <w:r w:rsidRPr="003407BE">
              <w:t>lar expression</w:t>
            </w:r>
            <w:r>
              <w:t>" type, the traffic descriptor component value field shall be encoded as</w:t>
            </w:r>
            <w:r w:rsidRPr="00A561C5">
              <w:t xml:space="preserve"> a sequence of one octet </w:t>
            </w:r>
            <w:r>
              <w:t xml:space="preserve">regular expression </w:t>
            </w:r>
            <w:r w:rsidRPr="00A561C5">
              <w:t xml:space="preserve">length field and a </w:t>
            </w:r>
            <w:r>
              <w:t>regular expression</w:t>
            </w:r>
            <w:r w:rsidRPr="00A561C5">
              <w:t xml:space="preserve"> value of variable size.</w:t>
            </w:r>
            <w:r>
              <w:t xml:space="preserve"> </w:t>
            </w:r>
            <w:r w:rsidRPr="008B1273">
              <w:t xml:space="preserve">The regular expression </w:t>
            </w:r>
            <w:r>
              <w:t xml:space="preserve">value field </w:t>
            </w:r>
            <w:r w:rsidRPr="008B1273">
              <w:t>shall take the form of Extended Regular Expressi</w:t>
            </w:r>
            <w:r>
              <w:t xml:space="preserve">ons (ERE) as defined in </w:t>
            </w:r>
            <w:bookmarkStart w:id="214" w:name="MCCQCTEMPBM_00000019"/>
            <w:r>
              <w:t>chapter</w:t>
            </w:r>
            <w:bookmarkEnd w:id="214"/>
            <w:r w:rsidRPr="00B210BE">
              <w:t> </w:t>
            </w:r>
            <w:r w:rsidRPr="008B1273">
              <w:t xml:space="preserve">9 in </w:t>
            </w:r>
            <w:r>
              <w:t>IEEE 1003.1-2004 Part </w:t>
            </w:r>
            <w:r w:rsidRPr="008B1273">
              <w:t>1</w:t>
            </w:r>
            <w:r>
              <w:t> [19</w:t>
            </w:r>
            <w:r w:rsidRPr="008B1273">
              <w:t>]</w:t>
            </w:r>
            <w:r>
              <w:t>.</w:t>
            </w:r>
          </w:p>
          <w:p w14:paraId="783E92B5" w14:textId="77777777" w:rsidR="00DC08CF" w:rsidRPr="002A12F4" w:rsidRDefault="00DC08CF" w:rsidP="001274FD">
            <w:pPr>
              <w:pStyle w:val="TAL"/>
            </w:pPr>
          </w:p>
        </w:tc>
      </w:tr>
      <w:tr w:rsidR="00D02CA4" w14:paraId="733DB6AF" w14:textId="77777777" w:rsidTr="00B838A5">
        <w:tblPrEx>
          <w:tblLook w:val="04A0" w:firstRow="1" w:lastRow="0" w:firstColumn="1" w:lastColumn="0" w:noHBand="0" w:noVBand="1"/>
        </w:tblPrEx>
        <w:trPr>
          <w:gridAfter w:val="1"/>
          <w:wAfter w:w="33" w:type="dxa"/>
          <w:cantSplit/>
          <w:jc w:val="center"/>
        </w:trPr>
        <w:tc>
          <w:tcPr>
            <w:tcW w:w="7087" w:type="dxa"/>
            <w:gridSpan w:val="2"/>
            <w:tcBorders>
              <w:top w:val="nil"/>
              <w:left w:val="single" w:sz="4" w:space="0" w:color="auto"/>
              <w:bottom w:val="nil"/>
              <w:right w:val="single" w:sz="4" w:space="0" w:color="auto"/>
            </w:tcBorders>
          </w:tcPr>
          <w:p w14:paraId="72445C0C" w14:textId="77777777" w:rsidR="00D02CA4" w:rsidRDefault="00D02CA4" w:rsidP="00B838A5">
            <w:pPr>
              <w:pStyle w:val="TAL"/>
              <w:spacing w:after="40"/>
            </w:pPr>
            <w:r>
              <w:t>For "OS App Id type", the traffic descriptor component value field shall be encoded as a one octet OS App Id length field and an OS App Id field.</w:t>
            </w:r>
          </w:p>
          <w:p w14:paraId="438C2A40" w14:textId="77777777" w:rsidR="00D02CA4" w:rsidRDefault="00D02CA4" w:rsidP="00B838A5">
            <w:pPr>
              <w:pStyle w:val="TAL"/>
              <w:spacing w:after="40"/>
            </w:pPr>
          </w:p>
        </w:tc>
      </w:tr>
      <w:tr w:rsidR="00715C38" w:rsidRPr="002A12F4" w14:paraId="39D6FAF8" w14:textId="77777777" w:rsidTr="00573A30">
        <w:trPr>
          <w:gridAfter w:val="1"/>
          <w:wAfter w:w="33" w:type="dxa"/>
          <w:cantSplit/>
          <w:jc w:val="center"/>
        </w:trPr>
        <w:tc>
          <w:tcPr>
            <w:tcW w:w="7087" w:type="dxa"/>
            <w:gridSpan w:val="2"/>
          </w:tcPr>
          <w:p w14:paraId="219644D2" w14:textId="77777777" w:rsidR="00715C38" w:rsidRPr="002A12F4" w:rsidRDefault="00715C38" w:rsidP="00573A30">
            <w:pPr>
              <w:pStyle w:val="TAL"/>
            </w:pPr>
            <w:r w:rsidRPr="002A12F4">
              <w:t>Precedence value</w:t>
            </w:r>
            <w:r>
              <w:t xml:space="preserve"> of route selection descriptor</w:t>
            </w:r>
            <w:r w:rsidRPr="002A12F4">
              <w:t xml:space="preserve"> (octet </w:t>
            </w:r>
            <w:r>
              <w:t>b+</w:t>
            </w:r>
            <w:r w:rsidR="00B35D4C">
              <w:t>2</w:t>
            </w:r>
            <w:r w:rsidRPr="002A12F4">
              <w:t>)</w:t>
            </w:r>
          </w:p>
          <w:p w14:paraId="1CDAFFD6" w14:textId="77777777" w:rsidR="00715C38" w:rsidRPr="002A12F4" w:rsidRDefault="00715C38" w:rsidP="00573A30">
            <w:pPr>
              <w:pStyle w:val="TAL"/>
            </w:pPr>
            <w:r w:rsidRPr="002A12F4">
              <w:t xml:space="preserve">The precedence value </w:t>
            </w:r>
            <w:r>
              <w:t xml:space="preserve">of route selection descriptor </w:t>
            </w:r>
            <w:r w:rsidRPr="002A12F4">
              <w:t xml:space="preserve">field is used to specify the precedence of the </w:t>
            </w:r>
            <w:r>
              <w:t>route selection descriptor</w:t>
            </w:r>
            <w:r w:rsidRPr="002A12F4">
              <w:t xml:space="preserve"> among all </w:t>
            </w:r>
            <w:r>
              <w:t>route selection descriptors</w:t>
            </w:r>
            <w:r w:rsidRPr="002A12F4">
              <w:t xml:space="preserve"> in the URSP</w:t>
            </w:r>
            <w:r>
              <w:t xml:space="preserve"> rule</w:t>
            </w:r>
            <w:r w:rsidRPr="002A12F4">
              <w:t xml:space="preserve">. This field includes the binary </w:t>
            </w:r>
            <w:r w:rsidR="003734FB">
              <w:t>en</w:t>
            </w:r>
            <w:r w:rsidRPr="002A12F4">
              <w:t xml:space="preserve">coded value of the precedence value in the range from 0 to 255 (decimal). The higher the value of the precedence value field, the lower the precedence of the </w:t>
            </w:r>
            <w:r>
              <w:t>route selection descriptor</w:t>
            </w:r>
            <w:r w:rsidRPr="002A12F4">
              <w:t xml:space="preserve"> is.</w:t>
            </w:r>
          </w:p>
          <w:p w14:paraId="18957C87" w14:textId="77777777" w:rsidR="00715C38" w:rsidRPr="002A12F4" w:rsidRDefault="00715C38" w:rsidP="00573A30">
            <w:pPr>
              <w:pStyle w:val="TAL"/>
            </w:pPr>
          </w:p>
        </w:tc>
      </w:tr>
      <w:tr w:rsidR="00715C38" w:rsidRPr="002A12F4" w14:paraId="0A87647F" w14:textId="77777777" w:rsidTr="00573A30">
        <w:trPr>
          <w:gridAfter w:val="1"/>
          <w:wAfter w:w="33" w:type="dxa"/>
          <w:cantSplit/>
          <w:jc w:val="center"/>
        </w:trPr>
        <w:tc>
          <w:tcPr>
            <w:tcW w:w="7087" w:type="dxa"/>
            <w:gridSpan w:val="2"/>
          </w:tcPr>
          <w:p w14:paraId="0766D137" w14:textId="77777777" w:rsidR="00715C38" w:rsidRPr="002A12F4" w:rsidRDefault="00715C38" w:rsidP="00573A30">
            <w:pPr>
              <w:pStyle w:val="TAL"/>
            </w:pPr>
            <w:r w:rsidRPr="002A12F4">
              <w:t xml:space="preserve">Route selection descriptor </w:t>
            </w:r>
            <w:r>
              <w:t>contents (octets b+</w:t>
            </w:r>
            <w:r w:rsidR="00B35D4C">
              <w:t>5</w:t>
            </w:r>
            <w:r w:rsidR="00B35D4C" w:rsidRPr="002A12F4">
              <w:t xml:space="preserve"> </w:t>
            </w:r>
            <w:r w:rsidRPr="002A12F4">
              <w:t xml:space="preserve">to </w:t>
            </w:r>
            <w:r>
              <w:t>c</w:t>
            </w:r>
            <w:r w:rsidRPr="002A12F4">
              <w:t>)</w:t>
            </w:r>
          </w:p>
          <w:p w14:paraId="0E74EBA6" w14:textId="77777777" w:rsidR="00715C38" w:rsidRPr="002A12F4" w:rsidRDefault="00715C38" w:rsidP="00573A30">
            <w:pPr>
              <w:pStyle w:val="TAL"/>
            </w:pPr>
            <w:r w:rsidRPr="002A12F4">
              <w:t xml:space="preserve">The route selection descriptor </w:t>
            </w:r>
            <w:r>
              <w:t xml:space="preserve">contents </w:t>
            </w:r>
            <w:r w:rsidRPr="002A12F4">
              <w:t>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3680E96A" w14:textId="77777777" w:rsidR="00715C38" w:rsidRPr="002A12F4" w:rsidRDefault="00715C38" w:rsidP="00573A30">
            <w:pPr>
              <w:pStyle w:val="TAL"/>
            </w:pPr>
          </w:p>
        </w:tc>
      </w:tr>
      <w:tr w:rsidR="00715C38" w:rsidRPr="002A12F4" w14:paraId="2C738179" w14:textId="77777777" w:rsidTr="00573A30">
        <w:trPr>
          <w:gridAfter w:val="1"/>
          <w:wAfter w:w="33" w:type="dxa"/>
          <w:cantSplit/>
          <w:jc w:val="center"/>
        </w:trPr>
        <w:tc>
          <w:tcPr>
            <w:tcW w:w="7087" w:type="dxa"/>
            <w:gridSpan w:val="2"/>
          </w:tcPr>
          <w:p w14:paraId="07271F93" w14:textId="77777777" w:rsidR="00715C38" w:rsidRPr="002A12F4" w:rsidRDefault="00715C38" w:rsidP="00573A30">
            <w:pPr>
              <w:pStyle w:val="TAL"/>
            </w:pPr>
            <w:r w:rsidRPr="002A12F4">
              <w:lastRenderedPageBreak/>
              <w:t>Route selection descriptor component type identifier</w:t>
            </w:r>
          </w:p>
          <w:p w14:paraId="02F3102A" w14:textId="77777777" w:rsidR="00715C38" w:rsidRPr="002A12F4" w:rsidRDefault="00715C38" w:rsidP="00573A30">
            <w:pPr>
              <w:pStyle w:val="TAL"/>
            </w:pPr>
            <w:r w:rsidRPr="002A12F4">
              <w:t>Bits</w:t>
            </w:r>
            <w:r w:rsidRPr="002A12F4">
              <w:br/>
              <w:t>8 7 6 5 4 3 2 1</w:t>
            </w:r>
          </w:p>
          <w:p w14:paraId="41BFD2DB" w14:textId="77777777" w:rsidR="00715C38" w:rsidRPr="002A12F4" w:rsidRDefault="00715C38" w:rsidP="00573A30">
            <w:pPr>
              <w:pStyle w:val="TAL"/>
            </w:pPr>
            <w:r w:rsidRPr="002A12F4">
              <w:t>0 0 0 0 0 0 0 1</w:t>
            </w:r>
            <w:r w:rsidRPr="002A12F4">
              <w:tab/>
              <w:t>SSC mode type</w:t>
            </w:r>
            <w:r w:rsidRPr="002A12F4">
              <w:br/>
              <w:t>0 0 0 0 0 0 1 0</w:t>
            </w:r>
            <w:r w:rsidRPr="002A12F4">
              <w:tab/>
              <w:t>S-NSSAI type</w:t>
            </w:r>
            <w:r w:rsidRPr="002A12F4">
              <w:br/>
              <w:t>0 0 0 0 0 1 0 0</w:t>
            </w:r>
            <w:r w:rsidRPr="002A12F4">
              <w:tab/>
              <w:t>DNN type</w:t>
            </w:r>
            <w:r w:rsidRPr="002A12F4">
              <w:br/>
              <w:t>0 0 0 0 1 0 0 0</w:t>
            </w:r>
            <w:r w:rsidRPr="002A12F4">
              <w:tab/>
              <w:t>PDU session type type</w:t>
            </w:r>
            <w:r w:rsidRPr="002A12F4">
              <w:br/>
              <w:t>0 0 0 1 0 0 0 0</w:t>
            </w:r>
            <w:r w:rsidRPr="002A12F4">
              <w:tab/>
              <w:t>Preferred access type type</w:t>
            </w:r>
            <w:r w:rsidR="00F41050">
              <w:t xml:space="preserve"> (NOTE 2)</w:t>
            </w:r>
            <w:r w:rsidR="002A7CF9" w:rsidRPr="002A12F4">
              <w:br/>
            </w:r>
            <w:r w:rsidR="002A7CF9">
              <w:t>0 0 0 1 0 0 0 1</w:t>
            </w:r>
            <w:r w:rsidR="002A7CF9" w:rsidRPr="002A12F4">
              <w:tab/>
            </w:r>
            <w:r w:rsidR="002A7CF9">
              <w:rPr>
                <w:lang w:eastAsia="ko-KR"/>
              </w:rPr>
              <w:t>Multi-access preference type</w:t>
            </w:r>
            <w:r w:rsidR="00F41050">
              <w:t xml:space="preserve"> (NOTE 2)</w:t>
            </w:r>
            <w:r w:rsidR="002B2E73">
              <w:rPr>
                <w:lang w:eastAsia="ko-KR"/>
              </w:rPr>
              <w:br/>
            </w:r>
            <w:r w:rsidRPr="002A12F4">
              <w:t>0 0 1 0 0 0 0 0</w:t>
            </w:r>
            <w:r w:rsidRPr="002A12F4">
              <w:tab/>
              <w:t>Non-seamless non-3GPP offload indication type</w:t>
            </w:r>
            <w:r w:rsidRPr="002A12F4">
              <w:br/>
            </w:r>
            <w:r w:rsidR="00C9623E">
              <w:rPr>
                <w:lang w:eastAsia="ko-KR"/>
              </w:rPr>
              <w:t>0 1 0 0 0 0 0 0</w:t>
            </w:r>
            <w:r w:rsidR="00C9623E">
              <w:rPr>
                <w:lang w:eastAsia="ko-KR"/>
              </w:rPr>
              <w:tab/>
              <w:t>Location criteria type</w:t>
            </w:r>
            <w:r w:rsidR="00C9623E" w:rsidRPr="002A12F4">
              <w:br/>
            </w:r>
            <w:r w:rsidR="00C9623E">
              <w:rPr>
                <w:lang w:eastAsia="ko-KR"/>
              </w:rPr>
              <w:t>1 0 0 0 0 0 0 0</w:t>
            </w:r>
            <w:r w:rsidR="00C9623E">
              <w:rPr>
                <w:lang w:eastAsia="ko-KR"/>
              </w:rPr>
              <w:tab/>
              <w:t>Time window type</w:t>
            </w:r>
            <w:r w:rsidR="00C9623E">
              <w:rPr>
                <w:lang w:eastAsia="ko-KR"/>
              </w:rPr>
              <w:br/>
            </w:r>
            <w:r w:rsidRPr="002A12F4">
              <w:t xml:space="preserve">All other values are </w:t>
            </w:r>
            <w:r w:rsidR="00A2047F">
              <w:t>spare</w:t>
            </w:r>
            <w:r w:rsidRPr="002A12F4">
              <w:t>.</w:t>
            </w:r>
            <w:r w:rsidR="002A7CF9" w:rsidRPr="00F5608B">
              <w:t xml:space="preserve"> If received they shall be interpreted as unknown</w:t>
            </w:r>
            <w:r w:rsidR="002A7CF9">
              <w:t>.</w:t>
            </w:r>
          </w:p>
          <w:p w14:paraId="7708ECDB" w14:textId="77777777" w:rsidR="00715C38" w:rsidRPr="002A12F4" w:rsidRDefault="00715C38" w:rsidP="00573A30">
            <w:pPr>
              <w:pStyle w:val="TAL"/>
            </w:pPr>
          </w:p>
        </w:tc>
      </w:tr>
      <w:tr w:rsidR="00715C38" w:rsidRPr="002A12F4" w14:paraId="484B610C" w14:textId="77777777" w:rsidTr="00573A30">
        <w:trPr>
          <w:gridAfter w:val="1"/>
          <w:wAfter w:w="33" w:type="dxa"/>
          <w:cantSplit/>
          <w:jc w:val="center"/>
        </w:trPr>
        <w:tc>
          <w:tcPr>
            <w:tcW w:w="7087" w:type="dxa"/>
            <w:gridSpan w:val="2"/>
          </w:tcPr>
          <w:p w14:paraId="663AD8CB" w14:textId="38E6C1E0" w:rsidR="00715C38" w:rsidRPr="002A12F4" w:rsidRDefault="00715C38" w:rsidP="00573A30">
            <w:pPr>
              <w:pStyle w:val="TAL"/>
            </w:pPr>
            <w:r w:rsidRPr="002A12F4">
              <w:t xml:space="preserve">For "SSC mode type", the route selection descriptor component value field shall be encoded as a one octet SSC mode field. The bits 8 through </w:t>
            </w:r>
            <w:r w:rsidR="00CD3543">
              <w:t>4</w:t>
            </w:r>
            <w:r w:rsidRPr="002A12F4">
              <w:t xml:space="preserve"> of the octet shall be spare, and the bits </w:t>
            </w:r>
            <w:r w:rsidR="00CD3543">
              <w:t>3</w:t>
            </w:r>
            <w:r w:rsidR="00CD3543" w:rsidRPr="002A12F4">
              <w:t xml:space="preserve"> </w:t>
            </w:r>
            <w:r w:rsidRPr="002A12F4">
              <w:t xml:space="preserve">through 1 shall be encoded as the value part of the SSC mode information element defined in </w:t>
            </w:r>
            <w:r w:rsidR="00100DEB">
              <w:t>clause</w:t>
            </w:r>
            <w:r w:rsidRPr="002A12F4">
              <w:t> </w:t>
            </w:r>
            <w:r w:rsidR="00D93735">
              <w:t>9.11.4.16</w:t>
            </w:r>
            <w:r w:rsidR="00D93735" w:rsidRPr="002A12F4">
              <w:t xml:space="preserve"> </w:t>
            </w:r>
            <w:r w:rsidRPr="002A12F4">
              <w:t>of 3GPP TS 24.501 [</w:t>
            </w:r>
            <w:r w:rsidR="0080746B">
              <w:t>11</w:t>
            </w:r>
            <w:r w:rsidRPr="002A12F4">
              <w:t>]. The "SSC mode type" route selection descriptor component shall not appear more than once in the route selection descriptor.</w:t>
            </w:r>
          </w:p>
          <w:p w14:paraId="7A9BDBC7" w14:textId="77777777" w:rsidR="00715C38" w:rsidRPr="002A12F4" w:rsidRDefault="00715C38" w:rsidP="00573A30">
            <w:pPr>
              <w:pStyle w:val="TAL"/>
            </w:pPr>
          </w:p>
        </w:tc>
      </w:tr>
      <w:tr w:rsidR="00715C38" w:rsidRPr="002A12F4" w14:paraId="4DFAE3C1" w14:textId="77777777" w:rsidTr="00573A30">
        <w:trPr>
          <w:gridAfter w:val="1"/>
          <w:wAfter w:w="33" w:type="dxa"/>
          <w:cantSplit/>
          <w:jc w:val="center"/>
        </w:trPr>
        <w:tc>
          <w:tcPr>
            <w:tcW w:w="7087" w:type="dxa"/>
            <w:gridSpan w:val="2"/>
          </w:tcPr>
          <w:p w14:paraId="0ED6D7AA" w14:textId="6ED3B207" w:rsidR="00715C38" w:rsidRPr="002A12F4" w:rsidRDefault="00715C38" w:rsidP="00573A30">
            <w:pPr>
              <w:pStyle w:val="TAL"/>
              <w:rPr>
                <w:lang w:val="en-US" w:eastAsia="ko-KR"/>
              </w:rPr>
            </w:pPr>
            <w:r w:rsidRPr="002A12F4">
              <w:rPr>
                <w:rFonts w:hint="eastAsia"/>
                <w:lang w:eastAsia="ko-KR"/>
              </w:rPr>
              <w:t xml:space="preserve">For </w:t>
            </w:r>
            <w:r w:rsidRPr="002A12F4">
              <w:rPr>
                <w:lang w:eastAsia="ko-KR"/>
              </w:rPr>
              <w:t>"S-NSSAI type", the route selection descriptor component value field shall be encoded as a sequence of a one octet S-NSSAI length field and a</w:t>
            </w:r>
            <w:r w:rsidR="00E42A56">
              <w:rPr>
                <w:lang w:eastAsia="ko-KR"/>
              </w:rPr>
              <w:t>n</w:t>
            </w:r>
            <w:r w:rsidRPr="002A12F4">
              <w:rPr>
                <w:lang w:eastAsia="ko-KR"/>
              </w:rPr>
              <w:t xml:space="preserve"> S-NSSAI value field of a variable size. The S-NSSAI value shall be encoded as the value part of </w:t>
            </w:r>
            <w:r w:rsidR="00064894">
              <w:rPr>
                <w:lang w:eastAsia="ko-KR"/>
              </w:rPr>
              <w:t>the S-</w:t>
            </w:r>
            <w:r w:rsidRPr="002A12F4">
              <w:rPr>
                <w:lang w:eastAsia="ko-KR"/>
              </w:rPr>
              <w:t xml:space="preserve">NSSAI information element defined in </w:t>
            </w:r>
            <w:r w:rsidR="00100DEB">
              <w:rPr>
                <w:lang w:eastAsia="ko-KR"/>
              </w:rPr>
              <w:t>clause</w:t>
            </w:r>
            <w:r w:rsidRPr="002A12F4">
              <w:rPr>
                <w:lang w:eastAsia="ko-KR"/>
              </w:rPr>
              <w:t> </w:t>
            </w:r>
            <w:r w:rsidR="00D93735">
              <w:rPr>
                <w:lang w:eastAsia="ko-KR"/>
              </w:rPr>
              <w:t>9.11.</w:t>
            </w:r>
            <w:r w:rsidR="00064894">
              <w:rPr>
                <w:lang w:eastAsia="ko-KR"/>
              </w:rPr>
              <w:t>2.8</w:t>
            </w:r>
            <w:r w:rsidR="00D93735" w:rsidRPr="002A12F4">
              <w:rPr>
                <w:lang w:val="en-US" w:eastAsia="ko-KR"/>
              </w:rPr>
              <w:t xml:space="preserve"> </w:t>
            </w:r>
            <w:r w:rsidRPr="002A12F4">
              <w:rPr>
                <w:lang w:val="en-US" w:eastAsia="ko-KR"/>
              </w:rPr>
              <w:t>of 3GPP TS 24.501 [</w:t>
            </w:r>
            <w:r w:rsidR="0080746B">
              <w:rPr>
                <w:lang w:val="en-US" w:eastAsia="ko-KR"/>
              </w:rPr>
              <w:t>11</w:t>
            </w:r>
            <w:r w:rsidRPr="002A12F4">
              <w:rPr>
                <w:lang w:val="en-US" w:eastAsia="ko-KR"/>
              </w:rPr>
              <w:t>].</w:t>
            </w:r>
          </w:p>
          <w:p w14:paraId="631C411D" w14:textId="77777777" w:rsidR="00715C38" w:rsidRPr="002A12F4" w:rsidRDefault="00715C38" w:rsidP="00573A30">
            <w:pPr>
              <w:pStyle w:val="TAL"/>
            </w:pPr>
          </w:p>
        </w:tc>
      </w:tr>
      <w:tr w:rsidR="00715C38" w:rsidRPr="002A12F4" w14:paraId="3B4B7FA1" w14:textId="77777777" w:rsidTr="00573A30">
        <w:trPr>
          <w:gridAfter w:val="1"/>
          <w:wAfter w:w="33" w:type="dxa"/>
          <w:cantSplit/>
          <w:jc w:val="center"/>
        </w:trPr>
        <w:tc>
          <w:tcPr>
            <w:tcW w:w="7087" w:type="dxa"/>
            <w:gridSpan w:val="2"/>
          </w:tcPr>
          <w:p w14:paraId="2D00445F" w14:textId="77777777" w:rsidR="00715C38" w:rsidRPr="002A12F4" w:rsidRDefault="00715C38" w:rsidP="00573A30">
            <w:pPr>
              <w:pStyle w:val="TAL"/>
              <w:rPr>
                <w:lang w:val="en-US" w:eastAsia="ko-KR"/>
              </w:rPr>
            </w:pPr>
            <w:r w:rsidRPr="002A12F4">
              <w:rPr>
                <w:rFonts w:hint="eastAsia"/>
                <w:lang w:eastAsia="ko-KR"/>
              </w:rPr>
              <w:t xml:space="preserve">For </w:t>
            </w:r>
            <w:r w:rsidRPr="002A12F4">
              <w:rPr>
                <w:lang w:eastAsia="ko-KR"/>
              </w:rPr>
              <w:t xml:space="preserve">"DNN type", the route selection descriptor component value field shall be encoded as a sequence of a one octet DNN length field and a DNN value field of a variable size. </w:t>
            </w:r>
            <w:r w:rsidRPr="002A12F4">
              <w:t>The DNN value contains an APN as defined in 3GPP TS 23.003 [4].</w:t>
            </w:r>
          </w:p>
          <w:p w14:paraId="7E4BC181" w14:textId="77777777" w:rsidR="00715C38" w:rsidRPr="002A12F4" w:rsidRDefault="00715C38" w:rsidP="00573A30">
            <w:pPr>
              <w:pStyle w:val="TAL"/>
            </w:pPr>
          </w:p>
        </w:tc>
      </w:tr>
      <w:tr w:rsidR="00715C38" w:rsidRPr="002A12F4" w14:paraId="14BB72A3" w14:textId="77777777" w:rsidTr="00573A30">
        <w:trPr>
          <w:gridAfter w:val="1"/>
          <w:wAfter w:w="33" w:type="dxa"/>
          <w:cantSplit/>
          <w:jc w:val="center"/>
        </w:trPr>
        <w:tc>
          <w:tcPr>
            <w:tcW w:w="7087" w:type="dxa"/>
            <w:gridSpan w:val="2"/>
          </w:tcPr>
          <w:p w14:paraId="5A6C1070" w14:textId="03995606" w:rsidR="00715C38" w:rsidRPr="002A12F4" w:rsidRDefault="00715C38" w:rsidP="00573A30">
            <w:pPr>
              <w:pStyle w:val="TAL"/>
            </w:pPr>
            <w:r w:rsidRPr="002A12F4">
              <w:rPr>
                <w:lang w:eastAsia="ko-KR"/>
              </w:rPr>
              <w:t>For "PDU session type</w:t>
            </w:r>
            <w:r w:rsidR="009146AF">
              <w:rPr>
                <w:lang w:eastAsia="ko-KR"/>
              </w:rPr>
              <w:t xml:space="preserve"> type</w:t>
            </w:r>
            <w:r w:rsidRPr="002A12F4">
              <w:rPr>
                <w:lang w:eastAsia="ko-KR"/>
              </w:rPr>
              <w:t>", the route selection descriptor component value field shall be encoded as a one</w:t>
            </w:r>
            <w:r w:rsidRPr="002A12F4">
              <w:t xml:space="preserve"> octet PDU session type field. The bits 8 through </w:t>
            </w:r>
            <w:r w:rsidR="00CD3543">
              <w:t>4</w:t>
            </w:r>
            <w:r w:rsidRPr="002A12F4">
              <w:t xml:space="preserve"> of the octet shall be spare, and the bits </w:t>
            </w:r>
            <w:r w:rsidR="00CD3543">
              <w:t>3</w:t>
            </w:r>
            <w:r w:rsidR="00CD3543" w:rsidRPr="002A12F4">
              <w:t xml:space="preserve"> </w:t>
            </w:r>
            <w:r w:rsidRPr="002A12F4">
              <w:t xml:space="preserve">through 1 shall be encoded as the value part of the PDU session type information element defined in </w:t>
            </w:r>
            <w:r w:rsidR="00100DEB">
              <w:t>clause</w:t>
            </w:r>
            <w:r w:rsidRPr="002A12F4">
              <w:t> </w:t>
            </w:r>
            <w:r w:rsidR="00D93735">
              <w:t>9.11.4.11</w:t>
            </w:r>
            <w:r w:rsidR="00D93735" w:rsidRPr="002A12F4">
              <w:t xml:space="preserve"> </w:t>
            </w:r>
            <w:r w:rsidRPr="002A12F4">
              <w:t>of 3GPP TS 24.501 [</w:t>
            </w:r>
            <w:r w:rsidR="00E42A56">
              <w:t>11</w:t>
            </w:r>
            <w:r w:rsidRPr="002A12F4">
              <w:t>]. The "PDU session type</w:t>
            </w:r>
            <w:r w:rsidR="009146AF">
              <w:t xml:space="preserve"> type</w:t>
            </w:r>
            <w:r w:rsidRPr="002A12F4">
              <w:t>" route selection descriptor component shall not appear more than once in the route selection descriptor.</w:t>
            </w:r>
          </w:p>
          <w:p w14:paraId="7EBF876E" w14:textId="77777777" w:rsidR="00715C38" w:rsidRPr="002A12F4" w:rsidRDefault="00715C38" w:rsidP="00573A30">
            <w:pPr>
              <w:pStyle w:val="TAL"/>
            </w:pPr>
          </w:p>
        </w:tc>
      </w:tr>
      <w:tr w:rsidR="00715C38" w:rsidRPr="002A12F4" w14:paraId="05A641C2" w14:textId="77777777" w:rsidTr="00573A30">
        <w:trPr>
          <w:gridAfter w:val="1"/>
          <w:wAfter w:w="33" w:type="dxa"/>
          <w:cantSplit/>
          <w:jc w:val="center"/>
        </w:trPr>
        <w:tc>
          <w:tcPr>
            <w:tcW w:w="7087" w:type="dxa"/>
            <w:gridSpan w:val="2"/>
          </w:tcPr>
          <w:p w14:paraId="76298B70" w14:textId="3FC52570" w:rsidR="00715C38" w:rsidRPr="002A12F4" w:rsidRDefault="00715C38" w:rsidP="00573A30">
            <w:pPr>
              <w:pStyle w:val="TAL"/>
              <w:rPr>
                <w:lang w:val="en-US" w:eastAsia="ko-KR"/>
              </w:rPr>
            </w:pPr>
            <w:r w:rsidRPr="002A12F4">
              <w:rPr>
                <w:lang w:eastAsia="ko-KR"/>
              </w:rPr>
              <w:t>For "preferred access type</w:t>
            </w:r>
            <w:r w:rsidR="009146AF">
              <w:rPr>
                <w:lang w:eastAsia="ko-KR"/>
              </w:rPr>
              <w:t xml:space="preserve"> type</w:t>
            </w:r>
            <w:r w:rsidRPr="002A12F4">
              <w:rPr>
                <w:lang w:eastAsia="ko-KR"/>
              </w:rPr>
              <w:t>", the route selection descriptor component value field shall be encoded as a one octet preferred access type field. The bits 8 through 3 shall be spare, and the bits 2 and 1 shall be encoded as the value par</w:t>
            </w:r>
            <w:r w:rsidR="00CD3543">
              <w:rPr>
                <w:lang w:eastAsia="ko-KR"/>
              </w:rPr>
              <w:t>t</w:t>
            </w:r>
            <w:r w:rsidRPr="002A12F4">
              <w:rPr>
                <w:lang w:eastAsia="ko-KR"/>
              </w:rPr>
              <w:t xml:space="preserve"> o</w:t>
            </w:r>
            <w:r w:rsidR="00CD3543">
              <w:rPr>
                <w:lang w:eastAsia="ko-KR"/>
              </w:rPr>
              <w:t>f</w:t>
            </w:r>
            <w:r w:rsidRPr="002A12F4">
              <w:rPr>
                <w:lang w:eastAsia="ko-KR"/>
              </w:rPr>
              <w:t xml:space="preserve"> the access type information element defined in </w:t>
            </w:r>
            <w:r w:rsidR="00100DEB">
              <w:rPr>
                <w:lang w:eastAsia="ko-KR"/>
              </w:rPr>
              <w:t>clause</w:t>
            </w:r>
            <w:r w:rsidRPr="002A12F4">
              <w:rPr>
                <w:lang w:eastAsia="ko-KR"/>
              </w:rPr>
              <w:t> </w:t>
            </w:r>
            <w:r w:rsidR="00D93735">
              <w:rPr>
                <w:lang w:eastAsia="ko-KR"/>
              </w:rPr>
              <w:t>9.11.</w:t>
            </w:r>
            <w:r w:rsidR="00064894">
              <w:rPr>
                <w:lang w:eastAsia="ko-KR"/>
              </w:rPr>
              <w:t>2</w:t>
            </w:r>
            <w:r w:rsidR="00D93735">
              <w:rPr>
                <w:lang w:eastAsia="ko-KR"/>
              </w:rPr>
              <w:t>.</w:t>
            </w:r>
            <w:r w:rsidR="00064894">
              <w:rPr>
                <w:lang w:eastAsia="ko-KR"/>
              </w:rPr>
              <w:t>1</w:t>
            </w:r>
            <w:r w:rsidR="0045086B">
              <w:rPr>
                <w:lang w:eastAsia="ko-KR"/>
              </w:rPr>
              <w:t>A</w:t>
            </w:r>
            <w:r w:rsidR="00D93735" w:rsidRPr="002A12F4">
              <w:rPr>
                <w:lang w:val="en-US" w:eastAsia="ko-KR"/>
              </w:rPr>
              <w:t xml:space="preserve"> </w:t>
            </w:r>
            <w:r w:rsidRPr="002A12F4">
              <w:rPr>
                <w:lang w:val="en-US" w:eastAsia="ko-KR"/>
              </w:rPr>
              <w:t>of 3GPP TS 24.501 [</w:t>
            </w:r>
            <w:r w:rsidR="00E42A56">
              <w:rPr>
                <w:lang w:val="en-US" w:eastAsia="ko-KR"/>
              </w:rPr>
              <w:t>11</w:t>
            </w:r>
            <w:r w:rsidRPr="002A12F4">
              <w:rPr>
                <w:lang w:val="en-US" w:eastAsia="ko-KR"/>
              </w:rPr>
              <w:t>]. The "preferred access type</w:t>
            </w:r>
            <w:r w:rsidR="009146AF">
              <w:rPr>
                <w:lang w:val="en-US" w:eastAsia="ko-KR"/>
              </w:rPr>
              <w:t xml:space="preserve"> type</w:t>
            </w:r>
            <w:r w:rsidRPr="002A12F4">
              <w:rPr>
                <w:lang w:val="en-US" w:eastAsia="ko-KR"/>
              </w:rPr>
              <w:t>" route selection descriptor component shall not appear more than once in the route selection descriptor.</w:t>
            </w:r>
          </w:p>
          <w:p w14:paraId="32D738AE" w14:textId="77777777" w:rsidR="00715C38" w:rsidRPr="002A12F4" w:rsidRDefault="00715C38" w:rsidP="00573A30">
            <w:pPr>
              <w:pStyle w:val="TAL"/>
            </w:pPr>
          </w:p>
        </w:tc>
      </w:tr>
      <w:tr w:rsidR="002A7CF9" w:rsidRPr="002A12F4" w14:paraId="4CF7F3EF" w14:textId="77777777" w:rsidTr="00573A30">
        <w:trPr>
          <w:gridAfter w:val="1"/>
          <w:wAfter w:w="33" w:type="dxa"/>
          <w:cantSplit/>
          <w:jc w:val="center"/>
        </w:trPr>
        <w:tc>
          <w:tcPr>
            <w:tcW w:w="7087" w:type="dxa"/>
            <w:gridSpan w:val="2"/>
          </w:tcPr>
          <w:p w14:paraId="56355B15" w14:textId="77777777" w:rsidR="002A7CF9" w:rsidRPr="00530384" w:rsidRDefault="002A7CF9" w:rsidP="002A7CF9">
            <w:pPr>
              <w:pStyle w:val="TAL"/>
              <w:rPr>
                <w:lang w:eastAsia="ko-KR"/>
              </w:rPr>
            </w:pPr>
            <w:r w:rsidRPr="002A12F4">
              <w:rPr>
                <w:lang w:eastAsia="ko-KR"/>
              </w:rPr>
              <w:t>For "</w:t>
            </w:r>
            <w:r>
              <w:rPr>
                <w:lang w:eastAsia="ko-KR"/>
              </w:rPr>
              <w:t>multi-access preference type</w:t>
            </w:r>
            <w:r w:rsidRPr="002A12F4">
              <w:rPr>
                <w:lang w:eastAsia="ko-KR"/>
              </w:rPr>
              <w:t xml:space="preserve">", the route selection descriptor component value field shall be </w:t>
            </w:r>
            <w:r>
              <w:rPr>
                <w:lang w:eastAsia="ko-KR"/>
              </w:rPr>
              <w:t xml:space="preserve">of zero length. </w:t>
            </w:r>
            <w:r w:rsidRPr="002A12F4">
              <w:rPr>
                <w:lang w:val="en-US" w:eastAsia="ko-KR"/>
              </w:rPr>
              <w:t>The "</w:t>
            </w:r>
            <w:r>
              <w:rPr>
                <w:lang w:eastAsia="ko-KR"/>
              </w:rPr>
              <w:t>multi-access preference type</w:t>
            </w:r>
            <w:r w:rsidRPr="002A12F4">
              <w:rPr>
                <w:lang w:val="en-US" w:eastAsia="ko-KR"/>
              </w:rPr>
              <w:t>" route selection descriptor component shall not appear more than once in the route selection descriptor.</w:t>
            </w:r>
            <w:r>
              <w:rPr>
                <w:lang w:val="en-US" w:eastAsia="ko-KR"/>
              </w:rPr>
              <w:t xml:space="preserve"> </w:t>
            </w:r>
            <w:r>
              <w:t xml:space="preserve">The </w:t>
            </w:r>
            <w:r w:rsidRPr="002A12F4">
              <w:rPr>
                <w:lang w:eastAsia="ko-KR"/>
              </w:rPr>
              <w:t>"</w:t>
            </w:r>
            <w:r>
              <w:rPr>
                <w:lang w:eastAsia="ko-KR"/>
              </w:rPr>
              <w:t>multi-access preference type</w:t>
            </w:r>
            <w:r w:rsidRPr="002A12F4">
              <w:rPr>
                <w:lang w:eastAsia="ko-KR"/>
              </w:rPr>
              <w:t>"</w:t>
            </w:r>
            <w:r>
              <w:rPr>
                <w:lang w:eastAsia="ko-KR"/>
              </w:rPr>
              <w:t xml:space="preserve"> </w:t>
            </w:r>
            <w:r w:rsidRPr="002A12F4">
              <w:rPr>
                <w:lang w:eastAsia="ko-KR"/>
              </w:rPr>
              <w:t xml:space="preserve">route selection descriptor component </w:t>
            </w:r>
            <w:r>
              <w:rPr>
                <w:lang w:eastAsia="ko-KR"/>
              </w:rPr>
              <w:t xml:space="preserve">in </w:t>
            </w:r>
            <w:r w:rsidRPr="002A12F4">
              <w:rPr>
                <w:lang w:val="en-US" w:eastAsia="ko-KR"/>
              </w:rPr>
              <w:t>the route selection descriptor</w:t>
            </w:r>
            <w:r>
              <w:rPr>
                <w:lang w:val="en-US" w:eastAsia="ko-KR"/>
              </w:rPr>
              <w:t xml:space="preserve"> indicates </w:t>
            </w:r>
            <w:r>
              <w:rPr>
                <w:lang w:eastAsia="ko-KR"/>
              </w:rPr>
              <w:t>the multi-access preference.</w:t>
            </w:r>
          </w:p>
          <w:p w14:paraId="57F429E4" w14:textId="77777777" w:rsidR="002A7CF9" w:rsidRPr="00EF6286" w:rsidRDefault="002A7CF9" w:rsidP="00573A30">
            <w:pPr>
              <w:pStyle w:val="TAL"/>
              <w:rPr>
                <w:lang w:eastAsia="ko-KR"/>
              </w:rPr>
            </w:pPr>
          </w:p>
        </w:tc>
      </w:tr>
      <w:tr w:rsidR="00715C38" w:rsidRPr="002A12F4" w14:paraId="7D41EE27" w14:textId="77777777" w:rsidTr="00573A30">
        <w:trPr>
          <w:gridAfter w:val="1"/>
          <w:wAfter w:w="33" w:type="dxa"/>
          <w:cantSplit/>
          <w:jc w:val="center"/>
        </w:trPr>
        <w:tc>
          <w:tcPr>
            <w:tcW w:w="7087" w:type="dxa"/>
            <w:gridSpan w:val="2"/>
          </w:tcPr>
          <w:p w14:paraId="5F55E513" w14:textId="77777777" w:rsidR="00715C38" w:rsidRPr="002A12F4" w:rsidRDefault="00715C38" w:rsidP="00573A30">
            <w:pPr>
              <w:pStyle w:val="TAL"/>
            </w:pPr>
            <w:r w:rsidRPr="002A12F4">
              <w:rPr>
                <w:lang w:val="en-US" w:eastAsia="ko-KR"/>
              </w:rPr>
              <w:t xml:space="preserve">For "non-seamless non-3GPP offload indication type", </w:t>
            </w:r>
            <w:r w:rsidRPr="002A12F4">
              <w:t>the route selection descriptor component shall not include the route selection descriptor component value field. The "</w:t>
            </w:r>
            <w:r w:rsidRPr="002A12F4">
              <w:rPr>
                <w:lang w:val="en-US" w:eastAsia="ko-KR"/>
              </w:rPr>
              <w:t>non-seamless non-3GPP offload indication type</w:t>
            </w:r>
            <w:r w:rsidRPr="002A12F4">
              <w:t>" route selection descriptor component shall not appear more than once in the route selection descriptor. If the "</w:t>
            </w:r>
            <w:r w:rsidRPr="002A12F4">
              <w:rPr>
                <w:lang w:val="en-US" w:eastAsia="ko-KR"/>
              </w:rPr>
              <w:t>non-seamless non-3GPP offload indication type</w:t>
            </w:r>
            <w:r w:rsidRPr="002A12F4">
              <w:t>" route selection descriptor component is included in a route selection descriptor, there shall be no route selection descriptor component with a type other than "</w:t>
            </w:r>
            <w:r w:rsidRPr="002A12F4">
              <w:rPr>
                <w:lang w:val="en-US" w:eastAsia="ko-KR"/>
              </w:rPr>
              <w:t>non-seamless non-3GPP offload indication type</w:t>
            </w:r>
            <w:r w:rsidRPr="002A12F4">
              <w:t>" in the route selection descriptor.</w:t>
            </w:r>
          </w:p>
        </w:tc>
      </w:tr>
      <w:tr w:rsidR="00B35D4C" w:rsidRPr="002A12F4" w14:paraId="54B121EE" w14:textId="77777777" w:rsidTr="00573A30">
        <w:trPr>
          <w:gridAfter w:val="1"/>
          <w:wAfter w:w="33" w:type="dxa"/>
          <w:cantSplit/>
          <w:jc w:val="center"/>
        </w:trPr>
        <w:tc>
          <w:tcPr>
            <w:tcW w:w="7087" w:type="dxa"/>
            <w:gridSpan w:val="2"/>
          </w:tcPr>
          <w:p w14:paraId="655A4FB8" w14:textId="77777777" w:rsidR="00B35D4C" w:rsidRPr="002A12F4" w:rsidRDefault="00B35D4C" w:rsidP="00573A30">
            <w:pPr>
              <w:pStyle w:val="TAL"/>
              <w:rPr>
                <w:lang w:val="en-US" w:eastAsia="ko-KR"/>
              </w:rPr>
            </w:pPr>
            <w:bookmarkStart w:id="215" w:name="MCCQCTEMPBM_00000021"/>
          </w:p>
        </w:tc>
      </w:tr>
      <w:bookmarkEnd w:id="215"/>
      <w:tr w:rsidR="00664575" w:rsidRPr="00787DA3" w14:paraId="1291F81B" w14:textId="77777777" w:rsidTr="004212FC">
        <w:trPr>
          <w:gridBefore w:val="1"/>
          <w:wBefore w:w="33" w:type="dxa"/>
          <w:cantSplit/>
          <w:jc w:val="center"/>
        </w:trPr>
        <w:tc>
          <w:tcPr>
            <w:tcW w:w="7087" w:type="dxa"/>
            <w:gridSpan w:val="2"/>
          </w:tcPr>
          <w:p w14:paraId="2A6F8A5E" w14:textId="77777777" w:rsidR="00664575" w:rsidRDefault="00664575" w:rsidP="004212FC">
            <w:pPr>
              <w:pStyle w:val="TAL"/>
              <w:rPr>
                <w:lang w:val="en-US" w:eastAsia="zh-CN"/>
              </w:rPr>
            </w:pPr>
            <w:r>
              <w:rPr>
                <w:rFonts w:hint="eastAsia"/>
                <w:lang w:val="en-US" w:eastAsia="zh-CN"/>
              </w:rPr>
              <w:t xml:space="preserve">For </w:t>
            </w:r>
            <w:r>
              <w:rPr>
                <w:lang w:val="en-US" w:eastAsia="zh-CN"/>
              </w:rPr>
              <w:t>"location criteria type", the route selection descriptor component value field may contain one or more types of location area and is encoded as shown in Figure 5.2.5 and Table 5.2.2.</w:t>
            </w:r>
          </w:p>
          <w:p w14:paraId="141C0900" w14:textId="77777777" w:rsidR="00664575" w:rsidRPr="00787DA3" w:rsidRDefault="00664575" w:rsidP="004212FC">
            <w:pPr>
              <w:pStyle w:val="TAL"/>
              <w:rPr>
                <w:lang w:val="en-US" w:eastAsia="zh-CN"/>
              </w:rPr>
            </w:pPr>
          </w:p>
        </w:tc>
      </w:tr>
      <w:tr w:rsidR="002B2E73" w:rsidRPr="001D11B9" w14:paraId="4C88A536" w14:textId="77777777" w:rsidTr="00371FCA">
        <w:trPr>
          <w:gridBefore w:val="1"/>
          <w:wBefore w:w="33" w:type="dxa"/>
          <w:cantSplit/>
          <w:jc w:val="center"/>
        </w:trPr>
        <w:tc>
          <w:tcPr>
            <w:tcW w:w="7087" w:type="dxa"/>
            <w:gridSpan w:val="2"/>
          </w:tcPr>
          <w:p w14:paraId="04E7D2A5" w14:textId="77777777" w:rsidR="002B2E73" w:rsidRPr="001D11B9" w:rsidRDefault="002B2E73" w:rsidP="00371FCA">
            <w:pPr>
              <w:pStyle w:val="TAL"/>
              <w:rPr>
                <w:lang w:val="en-US"/>
              </w:rPr>
            </w:pPr>
            <w:r>
              <w:rPr>
                <w:lang w:val="en-US" w:eastAsia="ko-KR"/>
              </w:rPr>
              <w:lastRenderedPageBreak/>
              <w:t>For "time window</w:t>
            </w:r>
            <w:r w:rsidRPr="002A12F4">
              <w:rPr>
                <w:lang w:val="en-US" w:eastAsia="ko-KR"/>
              </w:rPr>
              <w:t xml:space="preserve"> type"</w:t>
            </w:r>
            <w:r>
              <w:rPr>
                <w:lang w:val="en-US" w:eastAsia="ko-KR"/>
              </w:rPr>
              <w:t xml:space="preserve">, the route selection descriptor component value field </w:t>
            </w:r>
            <w:r w:rsidRPr="002A12F4">
              <w:rPr>
                <w:lang w:eastAsia="ko-KR"/>
              </w:rPr>
              <w:t>shal</w:t>
            </w:r>
            <w:r>
              <w:rPr>
                <w:lang w:eastAsia="ko-KR"/>
              </w:rPr>
              <w:t xml:space="preserve">l be encoded as a sequence of a Starttime </w:t>
            </w:r>
            <w:r w:rsidRPr="002A12F4">
              <w:rPr>
                <w:lang w:eastAsia="ko-KR"/>
              </w:rPr>
              <w:t xml:space="preserve">field </w:t>
            </w:r>
            <w:r>
              <w:rPr>
                <w:lang w:eastAsia="ko-KR"/>
              </w:rPr>
              <w:t>and a Stoptime field</w:t>
            </w:r>
            <w:r w:rsidRPr="002A12F4">
              <w:t>.</w:t>
            </w:r>
            <w:r>
              <w:t xml:space="preserve"> </w:t>
            </w:r>
            <w:r>
              <w:rPr>
                <w:lang w:val="en-US"/>
              </w:rPr>
              <w:t xml:space="preserve">The Starttime field is represented by the number of seconds since </w:t>
            </w:r>
            <w:r>
              <w:t xml:space="preserve">00:00:00 on 1 January 1970 and is </w:t>
            </w:r>
            <w:r>
              <w:rPr>
                <w:lang w:val="en-US"/>
              </w:rPr>
              <w:t xml:space="preserve">encoded as the 64-bit NTP timestamp format defined in IETF RFC 5905 [17], </w:t>
            </w:r>
            <w:r>
              <w:t>where binary encoding of the integer part is in the first 32 bits and binary encoding of the fraction part in the last 32 bits</w:t>
            </w:r>
            <w:r>
              <w:rPr>
                <w:lang w:val="en-US"/>
              </w:rPr>
              <w:t>. The encoding of the Stoptime filed is the same as the Starttime field.</w:t>
            </w:r>
          </w:p>
        </w:tc>
      </w:tr>
      <w:tr w:rsidR="002B2E73" w:rsidRPr="002A12F4" w14:paraId="1F950B75" w14:textId="77777777" w:rsidTr="00371FCA">
        <w:trPr>
          <w:gridBefore w:val="1"/>
          <w:wBefore w:w="33" w:type="dxa"/>
          <w:cantSplit/>
          <w:jc w:val="center"/>
        </w:trPr>
        <w:tc>
          <w:tcPr>
            <w:tcW w:w="7087" w:type="dxa"/>
            <w:gridSpan w:val="2"/>
          </w:tcPr>
          <w:p w14:paraId="3136D4F8" w14:textId="77777777" w:rsidR="002B2E73" w:rsidRPr="002A12F4" w:rsidRDefault="002B2E73" w:rsidP="00371FCA">
            <w:pPr>
              <w:pStyle w:val="TAL"/>
              <w:rPr>
                <w:lang w:val="en-US" w:eastAsia="ko-KR"/>
              </w:rPr>
            </w:pPr>
            <w:bookmarkStart w:id="216" w:name="MCCQCTEMPBM_00000022"/>
          </w:p>
        </w:tc>
      </w:tr>
      <w:tr w:rsidR="002B2E73" w:rsidRPr="002A12F4" w14:paraId="7DF1AB62" w14:textId="77777777" w:rsidTr="00371FCA">
        <w:trPr>
          <w:gridBefore w:val="1"/>
          <w:wBefore w:w="33" w:type="dxa"/>
          <w:cantSplit/>
          <w:jc w:val="center"/>
        </w:trPr>
        <w:tc>
          <w:tcPr>
            <w:tcW w:w="7087" w:type="dxa"/>
            <w:gridSpan w:val="2"/>
          </w:tcPr>
          <w:p w14:paraId="33E5476B" w14:textId="77777777" w:rsidR="002B2E73" w:rsidRPr="002A12F4" w:rsidRDefault="002B2E73" w:rsidP="00371FCA">
            <w:pPr>
              <w:pStyle w:val="TAL"/>
              <w:rPr>
                <w:lang w:val="en-US" w:eastAsia="ko-KR"/>
              </w:rPr>
            </w:pPr>
            <w:bookmarkStart w:id="217" w:name="MCCQCTEMPBM_00000023"/>
            <w:bookmarkEnd w:id="216"/>
          </w:p>
        </w:tc>
      </w:tr>
      <w:bookmarkEnd w:id="217"/>
      <w:tr w:rsidR="00B35D4C" w:rsidRPr="002A12F4" w14:paraId="7213AFE2" w14:textId="77777777" w:rsidTr="00573A30">
        <w:trPr>
          <w:gridAfter w:val="1"/>
          <w:wAfter w:w="33" w:type="dxa"/>
          <w:cantSplit/>
          <w:jc w:val="center"/>
        </w:trPr>
        <w:tc>
          <w:tcPr>
            <w:tcW w:w="7087" w:type="dxa"/>
            <w:gridSpan w:val="2"/>
          </w:tcPr>
          <w:p w14:paraId="3B48D4CC" w14:textId="77777777" w:rsidR="00B35D4C" w:rsidRDefault="00B35D4C" w:rsidP="00795FB9">
            <w:pPr>
              <w:pStyle w:val="TAN"/>
            </w:pPr>
            <w:r>
              <w:t>NOTE</w:t>
            </w:r>
            <w:r w:rsidR="00F41050">
              <w:t> 1</w:t>
            </w:r>
            <w:r>
              <w:t>:</w:t>
            </w:r>
            <w:r>
              <w:tab/>
            </w:r>
            <w:r w:rsidRPr="002A12F4">
              <w:t xml:space="preserve">For "OS Id + OS App Id type", the traffic descriptor component value field </w:t>
            </w:r>
            <w:r>
              <w:t>does not specify the OS version number or the version number of the application.</w:t>
            </w:r>
          </w:p>
          <w:p w14:paraId="74187C3C" w14:textId="0399BED1" w:rsidR="00F41050" w:rsidRDefault="00F41050" w:rsidP="00795FB9">
            <w:pPr>
              <w:pStyle w:val="TAN"/>
            </w:pPr>
            <w:r>
              <w:rPr>
                <w:lang w:val="en-US" w:eastAsia="ko-KR"/>
              </w:rPr>
              <w:t>NOTE</w:t>
            </w:r>
            <w:r>
              <w:t> 2:</w:t>
            </w:r>
            <w:r w:rsidR="009C769A">
              <w:tab/>
            </w:r>
            <w:r>
              <w:t xml:space="preserve">The PCF does not include both the </w:t>
            </w:r>
            <w:r w:rsidRPr="002A12F4">
              <w:rPr>
                <w:lang w:eastAsia="ko-KR"/>
              </w:rPr>
              <w:t>"preferred access type</w:t>
            </w:r>
            <w:r>
              <w:rPr>
                <w:lang w:eastAsia="ko-KR"/>
              </w:rPr>
              <w:t xml:space="preserve"> type</w:t>
            </w:r>
            <w:r w:rsidRPr="002A12F4">
              <w:rPr>
                <w:lang w:eastAsia="ko-KR"/>
              </w:rPr>
              <w:t>"</w:t>
            </w:r>
            <w:r>
              <w:rPr>
                <w:lang w:eastAsia="ko-KR"/>
              </w:rPr>
              <w:t xml:space="preserve"> and the </w:t>
            </w:r>
            <w:r w:rsidRPr="002A12F4">
              <w:rPr>
                <w:lang w:val="en-US" w:eastAsia="ko-KR"/>
              </w:rPr>
              <w:t>"</w:t>
            </w:r>
            <w:r>
              <w:rPr>
                <w:lang w:eastAsia="ko-KR"/>
              </w:rPr>
              <w:t>multi-access preference type</w:t>
            </w:r>
            <w:r w:rsidRPr="002A12F4">
              <w:rPr>
                <w:lang w:val="en-US" w:eastAsia="ko-KR"/>
              </w:rPr>
              <w:t>"</w:t>
            </w:r>
            <w:r>
              <w:rPr>
                <w:lang w:val="en-US" w:eastAsia="ko-KR"/>
              </w:rPr>
              <w:t xml:space="preserve"> </w:t>
            </w:r>
            <w:r w:rsidRPr="002A12F4">
              <w:t>route selection descriptor component</w:t>
            </w:r>
            <w:r>
              <w:t xml:space="preserve">s in a single </w:t>
            </w:r>
            <w:r w:rsidRPr="002A12F4">
              <w:t>rout</w:t>
            </w:r>
            <w:r>
              <w:t xml:space="preserve">e selection descriptor. If there are both </w:t>
            </w:r>
            <w:r w:rsidRPr="002A12F4">
              <w:rPr>
                <w:lang w:eastAsia="ko-KR"/>
              </w:rPr>
              <w:t>"preferred access type</w:t>
            </w:r>
            <w:r>
              <w:rPr>
                <w:lang w:eastAsia="ko-KR"/>
              </w:rPr>
              <w:t xml:space="preserve"> type</w:t>
            </w:r>
            <w:r w:rsidRPr="002A12F4">
              <w:rPr>
                <w:lang w:eastAsia="ko-KR"/>
              </w:rPr>
              <w:t>"</w:t>
            </w:r>
            <w:r>
              <w:rPr>
                <w:lang w:eastAsia="ko-KR"/>
              </w:rPr>
              <w:t xml:space="preserve"> and </w:t>
            </w:r>
            <w:r w:rsidRPr="002A12F4">
              <w:rPr>
                <w:lang w:val="en-US" w:eastAsia="ko-KR"/>
              </w:rPr>
              <w:t>"</w:t>
            </w:r>
            <w:r>
              <w:rPr>
                <w:lang w:eastAsia="ko-KR"/>
              </w:rPr>
              <w:t>multi-access preference type</w:t>
            </w:r>
            <w:r w:rsidRPr="002A12F4">
              <w:rPr>
                <w:lang w:val="en-US" w:eastAsia="ko-KR"/>
              </w:rPr>
              <w:t>"</w:t>
            </w:r>
            <w:r>
              <w:rPr>
                <w:lang w:val="en-US" w:eastAsia="ko-KR"/>
              </w:rPr>
              <w:t xml:space="preserve"> </w:t>
            </w:r>
            <w:r w:rsidRPr="002A12F4">
              <w:t>route selection descriptor component</w:t>
            </w:r>
            <w:r>
              <w:t xml:space="preserve">s in a single </w:t>
            </w:r>
            <w:r w:rsidRPr="002A12F4">
              <w:t>rout</w:t>
            </w:r>
            <w:r>
              <w:t xml:space="preserve">e selection descriptor, the UE ignores the </w:t>
            </w:r>
            <w:r w:rsidRPr="002A12F4">
              <w:rPr>
                <w:lang w:eastAsia="ko-KR"/>
              </w:rPr>
              <w:t>"preferred access type</w:t>
            </w:r>
            <w:r>
              <w:rPr>
                <w:lang w:eastAsia="ko-KR"/>
              </w:rPr>
              <w:t xml:space="preserve"> type</w:t>
            </w:r>
            <w:r w:rsidRPr="002A12F4">
              <w:rPr>
                <w:lang w:eastAsia="ko-KR"/>
              </w:rPr>
              <w:t>"</w:t>
            </w:r>
            <w:r>
              <w:rPr>
                <w:lang w:eastAsia="ko-KR"/>
              </w:rPr>
              <w:t xml:space="preserve"> </w:t>
            </w:r>
            <w:r w:rsidRPr="002A12F4">
              <w:t>route selection descriptor component</w:t>
            </w:r>
            <w:r>
              <w:t>.</w:t>
            </w:r>
          </w:p>
          <w:p w14:paraId="6A62F9BD" w14:textId="77777777" w:rsidR="00064894" w:rsidRPr="002A12F4" w:rsidRDefault="00064894" w:rsidP="00795FB9">
            <w:pPr>
              <w:pStyle w:val="TAN"/>
              <w:rPr>
                <w:lang w:val="en-US" w:eastAsia="ko-KR"/>
              </w:rPr>
            </w:pPr>
            <w:r>
              <w:t>NOTE 3:</w:t>
            </w:r>
            <w:r>
              <w:tab/>
            </w:r>
            <w:r>
              <w:rPr>
                <w:lang w:eastAsia="zh-CN"/>
              </w:rPr>
              <w:t xml:space="preserve">The </w:t>
            </w:r>
            <w:r w:rsidRPr="000C0BD1">
              <w:t>W-AGF</w:t>
            </w:r>
            <w:r>
              <w:t xml:space="preserve"> acting on behalf of the FN-RG shall </w:t>
            </w:r>
            <w:r w:rsidRPr="00F5608B">
              <w:t xml:space="preserve">interpret </w:t>
            </w:r>
            <w:r>
              <w:t xml:space="preserve">the value </w:t>
            </w:r>
            <w:r w:rsidRPr="00F5608B">
              <w:t>as unknown</w:t>
            </w:r>
            <w:r>
              <w:t>.</w:t>
            </w:r>
          </w:p>
        </w:tc>
      </w:tr>
    </w:tbl>
    <w:p w14:paraId="784F6457" w14:textId="77777777" w:rsidR="002B2E73" w:rsidRDefault="002B2E73" w:rsidP="002B2E73"/>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F770C" w:rsidRPr="008E54FF" w14:paraId="4706E9BB" w14:textId="77777777" w:rsidTr="004836D5">
        <w:trPr>
          <w:cantSplit/>
          <w:jc w:val="center"/>
        </w:trPr>
        <w:tc>
          <w:tcPr>
            <w:tcW w:w="708" w:type="dxa"/>
            <w:hideMark/>
          </w:tcPr>
          <w:p w14:paraId="18C94589" w14:textId="77777777" w:rsidR="00DF770C" w:rsidRPr="008E54FF" w:rsidRDefault="00DF770C" w:rsidP="004836D5">
            <w:pPr>
              <w:pStyle w:val="TAC"/>
            </w:pPr>
            <w:r w:rsidRPr="008E54FF">
              <w:t>8</w:t>
            </w:r>
          </w:p>
        </w:tc>
        <w:tc>
          <w:tcPr>
            <w:tcW w:w="709" w:type="dxa"/>
            <w:hideMark/>
          </w:tcPr>
          <w:p w14:paraId="7C7D49D8" w14:textId="77777777" w:rsidR="00DF770C" w:rsidRPr="008E54FF" w:rsidRDefault="00DF770C" w:rsidP="004836D5">
            <w:pPr>
              <w:pStyle w:val="TAC"/>
            </w:pPr>
            <w:r w:rsidRPr="008E54FF">
              <w:t>7</w:t>
            </w:r>
          </w:p>
        </w:tc>
        <w:tc>
          <w:tcPr>
            <w:tcW w:w="709" w:type="dxa"/>
            <w:hideMark/>
          </w:tcPr>
          <w:p w14:paraId="6D86E2B2" w14:textId="77777777" w:rsidR="00DF770C" w:rsidRPr="008E54FF" w:rsidRDefault="00DF770C" w:rsidP="004836D5">
            <w:pPr>
              <w:pStyle w:val="TAC"/>
            </w:pPr>
            <w:r w:rsidRPr="008E54FF">
              <w:t>6</w:t>
            </w:r>
          </w:p>
        </w:tc>
        <w:tc>
          <w:tcPr>
            <w:tcW w:w="709" w:type="dxa"/>
            <w:hideMark/>
          </w:tcPr>
          <w:p w14:paraId="6AB3B0FC" w14:textId="77777777" w:rsidR="00DF770C" w:rsidRPr="008E54FF" w:rsidRDefault="00DF770C" w:rsidP="004836D5">
            <w:pPr>
              <w:pStyle w:val="TAC"/>
            </w:pPr>
            <w:r w:rsidRPr="008E54FF">
              <w:t>5</w:t>
            </w:r>
          </w:p>
        </w:tc>
        <w:tc>
          <w:tcPr>
            <w:tcW w:w="709" w:type="dxa"/>
            <w:hideMark/>
          </w:tcPr>
          <w:p w14:paraId="0A99AA29" w14:textId="77777777" w:rsidR="00DF770C" w:rsidRPr="008E54FF" w:rsidRDefault="00DF770C" w:rsidP="004836D5">
            <w:pPr>
              <w:pStyle w:val="TAC"/>
            </w:pPr>
            <w:r w:rsidRPr="008E54FF">
              <w:t>4</w:t>
            </w:r>
          </w:p>
        </w:tc>
        <w:tc>
          <w:tcPr>
            <w:tcW w:w="709" w:type="dxa"/>
            <w:hideMark/>
          </w:tcPr>
          <w:p w14:paraId="4421AEFA" w14:textId="77777777" w:rsidR="00DF770C" w:rsidRPr="008E54FF" w:rsidRDefault="00DF770C" w:rsidP="004836D5">
            <w:pPr>
              <w:pStyle w:val="TAC"/>
            </w:pPr>
            <w:r w:rsidRPr="008E54FF">
              <w:t>3</w:t>
            </w:r>
          </w:p>
        </w:tc>
        <w:tc>
          <w:tcPr>
            <w:tcW w:w="709" w:type="dxa"/>
            <w:hideMark/>
          </w:tcPr>
          <w:p w14:paraId="5B427C9E" w14:textId="77777777" w:rsidR="00DF770C" w:rsidRPr="008E54FF" w:rsidRDefault="00DF770C" w:rsidP="004836D5">
            <w:pPr>
              <w:pStyle w:val="TAC"/>
            </w:pPr>
            <w:r w:rsidRPr="008E54FF">
              <w:t>2</w:t>
            </w:r>
          </w:p>
        </w:tc>
        <w:tc>
          <w:tcPr>
            <w:tcW w:w="709" w:type="dxa"/>
            <w:hideMark/>
          </w:tcPr>
          <w:p w14:paraId="20B3A466" w14:textId="77777777" w:rsidR="00DF770C" w:rsidRPr="008E54FF" w:rsidRDefault="00DF770C" w:rsidP="004836D5">
            <w:pPr>
              <w:pStyle w:val="TAC"/>
            </w:pPr>
            <w:r w:rsidRPr="008E54FF">
              <w:t>1</w:t>
            </w:r>
          </w:p>
        </w:tc>
        <w:tc>
          <w:tcPr>
            <w:tcW w:w="1134" w:type="dxa"/>
          </w:tcPr>
          <w:p w14:paraId="26B69F38" w14:textId="77777777" w:rsidR="00DF770C" w:rsidRPr="008E54FF" w:rsidRDefault="00DF770C" w:rsidP="004836D5">
            <w:pPr>
              <w:pStyle w:val="TAL"/>
            </w:pPr>
          </w:p>
        </w:tc>
      </w:tr>
      <w:tr w:rsidR="00DF770C" w:rsidRPr="008E54FF" w14:paraId="417D7E06" w14:textId="77777777" w:rsidTr="004836D5">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F418239" w14:textId="77777777" w:rsidR="00DF770C" w:rsidRPr="008E54FF" w:rsidRDefault="00DF770C" w:rsidP="002752AC">
            <w:pPr>
              <w:pStyle w:val="TAC"/>
              <w:pBdr>
                <w:bottom w:val="single" w:sz="4" w:space="1" w:color="auto"/>
              </w:pBdr>
              <w:rPr>
                <w:lang w:eastAsia="zh-CN"/>
              </w:rPr>
            </w:pPr>
            <w:r>
              <w:rPr>
                <w:rFonts w:hint="eastAsia"/>
                <w:lang w:eastAsia="zh-CN"/>
              </w:rPr>
              <w:t>L</w:t>
            </w:r>
            <w:r>
              <w:rPr>
                <w:lang w:eastAsia="zh-CN"/>
              </w:rPr>
              <w:t>ength of location criteria</w:t>
            </w:r>
          </w:p>
          <w:p w14:paraId="3F2DB600" w14:textId="77777777" w:rsidR="00DF770C" w:rsidRDefault="00DF770C" w:rsidP="004836D5">
            <w:pPr>
              <w:pStyle w:val="TAC"/>
            </w:pPr>
          </w:p>
          <w:p w14:paraId="57ABEA0D" w14:textId="77777777" w:rsidR="00DF770C" w:rsidRPr="008E54FF" w:rsidRDefault="00DF770C" w:rsidP="004836D5">
            <w:pPr>
              <w:pStyle w:val="TAC"/>
            </w:pPr>
            <w:r w:rsidRPr="008E54FF">
              <w:t>Location area 1</w:t>
            </w:r>
          </w:p>
        </w:tc>
        <w:tc>
          <w:tcPr>
            <w:tcW w:w="1134" w:type="dxa"/>
          </w:tcPr>
          <w:p w14:paraId="793EDC92" w14:textId="77777777" w:rsidR="00DF770C" w:rsidRPr="002752AC" w:rsidRDefault="00DF770C" w:rsidP="004836D5">
            <w:pPr>
              <w:pStyle w:val="TAL"/>
              <w:rPr>
                <w:lang w:val="sv-SE"/>
              </w:rPr>
            </w:pPr>
            <w:r w:rsidRPr="002752AC">
              <w:rPr>
                <w:lang w:val="sv-SE"/>
              </w:rPr>
              <w:t>octet d</w:t>
            </w:r>
          </w:p>
          <w:p w14:paraId="7BA0C3CC" w14:textId="77777777" w:rsidR="00DF770C" w:rsidRPr="002752AC" w:rsidRDefault="00DF770C" w:rsidP="004836D5">
            <w:pPr>
              <w:pStyle w:val="TAL"/>
              <w:rPr>
                <w:lang w:val="sv-SE"/>
              </w:rPr>
            </w:pPr>
            <w:r w:rsidRPr="002752AC">
              <w:rPr>
                <w:lang w:val="sv-SE"/>
              </w:rPr>
              <w:t>octet e=(d+1)</w:t>
            </w:r>
          </w:p>
          <w:p w14:paraId="61846590" w14:textId="77777777" w:rsidR="00DF770C" w:rsidRPr="002752AC" w:rsidRDefault="00DF770C" w:rsidP="004836D5">
            <w:pPr>
              <w:pStyle w:val="TAL"/>
              <w:rPr>
                <w:lang w:val="sv-SE"/>
              </w:rPr>
            </w:pPr>
          </w:p>
          <w:p w14:paraId="2F393A47" w14:textId="77777777" w:rsidR="00DF770C" w:rsidRPr="008E54FF" w:rsidRDefault="00DF770C" w:rsidP="004836D5">
            <w:pPr>
              <w:pStyle w:val="TAL"/>
            </w:pPr>
            <w:r w:rsidRPr="008E54FF">
              <w:t xml:space="preserve">octet </w:t>
            </w:r>
            <w:r>
              <w:t>f</w:t>
            </w:r>
          </w:p>
        </w:tc>
      </w:tr>
      <w:tr w:rsidR="00DF770C" w:rsidRPr="008E54FF" w14:paraId="50E74AD8" w14:textId="77777777" w:rsidTr="004836D5">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65889EB" w14:textId="77777777" w:rsidR="00DF770C" w:rsidRPr="008E54FF" w:rsidRDefault="00DF770C" w:rsidP="004836D5">
            <w:pPr>
              <w:pStyle w:val="TAC"/>
            </w:pPr>
          </w:p>
          <w:p w14:paraId="0DAFB8C4" w14:textId="77777777" w:rsidR="00DF770C" w:rsidRPr="008E54FF" w:rsidRDefault="00DF770C" w:rsidP="004836D5">
            <w:pPr>
              <w:pStyle w:val="TAC"/>
            </w:pPr>
            <w:r w:rsidRPr="008E54FF">
              <w:t>Location area 2</w:t>
            </w:r>
          </w:p>
        </w:tc>
        <w:tc>
          <w:tcPr>
            <w:tcW w:w="1134" w:type="dxa"/>
            <w:tcBorders>
              <w:top w:val="nil"/>
              <w:left w:val="single" w:sz="6" w:space="0" w:color="auto"/>
              <w:bottom w:val="nil"/>
              <w:right w:val="nil"/>
            </w:tcBorders>
          </w:tcPr>
          <w:p w14:paraId="294FFA1E" w14:textId="77777777" w:rsidR="00DF770C" w:rsidRPr="008E54FF" w:rsidRDefault="00DF770C" w:rsidP="004836D5">
            <w:pPr>
              <w:pStyle w:val="TAL"/>
            </w:pPr>
            <w:r w:rsidRPr="008E54FF">
              <w:t xml:space="preserve">octet </w:t>
            </w:r>
            <w:r>
              <w:t>f</w:t>
            </w:r>
            <w:r w:rsidRPr="008E54FF">
              <w:t>+1*</w:t>
            </w:r>
          </w:p>
          <w:p w14:paraId="7C3B0C3D" w14:textId="77777777" w:rsidR="00DF770C" w:rsidRPr="008E54FF" w:rsidRDefault="00DF770C" w:rsidP="004836D5">
            <w:pPr>
              <w:pStyle w:val="TAL"/>
            </w:pPr>
          </w:p>
          <w:p w14:paraId="00517AF9" w14:textId="77777777" w:rsidR="00DF770C" w:rsidRPr="008E54FF" w:rsidRDefault="00DF770C" w:rsidP="004836D5">
            <w:pPr>
              <w:pStyle w:val="TAL"/>
            </w:pPr>
            <w:r w:rsidRPr="008E54FF">
              <w:t xml:space="preserve">octet </w:t>
            </w:r>
            <w:r>
              <w:t>g</w:t>
            </w:r>
            <w:r w:rsidRPr="008E54FF">
              <w:t>*</w:t>
            </w:r>
          </w:p>
        </w:tc>
      </w:tr>
      <w:tr w:rsidR="00DF770C" w:rsidRPr="008E54FF" w14:paraId="720A0C92" w14:textId="77777777" w:rsidTr="004836D5">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42F16A3" w14:textId="77777777" w:rsidR="00DF770C" w:rsidRPr="008E54FF" w:rsidRDefault="00DF770C" w:rsidP="004836D5">
            <w:pPr>
              <w:pStyle w:val="TAC"/>
            </w:pPr>
          </w:p>
          <w:p w14:paraId="2D844F19" w14:textId="77777777" w:rsidR="00DF770C" w:rsidRPr="008E54FF" w:rsidRDefault="00DF770C" w:rsidP="004836D5">
            <w:pPr>
              <w:pStyle w:val="TAC"/>
            </w:pPr>
            <w:r w:rsidRPr="008E54FF">
              <w:t>…</w:t>
            </w:r>
          </w:p>
        </w:tc>
        <w:tc>
          <w:tcPr>
            <w:tcW w:w="1134" w:type="dxa"/>
            <w:tcBorders>
              <w:top w:val="nil"/>
              <w:left w:val="single" w:sz="6" w:space="0" w:color="auto"/>
              <w:bottom w:val="nil"/>
              <w:right w:val="nil"/>
            </w:tcBorders>
          </w:tcPr>
          <w:p w14:paraId="47DB2A6E" w14:textId="77777777" w:rsidR="00DF770C" w:rsidRPr="008E54FF" w:rsidRDefault="00DF770C" w:rsidP="004836D5">
            <w:pPr>
              <w:pStyle w:val="TAL"/>
            </w:pPr>
            <w:r w:rsidRPr="008E54FF">
              <w:t xml:space="preserve">octet </w:t>
            </w:r>
            <w:r>
              <w:t>g</w:t>
            </w:r>
            <w:r w:rsidRPr="008E54FF">
              <w:t>+1*</w:t>
            </w:r>
          </w:p>
          <w:p w14:paraId="3DF78837" w14:textId="77777777" w:rsidR="00DF770C" w:rsidRPr="008E54FF" w:rsidRDefault="00DF770C" w:rsidP="004836D5">
            <w:pPr>
              <w:pStyle w:val="TAL"/>
            </w:pPr>
          </w:p>
          <w:p w14:paraId="5C31800B" w14:textId="77777777" w:rsidR="00DF770C" w:rsidRPr="008E54FF" w:rsidRDefault="00DF770C" w:rsidP="004836D5">
            <w:pPr>
              <w:pStyle w:val="TAL"/>
            </w:pPr>
            <w:r w:rsidRPr="008E54FF">
              <w:t xml:space="preserve">octet </w:t>
            </w:r>
            <w:r>
              <w:t>h</w:t>
            </w:r>
            <w:r w:rsidRPr="008E54FF">
              <w:t>*</w:t>
            </w:r>
          </w:p>
        </w:tc>
      </w:tr>
      <w:tr w:rsidR="00DF770C" w:rsidRPr="008E54FF" w14:paraId="1CA35E46" w14:textId="77777777" w:rsidTr="004836D5">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691306F" w14:textId="77777777" w:rsidR="00DF770C" w:rsidRPr="008E54FF" w:rsidRDefault="00DF770C" w:rsidP="004836D5">
            <w:pPr>
              <w:pStyle w:val="TAC"/>
            </w:pPr>
          </w:p>
          <w:p w14:paraId="0AFBBB50" w14:textId="77777777" w:rsidR="00DF770C" w:rsidRPr="008E54FF" w:rsidRDefault="00DF770C" w:rsidP="004836D5">
            <w:pPr>
              <w:pStyle w:val="TAC"/>
            </w:pPr>
            <w:r w:rsidRPr="008E54FF">
              <w:t>Location area m</w:t>
            </w:r>
          </w:p>
        </w:tc>
        <w:tc>
          <w:tcPr>
            <w:tcW w:w="1134" w:type="dxa"/>
            <w:tcBorders>
              <w:top w:val="nil"/>
              <w:left w:val="single" w:sz="6" w:space="0" w:color="auto"/>
              <w:bottom w:val="nil"/>
              <w:right w:val="nil"/>
            </w:tcBorders>
          </w:tcPr>
          <w:p w14:paraId="764DAD3F" w14:textId="77777777" w:rsidR="00DF770C" w:rsidRPr="008E54FF" w:rsidRDefault="00DF770C" w:rsidP="004836D5">
            <w:pPr>
              <w:pStyle w:val="TAL"/>
            </w:pPr>
            <w:r w:rsidRPr="008E54FF">
              <w:t xml:space="preserve">octet </w:t>
            </w:r>
            <w:r>
              <w:t>h</w:t>
            </w:r>
            <w:r w:rsidRPr="008E54FF">
              <w:t>+1*</w:t>
            </w:r>
          </w:p>
          <w:p w14:paraId="1CFC4B24" w14:textId="77777777" w:rsidR="00DF770C" w:rsidRPr="008E54FF" w:rsidRDefault="00DF770C" w:rsidP="004836D5">
            <w:pPr>
              <w:pStyle w:val="TAL"/>
            </w:pPr>
          </w:p>
          <w:p w14:paraId="15DB644B" w14:textId="77777777" w:rsidR="00DF770C" w:rsidRPr="008E54FF" w:rsidRDefault="00DF770C" w:rsidP="004836D5">
            <w:pPr>
              <w:pStyle w:val="TAL"/>
            </w:pPr>
            <w:r w:rsidRPr="008E54FF">
              <w:t xml:space="preserve">octet </w:t>
            </w:r>
            <w:r>
              <w:t>i</w:t>
            </w:r>
            <w:r w:rsidRPr="008E54FF">
              <w:t>*</w:t>
            </w:r>
          </w:p>
        </w:tc>
      </w:tr>
    </w:tbl>
    <w:p w14:paraId="426472C7" w14:textId="77777777" w:rsidR="002B2E73" w:rsidRPr="00BD0557" w:rsidRDefault="002B2E73" w:rsidP="002B2E73">
      <w:pPr>
        <w:pStyle w:val="TF"/>
      </w:pPr>
      <w:r>
        <w:t>Figure 5.2.5</w:t>
      </w:r>
      <w:r w:rsidRPr="00BD0557">
        <w:t xml:space="preserve">: </w:t>
      </w:r>
      <w:r>
        <w:t>Location criteria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3EA95E26" w14:textId="77777777" w:rsidTr="00371FCA">
        <w:trPr>
          <w:cantSplit/>
          <w:jc w:val="center"/>
        </w:trPr>
        <w:tc>
          <w:tcPr>
            <w:tcW w:w="708" w:type="dxa"/>
          </w:tcPr>
          <w:p w14:paraId="229423D9" w14:textId="77777777" w:rsidR="002B2E73" w:rsidRPr="002A12F4" w:rsidRDefault="002B2E73" w:rsidP="00371FCA">
            <w:pPr>
              <w:pStyle w:val="TAC"/>
            </w:pPr>
            <w:r w:rsidRPr="002A12F4">
              <w:t>8</w:t>
            </w:r>
          </w:p>
        </w:tc>
        <w:tc>
          <w:tcPr>
            <w:tcW w:w="709" w:type="dxa"/>
          </w:tcPr>
          <w:p w14:paraId="282FF05C" w14:textId="77777777" w:rsidR="002B2E73" w:rsidRPr="002A12F4" w:rsidRDefault="002B2E73" w:rsidP="00371FCA">
            <w:pPr>
              <w:pStyle w:val="TAC"/>
            </w:pPr>
            <w:r w:rsidRPr="002A12F4">
              <w:t>7</w:t>
            </w:r>
          </w:p>
        </w:tc>
        <w:tc>
          <w:tcPr>
            <w:tcW w:w="709" w:type="dxa"/>
          </w:tcPr>
          <w:p w14:paraId="5224B98F" w14:textId="77777777" w:rsidR="002B2E73" w:rsidRPr="002A12F4" w:rsidRDefault="002B2E73" w:rsidP="00371FCA">
            <w:pPr>
              <w:pStyle w:val="TAC"/>
            </w:pPr>
            <w:r w:rsidRPr="002A12F4">
              <w:t>6</w:t>
            </w:r>
          </w:p>
        </w:tc>
        <w:tc>
          <w:tcPr>
            <w:tcW w:w="709" w:type="dxa"/>
          </w:tcPr>
          <w:p w14:paraId="65EF8F5E" w14:textId="77777777" w:rsidR="002B2E73" w:rsidRPr="002A12F4" w:rsidRDefault="002B2E73" w:rsidP="00371FCA">
            <w:pPr>
              <w:pStyle w:val="TAC"/>
            </w:pPr>
            <w:r w:rsidRPr="002A12F4">
              <w:t>5</w:t>
            </w:r>
          </w:p>
        </w:tc>
        <w:tc>
          <w:tcPr>
            <w:tcW w:w="709" w:type="dxa"/>
          </w:tcPr>
          <w:p w14:paraId="325C02FC" w14:textId="77777777" w:rsidR="002B2E73" w:rsidRPr="002A12F4" w:rsidRDefault="002B2E73" w:rsidP="00371FCA">
            <w:pPr>
              <w:pStyle w:val="TAC"/>
            </w:pPr>
            <w:r w:rsidRPr="002A12F4">
              <w:t>4</w:t>
            </w:r>
          </w:p>
        </w:tc>
        <w:tc>
          <w:tcPr>
            <w:tcW w:w="709" w:type="dxa"/>
          </w:tcPr>
          <w:p w14:paraId="0EEB3E5D" w14:textId="77777777" w:rsidR="002B2E73" w:rsidRPr="002A12F4" w:rsidRDefault="002B2E73" w:rsidP="00371FCA">
            <w:pPr>
              <w:pStyle w:val="TAC"/>
            </w:pPr>
            <w:r w:rsidRPr="002A12F4">
              <w:t>3</w:t>
            </w:r>
          </w:p>
        </w:tc>
        <w:tc>
          <w:tcPr>
            <w:tcW w:w="709" w:type="dxa"/>
          </w:tcPr>
          <w:p w14:paraId="71C42DD4" w14:textId="77777777" w:rsidR="002B2E73" w:rsidRPr="002A12F4" w:rsidRDefault="002B2E73" w:rsidP="00371FCA">
            <w:pPr>
              <w:pStyle w:val="TAC"/>
            </w:pPr>
            <w:r w:rsidRPr="002A12F4">
              <w:t>2</w:t>
            </w:r>
          </w:p>
        </w:tc>
        <w:tc>
          <w:tcPr>
            <w:tcW w:w="709" w:type="dxa"/>
          </w:tcPr>
          <w:p w14:paraId="0E1F1920" w14:textId="77777777" w:rsidR="002B2E73" w:rsidRPr="002A12F4" w:rsidRDefault="002B2E73" w:rsidP="00371FCA">
            <w:pPr>
              <w:pStyle w:val="TAC"/>
            </w:pPr>
            <w:r w:rsidRPr="002A12F4">
              <w:t>1</w:t>
            </w:r>
          </w:p>
        </w:tc>
        <w:tc>
          <w:tcPr>
            <w:tcW w:w="1134" w:type="dxa"/>
          </w:tcPr>
          <w:p w14:paraId="5A13A4E2" w14:textId="77777777" w:rsidR="002B2E73" w:rsidRPr="002A12F4" w:rsidRDefault="002B2E73" w:rsidP="00371FCA">
            <w:pPr>
              <w:pStyle w:val="TAL"/>
            </w:pPr>
          </w:p>
        </w:tc>
      </w:tr>
      <w:tr w:rsidR="002B2E73" w:rsidRPr="002A12F4" w14:paraId="57E32095"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8DAECD" w14:textId="77777777" w:rsidR="002B2E73" w:rsidRPr="002A12F4" w:rsidRDefault="002B2E73" w:rsidP="00371FCA">
            <w:pPr>
              <w:pStyle w:val="TAC"/>
            </w:pPr>
            <w:r>
              <w:t>Type of location area</w:t>
            </w:r>
          </w:p>
        </w:tc>
        <w:tc>
          <w:tcPr>
            <w:tcW w:w="1134" w:type="dxa"/>
          </w:tcPr>
          <w:p w14:paraId="10779D88" w14:textId="77777777" w:rsidR="002B2E73" w:rsidRPr="002A12F4" w:rsidRDefault="002B2E73" w:rsidP="00371FCA">
            <w:pPr>
              <w:pStyle w:val="TAL"/>
            </w:pPr>
            <w:r>
              <w:t xml:space="preserve">octet </w:t>
            </w:r>
            <w:r w:rsidR="00DF770C">
              <w:t>e</w:t>
            </w:r>
          </w:p>
        </w:tc>
      </w:tr>
      <w:tr w:rsidR="002B2E73" w:rsidRPr="002A12F4" w14:paraId="094594E7"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F65CB1F" w14:textId="77777777" w:rsidR="002B2E73" w:rsidRPr="002A12F4" w:rsidRDefault="002B2E73" w:rsidP="00371FCA">
            <w:pPr>
              <w:pStyle w:val="TAC"/>
            </w:pPr>
          </w:p>
          <w:p w14:paraId="3F2E39AE" w14:textId="77777777" w:rsidR="002B2E73" w:rsidRPr="00B14358" w:rsidRDefault="002B2E73" w:rsidP="00371FCA">
            <w:pPr>
              <w:pStyle w:val="TAC"/>
            </w:pPr>
            <w:r>
              <w:t>Location area</w:t>
            </w:r>
            <w:r w:rsidRPr="002A12F4">
              <w:t xml:space="preserve"> </w:t>
            </w:r>
            <w:r>
              <w:t>contents</w:t>
            </w:r>
          </w:p>
        </w:tc>
        <w:tc>
          <w:tcPr>
            <w:tcW w:w="1134" w:type="dxa"/>
            <w:tcBorders>
              <w:top w:val="nil"/>
              <w:left w:val="single" w:sz="6" w:space="0" w:color="auto"/>
              <w:bottom w:val="nil"/>
              <w:right w:val="nil"/>
            </w:tcBorders>
          </w:tcPr>
          <w:p w14:paraId="6B67A4BF" w14:textId="77777777" w:rsidR="002B2E73" w:rsidRPr="002A12F4" w:rsidRDefault="002B2E73" w:rsidP="00371FCA">
            <w:pPr>
              <w:pStyle w:val="TAL"/>
            </w:pPr>
            <w:r w:rsidRPr="002A12F4">
              <w:t xml:space="preserve">octet </w:t>
            </w:r>
            <w:r w:rsidR="00DF770C">
              <w:t>e</w:t>
            </w:r>
            <w:r>
              <w:t>+1</w:t>
            </w:r>
            <w:r w:rsidRPr="002A12F4">
              <w:t>*</w:t>
            </w:r>
          </w:p>
          <w:p w14:paraId="022819BE" w14:textId="77777777" w:rsidR="002B2E73" w:rsidRPr="002A12F4" w:rsidRDefault="002B2E73" w:rsidP="00371FCA">
            <w:pPr>
              <w:pStyle w:val="TAL"/>
            </w:pPr>
          </w:p>
          <w:p w14:paraId="5770464B" w14:textId="77777777" w:rsidR="002B2E73" w:rsidRPr="002A12F4" w:rsidRDefault="002B2E73" w:rsidP="00371FCA">
            <w:pPr>
              <w:pStyle w:val="TAL"/>
            </w:pPr>
            <w:r>
              <w:t xml:space="preserve">octet </w:t>
            </w:r>
            <w:r w:rsidR="00DF770C">
              <w:t>f</w:t>
            </w:r>
            <w:r w:rsidRPr="002A12F4">
              <w:t>*</w:t>
            </w:r>
          </w:p>
        </w:tc>
      </w:tr>
    </w:tbl>
    <w:p w14:paraId="4D6E0A61" w14:textId="77777777" w:rsidR="002B2E73" w:rsidRPr="00BD0557" w:rsidRDefault="002B2E73" w:rsidP="002B2E73">
      <w:pPr>
        <w:pStyle w:val="TF"/>
      </w:pPr>
      <w:r>
        <w:t>Figure 5.2.6</w:t>
      </w:r>
      <w:r w:rsidRPr="00BD0557">
        <w:t xml:space="preserve">: </w:t>
      </w:r>
      <w:r>
        <w:t>Location area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20CEC284" w14:textId="77777777" w:rsidTr="00371FCA">
        <w:trPr>
          <w:cantSplit/>
          <w:jc w:val="center"/>
        </w:trPr>
        <w:tc>
          <w:tcPr>
            <w:tcW w:w="708" w:type="dxa"/>
          </w:tcPr>
          <w:p w14:paraId="11910861" w14:textId="77777777" w:rsidR="002B2E73" w:rsidRPr="002A12F4" w:rsidRDefault="002B2E73" w:rsidP="00371FCA">
            <w:pPr>
              <w:pStyle w:val="TAC"/>
            </w:pPr>
            <w:r w:rsidRPr="002A12F4">
              <w:t>8</w:t>
            </w:r>
          </w:p>
        </w:tc>
        <w:tc>
          <w:tcPr>
            <w:tcW w:w="709" w:type="dxa"/>
          </w:tcPr>
          <w:p w14:paraId="03FB1C40" w14:textId="77777777" w:rsidR="002B2E73" w:rsidRPr="002A12F4" w:rsidRDefault="002B2E73" w:rsidP="00371FCA">
            <w:pPr>
              <w:pStyle w:val="TAC"/>
            </w:pPr>
            <w:r w:rsidRPr="002A12F4">
              <w:t>7</w:t>
            </w:r>
          </w:p>
        </w:tc>
        <w:tc>
          <w:tcPr>
            <w:tcW w:w="709" w:type="dxa"/>
          </w:tcPr>
          <w:p w14:paraId="537780C4" w14:textId="77777777" w:rsidR="002B2E73" w:rsidRPr="002A12F4" w:rsidRDefault="002B2E73" w:rsidP="00371FCA">
            <w:pPr>
              <w:pStyle w:val="TAC"/>
            </w:pPr>
            <w:r w:rsidRPr="002A12F4">
              <w:t>6</w:t>
            </w:r>
          </w:p>
        </w:tc>
        <w:tc>
          <w:tcPr>
            <w:tcW w:w="709" w:type="dxa"/>
          </w:tcPr>
          <w:p w14:paraId="2A93BDEA" w14:textId="77777777" w:rsidR="002B2E73" w:rsidRPr="002A12F4" w:rsidRDefault="002B2E73" w:rsidP="00371FCA">
            <w:pPr>
              <w:pStyle w:val="TAC"/>
            </w:pPr>
            <w:r w:rsidRPr="002A12F4">
              <w:t>5</w:t>
            </w:r>
          </w:p>
        </w:tc>
        <w:tc>
          <w:tcPr>
            <w:tcW w:w="709" w:type="dxa"/>
          </w:tcPr>
          <w:p w14:paraId="00E98444" w14:textId="77777777" w:rsidR="002B2E73" w:rsidRPr="002A12F4" w:rsidRDefault="002B2E73" w:rsidP="00371FCA">
            <w:pPr>
              <w:pStyle w:val="TAC"/>
            </w:pPr>
            <w:r w:rsidRPr="002A12F4">
              <w:t>4</w:t>
            </w:r>
          </w:p>
        </w:tc>
        <w:tc>
          <w:tcPr>
            <w:tcW w:w="709" w:type="dxa"/>
          </w:tcPr>
          <w:p w14:paraId="1983D868" w14:textId="77777777" w:rsidR="002B2E73" w:rsidRPr="002A12F4" w:rsidRDefault="002B2E73" w:rsidP="00371FCA">
            <w:pPr>
              <w:pStyle w:val="TAC"/>
            </w:pPr>
            <w:r w:rsidRPr="002A12F4">
              <w:t>3</w:t>
            </w:r>
          </w:p>
        </w:tc>
        <w:tc>
          <w:tcPr>
            <w:tcW w:w="709" w:type="dxa"/>
          </w:tcPr>
          <w:p w14:paraId="7211CDFE" w14:textId="77777777" w:rsidR="002B2E73" w:rsidRPr="002A12F4" w:rsidRDefault="002B2E73" w:rsidP="00371FCA">
            <w:pPr>
              <w:pStyle w:val="TAC"/>
            </w:pPr>
            <w:r w:rsidRPr="002A12F4">
              <w:t>2</w:t>
            </w:r>
          </w:p>
        </w:tc>
        <w:tc>
          <w:tcPr>
            <w:tcW w:w="709" w:type="dxa"/>
          </w:tcPr>
          <w:p w14:paraId="3018882A" w14:textId="77777777" w:rsidR="002B2E73" w:rsidRPr="002A12F4" w:rsidRDefault="002B2E73" w:rsidP="00371FCA">
            <w:pPr>
              <w:pStyle w:val="TAC"/>
            </w:pPr>
            <w:r w:rsidRPr="002A12F4">
              <w:t>1</w:t>
            </w:r>
          </w:p>
        </w:tc>
        <w:tc>
          <w:tcPr>
            <w:tcW w:w="1134" w:type="dxa"/>
          </w:tcPr>
          <w:p w14:paraId="382C914B" w14:textId="77777777" w:rsidR="002B2E73" w:rsidRPr="002A12F4" w:rsidRDefault="002B2E73" w:rsidP="00371FCA">
            <w:pPr>
              <w:pStyle w:val="TAL"/>
            </w:pPr>
          </w:p>
        </w:tc>
      </w:tr>
      <w:tr w:rsidR="002B2E73" w:rsidRPr="002A12F4" w14:paraId="6447ABC5"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08F461" w14:textId="77777777" w:rsidR="002B2E73" w:rsidRPr="002A12F4" w:rsidRDefault="002B2E73" w:rsidP="00371FCA">
            <w:pPr>
              <w:pStyle w:val="TAC"/>
            </w:pPr>
            <w:r>
              <w:t xml:space="preserve">Number of </w:t>
            </w:r>
            <w:r>
              <w:rPr>
                <w:lang w:eastAsia="zh-CN"/>
              </w:rPr>
              <w:t>E-UTRA cell identities</w:t>
            </w:r>
          </w:p>
        </w:tc>
        <w:tc>
          <w:tcPr>
            <w:tcW w:w="1134" w:type="dxa"/>
          </w:tcPr>
          <w:p w14:paraId="6D941071" w14:textId="77777777" w:rsidR="002B2E73" w:rsidRPr="002A12F4" w:rsidRDefault="002B2E73" w:rsidP="00371FCA">
            <w:pPr>
              <w:pStyle w:val="TAL"/>
            </w:pPr>
            <w:r>
              <w:t xml:space="preserve">octet </w:t>
            </w:r>
            <w:r w:rsidR="00DF770C">
              <w:t>e</w:t>
            </w:r>
            <w:r>
              <w:t>+1</w:t>
            </w:r>
          </w:p>
        </w:tc>
      </w:tr>
      <w:tr w:rsidR="002B2E73" w:rsidRPr="002A12F4" w14:paraId="340ADC87"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C9593FC" w14:textId="77777777" w:rsidR="002B2E73" w:rsidRPr="002A12F4" w:rsidRDefault="002B2E73" w:rsidP="00371FCA">
            <w:pPr>
              <w:pStyle w:val="TAC"/>
            </w:pPr>
          </w:p>
          <w:p w14:paraId="015B0836" w14:textId="77777777" w:rsidR="002B2E73" w:rsidRPr="002A12F4" w:rsidRDefault="002B2E73" w:rsidP="00371FCA">
            <w:pPr>
              <w:pStyle w:val="TAC"/>
            </w:pPr>
            <w:r>
              <w:rPr>
                <w:lang w:eastAsia="zh-CN"/>
              </w:rPr>
              <w:t>E-UTRA cell id</w:t>
            </w:r>
            <w:r>
              <w:t xml:space="preserve"> 1</w:t>
            </w:r>
          </w:p>
        </w:tc>
        <w:tc>
          <w:tcPr>
            <w:tcW w:w="1134" w:type="dxa"/>
            <w:tcBorders>
              <w:top w:val="nil"/>
              <w:left w:val="single" w:sz="6" w:space="0" w:color="auto"/>
              <w:bottom w:val="nil"/>
              <w:right w:val="nil"/>
            </w:tcBorders>
          </w:tcPr>
          <w:p w14:paraId="1C56B50B" w14:textId="77777777" w:rsidR="002B2E73" w:rsidRPr="002A12F4" w:rsidRDefault="002B2E73" w:rsidP="00371FCA">
            <w:pPr>
              <w:pStyle w:val="TAL"/>
            </w:pPr>
            <w:r w:rsidRPr="002A12F4">
              <w:t xml:space="preserve">octet </w:t>
            </w:r>
            <w:r w:rsidR="00DF770C">
              <w:t>e</w:t>
            </w:r>
            <w:r>
              <w:t>+2</w:t>
            </w:r>
          </w:p>
          <w:p w14:paraId="456C2E07" w14:textId="77777777" w:rsidR="002B2E73" w:rsidRPr="002A12F4" w:rsidRDefault="002B2E73" w:rsidP="00371FCA">
            <w:pPr>
              <w:pStyle w:val="TAL"/>
            </w:pPr>
          </w:p>
          <w:p w14:paraId="622EAF60" w14:textId="77777777" w:rsidR="002B2E73" w:rsidRPr="002A12F4" w:rsidRDefault="002B2E73" w:rsidP="00371FCA">
            <w:pPr>
              <w:pStyle w:val="TAL"/>
            </w:pPr>
            <w:r>
              <w:t xml:space="preserve">octet </w:t>
            </w:r>
            <w:r w:rsidR="00DF770C">
              <w:t>e</w:t>
            </w:r>
            <w:r>
              <w:t>+8</w:t>
            </w:r>
          </w:p>
        </w:tc>
      </w:tr>
      <w:tr w:rsidR="002B2E73" w:rsidRPr="002A12F4" w14:paraId="7E955B86"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BAFB0A" w14:textId="77777777" w:rsidR="002B2E73" w:rsidRDefault="002B2E73" w:rsidP="00371FCA">
            <w:pPr>
              <w:pStyle w:val="TAC"/>
              <w:rPr>
                <w:lang w:eastAsia="zh-CN"/>
              </w:rPr>
            </w:pPr>
          </w:p>
          <w:p w14:paraId="633D79DC" w14:textId="77777777" w:rsidR="002B2E73" w:rsidRPr="002A12F4" w:rsidRDefault="002B2E73" w:rsidP="00371FCA">
            <w:pPr>
              <w:pStyle w:val="TAC"/>
              <w:rPr>
                <w:lang w:eastAsia="zh-CN"/>
              </w:rPr>
            </w:pPr>
            <w:r>
              <w:rPr>
                <w:lang w:eastAsia="zh-CN"/>
              </w:rPr>
              <w:t>E-UTRA cell id</w:t>
            </w:r>
            <w:r>
              <w:rPr>
                <w:rFonts w:hint="eastAsia"/>
                <w:lang w:eastAsia="zh-CN"/>
              </w:rPr>
              <w:t xml:space="preserve"> 2</w:t>
            </w:r>
          </w:p>
        </w:tc>
        <w:tc>
          <w:tcPr>
            <w:tcW w:w="1134" w:type="dxa"/>
            <w:tcBorders>
              <w:top w:val="nil"/>
              <w:left w:val="single" w:sz="6" w:space="0" w:color="auto"/>
              <w:bottom w:val="nil"/>
              <w:right w:val="nil"/>
            </w:tcBorders>
          </w:tcPr>
          <w:p w14:paraId="4878D4D9"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+9</w:t>
            </w:r>
          </w:p>
          <w:p w14:paraId="5E8A6032" w14:textId="77777777" w:rsidR="002B2E73" w:rsidRDefault="002B2E73" w:rsidP="00371FCA">
            <w:pPr>
              <w:pStyle w:val="TAL"/>
              <w:rPr>
                <w:lang w:eastAsia="zh-CN"/>
              </w:rPr>
            </w:pPr>
          </w:p>
          <w:p w14:paraId="7D99566C"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+15</w:t>
            </w:r>
          </w:p>
        </w:tc>
      </w:tr>
      <w:tr w:rsidR="002B2E73" w:rsidRPr="002A12F4" w14:paraId="0756DE4B"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2E53245" w14:textId="77777777" w:rsidR="002B2E73" w:rsidRDefault="002B2E73" w:rsidP="00371FCA">
            <w:pPr>
              <w:pStyle w:val="TAC"/>
            </w:pPr>
          </w:p>
          <w:p w14:paraId="6DC64E04"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6BABDE32"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+16</w:t>
            </w:r>
          </w:p>
          <w:p w14:paraId="3B780FFD" w14:textId="77777777" w:rsidR="002B2E73" w:rsidRDefault="002B2E73" w:rsidP="00371FCA">
            <w:pPr>
              <w:pStyle w:val="TAL"/>
              <w:rPr>
                <w:lang w:eastAsia="zh-CN"/>
              </w:rPr>
            </w:pPr>
          </w:p>
          <w:p w14:paraId="080A1F13" w14:textId="77777777" w:rsidR="002B2E73" w:rsidRPr="002A12F4" w:rsidRDefault="002B2E73" w:rsidP="00371FCA">
            <w:pPr>
              <w:pStyle w:val="TAL"/>
            </w:pPr>
            <w:r>
              <w:rPr>
                <w:lang w:eastAsia="zh-CN"/>
              </w:rPr>
              <w:t>octet</w:t>
            </w:r>
            <w:r>
              <w:rPr>
                <w:rFonts w:hint="eastAsia"/>
                <w:lang w:eastAsia="zh-CN"/>
              </w:rPr>
              <w:t xml:space="preserve"> </w:t>
            </w:r>
            <w:r w:rsidR="00DF770C">
              <w:rPr>
                <w:lang w:eastAsia="zh-CN"/>
              </w:rPr>
              <w:t>j</w:t>
            </w:r>
            <w:r>
              <w:rPr>
                <w:lang w:eastAsia="zh-CN"/>
              </w:rPr>
              <w:t>-1*</w:t>
            </w:r>
          </w:p>
        </w:tc>
      </w:tr>
      <w:tr w:rsidR="002B2E73" w:rsidRPr="002752AC" w14:paraId="22527775"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A9A942D" w14:textId="77777777" w:rsidR="002B2E73" w:rsidRDefault="002B2E73" w:rsidP="00371FCA">
            <w:pPr>
              <w:pStyle w:val="TAC"/>
              <w:rPr>
                <w:lang w:eastAsia="zh-CN"/>
              </w:rPr>
            </w:pPr>
          </w:p>
          <w:p w14:paraId="07334D48" w14:textId="77777777" w:rsidR="002B2E73" w:rsidRDefault="002B2E73" w:rsidP="00371FCA">
            <w:pPr>
              <w:pStyle w:val="TAC"/>
              <w:rPr>
                <w:lang w:eastAsia="zh-CN"/>
              </w:rPr>
            </w:pPr>
            <w:r>
              <w:rPr>
                <w:lang w:eastAsia="zh-CN"/>
              </w:rPr>
              <w:t>E-UTRA cell id</w:t>
            </w:r>
            <w:r>
              <w:rPr>
                <w:rFonts w:hint="eastAsia"/>
                <w:lang w:eastAsia="zh-CN"/>
              </w:rPr>
              <w:t xml:space="preserve"> n</w:t>
            </w:r>
          </w:p>
        </w:tc>
        <w:tc>
          <w:tcPr>
            <w:tcW w:w="1134" w:type="dxa"/>
            <w:tcBorders>
              <w:top w:val="nil"/>
              <w:left w:val="single" w:sz="6" w:space="0" w:color="auto"/>
              <w:bottom w:val="nil"/>
              <w:right w:val="nil"/>
            </w:tcBorders>
          </w:tcPr>
          <w:p w14:paraId="562868D8" w14:textId="77777777" w:rsidR="002B2E73" w:rsidRPr="002752AC" w:rsidRDefault="002B2E73" w:rsidP="00371FCA">
            <w:pPr>
              <w:pStyle w:val="TAL"/>
              <w:rPr>
                <w:lang w:val="fr-FR" w:eastAsia="zh-CN"/>
              </w:rPr>
            </w:pPr>
            <w:r w:rsidRPr="002752AC">
              <w:rPr>
                <w:lang w:val="fr-FR" w:eastAsia="zh-CN"/>
              </w:rPr>
              <w:t>octet</w:t>
            </w:r>
            <w:r w:rsidRPr="002752AC">
              <w:rPr>
                <w:rFonts w:hint="eastAsia"/>
                <w:lang w:val="fr-FR" w:eastAsia="zh-CN"/>
              </w:rPr>
              <w:t xml:space="preserve"> </w:t>
            </w:r>
            <w:r w:rsidR="00DF770C" w:rsidRPr="002752AC">
              <w:rPr>
                <w:lang w:val="fr-FR" w:eastAsia="zh-CN"/>
              </w:rPr>
              <w:t>j</w:t>
            </w:r>
            <w:r w:rsidRPr="002752AC">
              <w:rPr>
                <w:lang w:val="fr-FR" w:eastAsia="zh-CN"/>
              </w:rPr>
              <w:t>*</w:t>
            </w:r>
          </w:p>
          <w:p w14:paraId="674B0E51" w14:textId="77777777" w:rsidR="002B2E73" w:rsidRPr="002752AC" w:rsidRDefault="002B2E73" w:rsidP="00371FCA">
            <w:pPr>
              <w:pStyle w:val="TAL"/>
              <w:rPr>
                <w:lang w:val="fr-FR" w:eastAsia="zh-CN"/>
              </w:rPr>
            </w:pPr>
          </w:p>
          <w:p w14:paraId="45713030" w14:textId="77777777" w:rsidR="002B2E73" w:rsidRPr="002752AC" w:rsidRDefault="002B2E73" w:rsidP="00371FCA">
            <w:pPr>
              <w:pStyle w:val="TAL"/>
              <w:rPr>
                <w:lang w:val="fr-FR"/>
              </w:rPr>
            </w:pPr>
            <w:r w:rsidRPr="002752AC">
              <w:rPr>
                <w:lang w:val="fr-FR" w:eastAsia="zh-CN"/>
              </w:rPr>
              <w:t>octet</w:t>
            </w:r>
            <w:r w:rsidRPr="002752AC">
              <w:rPr>
                <w:rFonts w:hint="eastAsia"/>
                <w:lang w:val="fr-FR" w:eastAsia="zh-CN"/>
              </w:rPr>
              <w:t xml:space="preserve"> </w:t>
            </w:r>
            <w:r w:rsidR="00DF770C" w:rsidRPr="002752AC">
              <w:rPr>
                <w:lang w:val="fr-FR" w:eastAsia="zh-CN"/>
              </w:rPr>
              <w:t>f=(j</w:t>
            </w:r>
            <w:r w:rsidRPr="002752AC">
              <w:rPr>
                <w:lang w:val="fr-FR" w:eastAsia="zh-CN"/>
              </w:rPr>
              <w:t>+6</w:t>
            </w:r>
            <w:r w:rsidR="00DF770C" w:rsidRPr="002752AC">
              <w:rPr>
                <w:lang w:val="fr-FR" w:eastAsia="zh-CN"/>
              </w:rPr>
              <w:t>)</w:t>
            </w:r>
            <w:r w:rsidRPr="002752AC">
              <w:rPr>
                <w:lang w:val="fr-FR" w:eastAsia="zh-CN"/>
              </w:rPr>
              <w:t>*</w:t>
            </w:r>
          </w:p>
        </w:tc>
      </w:tr>
    </w:tbl>
    <w:p w14:paraId="50BD8B0F" w14:textId="77777777" w:rsidR="002B2E73" w:rsidRPr="00BD0557" w:rsidRDefault="002B2E73" w:rsidP="002B2E73">
      <w:pPr>
        <w:pStyle w:val="TF"/>
      </w:pPr>
      <w:r>
        <w:t>Figure 5.2.7</w:t>
      </w:r>
      <w:r w:rsidRPr="00BD0557">
        <w:t xml:space="preserve">: </w:t>
      </w:r>
      <w:r>
        <w:t>Location area</w:t>
      </w:r>
      <w:r w:rsidRPr="002A12F4">
        <w:t xml:space="preserve"> </w:t>
      </w:r>
      <w:r>
        <w:t>contents {</w:t>
      </w:r>
      <w:r w:rsidRPr="004B7069">
        <w:t>Type of location area</w:t>
      </w:r>
      <w:r>
        <w:t xml:space="preserve"> = </w:t>
      </w:r>
      <w:r w:rsidRPr="004B7069">
        <w:t>E-UTRA cell identities</w:t>
      </w:r>
      <w:r>
        <w:t xml:space="preserve">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6E12866E" w14:textId="77777777" w:rsidTr="00371FCA">
        <w:trPr>
          <w:cantSplit/>
          <w:jc w:val="center"/>
        </w:trPr>
        <w:tc>
          <w:tcPr>
            <w:tcW w:w="708" w:type="dxa"/>
          </w:tcPr>
          <w:p w14:paraId="128CAA33" w14:textId="77777777" w:rsidR="002B2E73" w:rsidRPr="002A12F4" w:rsidRDefault="002B2E73" w:rsidP="00371FCA">
            <w:pPr>
              <w:pStyle w:val="TAC"/>
            </w:pPr>
            <w:r w:rsidRPr="002A12F4">
              <w:lastRenderedPageBreak/>
              <w:t>8</w:t>
            </w:r>
          </w:p>
        </w:tc>
        <w:tc>
          <w:tcPr>
            <w:tcW w:w="709" w:type="dxa"/>
          </w:tcPr>
          <w:p w14:paraId="396A21A6" w14:textId="77777777" w:rsidR="002B2E73" w:rsidRPr="002A12F4" w:rsidRDefault="002B2E73" w:rsidP="00371FCA">
            <w:pPr>
              <w:pStyle w:val="TAC"/>
            </w:pPr>
            <w:r w:rsidRPr="002A12F4">
              <w:t>7</w:t>
            </w:r>
          </w:p>
        </w:tc>
        <w:tc>
          <w:tcPr>
            <w:tcW w:w="709" w:type="dxa"/>
          </w:tcPr>
          <w:p w14:paraId="37999CD8" w14:textId="77777777" w:rsidR="002B2E73" w:rsidRPr="002A12F4" w:rsidRDefault="002B2E73" w:rsidP="00371FCA">
            <w:pPr>
              <w:pStyle w:val="TAC"/>
            </w:pPr>
            <w:r w:rsidRPr="002A12F4">
              <w:t>6</w:t>
            </w:r>
          </w:p>
        </w:tc>
        <w:tc>
          <w:tcPr>
            <w:tcW w:w="709" w:type="dxa"/>
          </w:tcPr>
          <w:p w14:paraId="1B22E582" w14:textId="77777777" w:rsidR="002B2E73" w:rsidRPr="002A12F4" w:rsidRDefault="002B2E73" w:rsidP="00371FCA">
            <w:pPr>
              <w:pStyle w:val="TAC"/>
            </w:pPr>
            <w:r w:rsidRPr="002A12F4">
              <w:t>5</w:t>
            </w:r>
          </w:p>
        </w:tc>
        <w:tc>
          <w:tcPr>
            <w:tcW w:w="709" w:type="dxa"/>
          </w:tcPr>
          <w:p w14:paraId="24CB7A4E" w14:textId="77777777" w:rsidR="002B2E73" w:rsidRPr="002A12F4" w:rsidRDefault="002B2E73" w:rsidP="00371FCA">
            <w:pPr>
              <w:pStyle w:val="TAC"/>
            </w:pPr>
            <w:r w:rsidRPr="002A12F4">
              <w:t>4</w:t>
            </w:r>
          </w:p>
        </w:tc>
        <w:tc>
          <w:tcPr>
            <w:tcW w:w="709" w:type="dxa"/>
          </w:tcPr>
          <w:p w14:paraId="2D1FC027" w14:textId="77777777" w:rsidR="002B2E73" w:rsidRPr="002A12F4" w:rsidRDefault="002B2E73" w:rsidP="00371FCA">
            <w:pPr>
              <w:pStyle w:val="TAC"/>
            </w:pPr>
            <w:r w:rsidRPr="002A12F4">
              <w:t>3</w:t>
            </w:r>
          </w:p>
        </w:tc>
        <w:tc>
          <w:tcPr>
            <w:tcW w:w="709" w:type="dxa"/>
          </w:tcPr>
          <w:p w14:paraId="361B6C63" w14:textId="77777777" w:rsidR="002B2E73" w:rsidRPr="002A12F4" w:rsidRDefault="002B2E73" w:rsidP="00371FCA">
            <w:pPr>
              <w:pStyle w:val="TAC"/>
            </w:pPr>
            <w:r w:rsidRPr="002A12F4">
              <w:t>2</w:t>
            </w:r>
          </w:p>
        </w:tc>
        <w:tc>
          <w:tcPr>
            <w:tcW w:w="709" w:type="dxa"/>
          </w:tcPr>
          <w:p w14:paraId="5519F219" w14:textId="77777777" w:rsidR="002B2E73" w:rsidRPr="002A12F4" w:rsidRDefault="002B2E73" w:rsidP="00371FCA">
            <w:pPr>
              <w:pStyle w:val="TAC"/>
            </w:pPr>
            <w:r w:rsidRPr="002A12F4">
              <w:t>1</w:t>
            </w:r>
          </w:p>
        </w:tc>
        <w:tc>
          <w:tcPr>
            <w:tcW w:w="1134" w:type="dxa"/>
          </w:tcPr>
          <w:p w14:paraId="5F6984A5" w14:textId="77777777" w:rsidR="002B2E73" w:rsidRPr="002A12F4" w:rsidRDefault="002B2E73" w:rsidP="00371FCA">
            <w:pPr>
              <w:pStyle w:val="TAL"/>
            </w:pPr>
          </w:p>
        </w:tc>
      </w:tr>
      <w:tr w:rsidR="002B2E73" w:rsidRPr="002A12F4" w14:paraId="05187EDC"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7BC17A8" w14:textId="77777777" w:rsidR="002B2E73" w:rsidRPr="002A12F4" w:rsidRDefault="002B2E73" w:rsidP="00371FCA">
            <w:pPr>
              <w:pStyle w:val="TAC"/>
            </w:pPr>
            <w:r>
              <w:t xml:space="preserve">Number of </w:t>
            </w:r>
            <w:r>
              <w:rPr>
                <w:lang w:eastAsia="zh-CN"/>
              </w:rPr>
              <w:t>NR cell identities</w:t>
            </w:r>
          </w:p>
        </w:tc>
        <w:tc>
          <w:tcPr>
            <w:tcW w:w="1134" w:type="dxa"/>
          </w:tcPr>
          <w:p w14:paraId="65E45EDF" w14:textId="77777777" w:rsidR="002B2E73" w:rsidRPr="002A12F4" w:rsidRDefault="002B2E73" w:rsidP="00371FCA">
            <w:pPr>
              <w:pStyle w:val="TAL"/>
            </w:pPr>
            <w:r>
              <w:t xml:space="preserve">octet </w:t>
            </w:r>
            <w:r w:rsidR="00DF770C">
              <w:t>e</w:t>
            </w:r>
            <w:r>
              <w:t>+1</w:t>
            </w:r>
          </w:p>
        </w:tc>
      </w:tr>
      <w:tr w:rsidR="002B2E73" w:rsidRPr="002A12F4" w14:paraId="1BED00C7"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7C77C57" w14:textId="77777777" w:rsidR="002B2E73" w:rsidRPr="002A12F4" w:rsidRDefault="002B2E73" w:rsidP="00371FCA">
            <w:pPr>
              <w:pStyle w:val="TAC"/>
            </w:pPr>
          </w:p>
          <w:p w14:paraId="5AF9D4D8" w14:textId="77777777" w:rsidR="002B2E73" w:rsidRPr="002A12F4" w:rsidRDefault="002B2E73" w:rsidP="00371FCA">
            <w:pPr>
              <w:pStyle w:val="TAC"/>
            </w:pPr>
            <w:r>
              <w:rPr>
                <w:lang w:eastAsia="zh-CN"/>
              </w:rPr>
              <w:t>NR cell id</w:t>
            </w:r>
            <w:r>
              <w:t xml:space="preserve"> 1</w:t>
            </w:r>
          </w:p>
        </w:tc>
        <w:tc>
          <w:tcPr>
            <w:tcW w:w="1134" w:type="dxa"/>
            <w:tcBorders>
              <w:top w:val="nil"/>
              <w:left w:val="single" w:sz="6" w:space="0" w:color="auto"/>
              <w:bottom w:val="nil"/>
              <w:right w:val="nil"/>
            </w:tcBorders>
          </w:tcPr>
          <w:p w14:paraId="3D6747FF" w14:textId="77777777" w:rsidR="002B2E73" w:rsidRPr="002A12F4" w:rsidRDefault="002B2E73" w:rsidP="00371FCA">
            <w:pPr>
              <w:pStyle w:val="TAL"/>
            </w:pPr>
            <w:r w:rsidRPr="002A12F4">
              <w:t xml:space="preserve">octet </w:t>
            </w:r>
            <w:r w:rsidR="00DF770C">
              <w:t>e</w:t>
            </w:r>
            <w:r>
              <w:t>+2</w:t>
            </w:r>
          </w:p>
          <w:p w14:paraId="3E41E032" w14:textId="77777777" w:rsidR="002B2E73" w:rsidRPr="002A12F4" w:rsidRDefault="002B2E73" w:rsidP="00371FCA">
            <w:pPr>
              <w:pStyle w:val="TAL"/>
            </w:pPr>
          </w:p>
          <w:p w14:paraId="0042C0D9" w14:textId="77777777" w:rsidR="002B2E73" w:rsidRPr="002A12F4" w:rsidRDefault="002B2E73" w:rsidP="00371FCA">
            <w:pPr>
              <w:pStyle w:val="TAL"/>
            </w:pPr>
            <w:r>
              <w:t xml:space="preserve">octet </w:t>
            </w:r>
            <w:r w:rsidR="00DF770C">
              <w:t>e</w:t>
            </w:r>
            <w:r>
              <w:t>+9</w:t>
            </w:r>
          </w:p>
        </w:tc>
      </w:tr>
      <w:tr w:rsidR="002B2E73" w:rsidRPr="002A12F4" w14:paraId="382570BE"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E4391C2" w14:textId="77777777" w:rsidR="002B2E73" w:rsidRDefault="002B2E73" w:rsidP="00371FCA">
            <w:pPr>
              <w:pStyle w:val="TAC"/>
              <w:rPr>
                <w:lang w:eastAsia="zh-CN"/>
              </w:rPr>
            </w:pPr>
          </w:p>
          <w:p w14:paraId="313BA1EF" w14:textId="77777777" w:rsidR="002B2E73" w:rsidRPr="002A12F4" w:rsidRDefault="002B2E73" w:rsidP="00371FCA">
            <w:pPr>
              <w:pStyle w:val="TAC"/>
              <w:rPr>
                <w:lang w:eastAsia="zh-CN"/>
              </w:rPr>
            </w:pPr>
            <w:r>
              <w:rPr>
                <w:lang w:eastAsia="zh-CN"/>
              </w:rPr>
              <w:t>NR cell id</w:t>
            </w:r>
            <w:r>
              <w:rPr>
                <w:rFonts w:hint="eastAsia"/>
                <w:lang w:eastAsia="zh-CN"/>
              </w:rPr>
              <w:t xml:space="preserve"> 2</w:t>
            </w:r>
          </w:p>
        </w:tc>
        <w:tc>
          <w:tcPr>
            <w:tcW w:w="1134" w:type="dxa"/>
            <w:tcBorders>
              <w:top w:val="nil"/>
              <w:left w:val="single" w:sz="6" w:space="0" w:color="auto"/>
              <w:bottom w:val="nil"/>
              <w:right w:val="nil"/>
            </w:tcBorders>
          </w:tcPr>
          <w:p w14:paraId="57C01B60"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+10</w:t>
            </w:r>
          </w:p>
          <w:p w14:paraId="7FE70BA3" w14:textId="77777777" w:rsidR="002B2E73" w:rsidRDefault="002B2E73" w:rsidP="00371FCA">
            <w:pPr>
              <w:pStyle w:val="TAL"/>
              <w:rPr>
                <w:lang w:eastAsia="zh-CN"/>
              </w:rPr>
            </w:pPr>
          </w:p>
          <w:p w14:paraId="5DB65D48"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+17</w:t>
            </w:r>
          </w:p>
        </w:tc>
      </w:tr>
      <w:tr w:rsidR="002B2E73" w:rsidRPr="002A12F4" w14:paraId="6E9264DE"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F62FDD8" w14:textId="77777777" w:rsidR="002B2E73" w:rsidRDefault="002B2E73" w:rsidP="00371FCA">
            <w:pPr>
              <w:pStyle w:val="TAC"/>
            </w:pPr>
          </w:p>
          <w:p w14:paraId="63B1129F"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1B243EB9"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+18</w:t>
            </w:r>
          </w:p>
          <w:p w14:paraId="5886F454" w14:textId="77777777" w:rsidR="002B2E73" w:rsidRDefault="002B2E73" w:rsidP="00371FCA">
            <w:pPr>
              <w:pStyle w:val="TAL"/>
              <w:rPr>
                <w:lang w:eastAsia="zh-CN"/>
              </w:rPr>
            </w:pPr>
          </w:p>
          <w:p w14:paraId="4C583267" w14:textId="77777777" w:rsidR="002B2E73" w:rsidRPr="002A12F4" w:rsidRDefault="002B2E73" w:rsidP="00371FCA">
            <w:pPr>
              <w:pStyle w:val="TAL"/>
            </w:pPr>
            <w:r>
              <w:rPr>
                <w:lang w:eastAsia="zh-CN"/>
              </w:rPr>
              <w:t>octet</w:t>
            </w:r>
            <w:r>
              <w:rPr>
                <w:rFonts w:hint="eastAsia"/>
                <w:lang w:eastAsia="zh-CN"/>
              </w:rPr>
              <w:t xml:space="preserve"> </w:t>
            </w:r>
            <w:r w:rsidR="00DF770C">
              <w:rPr>
                <w:lang w:eastAsia="zh-CN"/>
              </w:rPr>
              <w:t>k</w:t>
            </w:r>
            <w:r>
              <w:rPr>
                <w:lang w:eastAsia="zh-CN"/>
              </w:rPr>
              <w:t>-1*</w:t>
            </w:r>
          </w:p>
        </w:tc>
      </w:tr>
      <w:tr w:rsidR="002B2E73" w:rsidRPr="002A12F4" w14:paraId="14D6C41F"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134957C" w14:textId="77777777" w:rsidR="002B2E73" w:rsidRDefault="002B2E73" w:rsidP="00371FCA">
            <w:pPr>
              <w:pStyle w:val="TAC"/>
              <w:rPr>
                <w:lang w:eastAsia="zh-CN"/>
              </w:rPr>
            </w:pPr>
          </w:p>
          <w:p w14:paraId="59575AD6" w14:textId="77777777" w:rsidR="002B2E73" w:rsidRDefault="002B2E73" w:rsidP="00371FCA">
            <w:pPr>
              <w:pStyle w:val="TAC"/>
              <w:rPr>
                <w:lang w:eastAsia="zh-CN"/>
              </w:rPr>
            </w:pPr>
            <w:r>
              <w:rPr>
                <w:lang w:eastAsia="zh-CN"/>
              </w:rPr>
              <w:t>NR cell id</w:t>
            </w:r>
            <w:r>
              <w:rPr>
                <w:rFonts w:hint="eastAsia"/>
                <w:lang w:eastAsia="zh-CN"/>
              </w:rPr>
              <w:t xml:space="preserve"> n</w:t>
            </w:r>
          </w:p>
        </w:tc>
        <w:tc>
          <w:tcPr>
            <w:tcW w:w="1134" w:type="dxa"/>
            <w:tcBorders>
              <w:top w:val="nil"/>
              <w:left w:val="single" w:sz="6" w:space="0" w:color="auto"/>
              <w:bottom w:val="nil"/>
              <w:right w:val="nil"/>
            </w:tcBorders>
          </w:tcPr>
          <w:p w14:paraId="0744A4B4"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k</w:t>
            </w:r>
            <w:r>
              <w:rPr>
                <w:lang w:eastAsia="zh-CN"/>
              </w:rPr>
              <w:t>*</w:t>
            </w:r>
          </w:p>
          <w:p w14:paraId="6F6F4DFA" w14:textId="77777777" w:rsidR="002B2E73" w:rsidRDefault="002B2E73" w:rsidP="00371FCA">
            <w:pPr>
              <w:pStyle w:val="TAL"/>
              <w:rPr>
                <w:lang w:eastAsia="zh-CN"/>
              </w:rPr>
            </w:pPr>
          </w:p>
          <w:p w14:paraId="1C0F5FB1" w14:textId="77777777" w:rsidR="002B2E73" w:rsidRPr="002A12F4" w:rsidRDefault="002B2E73" w:rsidP="00371FCA">
            <w:pPr>
              <w:pStyle w:val="TAL"/>
            </w:pPr>
            <w:r>
              <w:rPr>
                <w:lang w:eastAsia="zh-CN"/>
              </w:rPr>
              <w:t>octet</w:t>
            </w:r>
            <w:r>
              <w:rPr>
                <w:rFonts w:hint="eastAsia"/>
                <w:lang w:eastAsia="zh-CN"/>
              </w:rPr>
              <w:t xml:space="preserve"> </w:t>
            </w:r>
            <w:r w:rsidR="00DF770C">
              <w:rPr>
                <w:lang w:eastAsia="zh-CN"/>
              </w:rPr>
              <w:t>f=(k</w:t>
            </w:r>
            <w:r>
              <w:rPr>
                <w:lang w:eastAsia="zh-CN"/>
              </w:rPr>
              <w:t>+7</w:t>
            </w:r>
            <w:r w:rsidR="00DF770C">
              <w:rPr>
                <w:lang w:eastAsia="zh-CN"/>
              </w:rPr>
              <w:t>)</w:t>
            </w:r>
            <w:r>
              <w:rPr>
                <w:lang w:eastAsia="zh-CN"/>
              </w:rPr>
              <w:t>*</w:t>
            </w:r>
          </w:p>
        </w:tc>
      </w:tr>
    </w:tbl>
    <w:p w14:paraId="0E2EA34B" w14:textId="77777777" w:rsidR="002B2E73" w:rsidRPr="00BD0557" w:rsidRDefault="002B2E73" w:rsidP="002B2E73">
      <w:pPr>
        <w:pStyle w:val="TF"/>
      </w:pPr>
      <w:r>
        <w:t>Figure 5.2.8</w:t>
      </w:r>
      <w:r w:rsidRPr="00BD0557">
        <w:t xml:space="preserve">: </w:t>
      </w:r>
      <w:r>
        <w:t>Location area</w:t>
      </w:r>
      <w:r w:rsidRPr="002A12F4">
        <w:t xml:space="preserve"> </w:t>
      </w:r>
      <w:r>
        <w:t>contents {</w:t>
      </w:r>
      <w:r w:rsidRPr="004B7069">
        <w:t>Type of location area</w:t>
      </w:r>
      <w:r>
        <w:t xml:space="preserve"> = </w:t>
      </w:r>
      <w:r w:rsidRPr="00273655">
        <w:t>NR cell identities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2682B29D" w14:textId="77777777" w:rsidTr="00371FCA">
        <w:trPr>
          <w:cantSplit/>
          <w:jc w:val="center"/>
        </w:trPr>
        <w:tc>
          <w:tcPr>
            <w:tcW w:w="708" w:type="dxa"/>
          </w:tcPr>
          <w:p w14:paraId="2E3B3968" w14:textId="77777777" w:rsidR="002B2E73" w:rsidRPr="002A12F4" w:rsidRDefault="002B2E73" w:rsidP="00371FCA">
            <w:pPr>
              <w:pStyle w:val="TAC"/>
            </w:pPr>
            <w:r w:rsidRPr="002A12F4">
              <w:t>8</w:t>
            </w:r>
          </w:p>
        </w:tc>
        <w:tc>
          <w:tcPr>
            <w:tcW w:w="709" w:type="dxa"/>
          </w:tcPr>
          <w:p w14:paraId="3116175C" w14:textId="77777777" w:rsidR="002B2E73" w:rsidRPr="002A12F4" w:rsidRDefault="002B2E73" w:rsidP="00371FCA">
            <w:pPr>
              <w:pStyle w:val="TAC"/>
            </w:pPr>
            <w:r w:rsidRPr="002A12F4">
              <w:t>7</w:t>
            </w:r>
          </w:p>
        </w:tc>
        <w:tc>
          <w:tcPr>
            <w:tcW w:w="709" w:type="dxa"/>
          </w:tcPr>
          <w:p w14:paraId="378AF053" w14:textId="77777777" w:rsidR="002B2E73" w:rsidRPr="002A12F4" w:rsidRDefault="002B2E73" w:rsidP="00371FCA">
            <w:pPr>
              <w:pStyle w:val="TAC"/>
            </w:pPr>
            <w:r w:rsidRPr="002A12F4">
              <w:t>6</w:t>
            </w:r>
          </w:p>
        </w:tc>
        <w:tc>
          <w:tcPr>
            <w:tcW w:w="709" w:type="dxa"/>
          </w:tcPr>
          <w:p w14:paraId="68327A10" w14:textId="77777777" w:rsidR="002B2E73" w:rsidRPr="002A12F4" w:rsidRDefault="002B2E73" w:rsidP="00371FCA">
            <w:pPr>
              <w:pStyle w:val="TAC"/>
            </w:pPr>
            <w:r w:rsidRPr="002A12F4">
              <w:t>5</w:t>
            </w:r>
          </w:p>
        </w:tc>
        <w:tc>
          <w:tcPr>
            <w:tcW w:w="709" w:type="dxa"/>
          </w:tcPr>
          <w:p w14:paraId="7381B6D0" w14:textId="77777777" w:rsidR="002B2E73" w:rsidRPr="002A12F4" w:rsidRDefault="002B2E73" w:rsidP="00371FCA">
            <w:pPr>
              <w:pStyle w:val="TAC"/>
            </w:pPr>
            <w:r w:rsidRPr="002A12F4">
              <w:t>4</w:t>
            </w:r>
          </w:p>
        </w:tc>
        <w:tc>
          <w:tcPr>
            <w:tcW w:w="709" w:type="dxa"/>
          </w:tcPr>
          <w:p w14:paraId="524F4532" w14:textId="77777777" w:rsidR="002B2E73" w:rsidRPr="002A12F4" w:rsidRDefault="002B2E73" w:rsidP="00371FCA">
            <w:pPr>
              <w:pStyle w:val="TAC"/>
            </w:pPr>
            <w:r w:rsidRPr="002A12F4">
              <w:t>3</w:t>
            </w:r>
          </w:p>
        </w:tc>
        <w:tc>
          <w:tcPr>
            <w:tcW w:w="709" w:type="dxa"/>
          </w:tcPr>
          <w:p w14:paraId="461E5DEA" w14:textId="77777777" w:rsidR="002B2E73" w:rsidRPr="002A12F4" w:rsidRDefault="002B2E73" w:rsidP="00371FCA">
            <w:pPr>
              <w:pStyle w:val="TAC"/>
            </w:pPr>
            <w:r w:rsidRPr="002A12F4">
              <w:t>2</w:t>
            </w:r>
          </w:p>
        </w:tc>
        <w:tc>
          <w:tcPr>
            <w:tcW w:w="709" w:type="dxa"/>
          </w:tcPr>
          <w:p w14:paraId="1605B02E" w14:textId="77777777" w:rsidR="002B2E73" w:rsidRPr="002A12F4" w:rsidRDefault="002B2E73" w:rsidP="00371FCA">
            <w:pPr>
              <w:pStyle w:val="TAC"/>
            </w:pPr>
            <w:r w:rsidRPr="002A12F4">
              <w:t>1</w:t>
            </w:r>
          </w:p>
        </w:tc>
        <w:tc>
          <w:tcPr>
            <w:tcW w:w="1134" w:type="dxa"/>
          </w:tcPr>
          <w:p w14:paraId="734483D7" w14:textId="77777777" w:rsidR="002B2E73" w:rsidRPr="002A12F4" w:rsidRDefault="002B2E73" w:rsidP="00371FCA">
            <w:pPr>
              <w:pStyle w:val="TAL"/>
            </w:pPr>
          </w:p>
        </w:tc>
      </w:tr>
      <w:tr w:rsidR="002B2E73" w:rsidRPr="002A12F4" w14:paraId="6BA202A2"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F0AECE6" w14:textId="77777777" w:rsidR="002B2E73" w:rsidRPr="002A12F4" w:rsidRDefault="002B2E73" w:rsidP="00371FCA">
            <w:pPr>
              <w:pStyle w:val="TAC"/>
            </w:pPr>
            <w:r>
              <w:t xml:space="preserve">Number of </w:t>
            </w:r>
            <w:r>
              <w:rPr>
                <w:lang w:eastAsia="zh-CN"/>
              </w:rPr>
              <w:t>Global gNB identities</w:t>
            </w:r>
          </w:p>
        </w:tc>
        <w:tc>
          <w:tcPr>
            <w:tcW w:w="1134" w:type="dxa"/>
          </w:tcPr>
          <w:p w14:paraId="612F38C7" w14:textId="77777777" w:rsidR="002B2E73" w:rsidRPr="002A12F4" w:rsidRDefault="002B2E73" w:rsidP="00371FCA">
            <w:pPr>
              <w:pStyle w:val="TAL"/>
            </w:pPr>
            <w:r>
              <w:t xml:space="preserve">octet </w:t>
            </w:r>
            <w:r w:rsidR="00DF770C">
              <w:t>e</w:t>
            </w:r>
            <w:r>
              <w:t>+1</w:t>
            </w:r>
          </w:p>
        </w:tc>
      </w:tr>
      <w:tr w:rsidR="002B2E73" w:rsidRPr="002A12F4" w14:paraId="7F4DBB36"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14BE09C" w14:textId="77777777" w:rsidR="002B2E73" w:rsidRPr="002A12F4" w:rsidRDefault="002B2E73" w:rsidP="00371FCA">
            <w:pPr>
              <w:pStyle w:val="TAC"/>
            </w:pPr>
          </w:p>
          <w:p w14:paraId="16F49FE9" w14:textId="77777777" w:rsidR="002B2E73" w:rsidRPr="002A12F4" w:rsidRDefault="002B2E73" w:rsidP="00371FCA">
            <w:pPr>
              <w:pStyle w:val="TAC"/>
            </w:pPr>
            <w:r>
              <w:rPr>
                <w:lang w:eastAsia="zh-CN"/>
              </w:rPr>
              <w:t>Global gNB id</w:t>
            </w:r>
            <w:r>
              <w:t xml:space="preserve"> 1</w:t>
            </w:r>
          </w:p>
        </w:tc>
        <w:tc>
          <w:tcPr>
            <w:tcW w:w="1134" w:type="dxa"/>
            <w:tcBorders>
              <w:top w:val="nil"/>
              <w:left w:val="single" w:sz="6" w:space="0" w:color="auto"/>
              <w:bottom w:val="nil"/>
              <w:right w:val="nil"/>
            </w:tcBorders>
          </w:tcPr>
          <w:p w14:paraId="41A75BF3" w14:textId="77777777" w:rsidR="002B2E73" w:rsidRPr="002A12F4" w:rsidRDefault="002B2E73" w:rsidP="00371FCA">
            <w:pPr>
              <w:pStyle w:val="TAL"/>
            </w:pPr>
            <w:r w:rsidRPr="002A12F4">
              <w:t xml:space="preserve">octet </w:t>
            </w:r>
            <w:r w:rsidR="00DF770C">
              <w:t>e</w:t>
            </w:r>
            <w:r>
              <w:t>+2</w:t>
            </w:r>
          </w:p>
          <w:p w14:paraId="4C7F5CDB" w14:textId="77777777" w:rsidR="002B2E73" w:rsidRPr="002A12F4" w:rsidRDefault="002B2E73" w:rsidP="00371FCA">
            <w:pPr>
              <w:pStyle w:val="TAL"/>
            </w:pPr>
          </w:p>
          <w:p w14:paraId="4D1A26C2" w14:textId="77777777" w:rsidR="002B2E73" w:rsidRPr="002A12F4" w:rsidRDefault="002B2E73" w:rsidP="00371FCA">
            <w:pPr>
              <w:pStyle w:val="TAL"/>
            </w:pPr>
            <w:r>
              <w:t xml:space="preserve">octet </w:t>
            </w:r>
            <w:r w:rsidR="00DF770C">
              <w:t>e</w:t>
            </w:r>
            <w:r>
              <w:t>+8</w:t>
            </w:r>
          </w:p>
        </w:tc>
      </w:tr>
      <w:tr w:rsidR="002B2E73" w:rsidRPr="002A12F4" w14:paraId="48A88E87"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414058B" w14:textId="77777777" w:rsidR="002B2E73" w:rsidRDefault="002B2E73" w:rsidP="00371FCA">
            <w:pPr>
              <w:pStyle w:val="TAC"/>
              <w:rPr>
                <w:lang w:eastAsia="zh-CN"/>
              </w:rPr>
            </w:pPr>
          </w:p>
          <w:p w14:paraId="6F259A4F" w14:textId="77777777" w:rsidR="002B2E73" w:rsidRPr="002A12F4" w:rsidRDefault="002B2E73" w:rsidP="00371FCA">
            <w:pPr>
              <w:pStyle w:val="TAC"/>
              <w:rPr>
                <w:lang w:eastAsia="zh-CN"/>
              </w:rPr>
            </w:pPr>
            <w:r>
              <w:rPr>
                <w:lang w:eastAsia="zh-CN"/>
              </w:rPr>
              <w:t>Global gNB id</w:t>
            </w:r>
            <w:r>
              <w:rPr>
                <w:rFonts w:hint="eastAsia"/>
                <w:lang w:eastAsia="zh-CN"/>
              </w:rPr>
              <w:t xml:space="preserve"> 2</w:t>
            </w:r>
          </w:p>
        </w:tc>
        <w:tc>
          <w:tcPr>
            <w:tcW w:w="1134" w:type="dxa"/>
            <w:tcBorders>
              <w:top w:val="nil"/>
              <w:left w:val="single" w:sz="6" w:space="0" w:color="auto"/>
              <w:bottom w:val="nil"/>
              <w:right w:val="nil"/>
            </w:tcBorders>
          </w:tcPr>
          <w:p w14:paraId="109DA95C"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+9</w:t>
            </w:r>
          </w:p>
          <w:p w14:paraId="0B76EE30" w14:textId="77777777" w:rsidR="002B2E73" w:rsidRDefault="002B2E73" w:rsidP="00371FCA">
            <w:pPr>
              <w:pStyle w:val="TAL"/>
              <w:rPr>
                <w:lang w:eastAsia="zh-CN"/>
              </w:rPr>
            </w:pPr>
          </w:p>
          <w:p w14:paraId="6C9C7104"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+15</w:t>
            </w:r>
          </w:p>
        </w:tc>
      </w:tr>
      <w:tr w:rsidR="002B2E73" w:rsidRPr="002A12F4" w14:paraId="39485FD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570B66D" w14:textId="77777777" w:rsidR="002B2E73" w:rsidRDefault="002B2E73" w:rsidP="00371FCA">
            <w:pPr>
              <w:pStyle w:val="TAC"/>
            </w:pPr>
          </w:p>
          <w:p w14:paraId="50131DDB"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086D457C"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e</w:t>
            </w:r>
            <w:r>
              <w:rPr>
                <w:lang w:eastAsia="zh-CN"/>
              </w:rPr>
              <w:t>+16</w:t>
            </w:r>
          </w:p>
          <w:p w14:paraId="630F613D" w14:textId="77777777" w:rsidR="002B2E73" w:rsidRDefault="002B2E73" w:rsidP="00371FCA">
            <w:pPr>
              <w:pStyle w:val="TAL"/>
              <w:rPr>
                <w:lang w:eastAsia="zh-CN"/>
              </w:rPr>
            </w:pPr>
          </w:p>
          <w:p w14:paraId="60124E08" w14:textId="77777777" w:rsidR="002B2E73" w:rsidRPr="002A12F4" w:rsidRDefault="002B2E73" w:rsidP="00371FCA">
            <w:pPr>
              <w:pStyle w:val="TAL"/>
            </w:pPr>
            <w:r>
              <w:rPr>
                <w:lang w:eastAsia="zh-CN"/>
              </w:rPr>
              <w:t>octet</w:t>
            </w:r>
            <w:r>
              <w:rPr>
                <w:rFonts w:hint="eastAsia"/>
                <w:lang w:eastAsia="zh-CN"/>
              </w:rPr>
              <w:t xml:space="preserve"> </w:t>
            </w:r>
            <w:r w:rsidR="00DF770C">
              <w:rPr>
                <w:lang w:eastAsia="zh-CN"/>
              </w:rPr>
              <w:t>l</w:t>
            </w:r>
            <w:r>
              <w:rPr>
                <w:lang w:eastAsia="zh-CN"/>
              </w:rPr>
              <w:t>-1*</w:t>
            </w:r>
          </w:p>
        </w:tc>
      </w:tr>
      <w:tr w:rsidR="002B2E73" w:rsidRPr="002A12F4" w14:paraId="553196E0"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890F01B" w14:textId="77777777" w:rsidR="002B2E73" w:rsidRDefault="002B2E73" w:rsidP="00371FCA">
            <w:pPr>
              <w:pStyle w:val="TAC"/>
              <w:rPr>
                <w:lang w:eastAsia="zh-CN"/>
              </w:rPr>
            </w:pPr>
          </w:p>
          <w:p w14:paraId="5B57F61A" w14:textId="77777777" w:rsidR="002B2E73" w:rsidRDefault="002B2E73" w:rsidP="00371FCA">
            <w:pPr>
              <w:pStyle w:val="TAC"/>
              <w:rPr>
                <w:lang w:eastAsia="zh-CN"/>
              </w:rPr>
            </w:pPr>
            <w:r>
              <w:rPr>
                <w:lang w:eastAsia="zh-CN"/>
              </w:rPr>
              <w:t>Global gNB id</w:t>
            </w:r>
            <w:r>
              <w:rPr>
                <w:rFonts w:hint="eastAsia"/>
                <w:lang w:eastAsia="zh-CN"/>
              </w:rPr>
              <w:t xml:space="preserve"> n</w:t>
            </w:r>
          </w:p>
        </w:tc>
        <w:tc>
          <w:tcPr>
            <w:tcW w:w="1134" w:type="dxa"/>
            <w:tcBorders>
              <w:top w:val="nil"/>
              <w:left w:val="single" w:sz="6" w:space="0" w:color="auto"/>
              <w:bottom w:val="nil"/>
              <w:right w:val="nil"/>
            </w:tcBorders>
          </w:tcPr>
          <w:p w14:paraId="5889296C" w14:textId="77777777" w:rsidR="002B2E73" w:rsidRDefault="002B2E73" w:rsidP="00371FCA">
            <w:pPr>
              <w:pStyle w:val="TAL"/>
              <w:rPr>
                <w:lang w:eastAsia="zh-CN"/>
              </w:rPr>
            </w:pPr>
            <w:r>
              <w:rPr>
                <w:lang w:eastAsia="zh-CN"/>
              </w:rPr>
              <w:t>octet</w:t>
            </w:r>
            <w:r>
              <w:rPr>
                <w:rFonts w:hint="eastAsia"/>
                <w:lang w:eastAsia="zh-CN"/>
              </w:rPr>
              <w:t xml:space="preserve"> </w:t>
            </w:r>
            <w:r w:rsidR="00DF770C">
              <w:rPr>
                <w:lang w:eastAsia="zh-CN"/>
              </w:rPr>
              <w:t>l</w:t>
            </w:r>
            <w:r>
              <w:rPr>
                <w:lang w:eastAsia="zh-CN"/>
              </w:rPr>
              <w:t>*</w:t>
            </w:r>
          </w:p>
          <w:p w14:paraId="2106F63E" w14:textId="77777777" w:rsidR="002B2E73" w:rsidRDefault="002B2E73" w:rsidP="00371FCA">
            <w:pPr>
              <w:pStyle w:val="TAL"/>
              <w:rPr>
                <w:lang w:eastAsia="zh-CN"/>
              </w:rPr>
            </w:pPr>
          </w:p>
          <w:p w14:paraId="2321727B" w14:textId="77777777" w:rsidR="002B2E73" w:rsidRPr="002A12F4" w:rsidRDefault="002B2E73" w:rsidP="00371FCA">
            <w:pPr>
              <w:pStyle w:val="TAL"/>
            </w:pPr>
            <w:r>
              <w:rPr>
                <w:lang w:eastAsia="zh-CN"/>
              </w:rPr>
              <w:t>octet</w:t>
            </w:r>
            <w:r>
              <w:rPr>
                <w:rFonts w:hint="eastAsia"/>
                <w:lang w:eastAsia="zh-CN"/>
              </w:rPr>
              <w:t xml:space="preserve"> </w:t>
            </w:r>
            <w:r w:rsidR="00DF770C">
              <w:rPr>
                <w:lang w:eastAsia="zh-CN"/>
              </w:rPr>
              <w:t>f=(l</w:t>
            </w:r>
            <w:r>
              <w:rPr>
                <w:lang w:eastAsia="zh-CN"/>
              </w:rPr>
              <w:t>+6</w:t>
            </w:r>
            <w:r w:rsidR="00DF770C">
              <w:rPr>
                <w:lang w:eastAsia="zh-CN"/>
              </w:rPr>
              <w:t>)</w:t>
            </w:r>
            <w:r>
              <w:rPr>
                <w:lang w:eastAsia="zh-CN"/>
              </w:rPr>
              <w:t>*</w:t>
            </w:r>
          </w:p>
        </w:tc>
      </w:tr>
    </w:tbl>
    <w:p w14:paraId="6A75E012" w14:textId="77777777" w:rsidR="002B2E73" w:rsidRPr="00BD0557" w:rsidRDefault="002B2E73" w:rsidP="002B2E73">
      <w:pPr>
        <w:pStyle w:val="TF"/>
      </w:pPr>
      <w:r>
        <w:t>Figure 5.2.9</w:t>
      </w:r>
      <w:r w:rsidRPr="00BD0557">
        <w:t xml:space="preserve">: </w:t>
      </w:r>
      <w:r>
        <w:t>Location area</w:t>
      </w:r>
      <w:r w:rsidRPr="002A12F4">
        <w:t xml:space="preserve"> </w:t>
      </w:r>
      <w:r>
        <w:t>contents {</w:t>
      </w:r>
      <w:r w:rsidRPr="004B7069">
        <w:t>Type of location area</w:t>
      </w:r>
      <w:r>
        <w:t xml:space="preserve"> = </w:t>
      </w:r>
      <w:r>
        <w:rPr>
          <w:rFonts w:cs="Arial"/>
          <w:szCs w:val="18"/>
          <w:lang w:eastAsia="zh-CN"/>
        </w:rPr>
        <w:t>Global RAN node identities list</w:t>
      </w:r>
      <w:r>
        <w:t>}</w:t>
      </w:r>
    </w:p>
    <w:p w14:paraId="4722046E" w14:textId="77777777" w:rsidR="002B2E73" w:rsidRDefault="002B2E73" w:rsidP="002B2E73">
      <w:pPr>
        <w:pStyle w:val="TH"/>
      </w:pPr>
      <w:r>
        <w:lastRenderedPageBreak/>
        <w:t xml:space="preserve">Table 5.2.2: </w:t>
      </w:r>
      <w:r w:rsidRPr="007A3CA3">
        <w:t>Location criteria</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2B2E73" w14:paraId="110FBF8F" w14:textId="77777777" w:rsidTr="00371FCA">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7F10CD65" w14:textId="77777777" w:rsidR="00DF770C" w:rsidRDefault="00DF770C" w:rsidP="00DF770C">
            <w:pPr>
              <w:pStyle w:val="TAL"/>
              <w:rPr>
                <w:lang w:eastAsia="zh-CN"/>
              </w:rPr>
            </w:pPr>
            <w:r>
              <w:rPr>
                <w:rFonts w:hint="eastAsia"/>
                <w:lang w:eastAsia="zh-CN"/>
              </w:rPr>
              <w:t>L</w:t>
            </w:r>
            <w:r>
              <w:rPr>
                <w:lang w:eastAsia="zh-CN"/>
              </w:rPr>
              <w:t>ength of location criteria (octect d)</w:t>
            </w:r>
          </w:p>
          <w:p w14:paraId="42A488F0" w14:textId="77777777" w:rsidR="00DF770C" w:rsidRDefault="00DF770C" w:rsidP="00DF770C">
            <w:pPr>
              <w:pStyle w:val="TAL"/>
              <w:rPr>
                <w:lang w:eastAsia="zh-CN"/>
              </w:rPr>
            </w:pPr>
            <w:r>
              <w:rPr>
                <w:lang w:eastAsia="zh-CN"/>
              </w:rPr>
              <w:t xml:space="preserve">This filed indicates the length of the included </w:t>
            </w:r>
            <w:r w:rsidRPr="008E54FF">
              <w:t xml:space="preserve">Location </w:t>
            </w:r>
            <w:r>
              <w:rPr>
                <w:lang w:eastAsia="zh-CN"/>
              </w:rPr>
              <w:t>criteria</w:t>
            </w:r>
            <w:r>
              <w:t xml:space="preserve"> contents.</w:t>
            </w:r>
          </w:p>
          <w:p w14:paraId="3D2632BC" w14:textId="77777777" w:rsidR="00DF770C" w:rsidRDefault="00DF770C" w:rsidP="00DF770C">
            <w:pPr>
              <w:pStyle w:val="TAL"/>
            </w:pPr>
          </w:p>
          <w:p w14:paraId="7D751E13" w14:textId="77777777" w:rsidR="002B2E73" w:rsidRPr="00C9393D" w:rsidRDefault="002B2E73" w:rsidP="00371FCA">
            <w:pPr>
              <w:pStyle w:val="TAL"/>
              <w:rPr>
                <w:lang w:eastAsia="zh-CN" w:bidi="he-IL"/>
              </w:rPr>
            </w:pPr>
            <w:r>
              <w:t>Type of location area</w:t>
            </w:r>
            <w:r>
              <w:rPr>
                <w:lang w:eastAsia="zh-CN" w:bidi="he-IL"/>
              </w:rPr>
              <w:t xml:space="preserve"> is coded as follows.</w:t>
            </w:r>
          </w:p>
        </w:tc>
      </w:tr>
      <w:tr w:rsidR="002B2E73" w14:paraId="1D29842A" w14:textId="77777777" w:rsidTr="00371FCA">
        <w:trPr>
          <w:trHeight w:val="276"/>
          <w:jc w:val="center"/>
        </w:trPr>
        <w:tc>
          <w:tcPr>
            <w:tcW w:w="386" w:type="dxa"/>
            <w:tcBorders>
              <w:top w:val="nil"/>
              <w:left w:val="single" w:sz="4" w:space="0" w:color="auto"/>
              <w:bottom w:val="nil"/>
              <w:right w:val="nil"/>
            </w:tcBorders>
            <w:noWrap/>
            <w:vAlign w:val="bottom"/>
            <w:hideMark/>
          </w:tcPr>
          <w:p w14:paraId="24347FC8" w14:textId="77777777" w:rsidR="002B2E73" w:rsidRDefault="002B2E73" w:rsidP="00371FCA">
            <w:pPr>
              <w:pStyle w:val="TAH"/>
            </w:pPr>
            <w:r>
              <w:t>8</w:t>
            </w:r>
          </w:p>
        </w:tc>
        <w:tc>
          <w:tcPr>
            <w:tcW w:w="386" w:type="dxa"/>
            <w:tcBorders>
              <w:top w:val="nil"/>
              <w:left w:val="nil"/>
              <w:bottom w:val="nil"/>
              <w:right w:val="nil"/>
            </w:tcBorders>
            <w:noWrap/>
            <w:vAlign w:val="bottom"/>
            <w:hideMark/>
          </w:tcPr>
          <w:p w14:paraId="0D16E34B" w14:textId="77777777" w:rsidR="002B2E73" w:rsidRDefault="002B2E73" w:rsidP="00371FCA">
            <w:pPr>
              <w:pStyle w:val="TAH"/>
            </w:pPr>
            <w:r>
              <w:t>7</w:t>
            </w:r>
          </w:p>
        </w:tc>
        <w:tc>
          <w:tcPr>
            <w:tcW w:w="386" w:type="dxa"/>
            <w:tcBorders>
              <w:top w:val="nil"/>
              <w:left w:val="nil"/>
              <w:bottom w:val="nil"/>
              <w:right w:val="nil"/>
            </w:tcBorders>
            <w:noWrap/>
            <w:vAlign w:val="bottom"/>
            <w:hideMark/>
          </w:tcPr>
          <w:p w14:paraId="421A5A3C" w14:textId="77777777" w:rsidR="002B2E73" w:rsidRDefault="002B2E73" w:rsidP="00371FCA">
            <w:pPr>
              <w:pStyle w:val="TAH"/>
            </w:pPr>
            <w:r>
              <w:rPr>
                <w:lang w:eastAsia="zh-CN"/>
              </w:rPr>
              <w:t>6</w:t>
            </w:r>
          </w:p>
        </w:tc>
        <w:tc>
          <w:tcPr>
            <w:tcW w:w="386" w:type="dxa"/>
            <w:tcBorders>
              <w:top w:val="nil"/>
              <w:left w:val="nil"/>
              <w:bottom w:val="nil"/>
              <w:right w:val="nil"/>
            </w:tcBorders>
            <w:noWrap/>
            <w:vAlign w:val="bottom"/>
            <w:hideMark/>
          </w:tcPr>
          <w:p w14:paraId="08048D29" w14:textId="77777777" w:rsidR="002B2E73" w:rsidRDefault="002B2E73" w:rsidP="00371FCA">
            <w:pPr>
              <w:pStyle w:val="TAH"/>
            </w:pPr>
            <w:r>
              <w:rPr>
                <w:lang w:eastAsia="zh-CN"/>
              </w:rPr>
              <w:t>5</w:t>
            </w:r>
          </w:p>
        </w:tc>
        <w:tc>
          <w:tcPr>
            <w:tcW w:w="367" w:type="dxa"/>
            <w:tcBorders>
              <w:top w:val="nil"/>
              <w:left w:val="nil"/>
              <w:bottom w:val="nil"/>
              <w:right w:val="nil"/>
            </w:tcBorders>
            <w:noWrap/>
            <w:vAlign w:val="bottom"/>
            <w:hideMark/>
          </w:tcPr>
          <w:p w14:paraId="31A81DCF" w14:textId="77777777" w:rsidR="002B2E73" w:rsidRDefault="002B2E73" w:rsidP="00371FCA">
            <w:pPr>
              <w:pStyle w:val="TAH"/>
            </w:pPr>
            <w:r>
              <w:t>4</w:t>
            </w:r>
          </w:p>
        </w:tc>
        <w:tc>
          <w:tcPr>
            <w:tcW w:w="367" w:type="dxa"/>
            <w:tcBorders>
              <w:top w:val="nil"/>
              <w:left w:val="nil"/>
              <w:bottom w:val="nil"/>
              <w:right w:val="nil"/>
            </w:tcBorders>
            <w:noWrap/>
            <w:vAlign w:val="bottom"/>
            <w:hideMark/>
          </w:tcPr>
          <w:p w14:paraId="198C65B8" w14:textId="77777777" w:rsidR="002B2E73" w:rsidRDefault="002B2E73" w:rsidP="00371FCA">
            <w:pPr>
              <w:pStyle w:val="TAH"/>
            </w:pPr>
            <w:r>
              <w:t>3</w:t>
            </w:r>
          </w:p>
        </w:tc>
        <w:tc>
          <w:tcPr>
            <w:tcW w:w="328" w:type="dxa"/>
            <w:tcBorders>
              <w:top w:val="nil"/>
              <w:left w:val="nil"/>
              <w:bottom w:val="nil"/>
              <w:right w:val="nil"/>
            </w:tcBorders>
            <w:noWrap/>
            <w:vAlign w:val="bottom"/>
            <w:hideMark/>
          </w:tcPr>
          <w:p w14:paraId="3A26FD50" w14:textId="77777777" w:rsidR="002B2E73" w:rsidRDefault="002B2E73" w:rsidP="00371FCA">
            <w:pPr>
              <w:pStyle w:val="TAH"/>
            </w:pPr>
            <w:r>
              <w:t>2</w:t>
            </w:r>
          </w:p>
        </w:tc>
        <w:tc>
          <w:tcPr>
            <w:tcW w:w="347" w:type="dxa"/>
            <w:tcBorders>
              <w:top w:val="nil"/>
              <w:left w:val="nil"/>
              <w:bottom w:val="nil"/>
              <w:right w:val="nil"/>
            </w:tcBorders>
            <w:noWrap/>
            <w:vAlign w:val="bottom"/>
            <w:hideMark/>
          </w:tcPr>
          <w:p w14:paraId="04D0CC1E" w14:textId="77777777" w:rsidR="002B2E73" w:rsidRDefault="002B2E73" w:rsidP="00371FCA">
            <w:pPr>
              <w:pStyle w:val="TAH"/>
            </w:pPr>
            <w:r>
              <w:t>1</w:t>
            </w:r>
          </w:p>
        </w:tc>
        <w:tc>
          <w:tcPr>
            <w:tcW w:w="251" w:type="dxa"/>
            <w:tcBorders>
              <w:top w:val="nil"/>
              <w:left w:val="nil"/>
              <w:bottom w:val="nil"/>
              <w:right w:val="nil"/>
            </w:tcBorders>
            <w:noWrap/>
            <w:vAlign w:val="bottom"/>
          </w:tcPr>
          <w:p w14:paraId="59335D82" w14:textId="77777777" w:rsidR="002B2E73" w:rsidRDefault="002B2E73" w:rsidP="00371FCA">
            <w:pPr>
              <w:pStyle w:val="TAC"/>
            </w:pPr>
          </w:p>
        </w:tc>
        <w:tc>
          <w:tcPr>
            <w:tcW w:w="5110" w:type="dxa"/>
            <w:tcBorders>
              <w:top w:val="nil"/>
              <w:left w:val="nil"/>
              <w:bottom w:val="nil"/>
              <w:right w:val="single" w:sz="4" w:space="0" w:color="auto"/>
            </w:tcBorders>
            <w:noWrap/>
            <w:vAlign w:val="bottom"/>
          </w:tcPr>
          <w:p w14:paraId="2297306D" w14:textId="77777777" w:rsidR="002B2E73" w:rsidRDefault="002B2E73" w:rsidP="00371FCA">
            <w:pPr>
              <w:pStyle w:val="TAC"/>
              <w:jc w:val="left"/>
            </w:pPr>
          </w:p>
        </w:tc>
      </w:tr>
      <w:tr w:rsidR="002B2E73" w14:paraId="24328F0E" w14:textId="77777777" w:rsidTr="00371FCA">
        <w:trPr>
          <w:trHeight w:val="276"/>
          <w:jc w:val="center"/>
        </w:trPr>
        <w:tc>
          <w:tcPr>
            <w:tcW w:w="386" w:type="dxa"/>
            <w:tcBorders>
              <w:top w:val="nil"/>
              <w:left w:val="single" w:sz="4" w:space="0" w:color="auto"/>
              <w:bottom w:val="nil"/>
              <w:right w:val="nil"/>
            </w:tcBorders>
            <w:noWrap/>
            <w:vAlign w:val="bottom"/>
            <w:hideMark/>
          </w:tcPr>
          <w:p w14:paraId="5CC00C6F"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4EA9DB9C"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655ACEFB"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67C34ED2"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4AB3ADBF"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6A1D61F5" w14:textId="77777777" w:rsidR="002B2E73" w:rsidRDefault="002B2E73" w:rsidP="00371FCA">
            <w:pPr>
              <w:pStyle w:val="TAC"/>
              <w:rPr>
                <w:lang w:eastAsia="zh-CN"/>
              </w:rPr>
            </w:pPr>
            <w:r>
              <w:t>0</w:t>
            </w:r>
          </w:p>
        </w:tc>
        <w:tc>
          <w:tcPr>
            <w:tcW w:w="328" w:type="dxa"/>
            <w:tcBorders>
              <w:top w:val="nil"/>
              <w:left w:val="nil"/>
              <w:bottom w:val="nil"/>
              <w:right w:val="nil"/>
            </w:tcBorders>
            <w:noWrap/>
            <w:vAlign w:val="bottom"/>
            <w:hideMark/>
          </w:tcPr>
          <w:p w14:paraId="0443F196" w14:textId="77777777" w:rsidR="002B2E73" w:rsidRDefault="002B2E73" w:rsidP="00371FCA">
            <w:pPr>
              <w:pStyle w:val="TAC"/>
              <w:rPr>
                <w:lang w:eastAsia="zh-CN"/>
              </w:rPr>
            </w:pPr>
            <w:r>
              <w:t>0</w:t>
            </w:r>
          </w:p>
        </w:tc>
        <w:tc>
          <w:tcPr>
            <w:tcW w:w="347" w:type="dxa"/>
            <w:tcBorders>
              <w:top w:val="nil"/>
              <w:left w:val="nil"/>
              <w:bottom w:val="nil"/>
              <w:right w:val="nil"/>
            </w:tcBorders>
            <w:noWrap/>
            <w:vAlign w:val="bottom"/>
            <w:hideMark/>
          </w:tcPr>
          <w:p w14:paraId="3D97CB74" w14:textId="77777777" w:rsidR="002B2E73" w:rsidRDefault="002B2E73" w:rsidP="00371FCA">
            <w:pPr>
              <w:pStyle w:val="TAC"/>
              <w:rPr>
                <w:lang w:eastAsia="zh-CN"/>
              </w:rPr>
            </w:pPr>
            <w:r>
              <w:t>1</w:t>
            </w:r>
          </w:p>
        </w:tc>
        <w:tc>
          <w:tcPr>
            <w:tcW w:w="251" w:type="dxa"/>
            <w:tcBorders>
              <w:top w:val="nil"/>
              <w:left w:val="nil"/>
              <w:bottom w:val="nil"/>
              <w:right w:val="nil"/>
            </w:tcBorders>
            <w:noWrap/>
            <w:vAlign w:val="bottom"/>
          </w:tcPr>
          <w:p w14:paraId="0364F151"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hideMark/>
          </w:tcPr>
          <w:p w14:paraId="528A718A" w14:textId="77777777" w:rsidR="002B2E73" w:rsidRDefault="002B2E73" w:rsidP="00371FCA">
            <w:pPr>
              <w:pStyle w:val="TAL"/>
              <w:rPr>
                <w:lang w:eastAsia="zh-CN"/>
              </w:rPr>
            </w:pPr>
            <w:r>
              <w:rPr>
                <w:lang w:eastAsia="zh-CN"/>
              </w:rPr>
              <w:t>E-</w:t>
            </w:r>
            <w:r w:rsidRPr="003C6E36">
              <w:rPr>
                <w:lang w:eastAsia="zh-CN"/>
              </w:rPr>
              <w:t>UTRA cell identities</w:t>
            </w:r>
            <w:r>
              <w:rPr>
                <w:lang w:eastAsia="zh-CN"/>
              </w:rPr>
              <w:t xml:space="preserve"> list</w:t>
            </w:r>
          </w:p>
        </w:tc>
      </w:tr>
      <w:tr w:rsidR="002B2E73" w14:paraId="0A63DF39" w14:textId="77777777" w:rsidTr="00371FCA">
        <w:trPr>
          <w:trHeight w:val="276"/>
          <w:jc w:val="center"/>
        </w:trPr>
        <w:tc>
          <w:tcPr>
            <w:tcW w:w="386" w:type="dxa"/>
            <w:tcBorders>
              <w:top w:val="nil"/>
              <w:left w:val="single" w:sz="4" w:space="0" w:color="auto"/>
              <w:bottom w:val="nil"/>
              <w:right w:val="nil"/>
            </w:tcBorders>
            <w:noWrap/>
            <w:vAlign w:val="bottom"/>
            <w:hideMark/>
          </w:tcPr>
          <w:p w14:paraId="42A6D059"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1493AC05"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003AEC73"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6F8DA6D4"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284615EB"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23C3A6D3" w14:textId="77777777" w:rsidR="002B2E73" w:rsidRDefault="002B2E73" w:rsidP="00371FCA">
            <w:pPr>
              <w:pStyle w:val="TAC"/>
              <w:rPr>
                <w:lang w:eastAsia="zh-CN"/>
              </w:rPr>
            </w:pPr>
            <w:r>
              <w:t>0</w:t>
            </w:r>
          </w:p>
        </w:tc>
        <w:tc>
          <w:tcPr>
            <w:tcW w:w="328" w:type="dxa"/>
            <w:tcBorders>
              <w:top w:val="nil"/>
              <w:left w:val="nil"/>
              <w:bottom w:val="nil"/>
              <w:right w:val="nil"/>
            </w:tcBorders>
            <w:noWrap/>
            <w:vAlign w:val="bottom"/>
            <w:hideMark/>
          </w:tcPr>
          <w:p w14:paraId="23E3A6F3" w14:textId="77777777" w:rsidR="002B2E73" w:rsidRDefault="002B2E73" w:rsidP="00371FCA">
            <w:pPr>
              <w:pStyle w:val="TAC"/>
              <w:rPr>
                <w:lang w:eastAsia="zh-CN"/>
              </w:rPr>
            </w:pPr>
            <w:r>
              <w:t>1</w:t>
            </w:r>
          </w:p>
        </w:tc>
        <w:tc>
          <w:tcPr>
            <w:tcW w:w="347" w:type="dxa"/>
            <w:tcBorders>
              <w:top w:val="nil"/>
              <w:left w:val="nil"/>
              <w:bottom w:val="nil"/>
              <w:right w:val="nil"/>
            </w:tcBorders>
            <w:noWrap/>
            <w:vAlign w:val="bottom"/>
            <w:hideMark/>
          </w:tcPr>
          <w:p w14:paraId="6F8877E4" w14:textId="77777777" w:rsidR="002B2E73" w:rsidRDefault="002B2E73" w:rsidP="00371FCA">
            <w:pPr>
              <w:pStyle w:val="TAC"/>
              <w:rPr>
                <w:lang w:eastAsia="zh-CN"/>
              </w:rPr>
            </w:pPr>
            <w:r>
              <w:t>0</w:t>
            </w:r>
          </w:p>
        </w:tc>
        <w:tc>
          <w:tcPr>
            <w:tcW w:w="251" w:type="dxa"/>
            <w:tcBorders>
              <w:top w:val="nil"/>
              <w:left w:val="nil"/>
              <w:bottom w:val="nil"/>
              <w:right w:val="nil"/>
            </w:tcBorders>
            <w:noWrap/>
            <w:vAlign w:val="bottom"/>
          </w:tcPr>
          <w:p w14:paraId="616C47D5"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hideMark/>
          </w:tcPr>
          <w:p w14:paraId="120CA6B3" w14:textId="77777777" w:rsidR="002B2E73" w:rsidRDefault="002B2E73" w:rsidP="00371FCA">
            <w:pPr>
              <w:pStyle w:val="TAL"/>
              <w:rPr>
                <w:lang w:eastAsia="zh-CN"/>
              </w:rPr>
            </w:pPr>
            <w:r w:rsidRPr="003C6E36">
              <w:t>NR cell identities</w:t>
            </w:r>
            <w:r>
              <w:t xml:space="preserve"> list</w:t>
            </w:r>
          </w:p>
        </w:tc>
      </w:tr>
      <w:tr w:rsidR="002B2E73" w14:paraId="32DC395E" w14:textId="77777777" w:rsidTr="00371FCA">
        <w:trPr>
          <w:trHeight w:val="276"/>
          <w:jc w:val="center"/>
        </w:trPr>
        <w:tc>
          <w:tcPr>
            <w:tcW w:w="386" w:type="dxa"/>
            <w:tcBorders>
              <w:top w:val="nil"/>
              <w:left w:val="single" w:sz="4" w:space="0" w:color="auto"/>
              <w:bottom w:val="nil"/>
              <w:right w:val="nil"/>
            </w:tcBorders>
            <w:noWrap/>
            <w:vAlign w:val="bottom"/>
          </w:tcPr>
          <w:p w14:paraId="3477380B"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5CADC986"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1218F71E"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62CD00C7"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6DA3CC0D"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3FD7EEEE" w14:textId="77777777" w:rsidR="002B2E73" w:rsidRDefault="002B2E73" w:rsidP="00371FCA">
            <w:pPr>
              <w:pStyle w:val="TAC"/>
              <w:rPr>
                <w:lang w:eastAsia="zh-CN"/>
              </w:rPr>
            </w:pPr>
            <w:r>
              <w:rPr>
                <w:rFonts w:hint="eastAsia"/>
                <w:lang w:eastAsia="zh-CN"/>
              </w:rPr>
              <w:t>0</w:t>
            </w:r>
          </w:p>
        </w:tc>
        <w:tc>
          <w:tcPr>
            <w:tcW w:w="328" w:type="dxa"/>
            <w:tcBorders>
              <w:top w:val="nil"/>
              <w:left w:val="nil"/>
              <w:bottom w:val="nil"/>
              <w:right w:val="nil"/>
            </w:tcBorders>
            <w:noWrap/>
            <w:vAlign w:val="bottom"/>
          </w:tcPr>
          <w:p w14:paraId="59F602FE" w14:textId="77777777" w:rsidR="002B2E73" w:rsidRDefault="002B2E73" w:rsidP="00371FCA">
            <w:pPr>
              <w:pStyle w:val="TAC"/>
              <w:rPr>
                <w:lang w:eastAsia="zh-CN"/>
              </w:rPr>
            </w:pPr>
            <w:r>
              <w:rPr>
                <w:rFonts w:hint="eastAsia"/>
                <w:lang w:eastAsia="zh-CN"/>
              </w:rPr>
              <w:t>1</w:t>
            </w:r>
          </w:p>
        </w:tc>
        <w:tc>
          <w:tcPr>
            <w:tcW w:w="347" w:type="dxa"/>
            <w:tcBorders>
              <w:top w:val="nil"/>
              <w:left w:val="nil"/>
              <w:bottom w:val="nil"/>
              <w:right w:val="nil"/>
            </w:tcBorders>
            <w:noWrap/>
            <w:vAlign w:val="bottom"/>
          </w:tcPr>
          <w:p w14:paraId="4DDD9EA4" w14:textId="77777777" w:rsidR="002B2E73" w:rsidRDefault="002B2E73" w:rsidP="00371FCA">
            <w:pPr>
              <w:pStyle w:val="TAC"/>
              <w:rPr>
                <w:lang w:eastAsia="zh-CN"/>
              </w:rPr>
            </w:pPr>
            <w:r>
              <w:rPr>
                <w:rFonts w:hint="eastAsia"/>
                <w:lang w:eastAsia="zh-CN"/>
              </w:rPr>
              <w:t>1</w:t>
            </w:r>
          </w:p>
        </w:tc>
        <w:tc>
          <w:tcPr>
            <w:tcW w:w="251" w:type="dxa"/>
            <w:tcBorders>
              <w:top w:val="nil"/>
              <w:left w:val="nil"/>
              <w:bottom w:val="nil"/>
              <w:right w:val="nil"/>
            </w:tcBorders>
            <w:noWrap/>
            <w:vAlign w:val="bottom"/>
          </w:tcPr>
          <w:p w14:paraId="4A1BE7A6"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tcPr>
          <w:p w14:paraId="2B929EA0" w14:textId="77777777" w:rsidR="002B2E73" w:rsidRPr="003C6E36" w:rsidRDefault="002B2E73" w:rsidP="00371FCA">
            <w:pPr>
              <w:pStyle w:val="TAL"/>
            </w:pPr>
            <w:r>
              <w:rPr>
                <w:rFonts w:cs="Arial"/>
                <w:szCs w:val="18"/>
                <w:lang w:eastAsia="zh-CN"/>
              </w:rPr>
              <w:t>Global RAN node identities list</w:t>
            </w:r>
          </w:p>
        </w:tc>
      </w:tr>
      <w:tr w:rsidR="002B2E73" w14:paraId="4F9B1453" w14:textId="77777777" w:rsidTr="00371FCA">
        <w:trPr>
          <w:trHeight w:val="276"/>
          <w:jc w:val="center"/>
        </w:trPr>
        <w:tc>
          <w:tcPr>
            <w:tcW w:w="386" w:type="dxa"/>
            <w:tcBorders>
              <w:top w:val="nil"/>
              <w:left w:val="single" w:sz="4" w:space="0" w:color="auto"/>
              <w:bottom w:val="nil"/>
              <w:right w:val="nil"/>
            </w:tcBorders>
            <w:noWrap/>
            <w:vAlign w:val="bottom"/>
          </w:tcPr>
          <w:p w14:paraId="45918B70"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7B9F1BAE"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21F5D3CE"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6ECB4765"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077EEB6D"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2B1A6048" w14:textId="77777777" w:rsidR="002B2E73" w:rsidRDefault="002B2E73" w:rsidP="00371FCA">
            <w:pPr>
              <w:pStyle w:val="TAC"/>
              <w:rPr>
                <w:lang w:eastAsia="zh-CN"/>
              </w:rPr>
            </w:pPr>
            <w:r>
              <w:rPr>
                <w:rFonts w:hint="eastAsia"/>
                <w:lang w:eastAsia="zh-CN"/>
              </w:rPr>
              <w:t>1</w:t>
            </w:r>
          </w:p>
        </w:tc>
        <w:tc>
          <w:tcPr>
            <w:tcW w:w="328" w:type="dxa"/>
            <w:tcBorders>
              <w:top w:val="nil"/>
              <w:left w:val="nil"/>
              <w:bottom w:val="nil"/>
              <w:right w:val="nil"/>
            </w:tcBorders>
            <w:noWrap/>
            <w:vAlign w:val="bottom"/>
          </w:tcPr>
          <w:p w14:paraId="2DEC8007" w14:textId="77777777" w:rsidR="002B2E73" w:rsidRDefault="002B2E73" w:rsidP="00371FCA">
            <w:pPr>
              <w:pStyle w:val="TAC"/>
              <w:rPr>
                <w:lang w:eastAsia="zh-CN"/>
              </w:rPr>
            </w:pPr>
            <w:r>
              <w:rPr>
                <w:rFonts w:hint="eastAsia"/>
                <w:lang w:eastAsia="zh-CN"/>
              </w:rPr>
              <w:t>0</w:t>
            </w:r>
          </w:p>
        </w:tc>
        <w:tc>
          <w:tcPr>
            <w:tcW w:w="347" w:type="dxa"/>
            <w:tcBorders>
              <w:top w:val="nil"/>
              <w:left w:val="nil"/>
              <w:bottom w:val="nil"/>
              <w:right w:val="nil"/>
            </w:tcBorders>
            <w:noWrap/>
            <w:vAlign w:val="bottom"/>
          </w:tcPr>
          <w:p w14:paraId="64F84629" w14:textId="77777777" w:rsidR="002B2E73" w:rsidRDefault="002B2E73" w:rsidP="00371FCA">
            <w:pPr>
              <w:pStyle w:val="TAC"/>
              <w:rPr>
                <w:lang w:eastAsia="zh-CN"/>
              </w:rPr>
            </w:pPr>
            <w:r>
              <w:rPr>
                <w:rFonts w:hint="eastAsia"/>
                <w:lang w:eastAsia="zh-CN"/>
              </w:rPr>
              <w:t>0</w:t>
            </w:r>
          </w:p>
        </w:tc>
        <w:tc>
          <w:tcPr>
            <w:tcW w:w="251" w:type="dxa"/>
            <w:tcBorders>
              <w:top w:val="nil"/>
              <w:left w:val="nil"/>
              <w:bottom w:val="nil"/>
              <w:right w:val="nil"/>
            </w:tcBorders>
            <w:noWrap/>
            <w:vAlign w:val="bottom"/>
          </w:tcPr>
          <w:p w14:paraId="23A886E3"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tcPr>
          <w:p w14:paraId="134B6CD6" w14:textId="77777777" w:rsidR="002B2E73" w:rsidRPr="003C6E36" w:rsidRDefault="002B2E73" w:rsidP="00371FCA">
            <w:pPr>
              <w:pStyle w:val="TAL"/>
              <w:rPr>
                <w:lang w:eastAsia="zh-CN"/>
              </w:rPr>
            </w:pPr>
            <w:r>
              <w:rPr>
                <w:rFonts w:hint="eastAsia"/>
                <w:lang w:eastAsia="zh-CN"/>
              </w:rPr>
              <w:t>TAI</w:t>
            </w:r>
            <w:r>
              <w:rPr>
                <w:lang w:eastAsia="zh-CN"/>
              </w:rPr>
              <w:t xml:space="preserve"> list</w:t>
            </w:r>
          </w:p>
        </w:tc>
      </w:tr>
      <w:tr w:rsidR="002B2E73" w14:paraId="1F5A53F7"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0B67920B" w14:textId="77777777" w:rsidR="002B2E73" w:rsidRPr="0027002B" w:rsidRDefault="002B2E73" w:rsidP="00371FCA">
            <w:pPr>
              <w:pStyle w:val="TAL"/>
              <w:rPr>
                <w:lang w:val="en-US" w:eastAsia="zh-CN" w:bidi="he-IL"/>
              </w:rPr>
            </w:pPr>
            <w:r>
              <w:t>All other values are spare.</w:t>
            </w:r>
          </w:p>
        </w:tc>
      </w:tr>
      <w:tr w:rsidR="002B2E73" w14:paraId="18945C83"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6753E566" w14:textId="77777777" w:rsidR="002B2E73" w:rsidRDefault="002B2E73" w:rsidP="00371FCA">
            <w:pPr>
              <w:pStyle w:val="TAL"/>
            </w:pPr>
            <w:bookmarkStart w:id="218" w:name="MCCQCTEMPBM_00000024"/>
          </w:p>
        </w:tc>
      </w:tr>
      <w:bookmarkEnd w:id="218"/>
      <w:tr w:rsidR="002B2E73" w14:paraId="3EB70E1A"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0EADDAFE" w14:textId="2B5917E1" w:rsidR="002B2E73" w:rsidRPr="003320D3" w:rsidRDefault="002B2E73" w:rsidP="00371FCA">
            <w:pPr>
              <w:pStyle w:val="TAL"/>
            </w:pPr>
            <w:r>
              <w:rPr>
                <w:lang w:val="en-US"/>
              </w:rPr>
              <w:t xml:space="preserve">When </w:t>
            </w:r>
            <w:r>
              <w:t xml:space="preserve">the type of location area is </w:t>
            </w:r>
            <w:r w:rsidRPr="002A12F4">
              <w:t>"</w:t>
            </w:r>
            <w:r>
              <w:rPr>
                <w:lang w:eastAsia="zh-CN"/>
              </w:rPr>
              <w:t>E-</w:t>
            </w:r>
            <w:r w:rsidRPr="003C6E36">
              <w:rPr>
                <w:lang w:eastAsia="zh-CN"/>
              </w:rPr>
              <w:t>UTRA cell identities</w:t>
            </w:r>
            <w:r>
              <w:rPr>
                <w:lang w:eastAsia="zh-CN"/>
              </w:rPr>
              <w:t xml:space="preserve"> list</w:t>
            </w:r>
            <w:r w:rsidRPr="002A12F4">
              <w:t xml:space="preserve">", </w:t>
            </w:r>
            <w:r>
              <w:t xml:space="preserve">the location area contents shall be encoded as in Figure 5.2.7. Each </w:t>
            </w:r>
            <w:r>
              <w:rPr>
                <w:lang w:eastAsia="zh-CN"/>
              </w:rPr>
              <w:t>E-</w:t>
            </w:r>
            <w:r w:rsidRPr="003C6E36">
              <w:rPr>
                <w:lang w:eastAsia="zh-CN"/>
              </w:rPr>
              <w:t>UTRA cell id</w:t>
            </w:r>
            <w:r>
              <w:rPr>
                <w:lang w:eastAsia="zh-CN"/>
              </w:rPr>
              <w:t xml:space="preserve"> field is of 7 octet size and </w:t>
            </w:r>
            <w:r w:rsidRPr="002A12F4">
              <w:rPr>
                <w:lang w:eastAsia="ko-KR"/>
              </w:rPr>
              <w:t>shall be encoded as</w:t>
            </w:r>
            <w:r>
              <w:rPr>
                <w:lang w:eastAsia="ko-KR"/>
              </w:rPr>
              <w:t xml:space="preserve"> specified in</w:t>
            </w:r>
            <w:r w:rsidRPr="00FA22D3">
              <w:t xml:space="preserve"> </w:t>
            </w:r>
            <w:r w:rsidR="00100DEB">
              <w:t>clause</w:t>
            </w:r>
            <w:r>
              <w:t> </w:t>
            </w:r>
            <w:r w:rsidRPr="00FA22D3">
              <w:t>9.3.1.9</w:t>
            </w:r>
            <w:r>
              <w:t xml:space="preserve"> of 3GPP TS 38.413 [14].</w:t>
            </w:r>
          </w:p>
        </w:tc>
      </w:tr>
      <w:tr w:rsidR="002B2E73" w14:paraId="408EAF17"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0FA4CE65" w14:textId="77777777" w:rsidR="002B2E73" w:rsidRPr="007C72E1" w:rsidRDefault="002B2E73" w:rsidP="00371FCA">
            <w:pPr>
              <w:pStyle w:val="TAL"/>
              <w:rPr>
                <w:lang w:val="en-US" w:eastAsia="zh-CN"/>
              </w:rPr>
            </w:pPr>
            <w:bookmarkStart w:id="219" w:name="MCCQCTEMPBM_00000025"/>
          </w:p>
        </w:tc>
      </w:tr>
      <w:bookmarkEnd w:id="219"/>
      <w:tr w:rsidR="002B2E73" w14:paraId="72C49B5E"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3CDFDA40" w14:textId="27DE73C5" w:rsidR="002B2E73" w:rsidRPr="0027002B" w:rsidRDefault="002B2E73" w:rsidP="00371FCA">
            <w:pPr>
              <w:pStyle w:val="TAL"/>
            </w:pPr>
            <w:r>
              <w:rPr>
                <w:lang w:val="en-US"/>
              </w:rPr>
              <w:t xml:space="preserve">When </w:t>
            </w:r>
            <w:r>
              <w:t xml:space="preserve">the type of location area is </w:t>
            </w:r>
            <w:r w:rsidRPr="002A12F4">
              <w:t>"</w:t>
            </w:r>
            <w:r w:rsidRPr="003C6E36">
              <w:t>NR cell identities</w:t>
            </w:r>
            <w:r>
              <w:t xml:space="preserve"> list</w:t>
            </w:r>
            <w:r w:rsidRPr="002A12F4">
              <w:t>",</w:t>
            </w:r>
            <w:r>
              <w:t xml:space="preserve"> the location area contents shall be encoded as in Figure 5.2.8. Each </w:t>
            </w:r>
            <w:r>
              <w:rPr>
                <w:lang w:eastAsia="zh-CN"/>
              </w:rPr>
              <w:t>NR</w:t>
            </w:r>
            <w:r w:rsidRPr="003C6E36">
              <w:rPr>
                <w:lang w:eastAsia="zh-CN"/>
              </w:rPr>
              <w:t xml:space="preserve"> cell id</w:t>
            </w:r>
            <w:r>
              <w:rPr>
                <w:lang w:eastAsia="zh-CN"/>
              </w:rPr>
              <w:t xml:space="preserve"> field is of 8 octet size </w:t>
            </w:r>
            <w:r w:rsidRPr="002A12F4">
              <w:rPr>
                <w:lang w:eastAsia="ko-KR"/>
              </w:rPr>
              <w:t>shall be encoded as</w:t>
            </w:r>
            <w:r>
              <w:rPr>
                <w:lang w:eastAsia="ko-KR"/>
              </w:rPr>
              <w:t xml:space="preserve"> specified in</w:t>
            </w:r>
            <w:r w:rsidRPr="00FA22D3">
              <w:t xml:space="preserve"> </w:t>
            </w:r>
            <w:r w:rsidR="00100DEB">
              <w:t>clause</w:t>
            </w:r>
            <w:r>
              <w:t> </w:t>
            </w:r>
            <w:r w:rsidRPr="00FA22D3">
              <w:t>9.3.1.</w:t>
            </w:r>
            <w:r>
              <w:t>7 of 3GPP TS 38.413 [14].</w:t>
            </w:r>
          </w:p>
        </w:tc>
      </w:tr>
      <w:tr w:rsidR="002B2E73" w14:paraId="6174FA44"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7B896858" w14:textId="77777777" w:rsidR="002B2E73" w:rsidRDefault="002B2E73" w:rsidP="00371FCA">
            <w:pPr>
              <w:pStyle w:val="TAL"/>
              <w:rPr>
                <w:lang w:val="en-US"/>
              </w:rPr>
            </w:pPr>
            <w:bookmarkStart w:id="220" w:name="MCCQCTEMPBM_00000026"/>
          </w:p>
        </w:tc>
      </w:tr>
      <w:bookmarkEnd w:id="220"/>
      <w:tr w:rsidR="002B2E73" w14:paraId="4A6E583B"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5FB1FE1C" w14:textId="1F3136EB" w:rsidR="002B2E73" w:rsidRPr="007C72E1" w:rsidRDefault="002B2E73" w:rsidP="00371FCA">
            <w:pPr>
              <w:pStyle w:val="TAL"/>
              <w:rPr>
                <w:lang w:val="en-US" w:eastAsia="zh-CN"/>
              </w:rPr>
            </w:pPr>
            <w:r>
              <w:rPr>
                <w:lang w:val="en-US"/>
              </w:rPr>
              <w:t xml:space="preserve">When </w:t>
            </w:r>
            <w:r>
              <w:t xml:space="preserve">the type of location area is </w:t>
            </w:r>
            <w:r w:rsidRPr="002A12F4">
              <w:t>"</w:t>
            </w:r>
            <w:r>
              <w:rPr>
                <w:rFonts w:cs="Arial"/>
                <w:szCs w:val="18"/>
                <w:lang w:eastAsia="zh-CN"/>
              </w:rPr>
              <w:t>Global RAN node identities list</w:t>
            </w:r>
            <w:r w:rsidRPr="002A12F4">
              <w:t>",</w:t>
            </w:r>
            <w:r>
              <w:t xml:space="preserve"> the location area contents shall be encoded as in Figure 5.2.8. Each</w:t>
            </w:r>
            <w:r>
              <w:rPr>
                <w:lang w:eastAsia="zh-CN"/>
              </w:rPr>
              <w:t xml:space="preserve"> Global gNB id field is of 7 octet size </w:t>
            </w:r>
            <w:r w:rsidRPr="002A12F4">
              <w:rPr>
                <w:lang w:eastAsia="ko-KR"/>
              </w:rPr>
              <w:t>shall be encoded as</w:t>
            </w:r>
            <w:r>
              <w:rPr>
                <w:lang w:eastAsia="ko-KR"/>
              </w:rPr>
              <w:t xml:space="preserve"> specified in</w:t>
            </w:r>
            <w:r w:rsidRPr="00FA22D3">
              <w:t xml:space="preserve"> </w:t>
            </w:r>
            <w:r w:rsidR="00100DEB">
              <w:t>clause</w:t>
            </w:r>
            <w:r>
              <w:t> </w:t>
            </w:r>
            <w:r w:rsidRPr="00FA22D3">
              <w:t>9.3.1.</w:t>
            </w:r>
            <w:r>
              <w:t>6 of 3GPP TS 38.413 [14].</w:t>
            </w:r>
          </w:p>
        </w:tc>
      </w:tr>
      <w:tr w:rsidR="002B2E73" w14:paraId="39107D28"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063BA408" w14:textId="77777777" w:rsidR="002B2E73" w:rsidRPr="004E481B" w:rsidRDefault="002B2E73" w:rsidP="00371FCA">
            <w:pPr>
              <w:pStyle w:val="TAL"/>
            </w:pPr>
            <w:bookmarkStart w:id="221" w:name="MCCQCTEMPBM_00000027"/>
          </w:p>
        </w:tc>
      </w:tr>
      <w:bookmarkEnd w:id="221"/>
      <w:tr w:rsidR="002B2E73" w14:paraId="776A4BC5"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489E2E7D" w14:textId="0F3B395E" w:rsidR="002B2E73" w:rsidRPr="00C9393D" w:rsidRDefault="002B2E73" w:rsidP="00371FCA">
            <w:pPr>
              <w:pStyle w:val="TAL"/>
            </w:pPr>
            <w:r>
              <w:rPr>
                <w:lang w:val="en-US"/>
              </w:rPr>
              <w:t xml:space="preserve">When </w:t>
            </w:r>
            <w:r>
              <w:t xml:space="preserve">the type of location area is </w:t>
            </w:r>
            <w:r w:rsidRPr="002A12F4">
              <w:t>"</w:t>
            </w:r>
            <w:r>
              <w:rPr>
                <w:lang w:eastAsia="zh-CN"/>
              </w:rPr>
              <w:t>TAI list</w:t>
            </w:r>
            <w:r w:rsidRPr="002A12F4">
              <w:t>",</w:t>
            </w:r>
            <w:r>
              <w:t xml:space="preserve"> the location area contents shall be encoded as the 5GS </w:t>
            </w:r>
            <w:r>
              <w:rPr>
                <w:iCs/>
              </w:rPr>
              <w:t>t</w:t>
            </w:r>
            <w:r w:rsidRPr="00BC7052">
              <w:rPr>
                <w:iCs/>
              </w:rPr>
              <w:t>racking area identity list</w:t>
            </w:r>
            <w:r w:rsidRPr="00BC7052">
              <w:t xml:space="preserve"> information element</w:t>
            </w:r>
            <w:r w:rsidRPr="002A12F4">
              <w:t xml:space="preserve"> </w:t>
            </w:r>
            <w:r>
              <w:t xml:space="preserve">(starting with octet 2) </w:t>
            </w:r>
            <w:r w:rsidRPr="002A12F4">
              <w:t xml:space="preserve">defined in </w:t>
            </w:r>
            <w:r w:rsidR="00100DEB">
              <w:t>clause</w:t>
            </w:r>
            <w:r w:rsidRPr="002A12F4">
              <w:t> </w:t>
            </w:r>
            <w:r>
              <w:t>9.11.3.9</w:t>
            </w:r>
            <w:r w:rsidRPr="002A12F4">
              <w:t xml:space="preserve"> of 3GPP TS 24.501 [</w:t>
            </w:r>
            <w:r>
              <w:t>11</w:t>
            </w:r>
            <w:r w:rsidRPr="002A12F4">
              <w:t>].</w:t>
            </w:r>
          </w:p>
        </w:tc>
      </w:tr>
      <w:tr w:rsidR="002B2E73" w14:paraId="7A84C76E" w14:textId="77777777" w:rsidTr="00371FCA">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43E9C704" w14:textId="77777777" w:rsidR="002B2E73" w:rsidRDefault="002B2E73" w:rsidP="00371FCA">
            <w:pPr>
              <w:pStyle w:val="TAL"/>
            </w:pPr>
            <w:bookmarkStart w:id="222" w:name="MCCQCTEMPBM_00000028"/>
          </w:p>
        </w:tc>
      </w:tr>
      <w:bookmarkEnd w:id="222"/>
    </w:tbl>
    <w:p w14:paraId="52E3C524" w14:textId="77777777" w:rsidR="00715C38" w:rsidRPr="00FE320E" w:rsidRDefault="00715C38" w:rsidP="00715C38"/>
    <w:p w14:paraId="070ECB6D" w14:textId="77777777" w:rsidR="0038606A" w:rsidRPr="0038606A" w:rsidRDefault="000A51E3" w:rsidP="004C0CE7">
      <w:pPr>
        <w:pStyle w:val="Heading2"/>
        <w:rPr>
          <w:rFonts w:hint="eastAsia"/>
          <w:lang w:eastAsia="zh-CN"/>
        </w:rPr>
      </w:pPr>
      <w:bookmarkStart w:id="223" w:name="_Toc20209079"/>
      <w:bookmarkStart w:id="224" w:name="_Toc27581327"/>
      <w:bookmarkStart w:id="225" w:name="_Toc36113478"/>
      <w:bookmarkStart w:id="226" w:name="_Toc45212736"/>
      <w:bookmarkStart w:id="227" w:name="_Toc51931806"/>
      <w:bookmarkStart w:id="228" w:name="_Toc59203965"/>
      <w:bookmarkStart w:id="229" w:name="_Toc106976870"/>
      <w:r>
        <w:rPr>
          <w:lang w:eastAsia="zh-CN"/>
        </w:rPr>
        <w:t>5</w:t>
      </w:r>
      <w:r w:rsidR="0038606A">
        <w:rPr>
          <w:rFonts w:hint="eastAsia"/>
          <w:lang w:eastAsia="zh-CN"/>
        </w:rPr>
        <w:t>.3</w:t>
      </w:r>
      <w:r w:rsidR="0038606A">
        <w:rPr>
          <w:lang w:eastAsia="zh-CN"/>
        </w:rPr>
        <w:tab/>
      </w:r>
      <w:r w:rsidR="003734FB">
        <w:rPr>
          <w:lang w:eastAsia="zh-CN"/>
        </w:rPr>
        <w:t xml:space="preserve">Encoding of UE policy part type </w:t>
      </w:r>
      <w:r w:rsidR="0038606A">
        <w:rPr>
          <w:lang w:eastAsia="zh-CN"/>
        </w:rPr>
        <w:t>ANDSP</w:t>
      </w:r>
      <w:bookmarkEnd w:id="223"/>
      <w:bookmarkEnd w:id="224"/>
      <w:bookmarkEnd w:id="225"/>
      <w:bookmarkEnd w:id="226"/>
      <w:bookmarkEnd w:id="227"/>
      <w:bookmarkEnd w:id="228"/>
      <w:bookmarkEnd w:id="229"/>
    </w:p>
    <w:p w14:paraId="5D9EC3CD" w14:textId="77777777" w:rsidR="00F323E6" w:rsidRPr="003265DC" w:rsidRDefault="00F323E6" w:rsidP="00F323E6">
      <w:pPr>
        <w:pStyle w:val="Heading3"/>
      </w:pPr>
      <w:bookmarkStart w:id="230" w:name="_Toc20209080"/>
      <w:bookmarkStart w:id="231" w:name="_Toc27581328"/>
      <w:bookmarkStart w:id="232" w:name="_Toc36113479"/>
      <w:bookmarkStart w:id="233" w:name="_Toc45212737"/>
      <w:bookmarkStart w:id="234" w:name="_Toc51931807"/>
      <w:bookmarkStart w:id="235" w:name="_Toc59203966"/>
      <w:bookmarkStart w:id="236" w:name="_Toc106976871"/>
      <w:r>
        <w:t>5</w:t>
      </w:r>
      <w:r>
        <w:rPr>
          <w:rFonts w:hint="eastAsia"/>
        </w:rPr>
        <w:t>.</w:t>
      </w:r>
      <w:r>
        <w:t>3.1</w:t>
      </w:r>
      <w:r>
        <w:rPr>
          <w:rFonts w:hint="eastAsia"/>
        </w:rPr>
        <w:tab/>
      </w:r>
      <w:r>
        <w:t>General</w:t>
      </w:r>
      <w:bookmarkEnd w:id="230"/>
      <w:bookmarkEnd w:id="231"/>
      <w:bookmarkEnd w:id="232"/>
      <w:bookmarkEnd w:id="233"/>
      <w:bookmarkEnd w:id="234"/>
      <w:bookmarkEnd w:id="235"/>
      <w:bookmarkEnd w:id="236"/>
    </w:p>
    <w:p w14:paraId="2ECA79F2" w14:textId="77777777" w:rsidR="00F323E6" w:rsidRDefault="00F323E6" w:rsidP="00F323E6">
      <w:r>
        <w:t xml:space="preserve">The purpose of the ANDSP is to indicate the </w:t>
      </w:r>
      <w:r>
        <w:rPr>
          <w:lang w:eastAsia="zh-CN"/>
        </w:rPr>
        <w:t>WLAN Selection Policy (</w:t>
      </w:r>
      <w:r>
        <w:rPr>
          <w:lang w:val="en-US"/>
        </w:rPr>
        <w:t xml:space="preserve">WLANSP) </w:t>
      </w:r>
      <w:r>
        <w:t>and non-3GPP access network (N3AN) node configuration information related to access network discovery and s</w:t>
      </w:r>
      <w:r w:rsidRPr="00B53B63">
        <w:t xml:space="preserve">election </w:t>
      </w:r>
      <w:r>
        <w:t>and N3AN node selection for non-3GPP access network.</w:t>
      </w:r>
    </w:p>
    <w:p w14:paraId="28B51707" w14:textId="77777777" w:rsidR="00F323E6" w:rsidRPr="00C2371F" w:rsidRDefault="00F323E6" w:rsidP="00F323E6">
      <w:r>
        <w:t xml:space="preserve">The ANDSP is </w:t>
      </w:r>
      <w:r w:rsidR="003734FB">
        <w:t>en</w:t>
      </w:r>
      <w:r>
        <w:t>coded as shown in figures 5.3.</w:t>
      </w:r>
      <w:r w:rsidR="003734FB">
        <w:t>1</w:t>
      </w:r>
      <w:r>
        <w:t>.1 to 5.3.</w:t>
      </w:r>
      <w:r w:rsidR="003734FB">
        <w:t>1</w:t>
      </w:r>
      <w:r>
        <w:t>.3 and table 5.3.</w:t>
      </w:r>
      <w:r w:rsidR="003734FB">
        <w:t>1</w:t>
      </w:r>
      <w:r>
        <w:t>.1 according to UE policy part top level format (see Annex D of 3GPP TS 24</w:t>
      </w:r>
      <w:r w:rsidRPr="00F80550">
        <w:t>.</w:t>
      </w:r>
      <w:r>
        <w:t>501</w:t>
      </w:r>
      <w:r w:rsidRPr="00F80550">
        <w:t> [</w:t>
      </w:r>
      <w:r>
        <w:t>11</w:t>
      </w:r>
      <w:r w:rsidRPr="00F80550">
        <w:t>])</w:t>
      </w:r>
      <w:r>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323E6" w:rsidRPr="00FE320E" w14:paraId="3C57EF5F" w14:textId="77777777" w:rsidTr="00D75083">
        <w:trPr>
          <w:cantSplit/>
          <w:jc w:val="center"/>
        </w:trPr>
        <w:tc>
          <w:tcPr>
            <w:tcW w:w="593" w:type="dxa"/>
            <w:tcBorders>
              <w:bottom w:val="single" w:sz="6" w:space="0" w:color="auto"/>
            </w:tcBorders>
          </w:tcPr>
          <w:p w14:paraId="4641206A" w14:textId="77777777" w:rsidR="00F323E6" w:rsidRPr="006C6E41" w:rsidRDefault="00F323E6" w:rsidP="00D75083">
            <w:pPr>
              <w:pStyle w:val="TAC"/>
            </w:pPr>
            <w:bookmarkStart w:id="237" w:name="MCCQCTEMPBM_00000098"/>
            <w:r w:rsidRPr="006C6E41">
              <w:t>8</w:t>
            </w:r>
          </w:p>
        </w:tc>
        <w:tc>
          <w:tcPr>
            <w:tcW w:w="594" w:type="dxa"/>
            <w:tcBorders>
              <w:bottom w:val="single" w:sz="6" w:space="0" w:color="auto"/>
            </w:tcBorders>
          </w:tcPr>
          <w:p w14:paraId="4B85572D" w14:textId="77777777" w:rsidR="00F323E6" w:rsidRPr="006C6E41" w:rsidRDefault="00F323E6" w:rsidP="00D75083">
            <w:pPr>
              <w:pStyle w:val="TAC"/>
            </w:pPr>
            <w:r w:rsidRPr="006C6E41">
              <w:t>7</w:t>
            </w:r>
          </w:p>
        </w:tc>
        <w:tc>
          <w:tcPr>
            <w:tcW w:w="594" w:type="dxa"/>
            <w:tcBorders>
              <w:bottom w:val="single" w:sz="6" w:space="0" w:color="auto"/>
            </w:tcBorders>
          </w:tcPr>
          <w:p w14:paraId="556E3CED" w14:textId="77777777" w:rsidR="00F323E6" w:rsidRPr="006C6E41" w:rsidRDefault="00F323E6" w:rsidP="00D75083">
            <w:pPr>
              <w:pStyle w:val="TAC"/>
            </w:pPr>
            <w:r w:rsidRPr="006C6E41">
              <w:t>6</w:t>
            </w:r>
          </w:p>
        </w:tc>
        <w:tc>
          <w:tcPr>
            <w:tcW w:w="594" w:type="dxa"/>
            <w:tcBorders>
              <w:bottom w:val="single" w:sz="6" w:space="0" w:color="auto"/>
            </w:tcBorders>
          </w:tcPr>
          <w:p w14:paraId="0124394D" w14:textId="77777777" w:rsidR="00F323E6" w:rsidRPr="006C6E41" w:rsidRDefault="00F323E6" w:rsidP="00D75083">
            <w:pPr>
              <w:pStyle w:val="TAC"/>
            </w:pPr>
            <w:r w:rsidRPr="006C6E41">
              <w:t>5</w:t>
            </w:r>
          </w:p>
        </w:tc>
        <w:tc>
          <w:tcPr>
            <w:tcW w:w="593" w:type="dxa"/>
            <w:tcBorders>
              <w:bottom w:val="single" w:sz="6" w:space="0" w:color="auto"/>
            </w:tcBorders>
          </w:tcPr>
          <w:p w14:paraId="65B6F358" w14:textId="77777777" w:rsidR="00F323E6" w:rsidRPr="006C6E41" w:rsidRDefault="00F323E6" w:rsidP="00D75083">
            <w:pPr>
              <w:pStyle w:val="TAC"/>
            </w:pPr>
            <w:r w:rsidRPr="006C6E41">
              <w:t>4</w:t>
            </w:r>
          </w:p>
        </w:tc>
        <w:tc>
          <w:tcPr>
            <w:tcW w:w="594" w:type="dxa"/>
            <w:tcBorders>
              <w:bottom w:val="single" w:sz="6" w:space="0" w:color="auto"/>
            </w:tcBorders>
          </w:tcPr>
          <w:p w14:paraId="36A275E6" w14:textId="77777777" w:rsidR="00F323E6" w:rsidRPr="006C6E41" w:rsidRDefault="00F323E6" w:rsidP="00D75083">
            <w:pPr>
              <w:pStyle w:val="TAC"/>
            </w:pPr>
            <w:r w:rsidRPr="006C6E41">
              <w:t>3</w:t>
            </w:r>
          </w:p>
        </w:tc>
        <w:tc>
          <w:tcPr>
            <w:tcW w:w="594" w:type="dxa"/>
            <w:tcBorders>
              <w:bottom w:val="single" w:sz="6" w:space="0" w:color="auto"/>
            </w:tcBorders>
          </w:tcPr>
          <w:p w14:paraId="1191D252" w14:textId="77777777" w:rsidR="00F323E6" w:rsidRPr="006C6E41" w:rsidRDefault="00F323E6" w:rsidP="00D75083">
            <w:pPr>
              <w:pStyle w:val="TAC"/>
            </w:pPr>
            <w:r w:rsidRPr="006C6E41">
              <w:t>2</w:t>
            </w:r>
          </w:p>
        </w:tc>
        <w:tc>
          <w:tcPr>
            <w:tcW w:w="594" w:type="dxa"/>
            <w:tcBorders>
              <w:bottom w:val="single" w:sz="6" w:space="0" w:color="auto"/>
            </w:tcBorders>
          </w:tcPr>
          <w:p w14:paraId="223E5E7F" w14:textId="77777777" w:rsidR="00F323E6" w:rsidRPr="006C6E41" w:rsidRDefault="00F323E6" w:rsidP="00D75083">
            <w:pPr>
              <w:pStyle w:val="TAC"/>
            </w:pPr>
            <w:r w:rsidRPr="006C6E41">
              <w:t>1</w:t>
            </w:r>
          </w:p>
        </w:tc>
        <w:tc>
          <w:tcPr>
            <w:tcW w:w="950" w:type="dxa"/>
            <w:tcBorders>
              <w:left w:val="nil"/>
            </w:tcBorders>
          </w:tcPr>
          <w:p w14:paraId="4DBBE549" w14:textId="77777777" w:rsidR="00F323E6" w:rsidRPr="006C6E41" w:rsidRDefault="00F323E6" w:rsidP="00D75083">
            <w:pPr>
              <w:pStyle w:val="TAC"/>
            </w:pPr>
          </w:p>
        </w:tc>
      </w:tr>
      <w:tr w:rsidR="00F323E6" w:rsidRPr="00FE320E" w14:paraId="73ED1C41" w14:textId="77777777" w:rsidTr="00D75083">
        <w:trPr>
          <w:cantSplit/>
          <w:trHeight w:val="83"/>
          <w:jc w:val="center"/>
        </w:trPr>
        <w:tc>
          <w:tcPr>
            <w:tcW w:w="4750" w:type="dxa"/>
            <w:gridSpan w:val="8"/>
            <w:tcBorders>
              <w:top w:val="single" w:sz="6" w:space="0" w:color="auto"/>
              <w:left w:val="single" w:sz="6" w:space="0" w:color="auto"/>
              <w:right w:val="single" w:sz="6" w:space="0" w:color="auto"/>
            </w:tcBorders>
          </w:tcPr>
          <w:p w14:paraId="1486DECA" w14:textId="77777777" w:rsidR="00F323E6" w:rsidRDefault="00F323E6" w:rsidP="00D75083">
            <w:pPr>
              <w:pStyle w:val="TAC"/>
            </w:pPr>
          </w:p>
          <w:p w14:paraId="151DA59B" w14:textId="77777777" w:rsidR="00F323E6" w:rsidRDefault="00F323E6" w:rsidP="00C2371F">
            <w:pPr>
              <w:pStyle w:val="TAC"/>
            </w:pPr>
            <w:r>
              <w:t>UE policy part contents length</w:t>
            </w:r>
          </w:p>
          <w:p w14:paraId="2D66E3F5" w14:textId="77777777" w:rsidR="00F323E6" w:rsidRPr="006C6E41" w:rsidRDefault="00F323E6" w:rsidP="00D75083">
            <w:pPr>
              <w:pStyle w:val="TAC"/>
            </w:pPr>
          </w:p>
        </w:tc>
        <w:tc>
          <w:tcPr>
            <w:tcW w:w="950" w:type="dxa"/>
            <w:tcBorders>
              <w:left w:val="single" w:sz="6" w:space="0" w:color="auto"/>
            </w:tcBorders>
          </w:tcPr>
          <w:p w14:paraId="5F43EDC4" w14:textId="77777777" w:rsidR="00F323E6" w:rsidRDefault="00F323E6" w:rsidP="00D75083">
            <w:pPr>
              <w:pStyle w:val="TAL"/>
              <w:rPr>
                <w:rFonts w:eastAsia="Malgun Gothic"/>
              </w:rPr>
            </w:pPr>
            <w:r>
              <w:t>octet 1</w:t>
            </w:r>
          </w:p>
          <w:p w14:paraId="4C056825" w14:textId="77777777" w:rsidR="00F323E6" w:rsidRDefault="00F323E6" w:rsidP="00D75083">
            <w:pPr>
              <w:pStyle w:val="TAL"/>
            </w:pPr>
          </w:p>
          <w:p w14:paraId="06793B85" w14:textId="77777777" w:rsidR="00F323E6" w:rsidRDefault="00F323E6" w:rsidP="00D75083">
            <w:pPr>
              <w:pStyle w:val="TAL"/>
            </w:pPr>
            <w:r>
              <w:t>octet 2</w:t>
            </w:r>
          </w:p>
        </w:tc>
      </w:tr>
      <w:tr w:rsidR="00F323E6" w:rsidRPr="00FE320E" w14:paraId="11D5CF34" w14:textId="77777777" w:rsidTr="00D75083">
        <w:trPr>
          <w:cantSplit/>
          <w:trHeight w:val="83"/>
          <w:jc w:val="center"/>
        </w:trPr>
        <w:tc>
          <w:tcPr>
            <w:tcW w:w="593" w:type="dxa"/>
            <w:tcBorders>
              <w:top w:val="single" w:sz="6" w:space="0" w:color="auto"/>
              <w:left w:val="single" w:sz="6" w:space="0" w:color="auto"/>
            </w:tcBorders>
          </w:tcPr>
          <w:p w14:paraId="6A61D9A1" w14:textId="77777777" w:rsidR="00F323E6" w:rsidRPr="006C6E41" w:rsidRDefault="00F323E6" w:rsidP="00D75083">
            <w:pPr>
              <w:pStyle w:val="TAC"/>
            </w:pPr>
            <w:r w:rsidRPr="006C6E41">
              <w:t>0</w:t>
            </w:r>
          </w:p>
        </w:tc>
        <w:tc>
          <w:tcPr>
            <w:tcW w:w="594" w:type="dxa"/>
            <w:tcBorders>
              <w:top w:val="single" w:sz="6" w:space="0" w:color="auto"/>
            </w:tcBorders>
          </w:tcPr>
          <w:p w14:paraId="46E6E49B" w14:textId="77777777" w:rsidR="00F323E6" w:rsidRPr="006C6E41" w:rsidRDefault="00F323E6" w:rsidP="00D75083">
            <w:pPr>
              <w:pStyle w:val="TAC"/>
            </w:pPr>
            <w:r w:rsidRPr="006C6E41">
              <w:t>0</w:t>
            </w:r>
          </w:p>
        </w:tc>
        <w:tc>
          <w:tcPr>
            <w:tcW w:w="594" w:type="dxa"/>
            <w:tcBorders>
              <w:top w:val="single" w:sz="6" w:space="0" w:color="auto"/>
            </w:tcBorders>
          </w:tcPr>
          <w:p w14:paraId="22DCF676" w14:textId="77777777" w:rsidR="00F323E6" w:rsidRPr="006C6E41" w:rsidRDefault="00F323E6" w:rsidP="00D75083">
            <w:pPr>
              <w:pStyle w:val="TAC"/>
            </w:pPr>
            <w:r w:rsidRPr="006C6E41">
              <w:t>0</w:t>
            </w:r>
          </w:p>
        </w:tc>
        <w:tc>
          <w:tcPr>
            <w:tcW w:w="594" w:type="dxa"/>
            <w:tcBorders>
              <w:top w:val="single" w:sz="6" w:space="0" w:color="auto"/>
              <w:right w:val="single" w:sz="6" w:space="0" w:color="auto"/>
            </w:tcBorders>
          </w:tcPr>
          <w:p w14:paraId="11E7D2C7" w14:textId="77777777" w:rsidR="00F323E6" w:rsidRPr="006C6E41" w:rsidRDefault="00F323E6" w:rsidP="00D75083">
            <w:pPr>
              <w:pStyle w:val="TAC"/>
            </w:pPr>
            <w:r w:rsidRPr="006C6E41">
              <w:t>0</w:t>
            </w:r>
          </w:p>
        </w:tc>
        <w:tc>
          <w:tcPr>
            <w:tcW w:w="2375" w:type="dxa"/>
            <w:gridSpan w:val="4"/>
            <w:vMerge w:val="restart"/>
            <w:tcBorders>
              <w:top w:val="single" w:sz="6" w:space="0" w:color="auto"/>
              <w:left w:val="single" w:sz="6" w:space="0" w:color="auto"/>
              <w:right w:val="single" w:sz="6" w:space="0" w:color="auto"/>
            </w:tcBorders>
          </w:tcPr>
          <w:p w14:paraId="058DE1D5" w14:textId="77777777" w:rsidR="00F323E6" w:rsidRPr="006C6E41" w:rsidRDefault="00F323E6" w:rsidP="00D75083">
            <w:pPr>
              <w:pStyle w:val="TAC"/>
            </w:pPr>
            <w:r>
              <w:t>UE policy part type={ANDSP}</w:t>
            </w:r>
          </w:p>
        </w:tc>
        <w:tc>
          <w:tcPr>
            <w:tcW w:w="950" w:type="dxa"/>
            <w:vMerge w:val="restart"/>
            <w:tcBorders>
              <w:left w:val="single" w:sz="6" w:space="0" w:color="auto"/>
            </w:tcBorders>
          </w:tcPr>
          <w:p w14:paraId="2F1D4B12" w14:textId="77777777" w:rsidR="00F323E6" w:rsidRPr="006C6E41" w:rsidRDefault="00F323E6" w:rsidP="00D75083">
            <w:pPr>
              <w:pStyle w:val="TAL"/>
            </w:pPr>
            <w:r>
              <w:t>o</w:t>
            </w:r>
            <w:r w:rsidRPr="006C6E41">
              <w:t xml:space="preserve">ctet </w:t>
            </w:r>
            <w:r>
              <w:t>3</w:t>
            </w:r>
          </w:p>
        </w:tc>
      </w:tr>
      <w:tr w:rsidR="00F323E6" w14:paraId="3B5E47B5" w14:textId="77777777" w:rsidTr="00D75083">
        <w:trPr>
          <w:cantSplit/>
          <w:trHeight w:val="82"/>
          <w:jc w:val="center"/>
        </w:trPr>
        <w:tc>
          <w:tcPr>
            <w:tcW w:w="2375" w:type="dxa"/>
            <w:gridSpan w:val="4"/>
            <w:tcBorders>
              <w:left w:val="single" w:sz="6" w:space="0" w:color="auto"/>
              <w:bottom w:val="single" w:sz="6" w:space="0" w:color="auto"/>
              <w:right w:val="single" w:sz="6" w:space="0" w:color="auto"/>
            </w:tcBorders>
          </w:tcPr>
          <w:p w14:paraId="527AB350" w14:textId="77777777" w:rsidR="00F323E6" w:rsidRPr="006C6E41" w:rsidRDefault="00F323E6" w:rsidP="00D75083">
            <w:pPr>
              <w:pStyle w:val="TAC"/>
            </w:pPr>
            <w:r w:rsidRPr="006C6E41">
              <w:t>Spare</w:t>
            </w:r>
          </w:p>
        </w:tc>
        <w:tc>
          <w:tcPr>
            <w:tcW w:w="2375" w:type="dxa"/>
            <w:gridSpan w:val="4"/>
            <w:vMerge/>
            <w:tcBorders>
              <w:left w:val="single" w:sz="6" w:space="0" w:color="auto"/>
              <w:bottom w:val="single" w:sz="6" w:space="0" w:color="auto"/>
              <w:right w:val="single" w:sz="6" w:space="0" w:color="auto"/>
            </w:tcBorders>
          </w:tcPr>
          <w:p w14:paraId="483DF175" w14:textId="77777777" w:rsidR="00F323E6" w:rsidRPr="006C6E41" w:rsidRDefault="00F323E6" w:rsidP="00D75083">
            <w:pPr>
              <w:pStyle w:val="TAC"/>
            </w:pPr>
          </w:p>
        </w:tc>
        <w:tc>
          <w:tcPr>
            <w:tcW w:w="950" w:type="dxa"/>
            <w:vMerge/>
            <w:tcBorders>
              <w:left w:val="single" w:sz="6" w:space="0" w:color="auto"/>
            </w:tcBorders>
          </w:tcPr>
          <w:p w14:paraId="0B64F6D7" w14:textId="77777777" w:rsidR="00F323E6" w:rsidRPr="006C6E41" w:rsidRDefault="00F323E6" w:rsidP="00D75083">
            <w:pPr>
              <w:pStyle w:val="TAL"/>
            </w:pPr>
          </w:p>
        </w:tc>
      </w:tr>
      <w:tr w:rsidR="00F323E6" w:rsidRPr="00FE320E" w14:paraId="39CA7149" w14:textId="77777777" w:rsidTr="00D7508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AF1CE09" w14:textId="77777777" w:rsidR="00F323E6" w:rsidRDefault="00F323E6" w:rsidP="00D75083">
            <w:pPr>
              <w:pStyle w:val="TAC"/>
            </w:pPr>
          </w:p>
          <w:p w14:paraId="1979FC99" w14:textId="77777777" w:rsidR="00F323E6" w:rsidRDefault="00F323E6" w:rsidP="00D75083">
            <w:pPr>
              <w:pStyle w:val="TAC"/>
            </w:pPr>
            <w:r>
              <w:t>UE policy part contents={ANDSP contents}</w:t>
            </w:r>
          </w:p>
          <w:p w14:paraId="77DC3E70" w14:textId="77777777" w:rsidR="00F323E6" w:rsidRDefault="00F323E6" w:rsidP="00D75083">
            <w:pPr>
              <w:pStyle w:val="TAC"/>
            </w:pPr>
          </w:p>
          <w:p w14:paraId="57544C1E" w14:textId="77777777" w:rsidR="00F323E6" w:rsidRDefault="00F323E6" w:rsidP="00D75083">
            <w:pPr>
              <w:pStyle w:val="TAC"/>
            </w:pPr>
          </w:p>
        </w:tc>
        <w:tc>
          <w:tcPr>
            <w:tcW w:w="950" w:type="dxa"/>
            <w:tcBorders>
              <w:left w:val="single" w:sz="6" w:space="0" w:color="auto"/>
            </w:tcBorders>
          </w:tcPr>
          <w:p w14:paraId="57F8F76F" w14:textId="77777777" w:rsidR="00F323E6" w:rsidRDefault="00F323E6" w:rsidP="00D75083">
            <w:pPr>
              <w:pStyle w:val="TAL"/>
            </w:pPr>
            <w:r>
              <w:t>octet 4</w:t>
            </w:r>
          </w:p>
          <w:p w14:paraId="053943AE" w14:textId="77777777" w:rsidR="00F323E6" w:rsidRDefault="00F323E6" w:rsidP="00D75083">
            <w:pPr>
              <w:pStyle w:val="TAL"/>
            </w:pPr>
          </w:p>
          <w:p w14:paraId="00E62256" w14:textId="77777777" w:rsidR="00F323E6" w:rsidRDefault="00F323E6" w:rsidP="00D75083">
            <w:pPr>
              <w:pStyle w:val="TAL"/>
            </w:pPr>
          </w:p>
          <w:p w14:paraId="17BFF298" w14:textId="77777777" w:rsidR="00F323E6" w:rsidRDefault="00F323E6" w:rsidP="00D75083">
            <w:pPr>
              <w:pStyle w:val="TAL"/>
            </w:pPr>
            <w:r>
              <w:t>octet x</w:t>
            </w:r>
          </w:p>
        </w:tc>
      </w:tr>
    </w:tbl>
    <w:bookmarkEnd w:id="237"/>
    <w:p w14:paraId="2668C81D" w14:textId="77777777" w:rsidR="00F323E6" w:rsidRDefault="00F323E6" w:rsidP="00F323E6">
      <w:pPr>
        <w:pStyle w:val="TF"/>
      </w:pPr>
      <w:r w:rsidRPr="00BD0557">
        <w:rPr>
          <w:rFonts w:eastAsia="Malgun Gothic"/>
        </w:rPr>
        <w:t>Figure </w:t>
      </w:r>
      <w:r>
        <w:rPr>
          <w:rFonts w:eastAsia="Malgun Gothic"/>
        </w:rPr>
        <w:t>5.3.</w:t>
      </w:r>
      <w:r w:rsidR="003734FB">
        <w:rPr>
          <w:rFonts w:eastAsia="Malgun Gothic"/>
        </w:rPr>
        <w:t>1</w:t>
      </w:r>
      <w:r>
        <w:rPr>
          <w:rFonts w:eastAsia="Malgun Gothic"/>
        </w:rPr>
        <w:t>.1</w:t>
      </w:r>
      <w:r w:rsidRPr="00BD0557">
        <w:rPr>
          <w:rFonts w:eastAsia="Malgun Gothic"/>
        </w:rPr>
        <w:t xml:space="preserve">: </w:t>
      </w:r>
      <w:r>
        <w:rPr>
          <w:rFonts w:eastAsia="Malgun Gothic"/>
        </w:rPr>
        <w:t>UE policy part when UE policy part type = {</w:t>
      </w:r>
      <w:r>
        <w:t>ANDSP}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F323E6" w14:paraId="4970CC95" w14:textId="77777777" w:rsidTr="00D75083">
        <w:trPr>
          <w:cantSplit/>
          <w:jc w:val="center"/>
        </w:trPr>
        <w:tc>
          <w:tcPr>
            <w:tcW w:w="708" w:type="dxa"/>
          </w:tcPr>
          <w:p w14:paraId="1CD1C060" w14:textId="77777777" w:rsidR="00F323E6" w:rsidRDefault="00F323E6" w:rsidP="00D75083">
            <w:pPr>
              <w:pStyle w:val="TAC"/>
            </w:pPr>
            <w:r>
              <w:lastRenderedPageBreak/>
              <w:t>8</w:t>
            </w:r>
          </w:p>
        </w:tc>
        <w:tc>
          <w:tcPr>
            <w:tcW w:w="709" w:type="dxa"/>
          </w:tcPr>
          <w:p w14:paraId="35CDF36D" w14:textId="77777777" w:rsidR="00F323E6" w:rsidRDefault="00F323E6" w:rsidP="00D75083">
            <w:pPr>
              <w:pStyle w:val="TAC"/>
            </w:pPr>
            <w:r>
              <w:t>7</w:t>
            </w:r>
          </w:p>
        </w:tc>
        <w:tc>
          <w:tcPr>
            <w:tcW w:w="709" w:type="dxa"/>
          </w:tcPr>
          <w:p w14:paraId="39005A31" w14:textId="77777777" w:rsidR="00F323E6" w:rsidRDefault="00F323E6" w:rsidP="00D75083">
            <w:pPr>
              <w:pStyle w:val="TAC"/>
            </w:pPr>
            <w:r>
              <w:t>6</w:t>
            </w:r>
          </w:p>
        </w:tc>
        <w:tc>
          <w:tcPr>
            <w:tcW w:w="709" w:type="dxa"/>
          </w:tcPr>
          <w:p w14:paraId="5D90C91D" w14:textId="77777777" w:rsidR="00F323E6" w:rsidRDefault="00F323E6" w:rsidP="00D75083">
            <w:pPr>
              <w:pStyle w:val="TAC"/>
            </w:pPr>
            <w:r>
              <w:t>5</w:t>
            </w:r>
          </w:p>
        </w:tc>
        <w:tc>
          <w:tcPr>
            <w:tcW w:w="709" w:type="dxa"/>
          </w:tcPr>
          <w:p w14:paraId="16804A09" w14:textId="77777777" w:rsidR="00F323E6" w:rsidRDefault="00F323E6" w:rsidP="00D75083">
            <w:pPr>
              <w:pStyle w:val="TAC"/>
            </w:pPr>
            <w:r>
              <w:t>4</w:t>
            </w:r>
          </w:p>
        </w:tc>
        <w:tc>
          <w:tcPr>
            <w:tcW w:w="709" w:type="dxa"/>
          </w:tcPr>
          <w:p w14:paraId="52A4EF58" w14:textId="77777777" w:rsidR="00F323E6" w:rsidRDefault="00F323E6" w:rsidP="00D75083">
            <w:pPr>
              <w:pStyle w:val="TAC"/>
            </w:pPr>
            <w:r>
              <w:t>3</w:t>
            </w:r>
          </w:p>
        </w:tc>
        <w:tc>
          <w:tcPr>
            <w:tcW w:w="709" w:type="dxa"/>
          </w:tcPr>
          <w:p w14:paraId="1C7EE607" w14:textId="77777777" w:rsidR="00F323E6" w:rsidRDefault="00F323E6" w:rsidP="00D75083">
            <w:pPr>
              <w:pStyle w:val="TAC"/>
            </w:pPr>
            <w:r>
              <w:t>2</w:t>
            </w:r>
          </w:p>
        </w:tc>
        <w:tc>
          <w:tcPr>
            <w:tcW w:w="709" w:type="dxa"/>
          </w:tcPr>
          <w:p w14:paraId="4B4B52F7" w14:textId="77777777" w:rsidR="00F323E6" w:rsidRDefault="00F323E6" w:rsidP="00D75083">
            <w:pPr>
              <w:pStyle w:val="TAC"/>
            </w:pPr>
            <w:r>
              <w:t>1</w:t>
            </w:r>
          </w:p>
        </w:tc>
        <w:tc>
          <w:tcPr>
            <w:tcW w:w="1102" w:type="dxa"/>
          </w:tcPr>
          <w:p w14:paraId="23BA9EF4" w14:textId="77777777" w:rsidR="00F323E6" w:rsidRDefault="00F323E6" w:rsidP="00D75083">
            <w:pPr>
              <w:pStyle w:val="TAL"/>
            </w:pPr>
          </w:p>
        </w:tc>
      </w:tr>
      <w:tr w:rsidR="00F323E6" w14:paraId="66BFAA4F"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7655716" w14:textId="77777777" w:rsidR="00F323E6" w:rsidRDefault="00F323E6" w:rsidP="00D75083">
            <w:pPr>
              <w:pStyle w:val="TAC"/>
              <w:rPr>
                <w:rFonts w:eastAsia="Malgun Gothic"/>
              </w:rPr>
            </w:pPr>
          </w:p>
          <w:p w14:paraId="55CA8A22" w14:textId="77777777" w:rsidR="00F323E6" w:rsidRDefault="00F323E6" w:rsidP="00D75083">
            <w:pPr>
              <w:pStyle w:val="TAC"/>
            </w:pPr>
          </w:p>
          <w:p w14:paraId="56221B75" w14:textId="77777777" w:rsidR="00F323E6" w:rsidRDefault="00F323E6" w:rsidP="00D75083">
            <w:pPr>
              <w:pStyle w:val="TAC"/>
            </w:pPr>
            <w:r>
              <w:t>ANDSP info #1</w:t>
            </w:r>
          </w:p>
        </w:tc>
        <w:tc>
          <w:tcPr>
            <w:tcW w:w="1102" w:type="dxa"/>
          </w:tcPr>
          <w:p w14:paraId="758440ED" w14:textId="77777777" w:rsidR="00F323E6" w:rsidRDefault="00F323E6" w:rsidP="00D75083">
            <w:pPr>
              <w:pStyle w:val="TAL"/>
              <w:rPr>
                <w:rFonts w:eastAsia="Malgun Gothic"/>
              </w:rPr>
            </w:pPr>
            <w:r>
              <w:t>octet 4</w:t>
            </w:r>
          </w:p>
          <w:p w14:paraId="6DBBB3BD" w14:textId="77777777" w:rsidR="00F323E6" w:rsidRDefault="00F323E6" w:rsidP="00D75083">
            <w:pPr>
              <w:pStyle w:val="TAL"/>
            </w:pPr>
          </w:p>
          <w:p w14:paraId="54EB4C60" w14:textId="77777777" w:rsidR="00F323E6" w:rsidRDefault="00F323E6" w:rsidP="00D75083">
            <w:pPr>
              <w:pStyle w:val="TAL"/>
            </w:pPr>
          </w:p>
          <w:p w14:paraId="61DDDC4F" w14:textId="77777777" w:rsidR="00F323E6" w:rsidRDefault="00F323E6" w:rsidP="00D75083">
            <w:pPr>
              <w:pStyle w:val="TAL"/>
            </w:pPr>
          </w:p>
          <w:p w14:paraId="1759AFF3" w14:textId="77777777" w:rsidR="00F323E6" w:rsidRDefault="00F323E6" w:rsidP="00D75083">
            <w:pPr>
              <w:pStyle w:val="TAL"/>
            </w:pPr>
            <w:r>
              <w:t>octet a</w:t>
            </w:r>
          </w:p>
        </w:tc>
      </w:tr>
      <w:tr w:rsidR="00F323E6" w14:paraId="40DE8A0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1F578E8" w14:textId="77777777" w:rsidR="00F323E6" w:rsidRDefault="00F323E6" w:rsidP="00D75083">
            <w:pPr>
              <w:pStyle w:val="TAC"/>
              <w:rPr>
                <w:rFonts w:eastAsia="Malgun Gothic"/>
              </w:rPr>
            </w:pPr>
          </w:p>
          <w:p w14:paraId="212C3ED0" w14:textId="77777777" w:rsidR="00F323E6" w:rsidRDefault="00F323E6" w:rsidP="00D75083">
            <w:pPr>
              <w:pStyle w:val="TAC"/>
            </w:pPr>
          </w:p>
          <w:p w14:paraId="397285EF" w14:textId="77777777" w:rsidR="00F323E6" w:rsidRDefault="00F323E6" w:rsidP="00D75083">
            <w:pPr>
              <w:pStyle w:val="TAC"/>
            </w:pPr>
            <w:r>
              <w:t>ANDSP info #2</w:t>
            </w:r>
          </w:p>
        </w:tc>
        <w:tc>
          <w:tcPr>
            <w:tcW w:w="1102" w:type="dxa"/>
            <w:tcBorders>
              <w:top w:val="nil"/>
              <w:left w:val="single" w:sz="6" w:space="0" w:color="auto"/>
              <w:bottom w:val="nil"/>
              <w:right w:val="nil"/>
            </w:tcBorders>
          </w:tcPr>
          <w:p w14:paraId="7988E987" w14:textId="77777777" w:rsidR="00F323E6" w:rsidRDefault="00F323E6" w:rsidP="00D75083">
            <w:pPr>
              <w:pStyle w:val="TAL"/>
              <w:rPr>
                <w:rFonts w:eastAsia="Malgun Gothic"/>
              </w:rPr>
            </w:pPr>
            <w:r>
              <w:t>octet a+1</w:t>
            </w:r>
          </w:p>
          <w:p w14:paraId="1473D9BB" w14:textId="77777777" w:rsidR="00F323E6" w:rsidRDefault="00F323E6" w:rsidP="00D75083">
            <w:pPr>
              <w:pStyle w:val="TAL"/>
            </w:pPr>
          </w:p>
          <w:p w14:paraId="3B748DCF" w14:textId="77777777" w:rsidR="00F323E6" w:rsidRDefault="00F323E6" w:rsidP="00D75083">
            <w:pPr>
              <w:pStyle w:val="TAL"/>
            </w:pPr>
          </w:p>
          <w:p w14:paraId="017124DB" w14:textId="77777777" w:rsidR="00F323E6" w:rsidRDefault="00F323E6" w:rsidP="00D75083">
            <w:pPr>
              <w:pStyle w:val="TAL"/>
            </w:pPr>
          </w:p>
          <w:p w14:paraId="6C9F9330" w14:textId="77777777" w:rsidR="00F323E6" w:rsidRDefault="00F323E6" w:rsidP="00D75083">
            <w:pPr>
              <w:pStyle w:val="TAL"/>
            </w:pPr>
            <w:r>
              <w:t>octet b</w:t>
            </w:r>
          </w:p>
        </w:tc>
      </w:tr>
      <w:tr w:rsidR="00F323E6" w14:paraId="277F11B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4622202" w14:textId="77777777" w:rsidR="00F323E6" w:rsidRDefault="00F323E6" w:rsidP="00D75083">
            <w:pPr>
              <w:pStyle w:val="TAC"/>
              <w:rPr>
                <w:rFonts w:eastAsia="Malgun Gothic"/>
              </w:rPr>
            </w:pPr>
          </w:p>
          <w:p w14:paraId="33BF7D0C" w14:textId="77777777" w:rsidR="00F323E6" w:rsidRDefault="00F323E6" w:rsidP="00D75083">
            <w:pPr>
              <w:pStyle w:val="TAC"/>
            </w:pPr>
            <w:r>
              <w:t>…</w:t>
            </w:r>
          </w:p>
        </w:tc>
        <w:tc>
          <w:tcPr>
            <w:tcW w:w="1102" w:type="dxa"/>
            <w:tcBorders>
              <w:top w:val="nil"/>
              <w:left w:val="single" w:sz="6" w:space="0" w:color="auto"/>
              <w:bottom w:val="nil"/>
              <w:right w:val="nil"/>
            </w:tcBorders>
          </w:tcPr>
          <w:p w14:paraId="542CF26D" w14:textId="77777777" w:rsidR="00F323E6" w:rsidRDefault="00F323E6" w:rsidP="00D75083">
            <w:pPr>
              <w:pStyle w:val="TAL"/>
              <w:rPr>
                <w:rFonts w:eastAsia="Malgun Gothic"/>
              </w:rPr>
            </w:pPr>
            <w:r>
              <w:t>octet b+1</w:t>
            </w:r>
          </w:p>
          <w:p w14:paraId="5B5D1ADC" w14:textId="77777777" w:rsidR="00F323E6" w:rsidRDefault="00F323E6" w:rsidP="00D75083">
            <w:pPr>
              <w:pStyle w:val="TAL"/>
            </w:pPr>
          </w:p>
          <w:p w14:paraId="1DDC4CE8" w14:textId="77777777" w:rsidR="00F323E6" w:rsidRDefault="00F323E6" w:rsidP="00D75083">
            <w:pPr>
              <w:pStyle w:val="TAL"/>
            </w:pPr>
            <w:r>
              <w:t>octet w</w:t>
            </w:r>
          </w:p>
        </w:tc>
      </w:tr>
      <w:tr w:rsidR="00F323E6" w14:paraId="7F8D9990"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0D82EA4" w14:textId="77777777" w:rsidR="00F323E6" w:rsidRDefault="00F323E6" w:rsidP="00D75083">
            <w:pPr>
              <w:pStyle w:val="TAC"/>
              <w:rPr>
                <w:rFonts w:eastAsia="Malgun Gothic"/>
              </w:rPr>
            </w:pPr>
          </w:p>
          <w:p w14:paraId="10821F26" w14:textId="77777777" w:rsidR="00F323E6" w:rsidRDefault="00F323E6" w:rsidP="00D75083">
            <w:pPr>
              <w:pStyle w:val="TAC"/>
            </w:pPr>
          </w:p>
          <w:p w14:paraId="6AF1B8EA" w14:textId="77777777" w:rsidR="00F323E6" w:rsidRDefault="00F323E6" w:rsidP="00D75083">
            <w:pPr>
              <w:pStyle w:val="TAC"/>
            </w:pPr>
            <w:r>
              <w:t>ANDSP info #n</w:t>
            </w:r>
          </w:p>
        </w:tc>
        <w:tc>
          <w:tcPr>
            <w:tcW w:w="1102" w:type="dxa"/>
            <w:tcBorders>
              <w:top w:val="nil"/>
              <w:left w:val="single" w:sz="6" w:space="0" w:color="auto"/>
              <w:bottom w:val="nil"/>
              <w:right w:val="nil"/>
            </w:tcBorders>
          </w:tcPr>
          <w:p w14:paraId="564FC71E" w14:textId="77777777" w:rsidR="00F323E6" w:rsidRDefault="00F323E6" w:rsidP="00D75083">
            <w:pPr>
              <w:pStyle w:val="TAL"/>
              <w:rPr>
                <w:rFonts w:eastAsia="Malgun Gothic"/>
              </w:rPr>
            </w:pPr>
            <w:r>
              <w:t>octet w+1</w:t>
            </w:r>
          </w:p>
          <w:p w14:paraId="4D96A922" w14:textId="77777777" w:rsidR="00F323E6" w:rsidRDefault="00F323E6" w:rsidP="00D75083">
            <w:pPr>
              <w:pStyle w:val="TAL"/>
            </w:pPr>
          </w:p>
          <w:p w14:paraId="27E35206" w14:textId="77777777" w:rsidR="00F323E6" w:rsidRDefault="00F323E6" w:rsidP="00D75083">
            <w:pPr>
              <w:pStyle w:val="TAL"/>
            </w:pPr>
          </w:p>
          <w:p w14:paraId="56CE6D65" w14:textId="77777777" w:rsidR="00F323E6" w:rsidRDefault="00F323E6" w:rsidP="00D75083">
            <w:pPr>
              <w:pStyle w:val="TAL"/>
            </w:pPr>
          </w:p>
          <w:p w14:paraId="4847A4E4" w14:textId="77777777" w:rsidR="00F323E6" w:rsidRDefault="00F323E6" w:rsidP="00D75083">
            <w:pPr>
              <w:pStyle w:val="TAL"/>
            </w:pPr>
            <w:r>
              <w:t>octet x</w:t>
            </w:r>
          </w:p>
        </w:tc>
      </w:tr>
    </w:tbl>
    <w:p w14:paraId="7649283D" w14:textId="77777777" w:rsidR="00F323E6" w:rsidRDefault="00F323E6" w:rsidP="00F323E6">
      <w:pPr>
        <w:pStyle w:val="TF"/>
        <w:rPr>
          <w:rFonts w:eastAsia="Malgun Gothic"/>
        </w:rPr>
      </w:pPr>
      <w:r>
        <w:t>Figure 5.3.</w:t>
      </w:r>
      <w:r w:rsidR="003734FB">
        <w:t>1</w:t>
      </w:r>
      <w:r>
        <w:t>.2: ANDSP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323E6" w:rsidRPr="002A12F4" w14:paraId="6E7F4F6F" w14:textId="77777777" w:rsidTr="00D75083">
        <w:trPr>
          <w:cantSplit/>
          <w:jc w:val="center"/>
        </w:trPr>
        <w:tc>
          <w:tcPr>
            <w:tcW w:w="708" w:type="dxa"/>
          </w:tcPr>
          <w:p w14:paraId="6F99A0F9" w14:textId="77777777" w:rsidR="00F323E6" w:rsidRPr="002A12F4" w:rsidRDefault="00F323E6" w:rsidP="00D75083">
            <w:pPr>
              <w:pStyle w:val="TAC"/>
            </w:pPr>
            <w:bookmarkStart w:id="238" w:name="MCCQCTEMPBM_00000099"/>
            <w:r w:rsidRPr="002A12F4">
              <w:t>8</w:t>
            </w:r>
          </w:p>
        </w:tc>
        <w:tc>
          <w:tcPr>
            <w:tcW w:w="709" w:type="dxa"/>
          </w:tcPr>
          <w:p w14:paraId="73C15130" w14:textId="77777777" w:rsidR="00F323E6" w:rsidRPr="002A12F4" w:rsidRDefault="00F323E6" w:rsidP="00D75083">
            <w:pPr>
              <w:pStyle w:val="TAC"/>
            </w:pPr>
            <w:r w:rsidRPr="002A12F4">
              <w:t>7</w:t>
            </w:r>
          </w:p>
        </w:tc>
        <w:tc>
          <w:tcPr>
            <w:tcW w:w="709" w:type="dxa"/>
          </w:tcPr>
          <w:p w14:paraId="5A548B75" w14:textId="77777777" w:rsidR="00F323E6" w:rsidRPr="002A12F4" w:rsidRDefault="00F323E6" w:rsidP="00D75083">
            <w:pPr>
              <w:pStyle w:val="TAC"/>
            </w:pPr>
            <w:r w:rsidRPr="002A12F4">
              <w:t>6</w:t>
            </w:r>
          </w:p>
        </w:tc>
        <w:tc>
          <w:tcPr>
            <w:tcW w:w="709" w:type="dxa"/>
          </w:tcPr>
          <w:p w14:paraId="7876EC6E" w14:textId="77777777" w:rsidR="00F323E6" w:rsidRPr="002A12F4" w:rsidRDefault="00F323E6" w:rsidP="00D75083">
            <w:pPr>
              <w:pStyle w:val="TAC"/>
            </w:pPr>
            <w:r w:rsidRPr="002A12F4">
              <w:t>5</w:t>
            </w:r>
          </w:p>
        </w:tc>
        <w:tc>
          <w:tcPr>
            <w:tcW w:w="709" w:type="dxa"/>
          </w:tcPr>
          <w:p w14:paraId="05592B81" w14:textId="77777777" w:rsidR="00F323E6" w:rsidRPr="002A12F4" w:rsidRDefault="00F323E6" w:rsidP="00D75083">
            <w:pPr>
              <w:pStyle w:val="TAC"/>
            </w:pPr>
            <w:r w:rsidRPr="002A12F4">
              <w:t>4</w:t>
            </w:r>
          </w:p>
        </w:tc>
        <w:tc>
          <w:tcPr>
            <w:tcW w:w="709" w:type="dxa"/>
          </w:tcPr>
          <w:p w14:paraId="48E6AAEF" w14:textId="77777777" w:rsidR="00F323E6" w:rsidRPr="002A12F4" w:rsidRDefault="00F323E6" w:rsidP="00D75083">
            <w:pPr>
              <w:pStyle w:val="TAC"/>
            </w:pPr>
            <w:r w:rsidRPr="002A12F4">
              <w:t>3</w:t>
            </w:r>
          </w:p>
        </w:tc>
        <w:tc>
          <w:tcPr>
            <w:tcW w:w="709" w:type="dxa"/>
          </w:tcPr>
          <w:p w14:paraId="54388012" w14:textId="77777777" w:rsidR="00F323E6" w:rsidRPr="002A12F4" w:rsidRDefault="00F323E6" w:rsidP="00D75083">
            <w:pPr>
              <w:pStyle w:val="TAC"/>
            </w:pPr>
            <w:r w:rsidRPr="002A12F4">
              <w:t>2</w:t>
            </w:r>
          </w:p>
        </w:tc>
        <w:tc>
          <w:tcPr>
            <w:tcW w:w="709" w:type="dxa"/>
          </w:tcPr>
          <w:p w14:paraId="169605F0" w14:textId="77777777" w:rsidR="00F323E6" w:rsidRPr="002A12F4" w:rsidRDefault="00F323E6" w:rsidP="00D75083">
            <w:pPr>
              <w:pStyle w:val="TAC"/>
            </w:pPr>
            <w:r w:rsidRPr="002A12F4">
              <w:t>1</w:t>
            </w:r>
          </w:p>
        </w:tc>
        <w:tc>
          <w:tcPr>
            <w:tcW w:w="1134" w:type="dxa"/>
          </w:tcPr>
          <w:p w14:paraId="146E8209" w14:textId="77777777" w:rsidR="00F323E6" w:rsidRPr="002A12F4" w:rsidRDefault="00F323E6" w:rsidP="00D75083">
            <w:pPr>
              <w:pStyle w:val="TAL"/>
            </w:pPr>
          </w:p>
        </w:tc>
      </w:tr>
      <w:tr w:rsidR="00F323E6" w:rsidRPr="002A12F4" w14:paraId="3B9CCCF8" w14:textId="77777777" w:rsidTr="00D75083">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2517500F"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0A67174F"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FF5EC98"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08825438" w14:textId="77777777" w:rsidR="00F323E6" w:rsidRPr="006C6E41" w:rsidRDefault="00F323E6" w:rsidP="00D75083">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0AE5A963" w14:textId="77777777" w:rsidR="00F323E6" w:rsidRPr="002A12F4" w:rsidRDefault="00F323E6" w:rsidP="00D75083">
            <w:pPr>
              <w:pStyle w:val="TAC"/>
            </w:pPr>
            <w:r>
              <w:t>ANDSP Info type</w:t>
            </w:r>
          </w:p>
        </w:tc>
        <w:tc>
          <w:tcPr>
            <w:tcW w:w="1134" w:type="dxa"/>
            <w:vMerge w:val="restart"/>
          </w:tcPr>
          <w:p w14:paraId="279FE18E" w14:textId="77777777" w:rsidR="00F323E6" w:rsidRPr="002A12F4" w:rsidRDefault="00F323E6" w:rsidP="00D75083">
            <w:pPr>
              <w:pStyle w:val="TAL"/>
            </w:pPr>
            <w:r w:rsidRPr="002A12F4">
              <w:t xml:space="preserve">octet </w:t>
            </w:r>
            <w:r>
              <w:t>k</w:t>
            </w:r>
          </w:p>
        </w:tc>
      </w:tr>
      <w:tr w:rsidR="00F323E6" w:rsidRPr="002A12F4" w14:paraId="1C9FBBB6" w14:textId="77777777" w:rsidTr="00D75083">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09700B68" w14:textId="77777777" w:rsidR="00F323E6" w:rsidRDefault="00F323E6" w:rsidP="00D75083">
            <w:pPr>
              <w:pStyle w:val="TAC"/>
            </w:pPr>
            <w:r>
              <w:t>Spare</w:t>
            </w:r>
          </w:p>
        </w:tc>
        <w:tc>
          <w:tcPr>
            <w:tcW w:w="2836" w:type="dxa"/>
            <w:gridSpan w:val="4"/>
            <w:vMerge/>
            <w:tcBorders>
              <w:left w:val="single" w:sz="6" w:space="0" w:color="auto"/>
              <w:bottom w:val="single" w:sz="6" w:space="0" w:color="auto"/>
              <w:right w:val="single" w:sz="6" w:space="0" w:color="auto"/>
            </w:tcBorders>
          </w:tcPr>
          <w:p w14:paraId="2A7248EF" w14:textId="77777777" w:rsidR="00F323E6" w:rsidRPr="002A12F4" w:rsidRDefault="00F323E6" w:rsidP="00D75083">
            <w:pPr>
              <w:pStyle w:val="TAC"/>
            </w:pPr>
          </w:p>
        </w:tc>
        <w:tc>
          <w:tcPr>
            <w:tcW w:w="1134" w:type="dxa"/>
            <w:vMerge/>
          </w:tcPr>
          <w:p w14:paraId="7D64BC7B" w14:textId="77777777" w:rsidR="00F323E6" w:rsidRPr="002A12F4" w:rsidRDefault="00F323E6" w:rsidP="00D75083">
            <w:pPr>
              <w:pStyle w:val="TAL"/>
            </w:pPr>
          </w:p>
        </w:tc>
      </w:tr>
      <w:tr w:rsidR="00F323E6" w:rsidRPr="002A12F4" w14:paraId="7A0C7DA3"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F106DD" w14:textId="77777777" w:rsidR="00F323E6" w:rsidRDefault="00F323E6" w:rsidP="00D75083">
            <w:pPr>
              <w:pStyle w:val="TAC"/>
            </w:pPr>
          </w:p>
          <w:p w14:paraId="57A12CA4" w14:textId="77777777" w:rsidR="00F323E6" w:rsidRDefault="00F323E6" w:rsidP="00D75083">
            <w:pPr>
              <w:pStyle w:val="TAC"/>
            </w:pPr>
            <w:r w:rsidRPr="002A12F4">
              <w:t xml:space="preserve">Length of </w:t>
            </w:r>
            <w:r>
              <w:t>ANDSP info</w:t>
            </w:r>
            <w:r w:rsidR="00664575">
              <w:t xml:space="preserve"> contents</w:t>
            </w:r>
          </w:p>
          <w:p w14:paraId="5D3A800B" w14:textId="77777777" w:rsidR="00F323E6" w:rsidRPr="002A12F4" w:rsidRDefault="00F323E6" w:rsidP="00D75083">
            <w:pPr>
              <w:pStyle w:val="TAC"/>
            </w:pPr>
          </w:p>
        </w:tc>
        <w:tc>
          <w:tcPr>
            <w:tcW w:w="1134" w:type="dxa"/>
          </w:tcPr>
          <w:p w14:paraId="284F187D" w14:textId="77777777" w:rsidR="00F323E6" w:rsidRDefault="00F323E6" w:rsidP="00D75083">
            <w:pPr>
              <w:pStyle w:val="TAL"/>
            </w:pPr>
            <w:r w:rsidRPr="002A12F4">
              <w:t xml:space="preserve">octet </w:t>
            </w:r>
            <w:r>
              <w:t>k+1</w:t>
            </w:r>
          </w:p>
          <w:p w14:paraId="7D6B3BDD" w14:textId="77777777" w:rsidR="00F323E6" w:rsidRDefault="00F323E6" w:rsidP="00D75083">
            <w:pPr>
              <w:pStyle w:val="TAL"/>
            </w:pPr>
          </w:p>
          <w:p w14:paraId="15E47FEE" w14:textId="77777777" w:rsidR="00F323E6" w:rsidRPr="002A12F4" w:rsidRDefault="00F323E6" w:rsidP="00D75083">
            <w:pPr>
              <w:pStyle w:val="TAL"/>
            </w:pPr>
            <w:r>
              <w:t>octet k+2</w:t>
            </w:r>
          </w:p>
        </w:tc>
      </w:tr>
      <w:tr w:rsidR="00F323E6" w:rsidRPr="002A12F4" w14:paraId="3922082E" w14:textId="77777777" w:rsidTr="00D75083">
        <w:trPr>
          <w:jc w:val="center"/>
        </w:trPr>
        <w:tc>
          <w:tcPr>
            <w:tcW w:w="5671" w:type="dxa"/>
            <w:gridSpan w:val="8"/>
            <w:tcBorders>
              <w:left w:val="single" w:sz="6" w:space="0" w:color="auto"/>
              <w:bottom w:val="single" w:sz="6" w:space="0" w:color="auto"/>
              <w:right w:val="single" w:sz="6" w:space="0" w:color="auto"/>
            </w:tcBorders>
          </w:tcPr>
          <w:p w14:paraId="4C3CCE8D" w14:textId="77777777" w:rsidR="00F323E6" w:rsidRDefault="00F323E6" w:rsidP="00D75083">
            <w:pPr>
              <w:pStyle w:val="TAC"/>
            </w:pPr>
          </w:p>
          <w:p w14:paraId="53CCC645" w14:textId="77777777" w:rsidR="00F323E6" w:rsidRDefault="00F323E6" w:rsidP="00D75083">
            <w:pPr>
              <w:pStyle w:val="TAC"/>
            </w:pPr>
            <w:r>
              <w:t>ANDSP info contents</w:t>
            </w:r>
          </w:p>
          <w:p w14:paraId="71DF371B" w14:textId="77777777" w:rsidR="00F323E6" w:rsidRPr="002A12F4" w:rsidRDefault="00F323E6" w:rsidP="00D75083">
            <w:pPr>
              <w:pStyle w:val="TAC"/>
            </w:pPr>
          </w:p>
        </w:tc>
        <w:tc>
          <w:tcPr>
            <w:tcW w:w="1134" w:type="dxa"/>
          </w:tcPr>
          <w:p w14:paraId="1B51F22F" w14:textId="77777777" w:rsidR="00F323E6" w:rsidRDefault="00F323E6" w:rsidP="00D75083">
            <w:pPr>
              <w:pStyle w:val="TAL"/>
            </w:pPr>
            <w:r w:rsidRPr="002A12F4">
              <w:t xml:space="preserve">octet </w:t>
            </w:r>
            <w:r>
              <w:t>k+3</w:t>
            </w:r>
          </w:p>
          <w:p w14:paraId="31C4B3CA" w14:textId="77777777" w:rsidR="00F323E6" w:rsidRDefault="00F323E6" w:rsidP="00D75083">
            <w:pPr>
              <w:pStyle w:val="TAL"/>
            </w:pPr>
          </w:p>
          <w:p w14:paraId="6232277E" w14:textId="77777777" w:rsidR="00F323E6" w:rsidRPr="002A12F4" w:rsidRDefault="00F323E6" w:rsidP="00D75083">
            <w:pPr>
              <w:pStyle w:val="TAL"/>
            </w:pPr>
            <w:r>
              <w:t>octet l</w:t>
            </w:r>
          </w:p>
        </w:tc>
      </w:tr>
    </w:tbl>
    <w:bookmarkEnd w:id="238"/>
    <w:p w14:paraId="69A0ACC4" w14:textId="77777777" w:rsidR="00F323E6" w:rsidRPr="00BD0557" w:rsidRDefault="00F323E6" w:rsidP="00F323E6">
      <w:pPr>
        <w:pStyle w:val="TF"/>
      </w:pPr>
      <w:r w:rsidRPr="00BD0557">
        <w:t>Figure </w:t>
      </w:r>
      <w:r>
        <w:t>5.3.</w:t>
      </w:r>
      <w:r w:rsidR="003734FB">
        <w:t>1</w:t>
      </w:r>
      <w:r>
        <w:t>.3</w:t>
      </w:r>
      <w:r w:rsidRPr="00BD0557">
        <w:t xml:space="preserve">: </w:t>
      </w:r>
      <w:r>
        <w:t>ANDSP Info</w:t>
      </w:r>
    </w:p>
    <w:p w14:paraId="5410D629" w14:textId="77777777" w:rsidR="00F323E6" w:rsidRDefault="00F323E6" w:rsidP="00F323E6">
      <w:pPr>
        <w:pStyle w:val="TH"/>
        <w:rPr>
          <w:lang w:eastAsia="zh-CN"/>
        </w:rPr>
      </w:pPr>
      <w:r>
        <w:t>Table 5.3.</w:t>
      </w:r>
      <w:r w:rsidR="003734FB">
        <w:t>1</w:t>
      </w:r>
      <w:r>
        <w:t>.1: ANDSP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9"/>
        <w:gridCol w:w="299"/>
        <w:gridCol w:w="284"/>
        <w:gridCol w:w="283"/>
        <w:gridCol w:w="283"/>
        <w:gridCol w:w="5949"/>
        <w:gridCol w:w="13"/>
      </w:tblGrid>
      <w:tr w:rsidR="00F323E6" w:rsidRPr="003168A2" w14:paraId="5C63A52F" w14:textId="77777777" w:rsidTr="00C2371F">
        <w:tblPrEx>
          <w:tblCellMar>
            <w:top w:w="0" w:type="dxa"/>
            <w:bottom w:w="0" w:type="dxa"/>
          </w:tblCellMar>
        </w:tblPrEx>
        <w:trPr>
          <w:gridAfter w:val="1"/>
          <w:wAfter w:w="13" w:type="dxa"/>
          <w:cantSplit/>
          <w:jc w:val="center"/>
        </w:trPr>
        <w:tc>
          <w:tcPr>
            <w:tcW w:w="7107" w:type="dxa"/>
            <w:gridSpan w:val="6"/>
          </w:tcPr>
          <w:p w14:paraId="24F4BF82" w14:textId="77777777" w:rsidR="00F323E6" w:rsidRDefault="00F323E6" w:rsidP="00D75083">
            <w:pPr>
              <w:pStyle w:val="TAL"/>
            </w:pPr>
            <w:r>
              <w:t xml:space="preserve">UE policy </w:t>
            </w:r>
            <w:r w:rsidR="00664575">
              <w:t xml:space="preserve">part </w:t>
            </w:r>
            <w:r>
              <w:t>type field is set to '00000010' (=ANDSP)</w:t>
            </w:r>
            <w:r>
              <w:rPr>
                <w:lang w:eastAsia="ko-KR"/>
              </w:rPr>
              <w:t xml:space="preserve"> </w:t>
            </w:r>
            <w:r>
              <w:t>as specified in 3GPP TS 24.501 [4] Annex D.</w:t>
            </w:r>
          </w:p>
        </w:tc>
      </w:tr>
      <w:tr w:rsidR="00F323E6" w:rsidRPr="003168A2" w14:paraId="1B6362C7" w14:textId="77777777" w:rsidTr="00C2371F">
        <w:tblPrEx>
          <w:tblCellMar>
            <w:top w:w="0" w:type="dxa"/>
            <w:bottom w:w="0" w:type="dxa"/>
          </w:tblCellMar>
        </w:tblPrEx>
        <w:trPr>
          <w:gridAfter w:val="1"/>
          <w:wAfter w:w="13" w:type="dxa"/>
          <w:cantSplit/>
          <w:jc w:val="center"/>
        </w:trPr>
        <w:tc>
          <w:tcPr>
            <w:tcW w:w="7107" w:type="dxa"/>
            <w:gridSpan w:val="6"/>
          </w:tcPr>
          <w:p w14:paraId="75C4D66F" w14:textId="77777777" w:rsidR="00F323E6" w:rsidRDefault="00F323E6" w:rsidP="00D75083">
            <w:pPr>
              <w:pStyle w:val="TAL"/>
            </w:pPr>
            <w:bookmarkStart w:id="239" w:name="MCCQCTEMPBM_00000029"/>
          </w:p>
        </w:tc>
      </w:tr>
      <w:bookmarkEnd w:id="239"/>
      <w:tr w:rsidR="00F323E6" w:rsidRPr="003168A2" w14:paraId="37046636" w14:textId="77777777" w:rsidTr="00C2371F">
        <w:tblPrEx>
          <w:tblCellMar>
            <w:top w:w="0" w:type="dxa"/>
            <w:bottom w:w="0" w:type="dxa"/>
          </w:tblCellMar>
        </w:tblPrEx>
        <w:trPr>
          <w:gridAfter w:val="1"/>
          <w:wAfter w:w="13" w:type="dxa"/>
          <w:cantSplit/>
          <w:jc w:val="center"/>
        </w:trPr>
        <w:tc>
          <w:tcPr>
            <w:tcW w:w="7107" w:type="dxa"/>
            <w:gridSpan w:val="6"/>
          </w:tcPr>
          <w:p w14:paraId="4ED128E9" w14:textId="77777777" w:rsidR="00F323E6" w:rsidRDefault="00F323E6" w:rsidP="00D75083">
            <w:pPr>
              <w:pStyle w:val="TAL"/>
            </w:pPr>
            <w:r>
              <w:t>UE policy part contents length field indicate the length of the ANDSP contents in octets.</w:t>
            </w:r>
          </w:p>
          <w:p w14:paraId="491B4A76" w14:textId="77777777" w:rsidR="00F323E6" w:rsidRDefault="00F323E6" w:rsidP="00D75083">
            <w:pPr>
              <w:pStyle w:val="TAL"/>
            </w:pPr>
          </w:p>
        </w:tc>
      </w:tr>
      <w:tr w:rsidR="00F323E6" w:rsidRPr="003168A2" w14:paraId="189E248D" w14:textId="77777777" w:rsidTr="00C2371F">
        <w:tblPrEx>
          <w:tblCellMar>
            <w:top w:w="0" w:type="dxa"/>
            <w:bottom w:w="0" w:type="dxa"/>
          </w:tblCellMar>
        </w:tblPrEx>
        <w:trPr>
          <w:gridAfter w:val="1"/>
          <w:wAfter w:w="13" w:type="dxa"/>
          <w:cantSplit/>
          <w:jc w:val="center"/>
        </w:trPr>
        <w:tc>
          <w:tcPr>
            <w:tcW w:w="7107" w:type="dxa"/>
            <w:gridSpan w:val="6"/>
          </w:tcPr>
          <w:p w14:paraId="3ED1FB30" w14:textId="77777777" w:rsidR="00F323E6" w:rsidRPr="003168A2" w:rsidRDefault="00F323E6" w:rsidP="00D75083">
            <w:pPr>
              <w:pStyle w:val="TAL"/>
            </w:pPr>
            <w:r>
              <w:t>ANDSP contents</w:t>
            </w:r>
            <w:r w:rsidRPr="003168A2">
              <w:t xml:space="preserve"> (octet</w:t>
            </w:r>
            <w:r>
              <w:t>s</w:t>
            </w:r>
            <w:r w:rsidRPr="003168A2">
              <w:t xml:space="preserve"> </w:t>
            </w:r>
            <w:r>
              <w:t>4</w:t>
            </w:r>
            <w:r w:rsidRPr="003168A2">
              <w:t xml:space="preserve"> to</w:t>
            </w:r>
            <w:r>
              <w:t xml:space="preserve"> x</w:t>
            </w:r>
            <w:r w:rsidRPr="003168A2">
              <w:t>)</w:t>
            </w:r>
          </w:p>
        </w:tc>
      </w:tr>
      <w:tr w:rsidR="00F323E6" w:rsidRPr="003168A2" w14:paraId="6D4BC553" w14:textId="77777777" w:rsidTr="00C2371F">
        <w:tblPrEx>
          <w:tblCellMar>
            <w:top w:w="0" w:type="dxa"/>
            <w:bottom w:w="0" w:type="dxa"/>
          </w:tblCellMar>
        </w:tblPrEx>
        <w:trPr>
          <w:gridAfter w:val="1"/>
          <w:wAfter w:w="13" w:type="dxa"/>
          <w:cantSplit/>
          <w:jc w:val="center"/>
        </w:trPr>
        <w:tc>
          <w:tcPr>
            <w:tcW w:w="7107" w:type="dxa"/>
            <w:gridSpan w:val="6"/>
          </w:tcPr>
          <w:p w14:paraId="05ECECF9" w14:textId="77777777" w:rsidR="00F323E6" w:rsidRPr="003168A2" w:rsidRDefault="00F323E6" w:rsidP="00D75083">
            <w:pPr>
              <w:pStyle w:val="TAL"/>
            </w:pPr>
            <w:bookmarkStart w:id="240" w:name="MCCQCTEMPBM_00000030"/>
          </w:p>
        </w:tc>
      </w:tr>
      <w:bookmarkEnd w:id="240"/>
      <w:tr w:rsidR="00F323E6" w:rsidRPr="003168A2" w14:paraId="75207ACD" w14:textId="77777777" w:rsidTr="00C2371F">
        <w:tblPrEx>
          <w:tblCellMar>
            <w:top w:w="0" w:type="dxa"/>
            <w:bottom w:w="0" w:type="dxa"/>
          </w:tblCellMar>
        </w:tblPrEx>
        <w:trPr>
          <w:gridAfter w:val="1"/>
          <w:wAfter w:w="13" w:type="dxa"/>
          <w:cantSplit/>
          <w:jc w:val="center"/>
        </w:trPr>
        <w:tc>
          <w:tcPr>
            <w:tcW w:w="7107" w:type="dxa"/>
            <w:gridSpan w:val="6"/>
          </w:tcPr>
          <w:p w14:paraId="0EDDFC30" w14:textId="77777777" w:rsidR="00F323E6" w:rsidRPr="003168A2" w:rsidRDefault="00F323E6" w:rsidP="00D75083">
            <w:pPr>
              <w:pStyle w:val="TAL"/>
            </w:pPr>
            <w:r>
              <w:t xml:space="preserve">ANDSP contents consist of 1 or more ANDSP info (see </w:t>
            </w:r>
            <w:r w:rsidR="00F81771">
              <w:t>f</w:t>
            </w:r>
            <w:r>
              <w:t>igure 5.3.</w:t>
            </w:r>
            <w:r w:rsidR="003734FB">
              <w:t>1</w:t>
            </w:r>
            <w:r>
              <w:t>.2).</w:t>
            </w:r>
          </w:p>
        </w:tc>
      </w:tr>
      <w:tr w:rsidR="00F323E6" w:rsidRPr="003168A2" w14:paraId="6C8E9051" w14:textId="77777777" w:rsidTr="00C2371F">
        <w:tblPrEx>
          <w:tblCellMar>
            <w:top w:w="0" w:type="dxa"/>
            <w:bottom w:w="0" w:type="dxa"/>
          </w:tblCellMar>
        </w:tblPrEx>
        <w:trPr>
          <w:gridAfter w:val="1"/>
          <w:wAfter w:w="13" w:type="dxa"/>
          <w:cantSplit/>
          <w:jc w:val="center"/>
        </w:trPr>
        <w:tc>
          <w:tcPr>
            <w:tcW w:w="7107" w:type="dxa"/>
            <w:gridSpan w:val="6"/>
          </w:tcPr>
          <w:p w14:paraId="7A14019B" w14:textId="77777777" w:rsidR="00F323E6" w:rsidRPr="003168A2" w:rsidRDefault="00F323E6" w:rsidP="00D75083">
            <w:pPr>
              <w:pStyle w:val="TAL"/>
            </w:pPr>
            <w:bookmarkStart w:id="241" w:name="MCCQCTEMPBM_00000031"/>
          </w:p>
        </w:tc>
      </w:tr>
      <w:bookmarkEnd w:id="241"/>
      <w:tr w:rsidR="00F323E6" w:rsidRPr="003168A2" w14:paraId="16FD642D" w14:textId="77777777" w:rsidTr="00C2371F">
        <w:tblPrEx>
          <w:tblCellMar>
            <w:top w:w="0" w:type="dxa"/>
            <w:bottom w:w="0" w:type="dxa"/>
          </w:tblCellMar>
        </w:tblPrEx>
        <w:trPr>
          <w:gridAfter w:val="1"/>
          <w:wAfter w:w="13" w:type="dxa"/>
          <w:cantSplit/>
          <w:jc w:val="center"/>
        </w:trPr>
        <w:tc>
          <w:tcPr>
            <w:tcW w:w="7107" w:type="dxa"/>
            <w:gridSpan w:val="6"/>
          </w:tcPr>
          <w:p w14:paraId="34435AC1" w14:textId="77777777" w:rsidR="00F323E6" w:rsidRPr="003168A2" w:rsidRDefault="00F323E6" w:rsidP="00D75083">
            <w:pPr>
              <w:pStyle w:val="TAL"/>
            </w:pPr>
            <w:r>
              <w:t xml:space="preserve">ANDSP Info type (bit 1 to 4 of octet k) shall be set </w:t>
            </w:r>
            <w:r w:rsidR="00AB2024">
              <w:t>according to the following:</w:t>
            </w:r>
          </w:p>
        </w:tc>
      </w:tr>
      <w:tr w:rsidR="00F323E6" w:rsidRPr="003168A2" w14:paraId="0ED5AC52" w14:textId="77777777" w:rsidTr="00C2371F">
        <w:tblPrEx>
          <w:tblCellMar>
            <w:top w:w="0" w:type="dxa"/>
            <w:bottom w:w="0" w:type="dxa"/>
          </w:tblCellMar>
        </w:tblPrEx>
        <w:trPr>
          <w:gridAfter w:val="1"/>
          <w:wAfter w:w="13" w:type="dxa"/>
          <w:cantSplit/>
          <w:jc w:val="center"/>
        </w:trPr>
        <w:tc>
          <w:tcPr>
            <w:tcW w:w="7107" w:type="dxa"/>
            <w:gridSpan w:val="6"/>
            <w:shd w:val="clear" w:color="auto" w:fill="FFFFFF"/>
          </w:tcPr>
          <w:p w14:paraId="11F8BF75" w14:textId="77777777" w:rsidR="00F323E6" w:rsidRPr="003168A2" w:rsidRDefault="00F323E6" w:rsidP="00D75083">
            <w:pPr>
              <w:pStyle w:val="TAL"/>
            </w:pPr>
            <w:r w:rsidRPr="003168A2">
              <w:t>Bits</w:t>
            </w:r>
          </w:p>
        </w:tc>
      </w:tr>
      <w:tr w:rsidR="00F323E6" w:rsidRPr="003168A2" w14:paraId="60B01A40" w14:textId="77777777" w:rsidTr="00C2371F">
        <w:tblPrEx>
          <w:tblCellMar>
            <w:top w:w="0" w:type="dxa"/>
            <w:bottom w:w="0" w:type="dxa"/>
          </w:tblCellMar>
        </w:tblPrEx>
        <w:trPr>
          <w:gridAfter w:val="1"/>
          <w:wAfter w:w="13" w:type="dxa"/>
          <w:cantSplit/>
          <w:jc w:val="center"/>
        </w:trPr>
        <w:tc>
          <w:tcPr>
            <w:tcW w:w="308" w:type="dxa"/>
            <w:gridSpan w:val="2"/>
            <w:shd w:val="clear" w:color="auto" w:fill="FFFFFF"/>
          </w:tcPr>
          <w:p w14:paraId="36407DD6" w14:textId="77777777" w:rsidR="00F323E6" w:rsidRPr="003168A2" w:rsidRDefault="00F323E6" w:rsidP="00D75083">
            <w:pPr>
              <w:pStyle w:val="TAH"/>
            </w:pPr>
            <w:r w:rsidRPr="003168A2">
              <w:t>4</w:t>
            </w:r>
          </w:p>
        </w:tc>
        <w:tc>
          <w:tcPr>
            <w:tcW w:w="284" w:type="dxa"/>
            <w:shd w:val="clear" w:color="auto" w:fill="FFFFFF"/>
          </w:tcPr>
          <w:p w14:paraId="63284F7C" w14:textId="77777777" w:rsidR="00F323E6" w:rsidRPr="003168A2" w:rsidRDefault="00F323E6" w:rsidP="00D75083">
            <w:pPr>
              <w:pStyle w:val="TAH"/>
            </w:pPr>
            <w:r w:rsidRPr="003168A2">
              <w:t>3</w:t>
            </w:r>
          </w:p>
        </w:tc>
        <w:tc>
          <w:tcPr>
            <w:tcW w:w="283" w:type="dxa"/>
            <w:shd w:val="clear" w:color="auto" w:fill="FFFFFF"/>
          </w:tcPr>
          <w:p w14:paraId="1C7E3299" w14:textId="77777777" w:rsidR="00F323E6" w:rsidRPr="003168A2" w:rsidRDefault="00F323E6" w:rsidP="00D75083">
            <w:pPr>
              <w:pStyle w:val="TAH"/>
            </w:pPr>
            <w:r w:rsidRPr="003168A2">
              <w:t>2</w:t>
            </w:r>
          </w:p>
        </w:tc>
        <w:tc>
          <w:tcPr>
            <w:tcW w:w="283" w:type="dxa"/>
            <w:shd w:val="clear" w:color="auto" w:fill="FFFFFF"/>
          </w:tcPr>
          <w:p w14:paraId="3067D64C" w14:textId="77777777" w:rsidR="00F323E6" w:rsidRPr="003168A2" w:rsidRDefault="00F323E6" w:rsidP="00D75083">
            <w:pPr>
              <w:pStyle w:val="TAH"/>
            </w:pPr>
            <w:r w:rsidRPr="003168A2">
              <w:t>1</w:t>
            </w:r>
          </w:p>
        </w:tc>
        <w:tc>
          <w:tcPr>
            <w:tcW w:w="5949" w:type="dxa"/>
            <w:shd w:val="clear" w:color="auto" w:fill="FFFFFF"/>
          </w:tcPr>
          <w:p w14:paraId="1A94FCBA" w14:textId="77777777" w:rsidR="00F323E6" w:rsidRPr="003168A2" w:rsidRDefault="00F323E6" w:rsidP="00D75083">
            <w:pPr>
              <w:pStyle w:val="TAL"/>
            </w:pPr>
          </w:p>
        </w:tc>
      </w:tr>
      <w:tr w:rsidR="00F323E6" w:rsidRPr="003168A2" w14:paraId="224BC689" w14:textId="77777777" w:rsidTr="00C2371F">
        <w:tblPrEx>
          <w:tblCellMar>
            <w:top w:w="0" w:type="dxa"/>
            <w:bottom w:w="0" w:type="dxa"/>
          </w:tblCellMar>
        </w:tblPrEx>
        <w:trPr>
          <w:gridAfter w:val="1"/>
          <w:wAfter w:w="13" w:type="dxa"/>
          <w:cantSplit/>
          <w:jc w:val="center"/>
        </w:trPr>
        <w:tc>
          <w:tcPr>
            <w:tcW w:w="308" w:type="dxa"/>
            <w:gridSpan w:val="2"/>
            <w:shd w:val="clear" w:color="auto" w:fill="FFFFFF"/>
          </w:tcPr>
          <w:p w14:paraId="5EEBE94E" w14:textId="77777777" w:rsidR="00F323E6" w:rsidRPr="003168A2" w:rsidRDefault="00F323E6" w:rsidP="00D75083">
            <w:pPr>
              <w:pStyle w:val="TAC"/>
            </w:pPr>
            <w:r w:rsidRPr="003168A2">
              <w:t>0</w:t>
            </w:r>
          </w:p>
        </w:tc>
        <w:tc>
          <w:tcPr>
            <w:tcW w:w="284" w:type="dxa"/>
            <w:shd w:val="clear" w:color="auto" w:fill="FFFFFF"/>
          </w:tcPr>
          <w:p w14:paraId="1B62504C" w14:textId="77777777" w:rsidR="00F323E6" w:rsidRPr="003168A2" w:rsidRDefault="00F323E6" w:rsidP="00D75083">
            <w:pPr>
              <w:pStyle w:val="TAC"/>
            </w:pPr>
            <w:r w:rsidRPr="003168A2">
              <w:t>0</w:t>
            </w:r>
          </w:p>
        </w:tc>
        <w:tc>
          <w:tcPr>
            <w:tcW w:w="283" w:type="dxa"/>
            <w:shd w:val="clear" w:color="auto" w:fill="FFFFFF"/>
          </w:tcPr>
          <w:p w14:paraId="25AF29DC" w14:textId="77777777" w:rsidR="00F323E6" w:rsidRPr="003168A2" w:rsidRDefault="00F323E6" w:rsidP="00D75083">
            <w:pPr>
              <w:pStyle w:val="TAC"/>
            </w:pPr>
            <w:r w:rsidRPr="003168A2">
              <w:t>0</w:t>
            </w:r>
          </w:p>
        </w:tc>
        <w:tc>
          <w:tcPr>
            <w:tcW w:w="283" w:type="dxa"/>
            <w:shd w:val="clear" w:color="auto" w:fill="FFFFFF"/>
          </w:tcPr>
          <w:p w14:paraId="4BE5A3E1" w14:textId="77777777" w:rsidR="00F323E6" w:rsidRPr="003168A2" w:rsidRDefault="00F323E6" w:rsidP="00D75083">
            <w:pPr>
              <w:pStyle w:val="TAC"/>
            </w:pPr>
            <w:r w:rsidRPr="003168A2">
              <w:t>0</w:t>
            </w:r>
          </w:p>
        </w:tc>
        <w:tc>
          <w:tcPr>
            <w:tcW w:w="5949" w:type="dxa"/>
            <w:shd w:val="clear" w:color="auto" w:fill="FFFFFF"/>
          </w:tcPr>
          <w:p w14:paraId="43CCC91A" w14:textId="77777777" w:rsidR="00F323E6" w:rsidRPr="003168A2" w:rsidRDefault="00F323E6" w:rsidP="00D75083">
            <w:pPr>
              <w:pStyle w:val="TAL"/>
            </w:pPr>
            <w:r>
              <w:rPr>
                <w:lang w:eastAsia="ko-KR"/>
              </w:rPr>
              <w:t>Reserved</w:t>
            </w:r>
          </w:p>
        </w:tc>
      </w:tr>
      <w:tr w:rsidR="00F323E6" w:rsidRPr="003168A2" w14:paraId="039CDBCB" w14:textId="77777777" w:rsidTr="00C2371F">
        <w:tblPrEx>
          <w:tblCellMar>
            <w:top w:w="0" w:type="dxa"/>
            <w:bottom w:w="0" w:type="dxa"/>
          </w:tblCellMar>
        </w:tblPrEx>
        <w:trPr>
          <w:gridAfter w:val="1"/>
          <w:wAfter w:w="13" w:type="dxa"/>
          <w:cantSplit/>
          <w:jc w:val="center"/>
        </w:trPr>
        <w:tc>
          <w:tcPr>
            <w:tcW w:w="308" w:type="dxa"/>
            <w:gridSpan w:val="2"/>
            <w:shd w:val="clear" w:color="auto" w:fill="FFFFFF"/>
          </w:tcPr>
          <w:p w14:paraId="500C3250" w14:textId="77777777" w:rsidR="00F323E6" w:rsidRPr="003168A2" w:rsidRDefault="00F323E6" w:rsidP="00D75083">
            <w:pPr>
              <w:pStyle w:val="TAC"/>
            </w:pPr>
            <w:r w:rsidRPr="003168A2">
              <w:rPr>
                <w:lang w:eastAsia="ko-KR"/>
              </w:rPr>
              <w:t>0</w:t>
            </w:r>
          </w:p>
        </w:tc>
        <w:tc>
          <w:tcPr>
            <w:tcW w:w="284" w:type="dxa"/>
            <w:shd w:val="clear" w:color="auto" w:fill="FFFFFF"/>
          </w:tcPr>
          <w:p w14:paraId="7EF2F7E8" w14:textId="77777777" w:rsidR="00F323E6" w:rsidRPr="003168A2" w:rsidRDefault="00F323E6" w:rsidP="00D75083">
            <w:pPr>
              <w:pStyle w:val="TAC"/>
            </w:pPr>
            <w:r w:rsidRPr="003168A2">
              <w:rPr>
                <w:rFonts w:hint="eastAsia"/>
                <w:lang w:eastAsia="ko-KR"/>
              </w:rPr>
              <w:t>0</w:t>
            </w:r>
          </w:p>
        </w:tc>
        <w:tc>
          <w:tcPr>
            <w:tcW w:w="283" w:type="dxa"/>
            <w:shd w:val="clear" w:color="auto" w:fill="FFFFFF"/>
          </w:tcPr>
          <w:p w14:paraId="4A1D7F1C" w14:textId="77777777" w:rsidR="00F323E6" w:rsidRPr="003168A2" w:rsidRDefault="00F323E6" w:rsidP="00D75083">
            <w:pPr>
              <w:pStyle w:val="TAC"/>
            </w:pPr>
            <w:r w:rsidRPr="003168A2">
              <w:t>0</w:t>
            </w:r>
          </w:p>
        </w:tc>
        <w:tc>
          <w:tcPr>
            <w:tcW w:w="283" w:type="dxa"/>
            <w:shd w:val="clear" w:color="auto" w:fill="FFFFFF"/>
          </w:tcPr>
          <w:p w14:paraId="68A22A83" w14:textId="77777777" w:rsidR="00F323E6" w:rsidRPr="003168A2" w:rsidRDefault="00F323E6" w:rsidP="00D75083">
            <w:pPr>
              <w:pStyle w:val="TAC"/>
            </w:pPr>
            <w:r w:rsidRPr="003168A2">
              <w:t>1</w:t>
            </w:r>
          </w:p>
        </w:tc>
        <w:tc>
          <w:tcPr>
            <w:tcW w:w="5949" w:type="dxa"/>
            <w:shd w:val="clear" w:color="auto" w:fill="FFFFFF"/>
          </w:tcPr>
          <w:p w14:paraId="3045DF86" w14:textId="77777777" w:rsidR="00F323E6" w:rsidRPr="003168A2" w:rsidRDefault="00F323E6" w:rsidP="00D75083">
            <w:pPr>
              <w:pStyle w:val="TAL"/>
            </w:pPr>
            <w:r>
              <w:rPr>
                <w:lang w:eastAsia="ko-KR"/>
              </w:rPr>
              <w:t>WLANSP</w:t>
            </w:r>
          </w:p>
        </w:tc>
      </w:tr>
      <w:tr w:rsidR="00F323E6" w:rsidRPr="003168A2" w14:paraId="12FA0172" w14:textId="77777777" w:rsidTr="00C2371F">
        <w:tblPrEx>
          <w:tblCellMar>
            <w:top w:w="0" w:type="dxa"/>
            <w:bottom w:w="0" w:type="dxa"/>
          </w:tblCellMar>
        </w:tblPrEx>
        <w:trPr>
          <w:gridAfter w:val="1"/>
          <w:wAfter w:w="13" w:type="dxa"/>
          <w:cantSplit/>
          <w:jc w:val="center"/>
        </w:trPr>
        <w:tc>
          <w:tcPr>
            <w:tcW w:w="308" w:type="dxa"/>
            <w:gridSpan w:val="2"/>
            <w:shd w:val="clear" w:color="auto" w:fill="FFFFFF"/>
          </w:tcPr>
          <w:p w14:paraId="33A8B27E" w14:textId="77777777" w:rsidR="00F323E6" w:rsidRPr="003168A2" w:rsidRDefault="00F323E6" w:rsidP="00D75083">
            <w:pPr>
              <w:pStyle w:val="TAC"/>
            </w:pPr>
            <w:r w:rsidRPr="003168A2">
              <w:rPr>
                <w:lang w:eastAsia="ko-KR"/>
              </w:rPr>
              <w:t>0</w:t>
            </w:r>
          </w:p>
        </w:tc>
        <w:tc>
          <w:tcPr>
            <w:tcW w:w="284" w:type="dxa"/>
            <w:shd w:val="clear" w:color="auto" w:fill="FFFFFF"/>
          </w:tcPr>
          <w:p w14:paraId="69D46B01" w14:textId="77777777" w:rsidR="00F323E6" w:rsidRPr="003168A2" w:rsidRDefault="00F323E6" w:rsidP="00D75083">
            <w:pPr>
              <w:pStyle w:val="TAC"/>
            </w:pPr>
            <w:r w:rsidRPr="003168A2">
              <w:rPr>
                <w:rFonts w:hint="eastAsia"/>
                <w:lang w:eastAsia="ko-KR"/>
              </w:rPr>
              <w:t>0</w:t>
            </w:r>
          </w:p>
        </w:tc>
        <w:tc>
          <w:tcPr>
            <w:tcW w:w="283" w:type="dxa"/>
            <w:shd w:val="clear" w:color="auto" w:fill="FFFFFF"/>
          </w:tcPr>
          <w:p w14:paraId="151A0066" w14:textId="77777777" w:rsidR="00F323E6" w:rsidRPr="003168A2" w:rsidRDefault="00F323E6" w:rsidP="00D75083">
            <w:pPr>
              <w:pStyle w:val="TAC"/>
            </w:pPr>
            <w:r>
              <w:t>1</w:t>
            </w:r>
          </w:p>
        </w:tc>
        <w:tc>
          <w:tcPr>
            <w:tcW w:w="283" w:type="dxa"/>
            <w:shd w:val="clear" w:color="auto" w:fill="FFFFFF"/>
          </w:tcPr>
          <w:p w14:paraId="218E0646" w14:textId="77777777" w:rsidR="00F323E6" w:rsidRPr="003168A2" w:rsidRDefault="00F323E6" w:rsidP="00D75083">
            <w:pPr>
              <w:pStyle w:val="TAC"/>
            </w:pPr>
            <w:r>
              <w:t>0</w:t>
            </w:r>
          </w:p>
        </w:tc>
        <w:tc>
          <w:tcPr>
            <w:tcW w:w="5949" w:type="dxa"/>
            <w:shd w:val="clear" w:color="auto" w:fill="FFFFFF"/>
          </w:tcPr>
          <w:p w14:paraId="60936E44" w14:textId="77777777" w:rsidR="00F323E6" w:rsidRPr="003168A2" w:rsidRDefault="00F323E6" w:rsidP="00D75083">
            <w:pPr>
              <w:pStyle w:val="TAL"/>
            </w:pPr>
            <w:r>
              <w:rPr>
                <w:lang w:eastAsia="ko-KR"/>
              </w:rPr>
              <w:t>N3AN node configuration information</w:t>
            </w:r>
          </w:p>
        </w:tc>
      </w:tr>
      <w:tr w:rsidR="00F323E6" w:rsidRPr="003168A2" w14:paraId="18878FB4" w14:textId="77777777" w:rsidTr="00C2371F">
        <w:tblPrEx>
          <w:tblCellMar>
            <w:top w:w="0" w:type="dxa"/>
            <w:bottom w:w="0" w:type="dxa"/>
          </w:tblCellMar>
        </w:tblPrEx>
        <w:trPr>
          <w:gridBefore w:val="1"/>
          <w:wBefore w:w="9" w:type="dxa"/>
          <w:cantSplit/>
          <w:jc w:val="center"/>
        </w:trPr>
        <w:tc>
          <w:tcPr>
            <w:tcW w:w="7111" w:type="dxa"/>
            <w:gridSpan w:val="6"/>
          </w:tcPr>
          <w:p w14:paraId="1C16249E" w14:textId="77777777" w:rsidR="00F323E6" w:rsidRPr="003168A2" w:rsidRDefault="00F323E6" w:rsidP="00D75083">
            <w:pPr>
              <w:pStyle w:val="TAL"/>
            </w:pPr>
            <w:r>
              <w:t>All other values are reserved.</w:t>
            </w:r>
          </w:p>
        </w:tc>
      </w:tr>
      <w:tr w:rsidR="00F323E6" w14:paraId="6310C59B" w14:textId="77777777" w:rsidTr="00C2371F">
        <w:tblPrEx>
          <w:tblCellMar>
            <w:top w:w="0" w:type="dxa"/>
            <w:bottom w:w="0" w:type="dxa"/>
          </w:tblCellMar>
        </w:tblPrEx>
        <w:trPr>
          <w:gridBefore w:val="1"/>
          <w:wBefore w:w="9" w:type="dxa"/>
          <w:cantSplit/>
          <w:jc w:val="center"/>
        </w:trPr>
        <w:tc>
          <w:tcPr>
            <w:tcW w:w="7111" w:type="dxa"/>
            <w:gridSpan w:val="6"/>
          </w:tcPr>
          <w:p w14:paraId="23A098C0" w14:textId="77777777" w:rsidR="00F323E6" w:rsidRDefault="00F323E6" w:rsidP="00D75083">
            <w:pPr>
              <w:pStyle w:val="TAL"/>
            </w:pPr>
            <w:bookmarkStart w:id="242" w:name="MCCQCTEMPBM_00000032"/>
          </w:p>
        </w:tc>
      </w:tr>
      <w:bookmarkEnd w:id="242"/>
      <w:tr w:rsidR="00F323E6" w:rsidRPr="003168A2" w14:paraId="77DE07AC" w14:textId="77777777" w:rsidTr="00C2371F">
        <w:tblPrEx>
          <w:tblCellMar>
            <w:top w:w="0" w:type="dxa"/>
            <w:bottom w:w="0" w:type="dxa"/>
          </w:tblCellMar>
        </w:tblPrEx>
        <w:trPr>
          <w:gridAfter w:val="1"/>
          <w:wAfter w:w="13" w:type="dxa"/>
          <w:cantSplit/>
          <w:jc w:val="center"/>
        </w:trPr>
        <w:tc>
          <w:tcPr>
            <w:tcW w:w="7107" w:type="dxa"/>
            <w:gridSpan w:val="6"/>
          </w:tcPr>
          <w:p w14:paraId="1579AC92" w14:textId="77777777" w:rsidR="00F323E6" w:rsidRPr="003168A2" w:rsidRDefault="00F323E6" w:rsidP="00D75083">
            <w:pPr>
              <w:pStyle w:val="TAL"/>
            </w:pPr>
            <w:r>
              <w:t xml:space="preserve">Bits 8 to 5 of octet k are spare and shall be </w:t>
            </w:r>
            <w:r w:rsidR="003734FB">
              <w:t>en</w:t>
            </w:r>
            <w:r>
              <w:t>coded as zero.</w:t>
            </w:r>
          </w:p>
        </w:tc>
      </w:tr>
      <w:tr w:rsidR="00F323E6" w:rsidRPr="003168A2" w14:paraId="7768296A" w14:textId="77777777" w:rsidTr="00C2371F">
        <w:tblPrEx>
          <w:tblCellMar>
            <w:top w:w="0" w:type="dxa"/>
            <w:bottom w:w="0" w:type="dxa"/>
          </w:tblCellMar>
        </w:tblPrEx>
        <w:trPr>
          <w:gridAfter w:val="1"/>
          <w:wAfter w:w="13" w:type="dxa"/>
          <w:cantSplit/>
          <w:jc w:val="center"/>
        </w:trPr>
        <w:tc>
          <w:tcPr>
            <w:tcW w:w="7107" w:type="dxa"/>
            <w:gridSpan w:val="6"/>
          </w:tcPr>
          <w:p w14:paraId="1BD938E3" w14:textId="77777777" w:rsidR="00F323E6" w:rsidRPr="003168A2" w:rsidRDefault="00F323E6" w:rsidP="00D75083">
            <w:pPr>
              <w:pStyle w:val="TAL"/>
            </w:pPr>
            <w:bookmarkStart w:id="243" w:name="MCCQCTEMPBM_00000033"/>
          </w:p>
        </w:tc>
      </w:tr>
      <w:bookmarkEnd w:id="243"/>
      <w:tr w:rsidR="00F323E6" w:rsidRPr="003168A2" w14:paraId="79A1A112" w14:textId="77777777" w:rsidTr="00C2371F">
        <w:tblPrEx>
          <w:tblCellMar>
            <w:top w:w="0" w:type="dxa"/>
            <w:bottom w:w="0" w:type="dxa"/>
          </w:tblCellMar>
        </w:tblPrEx>
        <w:trPr>
          <w:gridAfter w:val="1"/>
          <w:wAfter w:w="13" w:type="dxa"/>
          <w:cantSplit/>
          <w:jc w:val="center"/>
        </w:trPr>
        <w:tc>
          <w:tcPr>
            <w:tcW w:w="7107" w:type="dxa"/>
            <w:gridSpan w:val="6"/>
          </w:tcPr>
          <w:p w14:paraId="7209B640" w14:textId="77777777" w:rsidR="00F323E6" w:rsidRPr="003168A2" w:rsidRDefault="00F323E6" w:rsidP="00D75083">
            <w:pPr>
              <w:pStyle w:val="TAL"/>
            </w:pPr>
            <w:r>
              <w:t xml:space="preserve">Length of ANDSP info </w:t>
            </w:r>
            <w:r w:rsidR="00664575">
              <w:t xml:space="preserve">contents </w:t>
            </w:r>
            <w:r>
              <w:t>(</w:t>
            </w:r>
            <w:r w:rsidRPr="003168A2">
              <w:t>octet</w:t>
            </w:r>
            <w:r>
              <w:t>s</w:t>
            </w:r>
            <w:r w:rsidRPr="003168A2">
              <w:t xml:space="preserve"> </w:t>
            </w:r>
            <w:r>
              <w:t>k+1 to k+2</w:t>
            </w:r>
            <w:r w:rsidRPr="003168A2">
              <w:t>)</w:t>
            </w:r>
            <w:r w:rsidR="00664575">
              <w:t xml:space="preserve"> indicates the length of the ANDSP info contents field.</w:t>
            </w:r>
          </w:p>
        </w:tc>
      </w:tr>
      <w:tr w:rsidR="00F323E6" w:rsidRPr="003168A2" w14:paraId="338106A3" w14:textId="77777777" w:rsidTr="00C2371F">
        <w:tblPrEx>
          <w:tblCellMar>
            <w:top w:w="0" w:type="dxa"/>
            <w:bottom w:w="0" w:type="dxa"/>
          </w:tblCellMar>
        </w:tblPrEx>
        <w:trPr>
          <w:gridAfter w:val="1"/>
          <w:wAfter w:w="13" w:type="dxa"/>
          <w:cantSplit/>
          <w:jc w:val="center"/>
        </w:trPr>
        <w:tc>
          <w:tcPr>
            <w:tcW w:w="7107" w:type="dxa"/>
            <w:gridSpan w:val="6"/>
          </w:tcPr>
          <w:p w14:paraId="48AD1810" w14:textId="77777777" w:rsidR="00F323E6" w:rsidRPr="003168A2" w:rsidRDefault="00F323E6" w:rsidP="00D75083">
            <w:pPr>
              <w:pStyle w:val="TAL"/>
            </w:pPr>
            <w:bookmarkStart w:id="244" w:name="MCCQCTEMPBM_00000034"/>
          </w:p>
        </w:tc>
      </w:tr>
      <w:bookmarkEnd w:id="244"/>
      <w:tr w:rsidR="00F323E6" w:rsidRPr="003168A2" w14:paraId="2C890421" w14:textId="77777777" w:rsidTr="00C2371F">
        <w:tblPrEx>
          <w:tblCellMar>
            <w:top w:w="0" w:type="dxa"/>
            <w:bottom w:w="0" w:type="dxa"/>
          </w:tblCellMar>
        </w:tblPrEx>
        <w:trPr>
          <w:gridAfter w:val="1"/>
          <w:wAfter w:w="13" w:type="dxa"/>
          <w:cantSplit/>
          <w:jc w:val="center"/>
        </w:trPr>
        <w:tc>
          <w:tcPr>
            <w:tcW w:w="7107" w:type="dxa"/>
            <w:gridSpan w:val="6"/>
          </w:tcPr>
          <w:p w14:paraId="77E87979" w14:textId="2F787DF8" w:rsidR="00F323E6" w:rsidRPr="003168A2" w:rsidRDefault="00F323E6" w:rsidP="00C2371F">
            <w:pPr>
              <w:pStyle w:val="TAL"/>
            </w:pPr>
            <w:r>
              <w:t xml:space="preserve">ANDSP info contents (octets k+3 to l) can be WLANSP (see </w:t>
            </w:r>
            <w:r w:rsidR="00100DEB">
              <w:t>clause</w:t>
            </w:r>
            <w:r>
              <w:t> 5.3.</w:t>
            </w:r>
            <w:r w:rsidR="001F1EAD">
              <w:t>2</w:t>
            </w:r>
            <w:r>
              <w:t xml:space="preserve">) or N3AN node configuration information (see </w:t>
            </w:r>
            <w:r w:rsidR="00100DEB">
              <w:t>clause</w:t>
            </w:r>
            <w:r>
              <w:t> 5.3.</w:t>
            </w:r>
            <w:r w:rsidR="003734FB">
              <w:t>3</w:t>
            </w:r>
            <w:r>
              <w:t>)</w:t>
            </w:r>
            <w:r>
              <w:rPr>
                <w:lang w:eastAsia="ko-KR"/>
              </w:rPr>
              <w:t>.</w:t>
            </w:r>
          </w:p>
        </w:tc>
      </w:tr>
    </w:tbl>
    <w:p w14:paraId="1F70327E" w14:textId="77777777" w:rsidR="00F323E6" w:rsidRDefault="00F323E6" w:rsidP="00F323E6"/>
    <w:p w14:paraId="2E4DD0B5" w14:textId="77777777" w:rsidR="000C6D50" w:rsidRPr="003265DC" w:rsidRDefault="000C6D50" w:rsidP="007C72E1">
      <w:pPr>
        <w:pStyle w:val="Heading3"/>
      </w:pPr>
      <w:bookmarkStart w:id="245" w:name="_Toc20209081"/>
      <w:bookmarkStart w:id="246" w:name="_Toc27581329"/>
      <w:bookmarkStart w:id="247" w:name="_Toc36113480"/>
      <w:bookmarkStart w:id="248" w:name="_Toc45212738"/>
      <w:bookmarkStart w:id="249" w:name="_Toc51931808"/>
      <w:bookmarkStart w:id="250" w:name="_Toc59203967"/>
      <w:bookmarkStart w:id="251" w:name="_Toc106976872"/>
      <w:r>
        <w:t>5.3.</w:t>
      </w:r>
      <w:r w:rsidR="00E728BC">
        <w:t>2</w:t>
      </w:r>
      <w:r>
        <w:rPr>
          <w:rFonts w:hint="eastAsia"/>
        </w:rPr>
        <w:tab/>
      </w:r>
      <w:r w:rsidR="003734FB">
        <w:t xml:space="preserve">Encoding of </w:t>
      </w:r>
      <w:r>
        <w:t>WLANSP</w:t>
      </w:r>
      <w:bookmarkEnd w:id="245"/>
      <w:bookmarkEnd w:id="246"/>
      <w:bookmarkEnd w:id="247"/>
      <w:bookmarkEnd w:id="248"/>
      <w:bookmarkEnd w:id="249"/>
      <w:bookmarkEnd w:id="250"/>
      <w:bookmarkEnd w:id="251"/>
    </w:p>
    <w:p w14:paraId="7A4C8DC9" w14:textId="77777777" w:rsidR="000C6D50" w:rsidRDefault="000C6D50" w:rsidP="000C6D50">
      <w:r>
        <w:t xml:space="preserve">The purpose of the WLANSP </w:t>
      </w:r>
      <w:r w:rsidR="00BF0B7F">
        <w:t>field</w:t>
      </w:r>
      <w:r>
        <w:t xml:space="preserve"> is to indicate the rules related </w:t>
      </w:r>
      <w:r>
        <w:rPr>
          <w:lang w:eastAsia="zh-CN"/>
        </w:rPr>
        <w:t>to selection and reselection of a WLAN</w:t>
      </w:r>
      <w:r>
        <w:t>.</w:t>
      </w:r>
    </w:p>
    <w:p w14:paraId="65E856A5" w14:textId="77777777" w:rsidR="000C6D50" w:rsidRPr="00482B2D" w:rsidRDefault="000C6D50" w:rsidP="000C6D50">
      <w:r w:rsidRPr="00482B2D">
        <w:t xml:space="preserve">The </w:t>
      </w:r>
      <w:r>
        <w:t xml:space="preserve">WLANSP </w:t>
      </w:r>
      <w:r w:rsidR="00755DBC">
        <w:t>field</w:t>
      </w:r>
      <w:r>
        <w:t xml:space="preserve"> is </w:t>
      </w:r>
      <w:r w:rsidR="003734FB">
        <w:t>en</w:t>
      </w:r>
      <w:r>
        <w:t>coded</w:t>
      </w:r>
      <w:r w:rsidRPr="00482B2D">
        <w:t xml:space="preserve"> as shown in figure</w:t>
      </w:r>
      <w:r>
        <w:t>s</w:t>
      </w:r>
      <w:r w:rsidRPr="00482B2D">
        <w:t> </w:t>
      </w:r>
      <w:r>
        <w:t>5</w:t>
      </w:r>
      <w:r w:rsidRPr="00354C09">
        <w:t>.</w:t>
      </w:r>
      <w:r>
        <w:t>3</w:t>
      </w:r>
      <w:r w:rsidRPr="00354C09">
        <w:t>.</w:t>
      </w:r>
      <w:r w:rsidR="001F1EAD">
        <w:t>2</w:t>
      </w:r>
      <w:r>
        <w:t>.</w:t>
      </w:r>
      <w:r w:rsidRPr="00354C09">
        <w:t xml:space="preserve">1 </w:t>
      </w:r>
      <w:r>
        <w:t>to 5.3.</w:t>
      </w:r>
      <w:r w:rsidR="001F1EAD">
        <w:t>2</w:t>
      </w:r>
      <w:r>
        <w:t>.</w:t>
      </w:r>
      <w:r w:rsidR="001F1EAD">
        <w:t>20</w:t>
      </w:r>
      <w:r w:rsidRPr="00354C09">
        <w:t xml:space="preserve"> a</w:t>
      </w:r>
      <w:r w:rsidRPr="00482B2D">
        <w:t>nd table </w:t>
      </w:r>
      <w:r>
        <w:t>5.3.</w:t>
      </w:r>
      <w:r w:rsidR="001F1EAD">
        <w:t>2</w:t>
      </w:r>
      <w:r>
        <w:t>.1</w:t>
      </w:r>
      <w:r w:rsidRPr="00482B2D">
        <w:t>.</w:t>
      </w:r>
    </w:p>
    <w:p w14:paraId="1D50F73F" w14:textId="77777777" w:rsidR="000C6D50" w:rsidRDefault="000C6D50" w:rsidP="000C6D50">
      <w:pPr>
        <w:rPr>
          <w:iC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rsidRPr="002A12F4" w14:paraId="30F404F1" w14:textId="77777777" w:rsidTr="00D75083">
        <w:trPr>
          <w:cantSplit/>
          <w:jc w:val="center"/>
        </w:trPr>
        <w:tc>
          <w:tcPr>
            <w:tcW w:w="708" w:type="dxa"/>
          </w:tcPr>
          <w:p w14:paraId="4629F6AA" w14:textId="77777777" w:rsidR="00BF7668" w:rsidRPr="002A12F4" w:rsidRDefault="00BF7668" w:rsidP="00D75083">
            <w:pPr>
              <w:pStyle w:val="TAC"/>
            </w:pPr>
            <w:bookmarkStart w:id="252" w:name="MCCQCTEMPBM_00000100"/>
            <w:r w:rsidRPr="002A12F4">
              <w:t>8</w:t>
            </w:r>
          </w:p>
        </w:tc>
        <w:tc>
          <w:tcPr>
            <w:tcW w:w="709" w:type="dxa"/>
          </w:tcPr>
          <w:p w14:paraId="52E8BC3C" w14:textId="77777777" w:rsidR="00BF7668" w:rsidRPr="002A12F4" w:rsidRDefault="00BF7668" w:rsidP="00D75083">
            <w:pPr>
              <w:pStyle w:val="TAC"/>
            </w:pPr>
            <w:r w:rsidRPr="002A12F4">
              <w:t>7</w:t>
            </w:r>
          </w:p>
        </w:tc>
        <w:tc>
          <w:tcPr>
            <w:tcW w:w="709" w:type="dxa"/>
          </w:tcPr>
          <w:p w14:paraId="458A39E4" w14:textId="77777777" w:rsidR="00BF7668" w:rsidRPr="002A12F4" w:rsidRDefault="00BF7668" w:rsidP="00D75083">
            <w:pPr>
              <w:pStyle w:val="TAC"/>
            </w:pPr>
            <w:r w:rsidRPr="002A12F4">
              <w:t>6</w:t>
            </w:r>
          </w:p>
        </w:tc>
        <w:tc>
          <w:tcPr>
            <w:tcW w:w="709" w:type="dxa"/>
          </w:tcPr>
          <w:p w14:paraId="62DBAF7A" w14:textId="77777777" w:rsidR="00BF7668" w:rsidRPr="002A12F4" w:rsidRDefault="00BF7668" w:rsidP="00D75083">
            <w:pPr>
              <w:pStyle w:val="TAC"/>
            </w:pPr>
            <w:r w:rsidRPr="002A12F4">
              <w:t>5</w:t>
            </w:r>
          </w:p>
        </w:tc>
        <w:tc>
          <w:tcPr>
            <w:tcW w:w="709" w:type="dxa"/>
          </w:tcPr>
          <w:p w14:paraId="20E7B862" w14:textId="77777777" w:rsidR="00BF7668" w:rsidRPr="002A12F4" w:rsidRDefault="00BF7668" w:rsidP="00D75083">
            <w:pPr>
              <w:pStyle w:val="TAC"/>
            </w:pPr>
            <w:r w:rsidRPr="002A12F4">
              <w:t>4</w:t>
            </w:r>
          </w:p>
        </w:tc>
        <w:tc>
          <w:tcPr>
            <w:tcW w:w="709" w:type="dxa"/>
          </w:tcPr>
          <w:p w14:paraId="74995201" w14:textId="77777777" w:rsidR="00BF7668" w:rsidRPr="002A12F4" w:rsidRDefault="00BF7668" w:rsidP="00D75083">
            <w:pPr>
              <w:pStyle w:val="TAC"/>
            </w:pPr>
            <w:r w:rsidRPr="002A12F4">
              <w:t>3</w:t>
            </w:r>
          </w:p>
        </w:tc>
        <w:tc>
          <w:tcPr>
            <w:tcW w:w="709" w:type="dxa"/>
          </w:tcPr>
          <w:p w14:paraId="38EBD85D" w14:textId="77777777" w:rsidR="00BF7668" w:rsidRPr="002A12F4" w:rsidRDefault="00BF7668" w:rsidP="00D75083">
            <w:pPr>
              <w:pStyle w:val="TAC"/>
            </w:pPr>
            <w:r w:rsidRPr="002A12F4">
              <w:t>2</w:t>
            </w:r>
          </w:p>
        </w:tc>
        <w:tc>
          <w:tcPr>
            <w:tcW w:w="709" w:type="dxa"/>
          </w:tcPr>
          <w:p w14:paraId="4AD8461F" w14:textId="77777777" w:rsidR="00BF7668" w:rsidRPr="002A12F4" w:rsidRDefault="00BF7668" w:rsidP="00D75083">
            <w:pPr>
              <w:pStyle w:val="TAC"/>
            </w:pPr>
            <w:r w:rsidRPr="002A12F4">
              <w:t>1</w:t>
            </w:r>
          </w:p>
        </w:tc>
        <w:tc>
          <w:tcPr>
            <w:tcW w:w="1134" w:type="dxa"/>
          </w:tcPr>
          <w:p w14:paraId="6606E109" w14:textId="77777777" w:rsidR="00BF7668" w:rsidRPr="002A12F4" w:rsidRDefault="00BF7668" w:rsidP="00D75083">
            <w:pPr>
              <w:pStyle w:val="TAL"/>
            </w:pPr>
          </w:p>
        </w:tc>
      </w:tr>
      <w:tr w:rsidR="00BF7668" w:rsidRPr="002A12F4" w14:paraId="32114C54" w14:textId="77777777" w:rsidTr="00D75083">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1C6E4FE5"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4EFBBC76"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A79E485"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1407A24" w14:textId="77777777" w:rsidR="00BF7668" w:rsidRPr="006C6E41" w:rsidRDefault="00BF7668" w:rsidP="00D75083">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419A76EB" w14:textId="77777777" w:rsidR="00BF7668" w:rsidRPr="002A12F4" w:rsidRDefault="00BF7668" w:rsidP="00D75083">
            <w:pPr>
              <w:pStyle w:val="TAC"/>
            </w:pPr>
            <w:r>
              <w:t>ANDSP Info type={WLANSP}</w:t>
            </w:r>
          </w:p>
        </w:tc>
        <w:tc>
          <w:tcPr>
            <w:tcW w:w="1134" w:type="dxa"/>
            <w:vMerge w:val="restart"/>
          </w:tcPr>
          <w:p w14:paraId="5DD0E5EB" w14:textId="77777777" w:rsidR="00BF7668" w:rsidRPr="002A12F4" w:rsidRDefault="00BF7668" w:rsidP="00D75083">
            <w:pPr>
              <w:pStyle w:val="TAL"/>
            </w:pPr>
            <w:r w:rsidRPr="002A12F4">
              <w:t xml:space="preserve">octet </w:t>
            </w:r>
            <w:r>
              <w:t>1</w:t>
            </w:r>
          </w:p>
        </w:tc>
      </w:tr>
      <w:tr w:rsidR="00BF7668" w:rsidRPr="002A12F4" w14:paraId="62A0A9AC" w14:textId="77777777" w:rsidTr="00D75083">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5CA9F1D4" w14:textId="77777777" w:rsidR="00BF7668" w:rsidRDefault="00BF7668" w:rsidP="00D75083">
            <w:pPr>
              <w:pStyle w:val="TAC"/>
            </w:pPr>
            <w:r>
              <w:t>Spare</w:t>
            </w:r>
          </w:p>
        </w:tc>
        <w:tc>
          <w:tcPr>
            <w:tcW w:w="2836" w:type="dxa"/>
            <w:gridSpan w:val="4"/>
            <w:vMerge/>
            <w:tcBorders>
              <w:left w:val="single" w:sz="6" w:space="0" w:color="auto"/>
              <w:bottom w:val="single" w:sz="6" w:space="0" w:color="auto"/>
              <w:right w:val="single" w:sz="6" w:space="0" w:color="auto"/>
            </w:tcBorders>
          </w:tcPr>
          <w:p w14:paraId="7EAF3E82" w14:textId="77777777" w:rsidR="00BF7668" w:rsidRPr="002A12F4" w:rsidRDefault="00BF7668" w:rsidP="00D75083">
            <w:pPr>
              <w:pStyle w:val="TAC"/>
            </w:pPr>
          </w:p>
        </w:tc>
        <w:tc>
          <w:tcPr>
            <w:tcW w:w="1134" w:type="dxa"/>
            <w:vMerge/>
          </w:tcPr>
          <w:p w14:paraId="23FE0208" w14:textId="77777777" w:rsidR="00BF7668" w:rsidRPr="002A12F4" w:rsidRDefault="00BF7668" w:rsidP="00D75083">
            <w:pPr>
              <w:pStyle w:val="TAL"/>
            </w:pPr>
          </w:p>
        </w:tc>
      </w:tr>
      <w:tr w:rsidR="00BF7668" w:rsidRPr="002A12F4" w14:paraId="413355E9"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89A113D" w14:textId="77777777" w:rsidR="00BF7668" w:rsidRDefault="00BF7668" w:rsidP="00D75083">
            <w:pPr>
              <w:pStyle w:val="TAC"/>
            </w:pPr>
          </w:p>
          <w:p w14:paraId="59941E43" w14:textId="77777777" w:rsidR="00BF7668" w:rsidRDefault="00BF7668" w:rsidP="00D75083">
            <w:pPr>
              <w:pStyle w:val="TAC"/>
            </w:pPr>
            <w:r w:rsidRPr="002A12F4">
              <w:t xml:space="preserve">Length of </w:t>
            </w:r>
            <w:r>
              <w:t xml:space="preserve">ANDSP </w:t>
            </w:r>
            <w:r w:rsidR="00664575">
              <w:t xml:space="preserve">info </w:t>
            </w:r>
            <w:r>
              <w:t>contents</w:t>
            </w:r>
          </w:p>
          <w:p w14:paraId="2259C6A9" w14:textId="77777777" w:rsidR="00BF7668" w:rsidRPr="002A12F4" w:rsidRDefault="00BF7668" w:rsidP="00D75083">
            <w:pPr>
              <w:pStyle w:val="TAC"/>
            </w:pPr>
          </w:p>
        </w:tc>
        <w:tc>
          <w:tcPr>
            <w:tcW w:w="1134" w:type="dxa"/>
          </w:tcPr>
          <w:p w14:paraId="6926FE75" w14:textId="77777777" w:rsidR="00BF7668" w:rsidRDefault="00BF7668" w:rsidP="00D75083">
            <w:pPr>
              <w:pStyle w:val="TAL"/>
            </w:pPr>
            <w:r w:rsidRPr="002A12F4">
              <w:t xml:space="preserve">octet </w:t>
            </w:r>
            <w:r>
              <w:t>2</w:t>
            </w:r>
          </w:p>
          <w:p w14:paraId="17FCD022" w14:textId="77777777" w:rsidR="00BF7668" w:rsidRDefault="00BF7668" w:rsidP="00D75083">
            <w:pPr>
              <w:pStyle w:val="TAL"/>
            </w:pPr>
          </w:p>
          <w:p w14:paraId="58C964F8" w14:textId="77777777" w:rsidR="00BF7668" w:rsidRPr="002A12F4" w:rsidRDefault="00BF7668" w:rsidP="00D75083">
            <w:pPr>
              <w:pStyle w:val="TAL"/>
            </w:pPr>
            <w:r>
              <w:t>octet 3</w:t>
            </w:r>
          </w:p>
        </w:tc>
      </w:tr>
      <w:tr w:rsidR="00BF7668" w:rsidRPr="002A12F4" w14:paraId="29BC9B8A" w14:textId="77777777" w:rsidTr="00D75083">
        <w:trPr>
          <w:jc w:val="center"/>
        </w:trPr>
        <w:tc>
          <w:tcPr>
            <w:tcW w:w="5671" w:type="dxa"/>
            <w:gridSpan w:val="8"/>
            <w:tcBorders>
              <w:left w:val="single" w:sz="6" w:space="0" w:color="auto"/>
              <w:bottom w:val="single" w:sz="6" w:space="0" w:color="auto"/>
              <w:right w:val="single" w:sz="6" w:space="0" w:color="auto"/>
            </w:tcBorders>
          </w:tcPr>
          <w:p w14:paraId="6973A0FC" w14:textId="77777777" w:rsidR="00BF7668" w:rsidRDefault="00BF7668" w:rsidP="00D75083">
            <w:pPr>
              <w:pStyle w:val="TAC"/>
            </w:pPr>
          </w:p>
          <w:p w14:paraId="13F3DF7B" w14:textId="77777777" w:rsidR="00BF7668" w:rsidRDefault="00BF7668" w:rsidP="00D75083">
            <w:pPr>
              <w:pStyle w:val="TAC"/>
            </w:pPr>
          </w:p>
          <w:p w14:paraId="0DD135CC" w14:textId="77777777" w:rsidR="00BF7668" w:rsidRPr="002A12F4" w:rsidRDefault="00BF7668" w:rsidP="00D75083">
            <w:pPr>
              <w:pStyle w:val="TAC"/>
            </w:pPr>
            <w:r>
              <w:t>ANDSP info contents={WLANSP contents }</w:t>
            </w:r>
          </w:p>
        </w:tc>
        <w:tc>
          <w:tcPr>
            <w:tcW w:w="1134" w:type="dxa"/>
          </w:tcPr>
          <w:p w14:paraId="2E098ADC" w14:textId="77777777" w:rsidR="00BF7668" w:rsidRDefault="00BF7668" w:rsidP="00D75083">
            <w:pPr>
              <w:pStyle w:val="TAL"/>
            </w:pPr>
            <w:r w:rsidRPr="002A12F4">
              <w:t xml:space="preserve">octet </w:t>
            </w:r>
            <w:r>
              <w:t>4</w:t>
            </w:r>
          </w:p>
          <w:p w14:paraId="3F20D2CB" w14:textId="77777777" w:rsidR="00BF7668" w:rsidRDefault="00BF7668" w:rsidP="00D75083">
            <w:pPr>
              <w:pStyle w:val="TAL"/>
            </w:pPr>
          </w:p>
          <w:p w14:paraId="69438A6A" w14:textId="77777777" w:rsidR="00BF7668" w:rsidRDefault="00BF7668" w:rsidP="00D75083">
            <w:pPr>
              <w:pStyle w:val="TAL"/>
            </w:pPr>
          </w:p>
          <w:p w14:paraId="5F21E816" w14:textId="77777777" w:rsidR="00BF7668" w:rsidRDefault="00BF7668" w:rsidP="00D75083">
            <w:pPr>
              <w:pStyle w:val="TAL"/>
            </w:pPr>
          </w:p>
          <w:p w14:paraId="32D17D31" w14:textId="77777777" w:rsidR="00BF7668" w:rsidRPr="002A12F4" w:rsidRDefault="00BF7668" w:rsidP="00D75083">
            <w:pPr>
              <w:pStyle w:val="TAL"/>
            </w:pPr>
            <w:r>
              <w:t>octet x</w:t>
            </w:r>
          </w:p>
        </w:tc>
      </w:tr>
    </w:tbl>
    <w:bookmarkEnd w:id="252"/>
    <w:p w14:paraId="43A7D5B3" w14:textId="77777777" w:rsidR="00BF7668" w:rsidRDefault="00BF7668" w:rsidP="00BF7668">
      <w:pPr>
        <w:pStyle w:val="TF"/>
      </w:pPr>
      <w:r w:rsidRPr="00BD0557">
        <w:t>Figure </w:t>
      </w:r>
      <w:r>
        <w:t>5.3.</w:t>
      </w:r>
      <w:r w:rsidR="00A05C1C">
        <w:t>2</w:t>
      </w:r>
      <w:r>
        <w:t>.1</w:t>
      </w:r>
      <w:r w:rsidRPr="00BD0557">
        <w:t xml:space="preserve">: </w:t>
      </w:r>
      <w:r>
        <w:t>ANDSP Info</w:t>
      </w:r>
      <w:r w:rsidR="00760663">
        <w:t xml:space="preserve"> </w:t>
      </w:r>
      <w:r>
        <w:t>=</w:t>
      </w:r>
      <w:r w:rsidR="00760663">
        <w:t xml:space="preserve"> </w:t>
      </w:r>
      <w:r>
        <w:t>{WLANSP}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06C46EAE" w14:textId="77777777" w:rsidTr="00D75083">
        <w:trPr>
          <w:cantSplit/>
          <w:jc w:val="center"/>
        </w:trPr>
        <w:tc>
          <w:tcPr>
            <w:tcW w:w="708" w:type="dxa"/>
          </w:tcPr>
          <w:p w14:paraId="18BE0255" w14:textId="77777777" w:rsidR="00BF7668" w:rsidRDefault="00BF7668" w:rsidP="00D75083">
            <w:pPr>
              <w:pStyle w:val="TAC"/>
            </w:pPr>
            <w:r>
              <w:t>8</w:t>
            </w:r>
          </w:p>
        </w:tc>
        <w:tc>
          <w:tcPr>
            <w:tcW w:w="709" w:type="dxa"/>
          </w:tcPr>
          <w:p w14:paraId="4C6C233C" w14:textId="77777777" w:rsidR="00BF7668" w:rsidRDefault="00BF7668" w:rsidP="00D75083">
            <w:pPr>
              <w:pStyle w:val="TAC"/>
            </w:pPr>
            <w:r>
              <w:t>7</w:t>
            </w:r>
          </w:p>
        </w:tc>
        <w:tc>
          <w:tcPr>
            <w:tcW w:w="709" w:type="dxa"/>
          </w:tcPr>
          <w:p w14:paraId="6B90A304" w14:textId="77777777" w:rsidR="00BF7668" w:rsidRDefault="00BF7668" w:rsidP="00D75083">
            <w:pPr>
              <w:pStyle w:val="TAC"/>
            </w:pPr>
            <w:r>
              <w:t>6</w:t>
            </w:r>
          </w:p>
        </w:tc>
        <w:tc>
          <w:tcPr>
            <w:tcW w:w="709" w:type="dxa"/>
          </w:tcPr>
          <w:p w14:paraId="26CAB1B6" w14:textId="77777777" w:rsidR="00BF7668" w:rsidRDefault="00BF7668" w:rsidP="00D75083">
            <w:pPr>
              <w:pStyle w:val="TAC"/>
            </w:pPr>
            <w:r>
              <w:t>5</w:t>
            </w:r>
          </w:p>
        </w:tc>
        <w:tc>
          <w:tcPr>
            <w:tcW w:w="709" w:type="dxa"/>
          </w:tcPr>
          <w:p w14:paraId="49106444" w14:textId="77777777" w:rsidR="00BF7668" w:rsidRDefault="00BF7668" w:rsidP="00D75083">
            <w:pPr>
              <w:pStyle w:val="TAC"/>
            </w:pPr>
            <w:r>
              <w:t>4</w:t>
            </w:r>
          </w:p>
        </w:tc>
        <w:tc>
          <w:tcPr>
            <w:tcW w:w="709" w:type="dxa"/>
          </w:tcPr>
          <w:p w14:paraId="14E353AE" w14:textId="77777777" w:rsidR="00BF7668" w:rsidRDefault="00BF7668" w:rsidP="00D75083">
            <w:pPr>
              <w:pStyle w:val="TAC"/>
            </w:pPr>
            <w:r>
              <w:t>3</w:t>
            </w:r>
          </w:p>
        </w:tc>
        <w:tc>
          <w:tcPr>
            <w:tcW w:w="709" w:type="dxa"/>
          </w:tcPr>
          <w:p w14:paraId="700DFEEB" w14:textId="77777777" w:rsidR="00BF7668" w:rsidRDefault="00BF7668" w:rsidP="00D75083">
            <w:pPr>
              <w:pStyle w:val="TAC"/>
            </w:pPr>
            <w:r>
              <w:t>2</w:t>
            </w:r>
          </w:p>
        </w:tc>
        <w:tc>
          <w:tcPr>
            <w:tcW w:w="709" w:type="dxa"/>
          </w:tcPr>
          <w:p w14:paraId="63F96CDD" w14:textId="77777777" w:rsidR="00BF7668" w:rsidRDefault="00BF7668" w:rsidP="00D75083">
            <w:pPr>
              <w:pStyle w:val="TAC"/>
            </w:pPr>
            <w:r>
              <w:t>1</w:t>
            </w:r>
          </w:p>
        </w:tc>
        <w:tc>
          <w:tcPr>
            <w:tcW w:w="1134" w:type="dxa"/>
          </w:tcPr>
          <w:p w14:paraId="72D23EE9" w14:textId="77777777" w:rsidR="00BF7668" w:rsidRDefault="00BF7668" w:rsidP="00D75083">
            <w:pPr>
              <w:pStyle w:val="TAL"/>
            </w:pPr>
          </w:p>
        </w:tc>
      </w:tr>
      <w:tr w:rsidR="00BF7668" w14:paraId="1CE21EC6"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8D6AA68" w14:textId="77777777" w:rsidR="00BF7668" w:rsidRDefault="00BF7668" w:rsidP="00D75083">
            <w:pPr>
              <w:pStyle w:val="TAC"/>
            </w:pPr>
          </w:p>
          <w:p w14:paraId="1E541D2B" w14:textId="77777777" w:rsidR="00BF7668" w:rsidRDefault="00BF7668" w:rsidP="00D75083">
            <w:pPr>
              <w:pStyle w:val="TAC"/>
            </w:pPr>
            <w:r>
              <w:t>WLANSP rule 1</w:t>
            </w:r>
          </w:p>
        </w:tc>
        <w:tc>
          <w:tcPr>
            <w:tcW w:w="1134" w:type="dxa"/>
          </w:tcPr>
          <w:p w14:paraId="1BEFB5BE" w14:textId="77777777" w:rsidR="00BF7668" w:rsidRDefault="00BF7668" w:rsidP="00D75083">
            <w:pPr>
              <w:pStyle w:val="TAL"/>
            </w:pPr>
            <w:r>
              <w:t>octet 4</w:t>
            </w:r>
          </w:p>
          <w:p w14:paraId="561BF990" w14:textId="77777777" w:rsidR="00BF7668" w:rsidRDefault="00BF7668" w:rsidP="00D75083">
            <w:pPr>
              <w:pStyle w:val="TAL"/>
            </w:pPr>
          </w:p>
          <w:p w14:paraId="0A41E45B" w14:textId="77777777" w:rsidR="00BF7668" w:rsidRDefault="00BF7668" w:rsidP="00D75083">
            <w:pPr>
              <w:pStyle w:val="TAL"/>
            </w:pPr>
            <w:r>
              <w:t>octet u</w:t>
            </w:r>
          </w:p>
        </w:tc>
      </w:tr>
      <w:tr w:rsidR="00BF7668" w14:paraId="09EBA761"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9C34FBF" w14:textId="77777777" w:rsidR="00BF7668" w:rsidRDefault="00BF7668" w:rsidP="00D75083">
            <w:pPr>
              <w:pStyle w:val="TAC"/>
            </w:pPr>
          </w:p>
          <w:p w14:paraId="44D7269B" w14:textId="77777777" w:rsidR="00BF7668" w:rsidRDefault="00BF7668" w:rsidP="00D75083">
            <w:pPr>
              <w:pStyle w:val="TAC"/>
            </w:pPr>
            <w:r>
              <w:t>WLANSP rule 2</w:t>
            </w:r>
          </w:p>
        </w:tc>
        <w:tc>
          <w:tcPr>
            <w:tcW w:w="1134" w:type="dxa"/>
            <w:tcBorders>
              <w:top w:val="nil"/>
              <w:left w:val="single" w:sz="6" w:space="0" w:color="auto"/>
              <w:bottom w:val="nil"/>
              <w:right w:val="nil"/>
            </w:tcBorders>
          </w:tcPr>
          <w:p w14:paraId="0CF0E872" w14:textId="77777777" w:rsidR="00BF7668" w:rsidRDefault="00BF7668" w:rsidP="00D75083">
            <w:pPr>
              <w:pStyle w:val="TAL"/>
            </w:pPr>
            <w:r>
              <w:t>octet u+1*</w:t>
            </w:r>
          </w:p>
          <w:p w14:paraId="1112129E" w14:textId="77777777" w:rsidR="00BF7668" w:rsidRDefault="00BF7668" w:rsidP="00D75083">
            <w:pPr>
              <w:pStyle w:val="TAL"/>
            </w:pPr>
          </w:p>
          <w:p w14:paraId="7D60E986" w14:textId="77777777" w:rsidR="00BF7668" w:rsidRDefault="00BF7668" w:rsidP="00D75083">
            <w:pPr>
              <w:pStyle w:val="TAL"/>
            </w:pPr>
            <w:r>
              <w:t>octet v*</w:t>
            </w:r>
          </w:p>
        </w:tc>
      </w:tr>
      <w:tr w:rsidR="00BF7668" w14:paraId="1444692B"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080E4B8" w14:textId="77777777" w:rsidR="00BF7668" w:rsidRDefault="00BF7668" w:rsidP="00D75083">
            <w:pPr>
              <w:pStyle w:val="TAC"/>
            </w:pPr>
          </w:p>
          <w:p w14:paraId="5BD32E53" w14:textId="77777777" w:rsidR="00BF7668" w:rsidRDefault="00BF7668" w:rsidP="00D75083">
            <w:pPr>
              <w:pStyle w:val="TAC"/>
            </w:pPr>
            <w:r>
              <w:t>…</w:t>
            </w:r>
          </w:p>
        </w:tc>
        <w:tc>
          <w:tcPr>
            <w:tcW w:w="1134" w:type="dxa"/>
            <w:tcBorders>
              <w:top w:val="nil"/>
              <w:left w:val="single" w:sz="6" w:space="0" w:color="auto"/>
              <w:bottom w:val="nil"/>
              <w:right w:val="nil"/>
            </w:tcBorders>
          </w:tcPr>
          <w:p w14:paraId="4FA50AEE" w14:textId="77777777" w:rsidR="00BF7668" w:rsidRDefault="00BF7668" w:rsidP="00D75083">
            <w:pPr>
              <w:pStyle w:val="TAL"/>
            </w:pPr>
            <w:r>
              <w:t>octet v+1*</w:t>
            </w:r>
          </w:p>
          <w:p w14:paraId="09A13211" w14:textId="77777777" w:rsidR="00BF7668" w:rsidRDefault="00BF7668" w:rsidP="00D75083">
            <w:pPr>
              <w:pStyle w:val="TAL"/>
            </w:pPr>
          </w:p>
          <w:p w14:paraId="080A7558" w14:textId="77777777" w:rsidR="00BF7668" w:rsidRDefault="00BF7668" w:rsidP="00D75083">
            <w:pPr>
              <w:pStyle w:val="TAL"/>
            </w:pPr>
            <w:r>
              <w:t>octet w*</w:t>
            </w:r>
          </w:p>
        </w:tc>
      </w:tr>
      <w:tr w:rsidR="00BF7668" w14:paraId="0972C11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8352F1" w14:textId="77777777" w:rsidR="00BF7668" w:rsidRDefault="00BF7668" w:rsidP="00D75083">
            <w:pPr>
              <w:pStyle w:val="TAC"/>
            </w:pPr>
          </w:p>
          <w:p w14:paraId="0C11A37F" w14:textId="77777777" w:rsidR="00BF7668" w:rsidRDefault="00BF7668" w:rsidP="00D75083">
            <w:pPr>
              <w:pStyle w:val="TAC"/>
            </w:pPr>
            <w:r>
              <w:t>WLANSP rule n</w:t>
            </w:r>
          </w:p>
        </w:tc>
        <w:tc>
          <w:tcPr>
            <w:tcW w:w="1134" w:type="dxa"/>
            <w:tcBorders>
              <w:top w:val="nil"/>
              <w:left w:val="single" w:sz="6" w:space="0" w:color="auto"/>
              <w:bottom w:val="nil"/>
              <w:right w:val="nil"/>
            </w:tcBorders>
          </w:tcPr>
          <w:p w14:paraId="1BB9FE9B" w14:textId="77777777" w:rsidR="00BF7668" w:rsidRDefault="00BF7668" w:rsidP="00D75083">
            <w:pPr>
              <w:pStyle w:val="TAL"/>
            </w:pPr>
            <w:r>
              <w:t>octet w+1*</w:t>
            </w:r>
          </w:p>
          <w:p w14:paraId="49692E04" w14:textId="77777777" w:rsidR="00BF7668" w:rsidRDefault="00BF7668" w:rsidP="00D75083">
            <w:pPr>
              <w:pStyle w:val="TAL"/>
            </w:pPr>
          </w:p>
          <w:p w14:paraId="631721A6" w14:textId="77777777" w:rsidR="00BF7668" w:rsidRDefault="00BF7668" w:rsidP="00D75083">
            <w:pPr>
              <w:pStyle w:val="TAL"/>
            </w:pPr>
            <w:r>
              <w:t>octet x*</w:t>
            </w:r>
          </w:p>
        </w:tc>
      </w:tr>
    </w:tbl>
    <w:p w14:paraId="126726EA" w14:textId="77777777" w:rsidR="00BF7668" w:rsidRDefault="00BF7668" w:rsidP="00BF7668">
      <w:pPr>
        <w:pStyle w:val="TF"/>
      </w:pPr>
      <w:r>
        <w:t>Figure 5.3.</w:t>
      </w:r>
      <w:r w:rsidR="00A05C1C">
        <w:t>2</w:t>
      </w:r>
      <w:r>
        <w:t>.2: WLANSP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rsidRPr="002A12F4" w14:paraId="0A0E19C5" w14:textId="77777777" w:rsidTr="00D75083">
        <w:trPr>
          <w:cantSplit/>
          <w:jc w:val="center"/>
        </w:trPr>
        <w:tc>
          <w:tcPr>
            <w:tcW w:w="708" w:type="dxa"/>
          </w:tcPr>
          <w:p w14:paraId="1A4CAD63" w14:textId="77777777" w:rsidR="00BF7668" w:rsidRPr="002A12F4" w:rsidRDefault="00BF7668" w:rsidP="00D75083">
            <w:pPr>
              <w:pStyle w:val="TAC"/>
            </w:pPr>
            <w:r w:rsidRPr="002A12F4">
              <w:t>8</w:t>
            </w:r>
          </w:p>
        </w:tc>
        <w:tc>
          <w:tcPr>
            <w:tcW w:w="709" w:type="dxa"/>
          </w:tcPr>
          <w:p w14:paraId="0AA4624B" w14:textId="77777777" w:rsidR="00BF7668" w:rsidRPr="002A12F4" w:rsidRDefault="00BF7668" w:rsidP="00D75083">
            <w:pPr>
              <w:pStyle w:val="TAC"/>
            </w:pPr>
            <w:r w:rsidRPr="002A12F4">
              <w:t>7</w:t>
            </w:r>
          </w:p>
        </w:tc>
        <w:tc>
          <w:tcPr>
            <w:tcW w:w="709" w:type="dxa"/>
          </w:tcPr>
          <w:p w14:paraId="5F5B9AFB" w14:textId="77777777" w:rsidR="00BF7668" w:rsidRPr="002A12F4" w:rsidRDefault="00BF7668" w:rsidP="00D75083">
            <w:pPr>
              <w:pStyle w:val="TAC"/>
            </w:pPr>
            <w:r w:rsidRPr="002A12F4">
              <w:t>6</w:t>
            </w:r>
          </w:p>
        </w:tc>
        <w:tc>
          <w:tcPr>
            <w:tcW w:w="709" w:type="dxa"/>
          </w:tcPr>
          <w:p w14:paraId="585570D0" w14:textId="77777777" w:rsidR="00BF7668" w:rsidRPr="002A12F4" w:rsidRDefault="00BF7668" w:rsidP="00D75083">
            <w:pPr>
              <w:pStyle w:val="TAC"/>
            </w:pPr>
            <w:r w:rsidRPr="002A12F4">
              <w:t>5</w:t>
            </w:r>
          </w:p>
        </w:tc>
        <w:tc>
          <w:tcPr>
            <w:tcW w:w="709" w:type="dxa"/>
          </w:tcPr>
          <w:p w14:paraId="60D5CF66" w14:textId="77777777" w:rsidR="00BF7668" w:rsidRPr="002A12F4" w:rsidRDefault="00BF7668" w:rsidP="00D75083">
            <w:pPr>
              <w:pStyle w:val="TAC"/>
            </w:pPr>
            <w:r w:rsidRPr="002A12F4">
              <w:t>4</w:t>
            </w:r>
          </w:p>
        </w:tc>
        <w:tc>
          <w:tcPr>
            <w:tcW w:w="709" w:type="dxa"/>
          </w:tcPr>
          <w:p w14:paraId="05827538" w14:textId="77777777" w:rsidR="00BF7668" w:rsidRPr="002A12F4" w:rsidRDefault="00BF7668" w:rsidP="00D75083">
            <w:pPr>
              <w:pStyle w:val="TAC"/>
            </w:pPr>
            <w:r w:rsidRPr="002A12F4">
              <w:t>3</w:t>
            </w:r>
          </w:p>
        </w:tc>
        <w:tc>
          <w:tcPr>
            <w:tcW w:w="709" w:type="dxa"/>
          </w:tcPr>
          <w:p w14:paraId="78D78DCD" w14:textId="77777777" w:rsidR="00BF7668" w:rsidRPr="002A12F4" w:rsidRDefault="00BF7668" w:rsidP="00D75083">
            <w:pPr>
              <w:pStyle w:val="TAC"/>
            </w:pPr>
            <w:r w:rsidRPr="002A12F4">
              <w:t>2</w:t>
            </w:r>
          </w:p>
        </w:tc>
        <w:tc>
          <w:tcPr>
            <w:tcW w:w="709" w:type="dxa"/>
          </w:tcPr>
          <w:p w14:paraId="0067F4FA" w14:textId="77777777" w:rsidR="00BF7668" w:rsidRPr="002A12F4" w:rsidRDefault="00BF7668" w:rsidP="00D75083">
            <w:pPr>
              <w:pStyle w:val="TAC"/>
            </w:pPr>
            <w:r w:rsidRPr="002A12F4">
              <w:t>1</w:t>
            </w:r>
          </w:p>
        </w:tc>
        <w:tc>
          <w:tcPr>
            <w:tcW w:w="1134" w:type="dxa"/>
          </w:tcPr>
          <w:p w14:paraId="2F2DC5E8" w14:textId="77777777" w:rsidR="00BF7668" w:rsidRPr="002A12F4" w:rsidRDefault="00BF7668" w:rsidP="00D75083">
            <w:pPr>
              <w:pStyle w:val="TAL"/>
            </w:pPr>
          </w:p>
        </w:tc>
      </w:tr>
      <w:tr w:rsidR="00BF7668" w:rsidRPr="002A12F4" w14:paraId="2FD0EA2C"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9FF5D2D" w14:textId="77777777" w:rsidR="00BF7668" w:rsidRDefault="00BF7668" w:rsidP="00D75083">
            <w:pPr>
              <w:pStyle w:val="TAC"/>
            </w:pPr>
          </w:p>
          <w:p w14:paraId="34A6738C" w14:textId="77777777" w:rsidR="00BF7668" w:rsidRDefault="00BF7668" w:rsidP="00D75083">
            <w:pPr>
              <w:pStyle w:val="TAC"/>
            </w:pPr>
            <w:r w:rsidRPr="002A12F4">
              <w:t xml:space="preserve">Length of </w:t>
            </w:r>
            <w:r>
              <w:t>WLANSP rule</w:t>
            </w:r>
          </w:p>
          <w:p w14:paraId="70AB806C" w14:textId="77777777" w:rsidR="00BF7668" w:rsidRPr="002A12F4" w:rsidRDefault="00BF7668" w:rsidP="00D75083">
            <w:pPr>
              <w:pStyle w:val="TAC"/>
            </w:pPr>
          </w:p>
        </w:tc>
        <w:tc>
          <w:tcPr>
            <w:tcW w:w="1134" w:type="dxa"/>
          </w:tcPr>
          <w:p w14:paraId="7E6AA2C5" w14:textId="77777777" w:rsidR="00BF7668" w:rsidRDefault="00BF7668" w:rsidP="00D75083">
            <w:pPr>
              <w:pStyle w:val="TAL"/>
            </w:pPr>
            <w:r w:rsidRPr="002A12F4">
              <w:t xml:space="preserve">octet </w:t>
            </w:r>
            <w:r>
              <w:t>4</w:t>
            </w:r>
          </w:p>
          <w:p w14:paraId="5BF3635D" w14:textId="77777777" w:rsidR="00BF7668" w:rsidRDefault="00BF7668" w:rsidP="00D75083">
            <w:pPr>
              <w:pStyle w:val="TAL"/>
            </w:pPr>
          </w:p>
          <w:p w14:paraId="2337D41C" w14:textId="77777777" w:rsidR="00BF7668" w:rsidRPr="002A12F4" w:rsidRDefault="00BF7668" w:rsidP="00D75083">
            <w:pPr>
              <w:pStyle w:val="TAL"/>
            </w:pPr>
            <w:r>
              <w:t>octet 5</w:t>
            </w:r>
          </w:p>
        </w:tc>
      </w:tr>
      <w:tr w:rsidR="00BF7668" w:rsidRPr="002A12F4" w14:paraId="7CFA002D" w14:textId="77777777" w:rsidTr="00D75083">
        <w:trPr>
          <w:trHeight w:val="390"/>
          <w:jc w:val="center"/>
        </w:trPr>
        <w:tc>
          <w:tcPr>
            <w:tcW w:w="5671" w:type="dxa"/>
            <w:gridSpan w:val="8"/>
            <w:tcBorders>
              <w:top w:val="single" w:sz="6" w:space="0" w:color="auto"/>
              <w:left w:val="single" w:sz="6" w:space="0" w:color="auto"/>
              <w:bottom w:val="single" w:sz="6" w:space="0" w:color="auto"/>
              <w:right w:val="single" w:sz="6" w:space="0" w:color="auto"/>
            </w:tcBorders>
          </w:tcPr>
          <w:p w14:paraId="7CB47611" w14:textId="77777777" w:rsidR="00BF7668" w:rsidRDefault="00BF7668" w:rsidP="00D75083">
            <w:pPr>
              <w:pStyle w:val="TAC"/>
            </w:pPr>
          </w:p>
          <w:p w14:paraId="32227372" w14:textId="77777777" w:rsidR="00BF7668" w:rsidRPr="002A12F4" w:rsidRDefault="00BF7668" w:rsidP="00D75083">
            <w:pPr>
              <w:pStyle w:val="TAC"/>
            </w:pPr>
            <w:r>
              <w:t>Rule identifier</w:t>
            </w:r>
          </w:p>
        </w:tc>
        <w:tc>
          <w:tcPr>
            <w:tcW w:w="1134" w:type="dxa"/>
          </w:tcPr>
          <w:p w14:paraId="6EB3AD42" w14:textId="77777777" w:rsidR="00BF7668" w:rsidRDefault="00BF7668" w:rsidP="00D75083">
            <w:pPr>
              <w:pStyle w:val="TAL"/>
            </w:pPr>
          </w:p>
          <w:p w14:paraId="7E0ABCCD" w14:textId="77777777" w:rsidR="00BF7668" w:rsidRPr="002A12F4" w:rsidRDefault="00BF7668" w:rsidP="00D75083">
            <w:pPr>
              <w:pStyle w:val="TAL"/>
            </w:pPr>
            <w:r w:rsidRPr="002A12F4">
              <w:t xml:space="preserve">octet </w:t>
            </w:r>
            <w:r>
              <w:t>6</w:t>
            </w:r>
          </w:p>
        </w:tc>
      </w:tr>
      <w:tr w:rsidR="00BF7668" w:rsidRPr="002A12F4" w14:paraId="58CCCE59" w14:textId="77777777" w:rsidTr="00D75083">
        <w:trPr>
          <w:trHeight w:val="390"/>
          <w:jc w:val="center"/>
        </w:trPr>
        <w:tc>
          <w:tcPr>
            <w:tcW w:w="5671" w:type="dxa"/>
            <w:gridSpan w:val="8"/>
            <w:tcBorders>
              <w:top w:val="single" w:sz="6" w:space="0" w:color="auto"/>
              <w:left w:val="single" w:sz="6" w:space="0" w:color="auto"/>
              <w:bottom w:val="single" w:sz="6" w:space="0" w:color="auto"/>
              <w:right w:val="single" w:sz="6" w:space="0" w:color="auto"/>
            </w:tcBorders>
          </w:tcPr>
          <w:p w14:paraId="1DE5BA5B" w14:textId="77777777" w:rsidR="00BF7668" w:rsidRDefault="00BF7668" w:rsidP="00D75083">
            <w:pPr>
              <w:pStyle w:val="TAC"/>
            </w:pPr>
          </w:p>
          <w:p w14:paraId="112B0037" w14:textId="77777777" w:rsidR="00BF7668" w:rsidRPr="002A12F4" w:rsidRDefault="00BF7668" w:rsidP="00D75083">
            <w:pPr>
              <w:pStyle w:val="TAC"/>
            </w:pPr>
            <w:r>
              <w:t>Rule priority</w:t>
            </w:r>
          </w:p>
        </w:tc>
        <w:tc>
          <w:tcPr>
            <w:tcW w:w="1134" w:type="dxa"/>
          </w:tcPr>
          <w:p w14:paraId="39B3F893" w14:textId="77777777" w:rsidR="00BF7668" w:rsidRDefault="00BF7668" w:rsidP="00D75083">
            <w:pPr>
              <w:pStyle w:val="TAL"/>
            </w:pPr>
          </w:p>
          <w:p w14:paraId="4853FAE4" w14:textId="77777777" w:rsidR="00BF7668" w:rsidRPr="002A12F4" w:rsidRDefault="00BF7668" w:rsidP="00D75083">
            <w:pPr>
              <w:pStyle w:val="TAL"/>
            </w:pPr>
            <w:r w:rsidRPr="002A12F4">
              <w:t xml:space="preserve">octet </w:t>
            </w:r>
            <w:r>
              <w:t>7</w:t>
            </w:r>
          </w:p>
        </w:tc>
      </w:tr>
      <w:tr w:rsidR="00BF7668" w:rsidRPr="002A12F4" w14:paraId="29D2308E" w14:textId="77777777" w:rsidTr="00D75083">
        <w:trPr>
          <w:trHeight w:val="390"/>
          <w:jc w:val="center"/>
        </w:trPr>
        <w:tc>
          <w:tcPr>
            <w:tcW w:w="708" w:type="dxa"/>
            <w:tcBorders>
              <w:top w:val="single" w:sz="6" w:space="0" w:color="auto"/>
              <w:left w:val="single" w:sz="6" w:space="0" w:color="auto"/>
              <w:bottom w:val="single" w:sz="6" w:space="0" w:color="auto"/>
              <w:right w:val="single" w:sz="6" w:space="0" w:color="auto"/>
            </w:tcBorders>
          </w:tcPr>
          <w:p w14:paraId="44151E26" w14:textId="77777777" w:rsidR="00BF7668" w:rsidRDefault="00BF7668" w:rsidP="00D75083">
            <w:pPr>
              <w:pStyle w:val="TAC"/>
            </w:pPr>
            <w:r>
              <w:t>Roaming</w:t>
            </w:r>
          </w:p>
        </w:tc>
        <w:tc>
          <w:tcPr>
            <w:tcW w:w="709" w:type="dxa"/>
            <w:tcBorders>
              <w:top w:val="single" w:sz="6" w:space="0" w:color="auto"/>
              <w:left w:val="single" w:sz="6" w:space="0" w:color="auto"/>
              <w:bottom w:val="single" w:sz="6" w:space="0" w:color="auto"/>
              <w:right w:val="single" w:sz="6" w:space="0" w:color="auto"/>
            </w:tcBorders>
          </w:tcPr>
          <w:p w14:paraId="79326E45" w14:textId="77777777" w:rsidR="00BF7668" w:rsidRDefault="00BF7668" w:rsidP="00D75083">
            <w:pPr>
              <w:pStyle w:val="TAC"/>
            </w:pPr>
            <w:r>
              <w:t>validity area ind</w:t>
            </w:r>
          </w:p>
        </w:tc>
        <w:tc>
          <w:tcPr>
            <w:tcW w:w="709" w:type="dxa"/>
            <w:tcBorders>
              <w:top w:val="single" w:sz="6" w:space="0" w:color="auto"/>
              <w:left w:val="single" w:sz="6" w:space="0" w:color="auto"/>
              <w:bottom w:val="single" w:sz="6" w:space="0" w:color="auto"/>
              <w:right w:val="single" w:sz="6" w:space="0" w:color="auto"/>
            </w:tcBorders>
          </w:tcPr>
          <w:p w14:paraId="1EBD3E6F" w14:textId="77777777" w:rsidR="00BF7668" w:rsidRPr="002A12F4" w:rsidRDefault="00BF7668" w:rsidP="00D75083">
            <w:pPr>
              <w:pStyle w:val="TAC"/>
            </w:pPr>
            <w:r>
              <w:t>3GPP loc ind</w:t>
            </w:r>
          </w:p>
        </w:tc>
        <w:tc>
          <w:tcPr>
            <w:tcW w:w="709" w:type="dxa"/>
            <w:tcBorders>
              <w:top w:val="single" w:sz="6" w:space="0" w:color="auto"/>
              <w:left w:val="single" w:sz="6" w:space="0" w:color="auto"/>
              <w:bottom w:val="single" w:sz="6" w:space="0" w:color="auto"/>
              <w:right w:val="single" w:sz="6" w:space="0" w:color="auto"/>
            </w:tcBorders>
          </w:tcPr>
          <w:p w14:paraId="5D10FB6B" w14:textId="77777777" w:rsidR="00BF7668" w:rsidRPr="002A12F4" w:rsidRDefault="00BF7668" w:rsidP="00D75083">
            <w:pPr>
              <w:pStyle w:val="TAC"/>
            </w:pPr>
            <w:r>
              <w:t>WLAN loc ind</w:t>
            </w:r>
          </w:p>
        </w:tc>
        <w:tc>
          <w:tcPr>
            <w:tcW w:w="709" w:type="dxa"/>
            <w:tcBorders>
              <w:top w:val="single" w:sz="6" w:space="0" w:color="auto"/>
              <w:left w:val="single" w:sz="6" w:space="0" w:color="auto"/>
              <w:bottom w:val="single" w:sz="6" w:space="0" w:color="auto"/>
              <w:right w:val="single" w:sz="6" w:space="0" w:color="auto"/>
            </w:tcBorders>
          </w:tcPr>
          <w:p w14:paraId="6F8A2291" w14:textId="77777777" w:rsidR="00BF7668" w:rsidRPr="002A12F4" w:rsidRDefault="00BF7668" w:rsidP="00D75083">
            <w:pPr>
              <w:pStyle w:val="TAC"/>
            </w:pPr>
            <w:r>
              <w:t>Geo loc ind</w:t>
            </w:r>
          </w:p>
        </w:tc>
        <w:tc>
          <w:tcPr>
            <w:tcW w:w="709" w:type="dxa"/>
            <w:tcBorders>
              <w:top w:val="single" w:sz="6" w:space="0" w:color="auto"/>
              <w:left w:val="single" w:sz="6" w:space="0" w:color="auto"/>
              <w:bottom w:val="single" w:sz="6" w:space="0" w:color="auto"/>
              <w:right w:val="single" w:sz="6" w:space="0" w:color="auto"/>
            </w:tcBorders>
          </w:tcPr>
          <w:p w14:paraId="215D07B1" w14:textId="77777777" w:rsidR="00BF7668" w:rsidRPr="002A12F4" w:rsidRDefault="00BF7668" w:rsidP="00D75083">
            <w:pPr>
              <w:pStyle w:val="TAC"/>
            </w:pPr>
            <w:r>
              <w:t>time of day ind</w:t>
            </w:r>
          </w:p>
        </w:tc>
        <w:tc>
          <w:tcPr>
            <w:tcW w:w="709" w:type="dxa"/>
            <w:tcBorders>
              <w:top w:val="single" w:sz="6" w:space="0" w:color="auto"/>
              <w:left w:val="single" w:sz="6" w:space="0" w:color="auto"/>
              <w:bottom w:val="single" w:sz="6" w:space="0" w:color="auto"/>
              <w:right w:val="single" w:sz="6" w:space="0" w:color="auto"/>
            </w:tcBorders>
          </w:tcPr>
          <w:p w14:paraId="08FCE440" w14:textId="77777777" w:rsidR="00BF7668" w:rsidRDefault="00BF7668" w:rsidP="00D75083">
            <w:pPr>
              <w:pStyle w:val="TAC"/>
            </w:pPr>
            <w:r>
              <w:t>0</w:t>
            </w:r>
          </w:p>
          <w:p w14:paraId="68CD21A5" w14:textId="77777777" w:rsidR="00BF7668" w:rsidRPr="002A12F4" w:rsidRDefault="00BF7668" w:rsidP="00D75083">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090B233" w14:textId="77777777" w:rsidR="00BF7668" w:rsidRDefault="00BF7668" w:rsidP="00D75083">
            <w:pPr>
              <w:pStyle w:val="TAC"/>
            </w:pPr>
            <w:r>
              <w:t>0</w:t>
            </w:r>
          </w:p>
          <w:p w14:paraId="6A1120A6" w14:textId="77777777" w:rsidR="00BF7668" w:rsidRPr="002A12F4" w:rsidRDefault="00BF7668" w:rsidP="00D75083">
            <w:pPr>
              <w:pStyle w:val="TAC"/>
            </w:pPr>
            <w:r>
              <w:t>spare</w:t>
            </w:r>
          </w:p>
        </w:tc>
        <w:tc>
          <w:tcPr>
            <w:tcW w:w="1134" w:type="dxa"/>
          </w:tcPr>
          <w:p w14:paraId="2E1E5D24" w14:textId="77777777" w:rsidR="00BF7668" w:rsidRDefault="00BF7668" w:rsidP="00D75083">
            <w:pPr>
              <w:pStyle w:val="TAC"/>
            </w:pPr>
          </w:p>
          <w:p w14:paraId="5DE809F0" w14:textId="77777777" w:rsidR="00BF7668" w:rsidRPr="002A12F4" w:rsidRDefault="00BF7668" w:rsidP="00D75083">
            <w:pPr>
              <w:pStyle w:val="TAL"/>
            </w:pPr>
            <w:r w:rsidRPr="002A12F4">
              <w:t xml:space="preserve">octet </w:t>
            </w:r>
            <w:r>
              <w:t>8</w:t>
            </w:r>
          </w:p>
        </w:tc>
      </w:tr>
      <w:tr w:rsidR="00BF7668" w:rsidRPr="002A12F4" w14:paraId="11C61B21" w14:textId="77777777" w:rsidTr="00D75083">
        <w:trPr>
          <w:jc w:val="center"/>
        </w:trPr>
        <w:tc>
          <w:tcPr>
            <w:tcW w:w="5671" w:type="dxa"/>
            <w:gridSpan w:val="8"/>
            <w:tcBorders>
              <w:left w:val="single" w:sz="6" w:space="0" w:color="auto"/>
              <w:bottom w:val="single" w:sz="6" w:space="0" w:color="auto"/>
              <w:right w:val="single" w:sz="6" w:space="0" w:color="auto"/>
            </w:tcBorders>
          </w:tcPr>
          <w:p w14:paraId="7F9D6E6E" w14:textId="77777777" w:rsidR="00BF7668" w:rsidRDefault="00BF7668" w:rsidP="00D75083">
            <w:pPr>
              <w:pStyle w:val="TAC"/>
            </w:pPr>
          </w:p>
          <w:p w14:paraId="55A270AA" w14:textId="77777777" w:rsidR="00BF7668" w:rsidRDefault="00BF7668" w:rsidP="00D75083">
            <w:pPr>
              <w:pStyle w:val="TAC"/>
            </w:pPr>
            <w:r>
              <w:t>Selection criteria</w:t>
            </w:r>
          </w:p>
          <w:p w14:paraId="53C90997" w14:textId="77777777" w:rsidR="00BF7668" w:rsidRPr="002A12F4" w:rsidRDefault="00BF7668" w:rsidP="00D75083">
            <w:pPr>
              <w:pStyle w:val="TAC"/>
            </w:pPr>
          </w:p>
        </w:tc>
        <w:tc>
          <w:tcPr>
            <w:tcW w:w="1134" w:type="dxa"/>
          </w:tcPr>
          <w:p w14:paraId="6281CBE8" w14:textId="77777777" w:rsidR="00BF7668" w:rsidRDefault="00BF7668" w:rsidP="00D75083">
            <w:pPr>
              <w:pStyle w:val="TAL"/>
            </w:pPr>
            <w:r w:rsidRPr="002A12F4">
              <w:t xml:space="preserve">octet </w:t>
            </w:r>
            <w:r>
              <w:t>9</w:t>
            </w:r>
          </w:p>
          <w:p w14:paraId="28786C42" w14:textId="77777777" w:rsidR="00BF7668" w:rsidRDefault="00BF7668" w:rsidP="00D75083">
            <w:pPr>
              <w:pStyle w:val="TAL"/>
            </w:pPr>
          </w:p>
          <w:p w14:paraId="2EDDE5D0" w14:textId="77777777" w:rsidR="00BF7668" w:rsidRPr="002A12F4" w:rsidRDefault="00BF7668" w:rsidP="00D75083">
            <w:pPr>
              <w:pStyle w:val="TAL"/>
            </w:pPr>
            <w:r>
              <w:t>octet r</w:t>
            </w:r>
          </w:p>
        </w:tc>
      </w:tr>
      <w:tr w:rsidR="00BF7668" w:rsidRPr="002A12F4" w14:paraId="7C1FB47D" w14:textId="77777777" w:rsidTr="00D75083">
        <w:trPr>
          <w:jc w:val="center"/>
        </w:trPr>
        <w:tc>
          <w:tcPr>
            <w:tcW w:w="5671" w:type="dxa"/>
            <w:gridSpan w:val="8"/>
            <w:tcBorders>
              <w:left w:val="single" w:sz="6" w:space="0" w:color="auto"/>
              <w:bottom w:val="single" w:sz="6" w:space="0" w:color="auto"/>
              <w:right w:val="single" w:sz="6" w:space="0" w:color="auto"/>
            </w:tcBorders>
          </w:tcPr>
          <w:p w14:paraId="780B8E29" w14:textId="77777777" w:rsidR="00BF7668" w:rsidRDefault="00BF7668" w:rsidP="00D75083">
            <w:pPr>
              <w:pStyle w:val="TAC"/>
            </w:pPr>
          </w:p>
          <w:p w14:paraId="6E59BE8B" w14:textId="77777777" w:rsidR="00BF7668" w:rsidRDefault="00BF7668" w:rsidP="00D75083">
            <w:pPr>
              <w:pStyle w:val="TAC"/>
            </w:pPr>
            <w:r>
              <w:t>Validity area</w:t>
            </w:r>
          </w:p>
          <w:p w14:paraId="03EFB9E2" w14:textId="77777777" w:rsidR="00BF7668" w:rsidRPr="002A12F4" w:rsidRDefault="00BF7668" w:rsidP="00D75083">
            <w:pPr>
              <w:pStyle w:val="TAC"/>
            </w:pPr>
          </w:p>
        </w:tc>
        <w:tc>
          <w:tcPr>
            <w:tcW w:w="1134" w:type="dxa"/>
          </w:tcPr>
          <w:p w14:paraId="1EBACF6C" w14:textId="77777777" w:rsidR="00BF7668" w:rsidRDefault="00BF7668" w:rsidP="00D75083">
            <w:pPr>
              <w:pStyle w:val="TAL"/>
            </w:pPr>
            <w:r w:rsidRPr="002A12F4">
              <w:t xml:space="preserve">octet </w:t>
            </w:r>
            <w:r>
              <w:t>r+1*</w:t>
            </w:r>
          </w:p>
          <w:p w14:paraId="7FB41E2C" w14:textId="77777777" w:rsidR="00BF7668" w:rsidRDefault="00BF7668" w:rsidP="00D75083">
            <w:pPr>
              <w:pStyle w:val="TAL"/>
            </w:pPr>
          </w:p>
          <w:p w14:paraId="3BF68A2D" w14:textId="77777777" w:rsidR="00BF7668" w:rsidRPr="002A12F4" w:rsidRDefault="00BF7668" w:rsidP="00D75083">
            <w:pPr>
              <w:pStyle w:val="TAL"/>
            </w:pPr>
            <w:r>
              <w:t>octet s*</w:t>
            </w:r>
          </w:p>
        </w:tc>
      </w:tr>
      <w:tr w:rsidR="00BF7668" w:rsidRPr="002A12F4" w14:paraId="103BD9F0" w14:textId="77777777" w:rsidTr="00D75083">
        <w:tblPrEx>
          <w:tblBorders>
            <w:top w:val="single" w:sz="6" w:space="0" w:color="auto"/>
            <w:left w:val="single" w:sz="6" w:space="0" w:color="auto"/>
            <w:bottom w:val="single" w:sz="6" w:space="0" w:color="auto"/>
            <w:right w:val="single" w:sz="6" w:space="0" w:color="auto"/>
          </w:tblBorders>
        </w:tblPrEx>
        <w:trPr>
          <w:trHeight w:val="633"/>
          <w:jc w:val="center"/>
        </w:trPr>
        <w:tc>
          <w:tcPr>
            <w:tcW w:w="5671" w:type="dxa"/>
            <w:gridSpan w:val="8"/>
            <w:tcBorders>
              <w:top w:val="single" w:sz="6" w:space="0" w:color="auto"/>
              <w:left w:val="single" w:sz="6" w:space="0" w:color="auto"/>
              <w:bottom w:val="single" w:sz="6" w:space="0" w:color="auto"/>
              <w:right w:val="single" w:sz="6" w:space="0" w:color="auto"/>
            </w:tcBorders>
          </w:tcPr>
          <w:p w14:paraId="675C1EF0" w14:textId="77777777" w:rsidR="00BF7668" w:rsidRDefault="00BF7668" w:rsidP="00D75083">
            <w:pPr>
              <w:pStyle w:val="TAC"/>
            </w:pPr>
          </w:p>
          <w:p w14:paraId="541BBD05" w14:textId="77777777" w:rsidR="00BF7668" w:rsidRPr="002A12F4" w:rsidRDefault="00BF7668" w:rsidP="00D75083">
            <w:pPr>
              <w:pStyle w:val="TAC"/>
            </w:pPr>
            <w:r>
              <w:t>Time of day</w:t>
            </w:r>
          </w:p>
        </w:tc>
        <w:tc>
          <w:tcPr>
            <w:tcW w:w="1134" w:type="dxa"/>
            <w:tcBorders>
              <w:top w:val="nil"/>
              <w:left w:val="single" w:sz="6" w:space="0" w:color="auto"/>
              <w:bottom w:val="nil"/>
              <w:right w:val="nil"/>
            </w:tcBorders>
          </w:tcPr>
          <w:p w14:paraId="472F4EDE" w14:textId="77777777" w:rsidR="00BF7668" w:rsidRPr="002A12F4" w:rsidRDefault="00BF7668" w:rsidP="00D75083">
            <w:pPr>
              <w:pStyle w:val="TAL"/>
            </w:pPr>
            <w:r w:rsidRPr="002A12F4">
              <w:t xml:space="preserve">octet </w:t>
            </w:r>
            <w:r>
              <w:t>s+1*</w:t>
            </w:r>
          </w:p>
          <w:p w14:paraId="7CF1839F" w14:textId="77777777" w:rsidR="00BF7668" w:rsidRPr="002A12F4" w:rsidRDefault="00BF7668" w:rsidP="00D75083">
            <w:pPr>
              <w:pStyle w:val="TAL"/>
            </w:pPr>
          </w:p>
          <w:p w14:paraId="585356F5" w14:textId="77777777" w:rsidR="00BF7668" w:rsidRPr="002A12F4" w:rsidRDefault="00BF7668" w:rsidP="00D75083">
            <w:pPr>
              <w:pStyle w:val="TAL"/>
            </w:pPr>
            <w:r w:rsidRPr="002A12F4">
              <w:t xml:space="preserve">octet </w:t>
            </w:r>
            <w:r>
              <w:t>u*</w:t>
            </w:r>
          </w:p>
        </w:tc>
      </w:tr>
    </w:tbl>
    <w:p w14:paraId="63247300" w14:textId="77777777" w:rsidR="00BF7668" w:rsidRPr="00BD0557" w:rsidRDefault="00BF7668" w:rsidP="00BF7668">
      <w:pPr>
        <w:pStyle w:val="TF"/>
      </w:pPr>
      <w:r w:rsidRPr="00BD0557">
        <w:t>Figure </w:t>
      </w:r>
      <w:r>
        <w:t>5.3</w:t>
      </w:r>
      <w:r w:rsidR="00A05C1C">
        <w:t>.2</w:t>
      </w:r>
      <w:r>
        <w:t>.3</w:t>
      </w:r>
      <w:r w:rsidRPr="00BD0557">
        <w:t xml:space="preserve">: </w:t>
      </w:r>
      <w:r>
        <w:t>WLANSP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1DD4439A" w14:textId="77777777" w:rsidTr="00D75083">
        <w:trPr>
          <w:cantSplit/>
          <w:jc w:val="center"/>
        </w:trPr>
        <w:tc>
          <w:tcPr>
            <w:tcW w:w="708" w:type="dxa"/>
          </w:tcPr>
          <w:p w14:paraId="085CA44A" w14:textId="77777777" w:rsidR="00BF7668" w:rsidRDefault="00BF7668" w:rsidP="00D75083">
            <w:pPr>
              <w:pStyle w:val="TAC"/>
            </w:pPr>
            <w:r>
              <w:lastRenderedPageBreak/>
              <w:t>8</w:t>
            </w:r>
          </w:p>
        </w:tc>
        <w:tc>
          <w:tcPr>
            <w:tcW w:w="709" w:type="dxa"/>
          </w:tcPr>
          <w:p w14:paraId="651763D4" w14:textId="77777777" w:rsidR="00BF7668" w:rsidRDefault="00BF7668" w:rsidP="00D75083">
            <w:pPr>
              <w:pStyle w:val="TAC"/>
            </w:pPr>
            <w:r>
              <w:t>7</w:t>
            </w:r>
          </w:p>
        </w:tc>
        <w:tc>
          <w:tcPr>
            <w:tcW w:w="709" w:type="dxa"/>
          </w:tcPr>
          <w:p w14:paraId="4D5D97A7" w14:textId="77777777" w:rsidR="00BF7668" w:rsidRDefault="00BF7668" w:rsidP="00D75083">
            <w:pPr>
              <w:pStyle w:val="TAC"/>
            </w:pPr>
            <w:r>
              <w:t>6</w:t>
            </w:r>
          </w:p>
        </w:tc>
        <w:tc>
          <w:tcPr>
            <w:tcW w:w="709" w:type="dxa"/>
          </w:tcPr>
          <w:p w14:paraId="1A8FC121" w14:textId="77777777" w:rsidR="00BF7668" w:rsidRDefault="00BF7668" w:rsidP="00D75083">
            <w:pPr>
              <w:pStyle w:val="TAC"/>
            </w:pPr>
            <w:r>
              <w:t>5</w:t>
            </w:r>
          </w:p>
        </w:tc>
        <w:tc>
          <w:tcPr>
            <w:tcW w:w="709" w:type="dxa"/>
          </w:tcPr>
          <w:p w14:paraId="17F0D234" w14:textId="77777777" w:rsidR="00BF7668" w:rsidRDefault="00BF7668" w:rsidP="00D75083">
            <w:pPr>
              <w:pStyle w:val="TAC"/>
            </w:pPr>
            <w:r>
              <w:t>4</w:t>
            </w:r>
          </w:p>
        </w:tc>
        <w:tc>
          <w:tcPr>
            <w:tcW w:w="709" w:type="dxa"/>
          </w:tcPr>
          <w:p w14:paraId="0CBCC5BF" w14:textId="77777777" w:rsidR="00BF7668" w:rsidRDefault="00BF7668" w:rsidP="00D75083">
            <w:pPr>
              <w:pStyle w:val="TAC"/>
            </w:pPr>
            <w:r>
              <w:t>3</w:t>
            </w:r>
          </w:p>
        </w:tc>
        <w:tc>
          <w:tcPr>
            <w:tcW w:w="709" w:type="dxa"/>
          </w:tcPr>
          <w:p w14:paraId="40FAF459" w14:textId="77777777" w:rsidR="00BF7668" w:rsidRDefault="00BF7668" w:rsidP="00D75083">
            <w:pPr>
              <w:pStyle w:val="TAC"/>
            </w:pPr>
            <w:r>
              <w:t>2</w:t>
            </w:r>
          </w:p>
        </w:tc>
        <w:tc>
          <w:tcPr>
            <w:tcW w:w="709" w:type="dxa"/>
          </w:tcPr>
          <w:p w14:paraId="767CCA81" w14:textId="77777777" w:rsidR="00BF7668" w:rsidRDefault="00BF7668" w:rsidP="00D75083">
            <w:pPr>
              <w:pStyle w:val="TAC"/>
            </w:pPr>
            <w:r>
              <w:t>1</w:t>
            </w:r>
          </w:p>
        </w:tc>
        <w:tc>
          <w:tcPr>
            <w:tcW w:w="1134" w:type="dxa"/>
          </w:tcPr>
          <w:p w14:paraId="2C719E57" w14:textId="77777777" w:rsidR="00BF7668" w:rsidRDefault="00BF7668" w:rsidP="00D75083">
            <w:pPr>
              <w:pStyle w:val="TAL"/>
            </w:pPr>
          </w:p>
        </w:tc>
      </w:tr>
      <w:tr w:rsidR="00BF7668" w14:paraId="146E989D"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332362C" w14:textId="77777777" w:rsidR="00BF7668" w:rsidRDefault="00BF7668" w:rsidP="00D75083">
            <w:pPr>
              <w:pStyle w:val="TAC"/>
            </w:pPr>
          </w:p>
          <w:p w14:paraId="68551DE8" w14:textId="77777777" w:rsidR="00BF7668" w:rsidRDefault="00664575" w:rsidP="00D75083">
            <w:pPr>
              <w:pStyle w:val="TAC"/>
            </w:pPr>
            <w:r>
              <w:t>L</w:t>
            </w:r>
            <w:r w:rsidR="00BF7668">
              <w:t>ength of selection criteria</w:t>
            </w:r>
          </w:p>
        </w:tc>
        <w:tc>
          <w:tcPr>
            <w:tcW w:w="1134" w:type="dxa"/>
          </w:tcPr>
          <w:p w14:paraId="24694B16" w14:textId="77777777" w:rsidR="00BF7668" w:rsidRDefault="00BF7668" w:rsidP="00D75083">
            <w:pPr>
              <w:pStyle w:val="TAL"/>
            </w:pPr>
            <w:r>
              <w:t>octet 9</w:t>
            </w:r>
          </w:p>
          <w:p w14:paraId="767263DB" w14:textId="77777777" w:rsidR="00BF7668" w:rsidRDefault="00BF7668" w:rsidP="00D75083">
            <w:pPr>
              <w:pStyle w:val="TAL"/>
            </w:pPr>
          </w:p>
          <w:p w14:paraId="1D6DB2BC" w14:textId="77777777" w:rsidR="00BF7668" w:rsidRDefault="00BF7668" w:rsidP="00D75083">
            <w:pPr>
              <w:pStyle w:val="TAL"/>
            </w:pPr>
            <w:r>
              <w:t>octet 10</w:t>
            </w:r>
          </w:p>
        </w:tc>
      </w:tr>
      <w:tr w:rsidR="00BF7668" w14:paraId="4CD3F29F"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1E168FE" w14:textId="77777777" w:rsidR="00BF7668" w:rsidRDefault="00BF7668" w:rsidP="00D75083">
            <w:pPr>
              <w:pStyle w:val="TAC"/>
            </w:pPr>
          </w:p>
          <w:p w14:paraId="6F85CDAF" w14:textId="77777777" w:rsidR="00BF7668" w:rsidRDefault="00BF7668" w:rsidP="00D75083">
            <w:pPr>
              <w:pStyle w:val="TAC"/>
            </w:pPr>
            <w:r>
              <w:t>number of selection criteria entries</w:t>
            </w:r>
          </w:p>
        </w:tc>
        <w:tc>
          <w:tcPr>
            <w:tcW w:w="1134" w:type="dxa"/>
          </w:tcPr>
          <w:p w14:paraId="7B30A4B0" w14:textId="77777777" w:rsidR="00BF7668" w:rsidRDefault="00BF7668" w:rsidP="00D75083">
            <w:pPr>
              <w:pStyle w:val="TAL"/>
            </w:pPr>
            <w:r>
              <w:t>octet 11</w:t>
            </w:r>
          </w:p>
          <w:p w14:paraId="142AE65B" w14:textId="77777777" w:rsidR="00BF7668" w:rsidRDefault="00BF7668" w:rsidP="00D75083">
            <w:pPr>
              <w:pStyle w:val="TAL"/>
            </w:pPr>
          </w:p>
        </w:tc>
      </w:tr>
      <w:tr w:rsidR="00BF7668" w14:paraId="23EA16DE"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A0F9520" w14:textId="77777777" w:rsidR="00BF7668" w:rsidRDefault="00BF7668" w:rsidP="00D75083">
            <w:pPr>
              <w:pStyle w:val="TAC"/>
            </w:pPr>
          </w:p>
          <w:p w14:paraId="42D8E4E3" w14:textId="77777777" w:rsidR="00BF7668" w:rsidRDefault="00BF7668" w:rsidP="00D75083">
            <w:pPr>
              <w:pStyle w:val="TAC"/>
            </w:pPr>
            <w:r>
              <w:t>Selection criteria entry 1</w:t>
            </w:r>
          </w:p>
        </w:tc>
        <w:tc>
          <w:tcPr>
            <w:tcW w:w="1134" w:type="dxa"/>
          </w:tcPr>
          <w:p w14:paraId="15D1A079" w14:textId="77777777" w:rsidR="00BF7668" w:rsidRDefault="00BF7668" w:rsidP="00D75083">
            <w:pPr>
              <w:pStyle w:val="TAL"/>
            </w:pPr>
            <w:r>
              <w:t>octet 12</w:t>
            </w:r>
          </w:p>
          <w:p w14:paraId="26060ACA" w14:textId="77777777" w:rsidR="00BF7668" w:rsidRDefault="00BF7668" w:rsidP="00D75083">
            <w:pPr>
              <w:pStyle w:val="TAL"/>
            </w:pPr>
          </w:p>
          <w:p w14:paraId="50D8B023" w14:textId="77777777" w:rsidR="00BF7668" w:rsidRDefault="00BF7668" w:rsidP="00D75083">
            <w:pPr>
              <w:pStyle w:val="TAL"/>
            </w:pPr>
            <w:r>
              <w:t>octet a</w:t>
            </w:r>
          </w:p>
        </w:tc>
      </w:tr>
      <w:tr w:rsidR="00BF7668" w14:paraId="42E29B9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67C088E" w14:textId="77777777" w:rsidR="00BF7668" w:rsidRDefault="00BF7668" w:rsidP="00D75083">
            <w:pPr>
              <w:pStyle w:val="TAC"/>
            </w:pPr>
          </w:p>
          <w:p w14:paraId="3F611B7C" w14:textId="77777777" w:rsidR="00BF7668" w:rsidRDefault="00BF7668" w:rsidP="00D75083">
            <w:pPr>
              <w:pStyle w:val="TAC"/>
            </w:pPr>
            <w:r>
              <w:t>Selection criteria entry 2</w:t>
            </w:r>
          </w:p>
        </w:tc>
        <w:tc>
          <w:tcPr>
            <w:tcW w:w="1134" w:type="dxa"/>
            <w:tcBorders>
              <w:top w:val="nil"/>
              <w:left w:val="single" w:sz="6" w:space="0" w:color="auto"/>
              <w:bottom w:val="nil"/>
              <w:right w:val="nil"/>
            </w:tcBorders>
          </w:tcPr>
          <w:p w14:paraId="0B682D1B" w14:textId="77777777" w:rsidR="00BF7668" w:rsidRDefault="00BF7668" w:rsidP="00D75083">
            <w:pPr>
              <w:pStyle w:val="TAL"/>
            </w:pPr>
            <w:r>
              <w:t>octet a+1*</w:t>
            </w:r>
          </w:p>
          <w:p w14:paraId="36971C1B" w14:textId="77777777" w:rsidR="00BF7668" w:rsidRDefault="00BF7668" w:rsidP="00D75083">
            <w:pPr>
              <w:pStyle w:val="TAL"/>
            </w:pPr>
          </w:p>
          <w:p w14:paraId="5E1E1398" w14:textId="77777777" w:rsidR="00BF7668" w:rsidRDefault="00BF7668" w:rsidP="00D75083">
            <w:pPr>
              <w:pStyle w:val="TAL"/>
            </w:pPr>
            <w:r>
              <w:t>octet b*</w:t>
            </w:r>
          </w:p>
        </w:tc>
      </w:tr>
      <w:tr w:rsidR="00BF7668" w14:paraId="62716A06"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A78B75F" w14:textId="77777777" w:rsidR="00BF7668" w:rsidRDefault="00BF7668" w:rsidP="00D75083">
            <w:pPr>
              <w:pStyle w:val="TAC"/>
            </w:pPr>
          </w:p>
          <w:p w14:paraId="541F691D" w14:textId="77777777" w:rsidR="00BF7668" w:rsidRDefault="00BF7668" w:rsidP="00D75083">
            <w:pPr>
              <w:pStyle w:val="TAC"/>
            </w:pPr>
            <w:r>
              <w:t>…</w:t>
            </w:r>
          </w:p>
        </w:tc>
        <w:tc>
          <w:tcPr>
            <w:tcW w:w="1134" w:type="dxa"/>
            <w:tcBorders>
              <w:top w:val="nil"/>
              <w:left w:val="single" w:sz="6" w:space="0" w:color="auto"/>
              <w:bottom w:val="nil"/>
              <w:right w:val="nil"/>
            </w:tcBorders>
          </w:tcPr>
          <w:p w14:paraId="541060D0" w14:textId="77777777" w:rsidR="00BF7668" w:rsidRDefault="00BF7668" w:rsidP="00D75083">
            <w:pPr>
              <w:pStyle w:val="TAL"/>
            </w:pPr>
            <w:r>
              <w:t>octet b+1*</w:t>
            </w:r>
          </w:p>
          <w:p w14:paraId="135EFF41" w14:textId="77777777" w:rsidR="00BF7668" w:rsidRDefault="00BF7668" w:rsidP="00D75083">
            <w:pPr>
              <w:pStyle w:val="TAL"/>
            </w:pPr>
          </w:p>
          <w:p w14:paraId="3E732579" w14:textId="77777777" w:rsidR="00BF7668" w:rsidRDefault="00BF7668" w:rsidP="00D75083">
            <w:pPr>
              <w:pStyle w:val="TAL"/>
            </w:pPr>
            <w:r>
              <w:t>octet c*</w:t>
            </w:r>
          </w:p>
        </w:tc>
      </w:tr>
      <w:tr w:rsidR="00BF7668" w14:paraId="3D48A27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3FD4491" w14:textId="77777777" w:rsidR="00BF7668" w:rsidRDefault="00BF7668" w:rsidP="00D75083">
            <w:pPr>
              <w:pStyle w:val="TAC"/>
            </w:pPr>
          </w:p>
          <w:p w14:paraId="163C4718" w14:textId="77777777" w:rsidR="00BF7668" w:rsidRDefault="00BF7668" w:rsidP="00D75083">
            <w:pPr>
              <w:pStyle w:val="TAC"/>
            </w:pPr>
            <w:r>
              <w:t>Selection criteria entry n</w:t>
            </w:r>
          </w:p>
        </w:tc>
        <w:tc>
          <w:tcPr>
            <w:tcW w:w="1134" w:type="dxa"/>
            <w:tcBorders>
              <w:top w:val="nil"/>
              <w:left w:val="single" w:sz="6" w:space="0" w:color="auto"/>
              <w:bottom w:val="nil"/>
              <w:right w:val="nil"/>
            </w:tcBorders>
          </w:tcPr>
          <w:p w14:paraId="21802416" w14:textId="77777777" w:rsidR="00BF7668" w:rsidRDefault="00BF7668" w:rsidP="00D75083">
            <w:pPr>
              <w:pStyle w:val="TAL"/>
            </w:pPr>
            <w:r>
              <w:t>octet c+1*</w:t>
            </w:r>
          </w:p>
          <w:p w14:paraId="4BF51497" w14:textId="77777777" w:rsidR="00BF7668" w:rsidRDefault="00BF7668" w:rsidP="00D75083">
            <w:pPr>
              <w:pStyle w:val="TAL"/>
            </w:pPr>
          </w:p>
          <w:p w14:paraId="1423D254" w14:textId="77777777" w:rsidR="00BF7668" w:rsidRDefault="00BF7668" w:rsidP="00D75083">
            <w:pPr>
              <w:pStyle w:val="TAL"/>
            </w:pPr>
            <w:r>
              <w:t>octet r*</w:t>
            </w:r>
          </w:p>
        </w:tc>
      </w:tr>
    </w:tbl>
    <w:p w14:paraId="268D0FFD" w14:textId="77777777" w:rsidR="00551E2D" w:rsidRDefault="00BF7668" w:rsidP="00551E2D">
      <w:pPr>
        <w:pStyle w:val="TF"/>
      </w:pPr>
      <w:r>
        <w:t>Figure 5.3.</w:t>
      </w:r>
      <w:r w:rsidR="00A05C1C">
        <w:t>2</w:t>
      </w:r>
      <w:r>
        <w:t>.4: Selection criteria</w:t>
      </w:r>
    </w:p>
    <w:tbl>
      <w:tblPr>
        <w:tblW w:w="0" w:type="auto"/>
        <w:jc w:val="center"/>
        <w:tblLayout w:type="fixed"/>
        <w:tblCellMar>
          <w:left w:w="28" w:type="dxa"/>
          <w:right w:w="56" w:type="dxa"/>
        </w:tblCellMar>
        <w:tblLook w:val="0000" w:firstRow="0" w:lastRow="0" w:firstColumn="0" w:lastColumn="0" w:noHBand="0" w:noVBand="0"/>
      </w:tblPr>
      <w:tblGrid>
        <w:gridCol w:w="708"/>
        <w:gridCol w:w="18"/>
        <w:gridCol w:w="691"/>
        <w:gridCol w:w="44"/>
        <w:gridCol w:w="665"/>
        <w:gridCol w:w="66"/>
        <w:gridCol w:w="643"/>
        <w:gridCol w:w="709"/>
        <w:gridCol w:w="709"/>
        <w:gridCol w:w="709"/>
        <w:gridCol w:w="709"/>
        <w:gridCol w:w="1134"/>
      </w:tblGrid>
      <w:tr w:rsidR="00551E2D" w:rsidRPr="00423F30" w14:paraId="525ABF4B" w14:textId="77777777" w:rsidTr="00551E2D">
        <w:trPr>
          <w:cantSplit/>
          <w:jc w:val="center"/>
        </w:trPr>
        <w:tc>
          <w:tcPr>
            <w:tcW w:w="708" w:type="dxa"/>
          </w:tcPr>
          <w:p w14:paraId="0CAB1A34" w14:textId="77777777" w:rsidR="00551E2D" w:rsidRPr="00423F30" w:rsidRDefault="00551E2D" w:rsidP="00551E2D">
            <w:pPr>
              <w:pStyle w:val="TAC"/>
            </w:pPr>
            <w:r w:rsidRPr="00423F30">
              <w:t>8</w:t>
            </w:r>
          </w:p>
        </w:tc>
        <w:tc>
          <w:tcPr>
            <w:tcW w:w="709" w:type="dxa"/>
            <w:gridSpan w:val="2"/>
          </w:tcPr>
          <w:p w14:paraId="1B1906B3" w14:textId="77777777" w:rsidR="00551E2D" w:rsidRPr="00423F30" w:rsidRDefault="00551E2D" w:rsidP="00551E2D">
            <w:pPr>
              <w:pStyle w:val="TAC"/>
            </w:pPr>
            <w:r w:rsidRPr="00423F30">
              <w:t>7</w:t>
            </w:r>
          </w:p>
        </w:tc>
        <w:tc>
          <w:tcPr>
            <w:tcW w:w="709" w:type="dxa"/>
            <w:gridSpan w:val="2"/>
          </w:tcPr>
          <w:p w14:paraId="2A22B148" w14:textId="77777777" w:rsidR="00551E2D" w:rsidRPr="00423F30" w:rsidRDefault="00551E2D" w:rsidP="00551E2D">
            <w:pPr>
              <w:pStyle w:val="TAC"/>
            </w:pPr>
            <w:r w:rsidRPr="00423F30">
              <w:t>6</w:t>
            </w:r>
          </w:p>
        </w:tc>
        <w:tc>
          <w:tcPr>
            <w:tcW w:w="709" w:type="dxa"/>
            <w:gridSpan w:val="2"/>
          </w:tcPr>
          <w:p w14:paraId="0FF7F019" w14:textId="77777777" w:rsidR="00551E2D" w:rsidRPr="00423F30" w:rsidRDefault="00551E2D" w:rsidP="00551E2D">
            <w:pPr>
              <w:pStyle w:val="TAC"/>
            </w:pPr>
            <w:r w:rsidRPr="00423F30">
              <w:t>5</w:t>
            </w:r>
          </w:p>
        </w:tc>
        <w:tc>
          <w:tcPr>
            <w:tcW w:w="709" w:type="dxa"/>
          </w:tcPr>
          <w:p w14:paraId="35C2B9DD" w14:textId="77777777" w:rsidR="00551E2D" w:rsidRPr="00423F30" w:rsidRDefault="00551E2D" w:rsidP="00551E2D">
            <w:pPr>
              <w:pStyle w:val="TAC"/>
            </w:pPr>
            <w:r w:rsidRPr="00423F30">
              <w:t>4</w:t>
            </w:r>
          </w:p>
        </w:tc>
        <w:tc>
          <w:tcPr>
            <w:tcW w:w="709" w:type="dxa"/>
          </w:tcPr>
          <w:p w14:paraId="0A611168" w14:textId="77777777" w:rsidR="00551E2D" w:rsidRPr="00423F30" w:rsidRDefault="00551E2D" w:rsidP="00551E2D">
            <w:pPr>
              <w:pStyle w:val="TAC"/>
            </w:pPr>
            <w:r w:rsidRPr="00423F30">
              <w:t>3</w:t>
            </w:r>
          </w:p>
        </w:tc>
        <w:tc>
          <w:tcPr>
            <w:tcW w:w="709" w:type="dxa"/>
          </w:tcPr>
          <w:p w14:paraId="48E56626" w14:textId="77777777" w:rsidR="00551E2D" w:rsidRPr="00423F30" w:rsidRDefault="00551E2D" w:rsidP="00551E2D">
            <w:pPr>
              <w:pStyle w:val="TAC"/>
            </w:pPr>
            <w:r w:rsidRPr="00423F30">
              <w:t>2</w:t>
            </w:r>
          </w:p>
        </w:tc>
        <w:tc>
          <w:tcPr>
            <w:tcW w:w="709" w:type="dxa"/>
          </w:tcPr>
          <w:p w14:paraId="238C8F75" w14:textId="77777777" w:rsidR="00551E2D" w:rsidRPr="00423F30" w:rsidRDefault="00551E2D" w:rsidP="00551E2D">
            <w:pPr>
              <w:pStyle w:val="TAC"/>
            </w:pPr>
            <w:r w:rsidRPr="00423F30">
              <w:t>1</w:t>
            </w:r>
          </w:p>
        </w:tc>
        <w:tc>
          <w:tcPr>
            <w:tcW w:w="1134" w:type="dxa"/>
          </w:tcPr>
          <w:p w14:paraId="62683233" w14:textId="77777777" w:rsidR="00551E2D" w:rsidRPr="00423F30" w:rsidRDefault="00551E2D" w:rsidP="00551E2D">
            <w:pPr>
              <w:pStyle w:val="TAL"/>
            </w:pPr>
          </w:p>
        </w:tc>
      </w:tr>
      <w:tr w:rsidR="00551E2D" w:rsidRPr="00423F30" w14:paraId="6269D8E4" w14:textId="77777777" w:rsidTr="00551E2D">
        <w:trPr>
          <w:jc w:val="center"/>
        </w:trPr>
        <w:tc>
          <w:tcPr>
            <w:tcW w:w="5671" w:type="dxa"/>
            <w:gridSpan w:val="11"/>
            <w:tcBorders>
              <w:top w:val="single" w:sz="6" w:space="0" w:color="auto"/>
              <w:left w:val="single" w:sz="6" w:space="0" w:color="auto"/>
              <w:bottom w:val="single" w:sz="6" w:space="0" w:color="auto"/>
              <w:right w:val="single" w:sz="6" w:space="0" w:color="auto"/>
            </w:tcBorders>
          </w:tcPr>
          <w:p w14:paraId="7E69883E" w14:textId="77777777" w:rsidR="00551E2D" w:rsidRPr="00423F30" w:rsidRDefault="00551E2D" w:rsidP="00551E2D">
            <w:pPr>
              <w:pStyle w:val="TAC"/>
            </w:pPr>
          </w:p>
          <w:p w14:paraId="319CB739" w14:textId="77777777" w:rsidR="00551E2D" w:rsidRPr="00423F30" w:rsidRDefault="00551E2D" w:rsidP="00551E2D">
            <w:pPr>
              <w:pStyle w:val="TAC"/>
            </w:pPr>
            <w:r w:rsidRPr="00423F30">
              <w:t>Length of selection criteria entry</w:t>
            </w:r>
          </w:p>
        </w:tc>
        <w:tc>
          <w:tcPr>
            <w:tcW w:w="1134" w:type="dxa"/>
          </w:tcPr>
          <w:p w14:paraId="642DD38E" w14:textId="77777777" w:rsidR="00551E2D" w:rsidRPr="00423F30" w:rsidRDefault="00551E2D" w:rsidP="00551E2D">
            <w:pPr>
              <w:pStyle w:val="TAL"/>
            </w:pPr>
            <w:r>
              <w:t>octet 12</w:t>
            </w:r>
          </w:p>
          <w:p w14:paraId="4D19E439" w14:textId="77777777" w:rsidR="00551E2D" w:rsidRPr="00423F30" w:rsidRDefault="00551E2D" w:rsidP="00551E2D">
            <w:pPr>
              <w:pStyle w:val="TAL"/>
            </w:pPr>
          </w:p>
          <w:p w14:paraId="75553F49" w14:textId="77777777" w:rsidR="00551E2D" w:rsidRPr="00423F30" w:rsidRDefault="00551E2D" w:rsidP="00551E2D">
            <w:pPr>
              <w:pStyle w:val="TAL"/>
            </w:pPr>
            <w:r>
              <w:t>octet 13</w:t>
            </w:r>
          </w:p>
        </w:tc>
      </w:tr>
      <w:tr w:rsidR="00551E2D" w:rsidRPr="00423F30" w14:paraId="5BE3DB78" w14:textId="77777777" w:rsidTr="00551E2D">
        <w:trPr>
          <w:jc w:val="center"/>
        </w:trPr>
        <w:tc>
          <w:tcPr>
            <w:tcW w:w="726" w:type="dxa"/>
            <w:gridSpan w:val="2"/>
            <w:tcBorders>
              <w:top w:val="single" w:sz="6" w:space="0" w:color="auto"/>
              <w:left w:val="single" w:sz="6" w:space="0" w:color="auto"/>
              <w:bottom w:val="single" w:sz="6" w:space="0" w:color="auto"/>
              <w:right w:val="single" w:sz="4" w:space="0" w:color="auto"/>
            </w:tcBorders>
          </w:tcPr>
          <w:p w14:paraId="11B288F5" w14:textId="77777777" w:rsidR="00551E2D" w:rsidRPr="00423F30" w:rsidRDefault="00551E2D" w:rsidP="00551E2D">
            <w:pPr>
              <w:pStyle w:val="TAC"/>
              <w:rPr>
                <w:rFonts w:hint="eastAsia"/>
                <w:lang w:eastAsia="zh-CN"/>
              </w:rPr>
            </w:pPr>
            <w:r>
              <w:rPr>
                <w:lang w:eastAsia="zh-CN"/>
              </w:rPr>
              <w:t>Spare</w:t>
            </w:r>
          </w:p>
        </w:tc>
        <w:tc>
          <w:tcPr>
            <w:tcW w:w="735" w:type="dxa"/>
            <w:gridSpan w:val="2"/>
            <w:tcBorders>
              <w:top w:val="single" w:sz="6" w:space="0" w:color="auto"/>
              <w:left w:val="single" w:sz="4" w:space="0" w:color="auto"/>
              <w:bottom w:val="single" w:sz="6" w:space="0" w:color="auto"/>
              <w:right w:val="single" w:sz="4" w:space="0" w:color="auto"/>
            </w:tcBorders>
          </w:tcPr>
          <w:p w14:paraId="093CE896" w14:textId="77777777" w:rsidR="00551E2D" w:rsidRPr="00423F30" w:rsidRDefault="00551E2D" w:rsidP="00551E2D">
            <w:pPr>
              <w:pStyle w:val="TAC"/>
              <w:rPr>
                <w:rFonts w:hint="eastAsia"/>
                <w:lang w:eastAsia="zh-CN"/>
              </w:rPr>
            </w:pPr>
            <w:r>
              <w:rPr>
                <w:rFonts w:hint="eastAsia"/>
                <w:lang w:eastAsia="zh-CN"/>
              </w:rPr>
              <w:t>MaxBSS</w:t>
            </w:r>
            <w:r>
              <w:rPr>
                <w:lang w:eastAsia="zh-CN"/>
              </w:rPr>
              <w:t>load ind</w:t>
            </w:r>
          </w:p>
        </w:tc>
        <w:tc>
          <w:tcPr>
            <w:tcW w:w="731" w:type="dxa"/>
            <w:gridSpan w:val="2"/>
            <w:tcBorders>
              <w:top w:val="single" w:sz="6" w:space="0" w:color="auto"/>
              <w:left w:val="single" w:sz="4" w:space="0" w:color="auto"/>
              <w:bottom w:val="single" w:sz="6" w:space="0" w:color="auto"/>
              <w:right w:val="single" w:sz="4" w:space="0" w:color="auto"/>
            </w:tcBorders>
          </w:tcPr>
          <w:p w14:paraId="00B38435" w14:textId="77777777" w:rsidR="00551E2D" w:rsidRPr="00423F30" w:rsidRDefault="00551E2D" w:rsidP="00551E2D">
            <w:pPr>
              <w:pStyle w:val="TAC"/>
              <w:rPr>
                <w:rFonts w:hint="eastAsia"/>
                <w:lang w:eastAsia="zh-CN"/>
              </w:rPr>
            </w:pPr>
            <w:r w:rsidRPr="00423F30">
              <w:t>Home network ind</w:t>
            </w:r>
          </w:p>
        </w:tc>
        <w:tc>
          <w:tcPr>
            <w:tcW w:w="3479" w:type="dxa"/>
            <w:gridSpan w:val="5"/>
            <w:tcBorders>
              <w:top w:val="single" w:sz="6" w:space="0" w:color="auto"/>
              <w:left w:val="single" w:sz="4" w:space="0" w:color="auto"/>
              <w:bottom w:val="single" w:sz="6" w:space="0" w:color="auto"/>
              <w:right w:val="single" w:sz="6" w:space="0" w:color="auto"/>
            </w:tcBorders>
          </w:tcPr>
          <w:p w14:paraId="01E3A433" w14:textId="77777777" w:rsidR="00551E2D" w:rsidRPr="00423F30" w:rsidRDefault="00551E2D" w:rsidP="00551E2D">
            <w:pPr>
              <w:pStyle w:val="TAC"/>
            </w:pPr>
            <w:r w:rsidRPr="00423F30">
              <w:t>Criteria priority</w:t>
            </w:r>
          </w:p>
        </w:tc>
        <w:tc>
          <w:tcPr>
            <w:tcW w:w="1134" w:type="dxa"/>
          </w:tcPr>
          <w:p w14:paraId="151EDBD3" w14:textId="77777777" w:rsidR="00551E2D" w:rsidRPr="00423F30" w:rsidRDefault="00551E2D" w:rsidP="00551E2D">
            <w:pPr>
              <w:pStyle w:val="TAL"/>
            </w:pPr>
            <w:r>
              <w:t>octet 14</w:t>
            </w:r>
          </w:p>
        </w:tc>
      </w:tr>
      <w:tr w:rsidR="00551E2D" w:rsidRPr="00423F30" w14:paraId="6B9280D8" w14:textId="77777777" w:rsidTr="00551E2D">
        <w:trPr>
          <w:jc w:val="center"/>
        </w:trPr>
        <w:tc>
          <w:tcPr>
            <w:tcW w:w="5671" w:type="dxa"/>
            <w:gridSpan w:val="11"/>
            <w:tcBorders>
              <w:top w:val="single" w:sz="6" w:space="0" w:color="auto"/>
              <w:left w:val="single" w:sz="6" w:space="0" w:color="auto"/>
              <w:bottom w:val="single" w:sz="6" w:space="0" w:color="auto"/>
              <w:right w:val="single" w:sz="6" w:space="0" w:color="auto"/>
            </w:tcBorders>
          </w:tcPr>
          <w:p w14:paraId="4F67636C" w14:textId="77777777" w:rsidR="00551E2D" w:rsidRDefault="00551E2D" w:rsidP="00551E2D">
            <w:pPr>
              <w:pStyle w:val="TAC"/>
              <w:rPr>
                <w:lang w:eastAsia="zh-CN"/>
              </w:rPr>
            </w:pPr>
          </w:p>
          <w:p w14:paraId="4C5DF9B4" w14:textId="77777777" w:rsidR="00551E2D" w:rsidRPr="00423F30" w:rsidRDefault="00551E2D" w:rsidP="00551E2D">
            <w:pPr>
              <w:pStyle w:val="TAC"/>
              <w:rPr>
                <w:rFonts w:hint="eastAsia"/>
                <w:lang w:eastAsia="zh-CN"/>
              </w:rPr>
            </w:pPr>
            <w:r>
              <w:rPr>
                <w:rFonts w:hint="eastAsia"/>
                <w:lang w:eastAsia="zh-CN"/>
              </w:rPr>
              <w:t>Maximum</w:t>
            </w:r>
            <w:r>
              <w:rPr>
                <w:lang w:eastAsia="zh-CN"/>
              </w:rPr>
              <w:t xml:space="preserve"> BSS load value</w:t>
            </w:r>
          </w:p>
        </w:tc>
        <w:tc>
          <w:tcPr>
            <w:tcW w:w="1134" w:type="dxa"/>
          </w:tcPr>
          <w:p w14:paraId="4C415591" w14:textId="77777777" w:rsidR="00551E2D" w:rsidRDefault="00551E2D" w:rsidP="00551E2D">
            <w:pPr>
              <w:pStyle w:val="TAL"/>
            </w:pPr>
            <w:r>
              <w:t>octet 15</w:t>
            </w:r>
          </w:p>
          <w:p w14:paraId="017C7A17" w14:textId="77777777" w:rsidR="00551E2D" w:rsidRPr="00423F30" w:rsidRDefault="00551E2D" w:rsidP="00551E2D">
            <w:pPr>
              <w:pStyle w:val="TAL"/>
            </w:pPr>
          </w:p>
          <w:p w14:paraId="1F6472BD" w14:textId="77777777" w:rsidR="00551E2D" w:rsidRPr="00423F30" w:rsidRDefault="00551E2D" w:rsidP="00551E2D">
            <w:pPr>
              <w:pStyle w:val="TAL"/>
            </w:pPr>
            <w:r>
              <w:t>octet 16</w:t>
            </w:r>
          </w:p>
        </w:tc>
      </w:tr>
      <w:tr w:rsidR="00551E2D" w:rsidRPr="00423F30" w14:paraId="7C0D7F80"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6E65CF0C" w14:textId="77777777" w:rsidR="00551E2D" w:rsidRDefault="00551E2D" w:rsidP="00551E2D">
            <w:pPr>
              <w:pStyle w:val="TAC"/>
              <w:rPr>
                <w:lang w:eastAsia="zh-CN"/>
              </w:rPr>
            </w:pPr>
          </w:p>
          <w:p w14:paraId="52C4E93B" w14:textId="77777777" w:rsidR="00551E2D" w:rsidRPr="00423F30" w:rsidRDefault="00551E2D" w:rsidP="00551E2D">
            <w:pPr>
              <w:pStyle w:val="TAC"/>
              <w:rPr>
                <w:rFonts w:hint="eastAsia"/>
                <w:lang w:eastAsia="zh-CN"/>
              </w:rPr>
            </w:pPr>
            <w:r>
              <w:rPr>
                <w:lang w:eastAsia="zh-CN"/>
              </w:rPr>
              <w:t>Selection c</w:t>
            </w:r>
            <w:r>
              <w:rPr>
                <w:rFonts w:hint="eastAsia"/>
                <w:lang w:eastAsia="zh-CN"/>
              </w:rPr>
              <w:t>riteria</w:t>
            </w:r>
            <w:r>
              <w:rPr>
                <w:lang w:eastAsia="zh-CN"/>
              </w:rPr>
              <w:t xml:space="preserve"> set 1</w:t>
            </w:r>
          </w:p>
        </w:tc>
        <w:tc>
          <w:tcPr>
            <w:tcW w:w="1134" w:type="dxa"/>
            <w:tcBorders>
              <w:top w:val="nil"/>
              <w:left w:val="single" w:sz="6" w:space="0" w:color="auto"/>
              <w:bottom w:val="nil"/>
              <w:right w:val="nil"/>
            </w:tcBorders>
          </w:tcPr>
          <w:p w14:paraId="67346F99" w14:textId="77777777" w:rsidR="00551E2D" w:rsidRPr="00423F30" w:rsidRDefault="00551E2D" w:rsidP="00551E2D">
            <w:pPr>
              <w:pStyle w:val="TAL"/>
            </w:pPr>
            <w:r>
              <w:t>octet 17</w:t>
            </w:r>
          </w:p>
          <w:p w14:paraId="61AA2163" w14:textId="77777777" w:rsidR="00551E2D" w:rsidRPr="00423F30" w:rsidRDefault="00551E2D" w:rsidP="00551E2D">
            <w:pPr>
              <w:pStyle w:val="TAL"/>
            </w:pPr>
          </w:p>
          <w:p w14:paraId="56CFC6E1" w14:textId="77777777" w:rsidR="00551E2D" w:rsidRPr="00423F30" w:rsidRDefault="00551E2D" w:rsidP="00551E2D">
            <w:pPr>
              <w:pStyle w:val="TAL"/>
            </w:pPr>
            <w:r>
              <w:t>octet t*</w:t>
            </w:r>
          </w:p>
        </w:tc>
      </w:tr>
      <w:tr w:rsidR="00551E2D" w:rsidRPr="00423F30" w14:paraId="043CD4EB"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2CE14291" w14:textId="77777777" w:rsidR="00551E2D" w:rsidRDefault="00551E2D" w:rsidP="00551E2D">
            <w:pPr>
              <w:pStyle w:val="TAC"/>
              <w:rPr>
                <w:lang w:eastAsia="zh-CN"/>
              </w:rPr>
            </w:pPr>
          </w:p>
          <w:p w14:paraId="58C39243" w14:textId="77777777" w:rsidR="00551E2D" w:rsidRPr="00423F30" w:rsidRDefault="00551E2D" w:rsidP="00551E2D">
            <w:pPr>
              <w:pStyle w:val="TAC"/>
              <w:rPr>
                <w:rFonts w:hint="eastAsia"/>
                <w:lang w:eastAsia="zh-CN"/>
              </w:rPr>
            </w:pPr>
            <w:r>
              <w:rPr>
                <w:lang w:eastAsia="zh-CN"/>
              </w:rPr>
              <w:t>…</w:t>
            </w:r>
          </w:p>
        </w:tc>
        <w:tc>
          <w:tcPr>
            <w:tcW w:w="1134" w:type="dxa"/>
            <w:tcBorders>
              <w:top w:val="nil"/>
              <w:left w:val="single" w:sz="6" w:space="0" w:color="auto"/>
              <w:bottom w:val="nil"/>
              <w:right w:val="nil"/>
            </w:tcBorders>
          </w:tcPr>
          <w:p w14:paraId="61CEE928" w14:textId="77777777" w:rsidR="00551E2D" w:rsidRPr="00423F30" w:rsidRDefault="00551E2D" w:rsidP="00551E2D">
            <w:pPr>
              <w:pStyle w:val="TAL"/>
            </w:pPr>
            <w:r>
              <w:t>octet t</w:t>
            </w:r>
            <w:r w:rsidRPr="00423F30">
              <w:t>+1*</w:t>
            </w:r>
          </w:p>
          <w:p w14:paraId="59D3950C" w14:textId="77777777" w:rsidR="00551E2D" w:rsidRPr="00423F30" w:rsidRDefault="00551E2D" w:rsidP="00551E2D">
            <w:pPr>
              <w:pStyle w:val="TAL"/>
            </w:pPr>
          </w:p>
          <w:p w14:paraId="2509CE52" w14:textId="77777777" w:rsidR="00551E2D" w:rsidRPr="00423F30" w:rsidRDefault="00551E2D" w:rsidP="00551E2D">
            <w:pPr>
              <w:pStyle w:val="TAL"/>
            </w:pPr>
            <w:r>
              <w:t>octet y*</w:t>
            </w:r>
          </w:p>
        </w:tc>
      </w:tr>
      <w:tr w:rsidR="00551E2D" w:rsidRPr="00423F30" w14:paraId="64144110"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2CC0E688" w14:textId="77777777" w:rsidR="00551E2D" w:rsidRDefault="00551E2D" w:rsidP="00551E2D">
            <w:pPr>
              <w:pStyle w:val="TAC"/>
              <w:rPr>
                <w:lang w:eastAsia="zh-CN"/>
              </w:rPr>
            </w:pPr>
          </w:p>
          <w:p w14:paraId="7F58BADB" w14:textId="77777777" w:rsidR="00551E2D" w:rsidRPr="00423F30" w:rsidRDefault="00551E2D" w:rsidP="00551E2D">
            <w:pPr>
              <w:pStyle w:val="TAC"/>
              <w:rPr>
                <w:rFonts w:hint="eastAsia"/>
                <w:lang w:eastAsia="zh-CN"/>
              </w:rPr>
            </w:pPr>
            <w:r>
              <w:rPr>
                <w:lang w:eastAsia="zh-CN"/>
              </w:rPr>
              <w:t>Selection c</w:t>
            </w:r>
            <w:r>
              <w:rPr>
                <w:rFonts w:hint="eastAsia"/>
                <w:lang w:eastAsia="zh-CN"/>
              </w:rPr>
              <w:t>riteria</w:t>
            </w:r>
            <w:r>
              <w:rPr>
                <w:lang w:eastAsia="zh-CN"/>
              </w:rPr>
              <w:t xml:space="preserve"> set n (n &lt;= 5)</w:t>
            </w:r>
          </w:p>
        </w:tc>
        <w:tc>
          <w:tcPr>
            <w:tcW w:w="1134" w:type="dxa"/>
            <w:tcBorders>
              <w:top w:val="nil"/>
              <w:left w:val="single" w:sz="6" w:space="0" w:color="auto"/>
              <w:bottom w:val="nil"/>
              <w:right w:val="nil"/>
            </w:tcBorders>
          </w:tcPr>
          <w:p w14:paraId="0A056065" w14:textId="77777777" w:rsidR="00551E2D" w:rsidRPr="00423F30" w:rsidRDefault="00551E2D" w:rsidP="00551E2D">
            <w:pPr>
              <w:pStyle w:val="TAL"/>
            </w:pPr>
            <w:r w:rsidRPr="00423F30">
              <w:t>o</w:t>
            </w:r>
            <w:r>
              <w:t>ctet y</w:t>
            </w:r>
            <w:r w:rsidRPr="00423F30">
              <w:t>+1*</w:t>
            </w:r>
          </w:p>
          <w:p w14:paraId="0B4FA77C" w14:textId="77777777" w:rsidR="00551E2D" w:rsidRPr="00423F30" w:rsidRDefault="00551E2D" w:rsidP="00551E2D">
            <w:pPr>
              <w:pStyle w:val="TAL"/>
            </w:pPr>
          </w:p>
          <w:p w14:paraId="09D8FAA5" w14:textId="77777777" w:rsidR="00551E2D" w:rsidRPr="00423F30" w:rsidRDefault="00551E2D" w:rsidP="00551E2D">
            <w:pPr>
              <w:pStyle w:val="TAL"/>
            </w:pPr>
            <w:r>
              <w:t>octet a</w:t>
            </w:r>
            <w:r w:rsidRPr="00423F30">
              <w:t>*</w:t>
            </w:r>
          </w:p>
        </w:tc>
      </w:tr>
    </w:tbl>
    <w:p w14:paraId="7810FAB2" w14:textId="77777777" w:rsidR="00551E2D" w:rsidRDefault="00551E2D" w:rsidP="00551E2D">
      <w:pPr>
        <w:pStyle w:val="TF"/>
      </w:pPr>
      <w:r>
        <w:t>Figure 5.3.2.4a: Selection criteria entry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94"/>
        <w:gridCol w:w="615"/>
        <w:gridCol w:w="709"/>
        <w:gridCol w:w="709"/>
        <w:gridCol w:w="709"/>
        <w:gridCol w:w="1134"/>
      </w:tblGrid>
      <w:tr w:rsidR="00551E2D" w:rsidRPr="00423F30" w14:paraId="00F3A199" w14:textId="77777777" w:rsidTr="00551E2D">
        <w:trPr>
          <w:cantSplit/>
          <w:jc w:val="center"/>
        </w:trPr>
        <w:tc>
          <w:tcPr>
            <w:tcW w:w="708" w:type="dxa"/>
          </w:tcPr>
          <w:p w14:paraId="3E6E707B" w14:textId="77777777" w:rsidR="00551E2D" w:rsidRPr="00423F30" w:rsidRDefault="00551E2D" w:rsidP="00551E2D">
            <w:pPr>
              <w:pStyle w:val="TAC"/>
            </w:pPr>
            <w:r w:rsidRPr="00423F30">
              <w:t>8</w:t>
            </w:r>
          </w:p>
        </w:tc>
        <w:tc>
          <w:tcPr>
            <w:tcW w:w="709" w:type="dxa"/>
          </w:tcPr>
          <w:p w14:paraId="2DDDF53A" w14:textId="77777777" w:rsidR="00551E2D" w:rsidRPr="00423F30" w:rsidRDefault="00551E2D" w:rsidP="00551E2D">
            <w:pPr>
              <w:pStyle w:val="TAC"/>
            </w:pPr>
            <w:r w:rsidRPr="00423F30">
              <w:t>7</w:t>
            </w:r>
          </w:p>
        </w:tc>
        <w:tc>
          <w:tcPr>
            <w:tcW w:w="709" w:type="dxa"/>
          </w:tcPr>
          <w:p w14:paraId="3715840B" w14:textId="77777777" w:rsidR="00551E2D" w:rsidRPr="00423F30" w:rsidRDefault="00551E2D" w:rsidP="00551E2D">
            <w:pPr>
              <w:pStyle w:val="TAC"/>
            </w:pPr>
            <w:r w:rsidRPr="00423F30">
              <w:t>6</w:t>
            </w:r>
          </w:p>
        </w:tc>
        <w:tc>
          <w:tcPr>
            <w:tcW w:w="709" w:type="dxa"/>
          </w:tcPr>
          <w:p w14:paraId="4F7768E5" w14:textId="77777777" w:rsidR="00551E2D" w:rsidRPr="00423F30" w:rsidRDefault="00551E2D" w:rsidP="00551E2D">
            <w:pPr>
              <w:pStyle w:val="TAC"/>
            </w:pPr>
            <w:r w:rsidRPr="00423F30">
              <w:t>5</w:t>
            </w:r>
          </w:p>
        </w:tc>
        <w:tc>
          <w:tcPr>
            <w:tcW w:w="709" w:type="dxa"/>
            <w:gridSpan w:val="2"/>
          </w:tcPr>
          <w:p w14:paraId="32FFFD4C" w14:textId="77777777" w:rsidR="00551E2D" w:rsidRPr="00423F30" w:rsidRDefault="00551E2D" w:rsidP="00551E2D">
            <w:pPr>
              <w:pStyle w:val="TAC"/>
            </w:pPr>
            <w:r w:rsidRPr="00423F30">
              <w:t>4</w:t>
            </w:r>
          </w:p>
        </w:tc>
        <w:tc>
          <w:tcPr>
            <w:tcW w:w="709" w:type="dxa"/>
          </w:tcPr>
          <w:p w14:paraId="21A519DD" w14:textId="77777777" w:rsidR="00551E2D" w:rsidRPr="00423F30" w:rsidRDefault="00551E2D" w:rsidP="00551E2D">
            <w:pPr>
              <w:pStyle w:val="TAC"/>
            </w:pPr>
            <w:r w:rsidRPr="00423F30">
              <w:t>3</w:t>
            </w:r>
          </w:p>
        </w:tc>
        <w:tc>
          <w:tcPr>
            <w:tcW w:w="709" w:type="dxa"/>
          </w:tcPr>
          <w:p w14:paraId="55DDF12D" w14:textId="77777777" w:rsidR="00551E2D" w:rsidRPr="00423F30" w:rsidRDefault="00551E2D" w:rsidP="00551E2D">
            <w:pPr>
              <w:pStyle w:val="TAC"/>
            </w:pPr>
            <w:r w:rsidRPr="00423F30">
              <w:t>2</w:t>
            </w:r>
          </w:p>
        </w:tc>
        <w:tc>
          <w:tcPr>
            <w:tcW w:w="709" w:type="dxa"/>
          </w:tcPr>
          <w:p w14:paraId="3E7A2689" w14:textId="77777777" w:rsidR="00551E2D" w:rsidRPr="00423F30" w:rsidRDefault="00551E2D" w:rsidP="00551E2D">
            <w:pPr>
              <w:pStyle w:val="TAC"/>
            </w:pPr>
            <w:r w:rsidRPr="00423F30">
              <w:t>1</w:t>
            </w:r>
          </w:p>
        </w:tc>
        <w:tc>
          <w:tcPr>
            <w:tcW w:w="1134" w:type="dxa"/>
          </w:tcPr>
          <w:p w14:paraId="6F2531C7" w14:textId="77777777" w:rsidR="00551E2D" w:rsidRPr="00423F30" w:rsidRDefault="00551E2D" w:rsidP="00551E2D">
            <w:pPr>
              <w:pStyle w:val="TAL"/>
            </w:pPr>
          </w:p>
        </w:tc>
      </w:tr>
      <w:tr w:rsidR="00551E2D" w:rsidRPr="00423F30" w14:paraId="6486C8D6" w14:textId="77777777" w:rsidTr="00551E2D">
        <w:trPr>
          <w:jc w:val="center"/>
        </w:trPr>
        <w:tc>
          <w:tcPr>
            <w:tcW w:w="5671" w:type="dxa"/>
            <w:gridSpan w:val="9"/>
            <w:tcBorders>
              <w:top w:val="single" w:sz="6" w:space="0" w:color="auto"/>
              <w:left w:val="single" w:sz="6" w:space="0" w:color="auto"/>
              <w:bottom w:val="single" w:sz="6" w:space="0" w:color="auto"/>
              <w:right w:val="single" w:sz="6" w:space="0" w:color="auto"/>
            </w:tcBorders>
          </w:tcPr>
          <w:p w14:paraId="1D8B1944" w14:textId="77777777" w:rsidR="00551E2D" w:rsidRPr="00423F30" w:rsidRDefault="00551E2D" w:rsidP="00551E2D">
            <w:pPr>
              <w:pStyle w:val="TAC"/>
            </w:pPr>
          </w:p>
          <w:p w14:paraId="7C54FF65" w14:textId="77777777" w:rsidR="00551E2D" w:rsidRPr="00423F30" w:rsidRDefault="00551E2D" w:rsidP="00551E2D">
            <w:pPr>
              <w:pStyle w:val="TAC"/>
            </w:pPr>
            <w:r w:rsidRPr="00423F30">
              <w:t xml:space="preserve">Length of selection criteria </w:t>
            </w:r>
            <w:r>
              <w:t>set</w:t>
            </w:r>
          </w:p>
        </w:tc>
        <w:tc>
          <w:tcPr>
            <w:tcW w:w="1134" w:type="dxa"/>
          </w:tcPr>
          <w:p w14:paraId="63D6CC26" w14:textId="77777777" w:rsidR="00551E2D" w:rsidRPr="00423F30" w:rsidRDefault="00551E2D" w:rsidP="00551E2D">
            <w:pPr>
              <w:pStyle w:val="TAL"/>
            </w:pPr>
            <w:r>
              <w:t>octet 17</w:t>
            </w:r>
          </w:p>
          <w:p w14:paraId="4262B92D" w14:textId="77777777" w:rsidR="00551E2D" w:rsidRPr="00423F30" w:rsidRDefault="00551E2D" w:rsidP="00551E2D">
            <w:pPr>
              <w:pStyle w:val="TAL"/>
            </w:pPr>
          </w:p>
          <w:p w14:paraId="6066D859" w14:textId="77777777" w:rsidR="00551E2D" w:rsidRPr="00423F30" w:rsidRDefault="00551E2D" w:rsidP="00551E2D">
            <w:pPr>
              <w:pStyle w:val="TAL"/>
            </w:pPr>
            <w:r>
              <w:t>octet 18</w:t>
            </w:r>
          </w:p>
        </w:tc>
      </w:tr>
      <w:tr w:rsidR="00551E2D" w:rsidRPr="00423F30" w14:paraId="70F4D170" w14:textId="77777777" w:rsidTr="00551E2D">
        <w:trPr>
          <w:jc w:val="center"/>
        </w:trPr>
        <w:tc>
          <w:tcPr>
            <w:tcW w:w="2929" w:type="dxa"/>
            <w:gridSpan w:val="5"/>
            <w:tcBorders>
              <w:top w:val="single" w:sz="6" w:space="0" w:color="auto"/>
              <w:left w:val="single" w:sz="6" w:space="0" w:color="auto"/>
              <w:bottom w:val="single" w:sz="6" w:space="0" w:color="auto"/>
              <w:right w:val="single" w:sz="4" w:space="0" w:color="auto"/>
            </w:tcBorders>
          </w:tcPr>
          <w:p w14:paraId="21D3B946" w14:textId="77777777" w:rsidR="00551E2D" w:rsidRDefault="00551E2D" w:rsidP="00551E2D">
            <w:pPr>
              <w:pStyle w:val="TAC"/>
            </w:pPr>
            <w:r>
              <w:t>S</w:t>
            </w:r>
            <w:r w:rsidRPr="00423F30">
              <w:t xml:space="preserve">election criteria </w:t>
            </w:r>
            <w:r>
              <w:t>set type</w:t>
            </w:r>
          </w:p>
          <w:p w14:paraId="52776BC0" w14:textId="77777777" w:rsidR="00551E2D" w:rsidRDefault="00551E2D" w:rsidP="00551E2D">
            <w:pPr>
              <w:pStyle w:val="TAC"/>
              <w:rPr>
                <w:lang w:eastAsia="zh-CN"/>
              </w:rPr>
            </w:pPr>
            <w:r>
              <w:rPr>
                <w:rFonts w:hint="eastAsia"/>
                <w:lang w:eastAsia="zh-CN"/>
              </w:rPr>
              <w:t>{p</w:t>
            </w:r>
            <w:r w:rsidRPr="00423F30">
              <w:rPr>
                <w:rFonts w:hint="eastAsia"/>
                <w:lang w:eastAsia="zh-CN"/>
              </w:rPr>
              <w:t>referred SSID list</w:t>
            </w:r>
            <w:r>
              <w:rPr>
                <w:lang w:eastAsia="zh-CN"/>
              </w:rPr>
              <w:t>,</w:t>
            </w:r>
          </w:p>
          <w:p w14:paraId="4A6D7CDE" w14:textId="77777777" w:rsidR="00551E2D" w:rsidRDefault="00551E2D" w:rsidP="00551E2D">
            <w:pPr>
              <w:pStyle w:val="TAC"/>
              <w:rPr>
                <w:rFonts w:hint="eastAsia"/>
                <w:lang w:eastAsia="zh-CN"/>
              </w:rPr>
            </w:pPr>
            <w:r>
              <w:rPr>
                <w:rFonts w:hint="eastAsia"/>
                <w:lang w:eastAsia="zh-CN"/>
              </w:rPr>
              <w:t>p</w:t>
            </w:r>
            <w:r w:rsidRPr="00423F30">
              <w:rPr>
                <w:rFonts w:hint="eastAsia"/>
                <w:lang w:eastAsia="zh-CN"/>
              </w:rPr>
              <w:t xml:space="preserve">referred </w:t>
            </w:r>
            <w:r w:rsidRPr="00423F30">
              <w:rPr>
                <w:lang w:eastAsia="zh-CN"/>
              </w:rPr>
              <w:t>roaming partner list</w:t>
            </w:r>
            <w:r>
              <w:rPr>
                <w:lang w:eastAsia="zh-CN"/>
              </w:rPr>
              <w:t>,</w:t>
            </w:r>
          </w:p>
          <w:p w14:paraId="655C1B80" w14:textId="77777777" w:rsidR="00551E2D" w:rsidRDefault="00551E2D" w:rsidP="00551E2D">
            <w:pPr>
              <w:pStyle w:val="TAC"/>
              <w:rPr>
                <w:lang w:eastAsia="zh-CN"/>
              </w:rPr>
            </w:pPr>
            <w:r>
              <w:rPr>
                <w:rFonts w:hint="eastAsia"/>
                <w:lang w:eastAsia="zh-CN"/>
              </w:rPr>
              <w:t>r</w:t>
            </w:r>
            <w:r w:rsidRPr="00423F30">
              <w:rPr>
                <w:rFonts w:hint="eastAsia"/>
                <w:lang w:eastAsia="zh-CN"/>
              </w:rPr>
              <w:t xml:space="preserve">equired </w:t>
            </w:r>
            <w:r w:rsidRPr="00423F30">
              <w:rPr>
                <w:lang w:eastAsia="zh-CN"/>
              </w:rPr>
              <w:t>protocol port tuple</w:t>
            </w:r>
            <w:r>
              <w:rPr>
                <w:lang w:eastAsia="zh-CN"/>
              </w:rPr>
              <w:t>,</w:t>
            </w:r>
          </w:p>
          <w:p w14:paraId="1997E8F3" w14:textId="77777777" w:rsidR="00551E2D" w:rsidRDefault="00551E2D" w:rsidP="00551E2D">
            <w:pPr>
              <w:pStyle w:val="TAC"/>
              <w:rPr>
                <w:lang w:eastAsia="zh-CN"/>
              </w:rPr>
            </w:pPr>
            <w:r w:rsidRPr="00423F30">
              <w:rPr>
                <w:lang w:eastAsia="zh-CN"/>
              </w:rPr>
              <w:t>SP exclusion list</w:t>
            </w:r>
            <w:r>
              <w:rPr>
                <w:lang w:eastAsia="zh-CN"/>
              </w:rPr>
              <w:t>,</w:t>
            </w:r>
          </w:p>
          <w:p w14:paraId="73D077E2" w14:textId="77777777" w:rsidR="00551E2D" w:rsidRPr="00423F30" w:rsidRDefault="00551E2D" w:rsidP="00551E2D">
            <w:pPr>
              <w:pStyle w:val="TAC"/>
              <w:rPr>
                <w:rFonts w:hint="eastAsia"/>
                <w:lang w:eastAsia="zh-CN"/>
              </w:rPr>
            </w:pPr>
            <w:r>
              <w:rPr>
                <w:rFonts w:hint="eastAsia"/>
                <w:lang w:eastAsia="zh-CN"/>
              </w:rPr>
              <w:t>m</w:t>
            </w:r>
            <w:r w:rsidRPr="00423F30">
              <w:rPr>
                <w:rFonts w:hint="eastAsia"/>
                <w:lang w:eastAsia="zh-CN"/>
              </w:rPr>
              <w:t>in</w:t>
            </w:r>
            <w:r w:rsidR="000D68D4">
              <w:rPr>
                <w:lang w:eastAsia="zh-CN"/>
              </w:rPr>
              <w:t>i</w:t>
            </w:r>
            <w:r w:rsidRPr="00423F30">
              <w:rPr>
                <w:rFonts w:hint="eastAsia"/>
                <w:lang w:eastAsia="zh-CN"/>
              </w:rPr>
              <w:t>mum</w:t>
            </w:r>
            <w:r w:rsidRPr="00423F30">
              <w:rPr>
                <w:lang w:eastAsia="zh-CN"/>
              </w:rPr>
              <w:t xml:space="preserve"> backhaul</w:t>
            </w:r>
            <w:r w:rsidRPr="00423F30">
              <w:rPr>
                <w:rFonts w:hint="eastAsia"/>
                <w:lang w:eastAsia="zh-CN"/>
              </w:rPr>
              <w:t xml:space="preserve"> </w:t>
            </w:r>
            <w:r w:rsidRPr="00423F30">
              <w:rPr>
                <w:lang w:eastAsia="zh-CN"/>
              </w:rPr>
              <w:t>threshold</w:t>
            </w:r>
            <w:r>
              <w:rPr>
                <w:rFonts w:hint="eastAsia"/>
                <w:lang w:eastAsia="zh-CN"/>
              </w:rPr>
              <w:t>}</w:t>
            </w:r>
          </w:p>
        </w:tc>
        <w:tc>
          <w:tcPr>
            <w:tcW w:w="2742" w:type="dxa"/>
            <w:gridSpan w:val="4"/>
            <w:tcBorders>
              <w:top w:val="single" w:sz="6" w:space="0" w:color="auto"/>
              <w:left w:val="single" w:sz="4" w:space="0" w:color="auto"/>
              <w:bottom w:val="single" w:sz="6" w:space="0" w:color="auto"/>
              <w:right w:val="single" w:sz="6" w:space="0" w:color="auto"/>
            </w:tcBorders>
          </w:tcPr>
          <w:p w14:paraId="1F940F7E" w14:textId="77777777" w:rsidR="00551E2D" w:rsidRPr="00423F30" w:rsidRDefault="00551E2D" w:rsidP="00551E2D">
            <w:pPr>
              <w:pStyle w:val="TAC"/>
              <w:rPr>
                <w:rFonts w:hint="eastAsia"/>
                <w:lang w:eastAsia="zh-CN"/>
              </w:rPr>
            </w:pPr>
            <w:r>
              <w:rPr>
                <w:lang w:eastAsia="zh-CN"/>
              </w:rPr>
              <w:t>Number of sub entries</w:t>
            </w:r>
          </w:p>
        </w:tc>
        <w:tc>
          <w:tcPr>
            <w:tcW w:w="1134" w:type="dxa"/>
          </w:tcPr>
          <w:p w14:paraId="0E2307F4" w14:textId="77777777" w:rsidR="00551E2D" w:rsidRPr="00423F30" w:rsidRDefault="00551E2D" w:rsidP="00551E2D">
            <w:pPr>
              <w:pStyle w:val="TAL"/>
            </w:pPr>
            <w:r>
              <w:t>octet 19</w:t>
            </w:r>
          </w:p>
        </w:tc>
      </w:tr>
      <w:tr w:rsidR="00551E2D" w:rsidRPr="00423F30" w14:paraId="100A0E8A" w14:textId="77777777" w:rsidTr="00551E2D">
        <w:trPr>
          <w:jc w:val="center"/>
        </w:trPr>
        <w:tc>
          <w:tcPr>
            <w:tcW w:w="5671" w:type="dxa"/>
            <w:gridSpan w:val="9"/>
            <w:tcBorders>
              <w:top w:val="single" w:sz="6" w:space="0" w:color="auto"/>
              <w:left w:val="single" w:sz="6" w:space="0" w:color="auto"/>
              <w:bottom w:val="single" w:sz="6" w:space="0" w:color="auto"/>
              <w:right w:val="single" w:sz="6" w:space="0" w:color="auto"/>
            </w:tcBorders>
          </w:tcPr>
          <w:p w14:paraId="7B139F8F" w14:textId="77777777" w:rsidR="00551E2D" w:rsidRDefault="00551E2D" w:rsidP="00551E2D">
            <w:pPr>
              <w:pStyle w:val="TAC"/>
              <w:rPr>
                <w:lang w:eastAsia="zh-CN"/>
              </w:rPr>
            </w:pPr>
          </w:p>
          <w:p w14:paraId="3ADD241D" w14:textId="77777777" w:rsidR="00551E2D" w:rsidRPr="00423F30" w:rsidRDefault="00551E2D" w:rsidP="00551E2D">
            <w:pPr>
              <w:pStyle w:val="TAC"/>
              <w:rPr>
                <w:rFonts w:hint="eastAsia"/>
                <w:lang w:eastAsia="zh-CN"/>
              </w:rPr>
            </w:pPr>
            <w:r>
              <w:rPr>
                <w:lang w:eastAsia="zh-CN"/>
              </w:rPr>
              <w:t>S</w:t>
            </w:r>
            <w:r>
              <w:rPr>
                <w:rFonts w:hint="eastAsia"/>
                <w:lang w:eastAsia="zh-CN"/>
              </w:rPr>
              <w:t xml:space="preserve">ub </w:t>
            </w:r>
            <w:r>
              <w:rPr>
                <w:lang w:eastAsia="zh-CN"/>
              </w:rPr>
              <w:t>entry 1</w:t>
            </w:r>
          </w:p>
        </w:tc>
        <w:tc>
          <w:tcPr>
            <w:tcW w:w="1134" w:type="dxa"/>
          </w:tcPr>
          <w:p w14:paraId="50BF4D6B" w14:textId="77777777" w:rsidR="00551E2D" w:rsidRDefault="00551E2D" w:rsidP="00551E2D">
            <w:pPr>
              <w:pStyle w:val="TAL"/>
            </w:pPr>
            <w:r>
              <w:t>octet 20</w:t>
            </w:r>
          </w:p>
          <w:p w14:paraId="5609D664" w14:textId="77777777" w:rsidR="00551E2D" w:rsidRPr="00423F30" w:rsidRDefault="00551E2D" w:rsidP="00551E2D">
            <w:pPr>
              <w:pStyle w:val="TAL"/>
            </w:pPr>
          </w:p>
          <w:p w14:paraId="52728FF8" w14:textId="77777777" w:rsidR="00551E2D" w:rsidRPr="00423F30" w:rsidRDefault="00551E2D" w:rsidP="00551E2D">
            <w:pPr>
              <w:pStyle w:val="TAL"/>
            </w:pPr>
            <w:r>
              <w:t>octet aa</w:t>
            </w:r>
          </w:p>
        </w:tc>
      </w:tr>
      <w:tr w:rsidR="00551E2D" w:rsidRPr="00423F30" w14:paraId="0621C63E" w14:textId="77777777" w:rsidTr="00551E2D">
        <w:trPr>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6CDC77C2" w14:textId="77777777" w:rsidR="00551E2D" w:rsidRDefault="00551E2D" w:rsidP="00551E2D">
            <w:pPr>
              <w:pStyle w:val="TAC"/>
              <w:rPr>
                <w:lang w:eastAsia="zh-CN"/>
              </w:rPr>
            </w:pPr>
          </w:p>
          <w:p w14:paraId="60EB2D15" w14:textId="77777777" w:rsidR="00551E2D" w:rsidRPr="00423F30" w:rsidRDefault="00551E2D" w:rsidP="00551E2D">
            <w:pPr>
              <w:pStyle w:val="TAC"/>
              <w:rPr>
                <w:rFonts w:hint="eastAsia"/>
                <w:lang w:eastAsia="zh-CN"/>
              </w:rPr>
            </w:pPr>
            <w:r>
              <w:rPr>
                <w:lang w:eastAsia="zh-CN"/>
              </w:rPr>
              <w:t>…</w:t>
            </w:r>
          </w:p>
        </w:tc>
        <w:tc>
          <w:tcPr>
            <w:tcW w:w="1134" w:type="dxa"/>
            <w:tcBorders>
              <w:top w:val="nil"/>
              <w:left w:val="single" w:sz="6" w:space="0" w:color="auto"/>
              <w:bottom w:val="nil"/>
              <w:right w:val="nil"/>
            </w:tcBorders>
          </w:tcPr>
          <w:p w14:paraId="392D7624" w14:textId="77777777" w:rsidR="00551E2D" w:rsidRPr="00423F30" w:rsidRDefault="00551E2D" w:rsidP="00551E2D">
            <w:pPr>
              <w:pStyle w:val="TAL"/>
            </w:pPr>
            <w:r>
              <w:t>octet aa+1</w:t>
            </w:r>
          </w:p>
          <w:p w14:paraId="201A120E" w14:textId="77777777" w:rsidR="00551E2D" w:rsidRPr="00423F30" w:rsidRDefault="00551E2D" w:rsidP="00551E2D">
            <w:pPr>
              <w:pStyle w:val="TAL"/>
            </w:pPr>
          </w:p>
          <w:p w14:paraId="233367CC" w14:textId="77777777" w:rsidR="00551E2D" w:rsidRPr="00423F30" w:rsidRDefault="00551E2D" w:rsidP="00551E2D">
            <w:pPr>
              <w:pStyle w:val="TAL"/>
            </w:pPr>
            <w:r>
              <w:t>octet bb</w:t>
            </w:r>
          </w:p>
        </w:tc>
      </w:tr>
      <w:tr w:rsidR="00551E2D" w:rsidRPr="00423F30" w14:paraId="5CF21388" w14:textId="77777777" w:rsidTr="00551E2D">
        <w:trPr>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58BEF6CA" w14:textId="77777777" w:rsidR="00551E2D" w:rsidRDefault="00551E2D" w:rsidP="00551E2D">
            <w:pPr>
              <w:pStyle w:val="TAC"/>
              <w:rPr>
                <w:lang w:eastAsia="zh-CN"/>
              </w:rPr>
            </w:pPr>
          </w:p>
          <w:p w14:paraId="310E7B0D" w14:textId="77777777" w:rsidR="00551E2D" w:rsidRPr="00423F30" w:rsidRDefault="00551E2D" w:rsidP="00551E2D">
            <w:pPr>
              <w:pStyle w:val="TAC"/>
              <w:rPr>
                <w:rFonts w:hint="eastAsia"/>
                <w:lang w:eastAsia="zh-CN"/>
              </w:rPr>
            </w:pPr>
            <w:r>
              <w:rPr>
                <w:lang w:eastAsia="zh-CN"/>
              </w:rPr>
              <w:t>S</w:t>
            </w:r>
            <w:r>
              <w:rPr>
                <w:rFonts w:hint="eastAsia"/>
                <w:lang w:eastAsia="zh-CN"/>
              </w:rPr>
              <w:t xml:space="preserve">ub </w:t>
            </w:r>
            <w:r>
              <w:rPr>
                <w:lang w:eastAsia="zh-CN"/>
              </w:rPr>
              <w:t>entry n</w:t>
            </w:r>
          </w:p>
        </w:tc>
        <w:tc>
          <w:tcPr>
            <w:tcW w:w="1134" w:type="dxa"/>
            <w:tcBorders>
              <w:top w:val="nil"/>
              <w:left w:val="single" w:sz="6" w:space="0" w:color="auto"/>
              <w:bottom w:val="nil"/>
              <w:right w:val="nil"/>
            </w:tcBorders>
          </w:tcPr>
          <w:p w14:paraId="13936922" w14:textId="77777777" w:rsidR="00551E2D" w:rsidRPr="00423F30" w:rsidRDefault="00551E2D" w:rsidP="00551E2D">
            <w:pPr>
              <w:pStyle w:val="TAL"/>
            </w:pPr>
            <w:r w:rsidRPr="00423F30">
              <w:t>o</w:t>
            </w:r>
            <w:r>
              <w:t>ctet cc+1</w:t>
            </w:r>
          </w:p>
          <w:p w14:paraId="1934F4CD" w14:textId="77777777" w:rsidR="00551E2D" w:rsidRPr="00423F30" w:rsidRDefault="00551E2D" w:rsidP="00551E2D">
            <w:pPr>
              <w:pStyle w:val="TAL"/>
            </w:pPr>
          </w:p>
          <w:p w14:paraId="1FA01FD6" w14:textId="77777777" w:rsidR="00551E2D" w:rsidRPr="00423F30" w:rsidRDefault="00551E2D" w:rsidP="00551E2D">
            <w:pPr>
              <w:pStyle w:val="TAL"/>
            </w:pPr>
            <w:r>
              <w:t>octet dd</w:t>
            </w:r>
          </w:p>
        </w:tc>
      </w:tr>
    </w:tbl>
    <w:p w14:paraId="4DE42A7D" w14:textId="77777777" w:rsidR="00551E2D" w:rsidRDefault="00551E2D" w:rsidP="00551E2D">
      <w:pPr>
        <w:pStyle w:val="TF"/>
      </w:pPr>
      <w:r>
        <w:t>Figure 5.3.2.4b: Selection criteria set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56"/>
        <w:gridCol w:w="610"/>
        <w:gridCol w:w="43"/>
        <w:gridCol w:w="709"/>
        <w:gridCol w:w="1134"/>
      </w:tblGrid>
      <w:tr w:rsidR="00551E2D" w:rsidRPr="00423F30" w14:paraId="122F625B" w14:textId="77777777" w:rsidTr="00551E2D">
        <w:trPr>
          <w:cantSplit/>
          <w:jc w:val="center"/>
        </w:trPr>
        <w:tc>
          <w:tcPr>
            <w:tcW w:w="708" w:type="dxa"/>
          </w:tcPr>
          <w:p w14:paraId="453ECE55" w14:textId="77777777" w:rsidR="00551E2D" w:rsidRPr="00423F30" w:rsidRDefault="00551E2D" w:rsidP="00551E2D">
            <w:pPr>
              <w:pStyle w:val="TAC"/>
            </w:pPr>
            <w:r w:rsidRPr="00423F30">
              <w:lastRenderedPageBreak/>
              <w:t>8</w:t>
            </w:r>
          </w:p>
        </w:tc>
        <w:tc>
          <w:tcPr>
            <w:tcW w:w="709" w:type="dxa"/>
          </w:tcPr>
          <w:p w14:paraId="157E7351" w14:textId="77777777" w:rsidR="00551E2D" w:rsidRPr="00423F30" w:rsidRDefault="00551E2D" w:rsidP="00551E2D">
            <w:pPr>
              <w:pStyle w:val="TAC"/>
            </w:pPr>
            <w:r w:rsidRPr="00423F30">
              <w:t>7</w:t>
            </w:r>
          </w:p>
        </w:tc>
        <w:tc>
          <w:tcPr>
            <w:tcW w:w="709" w:type="dxa"/>
          </w:tcPr>
          <w:p w14:paraId="2F1A9523" w14:textId="77777777" w:rsidR="00551E2D" w:rsidRPr="00423F30" w:rsidRDefault="00551E2D" w:rsidP="00551E2D">
            <w:pPr>
              <w:pStyle w:val="TAC"/>
            </w:pPr>
            <w:r w:rsidRPr="00423F30">
              <w:t>6</w:t>
            </w:r>
          </w:p>
        </w:tc>
        <w:tc>
          <w:tcPr>
            <w:tcW w:w="709" w:type="dxa"/>
          </w:tcPr>
          <w:p w14:paraId="29D827B9" w14:textId="77777777" w:rsidR="00551E2D" w:rsidRPr="00423F30" w:rsidRDefault="00551E2D" w:rsidP="00551E2D">
            <w:pPr>
              <w:pStyle w:val="TAC"/>
            </w:pPr>
            <w:r w:rsidRPr="00423F30">
              <w:t>5</w:t>
            </w:r>
          </w:p>
        </w:tc>
        <w:tc>
          <w:tcPr>
            <w:tcW w:w="709" w:type="dxa"/>
          </w:tcPr>
          <w:p w14:paraId="6478AD09" w14:textId="77777777" w:rsidR="00551E2D" w:rsidRPr="00423F30" w:rsidRDefault="00551E2D" w:rsidP="00551E2D">
            <w:pPr>
              <w:pStyle w:val="TAC"/>
            </w:pPr>
            <w:r w:rsidRPr="00423F30">
              <w:t>4</w:t>
            </w:r>
          </w:p>
        </w:tc>
        <w:tc>
          <w:tcPr>
            <w:tcW w:w="709" w:type="dxa"/>
          </w:tcPr>
          <w:p w14:paraId="04932164" w14:textId="77777777" w:rsidR="00551E2D" w:rsidRPr="00423F30" w:rsidRDefault="00551E2D" w:rsidP="00551E2D">
            <w:pPr>
              <w:pStyle w:val="TAC"/>
            </w:pPr>
            <w:r w:rsidRPr="00423F30">
              <w:t>3</w:t>
            </w:r>
          </w:p>
        </w:tc>
        <w:tc>
          <w:tcPr>
            <w:tcW w:w="709" w:type="dxa"/>
            <w:gridSpan w:val="3"/>
          </w:tcPr>
          <w:p w14:paraId="1B74BB1E" w14:textId="77777777" w:rsidR="00551E2D" w:rsidRPr="00423F30" w:rsidRDefault="00551E2D" w:rsidP="00551E2D">
            <w:pPr>
              <w:pStyle w:val="TAC"/>
            </w:pPr>
            <w:r w:rsidRPr="00423F30">
              <w:t>2</w:t>
            </w:r>
          </w:p>
        </w:tc>
        <w:tc>
          <w:tcPr>
            <w:tcW w:w="709" w:type="dxa"/>
          </w:tcPr>
          <w:p w14:paraId="683B33CE" w14:textId="77777777" w:rsidR="00551E2D" w:rsidRPr="00423F30" w:rsidRDefault="00551E2D" w:rsidP="00551E2D">
            <w:pPr>
              <w:pStyle w:val="TAC"/>
            </w:pPr>
            <w:r w:rsidRPr="00423F30">
              <w:t>1</w:t>
            </w:r>
          </w:p>
        </w:tc>
        <w:tc>
          <w:tcPr>
            <w:tcW w:w="1134" w:type="dxa"/>
          </w:tcPr>
          <w:p w14:paraId="423F51BC" w14:textId="77777777" w:rsidR="00551E2D" w:rsidRPr="00423F30" w:rsidRDefault="00551E2D" w:rsidP="00551E2D">
            <w:pPr>
              <w:pStyle w:val="TAL"/>
            </w:pPr>
          </w:p>
        </w:tc>
      </w:tr>
      <w:tr w:rsidR="00551E2D" w:rsidRPr="00423F30" w14:paraId="6A20A5DD"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3EDCF45B" w14:textId="77777777" w:rsidR="00551E2D" w:rsidRPr="00423F30" w:rsidRDefault="00551E2D" w:rsidP="00551E2D">
            <w:pPr>
              <w:pStyle w:val="TAC"/>
            </w:pPr>
            <w:r w:rsidRPr="00423F30">
              <w:t xml:space="preserve">Length of </w:t>
            </w:r>
            <w:r>
              <w:t>sub entry {</w:t>
            </w:r>
            <w:r w:rsidRPr="00800C1A">
              <w:t>set type</w:t>
            </w:r>
            <w:r>
              <w:t xml:space="preserve"> = </w:t>
            </w:r>
            <w:r w:rsidRPr="00800C1A">
              <w:t>preferred SSID list</w:t>
            </w:r>
            <w:r>
              <w:t>}</w:t>
            </w:r>
          </w:p>
        </w:tc>
        <w:tc>
          <w:tcPr>
            <w:tcW w:w="1134" w:type="dxa"/>
          </w:tcPr>
          <w:p w14:paraId="3D9722D9" w14:textId="77777777" w:rsidR="00551E2D" w:rsidRPr="00423F30" w:rsidRDefault="00551E2D" w:rsidP="00551E2D">
            <w:pPr>
              <w:pStyle w:val="TAL"/>
            </w:pPr>
            <w:r>
              <w:t>octet 20</w:t>
            </w:r>
          </w:p>
        </w:tc>
      </w:tr>
      <w:tr w:rsidR="00551E2D" w:rsidRPr="00423F30" w14:paraId="03089412"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0187F09F" w14:textId="77777777" w:rsidR="00551E2D" w:rsidRPr="00423F30" w:rsidRDefault="00551E2D" w:rsidP="00551E2D">
            <w:pPr>
              <w:pStyle w:val="TAC"/>
              <w:rPr>
                <w:rFonts w:hint="eastAsia"/>
                <w:lang w:eastAsia="zh-CN"/>
              </w:rPr>
            </w:pPr>
            <w:r>
              <w:rPr>
                <w:rFonts w:hint="eastAsia"/>
                <w:lang w:eastAsia="zh-CN"/>
              </w:rPr>
              <w:t xml:space="preserve">WLAN </w:t>
            </w:r>
            <w:r>
              <w:rPr>
                <w:lang w:eastAsia="zh-CN"/>
              </w:rPr>
              <w:t>priority</w:t>
            </w:r>
          </w:p>
        </w:tc>
        <w:tc>
          <w:tcPr>
            <w:tcW w:w="1134" w:type="dxa"/>
          </w:tcPr>
          <w:p w14:paraId="5726B55D" w14:textId="77777777" w:rsidR="00551E2D" w:rsidRPr="00423F30" w:rsidRDefault="00551E2D" w:rsidP="00551E2D">
            <w:pPr>
              <w:pStyle w:val="TAL"/>
            </w:pPr>
            <w:r>
              <w:t>octet 21</w:t>
            </w:r>
          </w:p>
        </w:tc>
      </w:tr>
      <w:tr w:rsidR="00551E2D" w:rsidRPr="00423F30" w14:paraId="3E8FA08C" w14:textId="77777777" w:rsidTr="00551E2D">
        <w:trPr>
          <w:jc w:val="center"/>
        </w:trPr>
        <w:tc>
          <w:tcPr>
            <w:tcW w:w="4309" w:type="dxa"/>
            <w:gridSpan w:val="7"/>
            <w:tcBorders>
              <w:top w:val="single" w:sz="6" w:space="0" w:color="auto"/>
              <w:left w:val="single" w:sz="6" w:space="0" w:color="auto"/>
              <w:bottom w:val="single" w:sz="6" w:space="0" w:color="auto"/>
              <w:right w:val="single" w:sz="4" w:space="0" w:color="auto"/>
            </w:tcBorders>
          </w:tcPr>
          <w:p w14:paraId="7B2528F6" w14:textId="77777777" w:rsidR="00551E2D" w:rsidRDefault="00551E2D" w:rsidP="00551E2D">
            <w:pPr>
              <w:pStyle w:val="TAC"/>
              <w:rPr>
                <w:lang w:eastAsia="zh-CN"/>
              </w:rPr>
            </w:pPr>
            <w:r>
              <w:rPr>
                <w:rFonts w:hint="eastAsia"/>
                <w:lang w:eastAsia="zh-CN"/>
              </w:rPr>
              <w:t>0</w:t>
            </w:r>
          </w:p>
          <w:p w14:paraId="5BA16EF0" w14:textId="77777777" w:rsidR="00551E2D" w:rsidRPr="00423F30" w:rsidRDefault="00551E2D" w:rsidP="00551E2D">
            <w:pPr>
              <w:pStyle w:val="TAC"/>
              <w:rPr>
                <w:rFonts w:hint="eastAsia"/>
                <w:lang w:eastAsia="zh-CN"/>
              </w:rPr>
            </w:pPr>
            <w:r>
              <w:rPr>
                <w:rFonts w:hint="eastAsia"/>
                <w:lang w:eastAsia="zh-CN"/>
              </w:rPr>
              <w:t>Spare</w:t>
            </w:r>
          </w:p>
        </w:tc>
        <w:tc>
          <w:tcPr>
            <w:tcW w:w="610" w:type="dxa"/>
            <w:tcBorders>
              <w:top w:val="single" w:sz="6" w:space="0" w:color="auto"/>
              <w:left w:val="single" w:sz="4" w:space="0" w:color="auto"/>
              <w:bottom w:val="single" w:sz="6" w:space="0" w:color="auto"/>
              <w:right w:val="single" w:sz="4" w:space="0" w:color="auto"/>
            </w:tcBorders>
          </w:tcPr>
          <w:p w14:paraId="5B29CA9F" w14:textId="77777777" w:rsidR="00551E2D" w:rsidRPr="00423F30" w:rsidRDefault="00551E2D" w:rsidP="00551E2D">
            <w:pPr>
              <w:pStyle w:val="TAC"/>
              <w:rPr>
                <w:rFonts w:hint="eastAsia"/>
                <w:lang w:eastAsia="zh-CN"/>
              </w:rPr>
            </w:pPr>
            <w:r w:rsidRPr="00A10683">
              <w:t>HESSID ind</w:t>
            </w:r>
          </w:p>
        </w:tc>
        <w:tc>
          <w:tcPr>
            <w:tcW w:w="752" w:type="dxa"/>
            <w:gridSpan w:val="2"/>
            <w:tcBorders>
              <w:top w:val="single" w:sz="6" w:space="0" w:color="auto"/>
              <w:left w:val="single" w:sz="4" w:space="0" w:color="auto"/>
              <w:bottom w:val="single" w:sz="6" w:space="0" w:color="auto"/>
              <w:right w:val="single" w:sz="6" w:space="0" w:color="auto"/>
            </w:tcBorders>
          </w:tcPr>
          <w:p w14:paraId="6D4F2301" w14:textId="77777777" w:rsidR="00551E2D" w:rsidRPr="00423F30" w:rsidRDefault="00551E2D" w:rsidP="00551E2D">
            <w:pPr>
              <w:pStyle w:val="TAC"/>
              <w:rPr>
                <w:rFonts w:hint="eastAsia"/>
                <w:lang w:eastAsia="zh-CN"/>
              </w:rPr>
            </w:pPr>
            <w:r w:rsidRPr="00A10683">
              <w:t>SSID ind</w:t>
            </w:r>
          </w:p>
        </w:tc>
        <w:tc>
          <w:tcPr>
            <w:tcW w:w="1134" w:type="dxa"/>
          </w:tcPr>
          <w:p w14:paraId="0FFED720" w14:textId="77777777" w:rsidR="00551E2D" w:rsidRPr="00423F30" w:rsidRDefault="00551E2D" w:rsidP="00551E2D">
            <w:pPr>
              <w:pStyle w:val="TAL"/>
            </w:pPr>
            <w:r>
              <w:t>octet 22</w:t>
            </w:r>
          </w:p>
        </w:tc>
      </w:tr>
      <w:tr w:rsidR="00551E2D" w:rsidRPr="00423F30" w14:paraId="16707F8C"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270EDDFF" w14:textId="77777777" w:rsidR="00551E2D" w:rsidRDefault="00551E2D" w:rsidP="00551E2D">
            <w:pPr>
              <w:pStyle w:val="TAC"/>
              <w:rPr>
                <w:rFonts w:hint="eastAsia"/>
                <w:lang w:eastAsia="zh-CN"/>
              </w:rPr>
            </w:pPr>
            <w:r>
              <w:rPr>
                <w:rFonts w:hint="eastAsia"/>
                <w:lang w:eastAsia="zh-CN"/>
              </w:rPr>
              <w:t>SSID</w:t>
            </w:r>
            <w:r>
              <w:rPr>
                <w:lang w:eastAsia="zh-CN"/>
              </w:rPr>
              <w:t xml:space="preserve"> length</w:t>
            </w:r>
          </w:p>
        </w:tc>
        <w:tc>
          <w:tcPr>
            <w:tcW w:w="1134" w:type="dxa"/>
          </w:tcPr>
          <w:p w14:paraId="00674FE4" w14:textId="77777777" w:rsidR="00551E2D" w:rsidRDefault="00551E2D" w:rsidP="00551E2D">
            <w:pPr>
              <w:pStyle w:val="TAL"/>
              <w:rPr>
                <w:rFonts w:hint="eastAsia"/>
                <w:lang w:eastAsia="zh-CN"/>
              </w:rPr>
            </w:pPr>
            <w:r>
              <w:rPr>
                <w:lang w:eastAsia="zh-CN"/>
              </w:rPr>
              <w:t>octet</w:t>
            </w:r>
            <w:r>
              <w:rPr>
                <w:rFonts w:hint="eastAsia"/>
                <w:lang w:eastAsia="zh-CN"/>
              </w:rPr>
              <w:t xml:space="preserve"> </w:t>
            </w:r>
            <w:r>
              <w:rPr>
                <w:lang w:eastAsia="zh-CN"/>
              </w:rPr>
              <w:t>23</w:t>
            </w:r>
            <w:r w:rsidR="00664575">
              <w:rPr>
                <w:lang w:eastAsia="zh-CN"/>
              </w:rPr>
              <w:t>*</w:t>
            </w:r>
          </w:p>
        </w:tc>
      </w:tr>
      <w:tr w:rsidR="00551E2D" w:rsidRPr="00423F30" w14:paraId="61496983" w14:textId="77777777" w:rsidTr="00551E2D">
        <w:trPr>
          <w:trHeight w:val="641"/>
          <w:jc w:val="center"/>
        </w:trPr>
        <w:tc>
          <w:tcPr>
            <w:tcW w:w="5671" w:type="dxa"/>
            <w:gridSpan w:val="10"/>
            <w:tcBorders>
              <w:top w:val="single" w:sz="6" w:space="0" w:color="auto"/>
              <w:left w:val="single" w:sz="6" w:space="0" w:color="auto"/>
              <w:bottom w:val="single" w:sz="6" w:space="0" w:color="auto"/>
              <w:right w:val="single" w:sz="6" w:space="0" w:color="auto"/>
            </w:tcBorders>
          </w:tcPr>
          <w:p w14:paraId="74D9EDA8" w14:textId="77777777" w:rsidR="00551E2D" w:rsidRDefault="00551E2D" w:rsidP="00551E2D">
            <w:pPr>
              <w:pStyle w:val="TAC"/>
              <w:rPr>
                <w:lang w:eastAsia="zh-CN"/>
              </w:rPr>
            </w:pPr>
          </w:p>
          <w:p w14:paraId="677F3F65" w14:textId="77777777" w:rsidR="00551E2D" w:rsidRPr="00423F30" w:rsidRDefault="00551E2D" w:rsidP="00551E2D">
            <w:pPr>
              <w:pStyle w:val="TAC"/>
              <w:rPr>
                <w:rFonts w:hint="eastAsia"/>
                <w:lang w:eastAsia="zh-CN"/>
              </w:rPr>
            </w:pPr>
            <w:r>
              <w:rPr>
                <w:rFonts w:hint="eastAsia"/>
                <w:lang w:eastAsia="zh-CN"/>
              </w:rPr>
              <w:t>SSID</w:t>
            </w:r>
          </w:p>
        </w:tc>
        <w:tc>
          <w:tcPr>
            <w:tcW w:w="1134" w:type="dxa"/>
            <w:tcBorders>
              <w:top w:val="nil"/>
              <w:left w:val="single" w:sz="6" w:space="0" w:color="auto"/>
              <w:bottom w:val="nil"/>
              <w:right w:val="nil"/>
            </w:tcBorders>
          </w:tcPr>
          <w:p w14:paraId="17AFF15E" w14:textId="77777777" w:rsidR="00551E2D" w:rsidRPr="00423F30" w:rsidRDefault="00551E2D" w:rsidP="00551E2D">
            <w:pPr>
              <w:pStyle w:val="TAL"/>
            </w:pPr>
            <w:r>
              <w:t>octet 24</w:t>
            </w:r>
            <w:r w:rsidR="00664575">
              <w:t>*</w:t>
            </w:r>
          </w:p>
          <w:p w14:paraId="53CB574C" w14:textId="77777777" w:rsidR="00551E2D" w:rsidRPr="00423F30" w:rsidRDefault="00551E2D" w:rsidP="00551E2D">
            <w:pPr>
              <w:pStyle w:val="TAL"/>
            </w:pPr>
          </w:p>
          <w:p w14:paraId="3AE0E8A2" w14:textId="77777777" w:rsidR="00551E2D" w:rsidRPr="00423F30" w:rsidRDefault="00551E2D" w:rsidP="00551E2D">
            <w:pPr>
              <w:pStyle w:val="TAL"/>
            </w:pPr>
            <w:r>
              <w:t>octet ee*</w:t>
            </w:r>
          </w:p>
        </w:tc>
      </w:tr>
      <w:tr w:rsidR="00551E2D" w:rsidRPr="00423F30" w14:paraId="0AE7533C" w14:textId="77777777" w:rsidTr="00551E2D">
        <w:trPr>
          <w:trHeight w:val="641"/>
          <w:jc w:val="center"/>
        </w:trPr>
        <w:tc>
          <w:tcPr>
            <w:tcW w:w="5671" w:type="dxa"/>
            <w:gridSpan w:val="10"/>
            <w:tcBorders>
              <w:top w:val="single" w:sz="6" w:space="0" w:color="auto"/>
              <w:left w:val="single" w:sz="6" w:space="0" w:color="auto"/>
              <w:bottom w:val="single" w:sz="6" w:space="0" w:color="auto"/>
              <w:right w:val="single" w:sz="6" w:space="0" w:color="auto"/>
            </w:tcBorders>
          </w:tcPr>
          <w:p w14:paraId="5861BE8D" w14:textId="77777777" w:rsidR="00551E2D" w:rsidRDefault="00551E2D" w:rsidP="00551E2D">
            <w:pPr>
              <w:pStyle w:val="TAC"/>
              <w:rPr>
                <w:lang w:eastAsia="zh-CN"/>
              </w:rPr>
            </w:pPr>
          </w:p>
          <w:p w14:paraId="38D7F9A5" w14:textId="77777777" w:rsidR="00551E2D" w:rsidRDefault="00551E2D" w:rsidP="00551E2D">
            <w:pPr>
              <w:pStyle w:val="TAC"/>
              <w:rPr>
                <w:rFonts w:hint="eastAsia"/>
                <w:lang w:eastAsia="zh-CN"/>
              </w:rPr>
            </w:pPr>
            <w:r>
              <w:rPr>
                <w:rFonts w:hint="eastAsia"/>
                <w:lang w:eastAsia="zh-CN"/>
              </w:rPr>
              <w:t>HESSID</w:t>
            </w:r>
          </w:p>
        </w:tc>
        <w:tc>
          <w:tcPr>
            <w:tcW w:w="1134" w:type="dxa"/>
            <w:tcBorders>
              <w:top w:val="nil"/>
              <w:left w:val="single" w:sz="6" w:space="0" w:color="auto"/>
              <w:bottom w:val="nil"/>
              <w:right w:val="nil"/>
            </w:tcBorders>
          </w:tcPr>
          <w:p w14:paraId="50910149" w14:textId="77777777" w:rsidR="00551E2D" w:rsidRDefault="00551E2D" w:rsidP="00551E2D">
            <w:pPr>
              <w:pStyle w:val="TAL"/>
            </w:pPr>
            <w:r>
              <w:t>octet ee+1*</w:t>
            </w:r>
          </w:p>
          <w:p w14:paraId="65EB3F42" w14:textId="77777777" w:rsidR="00551E2D" w:rsidRDefault="00551E2D" w:rsidP="00551E2D">
            <w:pPr>
              <w:pStyle w:val="TAL"/>
            </w:pPr>
          </w:p>
          <w:p w14:paraId="0CE6BCD8" w14:textId="77777777" w:rsidR="00551E2D" w:rsidRPr="00423F30" w:rsidRDefault="00551E2D" w:rsidP="00551E2D">
            <w:pPr>
              <w:pStyle w:val="TAL"/>
            </w:pPr>
            <w:r>
              <w:t>octet ee+6*</w:t>
            </w:r>
          </w:p>
        </w:tc>
      </w:tr>
    </w:tbl>
    <w:p w14:paraId="6770D114" w14:textId="77777777" w:rsidR="00551E2D" w:rsidRDefault="00551E2D" w:rsidP="00551E2D">
      <w:pPr>
        <w:pStyle w:val="TF"/>
      </w:pPr>
      <w:r>
        <w:t>Figure 5.3.2.4c: Selection criteria sub entry {s</w:t>
      </w:r>
      <w:r w:rsidRPr="00800C1A">
        <w:t>election criteria set type</w:t>
      </w:r>
      <w:r>
        <w:t xml:space="preserve"> = </w:t>
      </w:r>
      <w:r w:rsidRPr="00800C1A">
        <w:t>preferred SSID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60DB27C6" w14:textId="77777777" w:rsidTr="00551E2D">
        <w:trPr>
          <w:cantSplit/>
          <w:jc w:val="center"/>
        </w:trPr>
        <w:tc>
          <w:tcPr>
            <w:tcW w:w="708" w:type="dxa"/>
          </w:tcPr>
          <w:p w14:paraId="6E11D384" w14:textId="77777777" w:rsidR="00551E2D" w:rsidRPr="00423F30" w:rsidRDefault="00551E2D" w:rsidP="00551E2D">
            <w:pPr>
              <w:pStyle w:val="TAC"/>
            </w:pPr>
            <w:r w:rsidRPr="00423F30">
              <w:t>8</w:t>
            </w:r>
          </w:p>
        </w:tc>
        <w:tc>
          <w:tcPr>
            <w:tcW w:w="709" w:type="dxa"/>
          </w:tcPr>
          <w:p w14:paraId="3CEC5455" w14:textId="77777777" w:rsidR="00551E2D" w:rsidRPr="00423F30" w:rsidRDefault="00551E2D" w:rsidP="00551E2D">
            <w:pPr>
              <w:pStyle w:val="TAC"/>
            </w:pPr>
            <w:r w:rsidRPr="00423F30">
              <w:t>7</w:t>
            </w:r>
          </w:p>
        </w:tc>
        <w:tc>
          <w:tcPr>
            <w:tcW w:w="709" w:type="dxa"/>
          </w:tcPr>
          <w:p w14:paraId="516C1193" w14:textId="77777777" w:rsidR="00551E2D" w:rsidRPr="00423F30" w:rsidRDefault="00551E2D" w:rsidP="00551E2D">
            <w:pPr>
              <w:pStyle w:val="TAC"/>
            </w:pPr>
            <w:r w:rsidRPr="00423F30">
              <w:t>6</w:t>
            </w:r>
          </w:p>
        </w:tc>
        <w:tc>
          <w:tcPr>
            <w:tcW w:w="709" w:type="dxa"/>
          </w:tcPr>
          <w:p w14:paraId="39EB264B" w14:textId="77777777" w:rsidR="00551E2D" w:rsidRPr="00423F30" w:rsidRDefault="00551E2D" w:rsidP="00551E2D">
            <w:pPr>
              <w:pStyle w:val="TAC"/>
            </w:pPr>
            <w:r w:rsidRPr="00423F30">
              <w:t>5</w:t>
            </w:r>
          </w:p>
        </w:tc>
        <w:tc>
          <w:tcPr>
            <w:tcW w:w="709" w:type="dxa"/>
          </w:tcPr>
          <w:p w14:paraId="0D28E8AF" w14:textId="77777777" w:rsidR="00551E2D" w:rsidRPr="00423F30" w:rsidRDefault="00551E2D" w:rsidP="00551E2D">
            <w:pPr>
              <w:pStyle w:val="TAC"/>
            </w:pPr>
            <w:r w:rsidRPr="00423F30">
              <w:t>4</w:t>
            </w:r>
          </w:p>
        </w:tc>
        <w:tc>
          <w:tcPr>
            <w:tcW w:w="709" w:type="dxa"/>
          </w:tcPr>
          <w:p w14:paraId="75734874" w14:textId="77777777" w:rsidR="00551E2D" w:rsidRPr="00423F30" w:rsidRDefault="00551E2D" w:rsidP="00551E2D">
            <w:pPr>
              <w:pStyle w:val="TAC"/>
            </w:pPr>
            <w:r w:rsidRPr="00423F30">
              <w:t>3</w:t>
            </w:r>
          </w:p>
        </w:tc>
        <w:tc>
          <w:tcPr>
            <w:tcW w:w="709" w:type="dxa"/>
          </w:tcPr>
          <w:p w14:paraId="62AF83E6" w14:textId="77777777" w:rsidR="00551E2D" w:rsidRPr="00423F30" w:rsidRDefault="00551E2D" w:rsidP="00551E2D">
            <w:pPr>
              <w:pStyle w:val="TAC"/>
            </w:pPr>
            <w:r w:rsidRPr="00423F30">
              <w:t>2</w:t>
            </w:r>
          </w:p>
        </w:tc>
        <w:tc>
          <w:tcPr>
            <w:tcW w:w="709" w:type="dxa"/>
          </w:tcPr>
          <w:p w14:paraId="0263EED7" w14:textId="77777777" w:rsidR="00551E2D" w:rsidRPr="00423F30" w:rsidRDefault="00551E2D" w:rsidP="00551E2D">
            <w:pPr>
              <w:pStyle w:val="TAC"/>
            </w:pPr>
            <w:r w:rsidRPr="00423F30">
              <w:t>1</w:t>
            </w:r>
          </w:p>
        </w:tc>
        <w:tc>
          <w:tcPr>
            <w:tcW w:w="1134" w:type="dxa"/>
          </w:tcPr>
          <w:p w14:paraId="4ECE713E" w14:textId="77777777" w:rsidR="00551E2D" w:rsidRPr="00423F30" w:rsidRDefault="00551E2D" w:rsidP="00551E2D">
            <w:pPr>
              <w:pStyle w:val="TAL"/>
            </w:pPr>
          </w:p>
        </w:tc>
      </w:tr>
      <w:tr w:rsidR="00551E2D" w:rsidRPr="00423F30" w14:paraId="1CF5BCE6"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291B603" w14:textId="77777777" w:rsidR="00551E2D" w:rsidRPr="00423F30" w:rsidRDefault="00551E2D" w:rsidP="00551E2D">
            <w:pPr>
              <w:pStyle w:val="TAC"/>
            </w:pPr>
            <w:r w:rsidRPr="00423F30">
              <w:t xml:space="preserve">Length of </w:t>
            </w:r>
            <w:r>
              <w:t>sub entry {</w:t>
            </w:r>
            <w:r w:rsidRPr="00800C1A">
              <w:t>set type</w:t>
            </w:r>
            <w:r>
              <w:t xml:space="preserve"> = </w:t>
            </w:r>
            <w:r w:rsidRPr="00A37D80">
              <w:t>preferred roaming partner list</w:t>
            </w:r>
            <w:r>
              <w:t>}</w:t>
            </w:r>
          </w:p>
        </w:tc>
        <w:tc>
          <w:tcPr>
            <w:tcW w:w="1134" w:type="dxa"/>
          </w:tcPr>
          <w:p w14:paraId="3B007E30" w14:textId="77777777" w:rsidR="00551E2D" w:rsidRPr="00423F30" w:rsidRDefault="00551E2D" w:rsidP="00551E2D">
            <w:pPr>
              <w:pStyle w:val="TAL"/>
            </w:pPr>
            <w:r>
              <w:t>octet 20</w:t>
            </w:r>
          </w:p>
        </w:tc>
      </w:tr>
      <w:tr w:rsidR="00551E2D" w:rsidRPr="00423F30" w14:paraId="42E992D6"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A5C85A5" w14:textId="77777777" w:rsidR="00551E2D" w:rsidRPr="00423F30" w:rsidRDefault="00551E2D" w:rsidP="00551E2D">
            <w:pPr>
              <w:pStyle w:val="TAC"/>
              <w:rPr>
                <w:rFonts w:hint="eastAsia"/>
                <w:lang w:eastAsia="zh-CN"/>
              </w:rPr>
            </w:pPr>
            <w:r>
              <w:rPr>
                <w:lang w:eastAsia="zh-CN"/>
              </w:rPr>
              <w:t>Priority</w:t>
            </w:r>
          </w:p>
        </w:tc>
        <w:tc>
          <w:tcPr>
            <w:tcW w:w="1134" w:type="dxa"/>
          </w:tcPr>
          <w:p w14:paraId="6A7FC65B" w14:textId="77777777" w:rsidR="00551E2D" w:rsidRDefault="00551E2D" w:rsidP="00795FB9">
            <w:pPr>
              <w:pStyle w:val="TAL"/>
            </w:pPr>
            <w:r>
              <w:t>octet 21</w:t>
            </w:r>
          </w:p>
        </w:tc>
      </w:tr>
      <w:tr w:rsidR="00551E2D" w:rsidRPr="00423F30" w14:paraId="41B4FE2B"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5B2E64C" w14:textId="77777777" w:rsidR="00551E2D" w:rsidRPr="00423F30" w:rsidRDefault="00551E2D" w:rsidP="00551E2D">
            <w:pPr>
              <w:pStyle w:val="TAC"/>
            </w:pPr>
            <w:r>
              <w:rPr>
                <w:lang w:eastAsia="zh-CN"/>
              </w:rPr>
              <w:t>FQDN_Match length</w:t>
            </w:r>
          </w:p>
        </w:tc>
        <w:tc>
          <w:tcPr>
            <w:tcW w:w="1134" w:type="dxa"/>
          </w:tcPr>
          <w:p w14:paraId="0B39C130" w14:textId="77777777" w:rsidR="00551E2D" w:rsidRPr="00423F30" w:rsidRDefault="00551E2D" w:rsidP="00551E2D">
            <w:pPr>
              <w:pStyle w:val="TAL"/>
            </w:pPr>
            <w:r>
              <w:t>octet 22</w:t>
            </w:r>
          </w:p>
        </w:tc>
      </w:tr>
      <w:tr w:rsidR="00551E2D" w:rsidRPr="00423F30" w14:paraId="1495B053"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878625" w14:textId="77777777" w:rsidR="00551E2D" w:rsidRDefault="00551E2D" w:rsidP="00551E2D">
            <w:pPr>
              <w:pStyle w:val="TAC"/>
              <w:rPr>
                <w:lang w:eastAsia="zh-CN"/>
              </w:rPr>
            </w:pPr>
          </w:p>
          <w:p w14:paraId="05322112" w14:textId="77777777" w:rsidR="00551E2D" w:rsidRPr="00423F30" w:rsidRDefault="00551E2D" w:rsidP="00551E2D">
            <w:pPr>
              <w:pStyle w:val="TAC"/>
              <w:rPr>
                <w:rFonts w:hint="eastAsia"/>
                <w:lang w:eastAsia="zh-CN"/>
              </w:rPr>
            </w:pPr>
            <w:r>
              <w:rPr>
                <w:lang w:eastAsia="zh-CN"/>
              </w:rPr>
              <w:t>FQDN_Match</w:t>
            </w:r>
          </w:p>
        </w:tc>
        <w:tc>
          <w:tcPr>
            <w:tcW w:w="1134" w:type="dxa"/>
            <w:tcBorders>
              <w:top w:val="nil"/>
              <w:left w:val="single" w:sz="6" w:space="0" w:color="auto"/>
              <w:bottom w:val="nil"/>
              <w:right w:val="nil"/>
            </w:tcBorders>
          </w:tcPr>
          <w:p w14:paraId="6F2B6B08" w14:textId="77777777" w:rsidR="00551E2D" w:rsidRPr="00423F30" w:rsidRDefault="00551E2D" w:rsidP="00551E2D">
            <w:pPr>
              <w:pStyle w:val="TAL"/>
            </w:pPr>
            <w:r>
              <w:t>octet 23</w:t>
            </w:r>
          </w:p>
          <w:p w14:paraId="6FB5F449" w14:textId="77777777" w:rsidR="00551E2D" w:rsidRPr="00423F30" w:rsidRDefault="00551E2D" w:rsidP="00551E2D">
            <w:pPr>
              <w:pStyle w:val="TAL"/>
            </w:pPr>
          </w:p>
          <w:p w14:paraId="32698164" w14:textId="77777777" w:rsidR="00551E2D" w:rsidRPr="00423F30" w:rsidRDefault="00551E2D" w:rsidP="00551E2D">
            <w:pPr>
              <w:pStyle w:val="TAL"/>
            </w:pPr>
            <w:r>
              <w:t>octet ee*</w:t>
            </w:r>
          </w:p>
        </w:tc>
      </w:tr>
      <w:tr w:rsidR="00551E2D" w:rsidRPr="00423F30" w14:paraId="64306BBC"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D9A0F35" w14:textId="77777777" w:rsidR="00551E2D" w:rsidRPr="00423F30" w:rsidRDefault="00551E2D" w:rsidP="00551E2D">
            <w:pPr>
              <w:pStyle w:val="TAC"/>
              <w:rPr>
                <w:rFonts w:hint="eastAsia"/>
                <w:lang w:eastAsia="zh-CN"/>
              </w:rPr>
            </w:pPr>
            <w:r>
              <w:rPr>
                <w:lang w:eastAsia="zh-CN"/>
              </w:rPr>
              <w:t>Country length</w:t>
            </w:r>
          </w:p>
        </w:tc>
        <w:tc>
          <w:tcPr>
            <w:tcW w:w="1134" w:type="dxa"/>
          </w:tcPr>
          <w:p w14:paraId="2A4640CB" w14:textId="77777777" w:rsidR="00551E2D" w:rsidRPr="00423F30" w:rsidRDefault="00551E2D" w:rsidP="00551E2D">
            <w:pPr>
              <w:pStyle w:val="TAL"/>
            </w:pPr>
            <w:r>
              <w:t>octet ee+1</w:t>
            </w:r>
          </w:p>
        </w:tc>
      </w:tr>
      <w:tr w:rsidR="00551E2D" w:rsidRPr="00423F30" w14:paraId="7110FE9B"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0A1E9C8" w14:textId="77777777" w:rsidR="00551E2D" w:rsidRDefault="00551E2D" w:rsidP="00551E2D">
            <w:pPr>
              <w:pStyle w:val="TAC"/>
              <w:rPr>
                <w:lang w:eastAsia="zh-CN"/>
              </w:rPr>
            </w:pPr>
          </w:p>
          <w:p w14:paraId="4E92795E" w14:textId="77777777" w:rsidR="00551E2D" w:rsidRDefault="00551E2D" w:rsidP="00551E2D">
            <w:pPr>
              <w:pStyle w:val="TAC"/>
              <w:rPr>
                <w:rFonts w:hint="eastAsia"/>
                <w:lang w:eastAsia="zh-CN"/>
              </w:rPr>
            </w:pPr>
            <w:r>
              <w:rPr>
                <w:lang w:eastAsia="zh-CN"/>
              </w:rPr>
              <w:t>Country</w:t>
            </w:r>
          </w:p>
        </w:tc>
        <w:tc>
          <w:tcPr>
            <w:tcW w:w="1134" w:type="dxa"/>
            <w:tcBorders>
              <w:top w:val="nil"/>
              <w:left w:val="single" w:sz="6" w:space="0" w:color="auto"/>
              <w:bottom w:val="nil"/>
              <w:right w:val="nil"/>
            </w:tcBorders>
          </w:tcPr>
          <w:p w14:paraId="6446F193" w14:textId="77777777" w:rsidR="00551E2D" w:rsidRDefault="00551E2D" w:rsidP="00551E2D">
            <w:pPr>
              <w:pStyle w:val="TAL"/>
            </w:pPr>
            <w:r>
              <w:t>octet ee+2</w:t>
            </w:r>
          </w:p>
          <w:p w14:paraId="10AE79DC" w14:textId="77777777" w:rsidR="00551E2D" w:rsidRDefault="00551E2D" w:rsidP="00551E2D">
            <w:pPr>
              <w:pStyle w:val="TAL"/>
            </w:pPr>
          </w:p>
          <w:p w14:paraId="10859E27" w14:textId="77777777" w:rsidR="00551E2D" w:rsidRPr="00423F30" w:rsidRDefault="00551E2D" w:rsidP="00551E2D">
            <w:pPr>
              <w:pStyle w:val="TAL"/>
            </w:pPr>
            <w:r>
              <w:t>octet ff*</w:t>
            </w:r>
          </w:p>
        </w:tc>
      </w:tr>
    </w:tbl>
    <w:p w14:paraId="3404623E" w14:textId="77777777" w:rsidR="00551E2D" w:rsidRDefault="00551E2D" w:rsidP="00551E2D">
      <w:pPr>
        <w:pStyle w:val="TF"/>
      </w:pPr>
      <w:r>
        <w:t>Figure 5.3.2.4d: Selection criteria sub entry {s</w:t>
      </w:r>
      <w:r w:rsidRPr="00800C1A">
        <w:t>election criteria set type</w:t>
      </w:r>
      <w:r>
        <w:t xml:space="preserve"> = preferred roaming </w:t>
      </w:r>
      <w:r>
        <w:rPr>
          <w:lang w:eastAsia="zh-CN"/>
        </w:rPr>
        <w:t>partner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3213AF90" w14:textId="77777777" w:rsidTr="00551E2D">
        <w:trPr>
          <w:cantSplit/>
          <w:jc w:val="center"/>
        </w:trPr>
        <w:tc>
          <w:tcPr>
            <w:tcW w:w="708" w:type="dxa"/>
          </w:tcPr>
          <w:p w14:paraId="2739A796" w14:textId="77777777" w:rsidR="00551E2D" w:rsidRPr="00423F30" w:rsidRDefault="00551E2D" w:rsidP="00551E2D">
            <w:pPr>
              <w:pStyle w:val="TAC"/>
            </w:pPr>
            <w:r w:rsidRPr="00423F30">
              <w:t>8</w:t>
            </w:r>
          </w:p>
        </w:tc>
        <w:tc>
          <w:tcPr>
            <w:tcW w:w="709" w:type="dxa"/>
          </w:tcPr>
          <w:p w14:paraId="69DEEEC5" w14:textId="77777777" w:rsidR="00551E2D" w:rsidRPr="00423F30" w:rsidRDefault="00551E2D" w:rsidP="00551E2D">
            <w:pPr>
              <w:pStyle w:val="TAC"/>
            </w:pPr>
            <w:r w:rsidRPr="00423F30">
              <w:t>7</w:t>
            </w:r>
          </w:p>
        </w:tc>
        <w:tc>
          <w:tcPr>
            <w:tcW w:w="709" w:type="dxa"/>
          </w:tcPr>
          <w:p w14:paraId="287AEE22" w14:textId="77777777" w:rsidR="00551E2D" w:rsidRPr="00423F30" w:rsidRDefault="00551E2D" w:rsidP="00551E2D">
            <w:pPr>
              <w:pStyle w:val="TAC"/>
            </w:pPr>
            <w:r w:rsidRPr="00423F30">
              <w:t>6</w:t>
            </w:r>
          </w:p>
        </w:tc>
        <w:tc>
          <w:tcPr>
            <w:tcW w:w="709" w:type="dxa"/>
          </w:tcPr>
          <w:p w14:paraId="0F0E5DC7" w14:textId="77777777" w:rsidR="00551E2D" w:rsidRPr="00423F30" w:rsidRDefault="00551E2D" w:rsidP="00551E2D">
            <w:pPr>
              <w:pStyle w:val="TAC"/>
            </w:pPr>
            <w:r w:rsidRPr="00423F30">
              <w:t>5</w:t>
            </w:r>
          </w:p>
        </w:tc>
        <w:tc>
          <w:tcPr>
            <w:tcW w:w="709" w:type="dxa"/>
          </w:tcPr>
          <w:p w14:paraId="35306373" w14:textId="77777777" w:rsidR="00551E2D" w:rsidRPr="00423F30" w:rsidRDefault="00551E2D" w:rsidP="00551E2D">
            <w:pPr>
              <w:pStyle w:val="TAC"/>
            </w:pPr>
            <w:r w:rsidRPr="00423F30">
              <w:t>4</w:t>
            </w:r>
          </w:p>
        </w:tc>
        <w:tc>
          <w:tcPr>
            <w:tcW w:w="709" w:type="dxa"/>
          </w:tcPr>
          <w:p w14:paraId="1C64098C" w14:textId="77777777" w:rsidR="00551E2D" w:rsidRPr="00423F30" w:rsidRDefault="00551E2D" w:rsidP="00551E2D">
            <w:pPr>
              <w:pStyle w:val="TAC"/>
            </w:pPr>
            <w:r w:rsidRPr="00423F30">
              <w:t>3</w:t>
            </w:r>
          </w:p>
        </w:tc>
        <w:tc>
          <w:tcPr>
            <w:tcW w:w="709" w:type="dxa"/>
          </w:tcPr>
          <w:p w14:paraId="44CF005F" w14:textId="77777777" w:rsidR="00551E2D" w:rsidRPr="00423F30" w:rsidRDefault="00551E2D" w:rsidP="00551E2D">
            <w:pPr>
              <w:pStyle w:val="TAC"/>
            </w:pPr>
            <w:r w:rsidRPr="00423F30">
              <w:t>2</w:t>
            </w:r>
          </w:p>
        </w:tc>
        <w:tc>
          <w:tcPr>
            <w:tcW w:w="709" w:type="dxa"/>
          </w:tcPr>
          <w:p w14:paraId="544E2569" w14:textId="77777777" w:rsidR="00551E2D" w:rsidRPr="00423F30" w:rsidRDefault="00551E2D" w:rsidP="00551E2D">
            <w:pPr>
              <w:pStyle w:val="TAC"/>
            </w:pPr>
            <w:r w:rsidRPr="00423F30">
              <w:t>1</w:t>
            </w:r>
          </w:p>
        </w:tc>
        <w:tc>
          <w:tcPr>
            <w:tcW w:w="1134" w:type="dxa"/>
          </w:tcPr>
          <w:p w14:paraId="54FE125F" w14:textId="77777777" w:rsidR="00551E2D" w:rsidRPr="00423F30" w:rsidRDefault="00551E2D" w:rsidP="00551E2D">
            <w:pPr>
              <w:pStyle w:val="TAL"/>
            </w:pPr>
          </w:p>
        </w:tc>
      </w:tr>
      <w:tr w:rsidR="00551E2D" w:rsidRPr="00423F30" w14:paraId="25874685"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842F41D" w14:textId="77777777" w:rsidR="00551E2D" w:rsidRPr="00423F30" w:rsidRDefault="00551E2D" w:rsidP="00551E2D">
            <w:pPr>
              <w:pStyle w:val="TAC"/>
            </w:pPr>
            <w:r w:rsidRPr="00423F30">
              <w:t xml:space="preserve">Length of </w:t>
            </w:r>
            <w:r>
              <w:t>sub entry {</w:t>
            </w:r>
            <w:r w:rsidRPr="00800C1A">
              <w:t>set type</w:t>
            </w:r>
            <w:r>
              <w:t xml:space="preserve"> = </w:t>
            </w:r>
            <w:r w:rsidRPr="00821CD4">
              <w:t>required protocol port tuple</w:t>
            </w:r>
            <w:r>
              <w:t>}</w:t>
            </w:r>
          </w:p>
        </w:tc>
        <w:tc>
          <w:tcPr>
            <w:tcW w:w="1134" w:type="dxa"/>
          </w:tcPr>
          <w:p w14:paraId="7B9BDD57" w14:textId="77777777" w:rsidR="00551E2D" w:rsidRPr="00423F30" w:rsidRDefault="00551E2D" w:rsidP="00551E2D">
            <w:pPr>
              <w:pStyle w:val="TAL"/>
            </w:pPr>
            <w:r>
              <w:t>octet 20</w:t>
            </w:r>
          </w:p>
        </w:tc>
      </w:tr>
      <w:tr w:rsidR="00551E2D" w:rsidRPr="00423F30" w14:paraId="10839A49"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1A93628" w14:textId="77777777" w:rsidR="00551E2D" w:rsidRPr="00423F30" w:rsidRDefault="00551E2D" w:rsidP="00551E2D">
            <w:pPr>
              <w:pStyle w:val="TAC"/>
            </w:pPr>
            <w:r>
              <w:rPr>
                <w:lang w:eastAsia="zh-CN"/>
              </w:rPr>
              <w:t>IP protocol</w:t>
            </w:r>
          </w:p>
        </w:tc>
        <w:tc>
          <w:tcPr>
            <w:tcW w:w="1134" w:type="dxa"/>
          </w:tcPr>
          <w:p w14:paraId="638F6E34" w14:textId="77777777" w:rsidR="00551E2D" w:rsidRPr="00423F30" w:rsidRDefault="00551E2D" w:rsidP="00551E2D">
            <w:pPr>
              <w:pStyle w:val="TAL"/>
            </w:pPr>
            <w:r>
              <w:t>octet 21</w:t>
            </w:r>
          </w:p>
        </w:tc>
      </w:tr>
      <w:tr w:rsidR="00551E2D" w:rsidRPr="00423F30" w14:paraId="31F87809"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3C28A62" w14:textId="77777777" w:rsidR="00551E2D" w:rsidRDefault="00551E2D" w:rsidP="00551E2D">
            <w:pPr>
              <w:pStyle w:val="TAC"/>
              <w:rPr>
                <w:lang w:eastAsia="zh-CN"/>
              </w:rPr>
            </w:pPr>
            <w:r>
              <w:t>Length of port number</w:t>
            </w:r>
          </w:p>
        </w:tc>
        <w:tc>
          <w:tcPr>
            <w:tcW w:w="1134" w:type="dxa"/>
          </w:tcPr>
          <w:p w14:paraId="79439D5A" w14:textId="77777777" w:rsidR="00551E2D" w:rsidRDefault="00551E2D" w:rsidP="00551E2D">
            <w:pPr>
              <w:pStyle w:val="TAL"/>
            </w:pPr>
            <w:r>
              <w:t>octet 22</w:t>
            </w:r>
          </w:p>
        </w:tc>
      </w:tr>
      <w:tr w:rsidR="00551E2D" w:rsidRPr="00423F30" w14:paraId="712EA4F1"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21D24E" w14:textId="77777777" w:rsidR="00551E2D" w:rsidRDefault="00551E2D" w:rsidP="00551E2D">
            <w:pPr>
              <w:pStyle w:val="TAC"/>
              <w:rPr>
                <w:lang w:eastAsia="zh-CN"/>
              </w:rPr>
            </w:pPr>
          </w:p>
          <w:p w14:paraId="408DB66E" w14:textId="77777777" w:rsidR="00551E2D" w:rsidRDefault="00551E2D" w:rsidP="00551E2D">
            <w:pPr>
              <w:pStyle w:val="TAC"/>
              <w:rPr>
                <w:rFonts w:hint="eastAsia"/>
                <w:lang w:eastAsia="zh-CN"/>
              </w:rPr>
            </w:pPr>
            <w:r>
              <w:rPr>
                <w:lang w:eastAsia="zh-CN"/>
              </w:rPr>
              <w:t>Port number</w:t>
            </w:r>
          </w:p>
        </w:tc>
        <w:tc>
          <w:tcPr>
            <w:tcW w:w="1134" w:type="dxa"/>
          </w:tcPr>
          <w:p w14:paraId="179C675D" w14:textId="77777777" w:rsidR="00551E2D" w:rsidRDefault="00551E2D" w:rsidP="00551E2D">
            <w:pPr>
              <w:pStyle w:val="TAL"/>
            </w:pPr>
            <w:r>
              <w:t>octet 23</w:t>
            </w:r>
          </w:p>
          <w:p w14:paraId="6636269C" w14:textId="77777777" w:rsidR="00551E2D" w:rsidRDefault="00551E2D" w:rsidP="00551E2D">
            <w:pPr>
              <w:pStyle w:val="TAL"/>
            </w:pPr>
          </w:p>
          <w:p w14:paraId="467427FB" w14:textId="77777777" w:rsidR="00551E2D" w:rsidRDefault="00551E2D" w:rsidP="00551E2D">
            <w:pPr>
              <w:pStyle w:val="TAL"/>
            </w:pPr>
            <w:r>
              <w:t>octet ff</w:t>
            </w:r>
          </w:p>
        </w:tc>
      </w:tr>
    </w:tbl>
    <w:p w14:paraId="257AACCF" w14:textId="77777777" w:rsidR="00551E2D" w:rsidRDefault="00551E2D" w:rsidP="00551E2D">
      <w:pPr>
        <w:pStyle w:val="TF"/>
      </w:pPr>
      <w:r>
        <w:t>Figure 5.3.2.4e: Selection criteria sub entry {s</w:t>
      </w:r>
      <w:r w:rsidRPr="00800C1A">
        <w:t>election criteria set type</w:t>
      </w:r>
      <w:r>
        <w:t xml:space="preserve"> = </w:t>
      </w:r>
      <w:r w:rsidRPr="007E3273">
        <w:t>required protocol port tuple</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3CE74011" w14:textId="77777777" w:rsidTr="00551E2D">
        <w:trPr>
          <w:cantSplit/>
          <w:jc w:val="center"/>
        </w:trPr>
        <w:tc>
          <w:tcPr>
            <w:tcW w:w="708" w:type="dxa"/>
          </w:tcPr>
          <w:p w14:paraId="6E445365" w14:textId="77777777" w:rsidR="00551E2D" w:rsidRPr="00423F30" w:rsidRDefault="00551E2D" w:rsidP="00551E2D">
            <w:pPr>
              <w:pStyle w:val="TAC"/>
            </w:pPr>
            <w:r w:rsidRPr="00423F30">
              <w:t>8</w:t>
            </w:r>
          </w:p>
        </w:tc>
        <w:tc>
          <w:tcPr>
            <w:tcW w:w="709" w:type="dxa"/>
          </w:tcPr>
          <w:p w14:paraId="4E402D7F" w14:textId="77777777" w:rsidR="00551E2D" w:rsidRPr="00423F30" w:rsidRDefault="00551E2D" w:rsidP="00551E2D">
            <w:pPr>
              <w:pStyle w:val="TAC"/>
            </w:pPr>
            <w:r w:rsidRPr="00423F30">
              <w:t>7</w:t>
            </w:r>
          </w:p>
        </w:tc>
        <w:tc>
          <w:tcPr>
            <w:tcW w:w="709" w:type="dxa"/>
          </w:tcPr>
          <w:p w14:paraId="0F1E38E2" w14:textId="77777777" w:rsidR="00551E2D" w:rsidRPr="00423F30" w:rsidRDefault="00551E2D" w:rsidP="00551E2D">
            <w:pPr>
              <w:pStyle w:val="TAC"/>
            </w:pPr>
            <w:r w:rsidRPr="00423F30">
              <w:t>6</w:t>
            </w:r>
          </w:p>
        </w:tc>
        <w:tc>
          <w:tcPr>
            <w:tcW w:w="709" w:type="dxa"/>
          </w:tcPr>
          <w:p w14:paraId="1578DE1E" w14:textId="77777777" w:rsidR="00551E2D" w:rsidRPr="00423F30" w:rsidRDefault="00551E2D" w:rsidP="00551E2D">
            <w:pPr>
              <w:pStyle w:val="TAC"/>
            </w:pPr>
            <w:r w:rsidRPr="00423F30">
              <w:t>5</w:t>
            </w:r>
          </w:p>
        </w:tc>
        <w:tc>
          <w:tcPr>
            <w:tcW w:w="709" w:type="dxa"/>
          </w:tcPr>
          <w:p w14:paraId="58EDD839" w14:textId="77777777" w:rsidR="00551E2D" w:rsidRPr="00423F30" w:rsidRDefault="00551E2D" w:rsidP="00551E2D">
            <w:pPr>
              <w:pStyle w:val="TAC"/>
            </w:pPr>
            <w:r w:rsidRPr="00423F30">
              <w:t>4</w:t>
            </w:r>
          </w:p>
        </w:tc>
        <w:tc>
          <w:tcPr>
            <w:tcW w:w="709" w:type="dxa"/>
          </w:tcPr>
          <w:p w14:paraId="378CECCE" w14:textId="77777777" w:rsidR="00551E2D" w:rsidRPr="00423F30" w:rsidRDefault="00551E2D" w:rsidP="00551E2D">
            <w:pPr>
              <w:pStyle w:val="TAC"/>
            </w:pPr>
            <w:r w:rsidRPr="00423F30">
              <w:t>3</w:t>
            </w:r>
          </w:p>
        </w:tc>
        <w:tc>
          <w:tcPr>
            <w:tcW w:w="709" w:type="dxa"/>
          </w:tcPr>
          <w:p w14:paraId="34657C78" w14:textId="77777777" w:rsidR="00551E2D" w:rsidRPr="00423F30" w:rsidRDefault="00551E2D" w:rsidP="00551E2D">
            <w:pPr>
              <w:pStyle w:val="TAC"/>
            </w:pPr>
            <w:r w:rsidRPr="00423F30">
              <w:t>2</w:t>
            </w:r>
          </w:p>
        </w:tc>
        <w:tc>
          <w:tcPr>
            <w:tcW w:w="709" w:type="dxa"/>
          </w:tcPr>
          <w:p w14:paraId="3464D512" w14:textId="77777777" w:rsidR="00551E2D" w:rsidRPr="00423F30" w:rsidRDefault="00551E2D" w:rsidP="00551E2D">
            <w:pPr>
              <w:pStyle w:val="TAC"/>
            </w:pPr>
            <w:r w:rsidRPr="00423F30">
              <w:t>1</w:t>
            </w:r>
          </w:p>
        </w:tc>
        <w:tc>
          <w:tcPr>
            <w:tcW w:w="1134" w:type="dxa"/>
          </w:tcPr>
          <w:p w14:paraId="1B4EE656" w14:textId="77777777" w:rsidR="00551E2D" w:rsidRPr="00423F30" w:rsidRDefault="00551E2D" w:rsidP="00551E2D">
            <w:pPr>
              <w:pStyle w:val="TAL"/>
            </w:pPr>
          </w:p>
        </w:tc>
      </w:tr>
      <w:tr w:rsidR="00551E2D" w:rsidRPr="00423F30" w14:paraId="32D70D34"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E91A951" w14:textId="77777777" w:rsidR="00551E2D" w:rsidRPr="00423F30" w:rsidRDefault="00551E2D" w:rsidP="00551E2D">
            <w:pPr>
              <w:pStyle w:val="TAC"/>
            </w:pPr>
            <w:r w:rsidRPr="00423F30">
              <w:t xml:space="preserve">Length of </w:t>
            </w:r>
            <w:r>
              <w:t>sub entry {</w:t>
            </w:r>
            <w:r w:rsidRPr="00800C1A">
              <w:t>set type</w:t>
            </w:r>
            <w:r>
              <w:t xml:space="preserve"> = </w:t>
            </w:r>
            <w:r w:rsidRPr="006B53AC">
              <w:t>SP exclusion list</w:t>
            </w:r>
            <w:r>
              <w:t>}</w:t>
            </w:r>
          </w:p>
        </w:tc>
        <w:tc>
          <w:tcPr>
            <w:tcW w:w="1134" w:type="dxa"/>
          </w:tcPr>
          <w:p w14:paraId="05193370" w14:textId="77777777" w:rsidR="00551E2D" w:rsidRPr="00423F30" w:rsidRDefault="00551E2D" w:rsidP="00551E2D">
            <w:pPr>
              <w:pStyle w:val="TAL"/>
            </w:pPr>
            <w:r>
              <w:t>octet 20</w:t>
            </w:r>
          </w:p>
        </w:tc>
      </w:tr>
      <w:tr w:rsidR="00551E2D" w:rsidRPr="00423F30" w14:paraId="625F5C3F"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F226299" w14:textId="77777777" w:rsidR="00551E2D" w:rsidRDefault="00551E2D" w:rsidP="00551E2D">
            <w:pPr>
              <w:pStyle w:val="TAC"/>
              <w:rPr>
                <w:lang w:eastAsia="zh-CN"/>
              </w:rPr>
            </w:pPr>
          </w:p>
          <w:p w14:paraId="652D7833" w14:textId="77777777" w:rsidR="00551E2D" w:rsidRDefault="00551E2D" w:rsidP="00551E2D">
            <w:pPr>
              <w:pStyle w:val="TAC"/>
              <w:rPr>
                <w:rFonts w:hint="eastAsia"/>
                <w:lang w:eastAsia="zh-CN"/>
              </w:rPr>
            </w:pPr>
            <w:r>
              <w:rPr>
                <w:lang w:eastAsia="zh-CN"/>
              </w:rPr>
              <w:t>SSID</w:t>
            </w:r>
          </w:p>
        </w:tc>
        <w:tc>
          <w:tcPr>
            <w:tcW w:w="1134" w:type="dxa"/>
            <w:tcBorders>
              <w:top w:val="nil"/>
              <w:left w:val="single" w:sz="6" w:space="0" w:color="auto"/>
              <w:bottom w:val="nil"/>
              <w:right w:val="nil"/>
            </w:tcBorders>
          </w:tcPr>
          <w:p w14:paraId="1C6916AB" w14:textId="77777777" w:rsidR="00551E2D" w:rsidRDefault="00551E2D" w:rsidP="00551E2D">
            <w:pPr>
              <w:pStyle w:val="TAL"/>
            </w:pPr>
            <w:r>
              <w:t>octet 21</w:t>
            </w:r>
          </w:p>
          <w:p w14:paraId="0697654F" w14:textId="77777777" w:rsidR="00551E2D" w:rsidRDefault="00551E2D" w:rsidP="00551E2D">
            <w:pPr>
              <w:pStyle w:val="TAL"/>
            </w:pPr>
          </w:p>
          <w:p w14:paraId="79162A3D" w14:textId="77777777" w:rsidR="00551E2D" w:rsidRPr="00423F30" w:rsidRDefault="00551E2D" w:rsidP="00551E2D">
            <w:pPr>
              <w:pStyle w:val="TAL"/>
            </w:pPr>
            <w:r>
              <w:t>octet ff*</w:t>
            </w:r>
          </w:p>
        </w:tc>
      </w:tr>
    </w:tbl>
    <w:p w14:paraId="7F62C0EA" w14:textId="77777777" w:rsidR="00551E2D" w:rsidRDefault="00551E2D" w:rsidP="00551E2D">
      <w:pPr>
        <w:pStyle w:val="TF"/>
      </w:pPr>
      <w:r>
        <w:t>Figure 5.3.2.4f: Selection criteria sub entry {s</w:t>
      </w:r>
      <w:r w:rsidRPr="00800C1A">
        <w:t>election criteria set type</w:t>
      </w:r>
      <w:r>
        <w:t xml:space="preserve"> = </w:t>
      </w:r>
      <w:r w:rsidRPr="006725F7">
        <w:t>SP exclusion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22"/>
        <w:gridCol w:w="687"/>
        <w:gridCol w:w="16"/>
        <w:gridCol w:w="693"/>
        <w:gridCol w:w="9"/>
        <w:gridCol w:w="700"/>
        <w:gridCol w:w="709"/>
        <w:gridCol w:w="1134"/>
      </w:tblGrid>
      <w:tr w:rsidR="00551E2D" w:rsidRPr="00423F30" w14:paraId="4803DF8E" w14:textId="77777777" w:rsidTr="00551E2D">
        <w:trPr>
          <w:cantSplit/>
          <w:jc w:val="center"/>
        </w:trPr>
        <w:tc>
          <w:tcPr>
            <w:tcW w:w="708" w:type="dxa"/>
          </w:tcPr>
          <w:p w14:paraId="0A8FBDA8" w14:textId="77777777" w:rsidR="00551E2D" w:rsidRPr="00423F30" w:rsidRDefault="00551E2D" w:rsidP="00551E2D">
            <w:pPr>
              <w:pStyle w:val="TAC"/>
            </w:pPr>
            <w:r w:rsidRPr="00423F30">
              <w:t>8</w:t>
            </w:r>
          </w:p>
        </w:tc>
        <w:tc>
          <w:tcPr>
            <w:tcW w:w="709" w:type="dxa"/>
          </w:tcPr>
          <w:p w14:paraId="476B9831" w14:textId="77777777" w:rsidR="00551E2D" w:rsidRPr="00423F30" w:rsidRDefault="00551E2D" w:rsidP="00551E2D">
            <w:pPr>
              <w:pStyle w:val="TAC"/>
            </w:pPr>
            <w:r w:rsidRPr="00423F30">
              <w:t>7</w:t>
            </w:r>
          </w:p>
        </w:tc>
        <w:tc>
          <w:tcPr>
            <w:tcW w:w="709" w:type="dxa"/>
          </w:tcPr>
          <w:p w14:paraId="05BA788E" w14:textId="77777777" w:rsidR="00551E2D" w:rsidRPr="00423F30" w:rsidRDefault="00551E2D" w:rsidP="00551E2D">
            <w:pPr>
              <w:pStyle w:val="TAC"/>
            </w:pPr>
            <w:r w:rsidRPr="00423F30">
              <w:t>6</w:t>
            </w:r>
          </w:p>
        </w:tc>
        <w:tc>
          <w:tcPr>
            <w:tcW w:w="709" w:type="dxa"/>
          </w:tcPr>
          <w:p w14:paraId="5DAF9083" w14:textId="77777777" w:rsidR="00551E2D" w:rsidRPr="00423F30" w:rsidRDefault="00551E2D" w:rsidP="00551E2D">
            <w:pPr>
              <w:pStyle w:val="TAC"/>
            </w:pPr>
            <w:r w:rsidRPr="00423F30">
              <w:t>5</w:t>
            </w:r>
          </w:p>
        </w:tc>
        <w:tc>
          <w:tcPr>
            <w:tcW w:w="709" w:type="dxa"/>
            <w:gridSpan w:val="2"/>
          </w:tcPr>
          <w:p w14:paraId="3347E2E2" w14:textId="77777777" w:rsidR="00551E2D" w:rsidRPr="00423F30" w:rsidRDefault="00551E2D" w:rsidP="00551E2D">
            <w:pPr>
              <w:pStyle w:val="TAC"/>
            </w:pPr>
            <w:r w:rsidRPr="00423F30">
              <w:t>4</w:t>
            </w:r>
          </w:p>
        </w:tc>
        <w:tc>
          <w:tcPr>
            <w:tcW w:w="709" w:type="dxa"/>
            <w:gridSpan w:val="2"/>
          </w:tcPr>
          <w:p w14:paraId="67D7C427" w14:textId="77777777" w:rsidR="00551E2D" w:rsidRPr="00423F30" w:rsidRDefault="00551E2D" w:rsidP="00551E2D">
            <w:pPr>
              <w:pStyle w:val="TAC"/>
            </w:pPr>
            <w:r w:rsidRPr="00423F30">
              <w:t>3</w:t>
            </w:r>
          </w:p>
        </w:tc>
        <w:tc>
          <w:tcPr>
            <w:tcW w:w="709" w:type="dxa"/>
            <w:gridSpan w:val="2"/>
          </w:tcPr>
          <w:p w14:paraId="5B8CF404" w14:textId="77777777" w:rsidR="00551E2D" w:rsidRPr="00423F30" w:rsidRDefault="00551E2D" w:rsidP="00551E2D">
            <w:pPr>
              <w:pStyle w:val="TAC"/>
            </w:pPr>
            <w:r w:rsidRPr="00423F30">
              <w:t>2</w:t>
            </w:r>
          </w:p>
        </w:tc>
        <w:tc>
          <w:tcPr>
            <w:tcW w:w="709" w:type="dxa"/>
          </w:tcPr>
          <w:p w14:paraId="497A3437" w14:textId="77777777" w:rsidR="00551E2D" w:rsidRPr="00423F30" w:rsidRDefault="00551E2D" w:rsidP="00551E2D">
            <w:pPr>
              <w:pStyle w:val="TAC"/>
            </w:pPr>
            <w:r w:rsidRPr="00423F30">
              <w:t>1</w:t>
            </w:r>
          </w:p>
        </w:tc>
        <w:tc>
          <w:tcPr>
            <w:tcW w:w="1134" w:type="dxa"/>
          </w:tcPr>
          <w:p w14:paraId="7031F7FF" w14:textId="77777777" w:rsidR="00551E2D" w:rsidRPr="00423F30" w:rsidRDefault="00551E2D" w:rsidP="00551E2D">
            <w:pPr>
              <w:pStyle w:val="TAL"/>
            </w:pPr>
          </w:p>
        </w:tc>
      </w:tr>
      <w:tr w:rsidR="00551E2D" w:rsidRPr="00423F30" w14:paraId="5A067376" w14:textId="77777777" w:rsidTr="00551E2D">
        <w:trPr>
          <w:jc w:val="center"/>
        </w:trPr>
        <w:tc>
          <w:tcPr>
            <w:tcW w:w="2857" w:type="dxa"/>
            <w:gridSpan w:val="5"/>
            <w:tcBorders>
              <w:top w:val="single" w:sz="6" w:space="0" w:color="auto"/>
              <w:left w:val="single" w:sz="6" w:space="0" w:color="auto"/>
              <w:bottom w:val="single" w:sz="6" w:space="0" w:color="auto"/>
              <w:right w:val="single" w:sz="4" w:space="0" w:color="auto"/>
            </w:tcBorders>
          </w:tcPr>
          <w:p w14:paraId="57A43668" w14:textId="77777777" w:rsidR="00551E2D" w:rsidRPr="00423F30" w:rsidRDefault="00551E2D" w:rsidP="00551E2D">
            <w:pPr>
              <w:pStyle w:val="TAC"/>
              <w:rPr>
                <w:rFonts w:hint="eastAsia"/>
                <w:lang w:eastAsia="zh-CN"/>
              </w:rPr>
            </w:pPr>
            <w:r>
              <w:rPr>
                <w:rFonts w:hint="eastAsia"/>
                <w:lang w:eastAsia="zh-CN"/>
              </w:rPr>
              <w:t>Spare</w:t>
            </w:r>
          </w:p>
        </w:tc>
        <w:tc>
          <w:tcPr>
            <w:tcW w:w="703" w:type="dxa"/>
            <w:gridSpan w:val="2"/>
            <w:tcBorders>
              <w:top w:val="single" w:sz="6" w:space="0" w:color="auto"/>
              <w:left w:val="single" w:sz="4" w:space="0" w:color="auto"/>
              <w:bottom w:val="single" w:sz="6" w:space="0" w:color="auto"/>
              <w:right w:val="single" w:sz="4" w:space="0" w:color="auto"/>
            </w:tcBorders>
          </w:tcPr>
          <w:p w14:paraId="51C81C3B" w14:textId="77777777" w:rsidR="00551E2D" w:rsidRPr="00423F30" w:rsidRDefault="00551E2D" w:rsidP="00551E2D">
            <w:pPr>
              <w:pStyle w:val="TAC"/>
              <w:rPr>
                <w:rFonts w:hint="eastAsia"/>
                <w:lang w:eastAsia="zh-CN"/>
              </w:rPr>
            </w:pPr>
            <w:r>
              <w:rPr>
                <w:rFonts w:hint="eastAsia"/>
                <w:lang w:eastAsia="zh-CN"/>
              </w:rPr>
              <w:t>ULBI</w:t>
            </w:r>
          </w:p>
        </w:tc>
        <w:tc>
          <w:tcPr>
            <w:tcW w:w="702" w:type="dxa"/>
            <w:gridSpan w:val="2"/>
            <w:tcBorders>
              <w:top w:val="single" w:sz="6" w:space="0" w:color="auto"/>
              <w:left w:val="single" w:sz="4" w:space="0" w:color="auto"/>
              <w:bottom w:val="single" w:sz="6" w:space="0" w:color="auto"/>
              <w:right w:val="single" w:sz="4" w:space="0" w:color="auto"/>
            </w:tcBorders>
          </w:tcPr>
          <w:p w14:paraId="04EFE538" w14:textId="77777777" w:rsidR="00551E2D" w:rsidRPr="00423F30" w:rsidRDefault="00551E2D" w:rsidP="00551E2D">
            <w:pPr>
              <w:pStyle w:val="TAC"/>
              <w:rPr>
                <w:rFonts w:hint="eastAsia"/>
                <w:lang w:eastAsia="zh-CN"/>
              </w:rPr>
            </w:pPr>
            <w:r>
              <w:rPr>
                <w:rFonts w:hint="eastAsia"/>
                <w:lang w:eastAsia="zh-CN"/>
              </w:rPr>
              <w:t>DLBI</w:t>
            </w:r>
          </w:p>
        </w:tc>
        <w:tc>
          <w:tcPr>
            <w:tcW w:w="1409" w:type="dxa"/>
            <w:gridSpan w:val="2"/>
            <w:tcBorders>
              <w:top w:val="single" w:sz="6" w:space="0" w:color="auto"/>
              <w:left w:val="single" w:sz="4" w:space="0" w:color="auto"/>
              <w:bottom w:val="single" w:sz="6" w:space="0" w:color="auto"/>
              <w:right w:val="single" w:sz="6" w:space="0" w:color="auto"/>
            </w:tcBorders>
          </w:tcPr>
          <w:p w14:paraId="02394A66" w14:textId="77777777" w:rsidR="00551E2D" w:rsidRPr="00423F30" w:rsidRDefault="00551E2D" w:rsidP="00551E2D">
            <w:pPr>
              <w:pStyle w:val="TAC"/>
              <w:rPr>
                <w:rFonts w:hint="eastAsia"/>
                <w:lang w:eastAsia="zh-CN"/>
              </w:rPr>
            </w:pPr>
            <w:r>
              <w:rPr>
                <w:rFonts w:hint="eastAsia"/>
                <w:lang w:eastAsia="zh-CN"/>
              </w:rPr>
              <w:t>Network type</w:t>
            </w:r>
          </w:p>
        </w:tc>
        <w:tc>
          <w:tcPr>
            <w:tcW w:w="1134" w:type="dxa"/>
          </w:tcPr>
          <w:p w14:paraId="6AE7CF3E" w14:textId="77777777" w:rsidR="00551E2D" w:rsidRPr="00423F30" w:rsidRDefault="00551E2D" w:rsidP="00551E2D">
            <w:pPr>
              <w:pStyle w:val="TAL"/>
            </w:pPr>
            <w:r>
              <w:t>octet 20</w:t>
            </w:r>
          </w:p>
        </w:tc>
      </w:tr>
      <w:tr w:rsidR="00551E2D" w:rsidRPr="00423F30" w14:paraId="0331D92E"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4488630A" w14:textId="77777777" w:rsidR="00551E2D" w:rsidRDefault="00551E2D" w:rsidP="00551E2D">
            <w:pPr>
              <w:pStyle w:val="TAC"/>
              <w:rPr>
                <w:lang w:eastAsia="zh-CN"/>
              </w:rPr>
            </w:pPr>
          </w:p>
          <w:p w14:paraId="3F4C430F" w14:textId="77777777" w:rsidR="00551E2D" w:rsidRPr="00423F30" w:rsidRDefault="00551E2D" w:rsidP="00551E2D">
            <w:pPr>
              <w:pStyle w:val="TAC"/>
              <w:rPr>
                <w:rFonts w:hint="eastAsia"/>
                <w:lang w:eastAsia="zh-CN"/>
              </w:rPr>
            </w:pPr>
            <w:r>
              <w:rPr>
                <w:lang w:eastAsia="zh-CN"/>
              </w:rPr>
              <w:t>Downlink bandwidth</w:t>
            </w:r>
          </w:p>
        </w:tc>
        <w:tc>
          <w:tcPr>
            <w:tcW w:w="1134" w:type="dxa"/>
            <w:tcBorders>
              <w:top w:val="nil"/>
              <w:left w:val="single" w:sz="6" w:space="0" w:color="auto"/>
              <w:bottom w:val="nil"/>
              <w:right w:val="nil"/>
            </w:tcBorders>
          </w:tcPr>
          <w:p w14:paraId="6BB57AC7" w14:textId="77777777" w:rsidR="00551E2D" w:rsidRPr="00423F30" w:rsidRDefault="00551E2D" w:rsidP="00551E2D">
            <w:pPr>
              <w:pStyle w:val="TAL"/>
            </w:pPr>
            <w:r>
              <w:t>octet 21</w:t>
            </w:r>
          </w:p>
          <w:p w14:paraId="2C340673" w14:textId="77777777" w:rsidR="00551E2D" w:rsidRPr="00423F30" w:rsidRDefault="00551E2D" w:rsidP="00551E2D">
            <w:pPr>
              <w:pStyle w:val="TAL"/>
            </w:pPr>
          </w:p>
          <w:p w14:paraId="62E841D1" w14:textId="77777777" w:rsidR="00551E2D" w:rsidRPr="00423F30" w:rsidRDefault="00551E2D" w:rsidP="00551E2D">
            <w:pPr>
              <w:pStyle w:val="TAL"/>
            </w:pPr>
            <w:r>
              <w:t>octet 24</w:t>
            </w:r>
          </w:p>
        </w:tc>
      </w:tr>
      <w:tr w:rsidR="00551E2D" w:rsidRPr="00423F30" w14:paraId="2BE77377"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2A655C8E" w14:textId="77777777" w:rsidR="00551E2D" w:rsidRDefault="00551E2D" w:rsidP="00551E2D">
            <w:pPr>
              <w:pStyle w:val="TAC"/>
              <w:rPr>
                <w:lang w:eastAsia="zh-CN"/>
              </w:rPr>
            </w:pPr>
          </w:p>
          <w:p w14:paraId="0D9C78D3" w14:textId="77777777" w:rsidR="00551E2D" w:rsidRDefault="00551E2D" w:rsidP="00551E2D">
            <w:pPr>
              <w:pStyle w:val="TAC"/>
              <w:rPr>
                <w:rFonts w:hint="eastAsia"/>
                <w:lang w:eastAsia="zh-CN"/>
              </w:rPr>
            </w:pPr>
            <w:r>
              <w:rPr>
                <w:lang w:eastAsia="zh-CN"/>
              </w:rPr>
              <w:t>Uplink bandwidth</w:t>
            </w:r>
          </w:p>
        </w:tc>
        <w:tc>
          <w:tcPr>
            <w:tcW w:w="1134" w:type="dxa"/>
            <w:tcBorders>
              <w:top w:val="nil"/>
              <w:left w:val="single" w:sz="6" w:space="0" w:color="auto"/>
              <w:bottom w:val="nil"/>
              <w:right w:val="nil"/>
            </w:tcBorders>
          </w:tcPr>
          <w:p w14:paraId="46D3FAD6" w14:textId="77777777" w:rsidR="00551E2D" w:rsidRDefault="00551E2D" w:rsidP="00551E2D">
            <w:pPr>
              <w:pStyle w:val="TAL"/>
            </w:pPr>
            <w:r>
              <w:t>octet 25</w:t>
            </w:r>
          </w:p>
          <w:p w14:paraId="4D4AC8D2" w14:textId="77777777" w:rsidR="00551E2D" w:rsidRDefault="00551E2D" w:rsidP="00551E2D">
            <w:pPr>
              <w:pStyle w:val="TAL"/>
            </w:pPr>
          </w:p>
          <w:p w14:paraId="4906FB67" w14:textId="77777777" w:rsidR="00551E2D" w:rsidRPr="00423F30" w:rsidRDefault="00551E2D" w:rsidP="00551E2D">
            <w:pPr>
              <w:pStyle w:val="TAL"/>
            </w:pPr>
            <w:r>
              <w:t>octet 28</w:t>
            </w:r>
          </w:p>
        </w:tc>
      </w:tr>
    </w:tbl>
    <w:p w14:paraId="694555EC" w14:textId="77777777" w:rsidR="00BF7668" w:rsidRDefault="00551E2D" w:rsidP="00BF7668">
      <w:pPr>
        <w:pStyle w:val="TF"/>
      </w:pPr>
      <w:r>
        <w:t>Figure 5.3.2.4g: Selection criteria sub entry {s</w:t>
      </w:r>
      <w:r w:rsidRPr="00800C1A">
        <w:t>election criteria set type</w:t>
      </w:r>
      <w:r>
        <w:t xml:space="preserve"> = </w:t>
      </w:r>
      <w:r w:rsidRPr="004438A4">
        <w:t>min</w:t>
      </w:r>
      <w:r w:rsidR="000D68D4">
        <w:t>i</w:t>
      </w:r>
      <w:r w:rsidRPr="004438A4">
        <w:t>mum backhaul threshold</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BEC66BD" w14:textId="77777777" w:rsidTr="00D75083">
        <w:trPr>
          <w:cantSplit/>
          <w:jc w:val="center"/>
        </w:trPr>
        <w:tc>
          <w:tcPr>
            <w:tcW w:w="708" w:type="dxa"/>
          </w:tcPr>
          <w:p w14:paraId="23FE39B2" w14:textId="77777777" w:rsidR="00BF7668" w:rsidRDefault="00BF7668" w:rsidP="00D75083">
            <w:pPr>
              <w:pStyle w:val="TAC"/>
            </w:pPr>
            <w:r>
              <w:lastRenderedPageBreak/>
              <w:t>8</w:t>
            </w:r>
          </w:p>
        </w:tc>
        <w:tc>
          <w:tcPr>
            <w:tcW w:w="709" w:type="dxa"/>
          </w:tcPr>
          <w:p w14:paraId="6AF817E9" w14:textId="77777777" w:rsidR="00BF7668" w:rsidRDefault="00BF7668" w:rsidP="00D75083">
            <w:pPr>
              <w:pStyle w:val="TAC"/>
            </w:pPr>
            <w:r>
              <w:t>7</w:t>
            </w:r>
          </w:p>
        </w:tc>
        <w:tc>
          <w:tcPr>
            <w:tcW w:w="709" w:type="dxa"/>
          </w:tcPr>
          <w:p w14:paraId="4ABA32F7" w14:textId="77777777" w:rsidR="00BF7668" w:rsidRDefault="00BF7668" w:rsidP="00D75083">
            <w:pPr>
              <w:pStyle w:val="TAC"/>
            </w:pPr>
            <w:r>
              <w:t>6</w:t>
            </w:r>
          </w:p>
        </w:tc>
        <w:tc>
          <w:tcPr>
            <w:tcW w:w="709" w:type="dxa"/>
          </w:tcPr>
          <w:p w14:paraId="6442082B" w14:textId="77777777" w:rsidR="00BF7668" w:rsidRDefault="00BF7668" w:rsidP="00D75083">
            <w:pPr>
              <w:pStyle w:val="TAC"/>
            </w:pPr>
            <w:r>
              <w:t>5</w:t>
            </w:r>
          </w:p>
        </w:tc>
        <w:tc>
          <w:tcPr>
            <w:tcW w:w="709" w:type="dxa"/>
          </w:tcPr>
          <w:p w14:paraId="54403CAD" w14:textId="77777777" w:rsidR="00BF7668" w:rsidRDefault="00BF7668" w:rsidP="00D75083">
            <w:pPr>
              <w:pStyle w:val="TAC"/>
            </w:pPr>
            <w:r>
              <w:t>4</w:t>
            </w:r>
          </w:p>
        </w:tc>
        <w:tc>
          <w:tcPr>
            <w:tcW w:w="709" w:type="dxa"/>
          </w:tcPr>
          <w:p w14:paraId="3F6497A2" w14:textId="77777777" w:rsidR="00BF7668" w:rsidRDefault="00BF7668" w:rsidP="00D75083">
            <w:pPr>
              <w:pStyle w:val="TAC"/>
            </w:pPr>
            <w:r>
              <w:t>3</w:t>
            </w:r>
          </w:p>
        </w:tc>
        <w:tc>
          <w:tcPr>
            <w:tcW w:w="709" w:type="dxa"/>
          </w:tcPr>
          <w:p w14:paraId="1119F314" w14:textId="77777777" w:rsidR="00BF7668" w:rsidRDefault="00BF7668" w:rsidP="00D75083">
            <w:pPr>
              <w:pStyle w:val="TAC"/>
            </w:pPr>
            <w:r>
              <w:t>2</w:t>
            </w:r>
          </w:p>
        </w:tc>
        <w:tc>
          <w:tcPr>
            <w:tcW w:w="709" w:type="dxa"/>
          </w:tcPr>
          <w:p w14:paraId="2B8EF5D9" w14:textId="77777777" w:rsidR="00BF7668" w:rsidRDefault="00BF7668" w:rsidP="00D75083">
            <w:pPr>
              <w:pStyle w:val="TAC"/>
            </w:pPr>
            <w:r>
              <w:t>1</w:t>
            </w:r>
          </w:p>
        </w:tc>
        <w:tc>
          <w:tcPr>
            <w:tcW w:w="1134" w:type="dxa"/>
          </w:tcPr>
          <w:p w14:paraId="267A466C" w14:textId="77777777" w:rsidR="00BF7668" w:rsidRDefault="00BF7668" w:rsidP="00D75083">
            <w:pPr>
              <w:pStyle w:val="TAL"/>
            </w:pPr>
          </w:p>
        </w:tc>
      </w:tr>
      <w:tr w:rsidR="00BF7668" w14:paraId="5B2F875F"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72E41C4" w14:textId="77777777" w:rsidR="00BF7668" w:rsidRDefault="00BF7668" w:rsidP="00D75083">
            <w:pPr>
              <w:pStyle w:val="TAC"/>
            </w:pPr>
          </w:p>
          <w:p w14:paraId="449DE5A1" w14:textId="77777777" w:rsidR="00BF7668" w:rsidRDefault="00BF7668" w:rsidP="00D75083">
            <w:pPr>
              <w:pStyle w:val="TAC"/>
            </w:pPr>
            <w:r>
              <w:t>length of validity area</w:t>
            </w:r>
          </w:p>
        </w:tc>
        <w:tc>
          <w:tcPr>
            <w:tcW w:w="1134" w:type="dxa"/>
          </w:tcPr>
          <w:p w14:paraId="787F1AD7" w14:textId="77777777" w:rsidR="00BF7668" w:rsidRDefault="00BF7668" w:rsidP="00D75083">
            <w:pPr>
              <w:pStyle w:val="TAL"/>
            </w:pPr>
            <w:r>
              <w:t>octet r+1</w:t>
            </w:r>
          </w:p>
          <w:p w14:paraId="3F35A3A4" w14:textId="77777777" w:rsidR="00BF7668" w:rsidRDefault="00BF7668" w:rsidP="00D75083">
            <w:pPr>
              <w:pStyle w:val="TAL"/>
            </w:pPr>
          </w:p>
          <w:p w14:paraId="07D39609" w14:textId="77777777" w:rsidR="00BF7668" w:rsidRDefault="00BF7668" w:rsidP="00D75083">
            <w:pPr>
              <w:pStyle w:val="TAL"/>
            </w:pPr>
            <w:r>
              <w:t>octet r+2</w:t>
            </w:r>
          </w:p>
        </w:tc>
      </w:tr>
      <w:tr w:rsidR="00BF7668" w14:paraId="451BE93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96938E1" w14:textId="77777777" w:rsidR="00BF7668" w:rsidRDefault="00BF7668" w:rsidP="00D75083">
            <w:pPr>
              <w:pStyle w:val="TAC"/>
            </w:pPr>
          </w:p>
          <w:p w14:paraId="64B7E2C2" w14:textId="77777777" w:rsidR="00BF7668" w:rsidRDefault="00BF7668" w:rsidP="00D75083">
            <w:pPr>
              <w:pStyle w:val="TAC"/>
            </w:pPr>
            <w:r>
              <w:t>number of location entries</w:t>
            </w:r>
          </w:p>
        </w:tc>
        <w:tc>
          <w:tcPr>
            <w:tcW w:w="1134" w:type="dxa"/>
          </w:tcPr>
          <w:p w14:paraId="7D831034" w14:textId="77777777" w:rsidR="00BF7668" w:rsidRDefault="00BF7668" w:rsidP="00D75083">
            <w:pPr>
              <w:pStyle w:val="TAL"/>
            </w:pPr>
            <w:r>
              <w:t>octet r+3</w:t>
            </w:r>
          </w:p>
          <w:p w14:paraId="28119207" w14:textId="77777777" w:rsidR="00BF7668" w:rsidRDefault="00BF7668" w:rsidP="00D75083">
            <w:pPr>
              <w:pStyle w:val="TAL"/>
            </w:pPr>
          </w:p>
        </w:tc>
      </w:tr>
      <w:tr w:rsidR="00BF7668" w14:paraId="7201F2DB"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ACDBDB0" w14:textId="77777777" w:rsidR="00BF7668" w:rsidRDefault="00BF7668" w:rsidP="00D75083">
            <w:pPr>
              <w:pStyle w:val="TAC"/>
            </w:pPr>
          </w:p>
          <w:p w14:paraId="21F2EE51" w14:textId="77777777" w:rsidR="00BF7668" w:rsidRDefault="00BF7668" w:rsidP="00D75083">
            <w:pPr>
              <w:pStyle w:val="TAC"/>
            </w:pPr>
            <w:r>
              <w:t>location entry 1</w:t>
            </w:r>
          </w:p>
        </w:tc>
        <w:tc>
          <w:tcPr>
            <w:tcW w:w="1134" w:type="dxa"/>
          </w:tcPr>
          <w:p w14:paraId="7FAD6A0C" w14:textId="77777777" w:rsidR="00BF7668" w:rsidRDefault="00BF7668" w:rsidP="00D75083">
            <w:pPr>
              <w:pStyle w:val="TAL"/>
            </w:pPr>
            <w:r>
              <w:t>octet r+</w:t>
            </w:r>
            <w:r w:rsidR="00AB2024">
              <w:t>4</w:t>
            </w:r>
          </w:p>
          <w:p w14:paraId="3ACA3948" w14:textId="77777777" w:rsidR="00BF7668" w:rsidRDefault="00BF7668" w:rsidP="00D75083">
            <w:pPr>
              <w:pStyle w:val="TAL"/>
            </w:pPr>
          </w:p>
          <w:p w14:paraId="7B0460C9" w14:textId="77777777" w:rsidR="00BF7668" w:rsidRDefault="00BF7668" w:rsidP="00D75083">
            <w:pPr>
              <w:pStyle w:val="TAL"/>
            </w:pPr>
            <w:r>
              <w:t>octet d</w:t>
            </w:r>
          </w:p>
        </w:tc>
      </w:tr>
      <w:tr w:rsidR="00BF7668" w14:paraId="350DC88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FCEB4DE" w14:textId="77777777" w:rsidR="00BF7668" w:rsidRDefault="00BF7668" w:rsidP="00D75083">
            <w:pPr>
              <w:pStyle w:val="TAC"/>
            </w:pPr>
          </w:p>
          <w:p w14:paraId="47FD857C" w14:textId="77777777" w:rsidR="00BF7668" w:rsidRDefault="00BF7668" w:rsidP="00D75083">
            <w:pPr>
              <w:pStyle w:val="TAC"/>
            </w:pPr>
            <w:r>
              <w:t>….</w:t>
            </w:r>
          </w:p>
        </w:tc>
        <w:tc>
          <w:tcPr>
            <w:tcW w:w="1134" w:type="dxa"/>
            <w:tcBorders>
              <w:top w:val="nil"/>
              <w:left w:val="single" w:sz="6" w:space="0" w:color="auto"/>
              <w:bottom w:val="nil"/>
              <w:right w:val="nil"/>
            </w:tcBorders>
          </w:tcPr>
          <w:p w14:paraId="63F6C1E8" w14:textId="77777777" w:rsidR="00BF7668" w:rsidRDefault="00BF7668" w:rsidP="00D75083">
            <w:pPr>
              <w:pStyle w:val="TAL"/>
            </w:pPr>
            <w:r>
              <w:t>octet d+1*</w:t>
            </w:r>
          </w:p>
          <w:p w14:paraId="0C79D5A6" w14:textId="77777777" w:rsidR="00BF7668" w:rsidRDefault="00BF7668" w:rsidP="00D75083">
            <w:pPr>
              <w:pStyle w:val="TAL"/>
            </w:pPr>
          </w:p>
          <w:p w14:paraId="3905F827" w14:textId="77777777" w:rsidR="00BF7668" w:rsidRDefault="00BF7668" w:rsidP="00D75083">
            <w:pPr>
              <w:pStyle w:val="TAL"/>
            </w:pPr>
            <w:r>
              <w:t>octet e*</w:t>
            </w:r>
          </w:p>
        </w:tc>
      </w:tr>
      <w:tr w:rsidR="00BF7668" w14:paraId="7F04AF8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CD202FC" w14:textId="77777777" w:rsidR="00BF7668" w:rsidRDefault="00BF7668" w:rsidP="00D75083">
            <w:pPr>
              <w:pStyle w:val="TAC"/>
            </w:pPr>
          </w:p>
          <w:p w14:paraId="4FC95CA1" w14:textId="77777777" w:rsidR="00BF7668" w:rsidRDefault="00BF7668" w:rsidP="00D75083">
            <w:pPr>
              <w:pStyle w:val="TAC"/>
            </w:pPr>
            <w:r>
              <w:t>location entry m</w:t>
            </w:r>
          </w:p>
        </w:tc>
        <w:tc>
          <w:tcPr>
            <w:tcW w:w="1134" w:type="dxa"/>
            <w:tcBorders>
              <w:top w:val="nil"/>
              <w:left w:val="single" w:sz="6" w:space="0" w:color="auto"/>
              <w:bottom w:val="nil"/>
              <w:right w:val="nil"/>
            </w:tcBorders>
          </w:tcPr>
          <w:p w14:paraId="7AF379A8" w14:textId="77777777" w:rsidR="00BF7668" w:rsidRDefault="00BF7668" w:rsidP="00D75083">
            <w:pPr>
              <w:pStyle w:val="TAL"/>
            </w:pPr>
            <w:r>
              <w:t>octet e+1*</w:t>
            </w:r>
          </w:p>
          <w:p w14:paraId="698F14D2" w14:textId="77777777" w:rsidR="00BF7668" w:rsidRDefault="00BF7668" w:rsidP="00D75083">
            <w:pPr>
              <w:pStyle w:val="TAL"/>
            </w:pPr>
          </w:p>
          <w:p w14:paraId="311EA09F" w14:textId="77777777" w:rsidR="00BF7668" w:rsidRDefault="00BF7668" w:rsidP="00D75083">
            <w:pPr>
              <w:pStyle w:val="TAL"/>
            </w:pPr>
            <w:r>
              <w:t>octet s*</w:t>
            </w:r>
          </w:p>
        </w:tc>
      </w:tr>
    </w:tbl>
    <w:p w14:paraId="71CFB279" w14:textId="77777777" w:rsidR="00BF7668" w:rsidRDefault="00BF7668" w:rsidP="00BF7668">
      <w:pPr>
        <w:pStyle w:val="TF"/>
      </w:pPr>
      <w:r>
        <w:t>Figure 5.3</w:t>
      </w:r>
      <w:r w:rsidR="004057A9">
        <w:t>.2</w:t>
      </w:r>
      <w:r>
        <w:t>.5: Validity area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7FD16ACE" w14:textId="77777777" w:rsidTr="00D75083">
        <w:trPr>
          <w:cantSplit/>
          <w:jc w:val="center"/>
        </w:trPr>
        <w:tc>
          <w:tcPr>
            <w:tcW w:w="708" w:type="dxa"/>
          </w:tcPr>
          <w:p w14:paraId="47FECEB5" w14:textId="77777777" w:rsidR="00BF7668" w:rsidRDefault="00BF7668" w:rsidP="00D75083">
            <w:pPr>
              <w:pStyle w:val="TAC"/>
            </w:pPr>
            <w:r>
              <w:t>8</w:t>
            </w:r>
          </w:p>
        </w:tc>
        <w:tc>
          <w:tcPr>
            <w:tcW w:w="709" w:type="dxa"/>
          </w:tcPr>
          <w:p w14:paraId="154CCE3F" w14:textId="77777777" w:rsidR="00BF7668" w:rsidRDefault="00BF7668" w:rsidP="00D75083">
            <w:pPr>
              <w:pStyle w:val="TAC"/>
            </w:pPr>
            <w:r>
              <w:t>7</w:t>
            </w:r>
          </w:p>
        </w:tc>
        <w:tc>
          <w:tcPr>
            <w:tcW w:w="709" w:type="dxa"/>
          </w:tcPr>
          <w:p w14:paraId="3E910E38" w14:textId="77777777" w:rsidR="00BF7668" w:rsidRDefault="00BF7668" w:rsidP="00D75083">
            <w:pPr>
              <w:pStyle w:val="TAC"/>
            </w:pPr>
            <w:r>
              <w:t>6</w:t>
            </w:r>
          </w:p>
        </w:tc>
        <w:tc>
          <w:tcPr>
            <w:tcW w:w="709" w:type="dxa"/>
          </w:tcPr>
          <w:p w14:paraId="5DDB512F" w14:textId="77777777" w:rsidR="00BF7668" w:rsidRDefault="00BF7668" w:rsidP="00D75083">
            <w:pPr>
              <w:pStyle w:val="TAC"/>
            </w:pPr>
            <w:r>
              <w:t>5</w:t>
            </w:r>
          </w:p>
        </w:tc>
        <w:tc>
          <w:tcPr>
            <w:tcW w:w="709" w:type="dxa"/>
          </w:tcPr>
          <w:p w14:paraId="41C665EB" w14:textId="77777777" w:rsidR="00BF7668" w:rsidRDefault="00BF7668" w:rsidP="00D75083">
            <w:pPr>
              <w:pStyle w:val="TAC"/>
            </w:pPr>
            <w:r>
              <w:t>4</w:t>
            </w:r>
          </w:p>
        </w:tc>
        <w:tc>
          <w:tcPr>
            <w:tcW w:w="709" w:type="dxa"/>
          </w:tcPr>
          <w:p w14:paraId="7340CD26" w14:textId="77777777" w:rsidR="00BF7668" w:rsidRDefault="00BF7668" w:rsidP="00D75083">
            <w:pPr>
              <w:pStyle w:val="TAC"/>
            </w:pPr>
            <w:r>
              <w:t>3</w:t>
            </w:r>
          </w:p>
        </w:tc>
        <w:tc>
          <w:tcPr>
            <w:tcW w:w="709" w:type="dxa"/>
          </w:tcPr>
          <w:p w14:paraId="180B1069" w14:textId="77777777" w:rsidR="00BF7668" w:rsidRDefault="00BF7668" w:rsidP="00D75083">
            <w:pPr>
              <w:pStyle w:val="TAC"/>
            </w:pPr>
            <w:r>
              <w:t>2</w:t>
            </w:r>
          </w:p>
        </w:tc>
        <w:tc>
          <w:tcPr>
            <w:tcW w:w="709" w:type="dxa"/>
          </w:tcPr>
          <w:p w14:paraId="7B814B4E" w14:textId="77777777" w:rsidR="00BF7668" w:rsidRDefault="00BF7668" w:rsidP="00D75083">
            <w:pPr>
              <w:pStyle w:val="TAC"/>
            </w:pPr>
            <w:r>
              <w:t>1</w:t>
            </w:r>
          </w:p>
        </w:tc>
        <w:tc>
          <w:tcPr>
            <w:tcW w:w="1134" w:type="dxa"/>
          </w:tcPr>
          <w:p w14:paraId="2A32F443" w14:textId="77777777" w:rsidR="00BF7668" w:rsidRDefault="00BF7668" w:rsidP="00D75083">
            <w:pPr>
              <w:pStyle w:val="TAL"/>
            </w:pPr>
          </w:p>
        </w:tc>
      </w:tr>
      <w:tr w:rsidR="00BF7668" w14:paraId="799EFCAB"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1FFB5115" w14:textId="77777777" w:rsidR="00BF7668" w:rsidRDefault="00BF7668" w:rsidP="00D75083">
            <w:pPr>
              <w:pStyle w:val="TAC"/>
            </w:pPr>
          </w:p>
          <w:p w14:paraId="07624A01"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60BDC4C1" w14:textId="77777777" w:rsidR="00A2047F" w:rsidRDefault="00BF7668" w:rsidP="00A2047F">
            <w:pPr>
              <w:pStyle w:val="TAL"/>
            </w:pPr>
            <w:r>
              <w:t>octet r+</w:t>
            </w:r>
            <w:r w:rsidR="00AB2024">
              <w:t>4</w:t>
            </w:r>
            <w:r>
              <w:t>*</w:t>
            </w:r>
          </w:p>
          <w:p w14:paraId="6B320963" w14:textId="77777777" w:rsidR="00BF7668" w:rsidRDefault="00A2047F" w:rsidP="00A2047F">
            <w:pPr>
              <w:pStyle w:val="TAL"/>
            </w:pPr>
            <w:r>
              <w:t>octet r+5*</w:t>
            </w:r>
          </w:p>
        </w:tc>
      </w:tr>
      <w:tr w:rsidR="00BF7668" w14:paraId="188DA119"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635026ED" w14:textId="77777777" w:rsidR="00BF7668" w:rsidRDefault="00BF7668" w:rsidP="00D75083">
            <w:pPr>
              <w:pStyle w:val="TAC"/>
            </w:pPr>
            <w:r>
              <w:t>entry type {3GPP, WLAN, Geo}</w:t>
            </w:r>
          </w:p>
        </w:tc>
        <w:tc>
          <w:tcPr>
            <w:tcW w:w="4254" w:type="dxa"/>
            <w:gridSpan w:val="6"/>
            <w:tcBorders>
              <w:top w:val="single" w:sz="6" w:space="0" w:color="auto"/>
              <w:left w:val="single" w:sz="6" w:space="0" w:color="auto"/>
              <w:bottom w:val="single" w:sz="6" w:space="0" w:color="auto"/>
              <w:right w:val="single" w:sz="6" w:space="0" w:color="auto"/>
            </w:tcBorders>
          </w:tcPr>
          <w:p w14:paraId="14F24737" w14:textId="77777777" w:rsidR="00BF7668" w:rsidRDefault="00BF7668" w:rsidP="00D75083">
            <w:pPr>
              <w:pStyle w:val="TAC"/>
            </w:pPr>
            <w:r>
              <w:t>number of sub entries</w:t>
            </w:r>
          </w:p>
        </w:tc>
        <w:tc>
          <w:tcPr>
            <w:tcW w:w="1134" w:type="dxa"/>
          </w:tcPr>
          <w:p w14:paraId="2DA2B8C9" w14:textId="77777777" w:rsidR="00BF7668" w:rsidRDefault="00BF7668" w:rsidP="00D75083">
            <w:pPr>
              <w:pStyle w:val="TAL"/>
            </w:pPr>
            <w:r>
              <w:t>octet r+</w:t>
            </w:r>
            <w:r w:rsidR="00A2047F">
              <w:t>6</w:t>
            </w:r>
            <w:r>
              <w:t>*</w:t>
            </w:r>
          </w:p>
          <w:p w14:paraId="5697CC83" w14:textId="77777777" w:rsidR="00BF7668" w:rsidRDefault="00BF7668" w:rsidP="00D75083">
            <w:pPr>
              <w:pStyle w:val="TAL"/>
            </w:pPr>
          </w:p>
        </w:tc>
      </w:tr>
      <w:tr w:rsidR="00BF7668" w14:paraId="6478AEA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C69F7F4" w14:textId="77777777" w:rsidR="00BF7668" w:rsidRDefault="00BF7668" w:rsidP="00D75083">
            <w:pPr>
              <w:pStyle w:val="TAC"/>
            </w:pPr>
          </w:p>
          <w:p w14:paraId="585A0423" w14:textId="77777777" w:rsidR="00BF7668" w:rsidRDefault="00BF7668" w:rsidP="00D75083">
            <w:pPr>
              <w:pStyle w:val="TAC"/>
            </w:pPr>
          </w:p>
          <w:p w14:paraId="105D8AE9" w14:textId="77777777" w:rsidR="00BF7668" w:rsidRDefault="00BF7668" w:rsidP="00D75083">
            <w:pPr>
              <w:pStyle w:val="TAC"/>
            </w:pPr>
            <w:r>
              <w:t>sub entry contents</w:t>
            </w:r>
          </w:p>
        </w:tc>
        <w:tc>
          <w:tcPr>
            <w:tcW w:w="1134" w:type="dxa"/>
            <w:tcBorders>
              <w:top w:val="nil"/>
              <w:left w:val="single" w:sz="6" w:space="0" w:color="auto"/>
              <w:bottom w:val="nil"/>
              <w:right w:val="nil"/>
            </w:tcBorders>
          </w:tcPr>
          <w:p w14:paraId="6FA6B81A" w14:textId="77777777" w:rsidR="00BF7668" w:rsidRDefault="00BF7668" w:rsidP="00D75083">
            <w:pPr>
              <w:pStyle w:val="TAL"/>
            </w:pPr>
            <w:r>
              <w:t>octet r+</w:t>
            </w:r>
            <w:r w:rsidR="00A2047F">
              <w:t>7</w:t>
            </w:r>
            <w:r>
              <w:t>*</w:t>
            </w:r>
          </w:p>
          <w:p w14:paraId="69F1A4C5" w14:textId="77777777" w:rsidR="00BF7668" w:rsidRDefault="00BF7668" w:rsidP="00D75083">
            <w:pPr>
              <w:pStyle w:val="TAL"/>
            </w:pPr>
          </w:p>
          <w:p w14:paraId="764B05FC" w14:textId="77777777" w:rsidR="00BF7668" w:rsidRDefault="00BF7668" w:rsidP="00D75083">
            <w:pPr>
              <w:pStyle w:val="TAL"/>
            </w:pPr>
          </w:p>
          <w:p w14:paraId="37318E62" w14:textId="77777777" w:rsidR="00BF7668" w:rsidRDefault="00BF7668" w:rsidP="00D75083">
            <w:pPr>
              <w:pStyle w:val="TAL"/>
            </w:pPr>
          </w:p>
          <w:p w14:paraId="03300692" w14:textId="77777777" w:rsidR="00BF7668" w:rsidRDefault="00BF7668" w:rsidP="00D75083">
            <w:pPr>
              <w:pStyle w:val="TAL"/>
            </w:pPr>
            <w:r>
              <w:t>octet d*</w:t>
            </w:r>
          </w:p>
        </w:tc>
      </w:tr>
    </w:tbl>
    <w:p w14:paraId="04D155E7" w14:textId="77777777" w:rsidR="00BF7668" w:rsidRDefault="00BF7668" w:rsidP="00BF7668">
      <w:pPr>
        <w:pStyle w:val="TF"/>
      </w:pPr>
      <w:r>
        <w:t>Figure 5.3.</w:t>
      </w:r>
      <w:r w:rsidR="004057A9">
        <w:t>2</w:t>
      </w:r>
      <w:r>
        <w:t>.</w:t>
      </w:r>
      <w:r w:rsidR="004057A9">
        <w:t>6</w:t>
      </w:r>
      <w:r>
        <w:t>: Location entry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C589F27" w14:textId="77777777" w:rsidTr="00D75083">
        <w:trPr>
          <w:cantSplit/>
          <w:jc w:val="center"/>
        </w:trPr>
        <w:tc>
          <w:tcPr>
            <w:tcW w:w="708" w:type="dxa"/>
          </w:tcPr>
          <w:p w14:paraId="6DD9347D" w14:textId="77777777" w:rsidR="00BF7668" w:rsidRDefault="00BF7668" w:rsidP="00D75083">
            <w:pPr>
              <w:pStyle w:val="TAC"/>
            </w:pPr>
            <w:r>
              <w:t>8</w:t>
            </w:r>
          </w:p>
        </w:tc>
        <w:tc>
          <w:tcPr>
            <w:tcW w:w="709" w:type="dxa"/>
          </w:tcPr>
          <w:p w14:paraId="40BF9ABE" w14:textId="77777777" w:rsidR="00BF7668" w:rsidRDefault="00BF7668" w:rsidP="00D75083">
            <w:pPr>
              <w:pStyle w:val="TAC"/>
            </w:pPr>
            <w:r>
              <w:t>7</w:t>
            </w:r>
          </w:p>
        </w:tc>
        <w:tc>
          <w:tcPr>
            <w:tcW w:w="709" w:type="dxa"/>
          </w:tcPr>
          <w:p w14:paraId="11A04444" w14:textId="77777777" w:rsidR="00BF7668" w:rsidRDefault="00BF7668" w:rsidP="00D75083">
            <w:pPr>
              <w:pStyle w:val="TAC"/>
            </w:pPr>
            <w:r>
              <w:t>6</w:t>
            </w:r>
          </w:p>
        </w:tc>
        <w:tc>
          <w:tcPr>
            <w:tcW w:w="709" w:type="dxa"/>
          </w:tcPr>
          <w:p w14:paraId="4C67A4FE" w14:textId="77777777" w:rsidR="00BF7668" w:rsidRDefault="00BF7668" w:rsidP="00D75083">
            <w:pPr>
              <w:pStyle w:val="TAC"/>
            </w:pPr>
            <w:r>
              <w:t>5</w:t>
            </w:r>
          </w:p>
        </w:tc>
        <w:tc>
          <w:tcPr>
            <w:tcW w:w="709" w:type="dxa"/>
          </w:tcPr>
          <w:p w14:paraId="3F317845" w14:textId="77777777" w:rsidR="00BF7668" w:rsidRDefault="00BF7668" w:rsidP="00D75083">
            <w:pPr>
              <w:pStyle w:val="TAC"/>
            </w:pPr>
            <w:r>
              <w:t>4</w:t>
            </w:r>
          </w:p>
        </w:tc>
        <w:tc>
          <w:tcPr>
            <w:tcW w:w="709" w:type="dxa"/>
          </w:tcPr>
          <w:p w14:paraId="67DFBA4B" w14:textId="77777777" w:rsidR="00BF7668" w:rsidRDefault="00BF7668" w:rsidP="00D75083">
            <w:pPr>
              <w:pStyle w:val="TAC"/>
            </w:pPr>
            <w:r>
              <w:t>3</w:t>
            </w:r>
          </w:p>
        </w:tc>
        <w:tc>
          <w:tcPr>
            <w:tcW w:w="709" w:type="dxa"/>
          </w:tcPr>
          <w:p w14:paraId="0CFAB72D" w14:textId="77777777" w:rsidR="00BF7668" w:rsidRDefault="00BF7668" w:rsidP="00D75083">
            <w:pPr>
              <w:pStyle w:val="TAC"/>
            </w:pPr>
            <w:r>
              <w:t>2</w:t>
            </w:r>
          </w:p>
        </w:tc>
        <w:tc>
          <w:tcPr>
            <w:tcW w:w="709" w:type="dxa"/>
          </w:tcPr>
          <w:p w14:paraId="0951EA5B" w14:textId="77777777" w:rsidR="00BF7668" w:rsidRDefault="00BF7668" w:rsidP="00D75083">
            <w:pPr>
              <w:pStyle w:val="TAC"/>
            </w:pPr>
            <w:r>
              <w:t>1</w:t>
            </w:r>
          </w:p>
        </w:tc>
        <w:tc>
          <w:tcPr>
            <w:tcW w:w="1134" w:type="dxa"/>
          </w:tcPr>
          <w:p w14:paraId="26985098" w14:textId="77777777" w:rsidR="00BF7668" w:rsidRDefault="00BF7668" w:rsidP="00D75083">
            <w:pPr>
              <w:pStyle w:val="TAL"/>
            </w:pPr>
          </w:p>
        </w:tc>
      </w:tr>
      <w:tr w:rsidR="00BF7668" w14:paraId="6D386D40"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2EDE5D08" w14:textId="77777777" w:rsidR="00BF7668" w:rsidRDefault="00BF7668" w:rsidP="00D75083">
            <w:pPr>
              <w:pStyle w:val="TAC"/>
            </w:pPr>
          </w:p>
          <w:p w14:paraId="23A3C8C9"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5D5A886E" w14:textId="77777777" w:rsidR="00A2047F" w:rsidRDefault="00BF7668" w:rsidP="00A2047F">
            <w:pPr>
              <w:pStyle w:val="TAL"/>
            </w:pPr>
            <w:r>
              <w:t>octet r+</w:t>
            </w:r>
            <w:r w:rsidR="00AB2024">
              <w:t>4</w:t>
            </w:r>
            <w:r>
              <w:t>*</w:t>
            </w:r>
          </w:p>
          <w:p w14:paraId="7530D3C0" w14:textId="77777777" w:rsidR="00BF7668" w:rsidRDefault="00A2047F" w:rsidP="00A2047F">
            <w:pPr>
              <w:pStyle w:val="TAL"/>
            </w:pPr>
            <w:r>
              <w:t>octet r+5*</w:t>
            </w:r>
          </w:p>
        </w:tc>
      </w:tr>
      <w:tr w:rsidR="00BF7668" w14:paraId="17FA3618"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28C41DDF" w14:textId="77777777" w:rsidR="00BF7668" w:rsidRDefault="00BF7668" w:rsidP="00D75083">
            <w:pPr>
              <w:pStyle w:val="TAC"/>
            </w:pPr>
            <w:r>
              <w:t>entry type= {3GPP location}</w:t>
            </w:r>
          </w:p>
        </w:tc>
        <w:tc>
          <w:tcPr>
            <w:tcW w:w="4254" w:type="dxa"/>
            <w:gridSpan w:val="6"/>
            <w:tcBorders>
              <w:top w:val="single" w:sz="6" w:space="0" w:color="auto"/>
              <w:left w:val="single" w:sz="6" w:space="0" w:color="auto"/>
              <w:bottom w:val="single" w:sz="6" w:space="0" w:color="auto"/>
              <w:right w:val="single" w:sz="6" w:space="0" w:color="auto"/>
            </w:tcBorders>
          </w:tcPr>
          <w:p w14:paraId="06BAC3F7" w14:textId="77777777" w:rsidR="00BF7668" w:rsidRDefault="00BF7668" w:rsidP="00D75083">
            <w:pPr>
              <w:pStyle w:val="TAC"/>
            </w:pPr>
            <w:r>
              <w:t>number of sub entries</w:t>
            </w:r>
          </w:p>
        </w:tc>
        <w:tc>
          <w:tcPr>
            <w:tcW w:w="1134" w:type="dxa"/>
          </w:tcPr>
          <w:p w14:paraId="45FC86F0" w14:textId="77777777" w:rsidR="00BF7668" w:rsidRDefault="00BF7668" w:rsidP="00D75083">
            <w:pPr>
              <w:pStyle w:val="TAL"/>
            </w:pPr>
            <w:r>
              <w:t>octet r+</w:t>
            </w:r>
            <w:r w:rsidR="00A2047F">
              <w:t>6</w:t>
            </w:r>
            <w:r>
              <w:t>*</w:t>
            </w:r>
          </w:p>
          <w:p w14:paraId="03D18579" w14:textId="77777777" w:rsidR="00BF7668" w:rsidRDefault="00BF7668" w:rsidP="00D75083">
            <w:pPr>
              <w:pStyle w:val="TAL"/>
            </w:pPr>
          </w:p>
        </w:tc>
      </w:tr>
      <w:tr w:rsidR="00BF7668" w14:paraId="30AF79C6"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4FA06F7" w14:textId="77777777" w:rsidR="00BF7668" w:rsidRDefault="00BF7668" w:rsidP="00D75083">
            <w:pPr>
              <w:pStyle w:val="TAC"/>
            </w:pPr>
          </w:p>
          <w:p w14:paraId="36EA202D" w14:textId="77777777" w:rsidR="00BF7668" w:rsidRDefault="00BF7668" w:rsidP="00D75083">
            <w:pPr>
              <w:pStyle w:val="TAC"/>
            </w:pPr>
            <w:r>
              <w:t>3GPP location sub entry 1</w:t>
            </w:r>
          </w:p>
        </w:tc>
        <w:tc>
          <w:tcPr>
            <w:tcW w:w="1134" w:type="dxa"/>
          </w:tcPr>
          <w:p w14:paraId="4EE12E4C" w14:textId="77777777" w:rsidR="00BF7668" w:rsidRDefault="00BF7668" w:rsidP="00D75083">
            <w:pPr>
              <w:pStyle w:val="TAL"/>
            </w:pPr>
            <w:r>
              <w:t>octet r+</w:t>
            </w:r>
            <w:r w:rsidR="00A2047F">
              <w:t>7</w:t>
            </w:r>
          </w:p>
          <w:p w14:paraId="2FB9EC2F" w14:textId="77777777" w:rsidR="00BF7668" w:rsidRDefault="00BF7668" w:rsidP="00D75083">
            <w:pPr>
              <w:pStyle w:val="TAL"/>
            </w:pPr>
          </w:p>
          <w:p w14:paraId="0AA680FF" w14:textId="77777777" w:rsidR="00BF7668" w:rsidRDefault="00BF7668" w:rsidP="00D75083">
            <w:pPr>
              <w:pStyle w:val="TAL"/>
            </w:pPr>
            <w:r>
              <w:t>octet f</w:t>
            </w:r>
          </w:p>
        </w:tc>
      </w:tr>
      <w:tr w:rsidR="00BF7668" w14:paraId="2C2DD55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6DF712D" w14:textId="77777777" w:rsidR="00BF7668" w:rsidRDefault="00BF7668" w:rsidP="00D75083">
            <w:pPr>
              <w:pStyle w:val="TAC"/>
            </w:pPr>
          </w:p>
          <w:p w14:paraId="5505B9CA" w14:textId="77777777" w:rsidR="00BF7668" w:rsidRDefault="00BF7668" w:rsidP="00D75083">
            <w:pPr>
              <w:pStyle w:val="TAC"/>
            </w:pPr>
            <w:r>
              <w:t>3GPP location sub entry 2</w:t>
            </w:r>
          </w:p>
        </w:tc>
        <w:tc>
          <w:tcPr>
            <w:tcW w:w="1134" w:type="dxa"/>
            <w:tcBorders>
              <w:top w:val="nil"/>
              <w:left w:val="single" w:sz="6" w:space="0" w:color="auto"/>
              <w:bottom w:val="nil"/>
              <w:right w:val="nil"/>
            </w:tcBorders>
          </w:tcPr>
          <w:p w14:paraId="57B5708B" w14:textId="77777777" w:rsidR="00BF7668" w:rsidRDefault="00BF7668" w:rsidP="00D75083">
            <w:pPr>
              <w:pStyle w:val="TAL"/>
            </w:pPr>
            <w:r>
              <w:t>octet f+1*</w:t>
            </w:r>
          </w:p>
          <w:p w14:paraId="66AB6F7E" w14:textId="77777777" w:rsidR="00BF7668" w:rsidRDefault="00BF7668" w:rsidP="00D75083">
            <w:pPr>
              <w:pStyle w:val="TAL"/>
            </w:pPr>
          </w:p>
          <w:p w14:paraId="59E11D4C" w14:textId="77777777" w:rsidR="00BF7668" w:rsidRDefault="00BF7668" w:rsidP="00D75083">
            <w:pPr>
              <w:pStyle w:val="TAL"/>
            </w:pPr>
            <w:r>
              <w:t>octet g*</w:t>
            </w:r>
          </w:p>
        </w:tc>
      </w:tr>
      <w:tr w:rsidR="00BF7668" w14:paraId="186EF7F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55F01B6" w14:textId="77777777" w:rsidR="00BF7668" w:rsidRDefault="00BF7668" w:rsidP="00D75083">
            <w:pPr>
              <w:pStyle w:val="TAC"/>
            </w:pPr>
          </w:p>
          <w:p w14:paraId="58D19468" w14:textId="77777777" w:rsidR="00BF7668" w:rsidRDefault="00BF7668" w:rsidP="00D75083">
            <w:pPr>
              <w:pStyle w:val="TAC"/>
            </w:pPr>
            <w:r>
              <w:t>…</w:t>
            </w:r>
          </w:p>
        </w:tc>
        <w:tc>
          <w:tcPr>
            <w:tcW w:w="1134" w:type="dxa"/>
            <w:tcBorders>
              <w:top w:val="nil"/>
              <w:left w:val="single" w:sz="6" w:space="0" w:color="auto"/>
              <w:bottom w:val="nil"/>
              <w:right w:val="nil"/>
            </w:tcBorders>
          </w:tcPr>
          <w:p w14:paraId="7B374C32" w14:textId="77777777" w:rsidR="00BF7668" w:rsidRDefault="00BF7668" w:rsidP="00D75083">
            <w:pPr>
              <w:pStyle w:val="TAL"/>
            </w:pPr>
            <w:r>
              <w:t>octet g+1*</w:t>
            </w:r>
          </w:p>
          <w:p w14:paraId="13730205" w14:textId="77777777" w:rsidR="00BF7668" w:rsidRDefault="00BF7668" w:rsidP="00D75083">
            <w:pPr>
              <w:pStyle w:val="TAL"/>
            </w:pPr>
          </w:p>
          <w:p w14:paraId="3E212400" w14:textId="77777777" w:rsidR="00BF7668" w:rsidRDefault="00BF7668" w:rsidP="00D75083">
            <w:pPr>
              <w:pStyle w:val="TAL"/>
            </w:pPr>
            <w:r>
              <w:t>octet h*</w:t>
            </w:r>
          </w:p>
        </w:tc>
      </w:tr>
      <w:tr w:rsidR="00BF7668" w14:paraId="7C8B471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42B3151" w14:textId="77777777" w:rsidR="00BF7668" w:rsidRDefault="00BF7668" w:rsidP="00D75083">
            <w:pPr>
              <w:pStyle w:val="TAC"/>
            </w:pPr>
          </w:p>
          <w:p w14:paraId="380FDCEC" w14:textId="77777777" w:rsidR="00BF7668" w:rsidRDefault="00BF7668" w:rsidP="00D75083">
            <w:pPr>
              <w:pStyle w:val="TAC"/>
            </w:pPr>
            <w:r>
              <w:t>3GPP location sub entry o</w:t>
            </w:r>
          </w:p>
        </w:tc>
        <w:tc>
          <w:tcPr>
            <w:tcW w:w="1134" w:type="dxa"/>
            <w:tcBorders>
              <w:top w:val="nil"/>
              <w:left w:val="single" w:sz="6" w:space="0" w:color="auto"/>
              <w:bottom w:val="nil"/>
              <w:right w:val="nil"/>
            </w:tcBorders>
          </w:tcPr>
          <w:p w14:paraId="539B242C" w14:textId="77777777" w:rsidR="00BF7668" w:rsidRDefault="00BF7668" w:rsidP="00D75083">
            <w:pPr>
              <w:pStyle w:val="TAL"/>
            </w:pPr>
            <w:r>
              <w:t>octet h+1*</w:t>
            </w:r>
          </w:p>
          <w:p w14:paraId="01C78F0B" w14:textId="77777777" w:rsidR="00BF7668" w:rsidRDefault="00BF7668" w:rsidP="00D75083">
            <w:pPr>
              <w:pStyle w:val="TAL"/>
            </w:pPr>
          </w:p>
          <w:p w14:paraId="5FC7516A" w14:textId="77777777" w:rsidR="00BF7668" w:rsidRDefault="00BF7668" w:rsidP="00D75083">
            <w:pPr>
              <w:pStyle w:val="TAL"/>
            </w:pPr>
            <w:r>
              <w:t>octet d*</w:t>
            </w:r>
          </w:p>
        </w:tc>
      </w:tr>
    </w:tbl>
    <w:p w14:paraId="063350AB" w14:textId="77777777" w:rsidR="00BF7668" w:rsidRDefault="00BF7668" w:rsidP="00BF7668">
      <w:pPr>
        <w:pStyle w:val="TF"/>
      </w:pPr>
      <w:r>
        <w:t>Figure 5.3.</w:t>
      </w:r>
      <w:r w:rsidR="00E4310F">
        <w:t>2</w:t>
      </w:r>
      <w:r>
        <w:t>.</w:t>
      </w:r>
      <w:r w:rsidR="00E4310F">
        <w:t>7</w:t>
      </w:r>
      <w:r>
        <w:t>: Location entry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AFAE2DA" w14:textId="77777777" w:rsidTr="00D75083">
        <w:trPr>
          <w:cantSplit/>
          <w:jc w:val="center"/>
        </w:trPr>
        <w:tc>
          <w:tcPr>
            <w:tcW w:w="708" w:type="dxa"/>
          </w:tcPr>
          <w:p w14:paraId="79AA67CA" w14:textId="77777777" w:rsidR="00BF7668" w:rsidRDefault="00BF7668" w:rsidP="00D75083">
            <w:pPr>
              <w:pStyle w:val="TAC"/>
            </w:pPr>
            <w:r>
              <w:lastRenderedPageBreak/>
              <w:t>8</w:t>
            </w:r>
          </w:p>
        </w:tc>
        <w:tc>
          <w:tcPr>
            <w:tcW w:w="709" w:type="dxa"/>
          </w:tcPr>
          <w:p w14:paraId="195CAF04" w14:textId="77777777" w:rsidR="00BF7668" w:rsidRDefault="00BF7668" w:rsidP="00D75083">
            <w:pPr>
              <w:pStyle w:val="TAC"/>
            </w:pPr>
            <w:r>
              <w:t>7</w:t>
            </w:r>
          </w:p>
        </w:tc>
        <w:tc>
          <w:tcPr>
            <w:tcW w:w="709" w:type="dxa"/>
          </w:tcPr>
          <w:p w14:paraId="13B2DF08" w14:textId="77777777" w:rsidR="00BF7668" w:rsidRDefault="00BF7668" w:rsidP="00D75083">
            <w:pPr>
              <w:pStyle w:val="TAC"/>
            </w:pPr>
            <w:r>
              <w:t>6</w:t>
            </w:r>
          </w:p>
        </w:tc>
        <w:tc>
          <w:tcPr>
            <w:tcW w:w="709" w:type="dxa"/>
          </w:tcPr>
          <w:p w14:paraId="502300AF" w14:textId="77777777" w:rsidR="00BF7668" w:rsidRDefault="00BF7668" w:rsidP="00D75083">
            <w:pPr>
              <w:pStyle w:val="TAC"/>
            </w:pPr>
            <w:r>
              <w:t>5</w:t>
            </w:r>
          </w:p>
        </w:tc>
        <w:tc>
          <w:tcPr>
            <w:tcW w:w="709" w:type="dxa"/>
          </w:tcPr>
          <w:p w14:paraId="69DE1E0D" w14:textId="77777777" w:rsidR="00BF7668" w:rsidRDefault="00BF7668" w:rsidP="00D75083">
            <w:pPr>
              <w:pStyle w:val="TAC"/>
            </w:pPr>
            <w:r>
              <w:t>4</w:t>
            </w:r>
          </w:p>
        </w:tc>
        <w:tc>
          <w:tcPr>
            <w:tcW w:w="709" w:type="dxa"/>
          </w:tcPr>
          <w:p w14:paraId="0933C8D2" w14:textId="77777777" w:rsidR="00BF7668" w:rsidRDefault="00BF7668" w:rsidP="00D75083">
            <w:pPr>
              <w:pStyle w:val="TAC"/>
            </w:pPr>
            <w:r>
              <w:t>3</w:t>
            </w:r>
          </w:p>
        </w:tc>
        <w:tc>
          <w:tcPr>
            <w:tcW w:w="709" w:type="dxa"/>
          </w:tcPr>
          <w:p w14:paraId="22ABC994" w14:textId="77777777" w:rsidR="00BF7668" w:rsidRDefault="00BF7668" w:rsidP="00D75083">
            <w:pPr>
              <w:pStyle w:val="TAC"/>
            </w:pPr>
            <w:r>
              <w:t>2</w:t>
            </w:r>
          </w:p>
        </w:tc>
        <w:tc>
          <w:tcPr>
            <w:tcW w:w="709" w:type="dxa"/>
          </w:tcPr>
          <w:p w14:paraId="3360E977" w14:textId="77777777" w:rsidR="00BF7668" w:rsidRDefault="00BF7668" w:rsidP="00D75083">
            <w:pPr>
              <w:pStyle w:val="TAC"/>
            </w:pPr>
            <w:r>
              <w:t>1</w:t>
            </w:r>
          </w:p>
        </w:tc>
        <w:tc>
          <w:tcPr>
            <w:tcW w:w="1134" w:type="dxa"/>
          </w:tcPr>
          <w:p w14:paraId="27E944A3" w14:textId="77777777" w:rsidR="00BF7668" w:rsidRDefault="00BF7668" w:rsidP="00D75083">
            <w:pPr>
              <w:pStyle w:val="TAL"/>
            </w:pPr>
          </w:p>
        </w:tc>
      </w:tr>
      <w:tr w:rsidR="00BF7668" w14:paraId="20923E30"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5DDA388" w14:textId="77777777" w:rsidR="00BF7668" w:rsidRDefault="00BF7668" w:rsidP="00D75083">
            <w:pPr>
              <w:pStyle w:val="TAC"/>
            </w:pPr>
          </w:p>
          <w:p w14:paraId="62D7662E"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7C77E160" w14:textId="77777777" w:rsidR="00A2047F" w:rsidRDefault="00BF7668" w:rsidP="00A2047F">
            <w:pPr>
              <w:pStyle w:val="TAL"/>
            </w:pPr>
            <w:r>
              <w:t>octet r+</w:t>
            </w:r>
            <w:r w:rsidR="00AB2024">
              <w:t>4</w:t>
            </w:r>
            <w:r>
              <w:t>*</w:t>
            </w:r>
          </w:p>
          <w:p w14:paraId="1E0E2AF2" w14:textId="77777777" w:rsidR="00BF7668" w:rsidRDefault="00A2047F" w:rsidP="00A2047F">
            <w:pPr>
              <w:pStyle w:val="TAL"/>
            </w:pPr>
            <w:r>
              <w:t>octet r+5*</w:t>
            </w:r>
          </w:p>
        </w:tc>
      </w:tr>
      <w:tr w:rsidR="00BF7668" w14:paraId="66694098"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25687ABA" w14:textId="77777777" w:rsidR="00BF7668" w:rsidRDefault="00BF7668" w:rsidP="00D75083">
            <w:pPr>
              <w:pStyle w:val="TAC"/>
            </w:pPr>
            <w:r>
              <w:t>entry type= {WLAN location }</w:t>
            </w:r>
          </w:p>
        </w:tc>
        <w:tc>
          <w:tcPr>
            <w:tcW w:w="4254" w:type="dxa"/>
            <w:gridSpan w:val="6"/>
            <w:tcBorders>
              <w:top w:val="single" w:sz="6" w:space="0" w:color="auto"/>
              <w:left w:val="single" w:sz="6" w:space="0" w:color="auto"/>
              <w:bottom w:val="single" w:sz="6" w:space="0" w:color="auto"/>
              <w:right w:val="single" w:sz="6" w:space="0" w:color="auto"/>
            </w:tcBorders>
          </w:tcPr>
          <w:p w14:paraId="3438E965" w14:textId="77777777" w:rsidR="00BF7668" w:rsidRDefault="00BF7668" w:rsidP="00D75083">
            <w:pPr>
              <w:pStyle w:val="TAC"/>
            </w:pPr>
            <w:r>
              <w:t>number of sub entries</w:t>
            </w:r>
          </w:p>
        </w:tc>
        <w:tc>
          <w:tcPr>
            <w:tcW w:w="1134" w:type="dxa"/>
          </w:tcPr>
          <w:p w14:paraId="065E8789" w14:textId="77777777" w:rsidR="00BF7668" w:rsidRDefault="00BF7668" w:rsidP="00D75083">
            <w:pPr>
              <w:pStyle w:val="TAL"/>
            </w:pPr>
            <w:r>
              <w:t>octet r+</w:t>
            </w:r>
            <w:r w:rsidR="00A2047F">
              <w:t>6</w:t>
            </w:r>
            <w:r>
              <w:t>*</w:t>
            </w:r>
          </w:p>
          <w:p w14:paraId="73823CF4" w14:textId="77777777" w:rsidR="00BF7668" w:rsidRDefault="00BF7668" w:rsidP="00D75083">
            <w:pPr>
              <w:pStyle w:val="TAL"/>
            </w:pPr>
          </w:p>
        </w:tc>
      </w:tr>
      <w:tr w:rsidR="00BF7668" w14:paraId="799AC553"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DFED0B" w14:textId="77777777" w:rsidR="00BF7668" w:rsidRDefault="00BF7668" w:rsidP="00D75083">
            <w:pPr>
              <w:pStyle w:val="TAC"/>
            </w:pPr>
          </w:p>
          <w:p w14:paraId="1F95B96E" w14:textId="77777777" w:rsidR="00BF7668" w:rsidRDefault="00BF7668" w:rsidP="00D75083">
            <w:pPr>
              <w:pStyle w:val="TAC"/>
            </w:pPr>
            <w:r>
              <w:t>WLAN location sub entry 1</w:t>
            </w:r>
          </w:p>
        </w:tc>
        <w:tc>
          <w:tcPr>
            <w:tcW w:w="1134" w:type="dxa"/>
          </w:tcPr>
          <w:p w14:paraId="4DF7834E" w14:textId="77777777" w:rsidR="00BF7668" w:rsidRDefault="00BF7668" w:rsidP="00D75083">
            <w:pPr>
              <w:pStyle w:val="TAL"/>
            </w:pPr>
            <w:r>
              <w:t>octet r+</w:t>
            </w:r>
            <w:r w:rsidR="00A2047F">
              <w:t>7</w:t>
            </w:r>
          </w:p>
          <w:p w14:paraId="2B753914" w14:textId="77777777" w:rsidR="00BF7668" w:rsidRDefault="00BF7668" w:rsidP="00D75083">
            <w:pPr>
              <w:pStyle w:val="TAL"/>
            </w:pPr>
          </w:p>
          <w:p w14:paraId="4B1B83C4" w14:textId="77777777" w:rsidR="00BF7668" w:rsidRDefault="00BF7668" w:rsidP="00D75083">
            <w:pPr>
              <w:pStyle w:val="TAL"/>
            </w:pPr>
            <w:r>
              <w:t>octet f</w:t>
            </w:r>
          </w:p>
        </w:tc>
      </w:tr>
      <w:tr w:rsidR="00BF7668" w14:paraId="51479E8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190FA29" w14:textId="77777777" w:rsidR="00BF7668" w:rsidRDefault="00BF7668" w:rsidP="00D75083">
            <w:pPr>
              <w:pStyle w:val="TAC"/>
            </w:pPr>
          </w:p>
          <w:p w14:paraId="71D9DE38" w14:textId="77777777" w:rsidR="00BF7668" w:rsidRDefault="00BF7668" w:rsidP="00D75083">
            <w:pPr>
              <w:pStyle w:val="TAC"/>
            </w:pPr>
            <w:r>
              <w:t>WLAN location sub entry 2</w:t>
            </w:r>
          </w:p>
        </w:tc>
        <w:tc>
          <w:tcPr>
            <w:tcW w:w="1134" w:type="dxa"/>
            <w:tcBorders>
              <w:top w:val="nil"/>
              <w:left w:val="single" w:sz="6" w:space="0" w:color="auto"/>
              <w:bottom w:val="nil"/>
              <w:right w:val="nil"/>
            </w:tcBorders>
          </w:tcPr>
          <w:p w14:paraId="4E2EF6B1" w14:textId="77777777" w:rsidR="00BF7668" w:rsidRDefault="00BF7668" w:rsidP="00D75083">
            <w:pPr>
              <w:pStyle w:val="TAL"/>
            </w:pPr>
            <w:r>
              <w:t>octet f+1*</w:t>
            </w:r>
          </w:p>
          <w:p w14:paraId="7ABAB0F3" w14:textId="77777777" w:rsidR="00BF7668" w:rsidRDefault="00BF7668" w:rsidP="00D75083">
            <w:pPr>
              <w:pStyle w:val="TAL"/>
            </w:pPr>
          </w:p>
          <w:p w14:paraId="67235382" w14:textId="77777777" w:rsidR="00BF7668" w:rsidRDefault="00BF7668" w:rsidP="00D75083">
            <w:pPr>
              <w:pStyle w:val="TAL"/>
            </w:pPr>
            <w:r>
              <w:t>octet g*</w:t>
            </w:r>
          </w:p>
        </w:tc>
      </w:tr>
      <w:tr w:rsidR="00BF7668" w14:paraId="5ABA3CF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399AE5C" w14:textId="77777777" w:rsidR="00BF7668" w:rsidRDefault="00BF7668" w:rsidP="00D75083">
            <w:pPr>
              <w:pStyle w:val="TAC"/>
            </w:pPr>
          </w:p>
          <w:p w14:paraId="79C2C8EC" w14:textId="77777777" w:rsidR="00BF7668" w:rsidRDefault="00BF7668" w:rsidP="00D75083">
            <w:pPr>
              <w:pStyle w:val="TAC"/>
            </w:pPr>
            <w:r>
              <w:t>…</w:t>
            </w:r>
          </w:p>
        </w:tc>
        <w:tc>
          <w:tcPr>
            <w:tcW w:w="1134" w:type="dxa"/>
            <w:tcBorders>
              <w:top w:val="nil"/>
              <w:left w:val="single" w:sz="6" w:space="0" w:color="auto"/>
              <w:bottom w:val="nil"/>
              <w:right w:val="nil"/>
            </w:tcBorders>
          </w:tcPr>
          <w:p w14:paraId="40A30D34" w14:textId="77777777" w:rsidR="00BF7668" w:rsidRDefault="00BF7668" w:rsidP="00D75083">
            <w:pPr>
              <w:pStyle w:val="TAL"/>
            </w:pPr>
            <w:r>
              <w:t>octet g+1*</w:t>
            </w:r>
          </w:p>
          <w:p w14:paraId="4A3E6D50" w14:textId="77777777" w:rsidR="00BF7668" w:rsidRDefault="00BF7668" w:rsidP="00D75083">
            <w:pPr>
              <w:pStyle w:val="TAL"/>
            </w:pPr>
          </w:p>
          <w:p w14:paraId="57F485B4" w14:textId="77777777" w:rsidR="00BF7668" w:rsidRDefault="00BF7668" w:rsidP="00D75083">
            <w:pPr>
              <w:pStyle w:val="TAL"/>
            </w:pPr>
            <w:r>
              <w:t>octet h*</w:t>
            </w:r>
          </w:p>
        </w:tc>
      </w:tr>
      <w:tr w:rsidR="00BF7668" w14:paraId="44D734F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5C1526E" w14:textId="77777777" w:rsidR="00BF7668" w:rsidRDefault="00BF7668" w:rsidP="00D75083">
            <w:pPr>
              <w:pStyle w:val="TAC"/>
            </w:pPr>
          </w:p>
          <w:p w14:paraId="54840E1E" w14:textId="77777777" w:rsidR="00BF7668" w:rsidRDefault="00BF7668" w:rsidP="00D75083">
            <w:pPr>
              <w:pStyle w:val="TAC"/>
            </w:pPr>
            <w:r>
              <w:t>WLAN location sub entry p</w:t>
            </w:r>
          </w:p>
        </w:tc>
        <w:tc>
          <w:tcPr>
            <w:tcW w:w="1134" w:type="dxa"/>
            <w:tcBorders>
              <w:top w:val="nil"/>
              <w:left w:val="single" w:sz="6" w:space="0" w:color="auto"/>
              <w:bottom w:val="nil"/>
              <w:right w:val="nil"/>
            </w:tcBorders>
          </w:tcPr>
          <w:p w14:paraId="691E6BAA" w14:textId="77777777" w:rsidR="00BF7668" w:rsidRDefault="00BF7668" w:rsidP="00D75083">
            <w:pPr>
              <w:pStyle w:val="TAL"/>
            </w:pPr>
            <w:r>
              <w:t>octet h+1*</w:t>
            </w:r>
          </w:p>
          <w:p w14:paraId="4F153FA2" w14:textId="77777777" w:rsidR="00BF7668" w:rsidRDefault="00BF7668" w:rsidP="00D75083">
            <w:pPr>
              <w:pStyle w:val="TAL"/>
            </w:pPr>
          </w:p>
          <w:p w14:paraId="7D3712BF" w14:textId="77777777" w:rsidR="00BF7668" w:rsidRDefault="00BF7668" w:rsidP="00D75083">
            <w:pPr>
              <w:pStyle w:val="TAL"/>
            </w:pPr>
            <w:r>
              <w:t>octet d*</w:t>
            </w:r>
          </w:p>
        </w:tc>
      </w:tr>
    </w:tbl>
    <w:p w14:paraId="0F1843F3" w14:textId="77777777" w:rsidR="00BF7668" w:rsidRDefault="00BF7668" w:rsidP="00BF7668">
      <w:pPr>
        <w:pStyle w:val="TF"/>
      </w:pPr>
      <w:r>
        <w:t>Figure 5.3.</w:t>
      </w:r>
      <w:r w:rsidR="002F2EBC">
        <w:t>2</w:t>
      </w:r>
      <w:r>
        <w:t>.</w:t>
      </w:r>
      <w:r w:rsidR="002F2EBC">
        <w:t>8</w:t>
      </w:r>
      <w:r>
        <w:t>: Location entry {entry type =WLAN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5EA77BBF" w14:textId="77777777" w:rsidTr="00D75083">
        <w:trPr>
          <w:cantSplit/>
          <w:jc w:val="center"/>
        </w:trPr>
        <w:tc>
          <w:tcPr>
            <w:tcW w:w="708" w:type="dxa"/>
          </w:tcPr>
          <w:p w14:paraId="30F36EAF" w14:textId="77777777" w:rsidR="00BF7668" w:rsidRDefault="00BF7668" w:rsidP="00D75083">
            <w:pPr>
              <w:pStyle w:val="TAC"/>
            </w:pPr>
            <w:r>
              <w:t>8</w:t>
            </w:r>
          </w:p>
        </w:tc>
        <w:tc>
          <w:tcPr>
            <w:tcW w:w="709" w:type="dxa"/>
          </w:tcPr>
          <w:p w14:paraId="05EA0C44" w14:textId="77777777" w:rsidR="00BF7668" w:rsidRDefault="00BF7668" w:rsidP="00D75083">
            <w:pPr>
              <w:pStyle w:val="TAC"/>
            </w:pPr>
            <w:r>
              <w:t>7</w:t>
            </w:r>
          </w:p>
        </w:tc>
        <w:tc>
          <w:tcPr>
            <w:tcW w:w="709" w:type="dxa"/>
          </w:tcPr>
          <w:p w14:paraId="7EE53443" w14:textId="77777777" w:rsidR="00BF7668" w:rsidRDefault="00BF7668" w:rsidP="00D75083">
            <w:pPr>
              <w:pStyle w:val="TAC"/>
            </w:pPr>
            <w:r>
              <w:t>6</w:t>
            </w:r>
          </w:p>
        </w:tc>
        <w:tc>
          <w:tcPr>
            <w:tcW w:w="709" w:type="dxa"/>
          </w:tcPr>
          <w:p w14:paraId="3A12EAF2" w14:textId="77777777" w:rsidR="00BF7668" w:rsidRDefault="00BF7668" w:rsidP="00D75083">
            <w:pPr>
              <w:pStyle w:val="TAC"/>
            </w:pPr>
            <w:r>
              <w:t>5</w:t>
            </w:r>
          </w:p>
        </w:tc>
        <w:tc>
          <w:tcPr>
            <w:tcW w:w="709" w:type="dxa"/>
          </w:tcPr>
          <w:p w14:paraId="02CC2274" w14:textId="77777777" w:rsidR="00BF7668" w:rsidRDefault="00BF7668" w:rsidP="00D75083">
            <w:pPr>
              <w:pStyle w:val="TAC"/>
            </w:pPr>
            <w:r>
              <w:t>4</w:t>
            </w:r>
          </w:p>
        </w:tc>
        <w:tc>
          <w:tcPr>
            <w:tcW w:w="709" w:type="dxa"/>
          </w:tcPr>
          <w:p w14:paraId="6C527C21" w14:textId="77777777" w:rsidR="00BF7668" w:rsidRDefault="00BF7668" w:rsidP="00D75083">
            <w:pPr>
              <w:pStyle w:val="TAC"/>
            </w:pPr>
            <w:r>
              <w:t>3</w:t>
            </w:r>
          </w:p>
        </w:tc>
        <w:tc>
          <w:tcPr>
            <w:tcW w:w="709" w:type="dxa"/>
          </w:tcPr>
          <w:p w14:paraId="3370DC7A" w14:textId="77777777" w:rsidR="00BF7668" w:rsidRDefault="00BF7668" w:rsidP="00D75083">
            <w:pPr>
              <w:pStyle w:val="TAC"/>
            </w:pPr>
            <w:r>
              <w:t>2</w:t>
            </w:r>
          </w:p>
        </w:tc>
        <w:tc>
          <w:tcPr>
            <w:tcW w:w="709" w:type="dxa"/>
          </w:tcPr>
          <w:p w14:paraId="0BC700AD" w14:textId="77777777" w:rsidR="00BF7668" w:rsidRDefault="00BF7668" w:rsidP="00D75083">
            <w:pPr>
              <w:pStyle w:val="TAC"/>
            </w:pPr>
            <w:r>
              <w:t>1</w:t>
            </w:r>
          </w:p>
        </w:tc>
        <w:tc>
          <w:tcPr>
            <w:tcW w:w="1134" w:type="dxa"/>
          </w:tcPr>
          <w:p w14:paraId="6C71A3D8" w14:textId="77777777" w:rsidR="00BF7668" w:rsidRDefault="00BF7668" w:rsidP="00D75083">
            <w:pPr>
              <w:pStyle w:val="TAL"/>
            </w:pPr>
          </w:p>
        </w:tc>
      </w:tr>
      <w:tr w:rsidR="00BF7668" w14:paraId="23BE3EFC"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A4325FA" w14:textId="77777777" w:rsidR="00BF7668" w:rsidRDefault="00BF7668" w:rsidP="00D75083">
            <w:pPr>
              <w:pStyle w:val="TAC"/>
            </w:pPr>
          </w:p>
          <w:p w14:paraId="5D14CE9F"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02478BB2" w14:textId="77777777" w:rsidR="00A2047F" w:rsidRDefault="00BF7668" w:rsidP="00A2047F">
            <w:pPr>
              <w:pStyle w:val="TAL"/>
            </w:pPr>
            <w:r>
              <w:t>octet r+</w:t>
            </w:r>
            <w:r w:rsidR="00AB2024">
              <w:t>4</w:t>
            </w:r>
            <w:r>
              <w:t>*</w:t>
            </w:r>
          </w:p>
          <w:p w14:paraId="0DC6EEA7" w14:textId="77777777" w:rsidR="00BF7668" w:rsidRDefault="00A2047F" w:rsidP="00A2047F">
            <w:pPr>
              <w:pStyle w:val="TAL"/>
            </w:pPr>
            <w:r>
              <w:t>octet r+5*</w:t>
            </w:r>
          </w:p>
        </w:tc>
      </w:tr>
      <w:tr w:rsidR="00BF7668" w14:paraId="2FE9B904"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54830A82" w14:textId="77777777" w:rsidR="00BF7668" w:rsidRDefault="00BF7668" w:rsidP="00D75083">
            <w:pPr>
              <w:pStyle w:val="TAC"/>
            </w:pPr>
            <w:r>
              <w:t>entry type= {Geo location }</w:t>
            </w:r>
          </w:p>
        </w:tc>
        <w:tc>
          <w:tcPr>
            <w:tcW w:w="4254" w:type="dxa"/>
            <w:gridSpan w:val="6"/>
            <w:tcBorders>
              <w:top w:val="single" w:sz="6" w:space="0" w:color="auto"/>
              <w:left w:val="single" w:sz="6" w:space="0" w:color="auto"/>
              <w:bottom w:val="single" w:sz="6" w:space="0" w:color="auto"/>
              <w:right w:val="single" w:sz="6" w:space="0" w:color="auto"/>
            </w:tcBorders>
          </w:tcPr>
          <w:p w14:paraId="42370993" w14:textId="77777777" w:rsidR="00BF7668" w:rsidRDefault="00BF7668" w:rsidP="00D75083">
            <w:pPr>
              <w:pStyle w:val="TAC"/>
            </w:pPr>
            <w:r>
              <w:t>number of sub entries</w:t>
            </w:r>
          </w:p>
        </w:tc>
        <w:tc>
          <w:tcPr>
            <w:tcW w:w="1134" w:type="dxa"/>
          </w:tcPr>
          <w:p w14:paraId="547718E7" w14:textId="77777777" w:rsidR="00BF7668" w:rsidRDefault="00BF7668" w:rsidP="00D75083">
            <w:pPr>
              <w:pStyle w:val="TAL"/>
            </w:pPr>
            <w:r>
              <w:t>octet r+</w:t>
            </w:r>
            <w:r w:rsidR="00A2047F">
              <w:t>6</w:t>
            </w:r>
            <w:r>
              <w:t>*</w:t>
            </w:r>
          </w:p>
          <w:p w14:paraId="78034136" w14:textId="77777777" w:rsidR="00BF7668" w:rsidRDefault="00BF7668" w:rsidP="00D75083">
            <w:pPr>
              <w:pStyle w:val="TAL"/>
            </w:pPr>
          </w:p>
        </w:tc>
      </w:tr>
      <w:tr w:rsidR="00BF7668" w14:paraId="3A9A9C63"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46BA6CB" w14:textId="77777777" w:rsidR="00BF7668" w:rsidRDefault="00BF7668" w:rsidP="00D75083">
            <w:pPr>
              <w:pStyle w:val="TAC"/>
            </w:pPr>
          </w:p>
          <w:p w14:paraId="20EA9982" w14:textId="77777777" w:rsidR="00BF7668" w:rsidRDefault="00BF7668" w:rsidP="00D75083">
            <w:pPr>
              <w:pStyle w:val="TAC"/>
            </w:pPr>
            <w:r>
              <w:t>Geo location sub entry 1</w:t>
            </w:r>
          </w:p>
        </w:tc>
        <w:tc>
          <w:tcPr>
            <w:tcW w:w="1134" w:type="dxa"/>
          </w:tcPr>
          <w:p w14:paraId="630FC8F2" w14:textId="77777777" w:rsidR="00BF7668" w:rsidRDefault="00BF7668" w:rsidP="00D75083">
            <w:pPr>
              <w:pStyle w:val="TAL"/>
            </w:pPr>
            <w:r>
              <w:t>octet r+</w:t>
            </w:r>
            <w:r w:rsidR="00A2047F">
              <w:t>7</w:t>
            </w:r>
          </w:p>
          <w:p w14:paraId="6F9CD902" w14:textId="77777777" w:rsidR="00BF7668" w:rsidRDefault="00BF7668" w:rsidP="00D75083">
            <w:pPr>
              <w:pStyle w:val="TAL"/>
            </w:pPr>
          </w:p>
          <w:p w14:paraId="6F3E0D8C" w14:textId="77777777" w:rsidR="00BF7668" w:rsidRDefault="00BF7668" w:rsidP="00D75083">
            <w:pPr>
              <w:pStyle w:val="TAL"/>
            </w:pPr>
            <w:r>
              <w:t>octet f</w:t>
            </w:r>
          </w:p>
        </w:tc>
      </w:tr>
      <w:tr w:rsidR="00BF7668" w14:paraId="3E54AFE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86E446D" w14:textId="77777777" w:rsidR="00BF7668" w:rsidRDefault="00BF7668" w:rsidP="00D75083">
            <w:pPr>
              <w:pStyle w:val="TAC"/>
            </w:pPr>
          </w:p>
          <w:p w14:paraId="1943E7DC" w14:textId="77777777" w:rsidR="00BF7668" w:rsidRDefault="00BF7668" w:rsidP="00D75083">
            <w:pPr>
              <w:pStyle w:val="TAC"/>
            </w:pPr>
            <w:r>
              <w:t>Geo location sub entry 2</w:t>
            </w:r>
          </w:p>
        </w:tc>
        <w:tc>
          <w:tcPr>
            <w:tcW w:w="1134" w:type="dxa"/>
            <w:tcBorders>
              <w:top w:val="nil"/>
              <w:left w:val="single" w:sz="6" w:space="0" w:color="auto"/>
              <w:bottom w:val="nil"/>
              <w:right w:val="nil"/>
            </w:tcBorders>
          </w:tcPr>
          <w:p w14:paraId="5D22A9BA" w14:textId="77777777" w:rsidR="00BF7668" w:rsidRDefault="00BF7668" w:rsidP="00D75083">
            <w:pPr>
              <w:pStyle w:val="TAL"/>
            </w:pPr>
            <w:r>
              <w:t>octet f+1*</w:t>
            </w:r>
          </w:p>
          <w:p w14:paraId="15D6375D" w14:textId="77777777" w:rsidR="00BF7668" w:rsidRDefault="00BF7668" w:rsidP="00D75083">
            <w:pPr>
              <w:pStyle w:val="TAL"/>
            </w:pPr>
          </w:p>
          <w:p w14:paraId="5616A8C0" w14:textId="77777777" w:rsidR="00BF7668" w:rsidRDefault="00BF7668" w:rsidP="00D75083">
            <w:pPr>
              <w:pStyle w:val="TAL"/>
            </w:pPr>
            <w:r>
              <w:t>octet g*</w:t>
            </w:r>
          </w:p>
        </w:tc>
      </w:tr>
      <w:tr w:rsidR="00BF7668" w14:paraId="4DB46723"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1ED2F2C" w14:textId="77777777" w:rsidR="00BF7668" w:rsidRDefault="00BF7668" w:rsidP="00D75083">
            <w:pPr>
              <w:pStyle w:val="TAC"/>
            </w:pPr>
          </w:p>
          <w:p w14:paraId="1337874D" w14:textId="77777777" w:rsidR="00BF7668" w:rsidRDefault="00BF7668" w:rsidP="00D75083">
            <w:pPr>
              <w:pStyle w:val="TAC"/>
            </w:pPr>
            <w:r>
              <w:t>…</w:t>
            </w:r>
          </w:p>
        </w:tc>
        <w:tc>
          <w:tcPr>
            <w:tcW w:w="1134" w:type="dxa"/>
            <w:tcBorders>
              <w:top w:val="nil"/>
              <w:left w:val="single" w:sz="6" w:space="0" w:color="auto"/>
              <w:bottom w:val="nil"/>
              <w:right w:val="nil"/>
            </w:tcBorders>
          </w:tcPr>
          <w:p w14:paraId="544E400E" w14:textId="77777777" w:rsidR="00BF7668" w:rsidRDefault="00BF7668" w:rsidP="00D75083">
            <w:pPr>
              <w:pStyle w:val="TAL"/>
            </w:pPr>
            <w:r>
              <w:t>octet g+1*</w:t>
            </w:r>
          </w:p>
          <w:p w14:paraId="58FC43EF" w14:textId="77777777" w:rsidR="00BF7668" w:rsidRDefault="00BF7668" w:rsidP="00D75083">
            <w:pPr>
              <w:pStyle w:val="TAL"/>
            </w:pPr>
          </w:p>
          <w:p w14:paraId="60C70269" w14:textId="77777777" w:rsidR="00BF7668" w:rsidRDefault="00BF7668" w:rsidP="00D75083">
            <w:pPr>
              <w:pStyle w:val="TAL"/>
            </w:pPr>
            <w:r>
              <w:t>octet h*</w:t>
            </w:r>
          </w:p>
        </w:tc>
      </w:tr>
      <w:tr w:rsidR="00BF7668" w14:paraId="3163879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CE58042" w14:textId="77777777" w:rsidR="00BF7668" w:rsidRDefault="00BF7668" w:rsidP="00D75083">
            <w:pPr>
              <w:pStyle w:val="TAC"/>
            </w:pPr>
          </w:p>
          <w:p w14:paraId="2B7635F3" w14:textId="77777777" w:rsidR="00BF7668" w:rsidRDefault="00BF7668" w:rsidP="00D75083">
            <w:pPr>
              <w:pStyle w:val="TAC"/>
            </w:pPr>
            <w:r>
              <w:t>Geo location sub entry q</w:t>
            </w:r>
          </w:p>
        </w:tc>
        <w:tc>
          <w:tcPr>
            <w:tcW w:w="1134" w:type="dxa"/>
            <w:tcBorders>
              <w:top w:val="nil"/>
              <w:left w:val="single" w:sz="6" w:space="0" w:color="auto"/>
              <w:bottom w:val="nil"/>
              <w:right w:val="nil"/>
            </w:tcBorders>
          </w:tcPr>
          <w:p w14:paraId="71007A2D" w14:textId="77777777" w:rsidR="00BF7668" w:rsidRDefault="00BF7668" w:rsidP="00D75083">
            <w:pPr>
              <w:pStyle w:val="TAL"/>
            </w:pPr>
            <w:r>
              <w:t>octet h+1*</w:t>
            </w:r>
          </w:p>
          <w:p w14:paraId="3A5BF474" w14:textId="77777777" w:rsidR="00BF7668" w:rsidRDefault="00BF7668" w:rsidP="00D75083">
            <w:pPr>
              <w:pStyle w:val="TAL"/>
            </w:pPr>
          </w:p>
          <w:p w14:paraId="74BDD364" w14:textId="77777777" w:rsidR="00BF7668" w:rsidRDefault="00BF7668" w:rsidP="00D75083">
            <w:pPr>
              <w:pStyle w:val="TAL"/>
            </w:pPr>
            <w:r>
              <w:t>octet d*</w:t>
            </w:r>
          </w:p>
        </w:tc>
      </w:tr>
    </w:tbl>
    <w:p w14:paraId="52553A77" w14:textId="77777777" w:rsidR="00BF7668" w:rsidRDefault="00BF7668" w:rsidP="00BF7668">
      <w:pPr>
        <w:pStyle w:val="TF"/>
      </w:pPr>
      <w:r>
        <w:t>Figure 5.3.</w:t>
      </w:r>
      <w:r w:rsidR="002F2EBC">
        <w:t>2</w:t>
      </w:r>
      <w:r>
        <w:t>.</w:t>
      </w:r>
      <w:r w:rsidR="002F2EBC">
        <w:t>9</w:t>
      </w:r>
      <w:r>
        <w:t>: Location entry {entry type =Geo location}</w:t>
      </w:r>
    </w:p>
    <w:p w14:paraId="2AB0D12E" w14:textId="77777777" w:rsidR="00BF7668" w:rsidRDefault="00BF7668" w:rsidP="00BF7668">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538BAA2C" w14:textId="77777777" w:rsidTr="00D75083">
        <w:trPr>
          <w:cantSplit/>
          <w:jc w:val="center"/>
        </w:trPr>
        <w:tc>
          <w:tcPr>
            <w:tcW w:w="708" w:type="dxa"/>
            <w:tcBorders>
              <w:top w:val="nil"/>
              <w:left w:val="nil"/>
              <w:bottom w:val="single" w:sz="6" w:space="0" w:color="auto"/>
              <w:right w:val="nil"/>
            </w:tcBorders>
          </w:tcPr>
          <w:p w14:paraId="5C55A568" w14:textId="77777777" w:rsidR="00BF7668" w:rsidRDefault="00BF7668" w:rsidP="00D75083">
            <w:pPr>
              <w:pStyle w:val="TAC"/>
            </w:pPr>
            <w:r>
              <w:t>8</w:t>
            </w:r>
          </w:p>
        </w:tc>
        <w:tc>
          <w:tcPr>
            <w:tcW w:w="709" w:type="dxa"/>
            <w:tcBorders>
              <w:top w:val="nil"/>
              <w:left w:val="nil"/>
              <w:bottom w:val="single" w:sz="6" w:space="0" w:color="auto"/>
              <w:right w:val="nil"/>
            </w:tcBorders>
          </w:tcPr>
          <w:p w14:paraId="5CB75C7F" w14:textId="77777777" w:rsidR="00BF7668" w:rsidRDefault="00BF7668" w:rsidP="00D75083">
            <w:pPr>
              <w:pStyle w:val="TAC"/>
            </w:pPr>
            <w:r>
              <w:t>7</w:t>
            </w:r>
          </w:p>
        </w:tc>
        <w:tc>
          <w:tcPr>
            <w:tcW w:w="709" w:type="dxa"/>
            <w:tcBorders>
              <w:top w:val="nil"/>
              <w:left w:val="nil"/>
              <w:bottom w:val="single" w:sz="6" w:space="0" w:color="auto"/>
              <w:right w:val="nil"/>
            </w:tcBorders>
          </w:tcPr>
          <w:p w14:paraId="01646C8D" w14:textId="77777777" w:rsidR="00BF7668" w:rsidRDefault="00BF7668" w:rsidP="00D75083">
            <w:pPr>
              <w:pStyle w:val="TAC"/>
            </w:pPr>
            <w:r>
              <w:t>6</w:t>
            </w:r>
          </w:p>
        </w:tc>
        <w:tc>
          <w:tcPr>
            <w:tcW w:w="709" w:type="dxa"/>
            <w:tcBorders>
              <w:top w:val="nil"/>
              <w:left w:val="nil"/>
              <w:bottom w:val="single" w:sz="6" w:space="0" w:color="auto"/>
              <w:right w:val="nil"/>
            </w:tcBorders>
          </w:tcPr>
          <w:p w14:paraId="04A50CBB" w14:textId="77777777" w:rsidR="00BF7668" w:rsidRDefault="00BF7668" w:rsidP="00D75083">
            <w:pPr>
              <w:pStyle w:val="TAC"/>
            </w:pPr>
            <w:r>
              <w:t>5</w:t>
            </w:r>
          </w:p>
        </w:tc>
        <w:tc>
          <w:tcPr>
            <w:tcW w:w="709" w:type="dxa"/>
            <w:tcBorders>
              <w:top w:val="nil"/>
              <w:left w:val="nil"/>
              <w:bottom w:val="single" w:sz="6" w:space="0" w:color="auto"/>
              <w:right w:val="nil"/>
            </w:tcBorders>
          </w:tcPr>
          <w:p w14:paraId="4AE61B8E" w14:textId="77777777" w:rsidR="00BF7668" w:rsidRDefault="00BF7668" w:rsidP="00D75083">
            <w:pPr>
              <w:pStyle w:val="TAC"/>
            </w:pPr>
            <w:r>
              <w:t>4</w:t>
            </w:r>
          </w:p>
        </w:tc>
        <w:tc>
          <w:tcPr>
            <w:tcW w:w="709" w:type="dxa"/>
            <w:tcBorders>
              <w:top w:val="nil"/>
              <w:left w:val="nil"/>
              <w:bottom w:val="single" w:sz="6" w:space="0" w:color="auto"/>
              <w:right w:val="nil"/>
            </w:tcBorders>
          </w:tcPr>
          <w:p w14:paraId="78BBEFB5" w14:textId="77777777" w:rsidR="00BF7668" w:rsidRDefault="00BF7668" w:rsidP="00D75083">
            <w:pPr>
              <w:pStyle w:val="TAC"/>
            </w:pPr>
            <w:r>
              <w:t>3</w:t>
            </w:r>
          </w:p>
        </w:tc>
        <w:tc>
          <w:tcPr>
            <w:tcW w:w="709" w:type="dxa"/>
            <w:tcBorders>
              <w:top w:val="nil"/>
              <w:left w:val="nil"/>
              <w:bottom w:val="single" w:sz="6" w:space="0" w:color="auto"/>
              <w:right w:val="nil"/>
            </w:tcBorders>
          </w:tcPr>
          <w:p w14:paraId="5CE7DA87" w14:textId="77777777" w:rsidR="00BF7668" w:rsidRDefault="00BF7668" w:rsidP="00D75083">
            <w:pPr>
              <w:pStyle w:val="TAC"/>
            </w:pPr>
            <w:r>
              <w:t>2</w:t>
            </w:r>
          </w:p>
        </w:tc>
        <w:tc>
          <w:tcPr>
            <w:tcW w:w="709" w:type="dxa"/>
            <w:tcBorders>
              <w:top w:val="nil"/>
              <w:left w:val="nil"/>
              <w:bottom w:val="single" w:sz="6" w:space="0" w:color="auto"/>
              <w:right w:val="nil"/>
            </w:tcBorders>
          </w:tcPr>
          <w:p w14:paraId="45B75CE9" w14:textId="77777777" w:rsidR="00BF7668" w:rsidRDefault="00BF7668" w:rsidP="00D75083">
            <w:pPr>
              <w:pStyle w:val="TAC"/>
            </w:pPr>
            <w:r>
              <w:t>1</w:t>
            </w:r>
          </w:p>
        </w:tc>
        <w:tc>
          <w:tcPr>
            <w:tcW w:w="1134" w:type="dxa"/>
          </w:tcPr>
          <w:p w14:paraId="267437C1" w14:textId="77777777" w:rsidR="00BF7668" w:rsidRDefault="00BF7668" w:rsidP="00D75083">
            <w:pPr>
              <w:pStyle w:val="TAL"/>
            </w:pPr>
          </w:p>
        </w:tc>
      </w:tr>
      <w:tr w:rsidR="00BF7668" w14:paraId="675EF11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00C49A1" w14:textId="77777777" w:rsidR="00BF7668" w:rsidRDefault="00BF7668" w:rsidP="00D75083">
            <w:pPr>
              <w:pStyle w:val="TAC"/>
            </w:pPr>
          </w:p>
          <w:p w14:paraId="627171B0" w14:textId="77777777" w:rsidR="00BF7668" w:rsidRDefault="00BF7668" w:rsidP="00D75083">
            <w:pPr>
              <w:pStyle w:val="TAC"/>
            </w:pPr>
            <w:r>
              <w:t>Length of 3GPP location sub entry</w:t>
            </w:r>
          </w:p>
        </w:tc>
        <w:tc>
          <w:tcPr>
            <w:tcW w:w="1134" w:type="dxa"/>
            <w:tcBorders>
              <w:top w:val="nil"/>
              <w:left w:val="single" w:sz="6" w:space="0" w:color="auto"/>
              <w:bottom w:val="nil"/>
              <w:right w:val="nil"/>
            </w:tcBorders>
          </w:tcPr>
          <w:p w14:paraId="352362BA" w14:textId="77777777" w:rsidR="00BF7668" w:rsidRDefault="00BF7668" w:rsidP="00D75083">
            <w:pPr>
              <w:pStyle w:val="TAL"/>
            </w:pPr>
            <w:r>
              <w:t>octet r+</w:t>
            </w:r>
            <w:r w:rsidR="00A2047F">
              <w:t>7</w:t>
            </w:r>
          </w:p>
          <w:p w14:paraId="298F41BA" w14:textId="77777777" w:rsidR="00BF7668" w:rsidRDefault="00BF7668" w:rsidP="00D75083">
            <w:pPr>
              <w:pStyle w:val="TAL"/>
            </w:pPr>
          </w:p>
          <w:p w14:paraId="77D95356" w14:textId="77777777" w:rsidR="00BF7668" w:rsidRDefault="00BF7668" w:rsidP="00D75083">
            <w:pPr>
              <w:pStyle w:val="TAL"/>
            </w:pPr>
            <w:r>
              <w:t>octet r+</w:t>
            </w:r>
            <w:r w:rsidR="00A2047F">
              <w:t>8</w:t>
            </w:r>
          </w:p>
        </w:tc>
      </w:tr>
      <w:tr w:rsidR="00BF7668" w14:paraId="0457A6E8" w14:textId="77777777" w:rsidTr="00D75083">
        <w:trPr>
          <w:trHeight w:val="347"/>
          <w:jc w:val="center"/>
        </w:trPr>
        <w:tc>
          <w:tcPr>
            <w:tcW w:w="2835" w:type="dxa"/>
            <w:gridSpan w:val="4"/>
            <w:tcBorders>
              <w:top w:val="single" w:sz="6" w:space="0" w:color="auto"/>
              <w:left w:val="single" w:sz="6" w:space="0" w:color="auto"/>
              <w:bottom w:val="single" w:sz="6" w:space="0" w:color="auto"/>
              <w:right w:val="single" w:sz="6" w:space="0" w:color="auto"/>
            </w:tcBorders>
          </w:tcPr>
          <w:p w14:paraId="4054F4E0" w14:textId="77777777" w:rsidR="00BF7668" w:rsidRDefault="00BF7668" w:rsidP="00D75083">
            <w:pPr>
              <w:pStyle w:val="TAC"/>
            </w:pPr>
          </w:p>
          <w:p w14:paraId="1642FB36" w14:textId="77777777" w:rsidR="00BF7668" w:rsidRDefault="00BF7668" w:rsidP="00D75083">
            <w:pPr>
              <w:pStyle w:val="TAC"/>
            </w:pPr>
            <w:r>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22AC052F" w14:textId="77777777" w:rsidR="00BF7668" w:rsidRDefault="00BF7668" w:rsidP="00D75083">
            <w:pPr>
              <w:pStyle w:val="TAC"/>
            </w:pPr>
          </w:p>
          <w:p w14:paraId="3C4FA940" w14:textId="77777777" w:rsidR="00BF7668" w:rsidRDefault="00BF7668" w:rsidP="00D75083">
            <w:pPr>
              <w:pStyle w:val="TAC"/>
            </w:pPr>
            <w:r>
              <w:t>MCC digit 1</w:t>
            </w:r>
          </w:p>
        </w:tc>
        <w:tc>
          <w:tcPr>
            <w:tcW w:w="1134" w:type="dxa"/>
          </w:tcPr>
          <w:p w14:paraId="571CD989" w14:textId="77777777" w:rsidR="00BF7668" w:rsidRDefault="00BF7668" w:rsidP="00D75083">
            <w:pPr>
              <w:pStyle w:val="TAL"/>
            </w:pPr>
          </w:p>
          <w:p w14:paraId="08D23C15" w14:textId="77777777" w:rsidR="00BF7668" w:rsidRDefault="00BF7668" w:rsidP="00D75083">
            <w:pPr>
              <w:pStyle w:val="TAL"/>
            </w:pPr>
            <w:r>
              <w:t>octet r+</w:t>
            </w:r>
            <w:r w:rsidR="00A2047F">
              <w:t>9</w:t>
            </w:r>
          </w:p>
        </w:tc>
      </w:tr>
      <w:tr w:rsidR="00BF7668" w14:paraId="5211CD98" w14:textId="77777777" w:rsidTr="00D75083">
        <w:trPr>
          <w:trHeight w:val="345"/>
          <w:jc w:val="center"/>
        </w:trPr>
        <w:tc>
          <w:tcPr>
            <w:tcW w:w="2835" w:type="dxa"/>
            <w:gridSpan w:val="4"/>
            <w:tcBorders>
              <w:top w:val="nil"/>
              <w:left w:val="single" w:sz="6" w:space="0" w:color="auto"/>
              <w:bottom w:val="single" w:sz="6" w:space="0" w:color="auto"/>
              <w:right w:val="single" w:sz="6" w:space="0" w:color="auto"/>
            </w:tcBorders>
          </w:tcPr>
          <w:p w14:paraId="31AACB61" w14:textId="77777777" w:rsidR="00BF7668" w:rsidRDefault="00BF7668" w:rsidP="00D75083">
            <w:pPr>
              <w:pStyle w:val="TAC"/>
            </w:pPr>
          </w:p>
          <w:p w14:paraId="00490B74" w14:textId="77777777" w:rsidR="00BF7668" w:rsidRDefault="00BF7668" w:rsidP="00D75083">
            <w:pPr>
              <w:pStyle w:val="TAC"/>
            </w:pPr>
            <w:r>
              <w:t>MNC digit 3</w:t>
            </w:r>
          </w:p>
        </w:tc>
        <w:tc>
          <w:tcPr>
            <w:tcW w:w="2836" w:type="dxa"/>
            <w:gridSpan w:val="4"/>
            <w:tcBorders>
              <w:top w:val="nil"/>
              <w:left w:val="single" w:sz="6" w:space="0" w:color="auto"/>
              <w:bottom w:val="single" w:sz="6" w:space="0" w:color="auto"/>
              <w:right w:val="single" w:sz="6" w:space="0" w:color="auto"/>
            </w:tcBorders>
          </w:tcPr>
          <w:p w14:paraId="0D4911FF" w14:textId="77777777" w:rsidR="00BF7668" w:rsidRDefault="00BF7668" w:rsidP="00D75083">
            <w:pPr>
              <w:pStyle w:val="TAC"/>
            </w:pPr>
          </w:p>
          <w:p w14:paraId="47442799" w14:textId="77777777" w:rsidR="00BF7668" w:rsidRDefault="00BF7668" w:rsidP="00D75083">
            <w:pPr>
              <w:pStyle w:val="TAC"/>
            </w:pPr>
            <w:r>
              <w:t>MCC digit 3</w:t>
            </w:r>
          </w:p>
        </w:tc>
        <w:tc>
          <w:tcPr>
            <w:tcW w:w="1134" w:type="dxa"/>
          </w:tcPr>
          <w:p w14:paraId="1CAFF722" w14:textId="77777777" w:rsidR="00BF7668" w:rsidRDefault="00BF7668" w:rsidP="00D75083">
            <w:pPr>
              <w:pStyle w:val="TAC"/>
            </w:pPr>
          </w:p>
          <w:p w14:paraId="25A8A6C0" w14:textId="77777777" w:rsidR="00BF7668" w:rsidRDefault="00BF7668" w:rsidP="00D75083">
            <w:pPr>
              <w:pStyle w:val="TAC"/>
              <w:jc w:val="left"/>
            </w:pPr>
            <w:r>
              <w:t>octet r+</w:t>
            </w:r>
            <w:r w:rsidR="00A2047F">
              <w:t>10</w:t>
            </w:r>
          </w:p>
        </w:tc>
      </w:tr>
      <w:tr w:rsidR="00BF7668" w14:paraId="6517B57F" w14:textId="77777777" w:rsidTr="00D75083">
        <w:trPr>
          <w:trHeight w:val="345"/>
          <w:jc w:val="center"/>
        </w:trPr>
        <w:tc>
          <w:tcPr>
            <w:tcW w:w="2835" w:type="dxa"/>
            <w:gridSpan w:val="4"/>
            <w:tcBorders>
              <w:top w:val="nil"/>
              <w:left w:val="single" w:sz="6" w:space="0" w:color="auto"/>
              <w:bottom w:val="single" w:sz="6" w:space="0" w:color="auto"/>
              <w:right w:val="single" w:sz="6" w:space="0" w:color="auto"/>
            </w:tcBorders>
          </w:tcPr>
          <w:p w14:paraId="100922C1" w14:textId="77777777" w:rsidR="00BF7668" w:rsidRDefault="00BF7668" w:rsidP="00D75083">
            <w:pPr>
              <w:pStyle w:val="TAC"/>
            </w:pPr>
          </w:p>
          <w:p w14:paraId="4986F41E" w14:textId="77777777" w:rsidR="00BF7668" w:rsidRDefault="00BF7668" w:rsidP="00D75083">
            <w:pPr>
              <w:pStyle w:val="TAC"/>
            </w:pPr>
            <w:r>
              <w:t>MNC digit 2</w:t>
            </w:r>
          </w:p>
        </w:tc>
        <w:tc>
          <w:tcPr>
            <w:tcW w:w="2836" w:type="dxa"/>
            <w:gridSpan w:val="4"/>
            <w:tcBorders>
              <w:top w:val="nil"/>
              <w:left w:val="single" w:sz="6" w:space="0" w:color="auto"/>
              <w:bottom w:val="single" w:sz="6" w:space="0" w:color="auto"/>
              <w:right w:val="single" w:sz="6" w:space="0" w:color="auto"/>
            </w:tcBorders>
          </w:tcPr>
          <w:p w14:paraId="595010F8" w14:textId="77777777" w:rsidR="00BF7668" w:rsidRDefault="00BF7668" w:rsidP="00D75083">
            <w:pPr>
              <w:pStyle w:val="TAC"/>
            </w:pPr>
          </w:p>
          <w:p w14:paraId="6FA7CD69" w14:textId="77777777" w:rsidR="00BF7668" w:rsidRDefault="00BF7668" w:rsidP="00D75083">
            <w:pPr>
              <w:pStyle w:val="TAC"/>
            </w:pPr>
            <w:r>
              <w:t>MNC digit 1</w:t>
            </w:r>
          </w:p>
        </w:tc>
        <w:tc>
          <w:tcPr>
            <w:tcW w:w="1134" w:type="dxa"/>
          </w:tcPr>
          <w:p w14:paraId="138034C0" w14:textId="77777777" w:rsidR="00BF7668" w:rsidRDefault="00BF7668" w:rsidP="00D75083">
            <w:pPr>
              <w:pStyle w:val="TAC"/>
              <w:jc w:val="left"/>
            </w:pPr>
          </w:p>
          <w:p w14:paraId="38746A1D" w14:textId="77777777" w:rsidR="00BF7668" w:rsidRDefault="00BF7668" w:rsidP="00D75083">
            <w:pPr>
              <w:pStyle w:val="TAC"/>
              <w:jc w:val="left"/>
            </w:pPr>
            <w:r>
              <w:t>octet r+</w:t>
            </w:r>
            <w:r w:rsidR="00AB2024">
              <w:t>1</w:t>
            </w:r>
            <w:r w:rsidR="00A2047F">
              <w:t>1</w:t>
            </w:r>
          </w:p>
        </w:tc>
      </w:tr>
      <w:tr w:rsidR="00BF7668" w14:paraId="51ADCF9B" w14:textId="77777777" w:rsidTr="00D75083">
        <w:trPr>
          <w:trHeight w:val="372"/>
          <w:jc w:val="center"/>
        </w:trPr>
        <w:tc>
          <w:tcPr>
            <w:tcW w:w="5671" w:type="dxa"/>
            <w:gridSpan w:val="8"/>
            <w:tcBorders>
              <w:top w:val="single" w:sz="6" w:space="0" w:color="auto"/>
              <w:left w:val="single" w:sz="6" w:space="0" w:color="auto"/>
              <w:bottom w:val="single" w:sz="6" w:space="0" w:color="auto"/>
              <w:right w:val="single" w:sz="6" w:space="0" w:color="auto"/>
            </w:tcBorders>
          </w:tcPr>
          <w:p w14:paraId="599AB69B" w14:textId="77777777" w:rsidR="00BF7668" w:rsidRDefault="00BF7668" w:rsidP="00D75083">
            <w:pPr>
              <w:pStyle w:val="TAC"/>
            </w:pPr>
          </w:p>
          <w:p w14:paraId="1F5C409C" w14:textId="77777777" w:rsidR="00BF7668" w:rsidRDefault="00BF7668" w:rsidP="00D75083">
            <w:pPr>
              <w:pStyle w:val="TAC"/>
            </w:pPr>
            <w:r>
              <w:t xml:space="preserve">number of location fields </w:t>
            </w:r>
          </w:p>
        </w:tc>
        <w:tc>
          <w:tcPr>
            <w:tcW w:w="1134" w:type="dxa"/>
            <w:tcBorders>
              <w:top w:val="nil"/>
              <w:left w:val="single" w:sz="6" w:space="0" w:color="auto"/>
              <w:bottom w:val="nil"/>
              <w:right w:val="nil"/>
            </w:tcBorders>
          </w:tcPr>
          <w:p w14:paraId="31277485" w14:textId="77777777" w:rsidR="00BF7668" w:rsidRDefault="00BF7668" w:rsidP="00D75083">
            <w:pPr>
              <w:pStyle w:val="TAL"/>
            </w:pPr>
            <w:r>
              <w:t>octet r+1</w:t>
            </w:r>
            <w:r w:rsidR="00A2047F">
              <w:t>2</w:t>
            </w:r>
            <w:r>
              <w:t>*</w:t>
            </w:r>
          </w:p>
        </w:tc>
      </w:tr>
      <w:tr w:rsidR="00BF7668" w14:paraId="5B4D5CC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4025D7B" w14:textId="77777777" w:rsidR="00BF7668" w:rsidRDefault="00BF7668" w:rsidP="00D75083">
            <w:pPr>
              <w:pStyle w:val="TAC"/>
            </w:pPr>
          </w:p>
          <w:p w14:paraId="39C8E7F0" w14:textId="77777777" w:rsidR="00BF7668" w:rsidRDefault="002A7CF9" w:rsidP="00D75083">
            <w:pPr>
              <w:pStyle w:val="TAC"/>
            </w:pPr>
            <w:r>
              <w:t xml:space="preserve">3GPP </w:t>
            </w:r>
            <w:r w:rsidR="00BF7668">
              <w:t>location field 1</w:t>
            </w:r>
          </w:p>
          <w:p w14:paraId="6B76BB20" w14:textId="77777777" w:rsidR="00BF7668" w:rsidRDefault="00BF7668" w:rsidP="00D75083">
            <w:pPr>
              <w:pStyle w:val="TAC"/>
            </w:pPr>
          </w:p>
        </w:tc>
        <w:tc>
          <w:tcPr>
            <w:tcW w:w="1134" w:type="dxa"/>
            <w:tcBorders>
              <w:top w:val="nil"/>
              <w:left w:val="single" w:sz="6" w:space="0" w:color="auto"/>
              <w:bottom w:val="nil"/>
              <w:right w:val="nil"/>
            </w:tcBorders>
          </w:tcPr>
          <w:p w14:paraId="44F5ABC4" w14:textId="77777777" w:rsidR="00BF7668" w:rsidRDefault="00BF7668" w:rsidP="00D75083">
            <w:pPr>
              <w:pStyle w:val="TAL"/>
            </w:pPr>
            <w:r>
              <w:t>octet r+1</w:t>
            </w:r>
            <w:r w:rsidR="00A2047F">
              <w:t>3</w:t>
            </w:r>
            <w:r>
              <w:t>*</w:t>
            </w:r>
          </w:p>
          <w:p w14:paraId="1FCB62D6" w14:textId="77777777" w:rsidR="00BF7668" w:rsidRDefault="00BF7668" w:rsidP="00D75083">
            <w:pPr>
              <w:pStyle w:val="TAL"/>
            </w:pPr>
          </w:p>
          <w:p w14:paraId="589B5D0B" w14:textId="77777777" w:rsidR="00BF7668" w:rsidRDefault="00BF7668" w:rsidP="00D75083">
            <w:pPr>
              <w:pStyle w:val="TAL"/>
            </w:pPr>
            <w:r>
              <w:t>octet l*</w:t>
            </w:r>
          </w:p>
        </w:tc>
      </w:tr>
      <w:tr w:rsidR="00BF7668" w14:paraId="244D8E1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1ECA903" w14:textId="77777777" w:rsidR="00BF7668" w:rsidRDefault="00BF7668" w:rsidP="00D75083">
            <w:pPr>
              <w:pStyle w:val="TAC"/>
            </w:pPr>
          </w:p>
          <w:p w14:paraId="2F1CC1D1" w14:textId="77777777" w:rsidR="00BF7668" w:rsidRDefault="00BF7668" w:rsidP="00D75083">
            <w:pPr>
              <w:pStyle w:val="TAC"/>
            </w:pPr>
            <w:r>
              <w:t>…</w:t>
            </w:r>
          </w:p>
        </w:tc>
        <w:tc>
          <w:tcPr>
            <w:tcW w:w="1134" w:type="dxa"/>
            <w:tcBorders>
              <w:top w:val="nil"/>
              <w:left w:val="single" w:sz="6" w:space="0" w:color="auto"/>
              <w:bottom w:val="nil"/>
              <w:right w:val="nil"/>
            </w:tcBorders>
          </w:tcPr>
          <w:p w14:paraId="7D442DB6" w14:textId="77777777" w:rsidR="00BF7668" w:rsidRDefault="00BF7668" w:rsidP="00D75083">
            <w:pPr>
              <w:pStyle w:val="TAL"/>
            </w:pPr>
            <w:r>
              <w:t>octet l+1*</w:t>
            </w:r>
          </w:p>
          <w:p w14:paraId="3B9AA790" w14:textId="77777777" w:rsidR="00BF7668" w:rsidRDefault="00BF7668" w:rsidP="00D75083">
            <w:pPr>
              <w:pStyle w:val="TAL"/>
            </w:pPr>
          </w:p>
          <w:p w14:paraId="371B1050" w14:textId="77777777" w:rsidR="00BF7668" w:rsidRDefault="00BF7668" w:rsidP="00D75083">
            <w:pPr>
              <w:pStyle w:val="TAL"/>
            </w:pPr>
            <w:r>
              <w:t>octet m*</w:t>
            </w:r>
          </w:p>
        </w:tc>
      </w:tr>
      <w:tr w:rsidR="00BF7668" w14:paraId="4AAD4DC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E514865" w14:textId="77777777" w:rsidR="00BF7668" w:rsidRDefault="00BF7668" w:rsidP="00D75083">
            <w:pPr>
              <w:pStyle w:val="TAC"/>
            </w:pPr>
          </w:p>
          <w:p w14:paraId="1F533970" w14:textId="77777777" w:rsidR="00BF7668" w:rsidRDefault="002A7CF9" w:rsidP="00D75083">
            <w:pPr>
              <w:pStyle w:val="TAC"/>
            </w:pPr>
            <w:r>
              <w:t xml:space="preserve">3GPP </w:t>
            </w:r>
            <w:r w:rsidR="00BF7668">
              <w:t>location field n</w:t>
            </w:r>
          </w:p>
          <w:p w14:paraId="56CF42FF" w14:textId="77777777" w:rsidR="00BF7668" w:rsidRDefault="00BF7668" w:rsidP="00D75083">
            <w:pPr>
              <w:pStyle w:val="TAC"/>
            </w:pPr>
          </w:p>
        </w:tc>
        <w:tc>
          <w:tcPr>
            <w:tcW w:w="1134" w:type="dxa"/>
            <w:tcBorders>
              <w:top w:val="nil"/>
              <w:left w:val="single" w:sz="6" w:space="0" w:color="auto"/>
              <w:bottom w:val="nil"/>
              <w:right w:val="nil"/>
            </w:tcBorders>
          </w:tcPr>
          <w:p w14:paraId="684A0B26" w14:textId="77777777" w:rsidR="00BF7668" w:rsidRDefault="00BF7668" w:rsidP="00D75083">
            <w:pPr>
              <w:pStyle w:val="TAL"/>
            </w:pPr>
            <w:r>
              <w:t>octet m+1*</w:t>
            </w:r>
          </w:p>
          <w:p w14:paraId="7B9A9AD3" w14:textId="77777777" w:rsidR="00BF7668" w:rsidRDefault="00BF7668" w:rsidP="00D75083">
            <w:pPr>
              <w:pStyle w:val="TAL"/>
            </w:pPr>
          </w:p>
          <w:p w14:paraId="753291AD" w14:textId="77777777" w:rsidR="00BF7668" w:rsidRDefault="00BF7668" w:rsidP="00D75083">
            <w:pPr>
              <w:pStyle w:val="TAL"/>
            </w:pPr>
          </w:p>
          <w:p w14:paraId="300B91F6" w14:textId="77777777" w:rsidR="00BF7668" w:rsidRDefault="00BF7668" w:rsidP="00D75083">
            <w:pPr>
              <w:pStyle w:val="TAL"/>
            </w:pPr>
          </w:p>
          <w:p w14:paraId="46EB4470" w14:textId="77777777" w:rsidR="00BF7668" w:rsidRDefault="00BF7668" w:rsidP="00D75083">
            <w:pPr>
              <w:pStyle w:val="TAL"/>
            </w:pPr>
            <w:r>
              <w:t>octet f*</w:t>
            </w:r>
          </w:p>
        </w:tc>
      </w:tr>
    </w:tbl>
    <w:p w14:paraId="758CF9D8" w14:textId="77777777" w:rsidR="00551E2D" w:rsidRDefault="00BF7668" w:rsidP="00551E2D">
      <w:pPr>
        <w:pStyle w:val="TF"/>
      </w:pPr>
      <w:r>
        <w:t>Figure 5.3.</w:t>
      </w:r>
      <w:r w:rsidR="002F2EBC">
        <w:t>2</w:t>
      </w:r>
      <w:r>
        <w:t>.</w:t>
      </w:r>
      <w:r w:rsidR="002F2EBC">
        <w:t>10</w:t>
      </w:r>
      <w:r>
        <w:t xml:space="preserve">: </w:t>
      </w:r>
      <w:r w:rsidR="00551E2D">
        <w:t>L</w:t>
      </w:r>
      <w:r>
        <w:t>ocation sub entry</w:t>
      </w:r>
      <w:r w:rsidR="00551E2D">
        <w:t xml:space="preserve">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324E9E" w14:paraId="55295F9D" w14:textId="77777777" w:rsidTr="00551E2D">
        <w:trPr>
          <w:cantSplit/>
          <w:jc w:val="center"/>
        </w:trPr>
        <w:tc>
          <w:tcPr>
            <w:tcW w:w="708" w:type="dxa"/>
            <w:tcBorders>
              <w:top w:val="nil"/>
              <w:left w:val="nil"/>
              <w:bottom w:val="single" w:sz="6" w:space="0" w:color="auto"/>
              <w:right w:val="nil"/>
            </w:tcBorders>
          </w:tcPr>
          <w:p w14:paraId="3C59C2AA" w14:textId="77777777" w:rsidR="00551E2D" w:rsidRPr="00324E9E" w:rsidRDefault="00551E2D" w:rsidP="00551E2D">
            <w:pPr>
              <w:pStyle w:val="TAC"/>
            </w:pPr>
            <w:r w:rsidRPr="00324E9E">
              <w:lastRenderedPageBreak/>
              <w:t>8</w:t>
            </w:r>
          </w:p>
        </w:tc>
        <w:tc>
          <w:tcPr>
            <w:tcW w:w="709" w:type="dxa"/>
            <w:tcBorders>
              <w:top w:val="nil"/>
              <w:left w:val="nil"/>
              <w:bottom w:val="single" w:sz="6" w:space="0" w:color="auto"/>
              <w:right w:val="nil"/>
            </w:tcBorders>
          </w:tcPr>
          <w:p w14:paraId="5A8DBC83" w14:textId="77777777" w:rsidR="00551E2D" w:rsidRPr="00324E9E" w:rsidRDefault="00551E2D" w:rsidP="00551E2D">
            <w:pPr>
              <w:pStyle w:val="TAC"/>
            </w:pPr>
            <w:r w:rsidRPr="00324E9E">
              <w:t>7</w:t>
            </w:r>
          </w:p>
        </w:tc>
        <w:tc>
          <w:tcPr>
            <w:tcW w:w="709" w:type="dxa"/>
            <w:tcBorders>
              <w:top w:val="nil"/>
              <w:left w:val="nil"/>
              <w:bottom w:val="single" w:sz="6" w:space="0" w:color="auto"/>
              <w:right w:val="nil"/>
            </w:tcBorders>
          </w:tcPr>
          <w:p w14:paraId="0A85D5BE" w14:textId="77777777" w:rsidR="00551E2D" w:rsidRPr="00324E9E" w:rsidRDefault="00551E2D" w:rsidP="00551E2D">
            <w:pPr>
              <w:pStyle w:val="TAC"/>
            </w:pPr>
            <w:r w:rsidRPr="00324E9E">
              <w:t>6</w:t>
            </w:r>
          </w:p>
        </w:tc>
        <w:tc>
          <w:tcPr>
            <w:tcW w:w="709" w:type="dxa"/>
            <w:tcBorders>
              <w:top w:val="nil"/>
              <w:left w:val="nil"/>
              <w:bottom w:val="single" w:sz="6" w:space="0" w:color="auto"/>
              <w:right w:val="nil"/>
            </w:tcBorders>
          </w:tcPr>
          <w:p w14:paraId="4B659FEE" w14:textId="77777777" w:rsidR="00551E2D" w:rsidRPr="00324E9E" w:rsidRDefault="00551E2D" w:rsidP="00551E2D">
            <w:pPr>
              <w:pStyle w:val="TAC"/>
            </w:pPr>
            <w:r w:rsidRPr="00324E9E">
              <w:t>5</w:t>
            </w:r>
          </w:p>
        </w:tc>
        <w:tc>
          <w:tcPr>
            <w:tcW w:w="709" w:type="dxa"/>
            <w:tcBorders>
              <w:top w:val="nil"/>
              <w:left w:val="nil"/>
              <w:bottom w:val="single" w:sz="6" w:space="0" w:color="auto"/>
              <w:right w:val="nil"/>
            </w:tcBorders>
          </w:tcPr>
          <w:p w14:paraId="14B5595C" w14:textId="77777777" w:rsidR="00551E2D" w:rsidRPr="00324E9E" w:rsidRDefault="00551E2D" w:rsidP="00551E2D">
            <w:pPr>
              <w:pStyle w:val="TAC"/>
            </w:pPr>
            <w:r w:rsidRPr="00324E9E">
              <w:t>4</w:t>
            </w:r>
          </w:p>
        </w:tc>
        <w:tc>
          <w:tcPr>
            <w:tcW w:w="709" w:type="dxa"/>
            <w:tcBorders>
              <w:top w:val="nil"/>
              <w:left w:val="nil"/>
              <w:bottom w:val="single" w:sz="6" w:space="0" w:color="auto"/>
              <w:right w:val="nil"/>
            </w:tcBorders>
          </w:tcPr>
          <w:p w14:paraId="0C31E77B" w14:textId="77777777" w:rsidR="00551E2D" w:rsidRPr="00324E9E" w:rsidRDefault="00551E2D" w:rsidP="00551E2D">
            <w:pPr>
              <w:pStyle w:val="TAC"/>
            </w:pPr>
            <w:r w:rsidRPr="00324E9E">
              <w:t>3</w:t>
            </w:r>
          </w:p>
        </w:tc>
        <w:tc>
          <w:tcPr>
            <w:tcW w:w="709" w:type="dxa"/>
            <w:tcBorders>
              <w:top w:val="nil"/>
              <w:left w:val="nil"/>
              <w:bottom w:val="single" w:sz="6" w:space="0" w:color="auto"/>
              <w:right w:val="nil"/>
            </w:tcBorders>
          </w:tcPr>
          <w:p w14:paraId="718A10FA" w14:textId="77777777" w:rsidR="00551E2D" w:rsidRPr="00324E9E" w:rsidRDefault="00551E2D" w:rsidP="00551E2D">
            <w:pPr>
              <w:pStyle w:val="TAC"/>
            </w:pPr>
            <w:r w:rsidRPr="00324E9E">
              <w:t>2</w:t>
            </w:r>
          </w:p>
        </w:tc>
        <w:tc>
          <w:tcPr>
            <w:tcW w:w="709" w:type="dxa"/>
            <w:tcBorders>
              <w:top w:val="nil"/>
              <w:left w:val="nil"/>
              <w:bottom w:val="single" w:sz="6" w:space="0" w:color="auto"/>
              <w:right w:val="nil"/>
            </w:tcBorders>
          </w:tcPr>
          <w:p w14:paraId="58BA48F8" w14:textId="77777777" w:rsidR="00551E2D" w:rsidRPr="00324E9E" w:rsidRDefault="00551E2D" w:rsidP="00551E2D">
            <w:pPr>
              <w:pStyle w:val="TAC"/>
            </w:pPr>
            <w:r w:rsidRPr="00324E9E">
              <w:t>1</w:t>
            </w:r>
          </w:p>
        </w:tc>
        <w:tc>
          <w:tcPr>
            <w:tcW w:w="1134" w:type="dxa"/>
          </w:tcPr>
          <w:p w14:paraId="7D8E3F90" w14:textId="77777777" w:rsidR="00551E2D" w:rsidRPr="00324E9E" w:rsidRDefault="00551E2D" w:rsidP="00551E2D">
            <w:pPr>
              <w:pStyle w:val="TAL"/>
            </w:pPr>
          </w:p>
        </w:tc>
      </w:tr>
      <w:tr w:rsidR="00551E2D" w:rsidRPr="00324E9E" w14:paraId="16B382DE"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F45DDE2" w14:textId="77777777" w:rsidR="00551E2D" w:rsidRPr="00324E9E" w:rsidRDefault="00551E2D" w:rsidP="00551E2D">
            <w:pPr>
              <w:pStyle w:val="TAC"/>
            </w:pPr>
          </w:p>
          <w:p w14:paraId="265DE465" w14:textId="77777777" w:rsidR="00551E2D" w:rsidRPr="00324E9E" w:rsidRDefault="00551E2D" w:rsidP="00551E2D">
            <w:pPr>
              <w:pStyle w:val="TAC"/>
            </w:pPr>
            <w:r w:rsidRPr="00324E9E">
              <w:t>Length of location sub entry</w:t>
            </w:r>
          </w:p>
        </w:tc>
        <w:tc>
          <w:tcPr>
            <w:tcW w:w="1134" w:type="dxa"/>
            <w:tcBorders>
              <w:top w:val="nil"/>
              <w:left w:val="single" w:sz="6" w:space="0" w:color="auto"/>
              <w:bottom w:val="nil"/>
              <w:right w:val="nil"/>
            </w:tcBorders>
          </w:tcPr>
          <w:p w14:paraId="7B0FC07E" w14:textId="77777777" w:rsidR="00551E2D" w:rsidRPr="00324E9E" w:rsidRDefault="00551E2D" w:rsidP="00551E2D">
            <w:pPr>
              <w:pStyle w:val="TAL"/>
            </w:pPr>
            <w:r w:rsidRPr="00324E9E">
              <w:t>octet r+</w:t>
            </w:r>
            <w:r w:rsidR="00A2047F">
              <w:t>7</w:t>
            </w:r>
          </w:p>
          <w:p w14:paraId="26589EC1" w14:textId="77777777" w:rsidR="00551E2D" w:rsidRPr="00324E9E" w:rsidRDefault="00551E2D" w:rsidP="00551E2D">
            <w:pPr>
              <w:pStyle w:val="TAL"/>
            </w:pPr>
          </w:p>
          <w:p w14:paraId="30CF2B0E" w14:textId="77777777" w:rsidR="00551E2D" w:rsidRPr="00324E9E" w:rsidRDefault="00551E2D" w:rsidP="00551E2D">
            <w:pPr>
              <w:pStyle w:val="TAL"/>
            </w:pPr>
            <w:r w:rsidRPr="00324E9E">
              <w:t>octet r+</w:t>
            </w:r>
            <w:r w:rsidR="00A2047F">
              <w:t>8</w:t>
            </w:r>
          </w:p>
        </w:tc>
      </w:tr>
      <w:tr w:rsidR="00551E2D" w:rsidRPr="00324E9E" w14:paraId="207BB305" w14:textId="77777777" w:rsidTr="00551E2D">
        <w:trPr>
          <w:trHeight w:val="372"/>
          <w:jc w:val="center"/>
        </w:trPr>
        <w:tc>
          <w:tcPr>
            <w:tcW w:w="5671" w:type="dxa"/>
            <w:gridSpan w:val="8"/>
            <w:tcBorders>
              <w:top w:val="single" w:sz="6" w:space="0" w:color="auto"/>
              <w:left w:val="single" w:sz="6" w:space="0" w:color="auto"/>
              <w:bottom w:val="single" w:sz="6" w:space="0" w:color="auto"/>
              <w:right w:val="single" w:sz="6" w:space="0" w:color="auto"/>
            </w:tcBorders>
          </w:tcPr>
          <w:p w14:paraId="7FB03CC3" w14:textId="77777777" w:rsidR="00551E2D" w:rsidRPr="00324E9E" w:rsidRDefault="00551E2D" w:rsidP="00551E2D">
            <w:pPr>
              <w:pStyle w:val="TAC"/>
            </w:pPr>
          </w:p>
          <w:p w14:paraId="2717F4EF" w14:textId="77777777" w:rsidR="00551E2D" w:rsidRPr="00324E9E" w:rsidRDefault="00551E2D" w:rsidP="00551E2D">
            <w:pPr>
              <w:pStyle w:val="TAC"/>
            </w:pPr>
            <w:r w:rsidRPr="00324E9E">
              <w:t xml:space="preserve">number of location fields </w:t>
            </w:r>
          </w:p>
        </w:tc>
        <w:tc>
          <w:tcPr>
            <w:tcW w:w="1134" w:type="dxa"/>
            <w:tcBorders>
              <w:top w:val="nil"/>
              <w:left w:val="single" w:sz="6" w:space="0" w:color="auto"/>
              <w:bottom w:val="nil"/>
              <w:right w:val="nil"/>
            </w:tcBorders>
          </w:tcPr>
          <w:p w14:paraId="5D1C4479" w14:textId="77777777" w:rsidR="00551E2D" w:rsidRPr="00324E9E" w:rsidRDefault="00551E2D" w:rsidP="00551E2D">
            <w:pPr>
              <w:pStyle w:val="TAL"/>
            </w:pPr>
            <w:r w:rsidRPr="00324E9E">
              <w:t>octet r+</w:t>
            </w:r>
            <w:r w:rsidR="00A2047F">
              <w:t>9</w:t>
            </w:r>
            <w:r w:rsidRPr="00324E9E">
              <w:t>*</w:t>
            </w:r>
          </w:p>
        </w:tc>
      </w:tr>
      <w:tr w:rsidR="00551E2D" w:rsidRPr="00324E9E" w14:paraId="5CF798D5"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48F9138" w14:textId="77777777" w:rsidR="00551E2D" w:rsidRPr="00324E9E" w:rsidRDefault="00551E2D" w:rsidP="00551E2D">
            <w:pPr>
              <w:pStyle w:val="TAC"/>
            </w:pPr>
          </w:p>
          <w:p w14:paraId="52C2F958" w14:textId="77777777" w:rsidR="00551E2D" w:rsidRPr="00324E9E" w:rsidRDefault="002A7CF9" w:rsidP="00551E2D">
            <w:pPr>
              <w:pStyle w:val="TAC"/>
            </w:pPr>
            <w:r>
              <w:t xml:space="preserve">WLAN or Geo </w:t>
            </w:r>
            <w:r w:rsidR="00551E2D" w:rsidRPr="00324E9E">
              <w:t>location field 1</w:t>
            </w:r>
          </w:p>
          <w:p w14:paraId="1CE4834E" w14:textId="77777777" w:rsidR="00551E2D" w:rsidRPr="00324E9E" w:rsidRDefault="00551E2D" w:rsidP="00551E2D">
            <w:pPr>
              <w:pStyle w:val="TAC"/>
            </w:pPr>
          </w:p>
        </w:tc>
        <w:tc>
          <w:tcPr>
            <w:tcW w:w="1134" w:type="dxa"/>
            <w:tcBorders>
              <w:top w:val="nil"/>
              <w:left w:val="single" w:sz="6" w:space="0" w:color="auto"/>
              <w:bottom w:val="nil"/>
              <w:right w:val="nil"/>
            </w:tcBorders>
          </w:tcPr>
          <w:p w14:paraId="058E151E" w14:textId="77777777" w:rsidR="00551E2D" w:rsidRPr="00324E9E" w:rsidRDefault="00551E2D" w:rsidP="00551E2D">
            <w:pPr>
              <w:pStyle w:val="TAL"/>
            </w:pPr>
            <w:r w:rsidRPr="00324E9E">
              <w:t>octet r+</w:t>
            </w:r>
            <w:r w:rsidR="00A2047F">
              <w:t>10</w:t>
            </w:r>
            <w:r w:rsidRPr="00324E9E">
              <w:t>*</w:t>
            </w:r>
          </w:p>
          <w:p w14:paraId="36CCC1D8" w14:textId="77777777" w:rsidR="00551E2D" w:rsidRPr="00324E9E" w:rsidRDefault="00551E2D" w:rsidP="00551E2D">
            <w:pPr>
              <w:pStyle w:val="TAL"/>
            </w:pPr>
          </w:p>
          <w:p w14:paraId="683539CF" w14:textId="77777777" w:rsidR="00551E2D" w:rsidRPr="00324E9E" w:rsidRDefault="00551E2D" w:rsidP="00551E2D">
            <w:pPr>
              <w:pStyle w:val="TAL"/>
            </w:pPr>
            <w:r w:rsidRPr="00324E9E">
              <w:t>octet l*</w:t>
            </w:r>
          </w:p>
        </w:tc>
      </w:tr>
      <w:tr w:rsidR="00551E2D" w:rsidRPr="00324E9E" w14:paraId="0EAAA71C"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1AF0D08" w14:textId="77777777" w:rsidR="00551E2D" w:rsidRPr="00324E9E" w:rsidRDefault="00551E2D" w:rsidP="00551E2D">
            <w:pPr>
              <w:pStyle w:val="TAC"/>
            </w:pPr>
          </w:p>
          <w:p w14:paraId="5393A3BA" w14:textId="77777777" w:rsidR="00551E2D" w:rsidRPr="00324E9E" w:rsidRDefault="00551E2D" w:rsidP="00551E2D">
            <w:pPr>
              <w:pStyle w:val="TAC"/>
            </w:pPr>
            <w:r w:rsidRPr="00324E9E">
              <w:t>…</w:t>
            </w:r>
          </w:p>
        </w:tc>
        <w:tc>
          <w:tcPr>
            <w:tcW w:w="1134" w:type="dxa"/>
            <w:tcBorders>
              <w:top w:val="nil"/>
              <w:left w:val="single" w:sz="6" w:space="0" w:color="auto"/>
              <w:bottom w:val="nil"/>
              <w:right w:val="nil"/>
            </w:tcBorders>
          </w:tcPr>
          <w:p w14:paraId="61FCFCC5" w14:textId="77777777" w:rsidR="00551E2D" w:rsidRPr="00324E9E" w:rsidRDefault="00551E2D" w:rsidP="00551E2D">
            <w:pPr>
              <w:pStyle w:val="TAL"/>
            </w:pPr>
            <w:r w:rsidRPr="00324E9E">
              <w:t>octet l+1*</w:t>
            </w:r>
          </w:p>
          <w:p w14:paraId="417A087A" w14:textId="77777777" w:rsidR="00551E2D" w:rsidRPr="00324E9E" w:rsidRDefault="00551E2D" w:rsidP="00551E2D">
            <w:pPr>
              <w:pStyle w:val="TAL"/>
            </w:pPr>
          </w:p>
          <w:p w14:paraId="01A41447" w14:textId="77777777" w:rsidR="00551E2D" w:rsidRPr="00324E9E" w:rsidRDefault="00551E2D" w:rsidP="00551E2D">
            <w:pPr>
              <w:pStyle w:val="TAL"/>
            </w:pPr>
            <w:r w:rsidRPr="00324E9E">
              <w:t>octet m*</w:t>
            </w:r>
          </w:p>
        </w:tc>
      </w:tr>
      <w:tr w:rsidR="00551E2D" w:rsidRPr="00324E9E" w14:paraId="416CE042"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3D9A34E" w14:textId="77777777" w:rsidR="00551E2D" w:rsidRPr="00324E9E" w:rsidRDefault="00551E2D" w:rsidP="00551E2D">
            <w:pPr>
              <w:pStyle w:val="TAC"/>
            </w:pPr>
          </w:p>
          <w:p w14:paraId="0F5ACD47" w14:textId="77777777" w:rsidR="00551E2D" w:rsidRPr="00324E9E" w:rsidRDefault="002A7CF9" w:rsidP="00551E2D">
            <w:pPr>
              <w:pStyle w:val="TAC"/>
            </w:pPr>
            <w:r>
              <w:t xml:space="preserve">WLAN or Geo </w:t>
            </w:r>
            <w:r w:rsidR="00551E2D" w:rsidRPr="00324E9E">
              <w:t>location field n</w:t>
            </w:r>
          </w:p>
          <w:p w14:paraId="2981E82C" w14:textId="77777777" w:rsidR="00551E2D" w:rsidRPr="00324E9E" w:rsidRDefault="00551E2D" w:rsidP="00551E2D">
            <w:pPr>
              <w:pStyle w:val="TAC"/>
            </w:pPr>
          </w:p>
        </w:tc>
        <w:tc>
          <w:tcPr>
            <w:tcW w:w="1134" w:type="dxa"/>
            <w:tcBorders>
              <w:top w:val="nil"/>
              <w:left w:val="single" w:sz="6" w:space="0" w:color="auto"/>
              <w:bottom w:val="nil"/>
              <w:right w:val="nil"/>
            </w:tcBorders>
          </w:tcPr>
          <w:p w14:paraId="77B4AF7B" w14:textId="77777777" w:rsidR="00551E2D" w:rsidRPr="00324E9E" w:rsidRDefault="00551E2D" w:rsidP="00551E2D">
            <w:pPr>
              <w:pStyle w:val="TAL"/>
            </w:pPr>
            <w:r w:rsidRPr="00324E9E">
              <w:t>octet m+1*</w:t>
            </w:r>
          </w:p>
          <w:p w14:paraId="69BCF72B" w14:textId="77777777" w:rsidR="00551E2D" w:rsidRPr="00324E9E" w:rsidRDefault="00551E2D" w:rsidP="00551E2D">
            <w:pPr>
              <w:pStyle w:val="TAL"/>
            </w:pPr>
          </w:p>
          <w:p w14:paraId="116325A2" w14:textId="77777777" w:rsidR="00551E2D" w:rsidRPr="00324E9E" w:rsidRDefault="00551E2D" w:rsidP="00551E2D">
            <w:pPr>
              <w:pStyle w:val="TAL"/>
            </w:pPr>
          </w:p>
          <w:p w14:paraId="23A778BE" w14:textId="77777777" w:rsidR="00551E2D" w:rsidRPr="00324E9E" w:rsidRDefault="00551E2D" w:rsidP="00551E2D">
            <w:pPr>
              <w:pStyle w:val="TAL"/>
            </w:pPr>
          </w:p>
          <w:p w14:paraId="6ACFD009" w14:textId="77777777" w:rsidR="00551E2D" w:rsidRPr="00324E9E" w:rsidRDefault="00551E2D" w:rsidP="00551E2D">
            <w:pPr>
              <w:pStyle w:val="TAL"/>
            </w:pPr>
            <w:r w:rsidRPr="00324E9E">
              <w:t>octet f*</w:t>
            </w:r>
          </w:p>
        </w:tc>
      </w:tr>
    </w:tbl>
    <w:p w14:paraId="08E4088A" w14:textId="77777777" w:rsidR="00551E2D" w:rsidRDefault="00551E2D" w:rsidP="00551E2D">
      <w:pPr>
        <w:pStyle w:val="TF"/>
      </w:pPr>
      <w:r>
        <w:t>Figure 5.3.2.10a: Location sub entry {entry type= WLAN location or Geo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324E9E" w14:paraId="71086DB8" w14:textId="77777777" w:rsidTr="00551E2D">
        <w:trPr>
          <w:cantSplit/>
          <w:jc w:val="center"/>
        </w:trPr>
        <w:tc>
          <w:tcPr>
            <w:tcW w:w="708" w:type="dxa"/>
          </w:tcPr>
          <w:p w14:paraId="2F285154" w14:textId="77777777" w:rsidR="00551E2D" w:rsidRPr="00324E9E" w:rsidRDefault="00551E2D" w:rsidP="00551E2D">
            <w:pPr>
              <w:pStyle w:val="TAC"/>
            </w:pPr>
            <w:r w:rsidRPr="00324E9E">
              <w:t>8</w:t>
            </w:r>
          </w:p>
        </w:tc>
        <w:tc>
          <w:tcPr>
            <w:tcW w:w="709" w:type="dxa"/>
          </w:tcPr>
          <w:p w14:paraId="38C4CA06" w14:textId="77777777" w:rsidR="00551E2D" w:rsidRPr="00324E9E" w:rsidRDefault="00551E2D" w:rsidP="00551E2D">
            <w:pPr>
              <w:pStyle w:val="TAC"/>
            </w:pPr>
            <w:r w:rsidRPr="00324E9E">
              <w:t>7</w:t>
            </w:r>
          </w:p>
        </w:tc>
        <w:tc>
          <w:tcPr>
            <w:tcW w:w="709" w:type="dxa"/>
          </w:tcPr>
          <w:p w14:paraId="70871F18" w14:textId="77777777" w:rsidR="00551E2D" w:rsidRPr="00324E9E" w:rsidRDefault="00551E2D" w:rsidP="00551E2D">
            <w:pPr>
              <w:pStyle w:val="TAC"/>
            </w:pPr>
            <w:r w:rsidRPr="00324E9E">
              <w:t>6</w:t>
            </w:r>
          </w:p>
        </w:tc>
        <w:tc>
          <w:tcPr>
            <w:tcW w:w="709" w:type="dxa"/>
          </w:tcPr>
          <w:p w14:paraId="0AC0D089" w14:textId="77777777" w:rsidR="00551E2D" w:rsidRPr="00324E9E" w:rsidRDefault="00551E2D" w:rsidP="00551E2D">
            <w:pPr>
              <w:pStyle w:val="TAC"/>
            </w:pPr>
            <w:r w:rsidRPr="00324E9E">
              <w:t>5</w:t>
            </w:r>
          </w:p>
        </w:tc>
        <w:tc>
          <w:tcPr>
            <w:tcW w:w="709" w:type="dxa"/>
          </w:tcPr>
          <w:p w14:paraId="220CD224" w14:textId="77777777" w:rsidR="00551E2D" w:rsidRPr="00324E9E" w:rsidRDefault="00551E2D" w:rsidP="00551E2D">
            <w:pPr>
              <w:pStyle w:val="TAC"/>
            </w:pPr>
            <w:r w:rsidRPr="00324E9E">
              <w:t>4</w:t>
            </w:r>
          </w:p>
        </w:tc>
        <w:tc>
          <w:tcPr>
            <w:tcW w:w="709" w:type="dxa"/>
          </w:tcPr>
          <w:p w14:paraId="60E675A9" w14:textId="77777777" w:rsidR="00551E2D" w:rsidRPr="00324E9E" w:rsidRDefault="00551E2D" w:rsidP="00551E2D">
            <w:pPr>
              <w:pStyle w:val="TAC"/>
            </w:pPr>
            <w:r w:rsidRPr="00324E9E">
              <w:t>3</w:t>
            </w:r>
          </w:p>
        </w:tc>
        <w:tc>
          <w:tcPr>
            <w:tcW w:w="709" w:type="dxa"/>
          </w:tcPr>
          <w:p w14:paraId="043CB249" w14:textId="77777777" w:rsidR="00551E2D" w:rsidRPr="00324E9E" w:rsidRDefault="00551E2D" w:rsidP="00551E2D">
            <w:pPr>
              <w:pStyle w:val="TAC"/>
            </w:pPr>
            <w:r w:rsidRPr="00324E9E">
              <w:t>2</w:t>
            </w:r>
          </w:p>
        </w:tc>
        <w:tc>
          <w:tcPr>
            <w:tcW w:w="709" w:type="dxa"/>
          </w:tcPr>
          <w:p w14:paraId="27903E7D" w14:textId="77777777" w:rsidR="00551E2D" w:rsidRPr="00324E9E" w:rsidRDefault="00551E2D" w:rsidP="00551E2D">
            <w:pPr>
              <w:pStyle w:val="TAC"/>
            </w:pPr>
            <w:r w:rsidRPr="00324E9E">
              <w:t>1</w:t>
            </w:r>
          </w:p>
        </w:tc>
        <w:tc>
          <w:tcPr>
            <w:tcW w:w="1134" w:type="dxa"/>
          </w:tcPr>
          <w:p w14:paraId="63B9FC14" w14:textId="77777777" w:rsidR="00551E2D" w:rsidRPr="00324E9E" w:rsidRDefault="00551E2D" w:rsidP="00551E2D">
            <w:pPr>
              <w:pStyle w:val="TAL"/>
            </w:pPr>
          </w:p>
        </w:tc>
      </w:tr>
      <w:tr w:rsidR="00551E2D" w:rsidRPr="00324E9E" w14:paraId="6A46BFEF" w14:textId="77777777" w:rsidTr="00551E2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B661F9B" w14:textId="77777777" w:rsidR="00551E2D" w:rsidRPr="00324E9E" w:rsidRDefault="00551E2D" w:rsidP="00551E2D">
            <w:pPr>
              <w:pStyle w:val="TAC"/>
            </w:pPr>
            <w:r w:rsidRPr="00324E9E">
              <w:t>Anchor latitude</w:t>
            </w:r>
          </w:p>
        </w:tc>
        <w:tc>
          <w:tcPr>
            <w:tcW w:w="1134" w:type="dxa"/>
            <w:tcBorders>
              <w:top w:val="nil"/>
              <w:left w:val="single" w:sz="6" w:space="0" w:color="auto"/>
              <w:bottom w:val="nil"/>
              <w:right w:val="nil"/>
            </w:tcBorders>
          </w:tcPr>
          <w:p w14:paraId="47D76F93" w14:textId="77777777" w:rsidR="00551E2D" w:rsidRPr="00324E9E" w:rsidRDefault="00551E2D" w:rsidP="00551E2D">
            <w:pPr>
              <w:pStyle w:val="TAL"/>
            </w:pPr>
            <w:r w:rsidRPr="00324E9E">
              <w:t>octet r+</w:t>
            </w:r>
            <w:r w:rsidR="00A2047F">
              <w:t>10</w:t>
            </w:r>
            <w:r w:rsidRPr="00324E9E">
              <w:t>*</w:t>
            </w:r>
          </w:p>
          <w:p w14:paraId="2EE03465" w14:textId="77777777" w:rsidR="00551E2D" w:rsidRPr="00324E9E" w:rsidRDefault="00551E2D" w:rsidP="00551E2D">
            <w:pPr>
              <w:pStyle w:val="TAL"/>
              <w:rPr>
                <w:rFonts w:hint="eastAsia"/>
                <w:lang w:eastAsia="zh-CN"/>
              </w:rPr>
            </w:pPr>
            <w:r w:rsidRPr="00324E9E">
              <w:rPr>
                <w:rFonts w:hint="eastAsia"/>
                <w:lang w:eastAsia="zh-CN"/>
              </w:rPr>
              <w:t>octet r+1</w:t>
            </w:r>
            <w:r w:rsidR="00A2047F">
              <w:rPr>
                <w:lang w:eastAsia="zh-CN"/>
              </w:rPr>
              <w:t>3</w:t>
            </w:r>
            <w:r w:rsidRPr="00324E9E">
              <w:rPr>
                <w:rFonts w:hint="eastAsia"/>
                <w:lang w:eastAsia="zh-CN"/>
              </w:rPr>
              <w:t>*</w:t>
            </w:r>
          </w:p>
        </w:tc>
      </w:tr>
      <w:tr w:rsidR="00551E2D" w:rsidRPr="00324E9E" w14:paraId="3A3A6037"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3E2B56" w14:textId="77777777" w:rsidR="00551E2D" w:rsidRPr="00324E9E" w:rsidRDefault="00551E2D" w:rsidP="00551E2D">
            <w:pPr>
              <w:pStyle w:val="TAC"/>
            </w:pPr>
            <w:r w:rsidRPr="00324E9E">
              <w:t>Anchor longitude</w:t>
            </w:r>
          </w:p>
        </w:tc>
        <w:tc>
          <w:tcPr>
            <w:tcW w:w="1134" w:type="dxa"/>
          </w:tcPr>
          <w:p w14:paraId="67115137" w14:textId="77777777" w:rsidR="00551E2D" w:rsidRPr="00324E9E" w:rsidRDefault="00551E2D" w:rsidP="00551E2D">
            <w:pPr>
              <w:pStyle w:val="TAL"/>
            </w:pPr>
            <w:r w:rsidRPr="00324E9E">
              <w:t>octet r+1</w:t>
            </w:r>
            <w:r w:rsidR="00A2047F">
              <w:t>4</w:t>
            </w:r>
            <w:r w:rsidRPr="00324E9E">
              <w:t>*</w:t>
            </w:r>
          </w:p>
          <w:p w14:paraId="1E65960E" w14:textId="77777777" w:rsidR="00551E2D" w:rsidRPr="00324E9E" w:rsidRDefault="00551E2D" w:rsidP="00551E2D">
            <w:pPr>
              <w:pStyle w:val="TAL"/>
            </w:pPr>
            <w:r w:rsidRPr="00324E9E">
              <w:t>octet r+1</w:t>
            </w:r>
            <w:r w:rsidR="00A2047F">
              <w:t>7</w:t>
            </w:r>
            <w:r w:rsidRPr="00324E9E">
              <w:t>*</w:t>
            </w:r>
          </w:p>
        </w:tc>
      </w:tr>
      <w:tr w:rsidR="00551E2D" w:rsidRPr="00324E9E" w14:paraId="3383FFA4"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C8A029B" w14:textId="77777777" w:rsidR="00551E2D" w:rsidRPr="00324E9E" w:rsidRDefault="00551E2D" w:rsidP="00551E2D">
            <w:pPr>
              <w:pStyle w:val="TAC"/>
              <w:rPr>
                <w:rFonts w:hint="eastAsia"/>
                <w:lang w:eastAsia="zh-CN"/>
              </w:rPr>
            </w:pPr>
            <w:r w:rsidRPr="00324E9E">
              <w:rPr>
                <w:rFonts w:hint="eastAsia"/>
                <w:lang w:eastAsia="zh-CN"/>
              </w:rPr>
              <w:t>Radius</w:t>
            </w:r>
          </w:p>
        </w:tc>
        <w:tc>
          <w:tcPr>
            <w:tcW w:w="1134" w:type="dxa"/>
          </w:tcPr>
          <w:p w14:paraId="0592F258" w14:textId="77777777" w:rsidR="00551E2D" w:rsidRPr="00324E9E" w:rsidRDefault="00551E2D" w:rsidP="00551E2D">
            <w:pPr>
              <w:pStyle w:val="TAL"/>
            </w:pPr>
            <w:r w:rsidRPr="00324E9E">
              <w:t>octet r+1</w:t>
            </w:r>
            <w:r w:rsidR="00A2047F">
              <w:t>8</w:t>
            </w:r>
            <w:r w:rsidRPr="00324E9E">
              <w:t>*</w:t>
            </w:r>
          </w:p>
          <w:p w14:paraId="7167BB29" w14:textId="77777777" w:rsidR="00551E2D" w:rsidRPr="00324E9E" w:rsidRDefault="00551E2D" w:rsidP="00551E2D">
            <w:pPr>
              <w:pStyle w:val="TAL"/>
            </w:pPr>
            <w:r w:rsidRPr="00324E9E">
              <w:t>octet r+1</w:t>
            </w:r>
            <w:r w:rsidR="00A2047F">
              <w:t>9</w:t>
            </w:r>
            <w:r w:rsidRPr="00324E9E">
              <w:t>*</w:t>
            </w:r>
          </w:p>
        </w:tc>
      </w:tr>
    </w:tbl>
    <w:p w14:paraId="69F31835" w14:textId="77777777" w:rsidR="00BF7668" w:rsidRDefault="00551E2D" w:rsidP="00BF7668">
      <w:pPr>
        <w:pStyle w:val="TF"/>
      </w:pPr>
      <w:r>
        <w:t>Figure 5.3.2.11a: Location field {entry type= Geo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34EC05D" w14:textId="77777777" w:rsidTr="00D75083">
        <w:trPr>
          <w:cantSplit/>
          <w:jc w:val="center"/>
        </w:trPr>
        <w:tc>
          <w:tcPr>
            <w:tcW w:w="708" w:type="dxa"/>
          </w:tcPr>
          <w:p w14:paraId="2DF49D18" w14:textId="77777777" w:rsidR="00BF7668" w:rsidRDefault="00BF7668" w:rsidP="00D75083">
            <w:pPr>
              <w:pStyle w:val="TAC"/>
            </w:pPr>
            <w:r>
              <w:t>8</w:t>
            </w:r>
          </w:p>
        </w:tc>
        <w:tc>
          <w:tcPr>
            <w:tcW w:w="709" w:type="dxa"/>
          </w:tcPr>
          <w:p w14:paraId="1C3B7484" w14:textId="77777777" w:rsidR="00BF7668" w:rsidRDefault="00BF7668" w:rsidP="00D75083">
            <w:pPr>
              <w:pStyle w:val="TAC"/>
            </w:pPr>
            <w:r>
              <w:t>7</w:t>
            </w:r>
          </w:p>
        </w:tc>
        <w:tc>
          <w:tcPr>
            <w:tcW w:w="709" w:type="dxa"/>
          </w:tcPr>
          <w:p w14:paraId="2FF1BAC7" w14:textId="77777777" w:rsidR="00BF7668" w:rsidRDefault="00BF7668" w:rsidP="00D75083">
            <w:pPr>
              <w:pStyle w:val="TAC"/>
            </w:pPr>
            <w:r>
              <w:t>6</w:t>
            </w:r>
          </w:p>
        </w:tc>
        <w:tc>
          <w:tcPr>
            <w:tcW w:w="709" w:type="dxa"/>
          </w:tcPr>
          <w:p w14:paraId="6797416D" w14:textId="77777777" w:rsidR="00BF7668" w:rsidRDefault="00BF7668" w:rsidP="00D75083">
            <w:pPr>
              <w:pStyle w:val="TAC"/>
            </w:pPr>
            <w:r>
              <w:t>5</w:t>
            </w:r>
          </w:p>
        </w:tc>
        <w:tc>
          <w:tcPr>
            <w:tcW w:w="709" w:type="dxa"/>
          </w:tcPr>
          <w:p w14:paraId="30B5EA56" w14:textId="77777777" w:rsidR="00BF7668" w:rsidRDefault="00BF7668" w:rsidP="00D75083">
            <w:pPr>
              <w:pStyle w:val="TAC"/>
            </w:pPr>
            <w:r>
              <w:t>4</w:t>
            </w:r>
          </w:p>
        </w:tc>
        <w:tc>
          <w:tcPr>
            <w:tcW w:w="709" w:type="dxa"/>
          </w:tcPr>
          <w:p w14:paraId="4DEBA2C2" w14:textId="77777777" w:rsidR="00BF7668" w:rsidRDefault="00BF7668" w:rsidP="00D75083">
            <w:pPr>
              <w:pStyle w:val="TAC"/>
            </w:pPr>
            <w:r>
              <w:t>3</w:t>
            </w:r>
          </w:p>
        </w:tc>
        <w:tc>
          <w:tcPr>
            <w:tcW w:w="709" w:type="dxa"/>
          </w:tcPr>
          <w:p w14:paraId="63CFCB2F" w14:textId="77777777" w:rsidR="00BF7668" w:rsidRDefault="00BF7668" w:rsidP="00D75083">
            <w:pPr>
              <w:pStyle w:val="TAC"/>
            </w:pPr>
            <w:r>
              <w:t>2</w:t>
            </w:r>
          </w:p>
        </w:tc>
        <w:tc>
          <w:tcPr>
            <w:tcW w:w="709" w:type="dxa"/>
          </w:tcPr>
          <w:p w14:paraId="35B2BAB1" w14:textId="77777777" w:rsidR="00BF7668" w:rsidRDefault="00BF7668" w:rsidP="00D75083">
            <w:pPr>
              <w:pStyle w:val="TAC"/>
            </w:pPr>
            <w:r>
              <w:t>1</w:t>
            </w:r>
          </w:p>
        </w:tc>
        <w:tc>
          <w:tcPr>
            <w:tcW w:w="1134" w:type="dxa"/>
          </w:tcPr>
          <w:p w14:paraId="24B0F25E" w14:textId="77777777" w:rsidR="00BF7668" w:rsidRDefault="00BF7668" w:rsidP="00D75083">
            <w:pPr>
              <w:pStyle w:val="TAL"/>
            </w:pPr>
          </w:p>
        </w:tc>
      </w:tr>
      <w:tr w:rsidR="00BF7668" w14:paraId="6210981D"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367CCF" w14:textId="77777777" w:rsidR="00BF7668" w:rsidRDefault="00BF7668" w:rsidP="00D75083">
            <w:pPr>
              <w:pStyle w:val="TAC"/>
            </w:pPr>
          </w:p>
          <w:p w14:paraId="185F06EA" w14:textId="77777777" w:rsidR="00BF7668" w:rsidRDefault="00BF7668" w:rsidP="00D75083">
            <w:pPr>
              <w:pStyle w:val="TAC"/>
            </w:pPr>
            <w:r>
              <w:t xml:space="preserve">Length of </w:t>
            </w:r>
            <w:r w:rsidR="002A7CF9">
              <w:t xml:space="preserve">3GPP </w:t>
            </w:r>
            <w:r>
              <w:t>location field</w:t>
            </w:r>
          </w:p>
        </w:tc>
        <w:tc>
          <w:tcPr>
            <w:tcW w:w="1134" w:type="dxa"/>
            <w:tcBorders>
              <w:top w:val="nil"/>
              <w:left w:val="single" w:sz="6" w:space="0" w:color="auto"/>
              <w:bottom w:val="nil"/>
              <w:right w:val="nil"/>
            </w:tcBorders>
          </w:tcPr>
          <w:p w14:paraId="10990046" w14:textId="77777777" w:rsidR="00BF7668" w:rsidRDefault="00BF7668" w:rsidP="00D75083">
            <w:pPr>
              <w:pStyle w:val="TAL"/>
            </w:pPr>
            <w:r>
              <w:t>octet r+1</w:t>
            </w:r>
            <w:r w:rsidR="00A2047F">
              <w:t>3</w:t>
            </w:r>
            <w:r>
              <w:t>*</w:t>
            </w:r>
          </w:p>
          <w:p w14:paraId="58AC38EC" w14:textId="77777777" w:rsidR="00BF7668" w:rsidRDefault="00BF7668" w:rsidP="00D75083">
            <w:pPr>
              <w:pStyle w:val="TAL"/>
            </w:pPr>
          </w:p>
        </w:tc>
      </w:tr>
      <w:tr w:rsidR="00BF7668" w14:paraId="76949F6D"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A87D55" w14:textId="77777777" w:rsidR="00BF7668" w:rsidRDefault="00BF7668" w:rsidP="00D75083">
            <w:pPr>
              <w:pStyle w:val="TAC"/>
            </w:pPr>
          </w:p>
          <w:p w14:paraId="27DCF5D4" w14:textId="77777777" w:rsidR="00BF7668" w:rsidRDefault="002A7CF9" w:rsidP="00D75083">
            <w:pPr>
              <w:pStyle w:val="TAC"/>
            </w:pPr>
            <w:r>
              <w:t xml:space="preserve">3GPP </w:t>
            </w:r>
            <w:r w:rsidR="00BF7668">
              <w:t xml:space="preserve">location field type </w:t>
            </w:r>
          </w:p>
        </w:tc>
        <w:tc>
          <w:tcPr>
            <w:tcW w:w="1134" w:type="dxa"/>
          </w:tcPr>
          <w:p w14:paraId="62CF9896" w14:textId="77777777" w:rsidR="00BF7668" w:rsidRDefault="00BF7668" w:rsidP="00D75083">
            <w:pPr>
              <w:pStyle w:val="TAL"/>
            </w:pPr>
            <w:r>
              <w:t>octet r+1</w:t>
            </w:r>
            <w:r w:rsidR="00A2047F">
              <w:t>4</w:t>
            </w:r>
          </w:p>
          <w:p w14:paraId="511D92C6" w14:textId="77777777" w:rsidR="00BF7668" w:rsidRDefault="00BF7668" w:rsidP="00D75083">
            <w:pPr>
              <w:pStyle w:val="TAL"/>
            </w:pPr>
          </w:p>
        </w:tc>
      </w:tr>
      <w:tr w:rsidR="00BF7668" w14:paraId="250FDA23"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EB50F36" w14:textId="77777777" w:rsidR="00BF7668" w:rsidRDefault="00BF7668" w:rsidP="00D75083">
            <w:pPr>
              <w:pStyle w:val="TAC"/>
            </w:pPr>
          </w:p>
          <w:p w14:paraId="431552C6" w14:textId="77777777" w:rsidR="00BF7668" w:rsidRDefault="002A7CF9" w:rsidP="00D75083">
            <w:pPr>
              <w:pStyle w:val="TAC"/>
            </w:pPr>
            <w:r>
              <w:t>3GPP l</w:t>
            </w:r>
            <w:r w:rsidR="00BF7668">
              <w:t>ocation field contents</w:t>
            </w:r>
          </w:p>
        </w:tc>
        <w:tc>
          <w:tcPr>
            <w:tcW w:w="1134" w:type="dxa"/>
            <w:tcBorders>
              <w:top w:val="nil"/>
              <w:left w:val="single" w:sz="6" w:space="0" w:color="auto"/>
              <w:bottom w:val="nil"/>
              <w:right w:val="nil"/>
            </w:tcBorders>
          </w:tcPr>
          <w:p w14:paraId="24154CB3" w14:textId="77777777" w:rsidR="00BF7668" w:rsidRDefault="00BF7668" w:rsidP="00D75083">
            <w:pPr>
              <w:pStyle w:val="TAL"/>
            </w:pPr>
            <w:r>
              <w:t>octet r+1</w:t>
            </w:r>
            <w:r w:rsidR="00A2047F">
              <w:t>5</w:t>
            </w:r>
            <w:r>
              <w:t>*</w:t>
            </w:r>
          </w:p>
          <w:p w14:paraId="602C2F8A" w14:textId="77777777" w:rsidR="00BF7668" w:rsidRDefault="00BF7668" w:rsidP="00D75083">
            <w:pPr>
              <w:pStyle w:val="TAL"/>
            </w:pPr>
          </w:p>
          <w:p w14:paraId="1A28AA09" w14:textId="77777777" w:rsidR="00BF7668" w:rsidRDefault="00BF7668" w:rsidP="00D75083">
            <w:pPr>
              <w:pStyle w:val="TAL"/>
            </w:pPr>
            <w:r>
              <w:t>octet l*</w:t>
            </w:r>
          </w:p>
        </w:tc>
      </w:tr>
    </w:tbl>
    <w:p w14:paraId="6C303366" w14:textId="77777777" w:rsidR="00BF7668" w:rsidRDefault="00BF7668" w:rsidP="00BF7668">
      <w:pPr>
        <w:pStyle w:val="TF"/>
      </w:pPr>
      <w:r>
        <w:t>Figure 5.3.</w:t>
      </w:r>
      <w:r w:rsidR="002F2EBC">
        <w:t>2</w:t>
      </w:r>
      <w:r>
        <w:t>.</w:t>
      </w:r>
      <w:r w:rsidR="002F2EBC">
        <w:t>11</w:t>
      </w:r>
      <w:r w:rsidR="00CD3543">
        <w:t>b</w:t>
      </w:r>
      <w:r>
        <w:t>: Location field</w:t>
      </w:r>
      <w:r w:rsidR="00CD3543">
        <w:t xml:space="preserve">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2047F" w14:paraId="20E91FFB" w14:textId="77777777" w:rsidTr="001274FD">
        <w:trPr>
          <w:cantSplit/>
          <w:jc w:val="center"/>
        </w:trPr>
        <w:tc>
          <w:tcPr>
            <w:tcW w:w="708" w:type="dxa"/>
          </w:tcPr>
          <w:p w14:paraId="1030C339" w14:textId="77777777" w:rsidR="00A2047F" w:rsidRDefault="00A2047F" w:rsidP="001274FD">
            <w:pPr>
              <w:pStyle w:val="TAC"/>
            </w:pPr>
            <w:r>
              <w:t>8</w:t>
            </w:r>
          </w:p>
        </w:tc>
        <w:tc>
          <w:tcPr>
            <w:tcW w:w="709" w:type="dxa"/>
          </w:tcPr>
          <w:p w14:paraId="39BE1C3A" w14:textId="77777777" w:rsidR="00A2047F" w:rsidRDefault="00A2047F" w:rsidP="001274FD">
            <w:pPr>
              <w:pStyle w:val="TAC"/>
            </w:pPr>
            <w:r>
              <w:t>7</w:t>
            </w:r>
          </w:p>
        </w:tc>
        <w:tc>
          <w:tcPr>
            <w:tcW w:w="709" w:type="dxa"/>
          </w:tcPr>
          <w:p w14:paraId="4D4DB197" w14:textId="77777777" w:rsidR="00A2047F" w:rsidRDefault="00A2047F" w:rsidP="001274FD">
            <w:pPr>
              <w:pStyle w:val="TAC"/>
            </w:pPr>
            <w:r>
              <w:t>6</w:t>
            </w:r>
          </w:p>
        </w:tc>
        <w:tc>
          <w:tcPr>
            <w:tcW w:w="709" w:type="dxa"/>
          </w:tcPr>
          <w:p w14:paraId="38A2C380" w14:textId="77777777" w:rsidR="00A2047F" w:rsidRDefault="00A2047F" w:rsidP="001274FD">
            <w:pPr>
              <w:pStyle w:val="TAC"/>
            </w:pPr>
            <w:r>
              <w:t>5</w:t>
            </w:r>
          </w:p>
        </w:tc>
        <w:tc>
          <w:tcPr>
            <w:tcW w:w="709" w:type="dxa"/>
          </w:tcPr>
          <w:p w14:paraId="5732D094" w14:textId="77777777" w:rsidR="00A2047F" w:rsidRDefault="00A2047F" w:rsidP="001274FD">
            <w:pPr>
              <w:pStyle w:val="TAC"/>
            </w:pPr>
            <w:r>
              <w:t>4</w:t>
            </w:r>
          </w:p>
        </w:tc>
        <w:tc>
          <w:tcPr>
            <w:tcW w:w="709" w:type="dxa"/>
          </w:tcPr>
          <w:p w14:paraId="537897C1" w14:textId="77777777" w:rsidR="00A2047F" w:rsidRDefault="00A2047F" w:rsidP="001274FD">
            <w:pPr>
              <w:pStyle w:val="TAC"/>
            </w:pPr>
            <w:r>
              <w:t>3</w:t>
            </w:r>
          </w:p>
        </w:tc>
        <w:tc>
          <w:tcPr>
            <w:tcW w:w="709" w:type="dxa"/>
          </w:tcPr>
          <w:p w14:paraId="5462A6B9" w14:textId="77777777" w:rsidR="00A2047F" w:rsidRDefault="00A2047F" w:rsidP="001274FD">
            <w:pPr>
              <w:pStyle w:val="TAC"/>
            </w:pPr>
            <w:r>
              <w:t>2</w:t>
            </w:r>
          </w:p>
        </w:tc>
        <w:tc>
          <w:tcPr>
            <w:tcW w:w="709" w:type="dxa"/>
          </w:tcPr>
          <w:p w14:paraId="67A2D85A" w14:textId="77777777" w:rsidR="00A2047F" w:rsidRDefault="00A2047F" w:rsidP="001274FD">
            <w:pPr>
              <w:pStyle w:val="TAC"/>
            </w:pPr>
            <w:r>
              <w:t>1</w:t>
            </w:r>
          </w:p>
        </w:tc>
        <w:tc>
          <w:tcPr>
            <w:tcW w:w="1134" w:type="dxa"/>
          </w:tcPr>
          <w:p w14:paraId="6D52EA08" w14:textId="77777777" w:rsidR="00A2047F" w:rsidRDefault="00A2047F" w:rsidP="001274FD">
            <w:pPr>
              <w:pStyle w:val="TAL"/>
            </w:pPr>
          </w:p>
        </w:tc>
      </w:tr>
      <w:tr w:rsidR="00A2047F" w14:paraId="1345D3AF" w14:textId="77777777" w:rsidTr="001274F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A7CA964" w14:textId="77777777" w:rsidR="00A2047F" w:rsidRDefault="00A2047F" w:rsidP="001274FD">
            <w:pPr>
              <w:pStyle w:val="TAC"/>
            </w:pPr>
          </w:p>
          <w:p w14:paraId="0B7B2691" w14:textId="77777777" w:rsidR="00A2047F" w:rsidRDefault="00A2047F" w:rsidP="001274FD">
            <w:pPr>
              <w:pStyle w:val="TAC"/>
            </w:pPr>
            <w:r>
              <w:t xml:space="preserve">Length of </w:t>
            </w:r>
            <w:r w:rsidR="009146AF">
              <w:t xml:space="preserve">WLAN </w:t>
            </w:r>
            <w:r>
              <w:t>location field</w:t>
            </w:r>
          </w:p>
        </w:tc>
        <w:tc>
          <w:tcPr>
            <w:tcW w:w="1134" w:type="dxa"/>
            <w:tcBorders>
              <w:top w:val="nil"/>
              <w:left w:val="single" w:sz="6" w:space="0" w:color="auto"/>
              <w:bottom w:val="nil"/>
              <w:right w:val="nil"/>
            </w:tcBorders>
          </w:tcPr>
          <w:p w14:paraId="0E8335DC" w14:textId="77777777" w:rsidR="00A2047F" w:rsidRDefault="00A2047F" w:rsidP="001274FD">
            <w:pPr>
              <w:pStyle w:val="TAL"/>
            </w:pPr>
            <w:r>
              <w:t>octet r+10</w:t>
            </w:r>
          </w:p>
          <w:p w14:paraId="5AB600B4" w14:textId="77777777" w:rsidR="00A2047F" w:rsidRDefault="00A2047F" w:rsidP="001274FD">
            <w:pPr>
              <w:pStyle w:val="TAL"/>
            </w:pPr>
          </w:p>
        </w:tc>
      </w:tr>
      <w:tr w:rsidR="00A2047F" w14:paraId="29E5D1F5" w14:textId="77777777" w:rsidTr="001274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8D68F54" w14:textId="77777777" w:rsidR="00A2047F" w:rsidRDefault="00A2047F" w:rsidP="001274FD">
            <w:pPr>
              <w:pStyle w:val="TAC"/>
            </w:pPr>
          </w:p>
          <w:p w14:paraId="5A45708A" w14:textId="77777777" w:rsidR="00A2047F" w:rsidRDefault="009146AF" w:rsidP="001274FD">
            <w:pPr>
              <w:pStyle w:val="TAC"/>
            </w:pPr>
            <w:r>
              <w:t xml:space="preserve">WLAN </w:t>
            </w:r>
            <w:r w:rsidR="00A2047F">
              <w:t xml:space="preserve">location field type </w:t>
            </w:r>
          </w:p>
        </w:tc>
        <w:tc>
          <w:tcPr>
            <w:tcW w:w="1134" w:type="dxa"/>
          </w:tcPr>
          <w:p w14:paraId="34FB550C" w14:textId="77777777" w:rsidR="00A2047F" w:rsidRDefault="00A2047F" w:rsidP="001274FD">
            <w:pPr>
              <w:pStyle w:val="TAL"/>
            </w:pPr>
            <w:r>
              <w:t>octet r+11</w:t>
            </w:r>
          </w:p>
          <w:p w14:paraId="28FA6AF4" w14:textId="77777777" w:rsidR="00A2047F" w:rsidRDefault="00A2047F" w:rsidP="001274FD">
            <w:pPr>
              <w:pStyle w:val="TAL"/>
            </w:pPr>
          </w:p>
        </w:tc>
      </w:tr>
      <w:tr w:rsidR="00A2047F" w14:paraId="43ECA9C9" w14:textId="77777777" w:rsidTr="001274F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0B46A22" w14:textId="77777777" w:rsidR="00A2047F" w:rsidRDefault="00A2047F" w:rsidP="001274FD">
            <w:pPr>
              <w:pStyle w:val="TAC"/>
            </w:pPr>
          </w:p>
          <w:p w14:paraId="54589B27" w14:textId="77777777" w:rsidR="00A2047F" w:rsidRDefault="009146AF" w:rsidP="001274FD">
            <w:pPr>
              <w:pStyle w:val="TAC"/>
            </w:pPr>
            <w:r>
              <w:t>WLAN l</w:t>
            </w:r>
            <w:r w:rsidR="00A2047F">
              <w:t>ocation field contents</w:t>
            </w:r>
          </w:p>
        </w:tc>
        <w:tc>
          <w:tcPr>
            <w:tcW w:w="1134" w:type="dxa"/>
            <w:tcBorders>
              <w:top w:val="nil"/>
              <w:left w:val="single" w:sz="6" w:space="0" w:color="auto"/>
              <w:bottom w:val="nil"/>
              <w:right w:val="nil"/>
            </w:tcBorders>
          </w:tcPr>
          <w:p w14:paraId="66450A4C" w14:textId="77777777" w:rsidR="00A2047F" w:rsidRDefault="00A2047F" w:rsidP="001274FD">
            <w:pPr>
              <w:pStyle w:val="TAL"/>
            </w:pPr>
            <w:r>
              <w:t>octet r+12*</w:t>
            </w:r>
          </w:p>
          <w:p w14:paraId="01A8EB5E" w14:textId="77777777" w:rsidR="00A2047F" w:rsidRDefault="00A2047F" w:rsidP="001274FD">
            <w:pPr>
              <w:pStyle w:val="TAL"/>
            </w:pPr>
          </w:p>
          <w:p w14:paraId="485A1BE3" w14:textId="77777777" w:rsidR="00A2047F" w:rsidRDefault="00A2047F" w:rsidP="001274FD">
            <w:pPr>
              <w:pStyle w:val="TAL"/>
            </w:pPr>
            <w:r>
              <w:t>octet l*</w:t>
            </w:r>
          </w:p>
        </w:tc>
      </w:tr>
    </w:tbl>
    <w:p w14:paraId="693A4C8C" w14:textId="77777777" w:rsidR="00A2047F" w:rsidRDefault="00A2047F" w:rsidP="00BF7668">
      <w:pPr>
        <w:pStyle w:val="TF"/>
      </w:pPr>
      <w:r>
        <w:t>Figure 5.3.2.11c: Location field {entry type= WLAN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253">
          <w:tblGrid>
            <w:gridCol w:w="708"/>
            <w:gridCol w:w="709"/>
            <w:gridCol w:w="709"/>
            <w:gridCol w:w="709"/>
            <w:gridCol w:w="709"/>
            <w:gridCol w:w="709"/>
            <w:gridCol w:w="709"/>
            <w:gridCol w:w="709"/>
            <w:gridCol w:w="1134"/>
          </w:tblGrid>
        </w:tblGridChange>
      </w:tblGrid>
      <w:tr w:rsidR="00BF7668" w14:paraId="221B673E" w14:textId="77777777" w:rsidTr="00D75083">
        <w:trPr>
          <w:cantSplit/>
          <w:jc w:val="center"/>
        </w:trPr>
        <w:tc>
          <w:tcPr>
            <w:tcW w:w="708" w:type="dxa"/>
          </w:tcPr>
          <w:p w14:paraId="7C979077" w14:textId="77777777" w:rsidR="00BF7668" w:rsidRDefault="00BF7668" w:rsidP="00D75083">
            <w:pPr>
              <w:pStyle w:val="TAC"/>
            </w:pPr>
            <w:r>
              <w:t>8</w:t>
            </w:r>
          </w:p>
        </w:tc>
        <w:tc>
          <w:tcPr>
            <w:tcW w:w="709" w:type="dxa"/>
          </w:tcPr>
          <w:p w14:paraId="5D8E1DDD" w14:textId="77777777" w:rsidR="00BF7668" w:rsidRDefault="00BF7668" w:rsidP="00D75083">
            <w:pPr>
              <w:pStyle w:val="TAC"/>
            </w:pPr>
            <w:r>
              <w:t>7</w:t>
            </w:r>
          </w:p>
        </w:tc>
        <w:tc>
          <w:tcPr>
            <w:tcW w:w="709" w:type="dxa"/>
          </w:tcPr>
          <w:p w14:paraId="301C9236" w14:textId="77777777" w:rsidR="00BF7668" w:rsidRDefault="00BF7668" w:rsidP="00D75083">
            <w:pPr>
              <w:pStyle w:val="TAC"/>
            </w:pPr>
            <w:r>
              <w:t>6</w:t>
            </w:r>
          </w:p>
        </w:tc>
        <w:tc>
          <w:tcPr>
            <w:tcW w:w="709" w:type="dxa"/>
          </w:tcPr>
          <w:p w14:paraId="5321DCCF" w14:textId="77777777" w:rsidR="00BF7668" w:rsidRDefault="00BF7668" w:rsidP="00D75083">
            <w:pPr>
              <w:pStyle w:val="TAC"/>
            </w:pPr>
            <w:r>
              <w:t>5</w:t>
            </w:r>
          </w:p>
        </w:tc>
        <w:tc>
          <w:tcPr>
            <w:tcW w:w="709" w:type="dxa"/>
          </w:tcPr>
          <w:p w14:paraId="5520DE12" w14:textId="77777777" w:rsidR="00BF7668" w:rsidRDefault="00BF7668" w:rsidP="00D75083">
            <w:pPr>
              <w:pStyle w:val="TAC"/>
            </w:pPr>
            <w:r>
              <w:t>4</w:t>
            </w:r>
          </w:p>
        </w:tc>
        <w:tc>
          <w:tcPr>
            <w:tcW w:w="709" w:type="dxa"/>
          </w:tcPr>
          <w:p w14:paraId="68F42F74" w14:textId="77777777" w:rsidR="00BF7668" w:rsidRDefault="00BF7668" w:rsidP="00D75083">
            <w:pPr>
              <w:pStyle w:val="TAC"/>
            </w:pPr>
            <w:r>
              <w:t>3</w:t>
            </w:r>
          </w:p>
        </w:tc>
        <w:tc>
          <w:tcPr>
            <w:tcW w:w="709" w:type="dxa"/>
          </w:tcPr>
          <w:p w14:paraId="7ACD69F3" w14:textId="77777777" w:rsidR="00BF7668" w:rsidRDefault="00BF7668" w:rsidP="00D75083">
            <w:pPr>
              <w:pStyle w:val="TAC"/>
            </w:pPr>
            <w:r>
              <w:t>2</w:t>
            </w:r>
          </w:p>
        </w:tc>
        <w:tc>
          <w:tcPr>
            <w:tcW w:w="709" w:type="dxa"/>
          </w:tcPr>
          <w:p w14:paraId="3566964D" w14:textId="77777777" w:rsidR="00BF7668" w:rsidRDefault="00BF7668" w:rsidP="00D75083">
            <w:pPr>
              <w:pStyle w:val="TAC"/>
            </w:pPr>
            <w:r>
              <w:t>1</w:t>
            </w:r>
          </w:p>
        </w:tc>
        <w:tc>
          <w:tcPr>
            <w:tcW w:w="1134" w:type="dxa"/>
          </w:tcPr>
          <w:p w14:paraId="3BA0C7BD" w14:textId="77777777" w:rsidR="00BF7668" w:rsidRDefault="00BF7668" w:rsidP="00D75083">
            <w:pPr>
              <w:pStyle w:val="TAL"/>
            </w:pPr>
          </w:p>
        </w:tc>
      </w:tr>
      <w:tr w:rsidR="00BF7668" w14:paraId="76DCDFCE"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054773D" w14:textId="77777777" w:rsidR="00BF7668" w:rsidRDefault="00BF7668" w:rsidP="00D75083">
            <w:pPr>
              <w:pStyle w:val="TAC"/>
            </w:pPr>
          </w:p>
          <w:p w14:paraId="136F1E1A"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28E2951A" w14:textId="77777777" w:rsidR="00BF7668" w:rsidRDefault="00BF7668" w:rsidP="00D75083">
            <w:pPr>
              <w:pStyle w:val="TAL"/>
            </w:pPr>
            <w:r>
              <w:t>octet r+1</w:t>
            </w:r>
            <w:r w:rsidR="00A2047F">
              <w:t>3</w:t>
            </w:r>
            <w:r>
              <w:t>*</w:t>
            </w:r>
          </w:p>
          <w:p w14:paraId="177ECF21" w14:textId="77777777" w:rsidR="00BF7668" w:rsidRDefault="00BF7668" w:rsidP="00D75083">
            <w:pPr>
              <w:pStyle w:val="TAL"/>
            </w:pPr>
          </w:p>
        </w:tc>
      </w:tr>
      <w:tr w:rsidR="00BF7668" w14:paraId="25CF5C15"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1282D23B" w14:textId="77777777" w:rsidR="00BF7668" w:rsidRDefault="00BF7668" w:rsidP="00D75083">
            <w:pPr>
              <w:pStyle w:val="TAC"/>
            </w:pPr>
          </w:p>
          <w:p w14:paraId="3FC7E698" w14:textId="77777777" w:rsidR="00BF7668" w:rsidRDefault="00BF7668" w:rsidP="00D75083">
            <w:pPr>
              <w:pStyle w:val="TAC"/>
            </w:pPr>
            <w:r>
              <w:t>field type = {TAC}</w:t>
            </w:r>
          </w:p>
        </w:tc>
        <w:tc>
          <w:tcPr>
            <w:tcW w:w="1134" w:type="dxa"/>
          </w:tcPr>
          <w:p w14:paraId="72E621CB" w14:textId="77777777" w:rsidR="00BF7668" w:rsidRDefault="00BF7668" w:rsidP="00D75083">
            <w:pPr>
              <w:pStyle w:val="TAL"/>
            </w:pPr>
            <w:r>
              <w:t>octet r+1</w:t>
            </w:r>
            <w:r w:rsidR="00A2047F">
              <w:t>4</w:t>
            </w:r>
          </w:p>
          <w:p w14:paraId="01AB5B04" w14:textId="77777777" w:rsidR="00BF7668" w:rsidRDefault="00BF7668" w:rsidP="00D75083">
            <w:pPr>
              <w:pStyle w:val="TAL"/>
            </w:pPr>
          </w:p>
        </w:tc>
      </w:tr>
      <w:tr w:rsidR="00BF7668" w14:paraId="7D0DC92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0C4AE1" w14:textId="77777777" w:rsidR="00BF7668" w:rsidRDefault="00BF7668" w:rsidP="00D75083">
            <w:pPr>
              <w:pStyle w:val="TAC"/>
            </w:pPr>
          </w:p>
          <w:p w14:paraId="35A15B87" w14:textId="77777777" w:rsidR="00BF7668" w:rsidRDefault="00BF7668" w:rsidP="00D75083">
            <w:pPr>
              <w:pStyle w:val="TAC"/>
            </w:pPr>
            <w:r>
              <w:t>TAC</w:t>
            </w:r>
          </w:p>
        </w:tc>
        <w:tc>
          <w:tcPr>
            <w:tcW w:w="1134" w:type="dxa"/>
            <w:tcBorders>
              <w:top w:val="nil"/>
              <w:left w:val="single" w:sz="6" w:space="0" w:color="auto"/>
              <w:bottom w:val="nil"/>
              <w:right w:val="nil"/>
            </w:tcBorders>
          </w:tcPr>
          <w:p w14:paraId="0A410FF4" w14:textId="77777777" w:rsidR="00BF7668" w:rsidRDefault="00BF7668" w:rsidP="00D75083">
            <w:pPr>
              <w:pStyle w:val="TAL"/>
            </w:pPr>
            <w:r>
              <w:t>octet r+1</w:t>
            </w:r>
            <w:r w:rsidR="00A2047F">
              <w:t>5</w:t>
            </w:r>
          </w:p>
        </w:tc>
      </w:tr>
    </w:tbl>
    <w:p w14:paraId="14EB8C68" w14:textId="77777777" w:rsidR="00BF7668" w:rsidRDefault="00BF7668" w:rsidP="00BF7668">
      <w:pPr>
        <w:pStyle w:val="TF"/>
      </w:pPr>
      <w:r>
        <w:t>Figure 5.3.</w:t>
      </w:r>
      <w:r w:rsidR="00480FAA">
        <w:t>2</w:t>
      </w:r>
      <w:r>
        <w:t>.</w:t>
      </w:r>
      <w:r w:rsidR="00480FAA">
        <w:t>12</w:t>
      </w:r>
      <w:r>
        <w:t xml:space="preserve">: </w:t>
      </w:r>
      <w:r w:rsidR="009146AF">
        <w:t>3GPP l</w:t>
      </w:r>
      <w:r>
        <w:t>ocation field {field type = TAC}</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254">
          <w:tblGrid>
            <w:gridCol w:w="708"/>
            <w:gridCol w:w="709"/>
            <w:gridCol w:w="709"/>
            <w:gridCol w:w="709"/>
            <w:gridCol w:w="709"/>
            <w:gridCol w:w="709"/>
            <w:gridCol w:w="709"/>
            <w:gridCol w:w="709"/>
            <w:gridCol w:w="1134"/>
          </w:tblGrid>
        </w:tblGridChange>
      </w:tblGrid>
      <w:tr w:rsidR="00BF7668" w14:paraId="114A4EFC" w14:textId="77777777" w:rsidTr="00D75083">
        <w:trPr>
          <w:cantSplit/>
          <w:jc w:val="center"/>
        </w:trPr>
        <w:tc>
          <w:tcPr>
            <w:tcW w:w="708" w:type="dxa"/>
          </w:tcPr>
          <w:p w14:paraId="2B762928" w14:textId="77777777" w:rsidR="00BF7668" w:rsidRDefault="00BF7668" w:rsidP="00D75083">
            <w:pPr>
              <w:pStyle w:val="TAC"/>
            </w:pPr>
            <w:r>
              <w:lastRenderedPageBreak/>
              <w:t>8</w:t>
            </w:r>
          </w:p>
        </w:tc>
        <w:tc>
          <w:tcPr>
            <w:tcW w:w="709" w:type="dxa"/>
          </w:tcPr>
          <w:p w14:paraId="6F159FEC" w14:textId="77777777" w:rsidR="00BF7668" w:rsidRDefault="00BF7668" w:rsidP="00D75083">
            <w:pPr>
              <w:pStyle w:val="TAC"/>
            </w:pPr>
            <w:r>
              <w:t>7</w:t>
            </w:r>
          </w:p>
        </w:tc>
        <w:tc>
          <w:tcPr>
            <w:tcW w:w="709" w:type="dxa"/>
          </w:tcPr>
          <w:p w14:paraId="2BA50A03" w14:textId="77777777" w:rsidR="00BF7668" w:rsidRDefault="00BF7668" w:rsidP="00D75083">
            <w:pPr>
              <w:pStyle w:val="TAC"/>
            </w:pPr>
            <w:r>
              <w:t>6</w:t>
            </w:r>
          </w:p>
        </w:tc>
        <w:tc>
          <w:tcPr>
            <w:tcW w:w="709" w:type="dxa"/>
          </w:tcPr>
          <w:p w14:paraId="757DD081" w14:textId="77777777" w:rsidR="00BF7668" w:rsidRDefault="00BF7668" w:rsidP="00D75083">
            <w:pPr>
              <w:pStyle w:val="TAC"/>
            </w:pPr>
            <w:r>
              <w:t>5</w:t>
            </w:r>
          </w:p>
        </w:tc>
        <w:tc>
          <w:tcPr>
            <w:tcW w:w="709" w:type="dxa"/>
          </w:tcPr>
          <w:p w14:paraId="76B4E6A3" w14:textId="77777777" w:rsidR="00BF7668" w:rsidRDefault="00BF7668" w:rsidP="00D75083">
            <w:pPr>
              <w:pStyle w:val="TAC"/>
            </w:pPr>
            <w:r>
              <w:t>4</w:t>
            </w:r>
          </w:p>
        </w:tc>
        <w:tc>
          <w:tcPr>
            <w:tcW w:w="709" w:type="dxa"/>
          </w:tcPr>
          <w:p w14:paraId="1500EC22" w14:textId="77777777" w:rsidR="00BF7668" w:rsidRDefault="00BF7668" w:rsidP="00D75083">
            <w:pPr>
              <w:pStyle w:val="TAC"/>
            </w:pPr>
            <w:r>
              <w:t>3</w:t>
            </w:r>
          </w:p>
        </w:tc>
        <w:tc>
          <w:tcPr>
            <w:tcW w:w="709" w:type="dxa"/>
          </w:tcPr>
          <w:p w14:paraId="5F6FA400" w14:textId="77777777" w:rsidR="00BF7668" w:rsidRDefault="00BF7668" w:rsidP="00D75083">
            <w:pPr>
              <w:pStyle w:val="TAC"/>
            </w:pPr>
            <w:r>
              <w:t>2</w:t>
            </w:r>
          </w:p>
        </w:tc>
        <w:tc>
          <w:tcPr>
            <w:tcW w:w="709" w:type="dxa"/>
          </w:tcPr>
          <w:p w14:paraId="58F3710F" w14:textId="77777777" w:rsidR="00BF7668" w:rsidRDefault="00BF7668" w:rsidP="00D75083">
            <w:pPr>
              <w:pStyle w:val="TAC"/>
            </w:pPr>
            <w:r>
              <w:t>1</w:t>
            </w:r>
          </w:p>
        </w:tc>
        <w:tc>
          <w:tcPr>
            <w:tcW w:w="1134" w:type="dxa"/>
          </w:tcPr>
          <w:p w14:paraId="0E453D38" w14:textId="77777777" w:rsidR="00BF7668" w:rsidRDefault="00BF7668" w:rsidP="00D75083">
            <w:pPr>
              <w:pStyle w:val="TAL"/>
            </w:pPr>
          </w:p>
        </w:tc>
      </w:tr>
      <w:tr w:rsidR="00BF7668" w14:paraId="177C6885"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C4D184" w14:textId="77777777" w:rsidR="00BF7668" w:rsidRDefault="00BF7668" w:rsidP="00D75083">
            <w:pPr>
              <w:pStyle w:val="TAC"/>
            </w:pPr>
          </w:p>
          <w:p w14:paraId="1BA6A918"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63B1C62C" w14:textId="77777777" w:rsidR="00BF7668" w:rsidRDefault="00BF7668" w:rsidP="00D75083">
            <w:pPr>
              <w:pStyle w:val="TAL"/>
            </w:pPr>
            <w:r>
              <w:t>octet r+1</w:t>
            </w:r>
            <w:r w:rsidR="00A2047F">
              <w:t>3</w:t>
            </w:r>
            <w:r>
              <w:t>*</w:t>
            </w:r>
          </w:p>
          <w:p w14:paraId="360C78A0" w14:textId="77777777" w:rsidR="00BF7668" w:rsidRDefault="00BF7668" w:rsidP="00D75083">
            <w:pPr>
              <w:pStyle w:val="TAL"/>
            </w:pPr>
          </w:p>
        </w:tc>
      </w:tr>
      <w:tr w:rsidR="00BF7668" w14:paraId="1157470E"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1AC27A5B" w14:textId="77777777" w:rsidR="00BF7668" w:rsidRDefault="00BF7668" w:rsidP="00D75083">
            <w:pPr>
              <w:pStyle w:val="TAC"/>
            </w:pPr>
          </w:p>
          <w:p w14:paraId="31DCA5D7" w14:textId="77777777" w:rsidR="00BF7668" w:rsidRDefault="00BF7668" w:rsidP="00D75083">
            <w:pPr>
              <w:pStyle w:val="TAC"/>
            </w:pPr>
            <w:r>
              <w:t>field type = {EUTRA CI}</w:t>
            </w:r>
          </w:p>
        </w:tc>
        <w:tc>
          <w:tcPr>
            <w:tcW w:w="1134" w:type="dxa"/>
          </w:tcPr>
          <w:p w14:paraId="78D2E618" w14:textId="77777777" w:rsidR="00BF7668" w:rsidRDefault="00BF7668" w:rsidP="00D75083">
            <w:pPr>
              <w:pStyle w:val="TAL"/>
            </w:pPr>
            <w:r>
              <w:t>octet r+1</w:t>
            </w:r>
            <w:r w:rsidR="00A2047F">
              <w:t>4</w:t>
            </w:r>
          </w:p>
          <w:p w14:paraId="4DD22160" w14:textId="77777777" w:rsidR="00BF7668" w:rsidRDefault="00BF7668" w:rsidP="00D75083">
            <w:pPr>
              <w:pStyle w:val="TAL"/>
            </w:pPr>
          </w:p>
        </w:tc>
      </w:tr>
      <w:tr w:rsidR="00BF7668" w14:paraId="20BCF69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C4D9C22" w14:textId="77777777" w:rsidR="00BF7668" w:rsidRDefault="00BF7668" w:rsidP="00D75083">
            <w:pPr>
              <w:pStyle w:val="TAC"/>
            </w:pPr>
          </w:p>
          <w:p w14:paraId="286B9919" w14:textId="77777777" w:rsidR="00BF7668" w:rsidRDefault="00BF7668" w:rsidP="00D75083">
            <w:pPr>
              <w:pStyle w:val="TAC"/>
            </w:pPr>
            <w:r>
              <w:t>EUTRA CI</w:t>
            </w:r>
          </w:p>
        </w:tc>
        <w:tc>
          <w:tcPr>
            <w:tcW w:w="1134" w:type="dxa"/>
            <w:tcBorders>
              <w:top w:val="nil"/>
              <w:left w:val="single" w:sz="6" w:space="0" w:color="auto"/>
              <w:bottom w:val="nil"/>
              <w:right w:val="nil"/>
            </w:tcBorders>
          </w:tcPr>
          <w:p w14:paraId="42DD1844" w14:textId="77777777" w:rsidR="00BF7668" w:rsidRDefault="00BF7668" w:rsidP="00D75083">
            <w:pPr>
              <w:pStyle w:val="TAL"/>
            </w:pPr>
            <w:r>
              <w:t>octet r+1</w:t>
            </w:r>
            <w:r w:rsidR="00A2047F">
              <w:t>5</w:t>
            </w:r>
          </w:p>
          <w:p w14:paraId="36F8CDC8" w14:textId="77777777" w:rsidR="00BF7668" w:rsidRDefault="00BF7668" w:rsidP="00D75083">
            <w:pPr>
              <w:pStyle w:val="TAL"/>
            </w:pPr>
          </w:p>
          <w:p w14:paraId="01FB4CC6" w14:textId="77777777" w:rsidR="00BF7668" w:rsidRDefault="00BF7668" w:rsidP="00D75083">
            <w:pPr>
              <w:pStyle w:val="TAL"/>
            </w:pPr>
            <w:r>
              <w:t>octet r+1</w:t>
            </w:r>
            <w:r w:rsidR="00A2047F">
              <w:t>6</w:t>
            </w:r>
          </w:p>
        </w:tc>
      </w:tr>
    </w:tbl>
    <w:p w14:paraId="0C4D9EBC" w14:textId="77777777" w:rsidR="00BF7668" w:rsidRDefault="00BF7668" w:rsidP="00BF7668">
      <w:pPr>
        <w:pStyle w:val="TF"/>
      </w:pPr>
      <w:r>
        <w:t>Figure 5.3.</w:t>
      </w:r>
      <w:r w:rsidR="00C1221E">
        <w:t>2</w:t>
      </w:r>
      <w:r>
        <w:t>.</w:t>
      </w:r>
      <w:r w:rsidR="00C1221E">
        <w:t>13</w:t>
      </w:r>
      <w:r>
        <w:t xml:space="preserve">: </w:t>
      </w:r>
      <w:r w:rsidR="009146AF">
        <w:t>3GPP l</w:t>
      </w:r>
      <w:r>
        <w:t>ocation field {field type = EUTRA CI}</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255">
          <w:tblGrid>
            <w:gridCol w:w="708"/>
            <w:gridCol w:w="709"/>
            <w:gridCol w:w="709"/>
            <w:gridCol w:w="709"/>
            <w:gridCol w:w="709"/>
            <w:gridCol w:w="709"/>
            <w:gridCol w:w="709"/>
            <w:gridCol w:w="709"/>
            <w:gridCol w:w="1134"/>
          </w:tblGrid>
        </w:tblGridChange>
      </w:tblGrid>
      <w:tr w:rsidR="00BF7668" w14:paraId="794222F8" w14:textId="77777777" w:rsidTr="00D75083">
        <w:trPr>
          <w:cantSplit/>
          <w:jc w:val="center"/>
        </w:trPr>
        <w:tc>
          <w:tcPr>
            <w:tcW w:w="708" w:type="dxa"/>
          </w:tcPr>
          <w:p w14:paraId="18CF5789" w14:textId="77777777" w:rsidR="00BF7668" w:rsidRDefault="00BF7668" w:rsidP="00D75083">
            <w:pPr>
              <w:pStyle w:val="TAC"/>
            </w:pPr>
            <w:r>
              <w:t>8</w:t>
            </w:r>
          </w:p>
        </w:tc>
        <w:tc>
          <w:tcPr>
            <w:tcW w:w="709" w:type="dxa"/>
          </w:tcPr>
          <w:p w14:paraId="655DCFF3" w14:textId="77777777" w:rsidR="00BF7668" w:rsidRDefault="00BF7668" w:rsidP="00D75083">
            <w:pPr>
              <w:pStyle w:val="TAC"/>
            </w:pPr>
            <w:r>
              <w:t>7</w:t>
            </w:r>
          </w:p>
        </w:tc>
        <w:tc>
          <w:tcPr>
            <w:tcW w:w="709" w:type="dxa"/>
          </w:tcPr>
          <w:p w14:paraId="5AFF8B6C" w14:textId="77777777" w:rsidR="00BF7668" w:rsidRDefault="00BF7668" w:rsidP="00D75083">
            <w:pPr>
              <w:pStyle w:val="TAC"/>
            </w:pPr>
            <w:r>
              <w:t>6</w:t>
            </w:r>
          </w:p>
        </w:tc>
        <w:tc>
          <w:tcPr>
            <w:tcW w:w="709" w:type="dxa"/>
          </w:tcPr>
          <w:p w14:paraId="18948887" w14:textId="77777777" w:rsidR="00BF7668" w:rsidRDefault="00BF7668" w:rsidP="00D75083">
            <w:pPr>
              <w:pStyle w:val="TAC"/>
            </w:pPr>
            <w:r>
              <w:t>5</w:t>
            </w:r>
          </w:p>
        </w:tc>
        <w:tc>
          <w:tcPr>
            <w:tcW w:w="709" w:type="dxa"/>
          </w:tcPr>
          <w:p w14:paraId="154651CD" w14:textId="77777777" w:rsidR="00BF7668" w:rsidRDefault="00BF7668" w:rsidP="00D75083">
            <w:pPr>
              <w:pStyle w:val="TAC"/>
            </w:pPr>
            <w:r>
              <w:t>4</w:t>
            </w:r>
          </w:p>
        </w:tc>
        <w:tc>
          <w:tcPr>
            <w:tcW w:w="709" w:type="dxa"/>
          </w:tcPr>
          <w:p w14:paraId="45BCE623" w14:textId="77777777" w:rsidR="00BF7668" w:rsidRDefault="00BF7668" w:rsidP="00D75083">
            <w:pPr>
              <w:pStyle w:val="TAC"/>
            </w:pPr>
            <w:r>
              <w:t>3</w:t>
            </w:r>
          </w:p>
        </w:tc>
        <w:tc>
          <w:tcPr>
            <w:tcW w:w="709" w:type="dxa"/>
          </w:tcPr>
          <w:p w14:paraId="7AD59D2F" w14:textId="77777777" w:rsidR="00BF7668" w:rsidRDefault="00BF7668" w:rsidP="00D75083">
            <w:pPr>
              <w:pStyle w:val="TAC"/>
            </w:pPr>
            <w:r>
              <w:t>2</w:t>
            </w:r>
          </w:p>
        </w:tc>
        <w:tc>
          <w:tcPr>
            <w:tcW w:w="709" w:type="dxa"/>
          </w:tcPr>
          <w:p w14:paraId="6FFC176C" w14:textId="77777777" w:rsidR="00BF7668" w:rsidRDefault="00BF7668" w:rsidP="00D75083">
            <w:pPr>
              <w:pStyle w:val="TAC"/>
            </w:pPr>
            <w:r>
              <w:t>1</w:t>
            </w:r>
          </w:p>
        </w:tc>
        <w:tc>
          <w:tcPr>
            <w:tcW w:w="1134" w:type="dxa"/>
          </w:tcPr>
          <w:p w14:paraId="351B741C" w14:textId="77777777" w:rsidR="00BF7668" w:rsidRDefault="00BF7668" w:rsidP="00D75083">
            <w:pPr>
              <w:pStyle w:val="TAL"/>
            </w:pPr>
          </w:p>
        </w:tc>
      </w:tr>
      <w:tr w:rsidR="00BF7668" w14:paraId="58B38BF3"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448B43" w14:textId="77777777" w:rsidR="00BF7668" w:rsidRDefault="00BF7668" w:rsidP="00D75083">
            <w:pPr>
              <w:pStyle w:val="TAC"/>
            </w:pPr>
          </w:p>
          <w:p w14:paraId="559F7D41"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62950073" w14:textId="77777777" w:rsidR="00BF7668" w:rsidRDefault="00BF7668" w:rsidP="00D75083">
            <w:pPr>
              <w:pStyle w:val="TAL"/>
            </w:pPr>
            <w:r>
              <w:t>octet r+1</w:t>
            </w:r>
            <w:r w:rsidR="00A2047F">
              <w:t>3</w:t>
            </w:r>
            <w:r>
              <w:t>*</w:t>
            </w:r>
          </w:p>
          <w:p w14:paraId="093F33D1" w14:textId="77777777" w:rsidR="00BF7668" w:rsidRDefault="00BF7668" w:rsidP="00D75083">
            <w:pPr>
              <w:pStyle w:val="TAL"/>
            </w:pPr>
          </w:p>
        </w:tc>
      </w:tr>
      <w:tr w:rsidR="00BF7668" w14:paraId="27936CD0"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7B0CDDDD" w14:textId="77777777" w:rsidR="00BF7668" w:rsidRDefault="00BF7668" w:rsidP="00D75083">
            <w:pPr>
              <w:pStyle w:val="TAC"/>
            </w:pPr>
          </w:p>
          <w:p w14:paraId="37A85967" w14:textId="77777777" w:rsidR="00BF7668" w:rsidRDefault="00BF7668" w:rsidP="00D75083">
            <w:pPr>
              <w:pStyle w:val="TAC"/>
            </w:pPr>
            <w:r>
              <w:t>field type = {</w:t>
            </w:r>
            <w:r w:rsidR="00C86FA0">
              <w:t>N</w:t>
            </w:r>
            <w:r w:rsidR="00CD3543">
              <w:t>R</w:t>
            </w:r>
            <w:r>
              <w:t xml:space="preserve"> CI}</w:t>
            </w:r>
          </w:p>
        </w:tc>
        <w:tc>
          <w:tcPr>
            <w:tcW w:w="1134" w:type="dxa"/>
          </w:tcPr>
          <w:p w14:paraId="507A9078" w14:textId="77777777" w:rsidR="00BF7668" w:rsidRDefault="00BF7668" w:rsidP="00D75083">
            <w:pPr>
              <w:pStyle w:val="TAL"/>
            </w:pPr>
            <w:r>
              <w:t>octet r+1</w:t>
            </w:r>
            <w:r w:rsidR="00A2047F">
              <w:t>4</w:t>
            </w:r>
          </w:p>
          <w:p w14:paraId="09053373" w14:textId="77777777" w:rsidR="00BF7668" w:rsidRDefault="00BF7668" w:rsidP="00D75083">
            <w:pPr>
              <w:pStyle w:val="TAL"/>
            </w:pPr>
          </w:p>
        </w:tc>
      </w:tr>
      <w:tr w:rsidR="00BF7668" w14:paraId="5D69A4E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C23D94" w14:textId="77777777" w:rsidR="00BF7668" w:rsidRDefault="00BF7668" w:rsidP="00D75083">
            <w:pPr>
              <w:pStyle w:val="TAC"/>
            </w:pPr>
          </w:p>
          <w:p w14:paraId="7FC144AF" w14:textId="77777777" w:rsidR="00BF7668" w:rsidRDefault="00CD3543" w:rsidP="00D75083">
            <w:pPr>
              <w:pStyle w:val="TAC"/>
            </w:pPr>
            <w:r>
              <w:t xml:space="preserve">NR </w:t>
            </w:r>
            <w:r w:rsidR="00BF7668">
              <w:t>CI</w:t>
            </w:r>
          </w:p>
        </w:tc>
        <w:tc>
          <w:tcPr>
            <w:tcW w:w="1134" w:type="dxa"/>
            <w:tcBorders>
              <w:top w:val="nil"/>
              <w:left w:val="single" w:sz="6" w:space="0" w:color="auto"/>
              <w:bottom w:val="nil"/>
              <w:right w:val="nil"/>
            </w:tcBorders>
          </w:tcPr>
          <w:p w14:paraId="3474D952" w14:textId="77777777" w:rsidR="00BF7668" w:rsidRDefault="00BF7668" w:rsidP="00D75083">
            <w:pPr>
              <w:pStyle w:val="TAL"/>
            </w:pPr>
            <w:r>
              <w:t>octet r+1</w:t>
            </w:r>
            <w:r w:rsidR="00A2047F">
              <w:t>5</w:t>
            </w:r>
          </w:p>
          <w:p w14:paraId="01C2006D" w14:textId="77777777" w:rsidR="00BF7668" w:rsidRDefault="00BF7668" w:rsidP="00D75083">
            <w:pPr>
              <w:pStyle w:val="TAL"/>
            </w:pPr>
          </w:p>
          <w:p w14:paraId="0A96FCB7" w14:textId="77777777" w:rsidR="00BF7668" w:rsidRDefault="00BF7668" w:rsidP="00D75083">
            <w:pPr>
              <w:pStyle w:val="TAL"/>
            </w:pPr>
            <w:r>
              <w:t>octet r+1</w:t>
            </w:r>
            <w:r w:rsidR="00A2047F">
              <w:t>7</w:t>
            </w:r>
          </w:p>
        </w:tc>
      </w:tr>
    </w:tbl>
    <w:p w14:paraId="38E88AD4" w14:textId="77777777" w:rsidR="00CD3543" w:rsidRDefault="00BF7668" w:rsidP="00CD3543">
      <w:pPr>
        <w:pStyle w:val="TF"/>
      </w:pPr>
      <w:r>
        <w:t>Figure 5.3.</w:t>
      </w:r>
      <w:r w:rsidR="00360664">
        <w:t>2</w:t>
      </w:r>
      <w:r>
        <w:t>.</w:t>
      </w:r>
      <w:r w:rsidR="00360664">
        <w:t>14</w:t>
      </w:r>
      <w:r>
        <w:t xml:space="preserve">: </w:t>
      </w:r>
      <w:r w:rsidR="009146AF">
        <w:t>3GPP l</w:t>
      </w:r>
      <w:r>
        <w:t xml:space="preserve">ocation field {field type = </w:t>
      </w:r>
      <w:r w:rsidR="00C86FA0">
        <w:t xml:space="preserve">NR </w:t>
      </w:r>
      <w:r>
        <w:t>CI}</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256">
          <w:tblGrid>
            <w:gridCol w:w="708"/>
            <w:gridCol w:w="709"/>
            <w:gridCol w:w="709"/>
            <w:gridCol w:w="709"/>
            <w:gridCol w:w="709"/>
            <w:gridCol w:w="709"/>
            <w:gridCol w:w="709"/>
            <w:gridCol w:w="709"/>
            <w:gridCol w:w="1134"/>
          </w:tblGrid>
        </w:tblGridChange>
      </w:tblGrid>
      <w:tr w:rsidR="00CD3543" w:rsidRPr="00324E9E" w14:paraId="5200F5F7" w14:textId="77777777" w:rsidTr="0052587F">
        <w:trPr>
          <w:cantSplit/>
          <w:jc w:val="center"/>
        </w:trPr>
        <w:tc>
          <w:tcPr>
            <w:tcW w:w="708" w:type="dxa"/>
          </w:tcPr>
          <w:p w14:paraId="4C22ABCD" w14:textId="77777777" w:rsidR="00CD3543" w:rsidRPr="00324E9E" w:rsidRDefault="00CD3543" w:rsidP="0052587F">
            <w:pPr>
              <w:pStyle w:val="TAC"/>
            </w:pPr>
            <w:r w:rsidRPr="00324E9E">
              <w:t>8</w:t>
            </w:r>
          </w:p>
        </w:tc>
        <w:tc>
          <w:tcPr>
            <w:tcW w:w="709" w:type="dxa"/>
          </w:tcPr>
          <w:p w14:paraId="6925A792" w14:textId="77777777" w:rsidR="00CD3543" w:rsidRPr="00324E9E" w:rsidRDefault="00CD3543" w:rsidP="0052587F">
            <w:pPr>
              <w:pStyle w:val="TAC"/>
            </w:pPr>
            <w:r w:rsidRPr="00324E9E">
              <w:t>7</w:t>
            </w:r>
          </w:p>
        </w:tc>
        <w:tc>
          <w:tcPr>
            <w:tcW w:w="709" w:type="dxa"/>
          </w:tcPr>
          <w:p w14:paraId="649A6C8B" w14:textId="77777777" w:rsidR="00CD3543" w:rsidRPr="00324E9E" w:rsidRDefault="00CD3543" w:rsidP="0052587F">
            <w:pPr>
              <w:pStyle w:val="TAC"/>
            </w:pPr>
            <w:r w:rsidRPr="00324E9E">
              <w:t>6</w:t>
            </w:r>
          </w:p>
        </w:tc>
        <w:tc>
          <w:tcPr>
            <w:tcW w:w="709" w:type="dxa"/>
          </w:tcPr>
          <w:p w14:paraId="13430EE7" w14:textId="77777777" w:rsidR="00CD3543" w:rsidRPr="00324E9E" w:rsidRDefault="00CD3543" w:rsidP="0052587F">
            <w:pPr>
              <w:pStyle w:val="TAC"/>
            </w:pPr>
            <w:r w:rsidRPr="00324E9E">
              <w:t>5</w:t>
            </w:r>
          </w:p>
        </w:tc>
        <w:tc>
          <w:tcPr>
            <w:tcW w:w="709" w:type="dxa"/>
          </w:tcPr>
          <w:p w14:paraId="0E9F77CE" w14:textId="77777777" w:rsidR="00CD3543" w:rsidRPr="00324E9E" w:rsidRDefault="00CD3543" w:rsidP="0052587F">
            <w:pPr>
              <w:pStyle w:val="TAC"/>
            </w:pPr>
            <w:r w:rsidRPr="00324E9E">
              <w:t>4</w:t>
            </w:r>
          </w:p>
        </w:tc>
        <w:tc>
          <w:tcPr>
            <w:tcW w:w="709" w:type="dxa"/>
          </w:tcPr>
          <w:p w14:paraId="16C3E30B" w14:textId="77777777" w:rsidR="00CD3543" w:rsidRPr="00324E9E" w:rsidRDefault="00CD3543" w:rsidP="0052587F">
            <w:pPr>
              <w:pStyle w:val="TAC"/>
            </w:pPr>
            <w:r w:rsidRPr="00324E9E">
              <w:t>3</w:t>
            </w:r>
          </w:p>
        </w:tc>
        <w:tc>
          <w:tcPr>
            <w:tcW w:w="709" w:type="dxa"/>
          </w:tcPr>
          <w:p w14:paraId="73E9E23A" w14:textId="77777777" w:rsidR="00CD3543" w:rsidRPr="00324E9E" w:rsidRDefault="00CD3543" w:rsidP="0052587F">
            <w:pPr>
              <w:pStyle w:val="TAC"/>
            </w:pPr>
            <w:r w:rsidRPr="00324E9E">
              <w:t>2</w:t>
            </w:r>
          </w:p>
        </w:tc>
        <w:tc>
          <w:tcPr>
            <w:tcW w:w="709" w:type="dxa"/>
          </w:tcPr>
          <w:p w14:paraId="6E98C4FA" w14:textId="77777777" w:rsidR="00CD3543" w:rsidRPr="00324E9E" w:rsidRDefault="00CD3543" w:rsidP="0052587F">
            <w:pPr>
              <w:pStyle w:val="TAC"/>
            </w:pPr>
            <w:r w:rsidRPr="00324E9E">
              <w:t>1</w:t>
            </w:r>
          </w:p>
        </w:tc>
        <w:tc>
          <w:tcPr>
            <w:tcW w:w="1134" w:type="dxa"/>
          </w:tcPr>
          <w:p w14:paraId="75C99909" w14:textId="77777777" w:rsidR="00CD3543" w:rsidRPr="00324E9E" w:rsidRDefault="00CD3543" w:rsidP="0052587F">
            <w:pPr>
              <w:pStyle w:val="TAL"/>
            </w:pPr>
          </w:p>
        </w:tc>
      </w:tr>
      <w:tr w:rsidR="00CD3543" w:rsidRPr="00324E9E" w14:paraId="152A910A"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E8DCC6" w14:textId="77777777" w:rsidR="00CD3543" w:rsidRPr="00324E9E" w:rsidRDefault="00CD3543" w:rsidP="0052587F">
            <w:pPr>
              <w:pStyle w:val="TAC"/>
            </w:pPr>
          </w:p>
          <w:p w14:paraId="456A5BD1"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1C512A22" w14:textId="77777777" w:rsidR="00CD3543" w:rsidRPr="00324E9E" w:rsidRDefault="00CD3543" w:rsidP="0052587F">
            <w:pPr>
              <w:pStyle w:val="TAL"/>
            </w:pPr>
            <w:r w:rsidRPr="00324E9E">
              <w:t>octet r+</w:t>
            </w:r>
            <w:r w:rsidR="00A2047F">
              <w:t>10</w:t>
            </w:r>
            <w:r w:rsidRPr="00324E9E">
              <w:t>*</w:t>
            </w:r>
          </w:p>
          <w:p w14:paraId="70CA1F95" w14:textId="77777777" w:rsidR="00CD3543" w:rsidRPr="00324E9E" w:rsidRDefault="00CD3543" w:rsidP="0052587F">
            <w:pPr>
              <w:pStyle w:val="TAL"/>
            </w:pPr>
          </w:p>
        </w:tc>
      </w:tr>
      <w:tr w:rsidR="00CD3543" w:rsidRPr="00324E9E" w14:paraId="6EA2B34C"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1D0AF47E" w14:textId="77777777" w:rsidR="00CD3543" w:rsidRPr="00324E9E" w:rsidRDefault="00CD3543" w:rsidP="0052587F">
            <w:pPr>
              <w:pStyle w:val="TAC"/>
            </w:pPr>
          </w:p>
          <w:p w14:paraId="485240AB" w14:textId="77777777" w:rsidR="00CD3543" w:rsidRPr="00324E9E" w:rsidRDefault="00CD3543" w:rsidP="0052587F">
            <w:pPr>
              <w:pStyle w:val="TAC"/>
            </w:pPr>
            <w:r w:rsidRPr="00324E9E">
              <w:t>field type = {HESSID}</w:t>
            </w:r>
          </w:p>
        </w:tc>
        <w:tc>
          <w:tcPr>
            <w:tcW w:w="1134" w:type="dxa"/>
          </w:tcPr>
          <w:p w14:paraId="1687B11F" w14:textId="77777777" w:rsidR="00CD3543" w:rsidRPr="00324E9E" w:rsidRDefault="00CD3543" w:rsidP="0052587F">
            <w:pPr>
              <w:pStyle w:val="TAL"/>
            </w:pPr>
            <w:r w:rsidRPr="00324E9E">
              <w:t>octet r+1</w:t>
            </w:r>
            <w:r w:rsidR="00A2047F">
              <w:t>1</w:t>
            </w:r>
          </w:p>
        </w:tc>
      </w:tr>
      <w:tr w:rsidR="00CD3543" w:rsidRPr="00324E9E" w14:paraId="6728CB3B"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2C55DEC" w14:textId="77777777" w:rsidR="00CD3543" w:rsidRPr="00324E9E" w:rsidRDefault="00CD3543" w:rsidP="0052587F">
            <w:pPr>
              <w:pStyle w:val="TAC"/>
            </w:pPr>
          </w:p>
          <w:p w14:paraId="18B1158E" w14:textId="77777777" w:rsidR="00CD3543" w:rsidRPr="00324E9E" w:rsidRDefault="00CD3543" w:rsidP="0052587F">
            <w:pPr>
              <w:pStyle w:val="TAC"/>
              <w:rPr>
                <w:rFonts w:hint="eastAsia"/>
                <w:lang w:eastAsia="zh-CN"/>
              </w:rPr>
            </w:pPr>
            <w:r w:rsidRPr="00324E9E">
              <w:rPr>
                <w:rFonts w:hint="eastAsia"/>
                <w:lang w:eastAsia="zh-CN"/>
              </w:rPr>
              <w:t>HESSID</w:t>
            </w:r>
          </w:p>
        </w:tc>
        <w:tc>
          <w:tcPr>
            <w:tcW w:w="1134" w:type="dxa"/>
            <w:tcBorders>
              <w:top w:val="nil"/>
              <w:left w:val="single" w:sz="6" w:space="0" w:color="auto"/>
              <w:bottom w:val="nil"/>
              <w:right w:val="nil"/>
            </w:tcBorders>
          </w:tcPr>
          <w:p w14:paraId="5C94B4F0" w14:textId="77777777" w:rsidR="00CD3543" w:rsidRPr="00324E9E" w:rsidRDefault="00CD3543" w:rsidP="0052587F">
            <w:pPr>
              <w:pStyle w:val="TAL"/>
            </w:pPr>
            <w:r w:rsidRPr="00324E9E">
              <w:t>octet r+1</w:t>
            </w:r>
            <w:r w:rsidR="00A2047F">
              <w:t>2</w:t>
            </w:r>
          </w:p>
          <w:p w14:paraId="4FEE388C" w14:textId="77777777" w:rsidR="00CD3543" w:rsidRPr="00324E9E" w:rsidRDefault="00CD3543" w:rsidP="0052587F">
            <w:pPr>
              <w:pStyle w:val="TAL"/>
            </w:pPr>
          </w:p>
          <w:p w14:paraId="00FC3924" w14:textId="77777777" w:rsidR="00CD3543" w:rsidRPr="00324E9E" w:rsidRDefault="00CD3543" w:rsidP="0052587F">
            <w:pPr>
              <w:pStyle w:val="TAL"/>
            </w:pPr>
            <w:r w:rsidRPr="00324E9E">
              <w:t>octet r+1</w:t>
            </w:r>
            <w:r w:rsidR="00A2047F">
              <w:t>7</w:t>
            </w:r>
          </w:p>
        </w:tc>
      </w:tr>
    </w:tbl>
    <w:p w14:paraId="23097645" w14:textId="77777777" w:rsidR="00CD3543" w:rsidRDefault="00CD3543" w:rsidP="00CD3543">
      <w:pPr>
        <w:pStyle w:val="TF"/>
      </w:pPr>
      <w:r>
        <w:t xml:space="preserve">Figure 5.3.2.14a: </w:t>
      </w:r>
      <w:r w:rsidR="009146AF">
        <w:t>WLAN l</w:t>
      </w:r>
      <w:r>
        <w:t>ocation field {field type = HESSID}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257">
          <w:tblGrid>
            <w:gridCol w:w="708"/>
            <w:gridCol w:w="709"/>
            <w:gridCol w:w="709"/>
            <w:gridCol w:w="709"/>
            <w:gridCol w:w="709"/>
            <w:gridCol w:w="709"/>
            <w:gridCol w:w="709"/>
            <w:gridCol w:w="709"/>
            <w:gridCol w:w="1134"/>
          </w:tblGrid>
        </w:tblGridChange>
      </w:tblGrid>
      <w:tr w:rsidR="00CD3543" w:rsidRPr="00324E9E" w14:paraId="130DDA3E" w14:textId="77777777" w:rsidTr="0052587F">
        <w:trPr>
          <w:cantSplit/>
          <w:jc w:val="center"/>
        </w:trPr>
        <w:tc>
          <w:tcPr>
            <w:tcW w:w="708" w:type="dxa"/>
          </w:tcPr>
          <w:p w14:paraId="3D0B0038" w14:textId="77777777" w:rsidR="00CD3543" w:rsidRPr="00324E9E" w:rsidRDefault="00CD3543" w:rsidP="0052587F">
            <w:pPr>
              <w:pStyle w:val="TAC"/>
            </w:pPr>
            <w:r w:rsidRPr="00324E9E">
              <w:t>8</w:t>
            </w:r>
          </w:p>
        </w:tc>
        <w:tc>
          <w:tcPr>
            <w:tcW w:w="709" w:type="dxa"/>
          </w:tcPr>
          <w:p w14:paraId="6A14454C" w14:textId="77777777" w:rsidR="00CD3543" w:rsidRPr="00324E9E" w:rsidRDefault="00CD3543" w:rsidP="0052587F">
            <w:pPr>
              <w:pStyle w:val="TAC"/>
            </w:pPr>
            <w:r w:rsidRPr="00324E9E">
              <w:t>7</w:t>
            </w:r>
          </w:p>
        </w:tc>
        <w:tc>
          <w:tcPr>
            <w:tcW w:w="709" w:type="dxa"/>
          </w:tcPr>
          <w:p w14:paraId="26B37676" w14:textId="77777777" w:rsidR="00CD3543" w:rsidRPr="00324E9E" w:rsidRDefault="00CD3543" w:rsidP="0052587F">
            <w:pPr>
              <w:pStyle w:val="TAC"/>
            </w:pPr>
            <w:r w:rsidRPr="00324E9E">
              <w:t>6</w:t>
            </w:r>
          </w:p>
        </w:tc>
        <w:tc>
          <w:tcPr>
            <w:tcW w:w="709" w:type="dxa"/>
          </w:tcPr>
          <w:p w14:paraId="4DD45E63" w14:textId="77777777" w:rsidR="00CD3543" w:rsidRPr="00324E9E" w:rsidRDefault="00CD3543" w:rsidP="0052587F">
            <w:pPr>
              <w:pStyle w:val="TAC"/>
            </w:pPr>
            <w:r w:rsidRPr="00324E9E">
              <w:t>5</w:t>
            </w:r>
          </w:p>
        </w:tc>
        <w:tc>
          <w:tcPr>
            <w:tcW w:w="709" w:type="dxa"/>
          </w:tcPr>
          <w:p w14:paraId="6735EDC7" w14:textId="77777777" w:rsidR="00CD3543" w:rsidRPr="00324E9E" w:rsidRDefault="00CD3543" w:rsidP="0052587F">
            <w:pPr>
              <w:pStyle w:val="TAC"/>
            </w:pPr>
            <w:r w:rsidRPr="00324E9E">
              <w:t>4</w:t>
            </w:r>
          </w:p>
        </w:tc>
        <w:tc>
          <w:tcPr>
            <w:tcW w:w="709" w:type="dxa"/>
          </w:tcPr>
          <w:p w14:paraId="1AEFE820" w14:textId="77777777" w:rsidR="00CD3543" w:rsidRPr="00324E9E" w:rsidRDefault="00CD3543" w:rsidP="0052587F">
            <w:pPr>
              <w:pStyle w:val="TAC"/>
            </w:pPr>
            <w:r w:rsidRPr="00324E9E">
              <w:t>3</w:t>
            </w:r>
          </w:p>
        </w:tc>
        <w:tc>
          <w:tcPr>
            <w:tcW w:w="709" w:type="dxa"/>
          </w:tcPr>
          <w:p w14:paraId="00A8DEA2" w14:textId="77777777" w:rsidR="00CD3543" w:rsidRPr="00324E9E" w:rsidRDefault="00CD3543" w:rsidP="0052587F">
            <w:pPr>
              <w:pStyle w:val="TAC"/>
            </w:pPr>
            <w:r w:rsidRPr="00324E9E">
              <w:t>2</w:t>
            </w:r>
          </w:p>
        </w:tc>
        <w:tc>
          <w:tcPr>
            <w:tcW w:w="709" w:type="dxa"/>
          </w:tcPr>
          <w:p w14:paraId="69719982" w14:textId="77777777" w:rsidR="00CD3543" w:rsidRPr="00324E9E" w:rsidRDefault="00CD3543" w:rsidP="0052587F">
            <w:pPr>
              <w:pStyle w:val="TAC"/>
            </w:pPr>
            <w:r w:rsidRPr="00324E9E">
              <w:t>1</w:t>
            </w:r>
          </w:p>
        </w:tc>
        <w:tc>
          <w:tcPr>
            <w:tcW w:w="1134" w:type="dxa"/>
          </w:tcPr>
          <w:p w14:paraId="461AF3F5" w14:textId="77777777" w:rsidR="00CD3543" w:rsidRPr="00324E9E" w:rsidRDefault="00CD3543" w:rsidP="0052587F">
            <w:pPr>
              <w:pStyle w:val="TAL"/>
            </w:pPr>
          </w:p>
        </w:tc>
      </w:tr>
      <w:tr w:rsidR="00CD3543" w:rsidRPr="00324E9E" w14:paraId="4547C50E"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57A4701" w14:textId="77777777" w:rsidR="00CD3543" w:rsidRPr="00324E9E" w:rsidRDefault="00CD3543" w:rsidP="0052587F">
            <w:pPr>
              <w:pStyle w:val="TAC"/>
            </w:pPr>
          </w:p>
          <w:p w14:paraId="0F02B9F9"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76A5394E" w14:textId="77777777" w:rsidR="00CD3543" w:rsidRPr="00324E9E" w:rsidRDefault="00CD3543" w:rsidP="0052587F">
            <w:pPr>
              <w:pStyle w:val="TAL"/>
            </w:pPr>
            <w:r w:rsidRPr="00324E9E">
              <w:t>octet r+</w:t>
            </w:r>
            <w:r w:rsidR="00A2047F">
              <w:t>10</w:t>
            </w:r>
            <w:r w:rsidRPr="00324E9E">
              <w:t>*</w:t>
            </w:r>
          </w:p>
          <w:p w14:paraId="3B9459DA" w14:textId="77777777" w:rsidR="00CD3543" w:rsidRPr="00324E9E" w:rsidRDefault="00CD3543" w:rsidP="0052587F">
            <w:pPr>
              <w:pStyle w:val="TAL"/>
            </w:pPr>
          </w:p>
        </w:tc>
      </w:tr>
      <w:tr w:rsidR="00CD3543" w:rsidRPr="00324E9E" w14:paraId="7E8AA76C"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6D5F8126" w14:textId="77777777" w:rsidR="00CD3543" w:rsidRPr="00324E9E" w:rsidRDefault="00CD3543" w:rsidP="0052587F">
            <w:pPr>
              <w:pStyle w:val="TAC"/>
            </w:pPr>
          </w:p>
          <w:p w14:paraId="03EA918F" w14:textId="77777777" w:rsidR="00CD3543" w:rsidRPr="00324E9E" w:rsidRDefault="00CD3543" w:rsidP="0052587F">
            <w:pPr>
              <w:pStyle w:val="TAC"/>
            </w:pPr>
            <w:r w:rsidRPr="00324E9E">
              <w:t>field type = {SSID}</w:t>
            </w:r>
          </w:p>
        </w:tc>
        <w:tc>
          <w:tcPr>
            <w:tcW w:w="1134" w:type="dxa"/>
          </w:tcPr>
          <w:p w14:paraId="58DECD13" w14:textId="77777777" w:rsidR="00CD3543" w:rsidRPr="00324E9E" w:rsidRDefault="00CD3543" w:rsidP="0052587F">
            <w:pPr>
              <w:pStyle w:val="TAL"/>
            </w:pPr>
            <w:r w:rsidRPr="00324E9E">
              <w:t>octet r+1</w:t>
            </w:r>
            <w:r w:rsidR="00A2047F">
              <w:t>1</w:t>
            </w:r>
          </w:p>
          <w:p w14:paraId="766E3F98" w14:textId="77777777" w:rsidR="00CD3543" w:rsidRPr="00324E9E" w:rsidRDefault="00CD3543" w:rsidP="0052587F">
            <w:pPr>
              <w:pStyle w:val="TAL"/>
            </w:pPr>
          </w:p>
        </w:tc>
      </w:tr>
      <w:tr w:rsidR="00CD3543" w:rsidRPr="00324E9E" w14:paraId="5FBA80E3"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845C828" w14:textId="77777777" w:rsidR="00CD3543" w:rsidRPr="00324E9E" w:rsidRDefault="00CD3543" w:rsidP="0052587F">
            <w:pPr>
              <w:pStyle w:val="TAC"/>
            </w:pPr>
          </w:p>
          <w:p w14:paraId="181C6BFE" w14:textId="77777777" w:rsidR="00CD3543" w:rsidRPr="00324E9E" w:rsidRDefault="00CD3543" w:rsidP="0052587F">
            <w:pPr>
              <w:pStyle w:val="TAC"/>
              <w:rPr>
                <w:rFonts w:hint="eastAsia"/>
                <w:lang w:eastAsia="zh-CN"/>
              </w:rPr>
            </w:pPr>
            <w:r w:rsidRPr="00324E9E">
              <w:rPr>
                <w:lang w:eastAsia="zh-CN"/>
              </w:rPr>
              <w:t>SSID</w:t>
            </w:r>
          </w:p>
        </w:tc>
        <w:tc>
          <w:tcPr>
            <w:tcW w:w="1134" w:type="dxa"/>
            <w:tcBorders>
              <w:top w:val="nil"/>
              <w:left w:val="single" w:sz="6" w:space="0" w:color="auto"/>
              <w:bottom w:val="nil"/>
              <w:right w:val="nil"/>
            </w:tcBorders>
          </w:tcPr>
          <w:p w14:paraId="1567B15D" w14:textId="77777777" w:rsidR="00CD3543" w:rsidRPr="00324E9E" w:rsidRDefault="00CD3543" w:rsidP="0052587F">
            <w:pPr>
              <w:pStyle w:val="TAL"/>
            </w:pPr>
            <w:r w:rsidRPr="00324E9E">
              <w:t>octet r+1</w:t>
            </w:r>
            <w:r w:rsidR="00A2047F">
              <w:t>2</w:t>
            </w:r>
          </w:p>
          <w:p w14:paraId="460BF834" w14:textId="77777777" w:rsidR="00CD3543" w:rsidRPr="00324E9E" w:rsidRDefault="00CD3543" w:rsidP="0052587F">
            <w:pPr>
              <w:pStyle w:val="TAL"/>
            </w:pPr>
          </w:p>
          <w:p w14:paraId="543DBE4D" w14:textId="77777777" w:rsidR="00CD3543" w:rsidRPr="00324E9E" w:rsidRDefault="00CD3543" w:rsidP="0052587F">
            <w:pPr>
              <w:pStyle w:val="TAL"/>
            </w:pPr>
            <w:r w:rsidRPr="00324E9E">
              <w:t>octet l*</w:t>
            </w:r>
          </w:p>
        </w:tc>
      </w:tr>
    </w:tbl>
    <w:p w14:paraId="10EF7A68" w14:textId="77777777" w:rsidR="00CD3543" w:rsidRPr="00531EC4" w:rsidRDefault="00CD3543" w:rsidP="00CD3543">
      <w:pPr>
        <w:pStyle w:val="TF"/>
      </w:pPr>
      <w:r>
        <w:t xml:space="preserve">Figure 5.3.2.14b: </w:t>
      </w:r>
      <w:r w:rsidR="009146AF">
        <w:t>WLAN l</w:t>
      </w:r>
      <w:r>
        <w:t>ocation field {field type = 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258">
          <w:tblGrid>
            <w:gridCol w:w="708"/>
            <w:gridCol w:w="709"/>
            <w:gridCol w:w="709"/>
            <w:gridCol w:w="709"/>
            <w:gridCol w:w="709"/>
            <w:gridCol w:w="709"/>
            <w:gridCol w:w="709"/>
            <w:gridCol w:w="709"/>
            <w:gridCol w:w="1134"/>
          </w:tblGrid>
        </w:tblGridChange>
      </w:tblGrid>
      <w:tr w:rsidR="00CD3543" w:rsidRPr="00324E9E" w14:paraId="31DC6435" w14:textId="77777777" w:rsidTr="0052587F">
        <w:trPr>
          <w:cantSplit/>
          <w:jc w:val="center"/>
        </w:trPr>
        <w:tc>
          <w:tcPr>
            <w:tcW w:w="708" w:type="dxa"/>
          </w:tcPr>
          <w:p w14:paraId="4E379783" w14:textId="77777777" w:rsidR="00CD3543" w:rsidRPr="00324E9E" w:rsidRDefault="00CD3543" w:rsidP="0052587F">
            <w:pPr>
              <w:pStyle w:val="TAC"/>
            </w:pPr>
            <w:r w:rsidRPr="00324E9E">
              <w:t>8</w:t>
            </w:r>
          </w:p>
        </w:tc>
        <w:tc>
          <w:tcPr>
            <w:tcW w:w="709" w:type="dxa"/>
          </w:tcPr>
          <w:p w14:paraId="45BC4B1D" w14:textId="77777777" w:rsidR="00CD3543" w:rsidRPr="00324E9E" w:rsidRDefault="00CD3543" w:rsidP="0052587F">
            <w:pPr>
              <w:pStyle w:val="TAC"/>
            </w:pPr>
            <w:r w:rsidRPr="00324E9E">
              <w:t>7</w:t>
            </w:r>
          </w:p>
        </w:tc>
        <w:tc>
          <w:tcPr>
            <w:tcW w:w="709" w:type="dxa"/>
          </w:tcPr>
          <w:p w14:paraId="639A7F29" w14:textId="77777777" w:rsidR="00CD3543" w:rsidRPr="00324E9E" w:rsidRDefault="00CD3543" w:rsidP="0052587F">
            <w:pPr>
              <w:pStyle w:val="TAC"/>
            </w:pPr>
            <w:r w:rsidRPr="00324E9E">
              <w:t>6</w:t>
            </w:r>
          </w:p>
        </w:tc>
        <w:tc>
          <w:tcPr>
            <w:tcW w:w="709" w:type="dxa"/>
          </w:tcPr>
          <w:p w14:paraId="390D29C0" w14:textId="77777777" w:rsidR="00CD3543" w:rsidRPr="00324E9E" w:rsidRDefault="00CD3543" w:rsidP="0052587F">
            <w:pPr>
              <w:pStyle w:val="TAC"/>
            </w:pPr>
            <w:r w:rsidRPr="00324E9E">
              <w:t>5</w:t>
            </w:r>
          </w:p>
        </w:tc>
        <w:tc>
          <w:tcPr>
            <w:tcW w:w="709" w:type="dxa"/>
          </w:tcPr>
          <w:p w14:paraId="49078D21" w14:textId="77777777" w:rsidR="00CD3543" w:rsidRPr="00324E9E" w:rsidRDefault="00CD3543" w:rsidP="0052587F">
            <w:pPr>
              <w:pStyle w:val="TAC"/>
            </w:pPr>
            <w:r w:rsidRPr="00324E9E">
              <w:t>4</w:t>
            </w:r>
          </w:p>
        </w:tc>
        <w:tc>
          <w:tcPr>
            <w:tcW w:w="709" w:type="dxa"/>
          </w:tcPr>
          <w:p w14:paraId="41BE17C9" w14:textId="77777777" w:rsidR="00CD3543" w:rsidRPr="00324E9E" w:rsidRDefault="00CD3543" w:rsidP="0052587F">
            <w:pPr>
              <w:pStyle w:val="TAC"/>
            </w:pPr>
            <w:r w:rsidRPr="00324E9E">
              <w:t>3</w:t>
            </w:r>
          </w:p>
        </w:tc>
        <w:tc>
          <w:tcPr>
            <w:tcW w:w="709" w:type="dxa"/>
          </w:tcPr>
          <w:p w14:paraId="34A349F8" w14:textId="77777777" w:rsidR="00CD3543" w:rsidRPr="00324E9E" w:rsidRDefault="00CD3543" w:rsidP="0052587F">
            <w:pPr>
              <w:pStyle w:val="TAC"/>
            </w:pPr>
            <w:r w:rsidRPr="00324E9E">
              <w:t>2</w:t>
            </w:r>
          </w:p>
        </w:tc>
        <w:tc>
          <w:tcPr>
            <w:tcW w:w="709" w:type="dxa"/>
          </w:tcPr>
          <w:p w14:paraId="775981A9" w14:textId="77777777" w:rsidR="00CD3543" w:rsidRPr="00324E9E" w:rsidRDefault="00CD3543" w:rsidP="0052587F">
            <w:pPr>
              <w:pStyle w:val="TAC"/>
            </w:pPr>
            <w:r w:rsidRPr="00324E9E">
              <w:t>1</w:t>
            </w:r>
          </w:p>
        </w:tc>
        <w:tc>
          <w:tcPr>
            <w:tcW w:w="1134" w:type="dxa"/>
          </w:tcPr>
          <w:p w14:paraId="3FD0370A" w14:textId="77777777" w:rsidR="00CD3543" w:rsidRPr="00324E9E" w:rsidRDefault="00CD3543" w:rsidP="0052587F">
            <w:pPr>
              <w:pStyle w:val="TAL"/>
            </w:pPr>
          </w:p>
        </w:tc>
      </w:tr>
      <w:tr w:rsidR="00CD3543" w:rsidRPr="00324E9E" w14:paraId="49C93136"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EFD1C78" w14:textId="77777777" w:rsidR="00CD3543" w:rsidRPr="00324E9E" w:rsidRDefault="00CD3543" w:rsidP="0052587F">
            <w:pPr>
              <w:pStyle w:val="TAC"/>
            </w:pPr>
          </w:p>
          <w:p w14:paraId="7F3A11EA"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71CE349E" w14:textId="77777777" w:rsidR="00CD3543" w:rsidRPr="00324E9E" w:rsidRDefault="00CD3543" w:rsidP="0052587F">
            <w:pPr>
              <w:pStyle w:val="TAL"/>
            </w:pPr>
            <w:r w:rsidRPr="00324E9E">
              <w:t>octet r+</w:t>
            </w:r>
            <w:r w:rsidR="00A2047F">
              <w:t>10</w:t>
            </w:r>
            <w:r w:rsidRPr="00324E9E">
              <w:t>*</w:t>
            </w:r>
          </w:p>
          <w:p w14:paraId="0EC57FEC" w14:textId="77777777" w:rsidR="00CD3543" w:rsidRPr="00324E9E" w:rsidRDefault="00CD3543" w:rsidP="0052587F">
            <w:pPr>
              <w:pStyle w:val="TAL"/>
            </w:pPr>
          </w:p>
        </w:tc>
      </w:tr>
      <w:tr w:rsidR="00CD3543" w:rsidRPr="00324E9E" w14:paraId="51B27EBD"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4671D276" w14:textId="77777777" w:rsidR="00CD3543" w:rsidRPr="00324E9E" w:rsidRDefault="00CD3543" w:rsidP="0052587F">
            <w:pPr>
              <w:pStyle w:val="TAC"/>
            </w:pPr>
          </w:p>
          <w:p w14:paraId="17A3DDA6" w14:textId="77777777" w:rsidR="00CD3543" w:rsidRPr="00324E9E" w:rsidRDefault="00CD3543" w:rsidP="0052587F">
            <w:pPr>
              <w:pStyle w:val="TAC"/>
            </w:pPr>
            <w:r w:rsidRPr="00324E9E">
              <w:t>field type = {BSSID}</w:t>
            </w:r>
          </w:p>
        </w:tc>
        <w:tc>
          <w:tcPr>
            <w:tcW w:w="1134" w:type="dxa"/>
          </w:tcPr>
          <w:p w14:paraId="047AE88C" w14:textId="77777777" w:rsidR="00CD3543" w:rsidRPr="00324E9E" w:rsidRDefault="00CD3543" w:rsidP="0052587F">
            <w:pPr>
              <w:pStyle w:val="TAL"/>
            </w:pPr>
            <w:r w:rsidRPr="00324E9E">
              <w:t>octet r+1</w:t>
            </w:r>
            <w:r w:rsidR="00A2047F">
              <w:t>1</w:t>
            </w:r>
          </w:p>
          <w:p w14:paraId="7A380205" w14:textId="77777777" w:rsidR="00CD3543" w:rsidRPr="00324E9E" w:rsidRDefault="00CD3543" w:rsidP="0052587F">
            <w:pPr>
              <w:pStyle w:val="TAL"/>
            </w:pPr>
          </w:p>
        </w:tc>
      </w:tr>
      <w:tr w:rsidR="00CD3543" w:rsidRPr="00324E9E" w14:paraId="64E5D247"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7B4FB7E" w14:textId="77777777" w:rsidR="00CD3543" w:rsidRPr="00324E9E" w:rsidRDefault="00CD3543" w:rsidP="0052587F">
            <w:pPr>
              <w:pStyle w:val="TAC"/>
            </w:pPr>
          </w:p>
          <w:p w14:paraId="0520DAA8" w14:textId="77777777" w:rsidR="00CD3543" w:rsidRPr="00324E9E" w:rsidRDefault="00CD3543" w:rsidP="0052587F">
            <w:pPr>
              <w:pStyle w:val="TAC"/>
              <w:rPr>
                <w:rFonts w:hint="eastAsia"/>
                <w:lang w:eastAsia="zh-CN"/>
              </w:rPr>
            </w:pPr>
            <w:r w:rsidRPr="00324E9E">
              <w:rPr>
                <w:rFonts w:hint="eastAsia"/>
                <w:lang w:eastAsia="zh-CN"/>
              </w:rPr>
              <w:t>BSSID</w:t>
            </w:r>
          </w:p>
        </w:tc>
        <w:tc>
          <w:tcPr>
            <w:tcW w:w="1134" w:type="dxa"/>
            <w:tcBorders>
              <w:top w:val="nil"/>
              <w:left w:val="single" w:sz="6" w:space="0" w:color="auto"/>
              <w:bottom w:val="nil"/>
              <w:right w:val="nil"/>
            </w:tcBorders>
          </w:tcPr>
          <w:p w14:paraId="58711641" w14:textId="77777777" w:rsidR="00CD3543" w:rsidRPr="00324E9E" w:rsidRDefault="00CD3543" w:rsidP="0052587F">
            <w:pPr>
              <w:pStyle w:val="TAL"/>
            </w:pPr>
            <w:r w:rsidRPr="00324E9E">
              <w:t>octet r+1</w:t>
            </w:r>
            <w:r w:rsidR="00A2047F">
              <w:t>2</w:t>
            </w:r>
          </w:p>
          <w:p w14:paraId="056F9070" w14:textId="77777777" w:rsidR="00CD3543" w:rsidRPr="00324E9E" w:rsidRDefault="00CD3543" w:rsidP="0052587F">
            <w:pPr>
              <w:pStyle w:val="TAL"/>
            </w:pPr>
          </w:p>
          <w:p w14:paraId="2404BD7B" w14:textId="77777777" w:rsidR="00CD3543" w:rsidRPr="00324E9E" w:rsidRDefault="00CD3543" w:rsidP="0052587F">
            <w:pPr>
              <w:pStyle w:val="TAL"/>
            </w:pPr>
            <w:r w:rsidRPr="00324E9E">
              <w:t>octet r+1</w:t>
            </w:r>
            <w:r w:rsidR="00A2047F">
              <w:t>7</w:t>
            </w:r>
          </w:p>
        </w:tc>
      </w:tr>
    </w:tbl>
    <w:p w14:paraId="5FC0C947" w14:textId="77777777" w:rsidR="00BF7668" w:rsidRDefault="00CD3543" w:rsidP="00BF7668">
      <w:pPr>
        <w:pStyle w:val="TF"/>
      </w:pPr>
      <w:r>
        <w:t xml:space="preserve">Figure 5.3.2.14c: </w:t>
      </w:r>
      <w:r w:rsidR="009146AF">
        <w:t>WLAN l</w:t>
      </w:r>
      <w:r>
        <w:t>ocation field {field type = BSSID}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69C4C7FD" w14:textId="77777777" w:rsidTr="00D75083">
        <w:trPr>
          <w:cantSplit/>
          <w:jc w:val="center"/>
        </w:trPr>
        <w:tc>
          <w:tcPr>
            <w:tcW w:w="708" w:type="dxa"/>
          </w:tcPr>
          <w:p w14:paraId="01F6A0AF" w14:textId="77777777" w:rsidR="00BF7668" w:rsidRDefault="00BF7668" w:rsidP="00D75083">
            <w:pPr>
              <w:pStyle w:val="TAC"/>
            </w:pPr>
            <w:r>
              <w:lastRenderedPageBreak/>
              <w:t>8</w:t>
            </w:r>
          </w:p>
        </w:tc>
        <w:tc>
          <w:tcPr>
            <w:tcW w:w="709" w:type="dxa"/>
          </w:tcPr>
          <w:p w14:paraId="6D7EFEA9" w14:textId="77777777" w:rsidR="00BF7668" w:rsidRDefault="00BF7668" w:rsidP="00D75083">
            <w:pPr>
              <w:pStyle w:val="TAC"/>
            </w:pPr>
            <w:r>
              <w:t>7</w:t>
            </w:r>
          </w:p>
        </w:tc>
        <w:tc>
          <w:tcPr>
            <w:tcW w:w="709" w:type="dxa"/>
          </w:tcPr>
          <w:p w14:paraId="3BFC963A" w14:textId="77777777" w:rsidR="00BF7668" w:rsidRDefault="00BF7668" w:rsidP="00D75083">
            <w:pPr>
              <w:pStyle w:val="TAC"/>
            </w:pPr>
            <w:r>
              <w:t>6</w:t>
            </w:r>
          </w:p>
        </w:tc>
        <w:tc>
          <w:tcPr>
            <w:tcW w:w="709" w:type="dxa"/>
          </w:tcPr>
          <w:p w14:paraId="641C1126" w14:textId="77777777" w:rsidR="00BF7668" w:rsidRDefault="00BF7668" w:rsidP="00D75083">
            <w:pPr>
              <w:pStyle w:val="TAC"/>
            </w:pPr>
            <w:r>
              <w:t>5</w:t>
            </w:r>
          </w:p>
        </w:tc>
        <w:tc>
          <w:tcPr>
            <w:tcW w:w="709" w:type="dxa"/>
          </w:tcPr>
          <w:p w14:paraId="23CAD618" w14:textId="77777777" w:rsidR="00BF7668" w:rsidRDefault="00BF7668" w:rsidP="00D75083">
            <w:pPr>
              <w:pStyle w:val="TAC"/>
            </w:pPr>
            <w:r>
              <w:t>4</w:t>
            </w:r>
          </w:p>
        </w:tc>
        <w:tc>
          <w:tcPr>
            <w:tcW w:w="709" w:type="dxa"/>
          </w:tcPr>
          <w:p w14:paraId="378410CA" w14:textId="77777777" w:rsidR="00BF7668" w:rsidRDefault="00BF7668" w:rsidP="00D75083">
            <w:pPr>
              <w:pStyle w:val="TAC"/>
            </w:pPr>
            <w:r>
              <w:t>3</w:t>
            </w:r>
          </w:p>
        </w:tc>
        <w:tc>
          <w:tcPr>
            <w:tcW w:w="709" w:type="dxa"/>
          </w:tcPr>
          <w:p w14:paraId="6084E674" w14:textId="77777777" w:rsidR="00BF7668" w:rsidRDefault="00BF7668" w:rsidP="00D75083">
            <w:pPr>
              <w:pStyle w:val="TAC"/>
            </w:pPr>
            <w:r>
              <w:t>2</w:t>
            </w:r>
          </w:p>
        </w:tc>
        <w:tc>
          <w:tcPr>
            <w:tcW w:w="709" w:type="dxa"/>
          </w:tcPr>
          <w:p w14:paraId="6589DE82" w14:textId="77777777" w:rsidR="00BF7668" w:rsidRDefault="00BF7668" w:rsidP="00D75083">
            <w:pPr>
              <w:pStyle w:val="TAC"/>
            </w:pPr>
            <w:r>
              <w:t>1</w:t>
            </w:r>
          </w:p>
        </w:tc>
        <w:tc>
          <w:tcPr>
            <w:tcW w:w="1134" w:type="dxa"/>
          </w:tcPr>
          <w:p w14:paraId="752A106B" w14:textId="77777777" w:rsidR="00BF7668" w:rsidRDefault="00BF7668" w:rsidP="00D75083">
            <w:pPr>
              <w:pStyle w:val="TAL"/>
            </w:pPr>
          </w:p>
        </w:tc>
      </w:tr>
      <w:tr w:rsidR="00BF7668" w14:paraId="0535CAC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D391D23" w14:textId="77777777" w:rsidR="00BF7668" w:rsidRDefault="00BF7668" w:rsidP="00D75083">
            <w:pPr>
              <w:pStyle w:val="TAC"/>
            </w:pPr>
          </w:p>
          <w:p w14:paraId="531F9497" w14:textId="77777777" w:rsidR="00BF7668" w:rsidRDefault="00BF7668" w:rsidP="00D75083">
            <w:pPr>
              <w:pStyle w:val="TAC"/>
            </w:pPr>
            <w:r>
              <w:t>Length of time of day</w:t>
            </w:r>
          </w:p>
        </w:tc>
        <w:tc>
          <w:tcPr>
            <w:tcW w:w="1134" w:type="dxa"/>
            <w:tcBorders>
              <w:top w:val="nil"/>
              <w:left w:val="single" w:sz="6" w:space="0" w:color="auto"/>
              <w:bottom w:val="nil"/>
              <w:right w:val="nil"/>
            </w:tcBorders>
          </w:tcPr>
          <w:p w14:paraId="7D944CA1" w14:textId="77777777" w:rsidR="00BF7668" w:rsidRDefault="00BF7668" w:rsidP="00D75083">
            <w:pPr>
              <w:pStyle w:val="TAL"/>
            </w:pPr>
            <w:r>
              <w:t>octet s+1</w:t>
            </w:r>
          </w:p>
          <w:p w14:paraId="3D4CAC48" w14:textId="77777777" w:rsidR="00BF7668" w:rsidRDefault="00BF7668" w:rsidP="00D75083">
            <w:pPr>
              <w:pStyle w:val="TAL"/>
            </w:pPr>
          </w:p>
          <w:p w14:paraId="417A204C" w14:textId="77777777" w:rsidR="00BF7668" w:rsidRDefault="00BF7668" w:rsidP="00D75083">
            <w:pPr>
              <w:pStyle w:val="TAL"/>
            </w:pPr>
            <w:r>
              <w:t>octet s+2</w:t>
            </w:r>
          </w:p>
        </w:tc>
      </w:tr>
      <w:tr w:rsidR="00BF7668" w14:paraId="0A8D58C5"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BB196A6" w14:textId="77777777" w:rsidR="00BF7668" w:rsidRDefault="00BF7668" w:rsidP="00D75083">
            <w:pPr>
              <w:pStyle w:val="TAC"/>
            </w:pPr>
          </w:p>
          <w:p w14:paraId="66ED5464" w14:textId="77777777" w:rsidR="00BF7668" w:rsidRDefault="00BF7668" w:rsidP="00D75083">
            <w:pPr>
              <w:pStyle w:val="TAC"/>
            </w:pPr>
            <w:r>
              <w:t>number of time of day entries</w:t>
            </w:r>
          </w:p>
        </w:tc>
        <w:tc>
          <w:tcPr>
            <w:tcW w:w="1134" w:type="dxa"/>
          </w:tcPr>
          <w:p w14:paraId="39CB645C" w14:textId="77777777" w:rsidR="00BF7668" w:rsidRDefault="00BF7668" w:rsidP="00D75083">
            <w:pPr>
              <w:pStyle w:val="TAL"/>
            </w:pPr>
            <w:r>
              <w:t>octet s+3</w:t>
            </w:r>
          </w:p>
          <w:p w14:paraId="4AD5E3B4" w14:textId="77777777" w:rsidR="00BF7668" w:rsidRDefault="00BF7668" w:rsidP="00D75083">
            <w:pPr>
              <w:pStyle w:val="TAL"/>
            </w:pPr>
          </w:p>
        </w:tc>
      </w:tr>
      <w:tr w:rsidR="00BF7668" w14:paraId="5D9C262C"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933204" w14:textId="77777777" w:rsidR="00BF7668" w:rsidRDefault="00BF7668" w:rsidP="00D75083">
            <w:pPr>
              <w:pStyle w:val="TAC"/>
            </w:pPr>
          </w:p>
          <w:p w14:paraId="08F2A2FE" w14:textId="77777777" w:rsidR="00BF7668" w:rsidRDefault="00BF7668" w:rsidP="00D75083">
            <w:pPr>
              <w:pStyle w:val="TAC"/>
            </w:pPr>
            <w:r>
              <w:t>Time of day entry 1</w:t>
            </w:r>
          </w:p>
        </w:tc>
        <w:tc>
          <w:tcPr>
            <w:tcW w:w="1134" w:type="dxa"/>
          </w:tcPr>
          <w:p w14:paraId="5F638E2A" w14:textId="77777777" w:rsidR="00BF7668" w:rsidRDefault="00BF7668" w:rsidP="00D75083">
            <w:pPr>
              <w:pStyle w:val="TAL"/>
            </w:pPr>
            <w:r>
              <w:t>octet s+4</w:t>
            </w:r>
          </w:p>
          <w:p w14:paraId="0951BB53" w14:textId="77777777" w:rsidR="00BF7668" w:rsidRDefault="00BF7668" w:rsidP="00D75083">
            <w:pPr>
              <w:pStyle w:val="TAL"/>
            </w:pPr>
          </w:p>
          <w:p w14:paraId="1F8C1F5E" w14:textId="77777777" w:rsidR="00BF7668" w:rsidRDefault="00BF7668" w:rsidP="00D75083">
            <w:pPr>
              <w:pStyle w:val="TAL"/>
            </w:pPr>
            <w:r>
              <w:t>octet n1</w:t>
            </w:r>
          </w:p>
        </w:tc>
      </w:tr>
      <w:tr w:rsidR="00BF7668" w14:paraId="0A5CA26F"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A715BB2" w14:textId="77777777" w:rsidR="00BF7668" w:rsidRDefault="00BF7668" w:rsidP="00D75083">
            <w:pPr>
              <w:pStyle w:val="TAC"/>
            </w:pPr>
          </w:p>
          <w:p w14:paraId="79D7A336" w14:textId="77777777" w:rsidR="00BF7668" w:rsidRDefault="00BF7668" w:rsidP="00D75083">
            <w:pPr>
              <w:pStyle w:val="TAC"/>
            </w:pPr>
            <w:r>
              <w:t>Time of day entry 2</w:t>
            </w:r>
          </w:p>
        </w:tc>
        <w:tc>
          <w:tcPr>
            <w:tcW w:w="1134" w:type="dxa"/>
            <w:tcBorders>
              <w:top w:val="nil"/>
              <w:left w:val="single" w:sz="6" w:space="0" w:color="auto"/>
              <w:bottom w:val="nil"/>
              <w:right w:val="nil"/>
            </w:tcBorders>
          </w:tcPr>
          <w:p w14:paraId="609D4FDE" w14:textId="77777777" w:rsidR="00BF7668" w:rsidRDefault="00BF7668" w:rsidP="00D75083">
            <w:pPr>
              <w:pStyle w:val="TAL"/>
            </w:pPr>
            <w:r>
              <w:t>octet n1+1*</w:t>
            </w:r>
          </w:p>
          <w:p w14:paraId="0E0DDE3B" w14:textId="77777777" w:rsidR="00BF7668" w:rsidRDefault="00BF7668" w:rsidP="00D75083">
            <w:pPr>
              <w:pStyle w:val="TAL"/>
            </w:pPr>
          </w:p>
          <w:p w14:paraId="45132419" w14:textId="77777777" w:rsidR="00BF7668" w:rsidRDefault="00BF7668" w:rsidP="00D75083">
            <w:pPr>
              <w:pStyle w:val="TAL"/>
            </w:pPr>
            <w:r>
              <w:t>octet n2*</w:t>
            </w:r>
          </w:p>
        </w:tc>
      </w:tr>
      <w:tr w:rsidR="00BF7668" w14:paraId="12A295D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ED03D84" w14:textId="77777777" w:rsidR="00BF7668" w:rsidRDefault="00BF7668" w:rsidP="00D75083">
            <w:pPr>
              <w:pStyle w:val="TAC"/>
            </w:pPr>
          </w:p>
          <w:p w14:paraId="35D4A57B" w14:textId="77777777" w:rsidR="00BF7668" w:rsidRDefault="00BF7668" w:rsidP="00D75083">
            <w:pPr>
              <w:pStyle w:val="TAC"/>
            </w:pPr>
            <w:r>
              <w:t>…</w:t>
            </w:r>
          </w:p>
        </w:tc>
        <w:tc>
          <w:tcPr>
            <w:tcW w:w="1134" w:type="dxa"/>
            <w:tcBorders>
              <w:top w:val="nil"/>
              <w:left w:val="single" w:sz="6" w:space="0" w:color="auto"/>
              <w:bottom w:val="nil"/>
              <w:right w:val="nil"/>
            </w:tcBorders>
          </w:tcPr>
          <w:p w14:paraId="39DD1FD3" w14:textId="77777777" w:rsidR="00BF7668" w:rsidRDefault="00BF7668" w:rsidP="00D75083">
            <w:pPr>
              <w:pStyle w:val="TAL"/>
            </w:pPr>
            <w:r>
              <w:t>octet n2+1*</w:t>
            </w:r>
          </w:p>
          <w:p w14:paraId="731AA7B5" w14:textId="77777777" w:rsidR="00BF7668" w:rsidRDefault="00BF7668" w:rsidP="00D75083">
            <w:pPr>
              <w:pStyle w:val="TAL"/>
            </w:pPr>
          </w:p>
          <w:p w14:paraId="60A0C496" w14:textId="77777777" w:rsidR="00BF7668" w:rsidRDefault="00BF7668" w:rsidP="00D75083">
            <w:pPr>
              <w:pStyle w:val="TAL"/>
            </w:pPr>
            <w:r>
              <w:t>octet n3*</w:t>
            </w:r>
          </w:p>
        </w:tc>
      </w:tr>
      <w:tr w:rsidR="00BF7668" w14:paraId="65A880C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25A5F47" w14:textId="77777777" w:rsidR="00BF7668" w:rsidRDefault="00BF7668" w:rsidP="00D75083">
            <w:pPr>
              <w:pStyle w:val="TAC"/>
            </w:pPr>
          </w:p>
          <w:p w14:paraId="6005CCEE" w14:textId="77777777" w:rsidR="00BF7668" w:rsidRDefault="00BF7668" w:rsidP="00D75083">
            <w:pPr>
              <w:pStyle w:val="TAC"/>
            </w:pPr>
            <w:r>
              <w:t>Time of day entry n</w:t>
            </w:r>
          </w:p>
        </w:tc>
        <w:tc>
          <w:tcPr>
            <w:tcW w:w="1134" w:type="dxa"/>
            <w:tcBorders>
              <w:top w:val="nil"/>
              <w:left w:val="single" w:sz="6" w:space="0" w:color="auto"/>
              <w:bottom w:val="nil"/>
              <w:right w:val="nil"/>
            </w:tcBorders>
          </w:tcPr>
          <w:p w14:paraId="5993B1C2" w14:textId="77777777" w:rsidR="00BF7668" w:rsidRDefault="00BF7668" w:rsidP="00D75083">
            <w:pPr>
              <w:pStyle w:val="TAL"/>
            </w:pPr>
            <w:r>
              <w:t>octet n3+1*</w:t>
            </w:r>
          </w:p>
          <w:p w14:paraId="12175485" w14:textId="77777777" w:rsidR="00BF7668" w:rsidRDefault="00BF7668" w:rsidP="00D75083">
            <w:pPr>
              <w:pStyle w:val="TAL"/>
            </w:pPr>
          </w:p>
          <w:p w14:paraId="24121B28" w14:textId="77777777" w:rsidR="00BF7668" w:rsidRDefault="00BF7668" w:rsidP="00D75083">
            <w:pPr>
              <w:pStyle w:val="TAL"/>
            </w:pPr>
            <w:r>
              <w:t>octet u*</w:t>
            </w:r>
          </w:p>
        </w:tc>
      </w:tr>
    </w:tbl>
    <w:p w14:paraId="0C615BCA" w14:textId="77777777" w:rsidR="00BF7668" w:rsidRDefault="00BF7668" w:rsidP="00BF7668">
      <w:pPr>
        <w:pStyle w:val="TF"/>
      </w:pPr>
      <w:r>
        <w:t>Figure 5.3.</w:t>
      </w:r>
      <w:r w:rsidR="00360664">
        <w:t>2</w:t>
      </w:r>
      <w:r>
        <w:t>.</w:t>
      </w:r>
      <w:r w:rsidR="00360664">
        <w:t>15</w:t>
      </w:r>
      <w:r>
        <w:t>: Time of day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1323CAB1" w14:textId="77777777" w:rsidTr="00D75083">
        <w:trPr>
          <w:cantSplit/>
          <w:jc w:val="center"/>
        </w:trPr>
        <w:tc>
          <w:tcPr>
            <w:tcW w:w="708" w:type="dxa"/>
          </w:tcPr>
          <w:p w14:paraId="0E0B13C7" w14:textId="77777777" w:rsidR="00BF7668" w:rsidRDefault="00BF7668" w:rsidP="00D75083">
            <w:pPr>
              <w:pStyle w:val="TAC"/>
            </w:pPr>
            <w:r>
              <w:t>8</w:t>
            </w:r>
          </w:p>
        </w:tc>
        <w:tc>
          <w:tcPr>
            <w:tcW w:w="709" w:type="dxa"/>
          </w:tcPr>
          <w:p w14:paraId="5A026008" w14:textId="77777777" w:rsidR="00BF7668" w:rsidRDefault="00BF7668" w:rsidP="00D75083">
            <w:pPr>
              <w:pStyle w:val="TAC"/>
            </w:pPr>
            <w:r>
              <w:t>7</w:t>
            </w:r>
          </w:p>
        </w:tc>
        <w:tc>
          <w:tcPr>
            <w:tcW w:w="709" w:type="dxa"/>
          </w:tcPr>
          <w:p w14:paraId="282AE93A" w14:textId="77777777" w:rsidR="00BF7668" w:rsidRDefault="00BF7668" w:rsidP="00D75083">
            <w:pPr>
              <w:pStyle w:val="TAC"/>
            </w:pPr>
            <w:r>
              <w:t>6</w:t>
            </w:r>
          </w:p>
        </w:tc>
        <w:tc>
          <w:tcPr>
            <w:tcW w:w="709" w:type="dxa"/>
          </w:tcPr>
          <w:p w14:paraId="11421324" w14:textId="77777777" w:rsidR="00BF7668" w:rsidRDefault="00BF7668" w:rsidP="00D75083">
            <w:pPr>
              <w:pStyle w:val="TAC"/>
            </w:pPr>
            <w:r>
              <w:t>5</w:t>
            </w:r>
          </w:p>
        </w:tc>
        <w:tc>
          <w:tcPr>
            <w:tcW w:w="709" w:type="dxa"/>
          </w:tcPr>
          <w:p w14:paraId="2EE500FB" w14:textId="77777777" w:rsidR="00BF7668" w:rsidRDefault="00BF7668" w:rsidP="00D75083">
            <w:pPr>
              <w:pStyle w:val="TAC"/>
            </w:pPr>
            <w:r>
              <w:t>4</w:t>
            </w:r>
          </w:p>
        </w:tc>
        <w:tc>
          <w:tcPr>
            <w:tcW w:w="709" w:type="dxa"/>
          </w:tcPr>
          <w:p w14:paraId="226359CD" w14:textId="77777777" w:rsidR="00BF7668" w:rsidRDefault="00BF7668" w:rsidP="00D75083">
            <w:pPr>
              <w:pStyle w:val="TAC"/>
            </w:pPr>
            <w:r>
              <w:t>3</w:t>
            </w:r>
          </w:p>
        </w:tc>
        <w:tc>
          <w:tcPr>
            <w:tcW w:w="709" w:type="dxa"/>
          </w:tcPr>
          <w:p w14:paraId="5878E54A" w14:textId="77777777" w:rsidR="00BF7668" w:rsidRDefault="00BF7668" w:rsidP="00D75083">
            <w:pPr>
              <w:pStyle w:val="TAC"/>
            </w:pPr>
            <w:r>
              <w:t>2</w:t>
            </w:r>
          </w:p>
        </w:tc>
        <w:tc>
          <w:tcPr>
            <w:tcW w:w="709" w:type="dxa"/>
          </w:tcPr>
          <w:p w14:paraId="31011D3A" w14:textId="77777777" w:rsidR="00BF7668" w:rsidRDefault="00BF7668" w:rsidP="00D75083">
            <w:pPr>
              <w:pStyle w:val="TAC"/>
            </w:pPr>
            <w:r>
              <w:t>1</w:t>
            </w:r>
          </w:p>
        </w:tc>
        <w:tc>
          <w:tcPr>
            <w:tcW w:w="1134" w:type="dxa"/>
          </w:tcPr>
          <w:p w14:paraId="12CB0FA4" w14:textId="77777777" w:rsidR="00BF7668" w:rsidRDefault="00BF7668" w:rsidP="00D75083">
            <w:pPr>
              <w:pStyle w:val="TAL"/>
            </w:pPr>
          </w:p>
        </w:tc>
      </w:tr>
      <w:tr w:rsidR="00BF7668" w14:paraId="7B4FE9A0"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F23A00C" w14:textId="77777777" w:rsidR="00BF7668" w:rsidRDefault="00BF7668" w:rsidP="00D75083">
            <w:pPr>
              <w:pStyle w:val="TAC"/>
            </w:pPr>
          </w:p>
          <w:p w14:paraId="74BFCB97" w14:textId="77777777" w:rsidR="00BF7668" w:rsidRDefault="00BF7668" w:rsidP="00D75083">
            <w:pPr>
              <w:pStyle w:val="TAC"/>
            </w:pPr>
            <w:r>
              <w:t>Length of time of day entry</w:t>
            </w:r>
          </w:p>
        </w:tc>
        <w:tc>
          <w:tcPr>
            <w:tcW w:w="1134" w:type="dxa"/>
            <w:tcBorders>
              <w:top w:val="nil"/>
              <w:left w:val="single" w:sz="6" w:space="0" w:color="auto"/>
              <w:bottom w:val="nil"/>
              <w:right w:val="nil"/>
            </w:tcBorders>
          </w:tcPr>
          <w:p w14:paraId="7CF25AE2" w14:textId="77777777" w:rsidR="00BF7668" w:rsidRDefault="00BF7668" w:rsidP="00D75083">
            <w:pPr>
              <w:pStyle w:val="TAL"/>
            </w:pPr>
            <w:r>
              <w:t>octet s+4</w:t>
            </w:r>
          </w:p>
          <w:p w14:paraId="78959A31" w14:textId="77777777" w:rsidR="00BF7668" w:rsidRDefault="00BF7668" w:rsidP="00D75083">
            <w:pPr>
              <w:pStyle w:val="TAL"/>
            </w:pPr>
          </w:p>
          <w:p w14:paraId="1E494104" w14:textId="77777777" w:rsidR="00BF7668" w:rsidRDefault="00BF7668" w:rsidP="00D75083">
            <w:pPr>
              <w:pStyle w:val="TAL"/>
            </w:pPr>
            <w:r>
              <w:t>octet s+5</w:t>
            </w:r>
          </w:p>
        </w:tc>
      </w:tr>
      <w:tr w:rsidR="00BF7668" w14:paraId="3A7A824F"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3C2A1A6" w14:textId="77777777" w:rsidR="00BF7668" w:rsidRDefault="00BF7668" w:rsidP="00D75083">
            <w:pPr>
              <w:pStyle w:val="TAC"/>
            </w:pPr>
          </w:p>
          <w:p w14:paraId="1CC04755" w14:textId="77777777" w:rsidR="00BF7668" w:rsidRDefault="00BF7668" w:rsidP="00D75083">
            <w:pPr>
              <w:pStyle w:val="TAC"/>
            </w:pPr>
            <w:r>
              <w:t>number of sub fields</w:t>
            </w:r>
          </w:p>
        </w:tc>
        <w:tc>
          <w:tcPr>
            <w:tcW w:w="1134" w:type="dxa"/>
            <w:tcBorders>
              <w:top w:val="nil"/>
              <w:left w:val="single" w:sz="6" w:space="0" w:color="auto"/>
              <w:bottom w:val="nil"/>
              <w:right w:val="nil"/>
            </w:tcBorders>
          </w:tcPr>
          <w:p w14:paraId="177D3C2F" w14:textId="77777777" w:rsidR="00BF7668" w:rsidRDefault="00BF7668" w:rsidP="00D75083">
            <w:pPr>
              <w:pStyle w:val="TAL"/>
            </w:pPr>
            <w:r>
              <w:t>octet s+6*</w:t>
            </w:r>
          </w:p>
        </w:tc>
      </w:tr>
      <w:tr w:rsidR="00BF7668" w14:paraId="434062CE"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E5E320" w14:textId="77777777" w:rsidR="00BF7668" w:rsidRDefault="00BF7668" w:rsidP="00D75083">
            <w:pPr>
              <w:pStyle w:val="TAC"/>
            </w:pPr>
          </w:p>
          <w:p w14:paraId="7646EE9B" w14:textId="77777777" w:rsidR="00BF7668" w:rsidRDefault="00BF7668" w:rsidP="00D75083">
            <w:pPr>
              <w:pStyle w:val="TAC"/>
            </w:pPr>
            <w:r>
              <w:t>ToD sub field 1</w:t>
            </w:r>
          </w:p>
        </w:tc>
        <w:tc>
          <w:tcPr>
            <w:tcW w:w="1134" w:type="dxa"/>
          </w:tcPr>
          <w:p w14:paraId="1A3CA20D" w14:textId="77777777" w:rsidR="00BF7668" w:rsidRDefault="00BF7668" w:rsidP="00D75083">
            <w:pPr>
              <w:pStyle w:val="TAL"/>
            </w:pPr>
            <w:r>
              <w:t>octet s+7</w:t>
            </w:r>
          </w:p>
          <w:p w14:paraId="23219C60" w14:textId="77777777" w:rsidR="00BF7668" w:rsidRDefault="00BF7668" w:rsidP="00D75083">
            <w:pPr>
              <w:pStyle w:val="TAL"/>
            </w:pPr>
          </w:p>
          <w:p w14:paraId="5B78C592" w14:textId="77777777" w:rsidR="00BF7668" w:rsidRDefault="00BF7668" w:rsidP="00D75083">
            <w:pPr>
              <w:pStyle w:val="TAL"/>
            </w:pPr>
            <w:r>
              <w:t>octet z1</w:t>
            </w:r>
          </w:p>
        </w:tc>
      </w:tr>
      <w:tr w:rsidR="00BF7668" w14:paraId="2E00C44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81B60D7" w14:textId="77777777" w:rsidR="00BF7668" w:rsidRDefault="00BF7668" w:rsidP="00D75083">
            <w:pPr>
              <w:pStyle w:val="TAC"/>
            </w:pPr>
          </w:p>
          <w:p w14:paraId="6D5ED013" w14:textId="77777777" w:rsidR="00BF7668" w:rsidRDefault="00BF7668" w:rsidP="00D75083">
            <w:pPr>
              <w:pStyle w:val="TAC"/>
            </w:pPr>
            <w:r>
              <w:t>ToD sub field 2</w:t>
            </w:r>
          </w:p>
        </w:tc>
        <w:tc>
          <w:tcPr>
            <w:tcW w:w="1134" w:type="dxa"/>
            <w:tcBorders>
              <w:top w:val="nil"/>
              <w:left w:val="single" w:sz="6" w:space="0" w:color="auto"/>
              <w:bottom w:val="nil"/>
              <w:right w:val="nil"/>
            </w:tcBorders>
          </w:tcPr>
          <w:p w14:paraId="69615D0A" w14:textId="77777777" w:rsidR="00BF7668" w:rsidRDefault="00BF7668" w:rsidP="00D75083">
            <w:pPr>
              <w:pStyle w:val="TAL"/>
            </w:pPr>
            <w:r>
              <w:t>octet z1+1*</w:t>
            </w:r>
          </w:p>
          <w:p w14:paraId="573B3773" w14:textId="77777777" w:rsidR="00BF7668" w:rsidRDefault="00BF7668" w:rsidP="00D75083">
            <w:pPr>
              <w:pStyle w:val="TAL"/>
            </w:pPr>
          </w:p>
          <w:p w14:paraId="15CB296C" w14:textId="77777777" w:rsidR="00BF7668" w:rsidRDefault="00BF7668" w:rsidP="00D75083">
            <w:pPr>
              <w:pStyle w:val="TAL"/>
            </w:pPr>
            <w:r>
              <w:t>octet z2*</w:t>
            </w:r>
          </w:p>
        </w:tc>
      </w:tr>
      <w:tr w:rsidR="00BF7668" w14:paraId="7B4A321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E7628BC" w14:textId="77777777" w:rsidR="00BF7668" w:rsidRDefault="00BF7668" w:rsidP="00D75083">
            <w:pPr>
              <w:pStyle w:val="TAC"/>
            </w:pPr>
          </w:p>
          <w:p w14:paraId="4605B1CD" w14:textId="77777777" w:rsidR="00BF7668" w:rsidRDefault="00BF7668" w:rsidP="00D75083">
            <w:pPr>
              <w:pStyle w:val="TAC"/>
            </w:pPr>
            <w:r>
              <w:t>…</w:t>
            </w:r>
          </w:p>
        </w:tc>
        <w:tc>
          <w:tcPr>
            <w:tcW w:w="1134" w:type="dxa"/>
            <w:tcBorders>
              <w:top w:val="nil"/>
              <w:left w:val="single" w:sz="6" w:space="0" w:color="auto"/>
              <w:bottom w:val="nil"/>
              <w:right w:val="nil"/>
            </w:tcBorders>
          </w:tcPr>
          <w:p w14:paraId="6382E8E7" w14:textId="77777777" w:rsidR="00BF7668" w:rsidRDefault="00BF7668" w:rsidP="00D75083">
            <w:pPr>
              <w:pStyle w:val="TAL"/>
            </w:pPr>
            <w:r>
              <w:t>octet z2+1*</w:t>
            </w:r>
          </w:p>
          <w:p w14:paraId="302DC12F" w14:textId="77777777" w:rsidR="00BF7668" w:rsidRDefault="00BF7668" w:rsidP="00D75083">
            <w:pPr>
              <w:pStyle w:val="TAL"/>
            </w:pPr>
          </w:p>
          <w:p w14:paraId="6658E4B0" w14:textId="77777777" w:rsidR="00BF7668" w:rsidRDefault="00BF7668" w:rsidP="00D75083">
            <w:pPr>
              <w:pStyle w:val="TAL"/>
            </w:pPr>
            <w:r>
              <w:t>octet z3*</w:t>
            </w:r>
          </w:p>
        </w:tc>
      </w:tr>
      <w:tr w:rsidR="00BF7668" w14:paraId="5293F2F6"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8717E3D" w14:textId="77777777" w:rsidR="00BF7668" w:rsidRDefault="00BF7668" w:rsidP="00D75083">
            <w:pPr>
              <w:pStyle w:val="TAC"/>
            </w:pPr>
          </w:p>
          <w:p w14:paraId="6504E62A" w14:textId="77777777" w:rsidR="00BF7668" w:rsidRDefault="00BF7668" w:rsidP="00D75083">
            <w:pPr>
              <w:pStyle w:val="TAC"/>
            </w:pPr>
            <w:r>
              <w:t>ToD sub field y</w:t>
            </w:r>
          </w:p>
        </w:tc>
        <w:tc>
          <w:tcPr>
            <w:tcW w:w="1134" w:type="dxa"/>
            <w:tcBorders>
              <w:top w:val="nil"/>
              <w:left w:val="single" w:sz="6" w:space="0" w:color="auto"/>
              <w:bottom w:val="nil"/>
              <w:right w:val="nil"/>
            </w:tcBorders>
          </w:tcPr>
          <w:p w14:paraId="07FECAB4" w14:textId="77777777" w:rsidR="00BF7668" w:rsidRDefault="00BF7668" w:rsidP="00D75083">
            <w:pPr>
              <w:pStyle w:val="TAL"/>
            </w:pPr>
            <w:r>
              <w:t>octet z3+1*</w:t>
            </w:r>
          </w:p>
          <w:p w14:paraId="54B30F04" w14:textId="77777777" w:rsidR="00BF7668" w:rsidRDefault="00BF7668" w:rsidP="00D75083">
            <w:pPr>
              <w:pStyle w:val="TAL"/>
            </w:pPr>
          </w:p>
          <w:p w14:paraId="7453EC0F" w14:textId="77777777" w:rsidR="00BF7668" w:rsidRDefault="00BF7668" w:rsidP="00D75083">
            <w:pPr>
              <w:pStyle w:val="TAL"/>
            </w:pPr>
            <w:r>
              <w:t>octet n1*</w:t>
            </w:r>
          </w:p>
        </w:tc>
      </w:tr>
    </w:tbl>
    <w:p w14:paraId="10DC966B" w14:textId="77777777" w:rsidR="00BF7668" w:rsidRDefault="00BF7668" w:rsidP="00BF7668">
      <w:pPr>
        <w:pStyle w:val="TF"/>
      </w:pPr>
      <w:r>
        <w:t>Figure 5.3.</w:t>
      </w:r>
      <w:r w:rsidR="00360664">
        <w:t>2</w:t>
      </w:r>
      <w:r>
        <w:t>.</w:t>
      </w:r>
      <w:r w:rsidR="00360664">
        <w:t>16</w:t>
      </w:r>
      <w:r>
        <w:t>: Time of day sub field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0CCC549E" w14:textId="77777777" w:rsidTr="00D75083">
        <w:trPr>
          <w:cantSplit/>
          <w:jc w:val="center"/>
        </w:trPr>
        <w:tc>
          <w:tcPr>
            <w:tcW w:w="708" w:type="dxa"/>
          </w:tcPr>
          <w:p w14:paraId="7983528C" w14:textId="77777777" w:rsidR="00BF7668" w:rsidRDefault="00BF7668" w:rsidP="00D75083">
            <w:pPr>
              <w:pStyle w:val="TAC"/>
            </w:pPr>
            <w:r>
              <w:t>8</w:t>
            </w:r>
          </w:p>
        </w:tc>
        <w:tc>
          <w:tcPr>
            <w:tcW w:w="709" w:type="dxa"/>
          </w:tcPr>
          <w:p w14:paraId="3E02B03B" w14:textId="77777777" w:rsidR="00BF7668" w:rsidRDefault="00BF7668" w:rsidP="00D75083">
            <w:pPr>
              <w:pStyle w:val="TAC"/>
            </w:pPr>
            <w:r>
              <w:t>7</w:t>
            </w:r>
          </w:p>
        </w:tc>
        <w:tc>
          <w:tcPr>
            <w:tcW w:w="709" w:type="dxa"/>
          </w:tcPr>
          <w:p w14:paraId="082FAC84" w14:textId="77777777" w:rsidR="00BF7668" w:rsidRDefault="00BF7668" w:rsidP="00D75083">
            <w:pPr>
              <w:pStyle w:val="TAC"/>
            </w:pPr>
            <w:r>
              <w:t>6</w:t>
            </w:r>
          </w:p>
        </w:tc>
        <w:tc>
          <w:tcPr>
            <w:tcW w:w="709" w:type="dxa"/>
          </w:tcPr>
          <w:p w14:paraId="27F9F8B4" w14:textId="77777777" w:rsidR="00BF7668" w:rsidRDefault="00BF7668" w:rsidP="00D75083">
            <w:pPr>
              <w:pStyle w:val="TAC"/>
            </w:pPr>
            <w:r>
              <w:t>5</w:t>
            </w:r>
          </w:p>
        </w:tc>
        <w:tc>
          <w:tcPr>
            <w:tcW w:w="709" w:type="dxa"/>
          </w:tcPr>
          <w:p w14:paraId="3BC6E66F" w14:textId="77777777" w:rsidR="00BF7668" w:rsidRDefault="00BF7668" w:rsidP="00D75083">
            <w:pPr>
              <w:pStyle w:val="TAC"/>
            </w:pPr>
            <w:r>
              <w:t>4</w:t>
            </w:r>
          </w:p>
        </w:tc>
        <w:tc>
          <w:tcPr>
            <w:tcW w:w="709" w:type="dxa"/>
          </w:tcPr>
          <w:p w14:paraId="58831062" w14:textId="77777777" w:rsidR="00BF7668" w:rsidRDefault="00BF7668" w:rsidP="00D75083">
            <w:pPr>
              <w:pStyle w:val="TAC"/>
            </w:pPr>
            <w:r>
              <w:t>3</w:t>
            </w:r>
          </w:p>
        </w:tc>
        <w:tc>
          <w:tcPr>
            <w:tcW w:w="709" w:type="dxa"/>
          </w:tcPr>
          <w:p w14:paraId="37185432" w14:textId="77777777" w:rsidR="00BF7668" w:rsidRDefault="00BF7668" w:rsidP="00D75083">
            <w:pPr>
              <w:pStyle w:val="TAC"/>
            </w:pPr>
            <w:r>
              <w:t>2</w:t>
            </w:r>
          </w:p>
        </w:tc>
        <w:tc>
          <w:tcPr>
            <w:tcW w:w="709" w:type="dxa"/>
          </w:tcPr>
          <w:p w14:paraId="3B62DEC7" w14:textId="77777777" w:rsidR="00BF7668" w:rsidRDefault="00BF7668" w:rsidP="00D75083">
            <w:pPr>
              <w:pStyle w:val="TAC"/>
            </w:pPr>
            <w:r>
              <w:t>1</w:t>
            </w:r>
          </w:p>
        </w:tc>
        <w:tc>
          <w:tcPr>
            <w:tcW w:w="1134" w:type="dxa"/>
          </w:tcPr>
          <w:p w14:paraId="5B093F40" w14:textId="77777777" w:rsidR="00BF7668" w:rsidRDefault="00BF7668" w:rsidP="00D75083">
            <w:pPr>
              <w:pStyle w:val="TAL"/>
            </w:pPr>
          </w:p>
        </w:tc>
      </w:tr>
      <w:tr w:rsidR="00BF7668" w14:paraId="2DC01A22"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15D6E720" w14:textId="77777777" w:rsidR="00BF7668" w:rsidRDefault="00BF7668" w:rsidP="00D75083">
            <w:pPr>
              <w:pStyle w:val="TAC"/>
            </w:pPr>
          </w:p>
          <w:p w14:paraId="706D732A"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31E80978" w14:textId="77777777" w:rsidR="00BF7668" w:rsidRDefault="00BF7668" w:rsidP="00D75083">
            <w:pPr>
              <w:pStyle w:val="TAL"/>
            </w:pPr>
            <w:r>
              <w:t>octet s+7*</w:t>
            </w:r>
          </w:p>
        </w:tc>
      </w:tr>
      <w:tr w:rsidR="00BF7668" w14:paraId="17A92ED9"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3DB76684" w14:textId="77777777" w:rsidR="00BF7668" w:rsidRDefault="00BF7668" w:rsidP="00D75083">
            <w:pPr>
              <w:pStyle w:val="TAC"/>
            </w:pPr>
          </w:p>
          <w:p w14:paraId="3FE49977" w14:textId="77777777" w:rsidR="00BF7668" w:rsidRDefault="00BF7668" w:rsidP="00D75083">
            <w:pPr>
              <w:pStyle w:val="TAC"/>
            </w:pPr>
            <w:r>
              <w:t>ToD sub field type</w:t>
            </w:r>
          </w:p>
        </w:tc>
        <w:tc>
          <w:tcPr>
            <w:tcW w:w="1134" w:type="dxa"/>
            <w:tcBorders>
              <w:top w:val="nil"/>
              <w:left w:val="single" w:sz="6" w:space="0" w:color="auto"/>
              <w:bottom w:val="nil"/>
              <w:right w:val="nil"/>
            </w:tcBorders>
          </w:tcPr>
          <w:p w14:paraId="3FE036F5" w14:textId="77777777" w:rsidR="00BF7668" w:rsidRDefault="00BF7668" w:rsidP="00D75083">
            <w:pPr>
              <w:pStyle w:val="TAL"/>
            </w:pPr>
            <w:r>
              <w:t>octet s+8*</w:t>
            </w:r>
          </w:p>
        </w:tc>
      </w:tr>
      <w:tr w:rsidR="00BF7668" w14:paraId="67A01B56"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076E624" w14:textId="77777777" w:rsidR="00BF7668" w:rsidRDefault="00BF7668" w:rsidP="00D75083">
            <w:pPr>
              <w:pStyle w:val="TAC"/>
            </w:pPr>
          </w:p>
          <w:p w14:paraId="7C67CC77" w14:textId="77777777" w:rsidR="00BF7668" w:rsidRDefault="00BF7668" w:rsidP="00D75083">
            <w:pPr>
              <w:pStyle w:val="TAC"/>
            </w:pPr>
            <w:r>
              <w:t>ToD sub field contents</w:t>
            </w:r>
          </w:p>
        </w:tc>
        <w:tc>
          <w:tcPr>
            <w:tcW w:w="1134" w:type="dxa"/>
          </w:tcPr>
          <w:p w14:paraId="351BE5D2" w14:textId="77777777" w:rsidR="00BF7668" w:rsidRDefault="00BF7668" w:rsidP="00D75083">
            <w:pPr>
              <w:pStyle w:val="TAL"/>
            </w:pPr>
            <w:r>
              <w:t>octet s+9</w:t>
            </w:r>
          </w:p>
          <w:p w14:paraId="0A4C750C" w14:textId="77777777" w:rsidR="00BF7668" w:rsidRDefault="00BF7668" w:rsidP="00D75083">
            <w:pPr>
              <w:pStyle w:val="TAL"/>
            </w:pPr>
          </w:p>
          <w:p w14:paraId="3232F2F9" w14:textId="77777777" w:rsidR="00BF7668" w:rsidRDefault="00BF7668" w:rsidP="00D75083">
            <w:pPr>
              <w:pStyle w:val="TAL"/>
            </w:pPr>
            <w:r>
              <w:t>octet f</w:t>
            </w:r>
          </w:p>
        </w:tc>
      </w:tr>
    </w:tbl>
    <w:p w14:paraId="0445AD21" w14:textId="77777777" w:rsidR="00BF7668" w:rsidRDefault="00BF7668" w:rsidP="00BF7668">
      <w:pPr>
        <w:pStyle w:val="TF"/>
      </w:pPr>
      <w:r>
        <w:t>Figure 5.3.</w:t>
      </w:r>
      <w:r w:rsidR="00360664">
        <w:t>2</w:t>
      </w:r>
      <w:r>
        <w:t>.</w:t>
      </w:r>
      <w:r w:rsidR="00360664">
        <w:t>17</w:t>
      </w:r>
      <w:r>
        <w:t>: ToD sub field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53E35E6C" w14:textId="77777777" w:rsidTr="00D75083">
        <w:trPr>
          <w:cantSplit/>
          <w:jc w:val="center"/>
        </w:trPr>
        <w:tc>
          <w:tcPr>
            <w:tcW w:w="708" w:type="dxa"/>
          </w:tcPr>
          <w:p w14:paraId="000F7A46" w14:textId="77777777" w:rsidR="00BF7668" w:rsidRDefault="00BF7668" w:rsidP="00D75083">
            <w:pPr>
              <w:pStyle w:val="TAC"/>
            </w:pPr>
            <w:r>
              <w:t>8</w:t>
            </w:r>
          </w:p>
        </w:tc>
        <w:tc>
          <w:tcPr>
            <w:tcW w:w="709" w:type="dxa"/>
          </w:tcPr>
          <w:p w14:paraId="6CD27424" w14:textId="77777777" w:rsidR="00BF7668" w:rsidRDefault="00BF7668" w:rsidP="00D75083">
            <w:pPr>
              <w:pStyle w:val="TAC"/>
            </w:pPr>
            <w:r>
              <w:t>7</w:t>
            </w:r>
          </w:p>
        </w:tc>
        <w:tc>
          <w:tcPr>
            <w:tcW w:w="709" w:type="dxa"/>
          </w:tcPr>
          <w:p w14:paraId="60BE896E" w14:textId="77777777" w:rsidR="00BF7668" w:rsidRDefault="00BF7668" w:rsidP="00D75083">
            <w:pPr>
              <w:pStyle w:val="TAC"/>
            </w:pPr>
            <w:r>
              <w:t>6</w:t>
            </w:r>
          </w:p>
        </w:tc>
        <w:tc>
          <w:tcPr>
            <w:tcW w:w="709" w:type="dxa"/>
          </w:tcPr>
          <w:p w14:paraId="08AB2E49" w14:textId="77777777" w:rsidR="00BF7668" w:rsidRDefault="00BF7668" w:rsidP="00D75083">
            <w:pPr>
              <w:pStyle w:val="TAC"/>
            </w:pPr>
            <w:r>
              <w:t>5</w:t>
            </w:r>
          </w:p>
        </w:tc>
        <w:tc>
          <w:tcPr>
            <w:tcW w:w="709" w:type="dxa"/>
          </w:tcPr>
          <w:p w14:paraId="2A1B5A85" w14:textId="77777777" w:rsidR="00BF7668" w:rsidRDefault="00BF7668" w:rsidP="00D75083">
            <w:pPr>
              <w:pStyle w:val="TAC"/>
            </w:pPr>
            <w:r>
              <w:t>4</w:t>
            </w:r>
          </w:p>
        </w:tc>
        <w:tc>
          <w:tcPr>
            <w:tcW w:w="709" w:type="dxa"/>
          </w:tcPr>
          <w:p w14:paraId="766C7C66" w14:textId="77777777" w:rsidR="00BF7668" w:rsidRDefault="00BF7668" w:rsidP="00D75083">
            <w:pPr>
              <w:pStyle w:val="TAC"/>
            </w:pPr>
            <w:r>
              <w:t>3</w:t>
            </w:r>
          </w:p>
        </w:tc>
        <w:tc>
          <w:tcPr>
            <w:tcW w:w="709" w:type="dxa"/>
          </w:tcPr>
          <w:p w14:paraId="3AED5E53" w14:textId="77777777" w:rsidR="00BF7668" w:rsidRDefault="00BF7668" w:rsidP="00D75083">
            <w:pPr>
              <w:pStyle w:val="TAC"/>
            </w:pPr>
            <w:r>
              <w:t>2</w:t>
            </w:r>
          </w:p>
        </w:tc>
        <w:tc>
          <w:tcPr>
            <w:tcW w:w="709" w:type="dxa"/>
          </w:tcPr>
          <w:p w14:paraId="3F486700" w14:textId="77777777" w:rsidR="00BF7668" w:rsidRDefault="00BF7668" w:rsidP="00D75083">
            <w:pPr>
              <w:pStyle w:val="TAC"/>
            </w:pPr>
            <w:r>
              <w:t>1</w:t>
            </w:r>
          </w:p>
        </w:tc>
        <w:tc>
          <w:tcPr>
            <w:tcW w:w="1134" w:type="dxa"/>
          </w:tcPr>
          <w:p w14:paraId="57A44477" w14:textId="77777777" w:rsidR="00BF7668" w:rsidRDefault="00BF7668" w:rsidP="00D75083">
            <w:pPr>
              <w:pStyle w:val="TAL"/>
            </w:pPr>
          </w:p>
        </w:tc>
      </w:tr>
      <w:tr w:rsidR="00BF7668" w14:paraId="1A204585"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4AA433A" w14:textId="77777777" w:rsidR="00BF7668" w:rsidRDefault="00BF7668" w:rsidP="00D75083">
            <w:pPr>
              <w:pStyle w:val="TAC"/>
            </w:pPr>
          </w:p>
          <w:p w14:paraId="22E1FACA"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525ECE61" w14:textId="77777777" w:rsidR="00BF7668" w:rsidRDefault="00BF7668" w:rsidP="00D75083">
            <w:pPr>
              <w:pStyle w:val="TAL"/>
            </w:pPr>
            <w:r>
              <w:t>octet s+7*</w:t>
            </w:r>
          </w:p>
        </w:tc>
      </w:tr>
      <w:tr w:rsidR="00BF7668" w14:paraId="44659B47"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317B078" w14:textId="77777777" w:rsidR="00BF7668" w:rsidRDefault="00BF7668" w:rsidP="00D75083">
            <w:pPr>
              <w:pStyle w:val="TAC"/>
            </w:pPr>
          </w:p>
          <w:p w14:paraId="1ED9CB6E" w14:textId="77777777" w:rsidR="00BF7668" w:rsidRDefault="00BF7668" w:rsidP="00D75083">
            <w:pPr>
              <w:pStyle w:val="TAC"/>
            </w:pPr>
            <w:r>
              <w:t>ToD sub field type ={time start, time stop}</w:t>
            </w:r>
          </w:p>
        </w:tc>
        <w:tc>
          <w:tcPr>
            <w:tcW w:w="1134" w:type="dxa"/>
            <w:tcBorders>
              <w:top w:val="nil"/>
              <w:left w:val="single" w:sz="6" w:space="0" w:color="auto"/>
              <w:bottom w:val="nil"/>
              <w:right w:val="nil"/>
            </w:tcBorders>
          </w:tcPr>
          <w:p w14:paraId="245DFAA7" w14:textId="77777777" w:rsidR="00BF7668" w:rsidRDefault="00BF7668" w:rsidP="00D75083">
            <w:pPr>
              <w:pStyle w:val="TAL"/>
            </w:pPr>
            <w:r>
              <w:t>octet s+8*</w:t>
            </w:r>
          </w:p>
        </w:tc>
      </w:tr>
      <w:tr w:rsidR="00BF7668" w14:paraId="4534670F"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902DEFE" w14:textId="77777777" w:rsidR="00BF7668" w:rsidRDefault="00BF7668" w:rsidP="00D75083">
            <w:pPr>
              <w:pStyle w:val="TAC"/>
            </w:pPr>
          </w:p>
          <w:p w14:paraId="4E3174D7" w14:textId="77777777" w:rsidR="00BF7668" w:rsidRDefault="00BF7668" w:rsidP="00D75083">
            <w:pPr>
              <w:pStyle w:val="TAC"/>
            </w:pPr>
            <w:r>
              <w:t xml:space="preserve">ToD sub field contents </w:t>
            </w:r>
          </w:p>
        </w:tc>
        <w:tc>
          <w:tcPr>
            <w:tcW w:w="1134" w:type="dxa"/>
          </w:tcPr>
          <w:p w14:paraId="5A5C2948" w14:textId="77777777" w:rsidR="00BF7668" w:rsidRDefault="00BF7668" w:rsidP="00D75083">
            <w:pPr>
              <w:pStyle w:val="TAL"/>
            </w:pPr>
            <w:r>
              <w:t>octet s+9</w:t>
            </w:r>
          </w:p>
          <w:p w14:paraId="1CA88C72" w14:textId="77777777" w:rsidR="00BF7668" w:rsidRDefault="00BF7668" w:rsidP="00D75083">
            <w:pPr>
              <w:pStyle w:val="TAL"/>
            </w:pPr>
          </w:p>
          <w:p w14:paraId="0920AA5D" w14:textId="77777777" w:rsidR="00BF7668" w:rsidRDefault="00BF7668" w:rsidP="00D75083">
            <w:pPr>
              <w:pStyle w:val="TAL"/>
            </w:pPr>
            <w:r>
              <w:t>octet f</w:t>
            </w:r>
          </w:p>
        </w:tc>
      </w:tr>
    </w:tbl>
    <w:p w14:paraId="066289E9" w14:textId="77777777" w:rsidR="00BF7668" w:rsidRDefault="00BF7668" w:rsidP="00BF7668">
      <w:pPr>
        <w:pStyle w:val="TF"/>
      </w:pPr>
      <w:r>
        <w:t>Figure 5.3.</w:t>
      </w:r>
      <w:r w:rsidR="00360664">
        <w:t>2</w:t>
      </w:r>
      <w:r>
        <w:t>.</w:t>
      </w:r>
      <w:r w:rsidR="00360664">
        <w:t>18</w:t>
      </w:r>
      <w:r>
        <w:t>: ToD sub field {field type = "time start" or "time stop"}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6C98DEA5" w14:textId="77777777" w:rsidTr="00D75083">
        <w:trPr>
          <w:cantSplit/>
          <w:jc w:val="center"/>
        </w:trPr>
        <w:tc>
          <w:tcPr>
            <w:tcW w:w="708" w:type="dxa"/>
          </w:tcPr>
          <w:p w14:paraId="0D5172DC" w14:textId="77777777" w:rsidR="00BF7668" w:rsidRDefault="00BF7668" w:rsidP="00D75083">
            <w:pPr>
              <w:pStyle w:val="TAC"/>
            </w:pPr>
            <w:r>
              <w:lastRenderedPageBreak/>
              <w:t>8</w:t>
            </w:r>
          </w:p>
        </w:tc>
        <w:tc>
          <w:tcPr>
            <w:tcW w:w="709" w:type="dxa"/>
          </w:tcPr>
          <w:p w14:paraId="08B012C7" w14:textId="77777777" w:rsidR="00BF7668" w:rsidRDefault="00BF7668" w:rsidP="00D75083">
            <w:pPr>
              <w:pStyle w:val="TAC"/>
            </w:pPr>
            <w:r>
              <w:t>7</w:t>
            </w:r>
          </w:p>
        </w:tc>
        <w:tc>
          <w:tcPr>
            <w:tcW w:w="709" w:type="dxa"/>
          </w:tcPr>
          <w:p w14:paraId="65CD2040" w14:textId="77777777" w:rsidR="00BF7668" w:rsidRDefault="00BF7668" w:rsidP="00D75083">
            <w:pPr>
              <w:pStyle w:val="TAC"/>
            </w:pPr>
            <w:r>
              <w:t>6</w:t>
            </w:r>
          </w:p>
        </w:tc>
        <w:tc>
          <w:tcPr>
            <w:tcW w:w="709" w:type="dxa"/>
          </w:tcPr>
          <w:p w14:paraId="095B2DCA" w14:textId="77777777" w:rsidR="00BF7668" w:rsidRDefault="00BF7668" w:rsidP="00D75083">
            <w:pPr>
              <w:pStyle w:val="TAC"/>
            </w:pPr>
            <w:r>
              <w:t>5</w:t>
            </w:r>
          </w:p>
        </w:tc>
        <w:tc>
          <w:tcPr>
            <w:tcW w:w="709" w:type="dxa"/>
          </w:tcPr>
          <w:p w14:paraId="09F85F80" w14:textId="77777777" w:rsidR="00BF7668" w:rsidRDefault="00BF7668" w:rsidP="00D75083">
            <w:pPr>
              <w:pStyle w:val="TAC"/>
            </w:pPr>
            <w:r>
              <w:t>4</w:t>
            </w:r>
          </w:p>
        </w:tc>
        <w:tc>
          <w:tcPr>
            <w:tcW w:w="709" w:type="dxa"/>
          </w:tcPr>
          <w:p w14:paraId="18745F0F" w14:textId="77777777" w:rsidR="00BF7668" w:rsidRDefault="00BF7668" w:rsidP="00D75083">
            <w:pPr>
              <w:pStyle w:val="TAC"/>
            </w:pPr>
            <w:r>
              <w:t>3</w:t>
            </w:r>
          </w:p>
        </w:tc>
        <w:tc>
          <w:tcPr>
            <w:tcW w:w="709" w:type="dxa"/>
          </w:tcPr>
          <w:p w14:paraId="436F86B6" w14:textId="77777777" w:rsidR="00BF7668" w:rsidRDefault="00BF7668" w:rsidP="00D75083">
            <w:pPr>
              <w:pStyle w:val="TAC"/>
            </w:pPr>
            <w:r>
              <w:t>2</w:t>
            </w:r>
          </w:p>
        </w:tc>
        <w:tc>
          <w:tcPr>
            <w:tcW w:w="709" w:type="dxa"/>
          </w:tcPr>
          <w:p w14:paraId="288FB9CD" w14:textId="77777777" w:rsidR="00BF7668" w:rsidRDefault="00BF7668" w:rsidP="00D75083">
            <w:pPr>
              <w:pStyle w:val="TAC"/>
            </w:pPr>
            <w:r>
              <w:t>1</w:t>
            </w:r>
          </w:p>
        </w:tc>
        <w:tc>
          <w:tcPr>
            <w:tcW w:w="1134" w:type="dxa"/>
          </w:tcPr>
          <w:p w14:paraId="2CD7C477" w14:textId="77777777" w:rsidR="00BF7668" w:rsidRDefault="00BF7668" w:rsidP="00D75083">
            <w:pPr>
              <w:pStyle w:val="TAL"/>
            </w:pPr>
          </w:p>
        </w:tc>
      </w:tr>
      <w:tr w:rsidR="00BF7668" w14:paraId="4EF6B583"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3FA262D7" w14:textId="77777777" w:rsidR="00BF7668" w:rsidRDefault="00BF7668" w:rsidP="00D75083">
            <w:pPr>
              <w:pStyle w:val="TAC"/>
            </w:pPr>
          </w:p>
          <w:p w14:paraId="53B6B888"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23D21EDC" w14:textId="77777777" w:rsidR="00BF7668" w:rsidRDefault="00BF7668" w:rsidP="00D75083">
            <w:pPr>
              <w:pStyle w:val="TAL"/>
            </w:pPr>
            <w:r>
              <w:t>octet s+7*</w:t>
            </w:r>
          </w:p>
        </w:tc>
      </w:tr>
      <w:tr w:rsidR="00BF7668" w14:paraId="36B68CFA"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99E4964" w14:textId="77777777" w:rsidR="00BF7668" w:rsidRDefault="00BF7668" w:rsidP="00D75083">
            <w:pPr>
              <w:pStyle w:val="TAC"/>
            </w:pPr>
          </w:p>
          <w:p w14:paraId="78726342" w14:textId="77777777" w:rsidR="00BF7668" w:rsidRDefault="00BF7668" w:rsidP="00D75083">
            <w:pPr>
              <w:pStyle w:val="TAC"/>
            </w:pPr>
            <w:r>
              <w:t>ToD sub field type ={ date start, date stop }</w:t>
            </w:r>
          </w:p>
        </w:tc>
        <w:tc>
          <w:tcPr>
            <w:tcW w:w="1134" w:type="dxa"/>
            <w:tcBorders>
              <w:top w:val="nil"/>
              <w:left w:val="single" w:sz="6" w:space="0" w:color="auto"/>
              <w:bottom w:val="nil"/>
              <w:right w:val="nil"/>
            </w:tcBorders>
          </w:tcPr>
          <w:p w14:paraId="5756C453" w14:textId="77777777" w:rsidR="00BF7668" w:rsidRDefault="00BF7668" w:rsidP="00D75083">
            <w:pPr>
              <w:pStyle w:val="TAL"/>
            </w:pPr>
            <w:r>
              <w:t>octet s+8*</w:t>
            </w:r>
          </w:p>
        </w:tc>
      </w:tr>
      <w:tr w:rsidR="00BF7668" w14:paraId="4F2FD51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4B3115" w14:textId="77777777" w:rsidR="00BF7668" w:rsidRDefault="00BF7668" w:rsidP="00D75083">
            <w:pPr>
              <w:pStyle w:val="TAC"/>
            </w:pPr>
          </w:p>
          <w:p w14:paraId="23A6B970" w14:textId="77777777" w:rsidR="00BF7668" w:rsidRDefault="00BF7668" w:rsidP="00D75083">
            <w:pPr>
              <w:pStyle w:val="TAC"/>
            </w:pPr>
            <w:r>
              <w:t>ToD sub field contents</w:t>
            </w:r>
          </w:p>
        </w:tc>
        <w:tc>
          <w:tcPr>
            <w:tcW w:w="1134" w:type="dxa"/>
          </w:tcPr>
          <w:p w14:paraId="4E24CA1D" w14:textId="77777777" w:rsidR="00BF7668" w:rsidRDefault="00BF7668" w:rsidP="00D75083">
            <w:pPr>
              <w:pStyle w:val="TAL"/>
            </w:pPr>
            <w:r>
              <w:t>octet s+9</w:t>
            </w:r>
          </w:p>
          <w:p w14:paraId="746A9EDC" w14:textId="77777777" w:rsidR="00BF7668" w:rsidRDefault="00BF7668" w:rsidP="00D75083">
            <w:pPr>
              <w:pStyle w:val="TAL"/>
            </w:pPr>
          </w:p>
          <w:p w14:paraId="395D6671" w14:textId="77777777" w:rsidR="00BF7668" w:rsidRDefault="00BF7668" w:rsidP="00D75083">
            <w:pPr>
              <w:pStyle w:val="TAL"/>
            </w:pPr>
            <w:r>
              <w:t>octet f</w:t>
            </w:r>
          </w:p>
        </w:tc>
      </w:tr>
    </w:tbl>
    <w:p w14:paraId="790EBD9A" w14:textId="77777777" w:rsidR="00BF7668" w:rsidRDefault="00BF7668" w:rsidP="00BF7668">
      <w:pPr>
        <w:pStyle w:val="TF"/>
      </w:pPr>
      <w:r>
        <w:t>Figure 5.3.</w:t>
      </w:r>
      <w:r w:rsidR="00360664">
        <w:t>2</w:t>
      </w:r>
      <w:r>
        <w:t>.</w:t>
      </w:r>
      <w:r w:rsidR="00360664">
        <w:t>19</w:t>
      </w:r>
      <w:r>
        <w:t>: ToD sub field {field type = "date start" or "date stop"}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708D47D" w14:textId="77777777" w:rsidTr="00D75083">
        <w:trPr>
          <w:cantSplit/>
          <w:jc w:val="center"/>
        </w:trPr>
        <w:tc>
          <w:tcPr>
            <w:tcW w:w="708" w:type="dxa"/>
          </w:tcPr>
          <w:p w14:paraId="458CAC83" w14:textId="77777777" w:rsidR="00BF7668" w:rsidRDefault="00BF7668" w:rsidP="00D75083">
            <w:pPr>
              <w:pStyle w:val="TAC"/>
            </w:pPr>
            <w:r>
              <w:t>8</w:t>
            </w:r>
          </w:p>
        </w:tc>
        <w:tc>
          <w:tcPr>
            <w:tcW w:w="709" w:type="dxa"/>
          </w:tcPr>
          <w:p w14:paraId="40C30943" w14:textId="77777777" w:rsidR="00BF7668" w:rsidRDefault="00BF7668" w:rsidP="00D75083">
            <w:pPr>
              <w:pStyle w:val="TAC"/>
            </w:pPr>
            <w:r>
              <w:t>7</w:t>
            </w:r>
          </w:p>
        </w:tc>
        <w:tc>
          <w:tcPr>
            <w:tcW w:w="709" w:type="dxa"/>
          </w:tcPr>
          <w:p w14:paraId="154729DB" w14:textId="77777777" w:rsidR="00BF7668" w:rsidRDefault="00BF7668" w:rsidP="00D75083">
            <w:pPr>
              <w:pStyle w:val="TAC"/>
            </w:pPr>
            <w:r>
              <w:t>6</w:t>
            </w:r>
          </w:p>
        </w:tc>
        <w:tc>
          <w:tcPr>
            <w:tcW w:w="709" w:type="dxa"/>
          </w:tcPr>
          <w:p w14:paraId="661D7A38" w14:textId="77777777" w:rsidR="00BF7668" w:rsidRDefault="00BF7668" w:rsidP="00D75083">
            <w:pPr>
              <w:pStyle w:val="TAC"/>
            </w:pPr>
            <w:r>
              <w:t>5</w:t>
            </w:r>
          </w:p>
        </w:tc>
        <w:tc>
          <w:tcPr>
            <w:tcW w:w="709" w:type="dxa"/>
          </w:tcPr>
          <w:p w14:paraId="13E69103" w14:textId="77777777" w:rsidR="00BF7668" w:rsidRDefault="00BF7668" w:rsidP="00D75083">
            <w:pPr>
              <w:pStyle w:val="TAC"/>
            </w:pPr>
            <w:r>
              <w:t>4</w:t>
            </w:r>
          </w:p>
        </w:tc>
        <w:tc>
          <w:tcPr>
            <w:tcW w:w="709" w:type="dxa"/>
          </w:tcPr>
          <w:p w14:paraId="0F55CB54" w14:textId="77777777" w:rsidR="00BF7668" w:rsidRDefault="00BF7668" w:rsidP="00D75083">
            <w:pPr>
              <w:pStyle w:val="TAC"/>
            </w:pPr>
            <w:r>
              <w:t>3</w:t>
            </w:r>
          </w:p>
        </w:tc>
        <w:tc>
          <w:tcPr>
            <w:tcW w:w="709" w:type="dxa"/>
          </w:tcPr>
          <w:p w14:paraId="69660192" w14:textId="77777777" w:rsidR="00BF7668" w:rsidRDefault="00BF7668" w:rsidP="00D75083">
            <w:pPr>
              <w:pStyle w:val="TAC"/>
            </w:pPr>
            <w:r>
              <w:t>2</w:t>
            </w:r>
          </w:p>
        </w:tc>
        <w:tc>
          <w:tcPr>
            <w:tcW w:w="709" w:type="dxa"/>
          </w:tcPr>
          <w:p w14:paraId="095736C1" w14:textId="77777777" w:rsidR="00BF7668" w:rsidRDefault="00BF7668" w:rsidP="00D75083">
            <w:pPr>
              <w:pStyle w:val="TAC"/>
            </w:pPr>
            <w:r>
              <w:t>1</w:t>
            </w:r>
          </w:p>
        </w:tc>
        <w:tc>
          <w:tcPr>
            <w:tcW w:w="1134" w:type="dxa"/>
          </w:tcPr>
          <w:p w14:paraId="71DC2F20" w14:textId="77777777" w:rsidR="00BF7668" w:rsidRDefault="00BF7668" w:rsidP="00D75083">
            <w:pPr>
              <w:pStyle w:val="TAL"/>
            </w:pPr>
          </w:p>
        </w:tc>
      </w:tr>
      <w:tr w:rsidR="00BF7668" w14:paraId="2551BD22"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18CC8E9D" w14:textId="77777777" w:rsidR="00BF7668" w:rsidRDefault="00BF7668" w:rsidP="00D75083">
            <w:pPr>
              <w:pStyle w:val="TAC"/>
            </w:pPr>
          </w:p>
          <w:p w14:paraId="7A87D048"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474E63A6" w14:textId="77777777" w:rsidR="00BF7668" w:rsidRDefault="00BF7668" w:rsidP="00D75083">
            <w:pPr>
              <w:pStyle w:val="TAL"/>
            </w:pPr>
            <w:r>
              <w:t>octet s+7*</w:t>
            </w:r>
          </w:p>
        </w:tc>
      </w:tr>
      <w:tr w:rsidR="00BF7668" w14:paraId="49F26BF2"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BD1956C" w14:textId="77777777" w:rsidR="00BF7668" w:rsidRDefault="00BF7668" w:rsidP="00D75083">
            <w:pPr>
              <w:pStyle w:val="TAC"/>
            </w:pPr>
          </w:p>
          <w:p w14:paraId="425E226E" w14:textId="77777777" w:rsidR="00BF7668" w:rsidRDefault="00BF7668" w:rsidP="00D75083">
            <w:pPr>
              <w:pStyle w:val="TAC"/>
            </w:pPr>
            <w:r>
              <w:t>ToD sub field type ={ day of week}</w:t>
            </w:r>
          </w:p>
        </w:tc>
        <w:tc>
          <w:tcPr>
            <w:tcW w:w="1134" w:type="dxa"/>
            <w:tcBorders>
              <w:top w:val="nil"/>
              <w:left w:val="single" w:sz="6" w:space="0" w:color="auto"/>
              <w:bottom w:val="nil"/>
              <w:right w:val="nil"/>
            </w:tcBorders>
          </w:tcPr>
          <w:p w14:paraId="305BB9C4" w14:textId="77777777" w:rsidR="00BF7668" w:rsidRDefault="00BF7668" w:rsidP="00D75083">
            <w:pPr>
              <w:pStyle w:val="TAL"/>
            </w:pPr>
            <w:r>
              <w:t>octet s+8*</w:t>
            </w:r>
          </w:p>
        </w:tc>
      </w:tr>
      <w:tr w:rsidR="00BF7668" w14:paraId="69D78B97" w14:textId="77777777" w:rsidTr="00D75083">
        <w:trPr>
          <w:jc w:val="center"/>
        </w:trPr>
        <w:tc>
          <w:tcPr>
            <w:tcW w:w="708" w:type="dxa"/>
            <w:tcBorders>
              <w:top w:val="single" w:sz="6" w:space="0" w:color="auto"/>
              <w:left w:val="single" w:sz="6" w:space="0" w:color="auto"/>
              <w:bottom w:val="single" w:sz="6" w:space="0" w:color="auto"/>
              <w:right w:val="single" w:sz="6" w:space="0" w:color="auto"/>
            </w:tcBorders>
          </w:tcPr>
          <w:p w14:paraId="7423F149" w14:textId="77777777" w:rsidR="00BF7668" w:rsidRDefault="00BF7668" w:rsidP="00D75083">
            <w:pPr>
              <w:pStyle w:val="TAC"/>
            </w:pPr>
            <w:r>
              <w:t>1</w:t>
            </w:r>
          </w:p>
        </w:tc>
        <w:tc>
          <w:tcPr>
            <w:tcW w:w="709" w:type="dxa"/>
            <w:tcBorders>
              <w:top w:val="single" w:sz="6" w:space="0" w:color="auto"/>
              <w:left w:val="single" w:sz="6" w:space="0" w:color="auto"/>
              <w:bottom w:val="single" w:sz="6" w:space="0" w:color="auto"/>
              <w:right w:val="single" w:sz="6" w:space="0" w:color="auto"/>
            </w:tcBorders>
          </w:tcPr>
          <w:p w14:paraId="21EC7D93" w14:textId="77777777" w:rsidR="00BF7668" w:rsidRDefault="00BF7668" w:rsidP="00D75083">
            <w:pPr>
              <w:pStyle w:val="TAC"/>
            </w:pPr>
            <w:r>
              <w:t>Mon</w:t>
            </w:r>
          </w:p>
        </w:tc>
        <w:tc>
          <w:tcPr>
            <w:tcW w:w="709" w:type="dxa"/>
            <w:tcBorders>
              <w:top w:val="single" w:sz="6" w:space="0" w:color="auto"/>
              <w:left w:val="single" w:sz="6" w:space="0" w:color="auto"/>
              <w:bottom w:val="single" w:sz="6" w:space="0" w:color="auto"/>
              <w:right w:val="single" w:sz="6" w:space="0" w:color="auto"/>
            </w:tcBorders>
          </w:tcPr>
          <w:p w14:paraId="089A3437" w14:textId="77777777" w:rsidR="00BF7668" w:rsidRDefault="00BF7668" w:rsidP="00D75083">
            <w:pPr>
              <w:pStyle w:val="TAC"/>
            </w:pPr>
            <w:r>
              <w:t>Tue</w:t>
            </w:r>
          </w:p>
        </w:tc>
        <w:tc>
          <w:tcPr>
            <w:tcW w:w="709" w:type="dxa"/>
            <w:tcBorders>
              <w:top w:val="single" w:sz="6" w:space="0" w:color="auto"/>
              <w:left w:val="single" w:sz="6" w:space="0" w:color="auto"/>
              <w:bottom w:val="single" w:sz="6" w:space="0" w:color="auto"/>
              <w:right w:val="single" w:sz="6" w:space="0" w:color="auto"/>
            </w:tcBorders>
          </w:tcPr>
          <w:p w14:paraId="1ED1E438" w14:textId="77777777" w:rsidR="00BF7668" w:rsidRDefault="00BF7668" w:rsidP="00D75083">
            <w:pPr>
              <w:pStyle w:val="TAC"/>
            </w:pPr>
            <w:r>
              <w:t>Wed</w:t>
            </w:r>
          </w:p>
        </w:tc>
        <w:tc>
          <w:tcPr>
            <w:tcW w:w="709" w:type="dxa"/>
            <w:tcBorders>
              <w:top w:val="single" w:sz="6" w:space="0" w:color="auto"/>
              <w:left w:val="single" w:sz="6" w:space="0" w:color="auto"/>
              <w:bottom w:val="single" w:sz="6" w:space="0" w:color="auto"/>
              <w:right w:val="single" w:sz="6" w:space="0" w:color="auto"/>
            </w:tcBorders>
          </w:tcPr>
          <w:p w14:paraId="752D01B2" w14:textId="77777777" w:rsidR="00BF7668" w:rsidRDefault="00BF7668" w:rsidP="00D75083">
            <w:pPr>
              <w:pStyle w:val="TAC"/>
            </w:pPr>
            <w:r>
              <w:t>Thu</w:t>
            </w:r>
          </w:p>
        </w:tc>
        <w:tc>
          <w:tcPr>
            <w:tcW w:w="709" w:type="dxa"/>
            <w:tcBorders>
              <w:top w:val="single" w:sz="6" w:space="0" w:color="auto"/>
              <w:left w:val="single" w:sz="6" w:space="0" w:color="auto"/>
              <w:bottom w:val="single" w:sz="6" w:space="0" w:color="auto"/>
              <w:right w:val="single" w:sz="6" w:space="0" w:color="auto"/>
            </w:tcBorders>
          </w:tcPr>
          <w:p w14:paraId="5AA70332" w14:textId="77777777" w:rsidR="00BF7668" w:rsidRDefault="00BF7668" w:rsidP="00D75083">
            <w:pPr>
              <w:pStyle w:val="TAC"/>
            </w:pPr>
            <w:r>
              <w:t>Fri</w:t>
            </w:r>
          </w:p>
        </w:tc>
        <w:tc>
          <w:tcPr>
            <w:tcW w:w="709" w:type="dxa"/>
            <w:tcBorders>
              <w:top w:val="single" w:sz="6" w:space="0" w:color="auto"/>
              <w:left w:val="single" w:sz="6" w:space="0" w:color="auto"/>
              <w:bottom w:val="single" w:sz="6" w:space="0" w:color="auto"/>
              <w:right w:val="single" w:sz="6" w:space="0" w:color="auto"/>
            </w:tcBorders>
          </w:tcPr>
          <w:p w14:paraId="543286FB" w14:textId="77777777" w:rsidR="00BF7668" w:rsidRDefault="00BF7668" w:rsidP="00D75083">
            <w:pPr>
              <w:pStyle w:val="TAC"/>
            </w:pPr>
            <w:r>
              <w:t>Sat</w:t>
            </w:r>
          </w:p>
        </w:tc>
        <w:tc>
          <w:tcPr>
            <w:tcW w:w="709" w:type="dxa"/>
            <w:tcBorders>
              <w:top w:val="single" w:sz="6" w:space="0" w:color="auto"/>
              <w:left w:val="single" w:sz="6" w:space="0" w:color="auto"/>
              <w:bottom w:val="single" w:sz="6" w:space="0" w:color="auto"/>
              <w:right w:val="single" w:sz="6" w:space="0" w:color="auto"/>
            </w:tcBorders>
          </w:tcPr>
          <w:p w14:paraId="317121A7" w14:textId="77777777" w:rsidR="00BF7668" w:rsidRDefault="00BF7668" w:rsidP="00D75083">
            <w:pPr>
              <w:pStyle w:val="TAC"/>
            </w:pPr>
            <w:r>
              <w:t>Sun</w:t>
            </w:r>
          </w:p>
        </w:tc>
        <w:tc>
          <w:tcPr>
            <w:tcW w:w="1134" w:type="dxa"/>
          </w:tcPr>
          <w:p w14:paraId="5C24CEAB" w14:textId="77777777" w:rsidR="00BF7668" w:rsidRDefault="00BF7668" w:rsidP="00D75083">
            <w:pPr>
              <w:pStyle w:val="TAL"/>
            </w:pPr>
            <w:r>
              <w:t>octet s+9</w:t>
            </w:r>
          </w:p>
          <w:p w14:paraId="0B196F82" w14:textId="77777777" w:rsidR="00BF7668" w:rsidRDefault="00BF7668" w:rsidP="00D75083">
            <w:pPr>
              <w:pStyle w:val="TAL"/>
            </w:pPr>
          </w:p>
        </w:tc>
      </w:tr>
    </w:tbl>
    <w:p w14:paraId="0D1316FF" w14:textId="77777777" w:rsidR="00BF7668" w:rsidRDefault="00BF7668" w:rsidP="00BF7668">
      <w:pPr>
        <w:pStyle w:val="TF"/>
      </w:pPr>
      <w:r>
        <w:t>Figure 5.3.</w:t>
      </w:r>
      <w:r w:rsidR="00360664">
        <w:t>2</w:t>
      </w:r>
      <w:r>
        <w:t>.</w:t>
      </w:r>
      <w:r w:rsidR="00360664">
        <w:t>20</w:t>
      </w:r>
      <w:r>
        <w:t>: ToD sub field {field type = "day of the week"}</w:t>
      </w:r>
    </w:p>
    <w:p w14:paraId="3065E0C5" w14:textId="77777777" w:rsidR="000C6D50" w:rsidRDefault="000C6D50" w:rsidP="007C72E1">
      <w:pPr>
        <w:pStyle w:val="TH"/>
      </w:pPr>
      <w:r>
        <w:lastRenderedPageBreak/>
        <w:t>Table 5.3.</w:t>
      </w:r>
      <w:r w:rsidR="003734FB">
        <w:t>2</w:t>
      </w:r>
      <w:r>
        <w:t>.1: WLANSP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15"/>
        <w:gridCol w:w="15"/>
        <w:gridCol w:w="18"/>
        <w:gridCol w:w="15"/>
        <w:gridCol w:w="236"/>
        <w:gridCol w:w="284"/>
        <w:gridCol w:w="6519"/>
        <w:gridCol w:w="7"/>
        <w:gridCol w:w="15"/>
        <w:gridCol w:w="33"/>
        <w:gridCol w:w="15"/>
        <w:tblGridChange w:id="259">
          <w:tblGrid>
            <w:gridCol w:w="15"/>
            <w:gridCol w:w="15"/>
            <w:gridCol w:w="18"/>
            <w:gridCol w:w="15"/>
            <w:gridCol w:w="236"/>
            <w:gridCol w:w="284"/>
            <w:gridCol w:w="6519"/>
            <w:gridCol w:w="7"/>
            <w:gridCol w:w="15"/>
            <w:gridCol w:w="33"/>
            <w:gridCol w:w="15"/>
          </w:tblGrid>
        </w:tblGridChange>
      </w:tblGrid>
      <w:tr w:rsidR="000C6D50" w:rsidRPr="003168A2" w14:paraId="19E3AB5C"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4F6CBEE1" w14:textId="77777777" w:rsidR="000C6D50" w:rsidRPr="003168A2" w:rsidRDefault="000C6D50" w:rsidP="00573A30">
            <w:pPr>
              <w:pStyle w:val="TAL"/>
            </w:pPr>
            <w:r w:rsidRPr="003168A2">
              <w:t xml:space="preserve">Value part of the </w:t>
            </w:r>
            <w:r>
              <w:t>WLANSP informatio</w:t>
            </w:r>
            <w:r w:rsidRPr="003168A2">
              <w:t>n element (octet</w:t>
            </w:r>
            <w:r>
              <w:t>s</w:t>
            </w:r>
            <w:r w:rsidRPr="003168A2">
              <w:t xml:space="preserve"> </w:t>
            </w:r>
            <w:r>
              <w:t>4</w:t>
            </w:r>
            <w:r w:rsidRPr="003168A2">
              <w:t xml:space="preserve"> to </w:t>
            </w:r>
            <w:r w:rsidR="00AB2024">
              <w:t>x</w:t>
            </w:r>
            <w:r w:rsidRPr="003168A2">
              <w:t>)</w:t>
            </w:r>
          </w:p>
        </w:tc>
      </w:tr>
      <w:tr w:rsidR="000C6D50" w:rsidRPr="003168A2" w14:paraId="64780736"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4E31B84B" w14:textId="77777777" w:rsidR="000C6D50" w:rsidRPr="003168A2" w:rsidRDefault="000C6D50" w:rsidP="00573A30">
            <w:pPr>
              <w:pStyle w:val="TAL"/>
            </w:pPr>
            <w:bookmarkStart w:id="260" w:name="MCCQCTEMPBM_00000035"/>
          </w:p>
        </w:tc>
      </w:tr>
      <w:bookmarkEnd w:id="260"/>
      <w:tr w:rsidR="000C6D50" w:rsidRPr="003168A2" w14:paraId="477DB3F1"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BB98705" w14:textId="77777777" w:rsidR="000C6D50" w:rsidRPr="003168A2" w:rsidRDefault="000C6D50" w:rsidP="00573A30">
            <w:pPr>
              <w:pStyle w:val="TAL"/>
            </w:pPr>
            <w:r>
              <w:t>ANDSP Info type (bit 1 to 4 of octet 1) shall be set to "0001" (WLANSP)</w:t>
            </w:r>
          </w:p>
        </w:tc>
      </w:tr>
      <w:tr w:rsidR="000C6D50" w14:paraId="3B821E59" w14:textId="77777777" w:rsidTr="00342558">
        <w:tblPrEx>
          <w:tblCellMar>
            <w:top w:w="0" w:type="dxa"/>
            <w:bottom w:w="0" w:type="dxa"/>
          </w:tblCellMar>
        </w:tblPrEx>
        <w:trPr>
          <w:gridAfter w:val="2"/>
          <w:wAfter w:w="48" w:type="dxa"/>
          <w:cantSplit/>
          <w:jc w:val="center"/>
        </w:trPr>
        <w:tc>
          <w:tcPr>
            <w:tcW w:w="7124" w:type="dxa"/>
            <w:gridSpan w:val="9"/>
          </w:tcPr>
          <w:p w14:paraId="3C6CF865" w14:textId="77777777" w:rsidR="000C6D50" w:rsidRDefault="000C6D50" w:rsidP="00573A30">
            <w:pPr>
              <w:pStyle w:val="TAL"/>
            </w:pPr>
            <w:bookmarkStart w:id="261" w:name="MCCQCTEMPBM_00000036"/>
          </w:p>
        </w:tc>
      </w:tr>
      <w:bookmarkEnd w:id="261"/>
      <w:tr w:rsidR="000C6D50" w:rsidRPr="003168A2" w14:paraId="7F9F4354"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9D30624" w14:textId="77777777" w:rsidR="000C6D50" w:rsidRPr="003168A2" w:rsidRDefault="000C6D50" w:rsidP="00573A30">
            <w:pPr>
              <w:pStyle w:val="TAL"/>
            </w:pPr>
            <w:r>
              <w:t xml:space="preserve">Bits 8 to 5 of octet 1 are spare and shall be </w:t>
            </w:r>
            <w:r w:rsidR="003734FB">
              <w:t>en</w:t>
            </w:r>
            <w:r>
              <w:t>coded as zero.</w:t>
            </w:r>
          </w:p>
        </w:tc>
      </w:tr>
      <w:tr w:rsidR="000C6D50" w:rsidRPr="003168A2" w14:paraId="0517FF25"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1BE6ECD2" w14:textId="77777777" w:rsidR="000C6D50" w:rsidRPr="003168A2" w:rsidRDefault="000C6D50" w:rsidP="00573A30">
            <w:pPr>
              <w:pStyle w:val="TAL"/>
            </w:pPr>
            <w:bookmarkStart w:id="262" w:name="MCCQCTEMPBM_00000037"/>
          </w:p>
        </w:tc>
      </w:tr>
      <w:bookmarkEnd w:id="262"/>
      <w:tr w:rsidR="000C6D50" w:rsidRPr="003168A2" w14:paraId="20C247A7"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4A3F387" w14:textId="77777777" w:rsidR="000C6D50" w:rsidRPr="003168A2" w:rsidRDefault="000C6D50" w:rsidP="00573A30">
            <w:pPr>
              <w:pStyle w:val="TAL"/>
            </w:pPr>
            <w:r>
              <w:t>Length of WLANSP contents (</w:t>
            </w:r>
            <w:r w:rsidRPr="003168A2">
              <w:t>octet</w:t>
            </w:r>
            <w:r>
              <w:t>s</w:t>
            </w:r>
            <w:r w:rsidRPr="003168A2">
              <w:t xml:space="preserve"> </w:t>
            </w:r>
            <w:r>
              <w:t>2 to 3</w:t>
            </w:r>
            <w:r w:rsidRPr="003168A2">
              <w:t>)</w:t>
            </w:r>
          </w:p>
        </w:tc>
      </w:tr>
      <w:tr w:rsidR="000C6D50" w:rsidRPr="003168A2" w14:paraId="359EDCD7"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5843A1B1" w14:textId="77777777" w:rsidR="000C6D50" w:rsidRPr="003168A2" w:rsidRDefault="000C6D50" w:rsidP="00573A30">
            <w:pPr>
              <w:pStyle w:val="TAL"/>
            </w:pPr>
            <w:bookmarkStart w:id="263" w:name="MCCQCTEMPBM_00000038"/>
          </w:p>
        </w:tc>
      </w:tr>
      <w:bookmarkEnd w:id="263"/>
      <w:tr w:rsidR="00AB2024" w:rsidRPr="003168A2" w14:paraId="31961A94"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2A8B0045" w14:textId="77777777" w:rsidR="00AB2024" w:rsidRPr="003168A2" w:rsidRDefault="00AB2024" w:rsidP="00551E2D">
            <w:pPr>
              <w:pStyle w:val="TAL"/>
            </w:pPr>
            <w:r>
              <w:t>Length of WLANSP rule (octets 4 to 5)</w:t>
            </w:r>
          </w:p>
        </w:tc>
      </w:tr>
      <w:tr w:rsidR="00AB2024" w:rsidRPr="003168A2" w14:paraId="4DFCF79D"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6866C7D" w14:textId="77777777" w:rsidR="00AB2024" w:rsidRPr="003168A2" w:rsidRDefault="00AB2024" w:rsidP="00573A30">
            <w:pPr>
              <w:pStyle w:val="TAL"/>
            </w:pPr>
            <w:bookmarkStart w:id="264" w:name="MCCQCTEMPBM_00000039"/>
          </w:p>
        </w:tc>
      </w:tr>
      <w:bookmarkEnd w:id="264"/>
      <w:tr w:rsidR="000C6D50" w:rsidRPr="003168A2" w14:paraId="2364E025"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CB413B4" w14:textId="77777777" w:rsidR="000C6D50" w:rsidRPr="003168A2" w:rsidRDefault="000C6D50" w:rsidP="00573A30">
            <w:pPr>
              <w:pStyle w:val="TAL"/>
            </w:pPr>
            <w:r>
              <w:t xml:space="preserve">Rule Identifier (octet </w:t>
            </w:r>
            <w:r w:rsidR="00AB2024">
              <w:t>6</w:t>
            </w:r>
            <w:r>
              <w:t>)</w:t>
            </w:r>
          </w:p>
        </w:tc>
      </w:tr>
      <w:tr w:rsidR="000C6D50" w:rsidRPr="003168A2" w14:paraId="0D9D80BF"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FF7B9BD" w14:textId="77777777" w:rsidR="000C6D50" w:rsidRPr="003168A2" w:rsidRDefault="000C6D50" w:rsidP="00573A30">
            <w:pPr>
              <w:pStyle w:val="TAL"/>
            </w:pPr>
            <w:bookmarkStart w:id="265" w:name="MCCQCTEMPBM_00000040"/>
          </w:p>
        </w:tc>
      </w:tr>
      <w:bookmarkEnd w:id="265"/>
      <w:tr w:rsidR="000C6D50" w:rsidRPr="003168A2" w:rsidDel="00F33BAB" w14:paraId="169416C9"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E60E73E" w14:textId="77777777" w:rsidR="000C6D50" w:rsidRPr="003168A2" w:rsidDel="00F33BAB" w:rsidRDefault="000C6D50" w:rsidP="00573A30">
            <w:pPr>
              <w:pStyle w:val="TAL"/>
            </w:pPr>
            <w:r w:rsidRPr="00E26CE4">
              <w:t xml:space="preserve">This field contains the binary encoding of the </w:t>
            </w:r>
            <w:r>
              <w:t>WLANSP rule identifier</w:t>
            </w:r>
          </w:p>
        </w:tc>
      </w:tr>
      <w:tr w:rsidR="000C6D50" w:rsidRPr="003168A2" w14:paraId="4C0FF8CF"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4A3AC7CE" w14:textId="77777777" w:rsidR="000C6D50" w:rsidRPr="003168A2" w:rsidRDefault="000C6D50" w:rsidP="00573A30">
            <w:pPr>
              <w:pStyle w:val="TAL"/>
            </w:pPr>
            <w:bookmarkStart w:id="266" w:name="MCCQCTEMPBM_00000041"/>
          </w:p>
        </w:tc>
      </w:tr>
      <w:bookmarkEnd w:id="266"/>
      <w:tr w:rsidR="000C6D50" w:rsidRPr="003168A2" w14:paraId="0A4F2E90"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1BC90846" w14:textId="77777777" w:rsidR="000C6D50" w:rsidRPr="003168A2" w:rsidRDefault="000C6D50" w:rsidP="00573A30">
            <w:pPr>
              <w:pStyle w:val="TAL"/>
            </w:pPr>
            <w:r>
              <w:t xml:space="preserve">Rule priority (octet </w:t>
            </w:r>
            <w:r w:rsidR="00AB2024">
              <w:t>7</w:t>
            </w:r>
            <w:r>
              <w:t>)</w:t>
            </w:r>
          </w:p>
        </w:tc>
      </w:tr>
      <w:tr w:rsidR="00AB2024" w:rsidRPr="003168A2" w14:paraId="6DE7ED6E"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1ABA0895" w14:textId="77777777" w:rsidR="00AB2024" w:rsidRPr="003168A2" w:rsidRDefault="00AB2024" w:rsidP="00551E2D">
            <w:pPr>
              <w:pStyle w:val="TAL"/>
            </w:pPr>
            <w:bookmarkStart w:id="267" w:name="MCCQCTEMPBM_00000042"/>
          </w:p>
        </w:tc>
      </w:tr>
      <w:bookmarkEnd w:id="267"/>
      <w:tr w:rsidR="00AB2024" w:rsidRPr="003168A2" w:rsidDel="00F33BAB" w14:paraId="2A801DD2"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58C82BA" w14:textId="77777777" w:rsidR="00AB2024" w:rsidRPr="003168A2" w:rsidDel="00F33BAB" w:rsidRDefault="00AB2024" w:rsidP="00551E2D">
            <w:pPr>
              <w:pStyle w:val="TAL"/>
            </w:pPr>
            <w:r w:rsidRPr="00E26CE4">
              <w:t xml:space="preserve">This field contains the binary encoding of the </w:t>
            </w:r>
            <w:r>
              <w:t>WLANSP rule priority</w:t>
            </w:r>
          </w:p>
        </w:tc>
      </w:tr>
      <w:tr w:rsidR="000C6D50" w:rsidRPr="003168A2" w14:paraId="23072D4E"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1004CBB2" w14:textId="77777777" w:rsidR="000C6D50" w:rsidRPr="003168A2" w:rsidRDefault="000C6D50" w:rsidP="00573A30">
            <w:pPr>
              <w:pStyle w:val="TAL"/>
            </w:pPr>
            <w:bookmarkStart w:id="268" w:name="MCCQCTEMPBM_00000043"/>
          </w:p>
        </w:tc>
      </w:tr>
      <w:bookmarkEnd w:id="268"/>
      <w:tr w:rsidR="00AB2024" w:rsidRPr="003168A2" w14:paraId="7241C179"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561C14E" w14:textId="77777777" w:rsidR="00AB2024" w:rsidRPr="003168A2" w:rsidRDefault="00AB2024" w:rsidP="00551E2D">
            <w:pPr>
              <w:pStyle w:val="TAL"/>
            </w:pPr>
            <w:r>
              <w:t>Spare bits and shall be encoded as zero (bits 1 to 2 of octet 8)</w:t>
            </w:r>
          </w:p>
        </w:tc>
      </w:tr>
      <w:tr w:rsidR="00AB2024" w:rsidRPr="003168A2" w14:paraId="51EB37E7"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5FA82DA0" w14:textId="77777777" w:rsidR="00AB2024" w:rsidRPr="003168A2" w:rsidRDefault="00AB2024" w:rsidP="00551E2D">
            <w:pPr>
              <w:pStyle w:val="TAL"/>
            </w:pPr>
            <w:bookmarkStart w:id="269" w:name="MCCQCTEMPBM_00000044"/>
          </w:p>
        </w:tc>
      </w:tr>
      <w:bookmarkEnd w:id="269"/>
      <w:tr w:rsidR="00AB2024" w:rsidRPr="003168A2" w14:paraId="0B1E99D9"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47CC7E85" w14:textId="77777777" w:rsidR="00AB2024" w:rsidRPr="003168A2" w:rsidRDefault="00AB2024" w:rsidP="00551E2D">
            <w:pPr>
              <w:pStyle w:val="TAL"/>
            </w:pPr>
            <w:r>
              <w:t>Time of day index (bit 3 of octet 8)</w:t>
            </w:r>
          </w:p>
        </w:tc>
      </w:tr>
      <w:tr w:rsidR="00AB2024" w:rsidRPr="003168A2" w14:paraId="2A86393A"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3000D208" w14:textId="77777777" w:rsidR="00AB2024" w:rsidRDefault="00AB2024" w:rsidP="00551E2D">
            <w:pPr>
              <w:pStyle w:val="TAL"/>
            </w:pPr>
            <w:r>
              <w:t>Bit</w:t>
            </w:r>
          </w:p>
        </w:tc>
      </w:tr>
      <w:tr w:rsidR="00AB2024" w:rsidRPr="003168A2" w14:paraId="525AF8FE"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50BF621E" w14:textId="77777777" w:rsidTr="007C72E1">
              <w:trPr>
                <w:cantSplit/>
                <w:jc w:val="center"/>
              </w:trPr>
              <w:tc>
                <w:tcPr>
                  <w:tcW w:w="284" w:type="dxa"/>
                  <w:shd w:val="clear" w:color="auto" w:fill="FFFFFF"/>
                </w:tcPr>
                <w:p w14:paraId="7A4E2202" w14:textId="77777777" w:rsidR="00AB2024" w:rsidRPr="00A16911" w:rsidRDefault="00AB2024" w:rsidP="00551E2D">
                  <w:pPr>
                    <w:pStyle w:val="TAH"/>
                  </w:pPr>
                  <w:r>
                    <w:t>3</w:t>
                  </w:r>
                </w:p>
              </w:tc>
              <w:tc>
                <w:tcPr>
                  <w:tcW w:w="284" w:type="dxa"/>
                  <w:shd w:val="clear" w:color="auto" w:fill="FFFFFF"/>
                </w:tcPr>
                <w:p w14:paraId="227BB2EB" w14:textId="77777777" w:rsidR="00AB2024" w:rsidRPr="003168A2" w:rsidRDefault="00AB2024" w:rsidP="00551E2D">
                  <w:pPr>
                    <w:pStyle w:val="TAH"/>
                  </w:pPr>
                </w:p>
              </w:tc>
              <w:tc>
                <w:tcPr>
                  <w:tcW w:w="6519" w:type="dxa"/>
                  <w:shd w:val="clear" w:color="auto" w:fill="FFFFFF"/>
                </w:tcPr>
                <w:p w14:paraId="7E8BB583" w14:textId="77777777" w:rsidR="00AB2024" w:rsidRPr="003168A2" w:rsidRDefault="00AB2024" w:rsidP="00551E2D">
                  <w:pPr>
                    <w:pStyle w:val="TAL"/>
                  </w:pPr>
                </w:p>
              </w:tc>
            </w:tr>
            <w:tr w:rsidR="00AB2024" w14:paraId="1F24B184" w14:textId="77777777" w:rsidTr="007C72E1">
              <w:trPr>
                <w:cantSplit/>
                <w:jc w:val="center"/>
              </w:trPr>
              <w:tc>
                <w:tcPr>
                  <w:tcW w:w="284" w:type="dxa"/>
                  <w:shd w:val="clear" w:color="auto" w:fill="FFFFFF"/>
                </w:tcPr>
                <w:p w14:paraId="5923F8BB" w14:textId="77777777" w:rsidR="00AB2024" w:rsidRPr="003168A2" w:rsidRDefault="00AB2024" w:rsidP="00551E2D">
                  <w:pPr>
                    <w:pStyle w:val="TAC"/>
                  </w:pPr>
                  <w:r w:rsidRPr="003168A2">
                    <w:t>0</w:t>
                  </w:r>
                </w:p>
              </w:tc>
              <w:tc>
                <w:tcPr>
                  <w:tcW w:w="284" w:type="dxa"/>
                  <w:shd w:val="clear" w:color="auto" w:fill="FFFFFF"/>
                </w:tcPr>
                <w:p w14:paraId="540A03FC" w14:textId="77777777" w:rsidR="00AB2024" w:rsidRPr="003168A2" w:rsidRDefault="00AB2024" w:rsidP="00551E2D">
                  <w:pPr>
                    <w:pStyle w:val="TAC"/>
                  </w:pPr>
                </w:p>
              </w:tc>
              <w:tc>
                <w:tcPr>
                  <w:tcW w:w="6519" w:type="dxa"/>
                  <w:shd w:val="clear" w:color="auto" w:fill="FFFFFF"/>
                </w:tcPr>
                <w:p w14:paraId="1F47C386" w14:textId="77777777" w:rsidR="00AB2024" w:rsidRDefault="00AB2024" w:rsidP="00551E2D">
                  <w:pPr>
                    <w:pStyle w:val="TAL"/>
                  </w:pPr>
                  <w:r>
                    <w:rPr>
                      <w:lang w:eastAsia="ko-KR"/>
                    </w:rPr>
                    <w:t>WLANSP rule does not include</w:t>
                  </w:r>
                  <w:r>
                    <w:t xml:space="preserve"> time of day information</w:t>
                  </w:r>
                </w:p>
              </w:tc>
            </w:tr>
            <w:tr w:rsidR="00AB2024" w14:paraId="5A3173C2" w14:textId="77777777" w:rsidTr="007C72E1">
              <w:trPr>
                <w:cantSplit/>
                <w:jc w:val="center"/>
              </w:trPr>
              <w:tc>
                <w:tcPr>
                  <w:tcW w:w="284" w:type="dxa"/>
                  <w:shd w:val="clear" w:color="auto" w:fill="FFFFFF"/>
                </w:tcPr>
                <w:p w14:paraId="5DBAD384" w14:textId="77777777" w:rsidR="00AB2024" w:rsidRPr="003168A2" w:rsidRDefault="00AB2024" w:rsidP="00551E2D">
                  <w:pPr>
                    <w:pStyle w:val="TAC"/>
                  </w:pPr>
                  <w:r>
                    <w:rPr>
                      <w:lang w:eastAsia="ko-KR"/>
                    </w:rPr>
                    <w:t>1</w:t>
                  </w:r>
                </w:p>
              </w:tc>
              <w:tc>
                <w:tcPr>
                  <w:tcW w:w="284" w:type="dxa"/>
                  <w:shd w:val="clear" w:color="auto" w:fill="FFFFFF"/>
                </w:tcPr>
                <w:p w14:paraId="6351627E" w14:textId="77777777" w:rsidR="00AB2024" w:rsidRPr="003168A2" w:rsidRDefault="00AB2024" w:rsidP="00551E2D">
                  <w:pPr>
                    <w:pStyle w:val="TAC"/>
                  </w:pPr>
                </w:p>
              </w:tc>
              <w:tc>
                <w:tcPr>
                  <w:tcW w:w="6519" w:type="dxa"/>
                  <w:shd w:val="clear" w:color="auto" w:fill="FFFFFF"/>
                </w:tcPr>
                <w:p w14:paraId="443C590F" w14:textId="77777777" w:rsidR="00AB2024" w:rsidRDefault="00AB2024" w:rsidP="00551E2D">
                  <w:pPr>
                    <w:pStyle w:val="TAL"/>
                  </w:pPr>
                  <w:r>
                    <w:rPr>
                      <w:lang w:eastAsia="ko-KR"/>
                    </w:rPr>
                    <w:t xml:space="preserve">WLANSP rule includes </w:t>
                  </w:r>
                  <w:r>
                    <w:t>time of day information</w:t>
                  </w:r>
                </w:p>
              </w:tc>
            </w:tr>
          </w:tbl>
          <w:p w14:paraId="3632B51D" w14:textId="77777777" w:rsidR="00AB2024" w:rsidRDefault="00AB2024" w:rsidP="00551E2D">
            <w:pPr>
              <w:pStyle w:val="TAL"/>
            </w:pPr>
          </w:p>
        </w:tc>
      </w:tr>
      <w:tr w:rsidR="00AB2024" w:rsidRPr="003168A2" w14:paraId="682C890C"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70F11DA" w14:textId="77777777" w:rsidR="00AB2024" w:rsidRDefault="00AB2024" w:rsidP="00551E2D">
            <w:pPr>
              <w:pStyle w:val="TAL"/>
            </w:pPr>
            <w:bookmarkStart w:id="270" w:name="MCCQCTEMPBM_00000045"/>
          </w:p>
        </w:tc>
      </w:tr>
      <w:bookmarkEnd w:id="270"/>
      <w:tr w:rsidR="00AB2024" w:rsidRPr="003168A2" w14:paraId="019FB8C0"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F927BB0" w14:textId="77777777" w:rsidR="00AB2024" w:rsidRPr="003168A2" w:rsidRDefault="00AB2024" w:rsidP="00551E2D">
            <w:pPr>
              <w:pStyle w:val="TAL"/>
            </w:pPr>
            <w:r>
              <w:t>Geo location index (bit 4 of octet 8)</w:t>
            </w:r>
          </w:p>
        </w:tc>
      </w:tr>
      <w:tr w:rsidR="00AB2024" w:rsidRPr="003168A2" w14:paraId="1C671835"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77F5EDC" w14:textId="77777777" w:rsidR="00AB2024" w:rsidRDefault="00AB2024" w:rsidP="00551E2D">
            <w:pPr>
              <w:pStyle w:val="TAL"/>
            </w:pPr>
            <w:r>
              <w:t>Bit</w:t>
            </w:r>
          </w:p>
        </w:tc>
      </w:tr>
      <w:tr w:rsidR="00AB2024" w:rsidRPr="003168A2" w14:paraId="2E2BA6C7"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0E9C3FB3" w14:textId="77777777" w:rsidTr="00551E2D">
              <w:trPr>
                <w:cantSplit/>
                <w:jc w:val="center"/>
              </w:trPr>
              <w:tc>
                <w:tcPr>
                  <w:tcW w:w="284" w:type="dxa"/>
                  <w:shd w:val="clear" w:color="auto" w:fill="FFFFFF"/>
                </w:tcPr>
                <w:p w14:paraId="3A1878FA" w14:textId="77777777" w:rsidR="00AB2024" w:rsidRPr="00A16911" w:rsidRDefault="00AB2024" w:rsidP="00551E2D">
                  <w:pPr>
                    <w:pStyle w:val="TAH"/>
                  </w:pPr>
                  <w:r>
                    <w:t>4</w:t>
                  </w:r>
                </w:p>
              </w:tc>
              <w:tc>
                <w:tcPr>
                  <w:tcW w:w="284" w:type="dxa"/>
                  <w:shd w:val="clear" w:color="auto" w:fill="FFFFFF"/>
                </w:tcPr>
                <w:p w14:paraId="57E5F2D9" w14:textId="77777777" w:rsidR="00AB2024" w:rsidRPr="003168A2" w:rsidRDefault="00AB2024" w:rsidP="00551E2D">
                  <w:pPr>
                    <w:pStyle w:val="TAH"/>
                  </w:pPr>
                </w:p>
              </w:tc>
              <w:tc>
                <w:tcPr>
                  <w:tcW w:w="6519" w:type="dxa"/>
                  <w:shd w:val="clear" w:color="auto" w:fill="FFFFFF"/>
                </w:tcPr>
                <w:p w14:paraId="2BA25B7B" w14:textId="77777777" w:rsidR="00AB2024" w:rsidRPr="003168A2" w:rsidRDefault="00AB2024" w:rsidP="00551E2D">
                  <w:pPr>
                    <w:pStyle w:val="TAL"/>
                  </w:pPr>
                </w:p>
              </w:tc>
            </w:tr>
            <w:tr w:rsidR="00AB2024" w14:paraId="7D2325C1" w14:textId="77777777" w:rsidTr="00551E2D">
              <w:trPr>
                <w:cantSplit/>
                <w:jc w:val="center"/>
              </w:trPr>
              <w:tc>
                <w:tcPr>
                  <w:tcW w:w="284" w:type="dxa"/>
                  <w:shd w:val="clear" w:color="auto" w:fill="FFFFFF"/>
                </w:tcPr>
                <w:p w14:paraId="1B446A7B" w14:textId="77777777" w:rsidR="00AB2024" w:rsidRPr="003168A2" w:rsidRDefault="00AB2024" w:rsidP="00551E2D">
                  <w:pPr>
                    <w:pStyle w:val="TAC"/>
                  </w:pPr>
                  <w:r w:rsidRPr="003168A2">
                    <w:t>0</w:t>
                  </w:r>
                </w:p>
              </w:tc>
              <w:tc>
                <w:tcPr>
                  <w:tcW w:w="284" w:type="dxa"/>
                  <w:shd w:val="clear" w:color="auto" w:fill="FFFFFF"/>
                </w:tcPr>
                <w:p w14:paraId="2AB5A9DB" w14:textId="77777777" w:rsidR="00AB2024" w:rsidRPr="003168A2" w:rsidRDefault="00AB2024" w:rsidP="00551E2D">
                  <w:pPr>
                    <w:pStyle w:val="TAC"/>
                  </w:pPr>
                </w:p>
              </w:tc>
              <w:tc>
                <w:tcPr>
                  <w:tcW w:w="6519" w:type="dxa"/>
                  <w:shd w:val="clear" w:color="auto" w:fill="FFFFFF"/>
                </w:tcPr>
                <w:p w14:paraId="164200BE" w14:textId="77777777" w:rsidR="00AB2024" w:rsidRDefault="00AB2024" w:rsidP="00551E2D">
                  <w:pPr>
                    <w:pStyle w:val="TAL"/>
                  </w:pPr>
                  <w:r>
                    <w:rPr>
                      <w:lang w:eastAsia="ko-KR"/>
                    </w:rPr>
                    <w:t xml:space="preserve">WLANSP rule </w:t>
                  </w:r>
                  <w:r>
                    <w:t>does not include Geo location information</w:t>
                  </w:r>
                </w:p>
              </w:tc>
            </w:tr>
            <w:tr w:rsidR="00AB2024" w14:paraId="6C676C23" w14:textId="77777777" w:rsidTr="00551E2D">
              <w:trPr>
                <w:cantSplit/>
                <w:jc w:val="center"/>
              </w:trPr>
              <w:tc>
                <w:tcPr>
                  <w:tcW w:w="284" w:type="dxa"/>
                  <w:shd w:val="clear" w:color="auto" w:fill="FFFFFF"/>
                </w:tcPr>
                <w:p w14:paraId="486C47D0" w14:textId="77777777" w:rsidR="00AB2024" w:rsidRPr="003168A2" w:rsidRDefault="00AB2024" w:rsidP="00551E2D">
                  <w:pPr>
                    <w:pStyle w:val="TAC"/>
                  </w:pPr>
                  <w:r>
                    <w:rPr>
                      <w:lang w:eastAsia="ko-KR"/>
                    </w:rPr>
                    <w:t>1</w:t>
                  </w:r>
                </w:p>
              </w:tc>
              <w:tc>
                <w:tcPr>
                  <w:tcW w:w="284" w:type="dxa"/>
                  <w:shd w:val="clear" w:color="auto" w:fill="FFFFFF"/>
                </w:tcPr>
                <w:p w14:paraId="7D0BC336" w14:textId="77777777" w:rsidR="00AB2024" w:rsidRPr="003168A2" w:rsidRDefault="00AB2024" w:rsidP="00551E2D">
                  <w:pPr>
                    <w:pStyle w:val="TAC"/>
                  </w:pPr>
                </w:p>
              </w:tc>
              <w:tc>
                <w:tcPr>
                  <w:tcW w:w="6519" w:type="dxa"/>
                  <w:shd w:val="clear" w:color="auto" w:fill="FFFFFF"/>
                </w:tcPr>
                <w:p w14:paraId="474CE7DA" w14:textId="77777777" w:rsidR="00AB2024" w:rsidRDefault="00AB2024" w:rsidP="00551E2D">
                  <w:pPr>
                    <w:pStyle w:val="TAL"/>
                  </w:pPr>
                  <w:r>
                    <w:rPr>
                      <w:lang w:eastAsia="ko-KR"/>
                    </w:rPr>
                    <w:t xml:space="preserve">WLANSP rule includes </w:t>
                  </w:r>
                  <w:r>
                    <w:t>Geo location information</w:t>
                  </w:r>
                </w:p>
              </w:tc>
            </w:tr>
          </w:tbl>
          <w:p w14:paraId="56AC61AA" w14:textId="77777777" w:rsidR="00AB2024" w:rsidRDefault="00AB2024" w:rsidP="00551E2D">
            <w:pPr>
              <w:pStyle w:val="TAL"/>
            </w:pPr>
          </w:p>
        </w:tc>
      </w:tr>
      <w:tr w:rsidR="00AB2024" w:rsidRPr="003168A2" w14:paraId="205B79A4"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5BA9E8F9" w14:textId="77777777" w:rsidR="00AB2024" w:rsidRDefault="00AB2024" w:rsidP="00551E2D">
            <w:pPr>
              <w:pStyle w:val="TAL"/>
            </w:pPr>
            <w:bookmarkStart w:id="271" w:name="MCCQCTEMPBM_00000046"/>
          </w:p>
        </w:tc>
      </w:tr>
      <w:bookmarkEnd w:id="271"/>
      <w:tr w:rsidR="00AB2024" w:rsidRPr="003168A2" w14:paraId="3AABEFD5"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056529B" w14:textId="77777777" w:rsidR="00AB2024" w:rsidRDefault="00AB2024" w:rsidP="00551E2D">
            <w:pPr>
              <w:pStyle w:val="TAL"/>
            </w:pPr>
            <w:r>
              <w:t>WLAN location index (bit 5 of octet 8)</w:t>
            </w:r>
          </w:p>
        </w:tc>
      </w:tr>
      <w:tr w:rsidR="00AB2024" w:rsidRPr="003168A2" w14:paraId="6F0E84C6"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11C8B07" w14:textId="77777777" w:rsidR="00AB2024" w:rsidRDefault="00AB2024" w:rsidP="00551E2D">
            <w:pPr>
              <w:pStyle w:val="TAL"/>
            </w:pPr>
            <w:r>
              <w:t>Bit</w:t>
            </w:r>
          </w:p>
        </w:tc>
      </w:tr>
      <w:tr w:rsidR="00AB2024" w:rsidRPr="003168A2" w14:paraId="2A9B52E8"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713F0B9C" w14:textId="77777777" w:rsidTr="00551E2D">
              <w:trPr>
                <w:cantSplit/>
                <w:jc w:val="center"/>
              </w:trPr>
              <w:tc>
                <w:tcPr>
                  <w:tcW w:w="284" w:type="dxa"/>
                  <w:shd w:val="clear" w:color="auto" w:fill="FFFFFF"/>
                </w:tcPr>
                <w:p w14:paraId="1B089C3D" w14:textId="77777777" w:rsidR="00AB2024" w:rsidRPr="00A16911" w:rsidRDefault="00AB2024" w:rsidP="00551E2D">
                  <w:pPr>
                    <w:pStyle w:val="TAH"/>
                  </w:pPr>
                  <w:r>
                    <w:t>5</w:t>
                  </w:r>
                </w:p>
              </w:tc>
              <w:tc>
                <w:tcPr>
                  <w:tcW w:w="284" w:type="dxa"/>
                  <w:shd w:val="clear" w:color="auto" w:fill="FFFFFF"/>
                </w:tcPr>
                <w:p w14:paraId="345E90D3" w14:textId="77777777" w:rsidR="00AB2024" w:rsidRPr="003168A2" w:rsidRDefault="00AB2024" w:rsidP="00551E2D">
                  <w:pPr>
                    <w:pStyle w:val="TAH"/>
                  </w:pPr>
                </w:p>
              </w:tc>
              <w:tc>
                <w:tcPr>
                  <w:tcW w:w="6519" w:type="dxa"/>
                  <w:shd w:val="clear" w:color="auto" w:fill="FFFFFF"/>
                </w:tcPr>
                <w:p w14:paraId="2AE6BF20" w14:textId="77777777" w:rsidR="00AB2024" w:rsidRPr="003168A2" w:rsidRDefault="00AB2024" w:rsidP="00551E2D">
                  <w:pPr>
                    <w:pStyle w:val="TAL"/>
                  </w:pPr>
                </w:p>
              </w:tc>
            </w:tr>
            <w:tr w:rsidR="00AB2024" w14:paraId="79F56E58" w14:textId="77777777" w:rsidTr="00551E2D">
              <w:trPr>
                <w:cantSplit/>
                <w:jc w:val="center"/>
              </w:trPr>
              <w:tc>
                <w:tcPr>
                  <w:tcW w:w="284" w:type="dxa"/>
                  <w:shd w:val="clear" w:color="auto" w:fill="FFFFFF"/>
                </w:tcPr>
                <w:p w14:paraId="1AAD4979" w14:textId="77777777" w:rsidR="00AB2024" w:rsidRPr="003168A2" w:rsidRDefault="00AB2024" w:rsidP="00551E2D">
                  <w:pPr>
                    <w:pStyle w:val="TAC"/>
                  </w:pPr>
                  <w:r w:rsidRPr="003168A2">
                    <w:t>0</w:t>
                  </w:r>
                </w:p>
              </w:tc>
              <w:tc>
                <w:tcPr>
                  <w:tcW w:w="284" w:type="dxa"/>
                  <w:shd w:val="clear" w:color="auto" w:fill="FFFFFF"/>
                </w:tcPr>
                <w:p w14:paraId="04E86CB8" w14:textId="77777777" w:rsidR="00AB2024" w:rsidRPr="003168A2" w:rsidRDefault="00AB2024" w:rsidP="00551E2D">
                  <w:pPr>
                    <w:pStyle w:val="TAC"/>
                  </w:pPr>
                </w:p>
              </w:tc>
              <w:tc>
                <w:tcPr>
                  <w:tcW w:w="6519" w:type="dxa"/>
                  <w:shd w:val="clear" w:color="auto" w:fill="FFFFFF"/>
                </w:tcPr>
                <w:p w14:paraId="639F8670" w14:textId="77777777" w:rsidR="00AB2024" w:rsidRDefault="00AB2024" w:rsidP="00551E2D">
                  <w:pPr>
                    <w:pStyle w:val="TAL"/>
                  </w:pPr>
                  <w:r>
                    <w:rPr>
                      <w:lang w:eastAsia="ko-KR"/>
                    </w:rPr>
                    <w:t xml:space="preserve">WLANSP rule </w:t>
                  </w:r>
                  <w:r w:rsidRPr="00364623">
                    <w:t xml:space="preserve">is </w:t>
                  </w:r>
                  <w:r>
                    <w:t>not for WLAN location</w:t>
                  </w:r>
                </w:p>
              </w:tc>
            </w:tr>
            <w:tr w:rsidR="00AB2024" w14:paraId="2F7032C6" w14:textId="77777777" w:rsidTr="00551E2D">
              <w:trPr>
                <w:cantSplit/>
                <w:jc w:val="center"/>
              </w:trPr>
              <w:tc>
                <w:tcPr>
                  <w:tcW w:w="284" w:type="dxa"/>
                  <w:shd w:val="clear" w:color="auto" w:fill="FFFFFF"/>
                </w:tcPr>
                <w:p w14:paraId="5797293E" w14:textId="77777777" w:rsidR="00AB2024" w:rsidRPr="003168A2" w:rsidRDefault="00AB2024" w:rsidP="00551E2D">
                  <w:pPr>
                    <w:pStyle w:val="TAC"/>
                  </w:pPr>
                  <w:r>
                    <w:rPr>
                      <w:lang w:eastAsia="ko-KR"/>
                    </w:rPr>
                    <w:t>1</w:t>
                  </w:r>
                </w:p>
              </w:tc>
              <w:tc>
                <w:tcPr>
                  <w:tcW w:w="284" w:type="dxa"/>
                  <w:shd w:val="clear" w:color="auto" w:fill="FFFFFF"/>
                </w:tcPr>
                <w:p w14:paraId="5D16125A" w14:textId="77777777" w:rsidR="00AB2024" w:rsidRPr="003168A2" w:rsidRDefault="00AB2024" w:rsidP="00551E2D">
                  <w:pPr>
                    <w:pStyle w:val="TAC"/>
                  </w:pPr>
                </w:p>
              </w:tc>
              <w:tc>
                <w:tcPr>
                  <w:tcW w:w="6519" w:type="dxa"/>
                  <w:shd w:val="clear" w:color="auto" w:fill="FFFFFF"/>
                </w:tcPr>
                <w:p w14:paraId="32CAF6F0" w14:textId="77777777" w:rsidR="00AB2024" w:rsidRDefault="00AB2024" w:rsidP="00551E2D">
                  <w:pPr>
                    <w:pStyle w:val="TAL"/>
                  </w:pPr>
                  <w:r>
                    <w:rPr>
                      <w:lang w:eastAsia="ko-KR"/>
                    </w:rPr>
                    <w:t xml:space="preserve">WLANSP rule </w:t>
                  </w:r>
                  <w:r>
                    <w:t>is for WLAN location</w:t>
                  </w:r>
                </w:p>
              </w:tc>
            </w:tr>
          </w:tbl>
          <w:p w14:paraId="7E58AABF" w14:textId="77777777" w:rsidR="00AB2024" w:rsidRDefault="00AB2024" w:rsidP="00551E2D">
            <w:pPr>
              <w:pStyle w:val="TAL"/>
            </w:pPr>
          </w:p>
        </w:tc>
      </w:tr>
      <w:tr w:rsidR="00AB2024" w:rsidRPr="003168A2" w14:paraId="55A374BB"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23C848F4" w14:textId="77777777" w:rsidR="00AB2024" w:rsidRPr="003168A2" w:rsidRDefault="00AB2024" w:rsidP="00551E2D">
            <w:pPr>
              <w:pStyle w:val="TAL"/>
            </w:pPr>
            <w:bookmarkStart w:id="272" w:name="MCCQCTEMPBM_00000047"/>
          </w:p>
        </w:tc>
      </w:tr>
      <w:bookmarkEnd w:id="272"/>
      <w:tr w:rsidR="00AB2024" w:rsidRPr="003168A2" w14:paraId="03FA27DC"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AC21DB2" w14:textId="77777777" w:rsidR="00AB2024" w:rsidRPr="003168A2" w:rsidRDefault="00AB2024" w:rsidP="00551E2D">
            <w:pPr>
              <w:pStyle w:val="TAL"/>
            </w:pPr>
            <w:r>
              <w:t>3GPP location index (bit 6 of octet 8)</w:t>
            </w:r>
          </w:p>
        </w:tc>
      </w:tr>
      <w:tr w:rsidR="00AB2024" w:rsidRPr="003168A2" w14:paraId="284064A0"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2ED7CF81" w14:textId="77777777" w:rsidR="00AB2024" w:rsidRDefault="00AB2024" w:rsidP="00551E2D">
            <w:pPr>
              <w:pStyle w:val="TAL"/>
            </w:pPr>
            <w:r>
              <w:t>Bit</w:t>
            </w:r>
          </w:p>
        </w:tc>
      </w:tr>
      <w:tr w:rsidR="00AB2024" w:rsidRPr="003168A2" w14:paraId="1DA19B0F"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57344E0A" w14:textId="77777777" w:rsidTr="00551E2D">
              <w:trPr>
                <w:cantSplit/>
                <w:jc w:val="center"/>
              </w:trPr>
              <w:tc>
                <w:tcPr>
                  <w:tcW w:w="284" w:type="dxa"/>
                  <w:shd w:val="clear" w:color="auto" w:fill="FFFFFF"/>
                </w:tcPr>
                <w:p w14:paraId="49612305" w14:textId="77777777" w:rsidR="00AB2024" w:rsidRPr="00A16911" w:rsidRDefault="00AB2024" w:rsidP="00551E2D">
                  <w:pPr>
                    <w:pStyle w:val="TAH"/>
                  </w:pPr>
                  <w:r>
                    <w:t>6</w:t>
                  </w:r>
                </w:p>
              </w:tc>
              <w:tc>
                <w:tcPr>
                  <w:tcW w:w="284" w:type="dxa"/>
                  <w:shd w:val="clear" w:color="auto" w:fill="FFFFFF"/>
                </w:tcPr>
                <w:p w14:paraId="2E8948F0" w14:textId="77777777" w:rsidR="00AB2024" w:rsidRPr="003168A2" w:rsidRDefault="00AB2024" w:rsidP="00551E2D">
                  <w:pPr>
                    <w:pStyle w:val="TAH"/>
                  </w:pPr>
                </w:p>
              </w:tc>
              <w:tc>
                <w:tcPr>
                  <w:tcW w:w="6519" w:type="dxa"/>
                  <w:shd w:val="clear" w:color="auto" w:fill="FFFFFF"/>
                </w:tcPr>
                <w:p w14:paraId="63BFFC06" w14:textId="77777777" w:rsidR="00AB2024" w:rsidRPr="003168A2" w:rsidRDefault="00AB2024" w:rsidP="00551E2D">
                  <w:pPr>
                    <w:pStyle w:val="TAL"/>
                  </w:pPr>
                </w:p>
              </w:tc>
            </w:tr>
            <w:tr w:rsidR="00AB2024" w14:paraId="0AB318BF" w14:textId="77777777" w:rsidTr="00551E2D">
              <w:trPr>
                <w:cantSplit/>
                <w:jc w:val="center"/>
              </w:trPr>
              <w:tc>
                <w:tcPr>
                  <w:tcW w:w="284" w:type="dxa"/>
                  <w:shd w:val="clear" w:color="auto" w:fill="FFFFFF"/>
                </w:tcPr>
                <w:p w14:paraId="0CA2CA00" w14:textId="77777777" w:rsidR="00AB2024" w:rsidRPr="003168A2" w:rsidRDefault="00AB2024" w:rsidP="00551E2D">
                  <w:pPr>
                    <w:pStyle w:val="TAC"/>
                  </w:pPr>
                  <w:r w:rsidRPr="003168A2">
                    <w:t>0</w:t>
                  </w:r>
                </w:p>
              </w:tc>
              <w:tc>
                <w:tcPr>
                  <w:tcW w:w="284" w:type="dxa"/>
                  <w:shd w:val="clear" w:color="auto" w:fill="FFFFFF"/>
                </w:tcPr>
                <w:p w14:paraId="5C2C18D9" w14:textId="77777777" w:rsidR="00AB2024" w:rsidRPr="003168A2" w:rsidRDefault="00AB2024" w:rsidP="00551E2D">
                  <w:pPr>
                    <w:pStyle w:val="TAC"/>
                  </w:pPr>
                </w:p>
              </w:tc>
              <w:tc>
                <w:tcPr>
                  <w:tcW w:w="6519" w:type="dxa"/>
                  <w:shd w:val="clear" w:color="auto" w:fill="FFFFFF"/>
                </w:tcPr>
                <w:p w14:paraId="22C2152D" w14:textId="77777777" w:rsidR="00AB2024" w:rsidRDefault="00AB2024" w:rsidP="00551E2D">
                  <w:pPr>
                    <w:pStyle w:val="TAL"/>
                  </w:pPr>
                  <w:r>
                    <w:rPr>
                      <w:lang w:eastAsia="ko-KR"/>
                    </w:rPr>
                    <w:t xml:space="preserve">WLANSP rule </w:t>
                  </w:r>
                  <w:r w:rsidRPr="00364623">
                    <w:t xml:space="preserve">is </w:t>
                  </w:r>
                  <w:r>
                    <w:t>not for 3GPP location</w:t>
                  </w:r>
                </w:p>
              </w:tc>
            </w:tr>
            <w:tr w:rsidR="00AB2024" w14:paraId="009C081D" w14:textId="77777777" w:rsidTr="00551E2D">
              <w:trPr>
                <w:cantSplit/>
                <w:jc w:val="center"/>
              </w:trPr>
              <w:tc>
                <w:tcPr>
                  <w:tcW w:w="284" w:type="dxa"/>
                  <w:shd w:val="clear" w:color="auto" w:fill="FFFFFF"/>
                </w:tcPr>
                <w:p w14:paraId="13C9101C" w14:textId="77777777" w:rsidR="00AB2024" w:rsidRPr="003168A2" w:rsidRDefault="00AB2024" w:rsidP="00551E2D">
                  <w:pPr>
                    <w:pStyle w:val="TAC"/>
                  </w:pPr>
                  <w:r>
                    <w:rPr>
                      <w:lang w:eastAsia="ko-KR"/>
                    </w:rPr>
                    <w:t>1</w:t>
                  </w:r>
                </w:p>
              </w:tc>
              <w:tc>
                <w:tcPr>
                  <w:tcW w:w="284" w:type="dxa"/>
                  <w:shd w:val="clear" w:color="auto" w:fill="FFFFFF"/>
                </w:tcPr>
                <w:p w14:paraId="237BC8E8" w14:textId="77777777" w:rsidR="00AB2024" w:rsidRPr="003168A2" w:rsidRDefault="00AB2024" w:rsidP="00551E2D">
                  <w:pPr>
                    <w:pStyle w:val="TAC"/>
                  </w:pPr>
                </w:p>
              </w:tc>
              <w:tc>
                <w:tcPr>
                  <w:tcW w:w="6519" w:type="dxa"/>
                  <w:shd w:val="clear" w:color="auto" w:fill="FFFFFF"/>
                </w:tcPr>
                <w:p w14:paraId="5ED731BD" w14:textId="77777777" w:rsidR="00AB2024" w:rsidRDefault="00AB2024" w:rsidP="00551E2D">
                  <w:pPr>
                    <w:pStyle w:val="TAL"/>
                  </w:pPr>
                  <w:r>
                    <w:rPr>
                      <w:lang w:eastAsia="ko-KR"/>
                    </w:rPr>
                    <w:t xml:space="preserve">WLANSP rule </w:t>
                  </w:r>
                  <w:r>
                    <w:t>is for 3GPP location</w:t>
                  </w:r>
                </w:p>
              </w:tc>
            </w:tr>
          </w:tbl>
          <w:p w14:paraId="7CEFFBF3" w14:textId="77777777" w:rsidR="00AB2024" w:rsidRDefault="00AB2024" w:rsidP="00551E2D">
            <w:pPr>
              <w:pStyle w:val="TAL"/>
            </w:pPr>
          </w:p>
        </w:tc>
      </w:tr>
      <w:tr w:rsidR="00AB2024" w:rsidRPr="003168A2" w14:paraId="5F4C393C"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5BC63E2D" w14:textId="77777777" w:rsidR="00AB2024" w:rsidRPr="003168A2" w:rsidRDefault="00AB2024" w:rsidP="00551E2D">
            <w:pPr>
              <w:pStyle w:val="TAL"/>
            </w:pPr>
            <w:bookmarkStart w:id="273" w:name="MCCQCTEMPBM_00000048"/>
          </w:p>
        </w:tc>
      </w:tr>
      <w:bookmarkEnd w:id="273"/>
      <w:tr w:rsidR="00AB2024" w:rsidRPr="003168A2" w14:paraId="51FD0317"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A3C9A6D" w14:textId="77777777" w:rsidR="00AB2024" w:rsidRDefault="00AB2024" w:rsidP="00551E2D">
            <w:pPr>
              <w:pStyle w:val="TAL"/>
            </w:pPr>
            <w:r>
              <w:t>Validity area index (bit 7 of octet 8)</w:t>
            </w:r>
          </w:p>
        </w:tc>
      </w:tr>
      <w:tr w:rsidR="00AB2024" w:rsidRPr="003168A2" w14:paraId="446DF818"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26C6BBC" w14:textId="77777777" w:rsidR="00AB2024" w:rsidRPr="003168A2" w:rsidRDefault="00AB2024" w:rsidP="00551E2D">
            <w:pPr>
              <w:pStyle w:val="TAL"/>
            </w:pPr>
            <w:r>
              <w:t>Bit</w:t>
            </w:r>
          </w:p>
        </w:tc>
      </w:tr>
      <w:tr w:rsidR="00AB2024" w:rsidRPr="003168A2" w14:paraId="091CC7D8"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40124DA1" w14:textId="77777777" w:rsidTr="00551E2D">
              <w:trPr>
                <w:cantSplit/>
                <w:jc w:val="center"/>
              </w:trPr>
              <w:tc>
                <w:tcPr>
                  <w:tcW w:w="284" w:type="dxa"/>
                  <w:shd w:val="clear" w:color="auto" w:fill="FFFFFF"/>
                </w:tcPr>
                <w:p w14:paraId="49D380AB" w14:textId="77777777" w:rsidR="00AB2024" w:rsidRPr="00A16911" w:rsidRDefault="00AB2024" w:rsidP="00551E2D">
                  <w:pPr>
                    <w:pStyle w:val="TAH"/>
                  </w:pPr>
                  <w:r>
                    <w:t>7</w:t>
                  </w:r>
                </w:p>
              </w:tc>
              <w:tc>
                <w:tcPr>
                  <w:tcW w:w="284" w:type="dxa"/>
                  <w:shd w:val="clear" w:color="auto" w:fill="FFFFFF"/>
                </w:tcPr>
                <w:p w14:paraId="51FBF2B1" w14:textId="77777777" w:rsidR="00AB2024" w:rsidRPr="003168A2" w:rsidRDefault="00AB2024" w:rsidP="00551E2D">
                  <w:pPr>
                    <w:pStyle w:val="TAH"/>
                  </w:pPr>
                </w:p>
              </w:tc>
              <w:tc>
                <w:tcPr>
                  <w:tcW w:w="6519" w:type="dxa"/>
                  <w:shd w:val="clear" w:color="auto" w:fill="FFFFFF"/>
                </w:tcPr>
                <w:p w14:paraId="499A5095" w14:textId="77777777" w:rsidR="00AB2024" w:rsidRPr="003168A2" w:rsidRDefault="00AB2024" w:rsidP="00551E2D">
                  <w:pPr>
                    <w:pStyle w:val="TAL"/>
                  </w:pPr>
                </w:p>
              </w:tc>
            </w:tr>
            <w:tr w:rsidR="00AB2024" w14:paraId="2A77824A" w14:textId="77777777" w:rsidTr="00551E2D">
              <w:trPr>
                <w:cantSplit/>
                <w:jc w:val="center"/>
              </w:trPr>
              <w:tc>
                <w:tcPr>
                  <w:tcW w:w="284" w:type="dxa"/>
                  <w:shd w:val="clear" w:color="auto" w:fill="FFFFFF"/>
                </w:tcPr>
                <w:p w14:paraId="1938E9BD" w14:textId="77777777" w:rsidR="00AB2024" w:rsidRPr="003168A2" w:rsidRDefault="00AB2024" w:rsidP="00551E2D">
                  <w:pPr>
                    <w:pStyle w:val="TAC"/>
                  </w:pPr>
                  <w:r w:rsidRPr="003168A2">
                    <w:t>0</w:t>
                  </w:r>
                </w:p>
              </w:tc>
              <w:tc>
                <w:tcPr>
                  <w:tcW w:w="284" w:type="dxa"/>
                  <w:shd w:val="clear" w:color="auto" w:fill="FFFFFF"/>
                </w:tcPr>
                <w:p w14:paraId="376BBFBE" w14:textId="77777777" w:rsidR="00AB2024" w:rsidRPr="003168A2" w:rsidRDefault="00AB2024" w:rsidP="00551E2D">
                  <w:pPr>
                    <w:pStyle w:val="TAC"/>
                  </w:pPr>
                </w:p>
              </w:tc>
              <w:tc>
                <w:tcPr>
                  <w:tcW w:w="6519" w:type="dxa"/>
                  <w:shd w:val="clear" w:color="auto" w:fill="FFFFFF"/>
                </w:tcPr>
                <w:p w14:paraId="3BA7ABD3" w14:textId="77777777" w:rsidR="00AB2024" w:rsidRDefault="00AB2024" w:rsidP="00551E2D">
                  <w:pPr>
                    <w:pStyle w:val="TAL"/>
                  </w:pPr>
                  <w:r>
                    <w:rPr>
                      <w:lang w:eastAsia="ko-KR"/>
                    </w:rPr>
                    <w:t xml:space="preserve">WLANSP rule </w:t>
                  </w:r>
                  <w:r w:rsidRPr="00364623">
                    <w:t xml:space="preserve">is </w:t>
                  </w:r>
                  <w:r>
                    <w:t>not for validity area</w:t>
                  </w:r>
                </w:p>
              </w:tc>
            </w:tr>
            <w:tr w:rsidR="00AB2024" w14:paraId="14DC9924" w14:textId="77777777" w:rsidTr="00551E2D">
              <w:trPr>
                <w:cantSplit/>
                <w:jc w:val="center"/>
              </w:trPr>
              <w:tc>
                <w:tcPr>
                  <w:tcW w:w="284" w:type="dxa"/>
                  <w:shd w:val="clear" w:color="auto" w:fill="FFFFFF"/>
                </w:tcPr>
                <w:p w14:paraId="45CE130B" w14:textId="77777777" w:rsidR="00AB2024" w:rsidRPr="003168A2" w:rsidRDefault="00AB2024" w:rsidP="00551E2D">
                  <w:pPr>
                    <w:pStyle w:val="TAC"/>
                  </w:pPr>
                  <w:r>
                    <w:rPr>
                      <w:lang w:eastAsia="ko-KR"/>
                    </w:rPr>
                    <w:t>1</w:t>
                  </w:r>
                </w:p>
              </w:tc>
              <w:tc>
                <w:tcPr>
                  <w:tcW w:w="284" w:type="dxa"/>
                  <w:shd w:val="clear" w:color="auto" w:fill="FFFFFF"/>
                </w:tcPr>
                <w:p w14:paraId="0DBD75C0" w14:textId="77777777" w:rsidR="00AB2024" w:rsidRPr="003168A2" w:rsidRDefault="00AB2024" w:rsidP="00551E2D">
                  <w:pPr>
                    <w:pStyle w:val="TAC"/>
                  </w:pPr>
                </w:p>
              </w:tc>
              <w:tc>
                <w:tcPr>
                  <w:tcW w:w="6519" w:type="dxa"/>
                  <w:shd w:val="clear" w:color="auto" w:fill="FFFFFF"/>
                </w:tcPr>
                <w:p w14:paraId="385AF7AE" w14:textId="77777777" w:rsidR="00AB2024" w:rsidRDefault="00AB2024" w:rsidP="00551E2D">
                  <w:pPr>
                    <w:pStyle w:val="TAL"/>
                  </w:pPr>
                  <w:r>
                    <w:rPr>
                      <w:lang w:eastAsia="ko-KR"/>
                    </w:rPr>
                    <w:t xml:space="preserve">WLANSP rule </w:t>
                  </w:r>
                  <w:r>
                    <w:t>is for validity area</w:t>
                  </w:r>
                </w:p>
              </w:tc>
            </w:tr>
          </w:tbl>
          <w:p w14:paraId="6DEBC621" w14:textId="77777777" w:rsidR="00AB2024" w:rsidRDefault="00AB2024" w:rsidP="00551E2D">
            <w:pPr>
              <w:pStyle w:val="TAL"/>
            </w:pPr>
          </w:p>
        </w:tc>
      </w:tr>
      <w:tr w:rsidR="00AB2024" w:rsidRPr="003168A2" w14:paraId="093511A0"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302B53A8" w14:textId="77777777" w:rsidR="00AB2024" w:rsidRPr="003168A2" w:rsidRDefault="00AB2024" w:rsidP="00573A30">
            <w:pPr>
              <w:pStyle w:val="TAL"/>
            </w:pPr>
            <w:bookmarkStart w:id="274" w:name="MCCQCTEMPBM_00000049"/>
          </w:p>
        </w:tc>
      </w:tr>
      <w:tr w:rsidR="000C6D50" w:rsidRPr="003168A2" w14:paraId="02224330"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53F1E670" w14:textId="77777777" w:rsidR="000C6D50" w:rsidRPr="003168A2" w:rsidRDefault="000C6D50" w:rsidP="00573A30">
            <w:pPr>
              <w:pStyle w:val="TAL"/>
            </w:pPr>
            <w:bookmarkStart w:id="275" w:name="MCCQCTEMPBM_00000050"/>
            <w:bookmarkEnd w:id="274"/>
          </w:p>
        </w:tc>
      </w:tr>
      <w:bookmarkEnd w:id="275"/>
      <w:tr w:rsidR="000C6D50" w:rsidRPr="003168A2" w14:paraId="5AB650A5"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7783C82" w14:textId="77777777" w:rsidR="000C6D50" w:rsidRPr="003168A2" w:rsidRDefault="000C6D50" w:rsidP="00573A30">
            <w:pPr>
              <w:pStyle w:val="TAL"/>
            </w:pPr>
            <w:r>
              <w:t>Roaming (bit 8 of octet 8)</w:t>
            </w:r>
            <w:r w:rsidR="000D68D4">
              <w:t xml:space="preserve"> (</w:t>
            </w:r>
            <w:r w:rsidR="00B35D4C">
              <w:t>NOTE 1</w:t>
            </w:r>
            <w:r w:rsidR="000D68D4">
              <w:t>)</w:t>
            </w:r>
          </w:p>
        </w:tc>
      </w:tr>
      <w:tr w:rsidR="000C6D50" w:rsidRPr="003168A2" w14:paraId="120B10F7" w14:textId="77777777" w:rsidTr="00342558">
        <w:tblPrEx>
          <w:tblCellMar>
            <w:top w:w="0" w:type="dxa"/>
            <w:bottom w:w="0" w:type="dxa"/>
          </w:tblCellMar>
        </w:tblPrEx>
        <w:trPr>
          <w:gridBefore w:val="1"/>
          <w:gridAfter w:val="4"/>
          <w:wBefore w:w="15" w:type="dxa"/>
          <w:wAfter w:w="70" w:type="dxa"/>
          <w:cantSplit/>
          <w:jc w:val="center"/>
        </w:trPr>
        <w:tc>
          <w:tcPr>
            <w:tcW w:w="7087" w:type="dxa"/>
            <w:gridSpan w:val="6"/>
            <w:shd w:val="clear" w:color="auto" w:fill="FFFFFF"/>
          </w:tcPr>
          <w:p w14:paraId="1F40BFCE" w14:textId="77777777" w:rsidR="000C6D50" w:rsidRPr="003168A2" w:rsidRDefault="000C6D50" w:rsidP="00573A30">
            <w:pPr>
              <w:pStyle w:val="TAL"/>
            </w:pPr>
            <w:r w:rsidRPr="003168A2">
              <w:t>Bit</w:t>
            </w:r>
          </w:p>
        </w:tc>
      </w:tr>
      <w:tr w:rsidR="000C6D50" w:rsidRPr="003168A2" w14:paraId="23D0342C" w14:textId="77777777" w:rsidTr="00342558">
        <w:tblPrEx>
          <w:tblCellMar>
            <w:top w:w="0" w:type="dxa"/>
            <w:bottom w:w="0" w:type="dxa"/>
          </w:tblCellMar>
        </w:tblPrEx>
        <w:trPr>
          <w:gridBefore w:val="1"/>
          <w:gridAfter w:val="4"/>
          <w:wBefore w:w="15" w:type="dxa"/>
          <w:wAfter w:w="70" w:type="dxa"/>
          <w:cantSplit/>
          <w:jc w:val="center"/>
        </w:trPr>
        <w:tc>
          <w:tcPr>
            <w:tcW w:w="284" w:type="dxa"/>
            <w:gridSpan w:val="4"/>
            <w:shd w:val="clear" w:color="auto" w:fill="FFFFFF"/>
          </w:tcPr>
          <w:p w14:paraId="4D968003" w14:textId="77777777" w:rsidR="000C6D50" w:rsidRPr="00A16911" w:rsidRDefault="000C6D50" w:rsidP="00573A30">
            <w:pPr>
              <w:pStyle w:val="TAH"/>
            </w:pPr>
            <w:r>
              <w:t>8</w:t>
            </w:r>
          </w:p>
        </w:tc>
        <w:tc>
          <w:tcPr>
            <w:tcW w:w="284" w:type="dxa"/>
            <w:shd w:val="clear" w:color="auto" w:fill="FFFFFF"/>
          </w:tcPr>
          <w:p w14:paraId="21B9DA58" w14:textId="77777777" w:rsidR="000C6D50" w:rsidRPr="003168A2" w:rsidRDefault="000C6D50" w:rsidP="00573A30">
            <w:pPr>
              <w:pStyle w:val="TAH"/>
            </w:pPr>
          </w:p>
        </w:tc>
        <w:tc>
          <w:tcPr>
            <w:tcW w:w="6519" w:type="dxa"/>
            <w:shd w:val="clear" w:color="auto" w:fill="FFFFFF"/>
          </w:tcPr>
          <w:p w14:paraId="71FA20FB" w14:textId="77777777" w:rsidR="000C6D50" w:rsidRPr="003168A2" w:rsidRDefault="000C6D50" w:rsidP="00573A30">
            <w:pPr>
              <w:pStyle w:val="TAL"/>
            </w:pPr>
          </w:p>
        </w:tc>
      </w:tr>
      <w:tr w:rsidR="000C6D50" w:rsidRPr="003168A2" w14:paraId="1CA1C737" w14:textId="77777777" w:rsidTr="00342558">
        <w:tblPrEx>
          <w:tblCellMar>
            <w:top w:w="0" w:type="dxa"/>
            <w:bottom w:w="0" w:type="dxa"/>
          </w:tblCellMar>
        </w:tblPrEx>
        <w:trPr>
          <w:gridBefore w:val="1"/>
          <w:gridAfter w:val="4"/>
          <w:wBefore w:w="15" w:type="dxa"/>
          <w:wAfter w:w="70" w:type="dxa"/>
          <w:cantSplit/>
          <w:jc w:val="center"/>
        </w:trPr>
        <w:tc>
          <w:tcPr>
            <w:tcW w:w="284" w:type="dxa"/>
            <w:gridSpan w:val="4"/>
            <w:shd w:val="clear" w:color="auto" w:fill="FFFFFF"/>
          </w:tcPr>
          <w:p w14:paraId="056E408C" w14:textId="77777777" w:rsidR="000C6D50" w:rsidRPr="003168A2" w:rsidRDefault="000C6D50" w:rsidP="00573A30">
            <w:pPr>
              <w:pStyle w:val="TAC"/>
            </w:pPr>
            <w:r w:rsidRPr="003168A2">
              <w:t>0</w:t>
            </w:r>
          </w:p>
        </w:tc>
        <w:tc>
          <w:tcPr>
            <w:tcW w:w="284" w:type="dxa"/>
            <w:shd w:val="clear" w:color="auto" w:fill="FFFFFF"/>
          </w:tcPr>
          <w:p w14:paraId="71AEF60D" w14:textId="77777777" w:rsidR="000C6D50" w:rsidRPr="003168A2" w:rsidRDefault="000C6D50" w:rsidP="00573A30">
            <w:pPr>
              <w:pStyle w:val="TAC"/>
            </w:pPr>
          </w:p>
        </w:tc>
        <w:tc>
          <w:tcPr>
            <w:tcW w:w="6519" w:type="dxa"/>
            <w:shd w:val="clear" w:color="auto" w:fill="FFFFFF"/>
          </w:tcPr>
          <w:p w14:paraId="60223D98" w14:textId="77777777" w:rsidR="000C6D50" w:rsidRDefault="000C6D50" w:rsidP="00573A30">
            <w:pPr>
              <w:pStyle w:val="TAL"/>
            </w:pPr>
            <w:r>
              <w:rPr>
                <w:lang w:eastAsia="ko-KR"/>
              </w:rPr>
              <w:t xml:space="preserve">WLANSP rule </w:t>
            </w:r>
            <w:r w:rsidRPr="00364623">
              <w:t xml:space="preserve">is only </w:t>
            </w:r>
            <w:r w:rsidRPr="006E228B">
              <w:t>valid when the UE is not roaming</w:t>
            </w:r>
          </w:p>
        </w:tc>
      </w:tr>
      <w:tr w:rsidR="000C6D50" w:rsidRPr="003168A2" w14:paraId="4E365612" w14:textId="77777777" w:rsidTr="00342558">
        <w:tblPrEx>
          <w:tblCellMar>
            <w:top w:w="0" w:type="dxa"/>
            <w:bottom w:w="0" w:type="dxa"/>
          </w:tblCellMar>
        </w:tblPrEx>
        <w:trPr>
          <w:gridBefore w:val="1"/>
          <w:gridAfter w:val="4"/>
          <w:wBefore w:w="15" w:type="dxa"/>
          <w:wAfter w:w="70" w:type="dxa"/>
          <w:cantSplit/>
          <w:jc w:val="center"/>
        </w:trPr>
        <w:tc>
          <w:tcPr>
            <w:tcW w:w="284" w:type="dxa"/>
            <w:gridSpan w:val="4"/>
            <w:shd w:val="clear" w:color="auto" w:fill="FFFFFF"/>
          </w:tcPr>
          <w:p w14:paraId="0564380A" w14:textId="77777777" w:rsidR="000C6D50" w:rsidRPr="003168A2" w:rsidRDefault="000C6D50" w:rsidP="00573A30">
            <w:pPr>
              <w:pStyle w:val="TAC"/>
            </w:pPr>
            <w:r>
              <w:rPr>
                <w:lang w:eastAsia="ko-KR"/>
              </w:rPr>
              <w:t>1</w:t>
            </w:r>
          </w:p>
        </w:tc>
        <w:tc>
          <w:tcPr>
            <w:tcW w:w="284" w:type="dxa"/>
            <w:shd w:val="clear" w:color="auto" w:fill="FFFFFF"/>
          </w:tcPr>
          <w:p w14:paraId="70C68DCE" w14:textId="77777777" w:rsidR="000C6D50" w:rsidRPr="003168A2" w:rsidRDefault="000C6D50" w:rsidP="00573A30">
            <w:pPr>
              <w:pStyle w:val="TAC"/>
            </w:pPr>
          </w:p>
        </w:tc>
        <w:tc>
          <w:tcPr>
            <w:tcW w:w="6519" w:type="dxa"/>
            <w:shd w:val="clear" w:color="auto" w:fill="FFFFFF"/>
          </w:tcPr>
          <w:p w14:paraId="0C3AFE31" w14:textId="77777777" w:rsidR="000C6D50" w:rsidRDefault="000C6D50" w:rsidP="00573A30">
            <w:pPr>
              <w:pStyle w:val="TAL"/>
            </w:pPr>
            <w:r>
              <w:rPr>
                <w:lang w:eastAsia="ko-KR"/>
              </w:rPr>
              <w:t xml:space="preserve">WLANSP rule </w:t>
            </w:r>
            <w:r w:rsidRPr="00364623">
              <w:t>is only valid when the UE is roaming</w:t>
            </w:r>
          </w:p>
        </w:tc>
      </w:tr>
      <w:tr w:rsidR="000C6D50" w14:paraId="710F419F" w14:textId="77777777" w:rsidTr="00342558">
        <w:tblPrEx>
          <w:tblCellMar>
            <w:top w:w="0" w:type="dxa"/>
            <w:bottom w:w="0" w:type="dxa"/>
          </w:tblCellMar>
        </w:tblPrEx>
        <w:trPr>
          <w:gridAfter w:val="2"/>
          <w:wAfter w:w="48" w:type="dxa"/>
          <w:cantSplit/>
          <w:jc w:val="center"/>
        </w:trPr>
        <w:tc>
          <w:tcPr>
            <w:tcW w:w="7124" w:type="dxa"/>
            <w:gridSpan w:val="9"/>
          </w:tcPr>
          <w:p w14:paraId="1590DA31" w14:textId="77777777" w:rsidR="000C6D50" w:rsidRDefault="000C6D50" w:rsidP="00573A30">
            <w:pPr>
              <w:pStyle w:val="TAL"/>
            </w:pPr>
            <w:bookmarkStart w:id="276" w:name="MCCQCTEMPBM_00000051"/>
          </w:p>
        </w:tc>
      </w:tr>
      <w:bookmarkEnd w:id="276"/>
      <w:tr w:rsidR="000C6D50" w:rsidRPr="003168A2" w:rsidDel="00F33BAB" w14:paraId="71F61247"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715556F6" w14:textId="77777777" w:rsidR="000C6D50" w:rsidRPr="003168A2" w:rsidDel="00F33BAB" w:rsidRDefault="000C6D50" w:rsidP="00573A30">
            <w:pPr>
              <w:pStyle w:val="TAL"/>
            </w:pPr>
            <w:r>
              <w:t>Selection criteria (octets 9 to r)</w:t>
            </w:r>
          </w:p>
        </w:tc>
      </w:tr>
      <w:tr w:rsidR="000C6D50" w:rsidRPr="003168A2" w:rsidDel="00F33BAB" w14:paraId="04409204"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82811D3" w14:textId="77777777" w:rsidR="000C6D50" w:rsidRPr="003168A2" w:rsidDel="00F33BAB" w:rsidRDefault="000C6D50" w:rsidP="00573A30">
            <w:pPr>
              <w:pStyle w:val="TAL"/>
            </w:pPr>
            <w:bookmarkStart w:id="277" w:name="MCCQCTEMPBM_00000052"/>
          </w:p>
        </w:tc>
      </w:tr>
      <w:bookmarkEnd w:id="277"/>
      <w:tr w:rsidR="000C6D50" w14:paraId="5642F73B" w14:textId="77777777" w:rsidTr="00342558">
        <w:tblPrEx>
          <w:tblCellMar>
            <w:top w:w="0" w:type="dxa"/>
            <w:bottom w:w="0" w:type="dxa"/>
          </w:tblCellMar>
        </w:tblPrEx>
        <w:trPr>
          <w:gridAfter w:val="2"/>
          <w:wAfter w:w="48" w:type="dxa"/>
          <w:cantSplit/>
          <w:jc w:val="center"/>
        </w:trPr>
        <w:tc>
          <w:tcPr>
            <w:tcW w:w="7124" w:type="dxa"/>
            <w:gridSpan w:val="9"/>
          </w:tcPr>
          <w:p w14:paraId="3C2E4612" w14:textId="77777777" w:rsidR="000C6D50" w:rsidRDefault="000C6D50" w:rsidP="00573A30">
            <w:pPr>
              <w:pStyle w:val="TAL"/>
            </w:pPr>
            <w:r w:rsidRPr="00E26CE4">
              <w:t xml:space="preserve">This field contains the binary encoding of the </w:t>
            </w:r>
            <w:r>
              <w:t xml:space="preserve">selection criteria </w:t>
            </w:r>
            <w:r w:rsidRPr="00BF0622">
              <w:t>for a particular WLANSP rule</w:t>
            </w:r>
            <w:r>
              <w:t xml:space="preserve">. </w:t>
            </w:r>
          </w:p>
        </w:tc>
      </w:tr>
      <w:tr w:rsidR="000C6D50" w14:paraId="1F1660A1" w14:textId="77777777" w:rsidTr="00342558">
        <w:tblPrEx>
          <w:tblCellMar>
            <w:top w:w="0" w:type="dxa"/>
            <w:bottom w:w="0" w:type="dxa"/>
          </w:tblCellMar>
        </w:tblPrEx>
        <w:trPr>
          <w:gridAfter w:val="2"/>
          <w:wAfter w:w="48" w:type="dxa"/>
          <w:cantSplit/>
          <w:jc w:val="center"/>
        </w:trPr>
        <w:tc>
          <w:tcPr>
            <w:tcW w:w="7124" w:type="dxa"/>
            <w:gridSpan w:val="9"/>
          </w:tcPr>
          <w:p w14:paraId="62137257" w14:textId="77777777" w:rsidR="000C6D50" w:rsidRDefault="000C6D50" w:rsidP="00573A30">
            <w:pPr>
              <w:pStyle w:val="TAL"/>
            </w:pPr>
            <w:bookmarkStart w:id="278" w:name="MCCQCTEMPBM_00000053"/>
          </w:p>
        </w:tc>
      </w:tr>
      <w:bookmarkEnd w:id="278"/>
      <w:tr w:rsidR="00551E2D" w:rsidRPr="00423F30" w14:paraId="0C0A6BED" w14:textId="77777777" w:rsidTr="00342558">
        <w:tblPrEx>
          <w:tblCellMar>
            <w:top w:w="0" w:type="dxa"/>
            <w:bottom w:w="0" w:type="dxa"/>
          </w:tblCellMar>
        </w:tblPrEx>
        <w:trPr>
          <w:gridAfter w:val="3"/>
          <w:wAfter w:w="63" w:type="dxa"/>
          <w:cantSplit/>
          <w:jc w:val="center"/>
        </w:trPr>
        <w:tc>
          <w:tcPr>
            <w:tcW w:w="7109" w:type="dxa"/>
            <w:gridSpan w:val="8"/>
          </w:tcPr>
          <w:p w14:paraId="3885BEFB" w14:textId="77777777" w:rsidR="00551E2D" w:rsidRDefault="00551E2D" w:rsidP="00551E2D">
            <w:pPr>
              <w:pStyle w:val="TAL"/>
            </w:pPr>
            <w:r>
              <w:lastRenderedPageBreak/>
              <w:t>S</w:t>
            </w:r>
            <w:r w:rsidRPr="00423F30">
              <w:t>election criteria entry</w:t>
            </w:r>
            <w:r>
              <w:t xml:space="preserve"> (octets 12 to </w:t>
            </w:r>
            <w:r w:rsidR="009A6729">
              <w:t>a</w:t>
            </w:r>
            <w:r>
              <w:t>)</w:t>
            </w:r>
            <w:r w:rsidR="00B35D4C">
              <w:t xml:space="preserve"> (NOTE 2)</w:t>
            </w:r>
          </w:p>
          <w:p w14:paraId="7DFC6963" w14:textId="77777777" w:rsidR="00551E2D" w:rsidRDefault="00551E2D" w:rsidP="00551E2D">
            <w:pPr>
              <w:pStyle w:val="TAL"/>
            </w:pPr>
            <w:r>
              <w:rPr>
                <w:lang w:eastAsia="zh-CN"/>
              </w:rPr>
              <w:t xml:space="preserve">Length of </w:t>
            </w:r>
            <w:r>
              <w:t xml:space="preserve">selection criteria entry </w:t>
            </w:r>
            <w:r>
              <w:rPr>
                <w:rFonts w:hint="eastAsia"/>
                <w:lang w:eastAsia="zh-CN"/>
              </w:rPr>
              <w:t>(</w:t>
            </w:r>
            <w:r>
              <w:rPr>
                <w:lang w:eastAsia="zh-CN"/>
              </w:rPr>
              <w:t>octets 12 to 13) indicates</w:t>
            </w:r>
            <w:r>
              <w:t xml:space="preserve"> length of subsequent fields in the selection criteria entry.</w:t>
            </w:r>
          </w:p>
          <w:p w14:paraId="576402BC" w14:textId="77777777" w:rsidR="00551E2D" w:rsidRDefault="00551E2D" w:rsidP="00551E2D">
            <w:pPr>
              <w:pStyle w:val="TAL"/>
              <w:rPr>
                <w:rFonts w:hint="eastAsia"/>
                <w:lang w:eastAsia="zh-CN"/>
              </w:rPr>
            </w:pPr>
          </w:p>
          <w:p w14:paraId="32C9C53B" w14:textId="77777777" w:rsidR="00551E2D" w:rsidRDefault="00551E2D" w:rsidP="00551E2D">
            <w:pPr>
              <w:pStyle w:val="TAL"/>
              <w:rPr>
                <w:rFonts w:hint="eastAsia"/>
                <w:lang w:eastAsia="zh-CN"/>
              </w:rPr>
            </w:pPr>
            <w:r>
              <w:rPr>
                <w:rFonts w:hint="eastAsia"/>
                <w:lang w:eastAsia="zh-CN"/>
              </w:rPr>
              <w:t>Cr</w:t>
            </w:r>
            <w:r>
              <w:rPr>
                <w:lang w:eastAsia="zh-CN"/>
              </w:rPr>
              <w:t xml:space="preserve">iteria priority (bits 1-5 of octet 14): </w:t>
            </w:r>
            <w:r>
              <w:t>the lower value indi</w:t>
            </w:r>
            <w:r w:rsidR="00664575">
              <w:t>c</w:t>
            </w:r>
            <w:r>
              <w:t>ates the selection criteri</w:t>
            </w:r>
            <w:r w:rsidR="00B35D4C">
              <w:t>a</w:t>
            </w:r>
            <w:r>
              <w:t xml:space="preserve"> having the higher priority among the selection criteria in the WLANSP rule.</w:t>
            </w:r>
          </w:p>
          <w:p w14:paraId="01A04799" w14:textId="77777777" w:rsidR="00551E2D" w:rsidRPr="00531EC4" w:rsidRDefault="00551E2D" w:rsidP="00551E2D">
            <w:pPr>
              <w:pStyle w:val="TAL"/>
            </w:pPr>
          </w:p>
          <w:p w14:paraId="7CE75FEA" w14:textId="77777777" w:rsidR="00551E2D" w:rsidRDefault="00551E2D" w:rsidP="00551E2D">
            <w:pPr>
              <w:pStyle w:val="TAL"/>
            </w:pPr>
            <w:r w:rsidRPr="00423F30">
              <w:t>Home network ind</w:t>
            </w:r>
            <w:r>
              <w:t xml:space="preserve"> (bit 6 of octet 14):</w:t>
            </w:r>
            <w:r w:rsidR="00B35D4C">
              <w:t xml:space="preserve"> (NOTE 3)</w:t>
            </w:r>
          </w:p>
          <w:p w14:paraId="5357A212" w14:textId="77777777" w:rsidR="00551E2D" w:rsidRPr="00E63AE0" w:rsidRDefault="00551E2D" w:rsidP="00551E2D">
            <w:pPr>
              <w:pStyle w:val="TAL"/>
              <w:rPr>
                <w:lang w:eastAsia="zh-CN"/>
              </w:rPr>
            </w:pPr>
            <w:r w:rsidRPr="00E63AE0">
              <w:rPr>
                <w:lang w:eastAsia="zh-CN"/>
              </w:rPr>
              <w:t>Bit</w:t>
            </w:r>
          </w:p>
          <w:p w14:paraId="63F180E7" w14:textId="77777777" w:rsidR="00551E2D" w:rsidRPr="00531EC4" w:rsidRDefault="00551E2D" w:rsidP="00551E2D">
            <w:pPr>
              <w:pStyle w:val="TAL"/>
              <w:rPr>
                <w:rFonts w:hint="eastAsia"/>
                <w:b/>
                <w:lang w:eastAsia="zh-CN"/>
              </w:rPr>
            </w:pPr>
            <w:r w:rsidRPr="00531EC4">
              <w:rPr>
                <w:rFonts w:hint="eastAsia"/>
                <w:b/>
                <w:lang w:eastAsia="zh-CN"/>
              </w:rPr>
              <w:t>6</w:t>
            </w:r>
          </w:p>
          <w:p w14:paraId="42EAFB21" w14:textId="77777777" w:rsidR="00551E2D" w:rsidRDefault="00551E2D" w:rsidP="00551E2D">
            <w:pPr>
              <w:pStyle w:val="TAL"/>
              <w:rPr>
                <w:rFonts w:hint="eastAsia"/>
                <w:lang w:eastAsia="zh-CN"/>
              </w:rPr>
            </w:pPr>
            <w:r>
              <w:rPr>
                <w:rFonts w:hint="eastAsia"/>
                <w:lang w:eastAsia="zh-CN"/>
              </w:rPr>
              <w:t>0</w:t>
            </w:r>
            <w:r>
              <w:rPr>
                <w:lang w:eastAsia="zh-CN"/>
              </w:rPr>
              <w:tab/>
            </w:r>
            <w:r>
              <w:rPr>
                <w:rFonts w:hint="eastAsia"/>
                <w:lang w:eastAsia="zh-CN"/>
              </w:rPr>
              <w:t xml:space="preserve">all WLANs </w:t>
            </w:r>
            <w:r>
              <w:rPr>
                <w:lang w:eastAsia="zh-CN"/>
              </w:rPr>
              <w:t>could match this selection criteria entry.</w:t>
            </w:r>
          </w:p>
          <w:p w14:paraId="4BB0F954" w14:textId="77777777" w:rsidR="00551E2D" w:rsidRDefault="00551E2D" w:rsidP="00551E2D">
            <w:pPr>
              <w:pStyle w:val="TAL"/>
              <w:rPr>
                <w:rFonts w:hint="eastAsia"/>
                <w:lang w:eastAsia="zh-CN"/>
              </w:rPr>
            </w:pPr>
            <w:r>
              <w:rPr>
                <w:lang w:eastAsia="zh-CN"/>
              </w:rPr>
              <w:t>1</w:t>
            </w:r>
            <w:r>
              <w:rPr>
                <w:lang w:eastAsia="zh-CN"/>
              </w:rPr>
              <w:tab/>
            </w:r>
            <w:r w:rsidRPr="004859CA">
              <w:rPr>
                <w:lang w:eastAsia="zh-CN"/>
              </w:rPr>
              <w:t>only the WLANs that are operated by th</w:t>
            </w:r>
            <w:r>
              <w:rPr>
                <w:lang w:eastAsia="zh-CN"/>
              </w:rPr>
              <w:t>e home operator could match this</w:t>
            </w:r>
            <w:r w:rsidRPr="004859CA">
              <w:rPr>
                <w:lang w:eastAsia="zh-CN"/>
              </w:rPr>
              <w:t xml:space="preserve"> selection criteria</w:t>
            </w:r>
            <w:r>
              <w:rPr>
                <w:lang w:eastAsia="zh-CN"/>
              </w:rPr>
              <w:t xml:space="preserve"> entry.</w:t>
            </w:r>
          </w:p>
          <w:p w14:paraId="5F59EB46" w14:textId="77777777" w:rsidR="00551E2D" w:rsidRDefault="00551E2D" w:rsidP="00551E2D">
            <w:pPr>
              <w:pStyle w:val="TAL"/>
            </w:pPr>
          </w:p>
          <w:p w14:paraId="17A3BB84" w14:textId="77777777" w:rsidR="00551E2D" w:rsidRDefault="00551E2D" w:rsidP="00551E2D">
            <w:pPr>
              <w:pStyle w:val="TAL"/>
              <w:rPr>
                <w:lang w:eastAsia="zh-CN"/>
              </w:rPr>
            </w:pPr>
            <w:r>
              <w:rPr>
                <w:rFonts w:hint="eastAsia"/>
                <w:lang w:eastAsia="zh-CN"/>
              </w:rPr>
              <w:t>MaxBSS</w:t>
            </w:r>
            <w:r>
              <w:rPr>
                <w:lang w:eastAsia="zh-CN"/>
              </w:rPr>
              <w:t>load ind (bit 7 of octet 14):</w:t>
            </w:r>
          </w:p>
          <w:p w14:paraId="7F5D7DAF" w14:textId="77777777" w:rsidR="00551E2D" w:rsidRPr="00E63AE0" w:rsidRDefault="00551E2D" w:rsidP="00551E2D">
            <w:pPr>
              <w:pStyle w:val="TAL"/>
              <w:rPr>
                <w:lang w:eastAsia="zh-CN"/>
              </w:rPr>
            </w:pPr>
            <w:r w:rsidRPr="00E63AE0">
              <w:rPr>
                <w:lang w:eastAsia="zh-CN"/>
              </w:rPr>
              <w:t>Bit</w:t>
            </w:r>
          </w:p>
          <w:p w14:paraId="40AB8E65" w14:textId="77777777" w:rsidR="00551E2D" w:rsidRPr="00531EC4" w:rsidRDefault="00551E2D" w:rsidP="00551E2D">
            <w:pPr>
              <w:pStyle w:val="TAL"/>
              <w:rPr>
                <w:b/>
                <w:lang w:eastAsia="zh-CN"/>
              </w:rPr>
            </w:pPr>
            <w:r w:rsidRPr="00531EC4">
              <w:rPr>
                <w:b/>
                <w:lang w:eastAsia="zh-CN"/>
              </w:rPr>
              <w:t>7</w:t>
            </w:r>
          </w:p>
          <w:p w14:paraId="1082A138" w14:textId="77777777" w:rsidR="00551E2D" w:rsidRDefault="00551E2D" w:rsidP="00551E2D">
            <w:pPr>
              <w:pStyle w:val="TAL"/>
              <w:rPr>
                <w:lang w:eastAsia="zh-CN"/>
              </w:rPr>
            </w:pPr>
            <w:r>
              <w:rPr>
                <w:rFonts w:hint="eastAsia"/>
                <w:lang w:eastAsia="zh-CN"/>
              </w:rPr>
              <w:t>0</w:t>
            </w:r>
            <w:r>
              <w:rPr>
                <w:lang w:eastAsia="zh-CN"/>
              </w:rPr>
              <w:tab/>
              <w:t>m</w:t>
            </w:r>
            <w:r>
              <w:rPr>
                <w:rFonts w:hint="eastAsia"/>
                <w:lang w:eastAsia="zh-CN"/>
              </w:rPr>
              <w:t>aximum</w:t>
            </w:r>
            <w:r>
              <w:rPr>
                <w:lang w:eastAsia="zh-CN"/>
              </w:rPr>
              <w:t xml:space="preserve"> BSS load value (octets 15 to 16) not present</w:t>
            </w:r>
          </w:p>
          <w:p w14:paraId="7E6FA3BA" w14:textId="77777777" w:rsidR="00551E2D" w:rsidRDefault="00551E2D" w:rsidP="00551E2D">
            <w:pPr>
              <w:pStyle w:val="TAL"/>
              <w:rPr>
                <w:rFonts w:hint="eastAsia"/>
                <w:lang w:eastAsia="zh-CN"/>
              </w:rPr>
            </w:pPr>
            <w:r>
              <w:rPr>
                <w:rFonts w:hint="eastAsia"/>
                <w:lang w:eastAsia="zh-CN"/>
              </w:rPr>
              <w:t>1</w:t>
            </w:r>
            <w:r>
              <w:rPr>
                <w:lang w:eastAsia="zh-CN"/>
              </w:rPr>
              <w:tab/>
              <w:t>m</w:t>
            </w:r>
            <w:r>
              <w:rPr>
                <w:rFonts w:hint="eastAsia"/>
                <w:lang w:eastAsia="zh-CN"/>
              </w:rPr>
              <w:t>aximum</w:t>
            </w:r>
            <w:r>
              <w:rPr>
                <w:lang w:eastAsia="zh-CN"/>
              </w:rPr>
              <w:t xml:space="preserve"> BSS load value (octets 15 to 16) present</w:t>
            </w:r>
          </w:p>
          <w:p w14:paraId="1BE9143A" w14:textId="77777777" w:rsidR="00551E2D" w:rsidRDefault="00551E2D" w:rsidP="00551E2D">
            <w:pPr>
              <w:pStyle w:val="TAL"/>
            </w:pPr>
          </w:p>
          <w:p w14:paraId="57B9C013" w14:textId="77777777" w:rsidR="00551E2D" w:rsidRPr="00423F30" w:rsidRDefault="00551E2D" w:rsidP="00551E2D">
            <w:pPr>
              <w:pStyle w:val="TAL"/>
            </w:pPr>
            <w:r>
              <w:rPr>
                <w:rFonts w:hint="eastAsia"/>
                <w:lang w:eastAsia="zh-CN"/>
              </w:rPr>
              <w:t>Maximum</w:t>
            </w:r>
            <w:r>
              <w:rPr>
                <w:lang w:eastAsia="zh-CN"/>
              </w:rPr>
              <w:t xml:space="preserve"> BSS load value (octets 15 to 16) is as the node </w:t>
            </w:r>
            <w:r>
              <w:rPr>
                <w:rFonts w:hint="eastAsia"/>
                <w:lang w:eastAsia="zh-CN"/>
              </w:rPr>
              <w:t>PerProviderSubscription/&lt;X+&gt;/Policy/MaximumBSSLoadValue</w:t>
            </w:r>
            <w:r>
              <w:rPr>
                <w:lang w:eastAsia="zh-CN"/>
              </w:rPr>
              <w:t xml:space="preserve"> defined</w:t>
            </w:r>
            <w:r>
              <w:rPr>
                <w:rFonts w:hint="eastAsia"/>
                <w:lang w:eastAsia="zh-CN"/>
              </w:rPr>
              <w:t xml:space="preserve"> in </w:t>
            </w:r>
            <w:r>
              <w:rPr>
                <w:lang w:eastAsia="zh-CN"/>
              </w:rPr>
              <w:t>Hotspot 2.0 (Release 2) Technical Specification [9].</w:t>
            </w:r>
          </w:p>
        </w:tc>
      </w:tr>
      <w:tr w:rsidR="00551E2D" w:rsidRPr="00423F30" w14:paraId="0A7F66DD" w14:textId="77777777" w:rsidTr="00342558">
        <w:tblPrEx>
          <w:tblCellMar>
            <w:top w:w="0" w:type="dxa"/>
            <w:bottom w:w="0" w:type="dxa"/>
          </w:tblCellMar>
        </w:tblPrEx>
        <w:trPr>
          <w:gridAfter w:val="3"/>
          <w:wAfter w:w="63" w:type="dxa"/>
          <w:cantSplit/>
          <w:jc w:val="center"/>
        </w:trPr>
        <w:tc>
          <w:tcPr>
            <w:tcW w:w="7109" w:type="dxa"/>
            <w:gridSpan w:val="8"/>
          </w:tcPr>
          <w:p w14:paraId="06DB2078" w14:textId="77777777" w:rsidR="00551E2D" w:rsidRDefault="00551E2D" w:rsidP="00551E2D">
            <w:pPr>
              <w:pStyle w:val="TAL"/>
            </w:pPr>
          </w:p>
          <w:p w14:paraId="1F794601" w14:textId="77777777" w:rsidR="00551E2D" w:rsidRDefault="00551E2D" w:rsidP="00551E2D">
            <w:pPr>
              <w:pStyle w:val="TAL"/>
            </w:pPr>
          </w:p>
        </w:tc>
      </w:tr>
      <w:tr w:rsidR="00551E2D" w:rsidRPr="00423F30" w14:paraId="7D094875" w14:textId="77777777" w:rsidTr="00342558">
        <w:tblPrEx>
          <w:tblCellMar>
            <w:top w:w="0" w:type="dxa"/>
            <w:bottom w:w="0" w:type="dxa"/>
          </w:tblCellMar>
        </w:tblPrEx>
        <w:trPr>
          <w:gridAfter w:val="3"/>
          <w:wAfter w:w="63" w:type="dxa"/>
          <w:cantSplit/>
          <w:jc w:val="center"/>
        </w:trPr>
        <w:tc>
          <w:tcPr>
            <w:tcW w:w="7109" w:type="dxa"/>
            <w:gridSpan w:val="8"/>
          </w:tcPr>
          <w:p w14:paraId="5499DF3C" w14:textId="77777777" w:rsidR="00551E2D" w:rsidRDefault="00551E2D" w:rsidP="00551E2D">
            <w:pPr>
              <w:pStyle w:val="TAL"/>
            </w:pPr>
            <w:r>
              <w:t>Selection criteria set (octets 17 to dd) contains the contents of a specific criteria set. In this release of specification there can be 5 types of criteria sets.</w:t>
            </w:r>
          </w:p>
          <w:p w14:paraId="2E15EE6B" w14:textId="77777777" w:rsidR="00551E2D" w:rsidRDefault="00551E2D" w:rsidP="00551E2D">
            <w:pPr>
              <w:pStyle w:val="TAL"/>
              <w:rPr>
                <w:lang w:eastAsia="zh-CN"/>
              </w:rPr>
            </w:pPr>
          </w:p>
          <w:p w14:paraId="1A684EBF" w14:textId="77777777" w:rsidR="00551E2D" w:rsidRDefault="00551E2D" w:rsidP="00551E2D">
            <w:pPr>
              <w:pStyle w:val="TAL"/>
              <w:rPr>
                <w:lang w:eastAsia="zh-CN"/>
              </w:rPr>
            </w:pPr>
            <w:r>
              <w:t>S</w:t>
            </w:r>
            <w:r w:rsidRPr="00423F30">
              <w:t xml:space="preserve">election criteria </w:t>
            </w:r>
            <w:r>
              <w:t>set type</w:t>
            </w:r>
            <w:r>
              <w:rPr>
                <w:lang w:eastAsia="zh-CN"/>
              </w:rPr>
              <w:t xml:space="preserve"> (bits 5-8 of </w:t>
            </w:r>
            <w:r>
              <w:rPr>
                <w:rFonts w:hint="eastAsia"/>
                <w:lang w:eastAsia="zh-CN"/>
              </w:rPr>
              <w:t xml:space="preserve">octet </w:t>
            </w:r>
            <w:r>
              <w:rPr>
                <w:lang w:eastAsia="zh-CN"/>
              </w:rPr>
              <w:t>19</w:t>
            </w:r>
            <w:r>
              <w:rPr>
                <w:rFonts w:hint="eastAsia"/>
                <w:lang w:eastAsia="zh-CN"/>
              </w:rPr>
              <w:t>)</w:t>
            </w:r>
            <w:r>
              <w:rPr>
                <w:lang w:eastAsia="zh-CN"/>
              </w:rPr>
              <w:t xml:space="preserve"> is coded as follows.</w:t>
            </w:r>
          </w:p>
          <w:p w14:paraId="2EA1C0FE" w14:textId="77777777" w:rsidR="00551E2D" w:rsidRPr="00E63AE0" w:rsidRDefault="00551E2D" w:rsidP="00551E2D">
            <w:pPr>
              <w:pStyle w:val="TAL"/>
              <w:rPr>
                <w:lang w:eastAsia="zh-CN"/>
              </w:rPr>
            </w:pPr>
            <w:r w:rsidRPr="00E63AE0">
              <w:rPr>
                <w:lang w:eastAsia="zh-CN"/>
              </w:rPr>
              <w:t>Bits</w:t>
            </w:r>
          </w:p>
          <w:p w14:paraId="0E758E51" w14:textId="77777777" w:rsidR="00551E2D" w:rsidRPr="00531EC4" w:rsidRDefault="00551E2D" w:rsidP="00551E2D">
            <w:pPr>
              <w:pStyle w:val="TAL"/>
              <w:rPr>
                <w:rFonts w:hint="eastAsia"/>
                <w:b/>
                <w:lang w:eastAsia="zh-CN"/>
              </w:rPr>
            </w:pPr>
            <w:r w:rsidRPr="00531EC4">
              <w:rPr>
                <w:b/>
              </w:rPr>
              <w:t>8 7 6 5</w:t>
            </w:r>
          </w:p>
          <w:p w14:paraId="4EE17C30" w14:textId="45B7D2B7" w:rsidR="00551E2D" w:rsidRDefault="00551E2D" w:rsidP="00551E2D">
            <w:pPr>
              <w:pStyle w:val="TAL"/>
              <w:rPr>
                <w:lang w:eastAsia="zh-CN"/>
              </w:rPr>
            </w:pPr>
            <w:r>
              <w:rPr>
                <w:rFonts w:hint="eastAsia"/>
                <w:lang w:eastAsia="zh-CN"/>
              </w:rPr>
              <w:t>0</w:t>
            </w:r>
            <w:r>
              <w:rPr>
                <w:lang w:eastAsia="zh-CN"/>
              </w:rPr>
              <w:t xml:space="preserve"> 0 0 1</w:t>
            </w:r>
            <w:r w:rsidR="009C769A">
              <w:rPr>
                <w:lang w:eastAsia="zh-CN"/>
              </w:rPr>
              <w:tab/>
            </w:r>
            <w:r>
              <w:rPr>
                <w:rFonts w:hint="eastAsia"/>
                <w:lang w:eastAsia="zh-CN"/>
              </w:rPr>
              <w:t>p</w:t>
            </w:r>
            <w:r w:rsidRPr="00423F30">
              <w:rPr>
                <w:rFonts w:hint="eastAsia"/>
                <w:lang w:eastAsia="zh-CN"/>
              </w:rPr>
              <w:t>referred SSID list</w:t>
            </w:r>
            <w:r w:rsidR="00B35D4C">
              <w:rPr>
                <w:lang w:eastAsia="zh-CN"/>
              </w:rPr>
              <w:t xml:space="preserve"> (NOTE 4)</w:t>
            </w:r>
          </w:p>
          <w:p w14:paraId="3B661135" w14:textId="1BC4BCF6" w:rsidR="00551E2D" w:rsidRDefault="00551E2D" w:rsidP="00551E2D">
            <w:pPr>
              <w:pStyle w:val="TAL"/>
              <w:rPr>
                <w:lang w:eastAsia="zh-CN"/>
              </w:rPr>
            </w:pPr>
            <w:r>
              <w:rPr>
                <w:rFonts w:hint="eastAsia"/>
                <w:lang w:eastAsia="zh-CN"/>
              </w:rPr>
              <w:t>0 0 1 0</w:t>
            </w:r>
            <w:r w:rsidR="009C769A">
              <w:rPr>
                <w:lang w:eastAsia="zh-CN"/>
              </w:rPr>
              <w:tab/>
            </w:r>
            <w:r>
              <w:rPr>
                <w:rFonts w:hint="eastAsia"/>
                <w:lang w:eastAsia="zh-CN"/>
              </w:rPr>
              <w:t>p</w:t>
            </w:r>
            <w:r w:rsidRPr="00423F30">
              <w:rPr>
                <w:rFonts w:hint="eastAsia"/>
                <w:lang w:eastAsia="zh-CN"/>
              </w:rPr>
              <w:t xml:space="preserve">referred </w:t>
            </w:r>
            <w:r w:rsidRPr="00423F30">
              <w:rPr>
                <w:lang w:eastAsia="zh-CN"/>
              </w:rPr>
              <w:t>roaming partner list</w:t>
            </w:r>
            <w:r w:rsidR="00B35D4C">
              <w:rPr>
                <w:lang w:eastAsia="zh-CN"/>
              </w:rPr>
              <w:t xml:space="preserve"> (NOTE 5)</w:t>
            </w:r>
          </w:p>
          <w:p w14:paraId="55AEFAF0" w14:textId="3969C249" w:rsidR="00551E2D" w:rsidRDefault="00551E2D" w:rsidP="00551E2D">
            <w:pPr>
              <w:pStyle w:val="TAL"/>
              <w:rPr>
                <w:rFonts w:hint="eastAsia"/>
                <w:lang w:eastAsia="zh-CN"/>
              </w:rPr>
            </w:pPr>
            <w:r>
              <w:rPr>
                <w:lang w:eastAsia="zh-CN"/>
              </w:rPr>
              <w:t>0 0 1 1</w:t>
            </w:r>
            <w:r w:rsidR="009C769A">
              <w:rPr>
                <w:lang w:eastAsia="zh-CN"/>
              </w:rPr>
              <w:tab/>
            </w:r>
            <w:r>
              <w:rPr>
                <w:rFonts w:hint="eastAsia"/>
                <w:lang w:eastAsia="zh-CN"/>
              </w:rPr>
              <w:t>r</w:t>
            </w:r>
            <w:r w:rsidRPr="00423F30">
              <w:rPr>
                <w:rFonts w:hint="eastAsia"/>
                <w:lang w:eastAsia="zh-CN"/>
              </w:rPr>
              <w:t xml:space="preserve">equired </w:t>
            </w:r>
            <w:r w:rsidRPr="00423F30">
              <w:rPr>
                <w:lang w:eastAsia="zh-CN"/>
              </w:rPr>
              <w:t>protocol port tuple</w:t>
            </w:r>
          </w:p>
          <w:p w14:paraId="34DDBD7A" w14:textId="73592E3D" w:rsidR="00551E2D" w:rsidRDefault="00551E2D" w:rsidP="00551E2D">
            <w:pPr>
              <w:pStyle w:val="TAL"/>
              <w:rPr>
                <w:rFonts w:hint="eastAsia"/>
                <w:lang w:eastAsia="zh-CN"/>
              </w:rPr>
            </w:pPr>
            <w:r>
              <w:rPr>
                <w:rFonts w:hint="eastAsia"/>
                <w:lang w:eastAsia="zh-CN"/>
              </w:rPr>
              <w:t>0 1 0 0</w:t>
            </w:r>
            <w:r w:rsidR="009C769A">
              <w:rPr>
                <w:lang w:eastAsia="zh-CN"/>
              </w:rPr>
              <w:tab/>
            </w:r>
            <w:r w:rsidRPr="00423F30">
              <w:rPr>
                <w:lang w:eastAsia="zh-CN"/>
              </w:rPr>
              <w:t>SP exclusion list</w:t>
            </w:r>
          </w:p>
          <w:p w14:paraId="39BAC790" w14:textId="63A4E3C6" w:rsidR="00551E2D" w:rsidRDefault="00551E2D" w:rsidP="00551E2D">
            <w:pPr>
              <w:pStyle w:val="TAL"/>
              <w:rPr>
                <w:lang w:eastAsia="zh-CN"/>
              </w:rPr>
            </w:pPr>
            <w:r>
              <w:rPr>
                <w:lang w:eastAsia="zh-CN"/>
              </w:rPr>
              <w:t>0 1 0 1</w:t>
            </w:r>
            <w:r w:rsidR="009C769A">
              <w:rPr>
                <w:lang w:eastAsia="zh-CN"/>
              </w:rPr>
              <w:tab/>
            </w:r>
            <w:r>
              <w:rPr>
                <w:rFonts w:hint="eastAsia"/>
                <w:lang w:eastAsia="zh-CN"/>
              </w:rPr>
              <w:t>m</w:t>
            </w:r>
            <w:r w:rsidRPr="00423F30">
              <w:rPr>
                <w:rFonts w:hint="eastAsia"/>
                <w:lang w:eastAsia="zh-CN"/>
              </w:rPr>
              <w:t>in</w:t>
            </w:r>
            <w:r w:rsidR="00664575">
              <w:rPr>
                <w:lang w:eastAsia="zh-CN"/>
              </w:rPr>
              <w:t>i</w:t>
            </w:r>
            <w:r w:rsidRPr="00423F30">
              <w:rPr>
                <w:rFonts w:hint="eastAsia"/>
                <w:lang w:eastAsia="zh-CN"/>
              </w:rPr>
              <w:t>mum</w:t>
            </w:r>
            <w:r w:rsidRPr="00423F30">
              <w:rPr>
                <w:lang w:eastAsia="zh-CN"/>
              </w:rPr>
              <w:t xml:space="preserve"> backhaul</w:t>
            </w:r>
            <w:r w:rsidRPr="00423F30">
              <w:rPr>
                <w:rFonts w:hint="eastAsia"/>
                <w:lang w:eastAsia="zh-CN"/>
              </w:rPr>
              <w:t xml:space="preserve"> </w:t>
            </w:r>
            <w:r w:rsidRPr="00423F30">
              <w:rPr>
                <w:lang w:eastAsia="zh-CN"/>
              </w:rPr>
              <w:t>threshold</w:t>
            </w:r>
          </w:p>
          <w:p w14:paraId="4D86BBC6" w14:textId="77777777" w:rsidR="00551E2D" w:rsidRPr="00531EC4" w:rsidRDefault="00551E2D" w:rsidP="00551E2D">
            <w:pPr>
              <w:pStyle w:val="TAL"/>
              <w:rPr>
                <w:rFonts w:hint="eastAsia"/>
                <w:lang w:eastAsia="zh-CN"/>
              </w:rPr>
            </w:pPr>
            <w:r>
              <w:rPr>
                <w:lang w:eastAsia="zh-CN"/>
              </w:rPr>
              <w:t>All other values are reserved.</w:t>
            </w:r>
          </w:p>
          <w:p w14:paraId="44DE7A50" w14:textId="77777777" w:rsidR="00551E2D" w:rsidRDefault="00551E2D" w:rsidP="00551E2D">
            <w:pPr>
              <w:pStyle w:val="TAL"/>
            </w:pPr>
          </w:p>
          <w:p w14:paraId="260731AC" w14:textId="77777777" w:rsidR="00551E2D" w:rsidRPr="00443D18" w:rsidRDefault="00551E2D" w:rsidP="00551E2D">
            <w:pPr>
              <w:pStyle w:val="TAL"/>
            </w:pPr>
          </w:p>
        </w:tc>
      </w:tr>
      <w:tr w:rsidR="00551E2D" w:rsidRPr="00423F30" w14:paraId="424AB79A" w14:textId="77777777" w:rsidTr="00342558">
        <w:tblPrEx>
          <w:tblCellMar>
            <w:top w:w="0" w:type="dxa"/>
            <w:bottom w:w="0" w:type="dxa"/>
          </w:tblCellMar>
        </w:tblPrEx>
        <w:trPr>
          <w:gridAfter w:val="3"/>
          <w:wAfter w:w="63" w:type="dxa"/>
          <w:cantSplit/>
          <w:jc w:val="center"/>
        </w:trPr>
        <w:tc>
          <w:tcPr>
            <w:tcW w:w="7109" w:type="dxa"/>
            <w:gridSpan w:val="8"/>
          </w:tcPr>
          <w:p w14:paraId="682D9A73" w14:textId="77777777" w:rsidR="00551E2D" w:rsidRDefault="00551E2D" w:rsidP="00551E2D">
            <w:pPr>
              <w:pStyle w:val="TAL"/>
            </w:pPr>
            <w:r>
              <w:t>Selection criteria sub entry (</w:t>
            </w:r>
            <w:r w:rsidRPr="00531EC4">
              <w:t xml:space="preserve">octets 20 to </w:t>
            </w:r>
            <w:r w:rsidR="009A6729" w:rsidRPr="009646EF">
              <w:t>ee+6</w:t>
            </w:r>
            <w:r>
              <w:t>) when set type is "</w:t>
            </w:r>
            <w:r w:rsidRPr="00531EC4">
              <w:rPr>
                <w:rFonts w:hint="eastAsia"/>
                <w:i/>
                <w:lang w:eastAsia="zh-CN"/>
              </w:rPr>
              <w:t>preferred SSID list</w:t>
            </w:r>
            <w:r>
              <w:t>" is coded as follows.</w:t>
            </w:r>
          </w:p>
          <w:p w14:paraId="388B27FC" w14:textId="77777777" w:rsidR="00551E2D" w:rsidRDefault="00551E2D" w:rsidP="00551E2D">
            <w:pPr>
              <w:pStyle w:val="TAL"/>
              <w:rPr>
                <w:rFonts w:hint="eastAsia"/>
                <w:lang w:eastAsia="zh-CN"/>
              </w:rPr>
            </w:pPr>
            <w:r>
              <w:rPr>
                <w:rFonts w:hint="eastAsia"/>
                <w:lang w:eastAsia="zh-CN"/>
              </w:rPr>
              <w:t xml:space="preserve">Length of sub entry </w:t>
            </w:r>
            <w:r>
              <w:rPr>
                <w:lang w:eastAsia="zh-CN"/>
              </w:rPr>
              <w:t>(octet 20) indicates</w:t>
            </w:r>
            <w:r>
              <w:t xml:space="preserve"> length of subsequent fields in the selection criteria sub entry.</w:t>
            </w:r>
          </w:p>
          <w:p w14:paraId="4D89D233" w14:textId="77777777" w:rsidR="00551E2D" w:rsidRDefault="00551E2D" w:rsidP="00551E2D">
            <w:pPr>
              <w:pStyle w:val="TAL"/>
            </w:pPr>
          </w:p>
          <w:p w14:paraId="3B51DEB2" w14:textId="77777777" w:rsidR="00551E2D" w:rsidRDefault="00551E2D" w:rsidP="00551E2D">
            <w:pPr>
              <w:pStyle w:val="TAL"/>
            </w:pPr>
            <w:r>
              <w:rPr>
                <w:rFonts w:hint="eastAsia"/>
                <w:lang w:eastAsia="zh-CN"/>
              </w:rPr>
              <w:t xml:space="preserve">WLAN </w:t>
            </w:r>
            <w:r>
              <w:rPr>
                <w:lang w:eastAsia="zh-CN"/>
              </w:rPr>
              <w:t xml:space="preserve">priority (octet 21): </w:t>
            </w:r>
            <w:r>
              <w:t>the lower</w:t>
            </w:r>
            <w:r w:rsidRPr="007D7AE4">
              <w:t xml:space="preserve"> </w:t>
            </w:r>
            <w:r>
              <w:t>WLAN p</w:t>
            </w:r>
            <w:r w:rsidRPr="007D7AE4">
              <w:t xml:space="preserve">riority value </w:t>
            </w:r>
            <w:r>
              <w:t xml:space="preserve">indicates the WLAN </w:t>
            </w:r>
            <w:r>
              <w:rPr>
                <w:rFonts w:hint="eastAsia"/>
                <w:lang w:eastAsia="zh-CN"/>
              </w:rPr>
              <w:t>having t</w:t>
            </w:r>
            <w:r w:rsidRPr="007D7AE4">
              <w:t xml:space="preserve">he </w:t>
            </w:r>
            <w:r>
              <w:t>higher</w:t>
            </w:r>
            <w:r w:rsidRPr="007D7AE4">
              <w:t xml:space="preserve"> priority among the </w:t>
            </w:r>
            <w:r>
              <w:rPr>
                <w:rFonts w:hint="eastAsia"/>
                <w:lang w:eastAsia="zh-CN"/>
              </w:rPr>
              <w:t xml:space="preserve">WLANs </w:t>
            </w:r>
            <w:r w:rsidRPr="007D7AE4">
              <w:rPr>
                <w:rFonts w:hint="eastAsia"/>
              </w:rPr>
              <w:t xml:space="preserve">in the </w:t>
            </w:r>
            <w:r>
              <w:t>p</w:t>
            </w:r>
            <w:r w:rsidRPr="00194A15">
              <w:t>referred</w:t>
            </w:r>
            <w:r>
              <w:t xml:space="preserve"> SSID li</w:t>
            </w:r>
            <w:r w:rsidRPr="00194A15">
              <w:t>st</w:t>
            </w:r>
            <w:r>
              <w:t>.</w:t>
            </w:r>
          </w:p>
          <w:p w14:paraId="4ED92948" w14:textId="77777777" w:rsidR="00551E2D" w:rsidRDefault="00551E2D" w:rsidP="00551E2D">
            <w:pPr>
              <w:pStyle w:val="TAL"/>
            </w:pPr>
          </w:p>
          <w:p w14:paraId="7C118818" w14:textId="77777777" w:rsidR="00551E2D" w:rsidRDefault="00551E2D" w:rsidP="00551E2D">
            <w:pPr>
              <w:pStyle w:val="TAL"/>
            </w:pPr>
            <w:r>
              <w:rPr>
                <w:lang w:eastAsia="zh-CN"/>
              </w:rPr>
              <w:t>SSID ind</w:t>
            </w:r>
            <w:r>
              <w:t xml:space="preserve"> (bit 1 of octet 22):</w:t>
            </w:r>
          </w:p>
          <w:p w14:paraId="479EF1DC" w14:textId="77777777" w:rsidR="00551E2D" w:rsidRPr="00E63AE0" w:rsidRDefault="00551E2D" w:rsidP="00551E2D">
            <w:pPr>
              <w:pStyle w:val="TAL"/>
              <w:rPr>
                <w:lang w:eastAsia="zh-CN"/>
              </w:rPr>
            </w:pPr>
            <w:r w:rsidRPr="00E63AE0">
              <w:rPr>
                <w:lang w:eastAsia="zh-CN"/>
              </w:rPr>
              <w:t>Bit</w:t>
            </w:r>
          </w:p>
          <w:p w14:paraId="37B1698D" w14:textId="77777777" w:rsidR="00551E2D" w:rsidRPr="00531EC4" w:rsidRDefault="00551E2D" w:rsidP="00551E2D">
            <w:pPr>
              <w:pStyle w:val="TAL"/>
              <w:rPr>
                <w:rFonts w:hint="eastAsia"/>
                <w:b/>
                <w:lang w:eastAsia="zh-CN"/>
              </w:rPr>
            </w:pPr>
            <w:r>
              <w:rPr>
                <w:rFonts w:hint="eastAsia"/>
                <w:b/>
                <w:lang w:eastAsia="zh-CN"/>
              </w:rPr>
              <w:t>5</w:t>
            </w:r>
          </w:p>
          <w:p w14:paraId="2C2B1DE4" w14:textId="77777777" w:rsidR="00551E2D" w:rsidRDefault="00551E2D" w:rsidP="00551E2D">
            <w:pPr>
              <w:pStyle w:val="TAL"/>
              <w:rPr>
                <w:rFonts w:hint="eastAsia"/>
                <w:lang w:eastAsia="zh-CN"/>
              </w:rPr>
            </w:pPr>
            <w:r>
              <w:rPr>
                <w:rFonts w:hint="eastAsia"/>
                <w:lang w:eastAsia="zh-CN"/>
              </w:rPr>
              <w:t>0</w:t>
            </w:r>
            <w:r>
              <w:rPr>
                <w:lang w:eastAsia="zh-CN"/>
              </w:rPr>
              <w:tab/>
              <w:t>SSID field (octets 2</w:t>
            </w:r>
            <w:r w:rsidR="00664575">
              <w:rPr>
                <w:lang w:eastAsia="zh-CN"/>
              </w:rPr>
              <w:t>4</w:t>
            </w:r>
            <w:r>
              <w:rPr>
                <w:lang w:eastAsia="zh-CN"/>
              </w:rPr>
              <w:t xml:space="preserve"> to ee) is not present.</w:t>
            </w:r>
          </w:p>
          <w:p w14:paraId="0D267B3D" w14:textId="77777777" w:rsidR="00551E2D" w:rsidRDefault="00551E2D" w:rsidP="00551E2D">
            <w:pPr>
              <w:pStyle w:val="TAL"/>
              <w:rPr>
                <w:lang w:eastAsia="zh-CN"/>
              </w:rPr>
            </w:pPr>
            <w:r>
              <w:rPr>
                <w:lang w:eastAsia="zh-CN"/>
              </w:rPr>
              <w:t>1</w:t>
            </w:r>
            <w:r>
              <w:rPr>
                <w:lang w:eastAsia="zh-CN"/>
              </w:rPr>
              <w:tab/>
              <w:t>SSID field (octets 2</w:t>
            </w:r>
            <w:r w:rsidR="00664575">
              <w:rPr>
                <w:lang w:eastAsia="zh-CN"/>
              </w:rPr>
              <w:t>4</w:t>
            </w:r>
            <w:r>
              <w:rPr>
                <w:lang w:eastAsia="zh-CN"/>
              </w:rPr>
              <w:t xml:space="preserve"> to ee) is present.</w:t>
            </w:r>
          </w:p>
          <w:p w14:paraId="18528A9C" w14:textId="77777777" w:rsidR="00551E2D" w:rsidRPr="00531EC4" w:rsidRDefault="00551E2D" w:rsidP="00551E2D">
            <w:pPr>
              <w:pStyle w:val="TAL"/>
            </w:pPr>
          </w:p>
          <w:p w14:paraId="319C4609" w14:textId="77777777" w:rsidR="00551E2D" w:rsidRDefault="00551E2D" w:rsidP="00551E2D">
            <w:pPr>
              <w:pStyle w:val="TAL"/>
            </w:pPr>
            <w:r>
              <w:rPr>
                <w:lang w:eastAsia="zh-CN"/>
              </w:rPr>
              <w:t>HESSID ind</w:t>
            </w:r>
            <w:r>
              <w:t xml:space="preserve"> (bit 2 of octet 22):</w:t>
            </w:r>
          </w:p>
          <w:p w14:paraId="5337860F" w14:textId="77777777" w:rsidR="00551E2D" w:rsidRPr="00E63AE0" w:rsidRDefault="00551E2D" w:rsidP="00551E2D">
            <w:pPr>
              <w:pStyle w:val="TAL"/>
              <w:rPr>
                <w:lang w:eastAsia="zh-CN"/>
              </w:rPr>
            </w:pPr>
            <w:r w:rsidRPr="00E63AE0">
              <w:rPr>
                <w:lang w:eastAsia="zh-CN"/>
              </w:rPr>
              <w:t>Bit</w:t>
            </w:r>
          </w:p>
          <w:p w14:paraId="141ECF89" w14:textId="77777777" w:rsidR="00551E2D" w:rsidRPr="00531EC4" w:rsidRDefault="00551E2D" w:rsidP="00551E2D">
            <w:pPr>
              <w:pStyle w:val="TAL"/>
              <w:rPr>
                <w:rFonts w:hint="eastAsia"/>
                <w:b/>
                <w:lang w:eastAsia="zh-CN"/>
              </w:rPr>
            </w:pPr>
            <w:r>
              <w:rPr>
                <w:rFonts w:hint="eastAsia"/>
                <w:b/>
                <w:lang w:eastAsia="zh-CN"/>
              </w:rPr>
              <w:t>6</w:t>
            </w:r>
          </w:p>
          <w:p w14:paraId="7D0C6553" w14:textId="77777777" w:rsidR="00551E2D" w:rsidRDefault="00551E2D" w:rsidP="00551E2D">
            <w:pPr>
              <w:pStyle w:val="TAL"/>
              <w:rPr>
                <w:rFonts w:hint="eastAsia"/>
                <w:lang w:eastAsia="zh-CN"/>
              </w:rPr>
            </w:pPr>
            <w:r>
              <w:rPr>
                <w:rFonts w:hint="eastAsia"/>
                <w:lang w:eastAsia="zh-CN"/>
              </w:rPr>
              <w:t>0</w:t>
            </w:r>
            <w:r>
              <w:rPr>
                <w:lang w:eastAsia="zh-CN"/>
              </w:rPr>
              <w:tab/>
              <w:t xml:space="preserve">HESSID field (octets ee+1 to </w:t>
            </w:r>
            <w:r w:rsidR="00664575">
              <w:rPr>
                <w:lang w:eastAsia="zh-CN"/>
              </w:rPr>
              <w:t>ee+6</w:t>
            </w:r>
            <w:r>
              <w:rPr>
                <w:lang w:eastAsia="zh-CN"/>
              </w:rPr>
              <w:t>) is not present.</w:t>
            </w:r>
          </w:p>
          <w:p w14:paraId="5F9827F2" w14:textId="77777777" w:rsidR="00551E2D" w:rsidRDefault="00551E2D" w:rsidP="00551E2D">
            <w:pPr>
              <w:pStyle w:val="TAL"/>
              <w:rPr>
                <w:rFonts w:hint="eastAsia"/>
                <w:lang w:eastAsia="zh-CN"/>
              </w:rPr>
            </w:pPr>
            <w:r>
              <w:rPr>
                <w:lang w:eastAsia="zh-CN"/>
              </w:rPr>
              <w:t>1</w:t>
            </w:r>
            <w:r>
              <w:rPr>
                <w:lang w:eastAsia="zh-CN"/>
              </w:rPr>
              <w:tab/>
              <w:t xml:space="preserve">HESSID field (octet ee+1 to </w:t>
            </w:r>
            <w:r w:rsidR="00664575">
              <w:rPr>
                <w:lang w:eastAsia="zh-CN"/>
              </w:rPr>
              <w:t>ee+6</w:t>
            </w:r>
            <w:r>
              <w:rPr>
                <w:lang w:eastAsia="zh-CN"/>
              </w:rPr>
              <w:t>) is present.</w:t>
            </w:r>
          </w:p>
          <w:p w14:paraId="6B41666C" w14:textId="77777777" w:rsidR="00551E2D" w:rsidRDefault="00551E2D" w:rsidP="00551E2D">
            <w:pPr>
              <w:pStyle w:val="TAL"/>
            </w:pPr>
          </w:p>
          <w:p w14:paraId="47033292" w14:textId="77777777" w:rsidR="00551E2D" w:rsidRDefault="00551E2D" w:rsidP="00551E2D">
            <w:pPr>
              <w:pStyle w:val="TAL"/>
              <w:rPr>
                <w:lang w:eastAsia="zh-CN"/>
              </w:rPr>
            </w:pPr>
            <w:r>
              <w:rPr>
                <w:lang w:eastAsia="zh-CN"/>
              </w:rPr>
              <w:t>SSID length (octet 23)</w:t>
            </w:r>
            <w:r w:rsidRPr="00504ABE">
              <w:rPr>
                <w:lang w:eastAsia="zh-CN"/>
              </w:rPr>
              <w:t xml:space="preserve"> indicate</w:t>
            </w:r>
            <w:r>
              <w:rPr>
                <w:lang w:eastAsia="zh-CN"/>
              </w:rPr>
              <w:t>s the length of the SSID field.</w:t>
            </w:r>
          </w:p>
          <w:p w14:paraId="60B7F643" w14:textId="77777777" w:rsidR="00551E2D" w:rsidRDefault="00551E2D" w:rsidP="00551E2D">
            <w:pPr>
              <w:pStyle w:val="TAL"/>
              <w:rPr>
                <w:lang w:eastAsia="zh-CN"/>
              </w:rPr>
            </w:pPr>
            <w:r>
              <w:rPr>
                <w:lang w:eastAsia="zh-CN"/>
              </w:rPr>
              <w:t xml:space="preserve">SSID field (octets 24 to ee) </w:t>
            </w:r>
            <w:r w:rsidRPr="00430B08">
              <w:rPr>
                <w:lang w:eastAsia="zh-CN"/>
              </w:rPr>
              <w:t xml:space="preserve">is an Octet String which </w:t>
            </w:r>
            <w:r>
              <w:rPr>
                <w:lang w:eastAsia="zh-CN"/>
              </w:rPr>
              <w:t xml:space="preserve">shall have a maximum length of 32 octets (see </w:t>
            </w:r>
            <w:r>
              <w:t>IEEE </w:t>
            </w:r>
            <w:r w:rsidRPr="000C2E84">
              <w:t>Std 802.11</w:t>
            </w:r>
            <w:r>
              <w:t> [8])</w:t>
            </w:r>
            <w:r>
              <w:rPr>
                <w:lang w:eastAsia="zh-CN"/>
              </w:rPr>
              <w:t>.</w:t>
            </w:r>
          </w:p>
          <w:p w14:paraId="0C6F3F69" w14:textId="77777777" w:rsidR="00551E2D" w:rsidRPr="00531EC4" w:rsidRDefault="00551E2D" w:rsidP="00551E2D">
            <w:pPr>
              <w:pStyle w:val="TAL"/>
            </w:pPr>
          </w:p>
          <w:p w14:paraId="22E0552C" w14:textId="77777777" w:rsidR="00551E2D" w:rsidRDefault="00551E2D" w:rsidP="00551E2D">
            <w:pPr>
              <w:pStyle w:val="TAL"/>
              <w:rPr>
                <w:lang w:eastAsia="zh-CN"/>
              </w:rPr>
            </w:pPr>
            <w:r>
              <w:rPr>
                <w:lang w:eastAsia="zh-CN"/>
              </w:rPr>
              <w:t xml:space="preserve">HESSID field (octets ee+1 to ee+6) is </w:t>
            </w:r>
            <w:r w:rsidRPr="00054F87">
              <w:rPr>
                <w:lang w:eastAsia="zh-CN"/>
              </w:rPr>
              <w:t>a 6</w:t>
            </w:r>
            <w:r>
              <w:rPr>
                <w:lang w:eastAsia="zh-CN"/>
              </w:rPr>
              <w:t xml:space="preserve"> </w:t>
            </w:r>
            <w:r w:rsidRPr="00054F87">
              <w:rPr>
                <w:lang w:eastAsia="zh-CN"/>
              </w:rPr>
              <w:t>octet MAC address that identifies the homogeneous ESS</w:t>
            </w:r>
            <w:r>
              <w:rPr>
                <w:lang w:eastAsia="zh-CN"/>
              </w:rPr>
              <w:t xml:space="preserve"> (see </w:t>
            </w:r>
            <w:r>
              <w:t>IEEE </w:t>
            </w:r>
            <w:r w:rsidRPr="000C2E84">
              <w:t>Std 802.11</w:t>
            </w:r>
            <w:r>
              <w:t> [8])</w:t>
            </w:r>
            <w:r>
              <w:rPr>
                <w:lang w:eastAsia="zh-CN"/>
              </w:rPr>
              <w:t>.</w:t>
            </w:r>
          </w:p>
          <w:p w14:paraId="13302B0A" w14:textId="77777777" w:rsidR="00551E2D" w:rsidRPr="00531EC4" w:rsidRDefault="00551E2D" w:rsidP="00551E2D">
            <w:pPr>
              <w:pStyle w:val="TAL"/>
            </w:pPr>
          </w:p>
          <w:p w14:paraId="39EFDEFF" w14:textId="77777777" w:rsidR="00551E2D" w:rsidRPr="00443D18" w:rsidRDefault="00551E2D" w:rsidP="00551E2D">
            <w:pPr>
              <w:pStyle w:val="TAL"/>
            </w:pPr>
          </w:p>
        </w:tc>
      </w:tr>
      <w:tr w:rsidR="00551E2D" w:rsidRPr="00423F30" w14:paraId="2DBBA68D" w14:textId="77777777" w:rsidTr="00342558">
        <w:tblPrEx>
          <w:tblCellMar>
            <w:top w:w="0" w:type="dxa"/>
            <w:bottom w:w="0" w:type="dxa"/>
          </w:tblCellMar>
        </w:tblPrEx>
        <w:trPr>
          <w:gridAfter w:val="3"/>
          <w:wAfter w:w="63" w:type="dxa"/>
          <w:cantSplit/>
          <w:jc w:val="center"/>
        </w:trPr>
        <w:tc>
          <w:tcPr>
            <w:tcW w:w="7109" w:type="dxa"/>
            <w:gridSpan w:val="8"/>
          </w:tcPr>
          <w:p w14:paraId="4772560D" w14:textId="77777777" w:rsidR="00551E2D" w:rsidRDefault="00551E2D" w:rsidP="00551E2D">
            <w:pPr>
              <w:pStyle w:val="TAL"/>
              <w:rPr>
                <w:rFonts w:hint="eastAsia"/>
              </w:rPr>
            </w:pPr>
            <w:r>
              <w:lastRenderedPageBreak/>
              <w:t>Selection criteria sub entry (</w:t>
            </w:r>
            <w:r w:rsidRPr="00531EC4">
              <w:t>octets 20 to ff</w:t>
            </w:r>
            <w:r>
              <w:t>) when set type is "</w:t>
            </w:r>
            <w:r w:rsidRPr="00531EC4">
              <w:rPr>
                <w:i/>
              </w:rPr>
              <w:t xml:space="preserve">preferred roaming </w:t>
            </w:r>
            <w:r w:rsidRPr="00531EC4">
              <w:rPr>
                <w:i/>
                <w:lang w:eastAsia="zh-CN"/>
              </w:rPr>
              <w:t>partner list</w:t>
            </w:r>
            <w:r>
              <w:t>" is coded as follows.</w:t>
            </w:r>
          </w:p>
          <w:p w14:paraId="085C1907"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w:t>
            </w:r>
          </w:p>
          <w:p w14:paraId="5038CF06" w14:textId="77777777" w:rsidR="00551E2D" w:rsidRDefault="00551E2D" w:rsidP="00551E2D">
            <w:pPr>
              <w:pStyle w:val="TAL"/>
            </w:pPr>
          </w:p>
          <w:p w14:paraId="2E6AFCD6" w14:textId="77777777" w:rsidR="00551E2D" w:rsidRDefault="00551E2D" w:rsidP="00551E2D">
            <w:pPr>
              <w:pStyle w:val="TAL"/>
            </w:pPr>
            <w:r>
              <w:rPr>
                <w:lang w:eastAsia="zh-CN"/>
              </w:rPr>
              <w:t xml:space="preserve">Priority (octet 21): </w:t>
            </w:r>
            <w:r w:rsidRPr="007D7AE4">
              <w:t xml:space="preserve">the </w:t>
            </w:r>
            <w:r>
              <w:t>lower p</w:t>
            </w:r>
            <w:r w:rsidRPr="007D7AE4">
              <w:t xml:space="preserve">riority value </w:t>
            </w:r>
            <w:r>
              <w:t xml:space="preserve">indicates </w:t>
            </w:r>
            <w:r>
              <w:rPr>
                <w:rFonts w:hint="eastAsia"/>
                <w:lang w:eastAsia="zh-CN"/>
              </w:rPr>
              <w:t>t</w:t>
            </w:r>
            <w:r>
              <w:t>he higher</w:t>
            </w:r>
            <w:r w:rsidRPr="007D7AE4">
              <w:t xml:space="preserve"> priority </w:t>
            </w:r>
            <w:r>
              <w:t>in the p</w:t>
            </w:r>
            <w:r w:rsidRPr="00194A15">
              <w:t>referred</w:t>
            </w:r>
            <w:r>
              <w:t xml:space="preserve"> roaming partner li</w:t>
            </w:r>
            <w:r w:rsidRPr="00194A15">
              <w:t>st</w:t>
            </w:r>
            <w:r>
              <w:t>.</w:t>
            </w:r>
          </w:p>
          <w:p w14:paraId="5972678C" w14:textId="77777777" w:rsidR="00551E2D" w:rsidRDefault="00551E2D" w:rsidP="00551E2D">
            <w:pPr>
              <w:pStyle w:val="TAL"/>
            </w:pPr>
          </w:p>
          <w:p w14:paraId="14FB3C7B" w14:textId="77777777" w:rsidR="00551E2D" w:rsidRDefault="00551E2D" w:rsidP="00551E2D">
            <w:pPr>
              <w:pStyle w:val="TAL"/>
              <w:rPr>
                <w:lang w:eastAsia="zh-CN"/>
              </w:rPr>
            </w:pPr>
            <w:r>
              <w:rPr>
                <w:lang w:eastAsia="zh-CN"/>
              </w:rPr>
              <w:t>FQDN_Match length (octet 22)</w:t>
            </w:r>
            <w:r w:rsidRPr="00504ABE">
              <w:rPr>
                <w:lang w:eastAsia="zh-CN"/>
              </w:rPr>
              <w:t xml:space="preserve"> indicate</w:t>
            </w:r>
            <w:r>
              <w:rPr>
                <w:lang w:eastAsia="zh-CN"/>
              </w:rPr>
              <w:t>s the length of the FQDN_Match field.</w:t>
            </w:r>
          </w:p>
          <w:p w14:paraId="054BED44" w14:textId="77777777" w:rsidR="00551E2D" w:rsidRDefault="00551E2D" w:rsidP="00551E2D">
            <w:pPr>
              <w:pStyle w:val="TAL"/>
              <w:rPr>
                <w:lang w:eastAsia="zh-CN"/>
              </w:rPr>
            </w:pPr>
            <w:r>
              <w:rPr>
                <w:lang w:eastAsia="zh-CN"/>
              </w:rPr>
              <w:t xml:space="preserve">FQDN_Match field (octets 23 to ee) </w:t>
            </w:r>
            <w:r w:rsidRPr="00430B08">
              <w:rPr>
                <w:lang w:eastAsia="zh-CN"/>
              </w:rPr>
              <w:t>is</w:t>
            </w:r>
            <w:r>
              <w:rPr>
                <w:lang w:eastAsia="zh-CN"/>
              </w:rPr>
              <w:t xml:space="preserve"> as the node </w:t>
            </w:r>
            <w:r w:rsidRPr="00487195">
              <w:rPr>
                <w:lang w:eastAsia="zh-CN"/>
              </w:rPr>
              <w:t>PerProviderSubscription/&lt;X+&gt;/Policy/PreferredRo</w:t>
            </w:r>
            <w:r>
              <w:rPr>
                <w:lang w:eastAsia="zh-CN"/>
              </w:rPr>
              <w:t>amingPartnerList/&lt;X+&gt;/FQDN_Match</w:t>
            </w:r>
            <w:r>
              <w:rPr>
                <w:rFonts w:hint="eastAsia"/>
                <w:lang w:eastAsia="zh-CN"/>
              </w:rPr>
              <w:t xml:space="preserve"> </w:t>
            </w:r>
            <w:r>
              <w:rPr>
                <w:lang w:eastAsia="zh-CN"/>
              </w:rPr>
              <w:t xml:space="preserve">defined </w:t>
            </w:r>
            <w:r>
              <w:rPr>
                <w:rFonts w:hint="eastAsia"/>
                <w:lang w:eastAsia="zh-CN"/>
              </w:rPr>
              <w:t xml:space="preserve">in </w:t>
            </w:r>
            <w:r>
              <w:rPr>
                <w:lang w:eastAsia="zh-CN"/>
              </w:rPr>
              <w:t>Hotspot 2.0 (Release 2) Technical Specification [9].</w:t>
            </w:r>
          </w:p>
          <w:p w14:paraId="4CD9EE1E" w14:textId="77777777" w:rsidR="00551E2D" w:rsidRPr="00443D18" w:rsidRDefault="00551E2D" w:rsidP="00551E2D">
            <w:pPr>
              <w:pStyle w:val="TAL"/>
            </w:pPr>
          </w:p>
          <w:p w14:paraId="5F90D960" w14:textId="77777777" w:rsidR="00551E2D" w:rsidRDefault="00551E2D" w:rsidP="00551E2D">
            <w:pPr>
              <w:pStyle w:val="TAL"/>
              <w:rPr>
                <w:lang w:eastAsia="zh-CN"/>
              </w:rPr>
            </w:pPr>
            <w:r>
              <w:rPr>
                <w:lang w:eastAsia="zh-CN"/>
              </w:rPr>
              <w:t>Country length (octet ee+1)</w:t>
            </w:r>
            <w:r w:rsidRPr="00504ABE">
              <w:rPr>
                <w:lang w:eastAsia="zh-CN"/>
              </w:rPr>
              <w:t xml:space="preserve"> indicate</w:t>
            </w:r>
            <w:r>
              <w:rPr>
                <w:lang w:eastAsia="zh-CN"/>
              </w:rPr>
              <w:t>s the length of the country field.</w:t>
            </w:r>
          </w:p>
          <w:p w14:paraId="52F027F8" w14:textId="77777777" w:rsidR="00551E2D" w:rsidRDefault="00551E2D" w:rsidP="00551E2D">
            <w:pPr>
              <w:pStyle w:val="TAL"/>
              <w:rPr>
                <w:lang w:eastAsia="zh-CN"/>
              </w:rPr>
            </w:pPr>
            <w:r>
              <w:rPr>
                <w:lang w:eastAsia="zh-CN"/>
              </w:rPr>
              <w:t xml:space="preserve">Country field (octets ee+2 to ff) </w:t>
            </w:r>
            <w:r w:rsidRPr="00430B08">
              <w:rPr>
                <w:lang w:eastAsia="zh-CN"/>
              </w:rPr>
              <w:t>is</w:t>
            </w:r>
            <w:r>
              <w:rPr>
                <w:lang w:eastAsia="zh-CN"/>
              </w:rPr>
              <w:t xml:space="preserve"> as the node </w:t>
            </w:r>
            <w:r w:rsidRPr="00487195">
              <w:rPr>
                <w:lang w:eastAsia="zh-CN"/>
              </w:rPr>
              <w:t>PerProviderSubscription/&lt;X+&gt;/Policy/PreferredRo</w:t>
            </w:r>
            <w:r>
              <w:rPr>
                <w:lang w:eastAsia="zh-CN"/>
              </w:rPr>
              <w:t>amingPartnerList/&lt;X+&gt;/Country defined</w:t>
            </w:r>
            <w:r>
              <w:rPr>
                <w:rFonts w:hint="eastAsia"/>
                <w:lang w:eastAsia="zh-CN"/>
              </w:rPr>
              <w:t xml:space="preserve"> in </w:t>
            </w:r>
            <w:r>
              <w:rPr>
                <w:lang w:eastAsia="zh-CN"/>
              </w:rPr>
              <w:t>Hotspot 2.0 (Release 2) Technical Specification [9].</w:t>
            </w:r>
          </w:p>
          <w:p w14:paraId="623A24BE" w14:textId="77777777" w:rsidR="00551E2D" w:rsidRDefault="00551E2D" w:rsidP="00551E2D">
            <w:pPr>
              <w:pStyle w:val="TAL"/>
            </w:pPr>
          </w:p>
          <w:p w14:paraId="6BA06A15" w14:textId="77777777" w:rsidR="00551E2D" w:rsidRDefault="00551E2D" w:rsidP="00551E2D">
            <w:pPr>
              <w:pStyle w:val="TAL"/>
            </w:pPr>
          </w:p>
          <w:p w14:paraId="04129866" w14:textId="77777777" w:rsidR="00551E2D" w:rsidRDefault="00551E2D" w:rsidP="00551E2D">
            <w:pPr>
              <w:pStyle w:val="TAL"/>
              <w:rPr>
                <w:rFonts w:hint="eastAsia"/>
              </w:rPr>
            </w:pPr>
            <w:r>
              <w:t>Selection criteria sub entry (</w:t>
            </w:r>
            <w:r w:rsidRPr="00531EC4">
              <w:t>octets 20 to ff</w:t>
            </w:r>
            <w:r>
              <w:t>) when set type is "</w:t>
            </w:r>
            <w:r w:rsidRPr="00602F19">
              <w:rPr>
                <w:i/>
              </w:rPr>
              <w:t>required protocol port tuple</w:t>
            </w:r>
            <w:r>
              <w:t>" is coded as follows.</w:t>
            </w:r>
          </w:p>
          <w:p w14:paraId="586D42C4"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w:t>
            </w:r>
          </w:p>
          <w:p w14:paraId="72A73E81" w14:textId="77777777" w:rsidR="00551E2D" w:rsidRDefault="00551E2D" w:rsidP="00551E2D">
            <w:pPr>
              <w:pStyle w:val="TAL"/>
            </w:pPr>
          </w:p>
          <w:p w14:paraId="1515CAE2" w14:textId="77777777" w:rsidR="00551E2D" w:rsidRDefault="00551E2D" w:rsidP="00551E2D">
            <w:pPr>
              <w:pStyle w:val="TAL"/>
              <w:rPr>
                <w:lang w:eastAsia="zh-CN"/>
              </w:rPr>
            </w:pPr>
            <w:r>
              <w:rPr>
                <w:rFonts w:hint="eastAsia"/>
                <w:lang w:eastAsia="zh-CN"/>
              </w:rPr>
              <w:t xml:space="preserve">IP protocol field </w:t>
            </w:r>
            <w:r>
              <w:rPr>
                <w:lang w:eastAsia="zh-CN"/>
              </w:rPr>
              <w:t xml:space="preserve">(octet 21) shall be present in the sub entry and refers to </w:t>
            </w:r>
            <w:r w:rsidRPr="003925B3">
              <w:rPr>
                <w:lang w:eastAsia="zh-CN"/>
              </w:rPr>
              <w:t>IP protocol field in IPv4 packets or the next header field in IPv6 packets.</w:t>
            </w:r>
            <w:r>
              <w:rPr>
                <w:lang w:eastAsia="zh-CN"/>
              </w:rPr>
              <w:t xml:space="preserve"> It is </w:t>
            </w:r>
            <w:r w:rsidRPr="003925B3">
              <w:rPr>
                <w:lang w:eastAsia="zh-CN"/>
              </w:rPr>
              <w:t xml:space="preserve">required by operator-supported application(s) on </w:t>
            </w:r>
            <w:r>
              <w:rPr>
                <w:lang w:eastAsia="zh-CN"/>
              </w:rPr>
              <w:t>UE as specified in Hotspot 2.0 (Release 2) Technical Specification [9].</w:t>
            </w:r>
          </w:p>
          <w:p w14:paraId="001508DC" w14:textId="77777777" w:rsidR="00551E2D" w:rsidRDefault="00551E2D" w:rsidP="00551E2D">
            <w:pPr>
              <w:pStyle w:val="TAL"/>
              <w:rPr>
                <w:lang w:eastAsia="zh-CN"/>
              </w:rPr>
            </w:pPr>
          </w:p>
          <w:p w14:paraId="4201A1B6" w14:textId="77777777" w:rsidR="00551E2D" w:rsidRDefault="00551E2D" w:rsidP="00551E2D">
            <w:pPr>
              <w:pStyle w:val="TAL"/>
              <w:rPr>
                <w:lang w:eastAsia="zh-CN"/>
              </w:rPr>
            </w:pPr>
            <w:r>
              <w:rPr>
                <w:lang w:eastAsia="zh-CN"/>
              </w:rPr>
              <w:t>Length of p</w:t>
            </w:r>
            <w:r>
              <w:rPr>
                <w:rFonts w:hint="eastAsia"/>
                <w:lang w:eastAsia="zh-CN"/>
              </w:rPr>
              <w:t xml:space="preserve">ort number </w:t>
            </w:r>
            <w:r>
              <w:rPr>
                <w:lang w:eastAsia="zh-CN"/>
              </w:rPr>
              <w:t>(octet 22) indicates the length of port number field.</w:t>
            </w:r>
          </w:p>
          <w:p w14:paraId="53A58907" w14:textId="77777777" w:rsidR="00551E2D" w:rsidRPr="00443D18" w:rsidRDefault="00551E2D" w:rsidP="00551E2D">
            <w:pPr>
              <w:pStyle w:val="TAL"/>
              <w:rPr>
                <w:rFonts w:hint="eastAsia"/>
                <w:lang w:eastAsia="zh-CN"/>
              </w:rPr>
            </w:pPr>
            <w:r>
              <w:rPr>
                <w:lang w:eastAsia="zh-CN"/>
              </w:rPr>
              <w:t xml:space="preserve">Port number field (octets 23 to ff) </w:t>
            </w:r>
            <w:r w:rsidRPr="00430B08">
              <w:rPr>
                <w:lang w:eastAsia="zh-CN"/>
              </w:rPr>
              <w:t>is</w:t>
            </w:r>
            <w:r>
              <w:rPr>
                <w:lang w:eastAsia="zh-CN"/>
              </w:rPr>
              <w:t xml:space="preserve"> as the node </w:t>
            </w:r>
            <w:r w:rsidRPr="004D565F">
              <w:rPr>
                <w:lang w:eastAsia="zh-CN"/>
              </w:rPr>
              <w:t>PerProviderSubscription/&lt;X+&gt;/Policy/RequiredProtoPortTuple/&lt;X+&gt;/PortNumber</w:t>
            </w:r>
            <w:r>
              <w:rPr>
                <w:lang w:eastAsia="zh-CN"/>
              </w:rPr>
              <w:t xml:space="preserve"> defined </w:t>
            </w:r>
            <w:r>
              <w:rPr>
                <w:rFonts w:hint="eastAsia"/>
                <w:lang w:eastAsia="zh-CN"/>
              </w:rPr>
              <w:t xml:space="preserve">in </w:t>
            </w:r>
            <w:r>
              <w:rPr>
                <w:lang w:eastAsia="zh-CN"/>
              </w:rPr>
              <w:t>Hotspot 2.0 (Release 2) Technical Specification [9].</w:t>
            </w:r>
          </w:p>
          <w:p w14:paraId="1086A4B7" w14:textId="77777777" w:rsidR="00551E2D" w:rsidRPr="00443D18" w:rsidRDefault="00551E2D" w:rsidP="00551E2D">
            <w:pPr>
              <w:pStyle w:val="TAL"/>
              <w:rPr>
                <w:lang w:eastAsia="zh-CN"/>
              </w:rPr>
            </w:pPr>
          </w:p>
          <w:p w14:paraId="1869CBC9" w14:textId="77777777" w:rsidR="00551E2D" w:rsidRPr="00F77C2B" w:rsidRDefault="00551E2D" w:rsidP="00551E2D">
            <w:pPr>
              <w:pStyle w:val="TAL"/>
              <w:rPr>
                <w:rFonts w:hint="eastAsia"/>
                <w:lang w:eastAsia="zh-CN"/>
              </w:rPr>
            </w:pPr>
          </w:p>
        </w:tc>
      </w:tr>
      <w:tr w:rsidR="00551E2D" w:rsidRPr="00423F30" w14:paraId="76EE1D36" w14:textId="77777777" w:rsidTr="00342558">
        <w:tblPrEx>
          <w:tblCellMar>
            <w:top w:w="0" w:type="dxa"/>
            <w:bottom w:w="0" w:type="dxa"/>
          </w:tblCellMar>
        </w:tblPrEx>
        <w:trPr>
          <w:gridAfter w:val="3"/>
          <w:wAfter w:w="63" w:type="dxa"/>
          <w:cantSplit/>
          <w:jc w:val="center"/>
        </w:trPr>
        <w:tc>
          <w:tcPr>
            <w:tcW w:w="7109" w:type="dxa"/>
            <w:gridSpan w:val="8"/>
          </w:tcPr>
          <w:p w14:paraId="12F14279" w14:textId="77777777" w:rsidR="00551E2D" w:rsidRDefault="00551E2D" w:rsidP="00551E2D">
            <w:pPr>
              <w:pStyle w:val="TAL"/>
              <w:rPr>
                <w:rFonts w:hint="eastAsia"/>
              </w:rPr>
            </w:pPr>
            <w:r>
              <w:t>Selection criteria sub entry (</w:t>
            </w:r>
            <w:r w:rsidRPr="00531EC4">
              <w:t>octets 20 to ff</w:t>
            </w:r>
            <w:r>
              <w:t>) when set type is "</w:t>
            </w:r>
            <w:r w:rsidRPr="00F77C2B">
              <w:rPr>
                <w:i/>
              </w:rPr>
              <w:t>SP exclusion list</w:t>
            </w:r>
            <w:r>
              <w:t>" is coded as follows.</w:t>
            </w:r>
          </w:p>
          <w:p w14:paraId="4C8FC7DD"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 i.e. the length of SSID field.</w:t>
            </w:r>
          </w:p>
          <w:p w14:paraId="42F3540F" w14:textId="77777777" w:rsidR="00551E2D" w:rsidRDefault="00551E2D" w:rsidP="00551E2D">
            <w:pPr>
              <w:pStyle w:val="TAL"/>
            </w:pPr>
          </w:p>
          <w:p w14:paraId="0BEC9713" w14:textId="77777777" w:rsidR="00551E2D" w:rsidRDefault="00551E2D" w:rsidP="00551E2D">
            <w:pPr>
              <w:pStyle w:val="TAL"/>
              <w:rPr>
                <w:lang w:eastAsia="zh-CN"/>
              </w:rPr>
            </w:pPr>
            <w:r>
              <w:rPr>
                <w:lang w:eastAsia="zh-CN"/>
              </w:rPr>
              <w:t xml:space="preserve">SSID field (octets 21 to ff) is as the node </w:t>
            </w:r>
            <w:r w:rsidRPr="009E3786">
              <w:rPr>
                <w:lang w:eastAsia="zh-CN"/>
              </w:rPr>
              <w:t>PerProviderSubscription/&lt;X+&gt;/Policy/SPExclusionList/&lt;X+&gt;SSID</w:t>
            </w:r>
            <w:r>
              <w:rPr>
                <w:lang w:eastAsia="zh-CN"/>
              </w:rPr>
              <w:t xml:space="preserve"> defined i</w:t>
            </w:r>
            <w:r>
              <w:rPr>
                <w:rFonts w:hint="eastAsia"/>
                <w:lang w:eastAsia="zh-CN"/>
              </w:rPr>
              <w:t xml:space="preserve">n </w:t>
            </w:r>
            <w:r>
              <w:rPr>
                <w:lang w:eastAsia="zh-CN"/>
              </w:rPr>
              <w:t>Hotspot 2.0 (Release 2) Technical Specification [9].</w:t>
            </w:r>
          </w:p>
          <w:p w14:paraId="0E6C5C4B" w14:textId="77777777" w:rsidR="00551E2D" w:rsidRDefault="00551E2D" w:rsidP="00551E2D">
            <w:pPr>
              <w:pStyle w:val="TAL"/>
              <w:rPr>
                <w:lang w:eastAsia="zh-CN"/>
              </w:rPr>
            </w:pPr>
          </w:p>
          <w:p w14:paraId="6E1D590C" w14:textId="77777777" w:rsidR="00551E2D" w:rsidRPr="00F77C2B" w:rsidRDefault="00551E2D" w:rsidP="00551E2D">
            <w:pPr>
              <w:pStyle w:val="TAL"/>
              <w:rPr>
                <w:rFonts w:hint="eastAsia"/>
                <w:lang w:eastAsia="zh-CN"/>
              </w:rPr>
            </w:pPr>
          </w:p>
        </w:tc>
      </w:tr>
      <w:tr w:rsidR="00551E2D" w:rsidRPr="00423F30" w14:paraId="13AD1A16" w14:textId="77777777" w:rsidTr="00342558">
        <w:tblPrEx>
          <w:tblCellMar>
            <w:top w:w="0" w:type="dxa"/>
            <w:bottom w:w="0" w:type="dxa"/>
          </w:tblCellMar>
        </w:tblPrEx>
        <w:trPr>
          <w:gridAfter w:val="3"/>
          <w:wAfter w:w="63" w:type="dxa"/>
          <w:cantSplit/>
          <w:jc w:val="center"/>
        </w:trPr>
        <w:tc>
          <w:tcPr>
            <w:tcW w:w="7109" w:type="dxa"/>
            <w:gridSpan w:val="8"/>
          </w:tcPr>
          <w:p w14:paraId="27E3AA90" w14:textId="77777777" w:rsidR="00551E2D" w:rsidRDefault="00551E2D" w:rsidP="00551E2D">
            <w:pPr>
              <w:pStyle w:val="TAL"/>
              <w:rPr>
                <w:rFonts w:hint="eastAsia"/>
              </w:rPr>
            </w:pPr>
            <w:r>
              <w:lastRenderedPageBreak/>
              <w:t>Selection criteria sub entry (</w:t>
            </w:r>
            <w:r w:rsidRPr="00531EC4">
              <w:t xml:space="preserve">octets 20 to </w:t>
            </w:r>
            <w:r>
              <w:t>28) when set type is "</w:t>
            </w:r>
            <w:r w:rsidRPr="00F77C2B">
              <w:rPr>
                <w:i/>
              </w:rPr>
              <w:t>minmum backhaul threshold</w:t>
            </w:r>
            <w:r>
              <w:t>" is coded as follows.</w:t>
            </w:r>
          </w:p>
          <w:p w14:paraId="64131939" w14:textId="77777777" w:rsidR="00551E2D" w:rsidRDefault="00551E2D" w:rsidP="00551E2D">
            <w:pPr>
              <w:pStyle w:val="TAL"/>
            </w:pPr>
          </w:p>
          <w:p w14:paraId="4BBB816A" w14:textId="77777777" w:rsidR="00551E2D" w:rsidRDefault="00551E2D" w:rsidP="00551E2D">
            <w:pPr>
              <w:pStyle w:val="TAL"/>
              <w:rPr>
                <w:lang w:eastAsia="zh-CN"/>
              </w:rPr>
            </w:pPr>
            <w:r>
              <w:rPr>
                <w:rFonts w:hint="eastAsia"/>
                <w:lang w:eastAsia="zh-CN"/>
              </w:rPr>
              <w:t>Network type</w:t>
            </w:r>
            <w:r>
              <w:rPr>
                <w:lang w:eastAsia="zh-CN"/>
              </w:rPr>
              <w:t xml:space="preserve"> (bit 1-2 of octet 20) is coded as follows according to the definition of the node </w:t>
            </w:r>
            <w:r w:rsidRPr="00841195">
              <w:rPr>
                <w:lang w:eastAsia="zh-CN"/>
              </w:rPr>
              <w:t>PerProviderSubscription/&lt;X+&gt;/Policy/MinBackhaulThreshold/&lt;X+&gt;/NetworkType</w:t>
            </w:r>
            <w:r>
              <w:rPr>
                <w:lang w:eastAsia="zh-CN"/>
              </w:rPr>
              <w:t xml:space="preserve"> in Hotspot 2.0 (Release 2) Technical Specification [9].</w:t>
            </w:r>
          </w:p>
          <w:p w14:paraId="736093F3" w14:textId="77777777" w:rsidR="00551E2D" w:rsidRPr="00E63AE0" w:rsidRDefault="00551E2D" w:rsidP="00551E2D">
            <w:pPr>
              <w:pStyle w:val="TAL"/>
              <w:rPr>
                <w:lang w:eastAsia="zh-CN"/>
              </w:rPr>
            </w:pPr>
            <w:r w:rsidRPr="00E63AE0">
              <w:rPr>
                <w:lang w:eastAsia="zh-CN"/>
              </w:rPr>
              <w:t>Bits</w:t>
            </w:r>
          </w:p>
          <w:p w14:paraId="5B18C650" w14:textId="77777777" w:rsidR="00551E2D" w:rsidRPr="00F77C2B" w:rsidRDefault="00551E2D" w:rsidP="00551E2D">
            <w:pPr>
              <w:pStyle w:val="TAL"/>
              <w:rPr>
                <w:b/>
                <w:lang w:eastAsia="zh-CN"/>
              </w:rPr>
            </w:pPr>
            <w:r w:rsidRPr="00F77C2B">
              <w:rPr>
                <w:b/>
                <w:lang w:eastAsia="zh-CN"/>
              </w:rPr>
              <w:t>2 1</w:t>
            </w:r>
          </w:p>
          <w:p w14:paraId="607CE0C6" w14:textId="2B28F0C0" w:rsidR="00551E2D" w:rsidRDefault="00551E2D" w:rsidP="00551E2D">
            <w:pPr>
              <w:pStyle w:val="TAL"/>
              <w:rPr>
                <w:rFonts w:hint="eastAsia"/>
                <w:lang w:eastAsia="zh-CN"/>
              </w:rPr>
            </w:pPr>
            <w:r>
              <w:rPr>
                <w:rFonts w:hint="eastAsia"/>
                <w:lang w:eastAsia="zh-CN"/>
              </w:rPr>
              <w:t>0 0</w:t>
            </w:r>
            <w:r w:rsidR="009C769A">
              <w:rPr>
                <w:lang w:eastAsia="zh-CN"/>
              </w:rPr>
              <w:tab/>
            </w:r>
            <w:r>
              <w:rPr>
                <w:lang w:eastAsia="zh-CN"/>
              </w:rPr>
              <w:t>home</w:t>
            </w:r>
          </w:p>
          <w:p w14:paraId="31C7F37B" w14:textId="53BF4502" w:rsidR="00551E2D" w:rsidRDefault="00551E2D" w:rsidP="00551E2D">
            <w:pPr>
              <w:pStyle w:val="TAL"/>
              <w:rPr>
                <w:lang w:eastAsia="zh-CN"/>
              </w:rPr>
            </w:pPr>
            <w:r>
              <w:rPr>
                <w:lang w:eastAsia="zh-CN"/>
              </w:rPr>
              <w:t>0 1</w:t>
            </w:r>
            <w:r w:rsidR="009C769A">
              <w:rPr>
                <w:lang w:eastAsia="zh-CN"/>
              </w:rPr>
              <w:tab/>
            </w:r>
            <w:r>
              <w:rPr>
                <w:lang w:eastAsia="zh-CN"/>
              </w:rPr>
              <w:t>roaming</w:t>
            </w:r>
          </w:p>
          <w:p w14:paraId="5ED49092" w14:textId="77777777" w:rsidR="00551E2D" w:rsidRDefault="00551E2D" w:rsidP="00551E2D">
            <w:pPr>
              <w:pStyle w:val="TAL"/>
              <w:rPr>
                <w:lang w:eastAsia="zh-CN"/>
              </w:rPr>
            </w:pPr>
            <w:r>
              <w:rPr>
                <w:lang w:eastAsia="zh-CN"/>
              </w:rPr>
              <w:t>All other values are reserved.</w:t>
            </w:r>
          </w:p>
          <w:p w14:paraId="1BBB178B" w14:textId="77777777" w:rsidR="00551E2D" w:rsidRDefault="00551E2D" w:rsidP="00551E2D">
            <w:pPr>
              <w:pStyle w:val="TAL"/>
              <w:rPr>
                <w:lang w:eastAsia="zh-CN"/>
              </w:rPr>
            </w:pPr>
          </w:p>
          <w:p w14:paraId="7382F58D" w14:textId="77777777" w:rsidR="00551E2D" w:rsidRDefault="00551E2D" w:rsidP="00551E2D">
            <w:pPr>
              <w:pStyle w:val="TAL"/>
            </w:pPr>
            <w:r>
              <w:rPr>
                <w:rFonts w:hint="eastAsia"/>
                <w:lang w:eastAsia="zh-CN"/>
              </w:rPr>
              <w:t>DLBI</w:t>
            </w:r>
            <w:r>
              <w:t xml:space="preserve"> (bit 3 of octet 20):</w:t>
            </w:r>
          </w:p>
          <w:p w14:paraId="02131C0F" w14:textId="77777777" w:rsidR="00551E2D" w:rsidRPr="00E63AE0" w:rsidRDefault="00551E2D" w:rsidP="00551E2D">
            <w:pPr>
              <w:pStyle w:val="TAL"/>
              <w:rPr>
                <w:lang w:eastAsia="zh-CN"/>
              </w:rPr>
            </w:pPr>
            <w:r w:rsidRPr="00E63AE0">
              <w:rPr>
                <w:lang w:eastAsia="zh-CN"/>
              </w:rPr>
              <w:t>Bit</w:t>
            </w:r>
          </w:p>
          <w:p w14:paraId="32282C6A" w14:textId="77777777" w:rsidR="00551E2D" w:rsidRPr="00531EC4" w:rsidRDefault="00551E2D" w:rsidP="00551E2D">
            <w:pPr>
              <w:pStyle w:val="TAL"/>
              <w:rPr>
                <w:rFonts w:hint="eastAsia"/>
                <w:b/>
                <w:lang w:eastAsia="zh-CN"/>
              </w:rPr>
            </w:pPr>
            <w:r>
              <w:rPr>
                <w:rFonts w:hint="eastAsia"/>
                <w:b/>
                <w:lang w:eastAsia="zh-CN"/>
              </w:rPr>
              <w:t>3</w:t>
            </w:r>
          </w:p>
          <w:p w14:paraId="4A3CA47E" w14:textId="77777777" w:rsidR="00551E2D" w:rsidRDefault="00551E2D" w:rsidP="00551E2D">
            <w:pPr>
              <w:pStyle w:val="TAL"/>
              <w:rPr>
                <w:rFonts w:hint="eastAsia"/>
                <w:lang w:eastAsia="zh-CN"/>
              </w:rPr>
            </w:pPr>
            <w:r>
              <w:rPr>
                <w:rFonts w:hint="eastAsia"/>
                <w:lang w:eastAsia="zh-CN"/>
              </w:rPr>
              <w:t>0</w:t>
            </w:r>
            <w:r>
              <w:rPr>
                <w:lang w:eastAsia="zh-CN"/>
              </w:rPr>
              <w:tab/>
              <w:t>Downlink bandwidth field (octets 21 to 24) is not present.</w:t>
            </w:r>
          </w:p>
          <w:p w14:paraId="137F5948" w14:textId="77777777" w:rsidR="00551E2D" w:rsidRDefault="00551E2D" w:rsidP="00551E2D">
            <w:pPr>
              <w:pStyle w:val="TAL"/>
              <w:rPr>
                <w:rFonts w:hint="eastAsia"/>
                <w:lang w:eastAsia="zh-CN"/>
              </w:rPr>
            </w:pPr>
            <w:r>
              <w:rPr>
                <w:lang w:eastAsia="zh-CN"/>
              </w:rPr>
              <w:t>1</w:t>
            </w:r>
            <w:r>
              <w:rPr>
                <w:lang w:eastAsia="zh-CN"/>
              </w:rPr>
              <w:tab/>
              <w:t>Downlink bandwidth field (octets 21 to 24) is present.</w:t>
            </w:r>
          </w:p>
          <w:p w14:paraId="1790DB07" w14:textId="77777777" w:rsidR="00551E2D" w:rsidRDefault="00551E2D" w:rsidP="00551E2D">
            <w:pPr>
              <w:pStyle w:val="TAL"/>
            </w:pPr>
          </w:p>
          <w:p w14:paraId="2B2F540A" w14:textId="77777777" w:rsidR="00551E2D" w:rsidRDefault="00551E2D" w:rsidP="00551E2D">
            <w:pPr>
              <w:pStyle w:val="TAL"/>
              <w:rPr>
                <w:lang w:eastAsia="zh-CN"/>
              </w:rPr>
            </w:pPr>
            <w:r>
              <w:rPr>
                <w:rFonts w:hint="eastAsia"/>
                <w:lang w:eastAsia="zh-CN"/>
              </w:rPr>
              <w:t>ULBI</w:t>
            </w:r>
            <w:r>
              <w:rPr>
                <w:lang w:eastAsia="zh-CN"/>
              </w:rPr>
              <w:t xml:space="preserve"> (bit </w:t>
            </w:r>
            <w:r w:rsidR="009A6729">
              <w:rPr>
                <w:lang w:eastAsia="zh-CN"/>
              </w:rPr>
              <w:t xml:space="preserve">4 </w:t>
            </w:r>
            <w:r>
              <w:rPr>
                <w:lang w:eastAsia="zh-CN"/>
              </w:rPr>
              <w:t xml:space="preserve">of octet </w:t>
            </w:r>
            <w:r w:rsidR="009A6729">
              <w:rPr>
                <w:lang w:eastAsia="zh-CN"/>
              </w:rPr>
              <w:t>20</w:t>
            </w:r>
            <w:r>
              <w:rPr>
                <w:lang w:eastAsia="zh-CN"/>
              </w:rPr>
              <w:t>):</w:t>
            </w:r>
          </w:p>
          <w:p w14:paraId="51B7DBD3" w14:textId="77777777" w:rsidR="00551E2D" w:rsidRPr="00E63AE0" w:rsidRDefault="00551E2D" w:rsidP="00551E2D">
            <w:pPr>
              <w:pStyle w:val="TAL"/>
              <w:rPr>
                <w:lang w:eastAsia="zh-CN"/>
              </w:rPr>
            </w:pPr>
            <w:r w:rsidRPr="00E63AE0">
              <w:rPr>
                <w:lang w:eastAsia="zh-CN"/>
              </w:rPr>
              <w:t>Bit</w:t>
            </w:r>
          </w:p>
          <w:p w14:paraId="1578FF7A" w14:textId="77777777" w:rsidR="00551E2D" w:rsidRPr="00531EC4" w:rsidRDefault="009A6729" w:rsidP="00551E2D">
            <w:pPr>
              <w:pStyle w:val="TAL"/>
              <w:rPr>
                <w:b/>
                <w:lang w:eastAsia="zh-CN"/>
              </w:rPr>
            </w:pPr>
            <w:r>
              <w:rPr>
                <w:b/>
                <w:lang w:eastAsia="zh-CN"/>
              </w:rPr>
              <w:t>4</w:t>
            </w:r>
          </w:p>
          <w:p w14:paraId="5DEDAC48" w14:textId="77777777" w:rsidR="00551E2D" w:rsidRDefault="00551E2D" w:rsidP="00551E2D">
            <w:pPr>
              <w:pStyle w:val="TAL"/>
              <w:rPr>
                <w:lang w:eastAsia="zh-CN"/>
              </w:rPr>
            </w:pPr>
            <w:r>
              <w:rPr>
                <w:rFonts w:hint="eastAsia"/>
                <w:lang w:eastAsia="zh-CN"/>
              </w:rPr>
              <w:t>0</w:t>
            </w:r>
            <w:r>
              <w:rPr>
                <w:lang w:eastAsia="zh-CN"/>
              </w:rPr>
              <w:tab/>
              <w:t>Uplink bandwidth field (octets 25 to 28) is not present.</w:t>
            </w:r>
          </w:p>
          <w:p w14:paraId="01F73282" w14:textId="77777777" w:rsidR="00551E2D" w:rsidRDefault="00551E2D" w:rsidP="00551E2D">
            <w:pPr>
              <w:pStyle w:val="TAL"/>
              <w:rPr>
                <w:rFonts w:hint="eastAsia"/>
                <w:lang w:eastAsia="zh-CN"/>
              </w:rPr>
            </w:pPr>
            <w:r>
              <w:rPr>
                <w:rFonts w:hint="eastAsia"/>
                <w:lang w:eastAsia="zh-CN"/>
              </w:rPr>
              <w:t>1</w:t>
            </w:r>
            <w:r>
              <w:rPr>
                <w:lang w:eastAsia="zh-CN"/>
              </w:rPr>
              <w:tab/>
              <w:t>Uplink bandwidth field (octets 25 to 28) is present.</w:t>
            </w:r>
          </w:p>
          <w:p w14:paraId="03594B5E" w14:textId="77777777" w:rsidR="00551E2D" w:rsidRPr="00F77C2B" w:rsidRDefault="00551E2D" w:rsidP="00551E2D">
            <w:pPr>
              <w:pStyle w:val="TAL"/>
              <w:rPr>
                <w:rFonts w:hint="eastAsia"/>
                <w:lang w:eastAsia="zh-CN"/>
              </w:rPr>
            </w:pPr>
          </w:p>
        </w:tc>
      </w:tr>
      <w:tr w:rsidR="00551E2D" w:rsidRPr="00423F30" w14:paraId="22532089" w14:textId="77777777" w:rsidTr="00342558">
        <w:tblPrEx>
          <w:tblCellMar>
            <w:top w:w="0" w:type="dxa"/>
            <w:bottom w:w="0" w:type="dxa"/>
          </w:tblCellMar>
        </w:tblPrEx>
        <w:trPr>
          <w:gridAfter w:val="3"/>
          <w:wAfter w:w="63" w:type="dxa"/>
          <w:cantSplit/>
          <w:jc w:val="center"/>
        </w:trPr>
        <w:tc>
          <w:tcPr>
            <w:tcW w:w="7109" w:type="dxa"/>
            <w:gridSpan w:val="8"/>
          </w:tcPr>
          <w:p w14:paraId="72CE8CA8" w14:textId="77777777" w:rsidR="00551E2D" w:rsidRDefault="00551E2D" w:rsidP="00551E2D">
            <w:pPr>
              <w:pStyle w:val="TAL"/>
              <w:rPr>
                <w:lang w:eastAsia="zh-CN"/>
              </w:rPr>
            </w:pPr>
            <w:r>
              <w:rPr>
                <w:lang w:eastAsia="zh-CN"/>
              </w:rPr>
              <w:t xml:space="preserve">Downlink bandwidth field (octets 21 to 24) </w:t>
            </w:r>
            <w:r w:rsidRPr="00430B08">
              <w:rPr>
                <w:lang w:eastAsia="zh-CN"/>
              </w:rPr>
              <w:t>is</w:t>
            </w:r>
            <w:r>
              <w:rPr>
                <w:lang w:eastAsia="zh-CN"/>
              </w:rPr>
              <w:t xml:space="preserve"> as the node </w:t>
            </w:r>
            <w:r w:rsidRPr="00BF556F">
              <w:rPr>
                <w:lang w:eastAsia="zh-CN"/>
              </w:rPr>
              <w:t>PerProviderSubscription/&lt;X+&gt;/Policy/MinBackhaulThreshold/&lt;X+&gt;/DLBandwidth</w:t>
            </w:r>
            <w:r>
              <w:rPr>
                <w:lang w:eastAsia="zh-CN"/>
              </w:rPr>
              <w:t xml:space="preserve"> defined i</w:t>
            </w:r>
            <w:r>
              <w:rPr>
                <w:rFonts w:hint="eastAsia"/>
                <w:lang w:eastAsia="zh-CN"/>
              </w:rPr>
              <w:t xml:space="preserve">n </w:t>
            </w:r>
            <w:r>
              <w:rPr>
                <w:lang w:eastAsia="zh-CN"/>
              </w:rPr>
              <w:t>Hotspot 2.0 (Release 2) Technical Specification [9].</w:t>
            </w:r>
          </w:p>
          <w:p w14:paraId="78F6EF58" w14:textId="77777777" w:rsidR="00551E2D" w:rsidRPr="00531EC4" w:rsidRDefault="00551E2D" w:rsidP="00551E2D">
            <w:pPr>
              <w:pStyle w:val="TAL"/>
            </w:pPr>
          </w:p>
          <w:p w14:paraId="3448F130" w14:textId="77777777" w:rsidR="00551E2D" w:rsidRDefault="00551E2D" w:rsidP="00551E2D">
            <w:pPr>
              <w:pStyle w:val="TAL"/>
            </w:pPr>
            <w:r>
              <w:rPr>
                <w:lang w:eastAsia="zh-CN"/>
              </w:rPr>
              <w:t xml:space="preserve">Uplink bandwidth field (octets 25 to 28) </w:t>
            </w:r>
            <w:r w:rsidRPr="00430B08">
              <w:rPr>
                <w:lang w:eastAsia="zh-CN"/>
              </w:rPr>
              <w:t>is</w:t>
            </w:r>
            <w:r>
              <w:rPr>
                <w:lang w:eastAsia="zh-CN"/>
              </w:rPr>
              <w:t xml:space="preserve"> as the node </w:t>
            </w:r>
            <w:r w:rsidRPr="00BF556F">
              <w:rPr>
                <w:lang w:eastAsia="zh-CN"/>
              </w:rPr>
              <w:t>PerProviderSubscription/&lt;X+&gt;/Pol</w:t>
            </w:r>
            <w:r>
              <w:rPr>
                <w:lang w:eastAsia="zh-CN"/>
              </w:rPr>
              <w:t>icy/MinBackhaulThreshold/&lt;X+&gt;/UL</w:t>
            </w:r>
            <w:r w:rsidRPr="00BF556F">
              <w:rPr>
                <w:lang w:eastAsia="zh-CN"/>
              </w:rPr>
              <w:t>Bandwidth</w:t>
            </w:r>
            <w:r>
              <w:rPr>
                <w:lang w:eastAsia="zh-CN"/>
              </w:rPr>
              <w:t xml:space="preserve"> defined i</w:t>
            </w:r>
            <w:r>
              <w:rPr>
                <w:rFonts w:hint="eastAsia"/>
                <w:lang w:eastAsia="zh-CN"/>
              </w:rPr>
              <w:t xml:space="preserve">n </w:t>
            </w:r>
            <w:r>
              <w:rPr>
                <w:lang w:eastAsia="zh-CN"/>
              </w:rPr>
              <w:t>Hotspot 2.0 (Release 2) Technical Specification [9].</w:t>
            </w:r>
          </w:p>
          <w:p w14:paraId="6D599FC4" w14:textId="77777777" w:rsidR="00551E2D" w:rsidRDefault="00551E2D" w:rsidP="00551E2D">
            <w:pPr>
              <w:pStyle w:val="TAL"/>
            </w:pPr>
          </w:p>
        </w:tc>
      </w:tr>
      <w:tr w:rsidR="000C6D50" w:rsidRPr="003168A2" w:rsidDel="00F33BAB" w14:paraId="183EC102"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6A13E4D5" w14:textId="77777777" w:rsidR="000C6D50" w:rsidRPr="003168A2" w:rsidDel="00F33BAB" w:rsidRDefault="000C6D50" w:rsidP="00573A30">
            <w:pPr>
              <w:pStyle w:val="TAL"/>
            </w:pPr>
            <w:r>
              <w:t>Validity area (octets r+1 to s)</w:t>
            </w:r>
          </w:p>
        </w:tc>
      </w:tr>
      <w:tr w:rsidR="000C6D50" w:rsidRPr="003168A2" w:rsidDel="00F33BAB" w14:paraId="3AEED5C9"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3A7F2658" w14:textId="77777777" w:rsidR="000C6D50" w:rsidRPr="003168A2" w:rsidDel="00F33BAB" w:rsidRDefault="000C6D50" w:rsidP="00573A30">
            <w:pPr>
              <w:pStyle w:val="TAL"/>
            </w:pPr>
            <w:bookmarkStart w:id="279" w:name="MCCQCTEMPBM_00000054"/>
          </w:p>
        </w:tc>
      </w:tr>
      <w:bookmarkEnd w:id="279"/>
      <w:tr w:rsidR="000C6D50" w14:paraId="5DB3A65A" w14:textId="77777777" w:rsidTr="00342558">
        <w:tblPrEx>
          <w:tblCellMar>
            <w:top w:w="0" w:type="dxa"/>
            <w:bottom w:w="0" w:type="dxa"/>
          </w:tblCellMar>
        </w:tblPrEx>
        <w:trPr>
          <w:gridAfter w:val="2"/>
          <w:wAfter w:w="48" w:type="dxa"/>
          <w:cantSplit/>
          <w:jc w:val="center"/>
        </w:trPr>
        <w:tc>
          <w:tcPr>
            <w:tcW w:w="7124" w:type="dxa"/>
            <w:gridSpan w:val="9"/>
          </w:tcPr>
          <w:p w14:paraId="778C555C" w14:textId="77777777" w:rsidR="000C6D50" w:rsidRDefault="000C6D50" w:rsidP="00573A30">
            <w:pPr>
              <w:pStyle w:val="TAL"/>
            </w:pPr>
            <w:r w:rsidRPr="00E26CE4">
              <w:t xml:space="preserve">This field contains the binary encoding of the </w:t>
            </w:r>
            <w:r>
              <w:t xml:space="preserve">validity area </w:t>
            </w:r>
            <w:r w:rsidRPr="00BF0622">
              <w:t>for a particular WLANSP rule</w:t>
            </w:r>
            <w:r>
              <w:t xml:space="preserve">. </w:t>
            </w:r>
          </w:p>
        </w:tc>
      </w:tr>
      <w:tr w:rsidR="000C6D50" w14:paraId="6C95D078" w14:textId="77777777" w:rsidTr="00342558">
        <w:tblPrEx>
          <w:tblCellMar>
            <w:top w:w="0" w:type="dxa"/>
            <w:bottom w:w="0" w:type="dxa"/>
          </w:tblCellMar>
        </w:tblPrEx>
        <w:trPr>
          <w:gridAfter w:val="2"/>
          <w:wAfter w:w="48" w:type="dxa"/>
          <w:cantSplit/>
          <w:jc w:val="center"/>
        </w:trPr>
        <w:tc>
          <w:tcPr>
            <w:tcW w:w="7124" w:type="dxa"/>
            <w:gridSpan w:val="9"/>
          </w:tcPr>
          <w:p w14:paraId="5001B551" w14:textId="77777777" w:rsidR="000C6D50" w:rsidRDefault="000C6D50" w:rsidP="00573A30">
            <w:pPr>
              <w:pStyle w:val="TAL"/>
            </w:pPr>
            <w:bookmarkStart w:id="280" w:name="MCCQCTEMPBM_00000055"/>
          </w:p>
        </w:tc>
      </w:tr>
      <w:tr w:rsidR="000C6D50" w:rsidRPr="003168A2" w:rsidDel="00F33BAB" w14:paraId="1A71A7C6"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4A6B88F3" w14:textId="77777777" w:rsidR="000C6D50" w:rsidRPr="003168A2" w:rsidDel="00F33BAB" w:rsidRDefault="000C6D50" w:rsidP="00573A30">
            <w:pPr>
              <w:pStyle w:val="TAL"/>
            </w:pPr>
            <w:bookmarkStart w:id="281" w:name="MCCQCTEMPBM_00000056"/>
            <w:bookmarkEnd w:id="280"/>
          </w:p>
        </w:tc>
      </w:tr>
      <w:tr w:rsidR="000C6D50" w:rsidRPr="003168A2" w:rsidDel="00F33BAB" w14:paraId="0994D8C6"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153E1413" w14:textId="77777777" w:rsidR="000C6D50" w:rsidRPr="003168A2" w:rsidDel="00F33BAB" w:rsidRDefault="000C6D50" w:rsidP="00573A30">
            <w:pPr>
              <w:pStyle w:val="TAL"/>
            </w:pPr>
            <w:bookmarkStart w:id="282" w:name="MCCQCTEMPBM_00000057"/>
            <w:bookmarkEnd w:id="281"/>
          </w:p>
        </w:tc>
      </w:tr>
      <w:tr w:rsidR="000C6D50" w14:paraId="55B119CA" w14:textId="77777777" w:rsidTr="00342558">
        <w:tblPrEx>
          <w:tblCellMar>
            <w:top w:w="0" w:type="dxa"/>
            <w:bottom w:w="0" w:type="dxa"/>
          </w:tblCellMar>
        </w:tblPrEx>
        <w:trPr>
          <w:gridAfter w:val="2"/>
          <w:wAfter w:w="48" w:type="dxa"/>
          <w:cantSplit/>
          <w:jc w:val="center"/>
        </w:trPr>
        <w:tc>
          <w:tcPr>
            <w:tcW w:w="7124" w:type="dxa"/>
            <w:gridSpan w:val="9"/>
          </w:tcPr>
          <w:p w14:paraId="2E4CDC6D" w14:textId="77777777" w:rsidR="000C6D50" w:rsidRDefault="000C6D50" w:rsidP="00573A30">
            <w:pPr>
              <w:pStyle w:val="TAL"/>
            </w:pPr>
            <w:bookmarkStart w:id="283" w:name="MCCQCTEMPBM_00000058"/>
            <w:bookmarkEnd w:id="282"/>
          </w:p>
        </w:tc>
      </w:tr>
      <w:tr w:rsidR="000C6D50" w14:paraId="0DA7AE38" w14:textId="77777777" w:rsidTr="00342558">
        <w:tblPrEx>
          <w:tblCellMar>
            <w:top w:w="0" w:type="dxa"/>
            <w:bottom w:w="0" w:type="dxa"/>
          </w:tblCellMar>
        </w:tblPrEx>
        <w:trPr>
          <w:gridAfter w:val="2"/>
          <w:wAfter w:w="48" w:type="dxa"/>
          <w:cantSplit/>
          <w:jc w:val="center"/>
        </w:trPr>
        <w:tc>
          <w:tcPr>
            <w:tcW w:w="7124" w:type="dxa"/>
            <w:gridSpan w:val="9"/>
          </w:tcPr>
          <w:p w14:paraId="06372C35" w14:textId="77777777" w:rsidR="000C6D50" w:rsidRDefault="000C6D50" w:rsidP="00573A30">
            <w:pPr>
              <w:pStyle w:val="TAL"/>
            </w:pPr>
            <w:bookmarkStart w:id="284" w:name="MCCQCTEMPBM_00000059"/>
            <w:bookmarkEnd w:id="283"/>
          </w:p>
        </w:tc>
      </w:tr>
      <w:bookmarkEnd w:id="284"/>
      <w:tr w:rsidR="00342558" w14:paraId="351A8067" w14:textId="77777777" w:rsidTr="00342558">
        <w:tblPrEx>
          <w:tblCellMar>
            <w:top w:w="0" w:type="dxa"/>
            <w:bottom w:w="0" w:type="dxa"/>
          </w:tblCellMar>
        </w:tblPrEx>
        <w:trPr>
          <w:gridBefore w:val="3"/>
          <w:wBefore w:w="48" w:type="dxa"/>
          <w:cantSplit/>
          <w:jc w:val="center"/>
        </w:trPr>
        <w:tc>
          <w:tcPr>
            <w:tcW w:w="7124" w:type="dxa"/>
            <w:gridSpan w:val="8"/>
          </w:tcPr>
          <w:p w14:paraId="74D36053" w14:textId="77777777" w:rsidR="00342558" w:rsidRDefault="00342558" w:rsidP="006A4E7D">
            <w:pPr>
              <w:pStyle w:val="TAL"/>
              <w:rPr>
                <w:lang w:eastAsia="zh-CN"/>
              </w:rPr>
            </w:pPr>
            <w:r>
              <w:rPr>
                <w:lang w:eastAsia="zh-CN"/>
              </w:rPr>
              <w:t>Entry type (bits 7-8 of octet r+6) is coded as follows:</w:t>
            </w:r>
          </w:p>
          <w:p w14:paraId="6C234304" w14:textId="77777777" w:rsidR="00342558" w:rsidRPr="00E63AE0" w:rsidRDefault="00342558" w:rsidP="006A4E7D">
            <w:pPr>
              <w:pStyle w:val="TAL"/>
              <w:rPr>
                <w:lang w:eastAsia="zh-CN"/>
              </w:rPr>
            </w:pPr>
            <w:r w:rsidRPr="00E63AE0">
              <w:rPr>
                <w:lang w:eastAsia="zh-CN"/>
              </w:rPr>
              <w:t>Bits</w:t>
            </w:r>
          </w:p>
          <w:p w14:paraId="1FCEDBD4" w14:textId="77777777" w:rsidR="00342558" w:rsidRPr="00F77C2B" w:rsidRDefault="00342558" w:rsidP="006A4E7D">
            <w:pPr>
              <w:pStyle w:val="TAL"/>
              <w:rPr>
                <w:b/>
                <w:lang w:eastAsia="zh-CN"/>
              </w:rPr>
            </w:pPr>
            <w:r>
              <w:rPr>
                <w:b/>
                <w:lang w:eastAsia="zh-CN"/>
              </w:rPr>
              <w:t>8</w:t>
            </w:r>
            <w:r w:rsidRPr="00F77C2B">
              <w:rPr>
                <w:b/>
                <w:lang w:eastAsia="zh-CN"/>
              </w:rPr>
              <w:t xml:space="preserve"> </w:t>
            </w:r>
            <w:r>
              <w:rPr>
                <w:b/>
                <w:lang w:eastAsia="zh-CN"/>
              </w:rPr>
              <w:t>7</w:t>
            </w:r>
          </w:p>
          <w:p w14:paraId="5DD412BB" w14:textId="77777777" w:rsidR="00342558" w:rsidRDefault="00342558" w:rsidP="006A4E7D">
            <w:pPr>
              <w:pStyle w:val="TAL"/>
              <w:rPr>
                <w:lang w:eastAsia="zh-CN"/>
              </w:rPr>
            </w:pPr>
            <w:r>
              <w:rPr>
                <w:rFonts w:hint="eastAsia"/>
                <w:lang w:eastAsia="zh-CN"/>
              </w:rPr>
              <w:t xml:space="preserve">0 </w:t>
            </w:r>
            <w:r>
              <w:rPr>
                <w:lang w:eastAsia="zh-CN"/>
              </w:rPr>
              <w:t>1</w:t>
            </w:r>
            <w:r>
              <w:rPr>
                <w:lang w:eastAsia="zh-CN"/>
              </w:rPr>
              <w:tab/>
              <w:t>3GPP location</w:t>
            </w:r>
            <w:r>
              <w:br/>
            </w:r>
            <w:r>
              <w:rPr>
                <w:lang w:eastAsia="zh-CN"/>
              </w:rPr>
              <w:t>1 0</w:t>
            </w:r>
            <w:r>
              <w:rPr>
                <w:lang w:eastAsia="zh-CN"/>
              </w:rPr>
              <w:tab/>
              <w:t>WLAN location</w:t>
            </w:r>
            <w:r>
              <w:br/>
            </w:r>
            <w:r>
              <w:rPr>
                <w:lang w:eastAsia="zh-CN"/>
              </w:rPr>
              <w:t>1 1</w:t>
            </w:r>
            <w:r>
              <w:rPr>
                <w:lang w:eastAsia="zh-CN"/>
              </w:rPr>
              <w:tab/>
              <w:t>Geo location</w:t>
            </w:r>
            <w:r>
              <w:br/>
            </w:r>
            <w:r>
              <w:rPr>
                <w:lang w:eastAsia="zh-CN"/>
              </w:rPr>
              <w:t>All other values are reserved.</w:t>
            </w:r>
          </w:p>
          <w:p w14:paraId="2BDF6B0C" w14:textId="77777777" w:rsidR="00342558" w:rsidRDefault="00342558" w:rsidP="006A4E7D">
            <w:pPr>
              <w:pStyle w:val="TAL"/>
            </w:pPr>
          </w:p>
        </w:tc>
      </w:tr>
      <w:tr w:rsidR="00AB2024" w14:paraId="6A704FE9" w14:textId="77777777" w:rsidTr="00342558">
        <w:tblPrEx>
          <w:tblCellMar>
            <w:top w:w="0" w:type="dxa"/>
            <w:bottom w:w="0" w:type="dxa"/>
          </w:tblCellMar>
        </w:tblPrEx>
        <w:trPr>
          <w:gridAfter w:val="2"/>
          <w:wAfter w:w="48" w:type="dxa"/>
          <w:cantSplit/>
          <w:jc w:val="center"/>
        </w:trPr>
        <w:tc>
          <w:tcPr>
            <w:tcW w:w="7124" w:type="dxa"/>
            <w:gridSpan w:val="9"/>
          </w:tcPr>
          <w:p w14:paraId="54BCCF7A" w14:textId="77777777" w:rsidR="00AB2024" w:rsidRDefault="00AB2024" w:rsidP="00551E2D">
            <w:pPr>
              <w:pStyle w:val="TAL"/>
            </w:pPr>
            <w:r>
              <w:t>Length of 3GPP location sub entry (octets r+</w:t>
            </w:r>
            <w:r w:rsidR="00A2047F">
              <w:t xml:space="preserve">7 </w:t>
            </w:r>
            <w:r>
              <w:t>to r+</w:t>
            </w:r>
            <w:r w:rsidR="00A2047F">
              <w:t>8</w:t>
            </w:r>
            <w:r>
              <w:t>)</w:t>
            </w:r>
          </w:p>
        </w:tc>
      </w:tr>
      <w:tr w:rsidR="00AB2024" w14:paraId="063CBAB9" w14:textId="77777777" w:rsidTr="00342558">
        <w:tblPrEx>
          <w:tblCellMar>
            <w:top w:w="0" w:type="dxa"/>
            <w:bottom w:w="0" w:type="dxa"/>
          </w:tblCellMar>
        </w:tblPrEx>
        <w:trPr>
          <w:gridAfter w:val="2"/>
          <w:wAfter w:w="48" w:type="dxa"/>
          <w:cantSplit/>
          <w:jc w:val="center"/>
        </w:trPr>
        <w:tc>
          <w:tcPr>
            <w:tcW w:w="7124" w:type="dxa"/>
            <w:gridSpan w:val="9"/>
          </w:tcPr>
          <w:p w14:paraId="71B6A09E" w14:textId="77777777" w:rsidR="00AB2024" w:rsidRDefault="00AB2024" w:rsidP="00551E2D">
            <w:pPr>
              <w:pStyle w:val="TAL"/>
            </w:pPr>
            <w:bookmarkStart w:id="285" w:name="MCCQCTEMPBM_00000060"/>
          </w:p>
        </w:tc>
      </w:tr>
      <w:bookmarkEnd w:id="285"/>
      <w:tr w:rsidR="00AB2024" w14:paraId="79F55035" w14:textId="77777777" w:rsidTr="00342558">
        <w:tblPrEx>
          <w:tblCellMar>
            <w:top w:w="0" w:type="dxa"/>
            <w:bottom w:w="0" w:type="dxa"/>
          </w:tblCellMar>
        </w:tblPrEx>
        <w:trPr>
          <w:gridAfter w:val="2"/>
          <w:wAfter w:w="48" w:type="dxa"/>
          <w:cantSplit/>
          <w:jc w:val="center"/>
        </w:trPr>
        <w:tc>
          <w:tcPr>
            <w:tcW w:w="7124" w:type="dxa"/>
            <w:gridSpan w:val="9"/>
          </w:tcPr>
          <w:p w14:paraId="62D3FF48" w14:textId="77777777" w:rsidR="00AB2024" w:rsidRDefault="00AB2024" w:rsidP="00551E2D">
            <w:pPr>
              <w:pStyle w:val="TAL"/>
            </w:pPr>
            <w:r>
              <w:t xml:space="preserve">This field contains the length of the location entry when the WLANSP rule is for </w:t>
            </w:r>
            <w:r w:rsidR="00664575">
              <w:t xml:space="preserve">validity </w:t>
            </w:r>
            <w:r>
              <w:t>area of a 3GPP location.</w:t>
            </w:r>
          </w:p>
        </w:tc>
      </w:tr>
      <w:tr w:rsidR="00AB2024" w14:paraId="1BE96EB8" w14:textId="77777777" w:rsidTr="00342558">
        <w:tblPrEx>
          <w:tblCellMar>
            <w:top w:w="0" w:type="dxa"/>
            <w:bottom w:w="0" w:type="dxa"/>
          </w:tblCellMar>
        </w:tblPrEx>
        <w:trPr>
          <w:gridAfter w:val="2"/>
          <w:wAfter w:w="48" w:type="dxa"/>
          <w:cantSplit/>
          <w:jc w:val="center"/>
        </w:trPr>
        <w:tc>
          <w:tcPr>
            <w:tcW w:w="7124" w:type="dxa"/>
            <w:gridSpan w:val="9"/>
          </w:tcPr>
          <w:p w14:paraId="53130667" w14:textId="77777777" w:rsidR="00AB2024" w:rsidRDefault="00AB2024" w:rsidP="00551E2D">
            <w:pPr>
              <w:pStyle w:val="TAL"/>
            </w:pPr>
            <w:bookmarkStart w:id="286" w:name="MCCQCTEMPBM_00000061"/>
          </w:p>
        </w:tc>
      </w:tr>
      <w:bookmarkEnd w:id="286"/>
      <w:tr w:rsidR="00AB2024" w14:paraId="4611C229" w14:textId="77777777" w:rsidTr="00342558">
        <w:tblPrEx>
          <w:tblCellMar>
            <w:top w:w="0" w:type="dxa"/>
            <w:bottom w:w="0" w:type="dxa"/>
          </w:tblCellMar>
        </w:tblPrEx>
        <w:trPr>
          <w:gridAfter w:val="2"/>
          <w:wAfter w:w="48" w:type="dxa"/>
          <w:cantSplit/>
          <w:jc w:val="center"/>
        </w:trPr>
        <w:tc>
          <w:tcPr>
            <w:tcW w:w="7124" w:type="dxa"/>
            <w:gridSpan w:val="9"/>
          </w:tcPr>
          <w:p w14:paraId="65493F64" w14:textId="77777777" w:rsidR="00AB2024" w:rsidRDefault="00AB2024" w:rsidP="00551E2D">
            <w:pPr>
              <w:pStyle w:val="TAL"/>
            </w:pPr>
            <w:r w:rsidRPr="003168A2">
              <w:t>MCC, Mobile country code</w:t>
            </w:r>
            <w:r>
              <w:t xml:space="preserve"> (octet r+</w:t>
            </w:r>
            <w:r w:rsidR="00A2047F">
              <w:t>9</w:t>
            </w:r>
            <w:r>
              <w:t>, and bits 4 to 1 of octet r+</w:t>
            </w:r>
            <w:r w:rsidR="00A2047F">
              <w:t>10</w:t>
            </w:r>
            <w:r>
              <w:t>)</w:t>
            </w:r>
          </w:p>
        </w:tc>
      </w:tr>
      <w:tr w:rsidR="00AB2024" w14:paraId="1E8A5184" w14:textId="77777777" w:rsidTr="00342558">
        <w:tblPrEx>
          <w:tblCellMar>
            <w:top w:w="0" w:type="dxa"/>
            <w:bottom w:w="0" w:type="dxa"/>
          </w:tblCellMar>
        </w:tblPrEx>
        <w:trPr>
          <w:gridAfter w:val="2"/>
          <w:wAfter w:w="48" w:type="dxa"/>
          <w:cantSplit/>
          <w:jc w:val="center"/>
        </w:trPr>
        <w:tc>
          <w:tcPr>
            <w:tcW w:w="7124" w:type="dxa"/>
            <w:gridSpan w:val="9"/>
          </w:tcPr>
          <w:p w14:paraId="325268C6" w14:textId="77777777" w:rsidR="00AB2024" w:rsidRDefault="00AB2024" w:rsidP="00551E2D">
            <w:pPr>
              <w:pStyle w:val="TAL"/>
            </w:pPr>
            <w:bookmarkStart w:id="287" w:name="MCCQCTEMPBM_00000062"/>
          </w:p>
        </w:tc>
      </w:tr>
      <w:bookmarkEnd w:id="287"/>
      <w:tr w:rsidR="00AB2024" w14:paraId="5491BC15" w14:textId="77777777" w:rsidTr="00342558">
        <w:tblPrEx>
          <w:tblCellMar>
            <w:top w:w="0" w:type="dxa"/>
            <w:bottom w:w="0" w:type="dxa"/>
          </w:tblCellMar>
        </w:tblPrEx>
        <w:trPr>
          <w:gridAfter w:val="2"/>
          <w:wAfter w:w="48" w:type="dxa"/>
          <w:cantSplit/>
          <w:jc w:val="center"/>
        </w:trPr>
        <w:tc>
          <w:tcPr>
            <w:tcW w:w="7124" w:type="dxa"/>
            <w:gridSpan w:val="9"/>
          </w:tcPr>
          <w:p w14:paraId="3B6609C6" w14:textId="77777777" w:rsidR="00AB2024" w:rsidRDefault="00AB2024" w:rsidP="00551E2D">
            <w:pPr>
              <w:pStyle w:val="TAL"/>
            </w:pPr>
            <w:r w:rsidRPr="003168A2">
              <w:t>The MCC field is coded as in ITU-T Recommendation E.212 [</w:t>
            </w:r>
            <w:r>
              <w:t>10</w:t>
            </w:r>
            <w:r w:rsidRPr="003168A2">
              <w:t xml:space="preserve">], </w:t>
            </w:r>
            <w:r>
              <w:t>a</w:t>
            </w:r>
            <w:r w:rsidRPr="003168A2">
              <w:t>nnex A.</w:t>
            </w:r>
          </w:p>
        </w:tc>
      </w:tr>
      <w:tr w:rsidR="00AB2024" w14:paraId="13121FFC" w14:textId="77777777" w:rsidTr="00342558">
        <w:tblPrEx>
          <w:tblCellMar>
            <w:top w:w="0" w:type="dxa"/>
            <w:bottom w:w="0" w:type="dxa"/>
          </w:tblCellMar>
        </w:tblPrEx>
        <w:trPr>
          <w:gridAfter w:val="2"/>
          <w:wAfter w:w="48" w:type="dxa"/>
          <w:cantSplit/>
          <w:jc w:val="center"/>
        </w:trPr>
        <w:tc>
          <w:tcPr>
            <w:tcW w:w="7124" w:type="dxa"/>
            <w:gridSpan w:val="9"/>
          </w:tcPr>
          <w:p w14:paraId="75E95295" w14:textId="77777777" w:rsidR="00AB2024" w:rsidRDefault="00AB2024" w:rsidP="00551E2D">
            <w:pPr>
              <w:pStyle w:val="TAL"/>
            </w:pPr>
            <w:bookmarkStart w:id="288" w:name="MCCQCTEMPBM_00000063"/>
          </w:p>
        </w:tc>
      </w:tr>
      <w:bookmarkEnd w:id="288"/>
      <w:tr w:rsidR="00AB2024" w14:paraId="73EE1813" w14:textId="77777777" w:rsidTr="00342558">
        <w:tblPrEx>
          <w:tblCellMar>
            <w:top w:w="0" w:type="dxa"/>
            <w:bottom w:w="0" w:type="dxa"/>
          </w:tblCellMar>
        </w:tblPrEx>
        <w:trPr>
          <w:gridAfter w:val="2"/>
          <w:wAfter w:w="48" w:type="dxa"/>
          <w:cantSplit/>
          <w:jc w:val="center"/>
        </w:trPr>
        <w:tc>
          <w:tcPr>
            <w:tcW w:w="7124" w:type="dxa"/>
            <w:gridSpan w:val="9"/>
          </w:tcPr>
          <w:p w14:paraId="3961B1C8" w14:textId="77777777" w:rsidR="00AB2024" w:rsidRDefault="00AB2024" w:rsidP="00551E2D">
            <w:pPr>
              <w:pStyle w:val="TAL"/>
            </w:pPr>
            <w:r w:rsidRPr="003168A2">
              <w:t>MNC, Mobile network code</w:t>
            </w:r>
            <w:r>
              <w:t xml:space="preserve"> (bits 8 to 5 of octet r+</w:t>
            </w:r>
            <w:r w:rsidR="00A2047F">
              <w:t>10</w:t>
            </w:r>
            <w:r>
              <w:t>, and octet r+1</w:t>
            </w:r>
            <w:r w:rsidR="00A2047F">
              <w:t>1</w:t>
            </w:r>
            <w:r>
              <w:t>)</w:t>
            </w:r>
          </w:p>
        </w:tc>
      </w:tr>
      <w:tr w:rsidR="00AB2024" w14:paraId="7E92177C" w14:textId="77777777" w:rsidTr="00342558">
        <w:tblPrEx>
          <w:tblCellMar>
            <w:top w:w="0" w:type="dxa"/>
            <w:bottom w:w="0" w:type="dxa"/>
          </w:tblCellMar>
        </w:tblPrEx>
        <w:trPr>
          <w:gridAfter w:val="2"/>
          <w:wAfter w:w="48" w:type="dxa"/>
          <w:cantSplit/>
          <w:jc w:val="center"/>
        </w:trPr>
        <w:tc>
          <w:tcPr>
            <w:tcW w:w="7124" w:type="dxa"/>
            <w:gridSpan w:val="9"/>
          </w:tcPr>
          <w:p w14:paraId="101E899D" w14:textId="77777777" w:rsidR="00AB2024" w:rsidRDefault="00AB2024" w:rsidP="00551E2D">
            <w:pPr>
              <w:pStyle w:val="TAL"/>
            </w:pPr>
            <w:bookmarkStart w:id="289" w:name="MCCQCTEMPBM_00000064"/>
          </w:p>
        </w:tc>
      </w:tr>
      <w:bookmarkEnd w:id="289"/>
      <w:tr w:rsidR="00AB2024" w14:paraId="09DB3EE5" w14:textId="77777777" w:rsidTr="00342558">
        <w:tblPrEx>
          <w:tblCellMar>
            <w:top w:w="0" w:type="dxa"/>
            <w:bottom w:w="0" w:type="dxa"/>
          </w:tblCellMar>
        </w:tblPrEx>
        <w:trPr>
          <w:gridAfter w:val="2"/>
          <w:wAfter w:w="48" w:type="dxa"/>
          <w:cantSplit/>
          <w:jc w:val="center"/>
        </w:trPr>
        <w:tc>
          <w:tcPr>
            <w:tcW w:w="7124" w:type="dxa"/>
            <w:gridSpan w:val="9"/>
          </w:tcPr>
          <w:p w14:paraId="459BECE1" w14:textId="77777777" w:rsidR="00AB2024" w:rsidRDefault="00AB2024" w:rsidP="00551E2D">
            <w:pPr>
              <w:pStyle w:val="TAL"/>
            </w:pPr>
            <w:r>
              <w:t>The encoding of this field is the responsibility of each administration</w:t>
            </w:r>
            <w:r>
              <w:rPr>
                <w:b/>
              </w:rPr>
              <w:t xml:space="preserve"> </w:t>
            </w:r>
            <w:r>
              <w:t>but</w:t>
            </w:r>
            <w:r>
              <w:rPr>
                <w:b/>
              </w:rPr>
              <w:t xml:space="preserve"> </w:t>
            </w:r>
            <w:r>
              <w:t>BCD</w:t>
            </w:r>
            <w:r>
              <w:rPr>
                <w:b/>
              </w:rPr>
              <w:t xml:space="preserve"> </w:t>
            </w:r>
            <w:r w:rsidRPr="00A33499">
              <w:t>encoding</w:t>
            </w:r>
            <w:r>
              <w:rPr>
                <w:b/>
              </w:rPr>
              <w:t xml:space="preserve"> </w:t>
            </w:r>
            <w:r>
              <w:t xml:space="preserve">shall be used. The MNC shall consist of 2 or 3 digits. If a network operator may decide to use only two digits in the MNC over the radio interface, </w:t>
            </w:r>
            <w:r w:rsidRPr="003168A2">
              <w:t xml:space="preserve">MNC digit 3 </w:t>
            </w:r>
            <w:r>
              <w:t>shall be encoded as "1111".</w:t>
            </w:r>
          </w:p>
        </w:tc>
      </w:tr>
      <w:tr w:rsidR="00AB2024" w14:paraId="52CDA782" w14:textId="77777777" w:rsidTr="00342558">
        <w:tblPrEx>
          <w:tblCellMar>
            <w:top w:w="0" w:type="dxa"/>
            <w:bottom w:w="0" w:type="dxa"/>
          </w:tblCellMar>
        </w:tblPrEx>
        <w:trPr>
          <w:gridAfter w:val="2"/>
          <w:wAfter w:w="48" w:type="dxa"/>
          <w:cantSplit/>
          <w:jc w:val="center"/>
        </w:trPr>
        <w:tc>
          <w:tcPr>
            <w:tcW w:w="7124" w:type="dxa"/>
            <w:gridSpan w:val="9"/>
          </w:tcPr>
          <w:p w14:paraId="3B0891C9" w14:textId="77777777" w:rsidR="00AB2024" w:rsidRDefault="00AB2024" w:rsidP="00551E2D">
            <w:pPr>
              <w:pStyle w:val="TAL"/>
            </w:pPr>
            <w:bookmarkStart w:id="290" w:name="MCCQCTEMPBM_00000065"/>
          </w:p>
        </w:tc>
      </w:tr>
      <w:bookmarkEnd w:id="290"/>
      <w:tr w:rsidR="00CD3543" w:rsidRPr="00324E9E" w14:paraId="5BDDD19E" w14:textId="77777777" w:rsidTr="00342558">
        <w:tblPrEx>
          <w:tblCellMar>
            <w:top w:w="0" w:type="dxa"/>
            <w:bottom w:w="0" w:type="dxa"/>
          </w:tblCellMar>
        </w:tblPrEx>
        <w:trPr>
          <w:gridAfter w:val="2"/>
          <w:wAfter w:w="48" w:type="dxa"/>
          <w:cantSplit/>
          <w:jc w:val="center"/>
        </w:trPr>
        <w:tc>
          <w:tcPr>
            <w:tcW w:w="7124" w:type="dxa"/>
            <w:gridSpan w:val="9"/>
          </w:tcPr>
          <w:p w14:paraId="369FF7C0" w14:textId="77777777" w:rsidR="00CD3543" w:rsidRDefault="00CD3543" w:rsidP="0052587F">
            <w:pPr>
              <w:pStyle w:val="TAL"/>
              <w:rPr>
                <w:noProof/>
                <w:lang w:eastAsia="zh-CN"/>
              </w:rPr>
            </w:pPr>
            <w:r>
              <w:rPr>
                <w:rFonts w:hint="eastAsia"/>
                <w:lang w:eastAsia="zh-CN"/>
              </w:rPr>
              <w:lastRenderedPageBreak/>
              <w:t>W</w:t>
            </w:r>
            <w:r>
              <w:rPr>
                <w:lang w:eastAsia="zh-CN"/>
              </w:rPr>
              <w:t xml:space="preserve">hen the location entry type is "geo location", the location field in this entry has </w:t>
            </w:r>
            <w:r w:rsidRPr="00324E9E">
              <w:rPr>
                <w:noProof/>
                <w:lang w:eastAsia="zh-CN"/>
              </w:rPr>
              <w:t>fixed length</w:t>
            </w:r>
            <w:r>
              <w:rPr>
                <w:noProof/>
                <w:lang w:eastAsia="zh-CN"/>
              </w:rPr>
              <w:t xml:space="preserve"> as shown in figure </w:t>
            </w:r>
            <w:r w:rsidRPr="00BA5AF3">
              <w:rPr>
                <w:noProof/>
                <w:lang w:eastAsia="zh-CN"/>
              </w:rPr>
              <w:t>5.3.2.11a</w:t>
            </w:r>
            <w:r>
              <w:rPr>
                <w:noProof/>
                <w:lang w:eastAsia="zh-CN"/>
              </w:rPr>
              <w:t>.</w:t>
            </w:r>
          </w:p>
          <w:p w14:paraId="31F04C34" w14:textId="37A072C3" w:rsidR="00CD3543" w:rsidRDefault="00CD3543" w:rsidP="0052587F">
            <w:pPr>
              <w:pStyle w:val="TAL"/>
              <w:rPr>
                <w:noProof/>
                <w:lang w:eastAsia="zh-CN"/>
              </w:rPr>
            </w:pPr>
            <w:r w:rsidRPr="00A37C94">
              <w:rPr>
                <w:noProof/>
                <w:lang w:eastAsia="zh-CN"/>
              </w:rPr>
              <w:t>Anchor latitude</w:t>
            </w:r>
            <w:r>
              <w:rPr>
                <w:noProof/>
                <w:lang w:eastAsia="zh-CN"/>
              </w:rPr>
              <w:t xml:space="preserve"> (octets r+</w:t>
            </w:r>
            <w:r w:rsidR="00A2047F">
              <w:rPr>
                <w:noProof/>
                <w:lang w:eastAsia="zh-CN"/>
              </w:rPr>
              <w:t>10</w:t>
            </w:r>
            <w:r>
              <w:rPr>
                <w:noProof/>
                <w:lang w:eastAsia="zh-CN"/>
              </w:rPr>
              <w:t xml:space="preserve"> to r+</w:t>
            </w:r>
            <w:r w:rsidR="00A2047F">
              <w:rPr>
                <w:noProof/>
                <w:lang w:eastAsia="zh-CN"/>
              </w:rPr>
              <w:t>13</w:t>
            </w:r>
            <w:r>
              <w:rPr>
                <w:noProof/>
                <w:lang w:eastAsia="zh-CN"/>
              </w:rPr>
              <w:t xml:space="preserve">) </w:t>
            </w:r>
            <w:r>
              <w:t xml:space="preserve">is defined in </w:t>
            </w:r>
            <w:r w:rsidR="00100DEB">
              <w:t>clause</w:t>
            </w:r>
            <w:r>
              <w:t> 6.1 of 3GPP TS 23.032 [7].</w:t>
            </w:r>
          </w:p>
          <w:p w14:paraId="6AA83D5B" w14:textId="715F3890" w:rsidR="00CD3543" w:rsidRDefault="00CD3543" w:rsidP="0052587F">
            <w:pPr>
              <w:pStyle w:val="TAL"/>
            </w:pPr>
            <w:r w:rsidRPr="00324E9E">
              <w:t>Anchor longitude</w:t>
            </w:r>
            <w:r>
              <w:t xml:space="preserve"> (octets r+</w:t>
            </w:r>
            <w:r w:rsidR="00A2047F">
              <w:t xml:space="preserve">14 </w:t>
            </w:r>
            <w:r>
              <w:t>to r+</w:t>
            </w:r>
            <w:r w:rsidR="00A2047F">
              <w:t>17</w:t>
            </w:r>
            <w:r>
              <w:t xml:space="preserve">) is defined in </w:t>
            </w:r>
            <w:r w:rsidR="00100DEB">
              <w:t>clause</w:t>
            </w:r>
            <w:r>
              <w:t> 6.1 of 3GPP TS 23.032 [7].</w:t>
            </w:r>
          </w:p>
          <w:p w14:paraId="5346BD6D" w14:textId="446A4602" w:rsidR="00CD3543" w:rsidRPr="00324E9E" w:rsidRDefault="00CD3543" w:rsidP="0052587F">
            <w:pPr>
              <w:pStyle w:val="TAL"/>
              <w:rPr>
                <w:rFonts w:hint="eastAsia"/>
                <w:noProof/>
                <w:lang w:eastAsia="zh-CN"/>
              </w:rPr>
            </w:pPr>
            <w:r w:rsidRPr="00324E9E">
              <w:rPr>
                <w:rFonts w:hint="eastAsia"/>
                <w:lang w:eastAsia="zh-CN"/>
              </w:rPr>
              <w:t>Radius</w:t>
            </w:r>
            <w:r>
              <w:rPr>
                <w:lang w:eastAsia="zh-CN"/>
              </w:rPr>
              <w:t xml:space="preserve"> (octets r+1</w:t>
            </w:r>
            <w:r w:rsidR="00A2047F">
              <w:rPr>
                <w:lang w:eastAsia="zh-CN"/>
              </w:rPr>
              <w:t>8</w:t>
            </w:r>
            <w:r>
              <w:rPr>
                <w:lang w:eastAsia="zh-CN"/>
              </w:rPr>
              <w:t xml:space="preserve"> to r+1</w:t>
            </w:r>
            <w:r w:rsidR="00A2047F">
              <w:rPr>
                <w:lang w:eastAsia="zh-CN"/>
              </w:rPr>
              <w:t>9</w:t>
            </w:r>
            <w:r>
              <w:rPr>
                <w:lang w:eastAsia="zh-CN"/>
              </w:rPr>
              <w:t>)</w:t>
            </w:r>
            <w:r>
              <w:t xml:space="preserve"> is given in meters and is defined in </w:t>
            </w:r>
            <w:r w:rsidR="00100DEB">
              <w:t>clause</w:t>
            </w:r>
            <w:r>
              <w:t> 6.6 of 3GPP TS 23.032 [7].</w:t>
            </w:r>
          </w:p>
        </w:tc>
      </w:tr>
      <w:tr w:rsidR="00CD3543" w:rsidRPr="00324E9E" w14:paraId="385688C3" w14:textId="77777777" w:rsidTr="00342558">
        <w:tblPrEx>
          <w:tblCellMar>
            <w:top w:w="0" w:type="dxa"/>
            <w:bottom w:w="0" w:type="dxa"/>
          </w:tblCellMar>
        </w:tblPrEx>
        <w:trPr>
          <w:gridAfter w:val="2"/>
          <w:wAfter w:w="48" w:type="dxa"/>
          <w:cantSplit/>
          <w:jc w:val="center"/>
        </w:trPr>
        <w:tc>
          <w:tcPr>
            <w:tcW w:w="7124" w:type="dxa"/>
            <w:gridSpan w:val="9"/>
          </w:tcPr>
          <w:p w14:paraId="67BF7E20" w14:textId="77777777" w:rsidR="00CD3543" w:rsidRPr="00324E9E" w:rsidRDefault="00CD3543" w:rsidP="0052587F">
            <w:pPr>
              <w:pStyle w:val="TAL"/>
            </w:pPr>
            <w:bookmarkStart w:id="291" w:name="MCCQCTEMPBM_00000066"/>
          </w:p>
        </w:tc>
      </w:tr>
      <w:bookmarkEnd w:id="291"/>
      <w:tr w:rsidR="00260F6C" w14:paraId="13A1D41B" w14:textId="77777777" w:rsidTr="00342558">
        <w:tblPrEx>
          <w:tblCellMar>
            <w:top w:w="0" w:type="dxa"/>
            <w:bottom w:w="0" w:type="dxa"/>
          </w:tblCellMar>
        </w:tblPrEx>
        <w:trPr>
          <w:gridAfter w:val="2"/>
          <w:wAfter w:w="48" w:type="dxa"/>
          <w:cantSplit/>
          <w:jc w:val="center"/>
        </w:trPr>
        <w:tc>
          <w:tcPr>
            <w:tcW w:w="7124" w:type="dxa"/>
            <w:gridSpan w:val="9"/>
          </w:tcPr>
          <w:p w14:paraId="6AC97355" w14:textId="77777777" w:rsidR="00A2047F" w:rsidRDefault="00260F6C" w:rsidP="00A2047F">
            <w:pPr>
              <w:pStyle w:val="TAL"/>
            </w:pPr>
            <w:r>
              <w:t>Location field type (octe</w:t>
            </w:r>
            <w:r w:rsidR="00AB2024">
              <w:t>t</w:t>
            </w:r>
            <w:r>
              <w:t xml:space="preserve"> r+1</w:t>
            </w:r>
            <w:r w:rsidR="00A2047F">
              <w:t>4</w:t>
            </w:r>
            <w:r>
              <w:t>)</w:t>
            </w:r>
            <w:r w:rsidR="00A2047F">
              <w:t xml:space="preserve"> when entry type is 3GPP location, or</w:t>
            </w:r>
          </w:p>
          <w:p w14:paraId="4D5A838E" w14:textId="77777777" w:rsidR="00260F6C" w:rsidRDefault="00A2047F" w:rsidP="00A2047F">
            <w:pPr>
              <w:pStyle w:val="TAL"/>
            </w:pPr>
            <w:r>
              <w:t>Location field type (octet r+11) when entry type is WLAN location.</w:t>
            </w:r>
          </w:p>
          <w:p w14:paraId="2475CC35" w14:textId="77777777" w:rsidR="00260F6C" w:rsidRDefault="00260F6C" w:rsidP="00D75083">
            <w:pPr>
              <w:pStyle w:val="TAL"/>
            </w:pPr>
            <w:r>
              <w:t>This field indicates the type of location field.</w:t>
            </w:r>
          </w:p>
          <w:p w14:paraId="5627DD20" w14:textId="77777777" w:rsidR="00260F6C" w:rsidRDefault="00260F6C" w:rsidP="00D75083">
            <w:pPr>
              <w:pStyle w:val="TAL"/>
            </w:pPr>
          </w:p>
          <w:p w14:paraId="525B0697" w14:textId="77777777" w:rsidR="00260F6C" w:rsidRDefault="00260F6C" w:rsidP="00D75083">
            <w:pPr>
              <w:pStyle w:val="TAL"/>
            </w:pPr>
            <w:r>
              <w:t>Bits</w:t>
            </w:r>
            <w:r>
              <w:br/>
              <w:t>8 7 6 5 4 3 2 1</w:t>
            </w:r>
          </w:p>
          <w:p w14:paraId="0918B343" w14:textId="77777777" w:rsidR="00260F6C" w:rsidRDefault="00260F6C" w:rsidP="00D75083">
            <w:pPr>
              <w:pStyle w:val="TAL"/>
            </w:pPr>
            <w:r>
              <w:t>0 0 0 0 0 0 0 1</w:t>
            </w:r>
            <w:r>
              <w:tab/>
              <w:t>TAC</w:t>
            </w:r>
            <w:r>
              <w:br/>
              <w:t>0 0 0 0 0 0 1 0</w:t>
            </w:r>
            <w:r>
              <w:tab/>
            </w:r>
            <w:r w:rsidRPr="0027002B">
              <w:t>EUTRA CI</w:t>
            </w:r>
            <w:r w:rsidRPr="00885595">
              <w:br/>
              <w:t>0 0 0 0 0 1 0 0</w:t>
            </w:r>
            <w:r w:rsidRPr="00885595">
              <w:tab/>
            </w:r>
            <w:r w:rsidR="00CD3543">
              <w:t>NR</w:t>
            </w:r>
            <w:r w:rsidR="00CD3543" w:rsidRPr="00324E9E">
              <w:t xml:space="preserve"> </w:t>
            </w:r>
            <w:r w:rsidRPr="0027002B">
              <w:t>CI</w:t>
            </w:r>
            <w:r>
              <w:br/>
              <w:t>1 0 0 0 0 0 0 1</w:t>
            </w:r>
            <w:r>
              <w:tab/>
              <w:t>HESSID</w:t>
            </w:r>
            <w:r>
              <w:br/>
              <w:t>1 0 0 0 0 0 1 0</w:t>
            </w:r>
            <w:r>
              <w:tab/>
              <w:t>SSID</w:t>
            </w:r>
            <w:r>
              <w:br/>
              <w:t>1 0 0 0 0 1 0 0</w:t>
            </w:r>
            <w:r>
              <w:tab/>
              <w:t>BSSID</w:t>
            </w:r>
            <w:r>
              <w:br/>
              <w:t>All other values are reserved.</w:t>
            </w:r>
          </w:p>
        </w:tc>
      </w:tr>
      <w:tr w:rsidR="00260F6C" w14:paraId="7B31C3AA" w14:textId="77777777" w:rsidTr="00342558">
        <w:tblPrEx>
          <w:tblCellMar>
            <w:top w:w="0" w:type="dxa"/>
            <w:bottom w:w="0" w:type="dxa"/>
          </w:tblCellMar>
        </w:tblPrEx>
        <w:trPr>
          <w:gridAfter w:val="2"/>
          <w:wAfter w:w="48" w:type="dxa"/>
          <w:cantSplit/>
          <w:jc w:val="center"/>
        </w:trPr>
        <w:tc>
          <w:tcPr>
            <w:tcW w:w="7124" w:type="dxa"/>
            <w:gridSpan w:val="9"/>
          </w:tcPr>
          <w:p w14:paraId="4252BD37" w14:textId="77777777" w:rsidR="00260F6C" w:rsidRDefault="00260F6C" w:rsidP="00D75083">
            <w:pPr>
              <w:pStyle w:val="TAL"/>
            </w:pPr>
            <w:bookmarkStart w:id="292" w:name="MCCQCTEMPBM_00000067"/>
          </w:p>
        </w:tc>
      </w:tr>
      <w:bookmarkEnd w:id="292"/>
      <w:tr w:rsidR="00CD3543" w:rsidRPr="001D0826" w14:paraId="2697CF11" w14:textId="77777777" w:rsidTr="00342558">
        <w:tblPrEx>
          <w:tblCellMar>
            <w:top w:w="0" w:type="dxa"/>
            <w:bottom w:w="0" w:type="dxa"/>
          </w:tblCellMar>
        </w:tblPrEx>
        <w:trPr>
          <w:gridAfter w:val="2"/>
          <w:wAfter w:w="48" w:type="dxa"/>
          <w:cantSplit/>
          <w:jc w:val="center"/>
        </w:trPr>
        <w:tc>
          <w:tcPr>
            <w:tcW w:w="7124" w:type="dxa"/>
            <w:gridSpan w:val="9"/>
          </w:tcPr>
          <w:p w14:paraId="3F2C450C" w14:textId="77777777" w:rsidR="00CD3543" w:rsidRPr="00324E9E" w:rsidRDefault="00CD3543" w:rsidP="0052587F">
            <w:pPr>
              <w:pStyle w:val="TAL"/>
            </w:pPr>
            <w:r w:rsidRPr="00324E9E">
              <w:t xml:space="preserve">When </w:t>
            </w:r>
            <w:r w:rsidR="009146AF">
              <w:t xml:space="preserve">3GPP </w:t>
            </w:r>
            <w:r w:rsidRPr="00324E9E">
              <w:t>location field type is set to "</w:t>
            </w:r>
            <w:r w:rsidRPr="00D55102">
              <w:t>TAC</w:t>
            </w:r>
            <w:r w:rsidRPr="00324E9E">
              <w:t>", the TAC field is as defined in 3GPP TS 23.003 [4].</w:t>
            </w:r>
          </w:p>
          <w:p w14:paraId="2061B39B" w14:textId="77777777" w:rsidR="00CD3543" w:rsidRPr="001D0826" w:rsidRDefault="00CD3543" w:rsidP="0052587F">
            <w:pPr>
              <w:pStyle w:val="TAL"/>
            </w:pPr>
          </w:p>
          <w:p w14:paraId="5F33F768" w14:textId="77777777" w:rsidR="00CD3543" w:rsidRPr="00324E9E" w:rsidRDefault="00CD3543" w:rsidP="0052587F">
            <w:pPr>
              <w:pStyle w:val="TAL"/>
            </w:pPr>
            <w:r w:rsidRPr="00324E9E">
              <w:t xml:space="preserve">When </w:t>
            </w:r>
            <w:r w:rsidR="009146AF">
              <w:t xml:space="preserve">3GPP </w:t>
            </w:r>
            <w:r w:rsidRPr="00324E9E">
              <w:t>location field type is set to "</w:t>
            </w:r>
            <w:r w:rsidRPr="00D55102">
              <w:t>EUTRA CI</w:t>
            </w:r>
            <w:r w:rsidRPr="00324E9E">
              <w:t>", the EUTRA CI field is set to the cell identity part of the Evolved Cell Global Identifier, as described in 3GPP TS 36.331 [6</w:t>
            </w:r>
            <w:r>
              <w:t>].</w:t>
            </w:r>
          </w:p>
          <w:p w14:paraId="67A7302A" w14:textId="77777777" w:rsidR="00CD3543" w:rsidRPr="001D0826" w:rsidRDefault="00CD3543" w:rsidP="0052587F">
            <w:pPr>
              <w:pStyle w:val="TAL"/>
            </w:pPr>
          </w:p>
          <w:p w14:paraId="13EF9DDE" w14:textId="77777777" w:rsidR="00CD3543" w:rsidRPr="00324E9E" w:rsidRDefault="00CD3543" w:rsidP="0052587F">
            <w:pPr>
              <w:pStyle w:val="TAL"/>
            </w:pPr>
            <w:r w:rsidRPr="00702838">
              <w:t xml:space="preserve">When </w:t>
            </w:r>
            <w:r w:rsidR="009146AF">
              <w:t xml:space="preserve">3GPP </w:t>
            </w:r>
            <w:r w:rsidRPr="00702838">
              <w:t>location field type is set to "</w:t>
            </w:r>
            <w:r w:rsidRPr="00D55102">
              <w:t>NR</w:t>
            </w:r>
            <w:r w:rsidRPr="00702838">
              <w:rPr>
                <w:i/>
              </w:rPr>
              <w:t xml:space="preserve"> </w:t>
            </w:r>
            <w:r w:rsidRPr="00A56166">
              <w:t>CI</w:t>
            </w:r>
            <w:r w:rsidRPr="00702838">
              <w:t xml:space="preserve">", the </w:t>
            </w:r>
            <w:r>
              <w:t>NR</w:t>
            </w:r>
            <w:r w:rsidRPr="00702838">
              <w:t xml:space="preserve"> CI field is</w:t>
            </w:r>
            <w:r>
              <w:t xml:space="preserve"> set to the NR cell identity part of the NR</w:t>
            </w:r>
            <w:r w:rsidRPr="00324E9E">
              <w:t xml:space="preserve"> Cell Global Identifier</w:t>
            </w:r>
            <w:r w:rsidRPr="00702838">
              <w:t xml:space="preserve"> as defined in 3GPP TS </w:t>
            </w:r>
            <w:r>
              <w:t>38.413</w:t>
            </w:r>
            <w:r w:rsidRPr="00702838">
              <w:t> [</w:t>
            </w:r>
            <w:r w:rsidR="00FE7ECE">
              <w:t>14</w:t>
            </w:r>
            <w:r w:rsidRPr="00702838">
              <w:t>].</w:t>
            </w:r>
          </w:p>
          <w:p w14:paraId="6A88029F" w14:textId="77777777" w:rsidR="00CD3543" w:rsidRDefault="00CD3543" w:rsidP="0052587F">
            <w:pPr>
              <w:pStyle w:val="TAL"/>
            </w:pPr>
          </w:p>
          <w:p w14:paraId="7ED977B5"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HESSID</w:t>
            </w:r>
            <w:r w:rsidRPr="00324E9E">
              <w:t xml:space="preserve">", the </w:t>
            </w:r>
            <w:r>
              <w:t>HESSID field is set to a</w:t>
            </w:r>
            <w:r w:rsidRPr="00054F87">
              <w:rPr>
                <w:lang w:eastAsia="zh-CN"/>
              </w:rPr>
              <w:t xml:space="preserve"> 6</w:t>
            </w:r>
            <w:r>
              <w:rPr>
                <w:lang w:eastAsia="zh-CN"/>
              </w:rPr>
              <w:t xml:space="preserve"> </w:t>
            </w:r>
            <w:r w:rsidRPr="00054F87">
              <w:rPr>
                <w:lang w:eastAsia="zh-CN"/>
              </w:rPr>
              <w:t>octet MAC address that identifies the homogeneous ESS</w:t>
            </w:r>
            <w:r>
              <w:rPr>
                <w:lang w:eastAsia="zh-CN"/>
              </w:rPr>
              <w:t xml:space="preserve"> (see </w:t>
            </w:r>
            <w:r>
              <w:t>IEEE </w:t>
            </w:r>
            <w:r w:rsidRPr="000C2E84">
              <w:t>Std 802.11</w:t>
            </w:r>
            <w:r>
              <w:t> [8])</w:t>
            </w:r>
            <w:r>
              <w:rPr>
                <w:lang w:eastAsia="zh-CN"/>
              </w:rPr>
              <w:t>.</w:t>
            </w:r>
          </w:p>
          <w:p w14:paraId="77D254CF" w14:textId="77777777" w:rsidR="00CD3543" w:rsidRDefault="00CD3543" w:rsidP="0052587F">
            <w:pPr>
              <w:pStyle w:val="TAL"/>
            </w:pPr>
          </w:p>
          <w:p w14:paraId="5B0C855B"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SSID</w:t>
            </w:r>
            <w:r w:rsidRPr="00324E9E">
              <w:t xml:space="preserve">", the </w:t>
            </w:r>
            <w:r>
              <w:t>SSID field is set to</w:t>
            </w:r>
            <w:r w:rsidRPr="00430B08">
              <w:rPr>
                <w:lang w:eastAsia="zh-CN"/>
              </w:rPr>
              <w:t xml:space="preserve"> an Octet String which </w:t>
            </w:r>
            <w:r>
              <w:rPr>
                <w:lang w:eastAsia="zh-CN"/>
              </w:rPr>
              <w:t xml:space="preserve">shall have a maximum length of 32 octets (see </w:t>
            </w:r>
            <w:r>
              <w:t>IEEE </w:t>
            </w:r>
            <w:r w:rsidRPr="000C2E84">
              <w:t>Std 802.11</w:t>
            </w:r>
            <w:r>
              <w:t> [8])</w:t>
            </w:r>
            <w:r w:rsidRPr="00324E9E">
              <w:t>.</w:t>
            </w:r>
          </w:p>
          <w:p w14:paraId="0A64CD27" w14:textId="77777777" w:rsidR="00CD3543" w:rsidRDefault="00CD3543" w:rsidP="0052587F">
            <w:pPr>
              <w:pStyle w:val="TAL"/>
            </w:pPr>
          </w:p>
          <w:p w14:paraId="581F0385"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BSSID</w:t>
            </w:r>
            <w:r w:rsidRPr="00324E9E">
              <w:t xml:space="preserve">", the </w:t>
            </w:r>
            <w:r>
              <w:t xml:space="preserve">BSSID field is set to </w:t>
            </w:r>
            <w:r w:rsidRPr="006803B3">
              <w:t>an Octet String which shall be 6 octets lo</w:t>
            </w:r>
            <w:r>
              <w:t>ng (see IEEE Std 802.11 [8</w:t>
            </w:r>
            <w:r w:rsidRPr="006803B3">
              <w:t>]).</w:t>
            </w:r>
          </w:p>
          <w:p w14:paraId="38D6E18E" w14:textId="77777777" w:rsidR="00CD3543" w:rsidRPr="001D0826" w:rsidRDefault="00CD3543" w:rsidP="0052587F">
            <w:pPr>
              <w:pStyle w:val="TAL"/>
            </w:pPr>
          </w:p>
        </w:tc>
      </w:tr>
      <w:tr w:rsidR="00342558" w:rsidRPr="003168A2" w:rsidDel="00F33BAB" w14:paraId="0838DDE0" w14:textId="77777777" w:rsidTr="00342558">
        <w:tblPrEx>
          <w:tblCellMar>
            <w:top w:w="0" w:type="dxa"/>
            <w:bottom w:w="0" w:type="dxa"/>
          </w:tblCellMar>
        </w:tblPrEx>
        <w:trPr>
          <w:gridBefore w:val="4"/>
          <w:gridAfter w:val="1"/>
          <w:wBefore w:w="63" w:type="dxa"/>
          <w:wAfter w:w="15" w:type="dxa"/>
          <w:cantSplit/>
          <w:jc w:val="center"/>
        </w:trPr>
        <w:tc>
          <w:tcPr>
            <w:tcW w:w="7094" w:type="dxa"/>
            <w:gridSpan w:val="6"/>
          </w:tcPr>
          <w:p w14:paraId="28EF87C8" w14:textId="77777777" w:rsidR="00342558" w:rsidRPr="003168A2" w:rsidDel="00F33BAB" w:rsidRDefault="00342558" w:rsidP="006A4E7D">
            <w:pPr>
              <w:pStyle w:val="TAL"/>
            </w:pPr>
            <w:r>
              <w:t>Time of day (octets s+1 to u)</w:t>
            </w:r>
          </w:p>
        </w:tc>
      </w:tr>
      <w:tr w:rsidR="00342558" w:rsidRPr="003168A2" w:rsidDel="00F33BAB" w14:paraId="2A224A0B" w14:textId="77777777" w:rsidTr="00342558">
        <w:tblPrEx>
          <w:tblCellMar>
            <w:top w:w="0" w:type="dxa"/>
            <w:bottom w:w="0" w:type="dxa"/>
          </w:tblCellMar>
        </w:tblPrEx>
        <w:trPr>
          <w:gridBefore w:val="4"/>
          <w:gridAfter w:val="1"/>
          <w:wBefore w:w="63" w:type="dxa"/>
          <w:wAfter w:w="15" w:type="dxa"/>
          <w:cantSplit/>
          <w:jc w:val="center"/>
        </w:trPr>
        <w:tc>
          <w:tcPr>
            <w:tcW w:w="7094" w:type="dxa"/>
            <w:gridSpan w:val="6"/>
          </w:tcPr>
          <w:p w14:paraId="08A4822A" w14:textId="77777777" w:rsidR="00342558" w:rsidRPr="003168A2" w:rsidDel="00F33BAB" w:rsidRDefault="00342558" w:rsidP="006A4E7D">
            <w:pPr>
              <w:pStyle w:val="TAL"/>
            </w:pPr>
            <w:bookmarkStart w:id="293" w:name="MCCQCTEMPBM_00000068"/>
          </w:p>
        </w:tc>
      </w:tr>
      <w:bookmarkEnd w:id="293"/>
      <w:tr w:rsidR="00342558" w14:paraId="3063713A" w14:textId="77777777" w:rsidTr="00342558">
        <w:tblPrEx>
          <w:tblCellMar>
            <w:top w:w="0" w:type="dxa"/>
            <w:bottom w:w="0" w:type="dxa"/>
          </w:tblCellMar>
        </w:tblPrEx>
        <w:trPr>
          <w:gridBefore w:val="3"/>
          <w:wBefore w:w="48" w:type="dxa"/>
          <w:cantSplit/>
          <w:jc w:val="center"/>
        </w:trPr>
        <w:tc>
          <w:tcPr>
            <w:tcW w:w="7124" w:type="dxa"/>
            <w:gridSpan w:val="8"/>
          </w:tcPr>
          <w:p w14:paraId="007F5819" w14:textId="77777777" w:rsidR="00342558" w:rsidRDefault="00342558" w:rsidP="006A4E7D">
            <w:pPr>
              <w:pStyle w:val="TAL"/>
            </w:pPr>
            <w:r w:rsidRPr="00E26CE4">
              <w:t xml:space="preserve">This field contains the binary encoding of the </w:t>
            </w:r>
            <w:r>
              <w:t xml:space="preserve">time of day condition </w:t>
            </w:r>
            <w:r w:rsidRPr="00BF0622">
              <w:t>for a particular WLANSP rule</w:t>
            </w:r>
            <w:r>
              <w:t xml:space="preserve">. </w:t>
            </w:r>
          </w:p>
        </w:tc>
      </w:tr>
      <w:tr w:rsidR="00CD3543" w:rsidRPr="00324E9E" w14:paraId="5BBAA5EC" w14:textId="77777777" w:rsidTr="00342558">
        <w:tblPrEx>
          <w:tblCellMar>
            <w:top w:w="0" w:type="dxa"/>
            <w:bottom w:w="0" w:type="dxa"/>
          </w:tblCellMar>
        </w:tblPrEx>
        <w:trPr>
          <w:gridAfter w:val="2"/>
          <w:wAfter w:w="48" w:type="dxa"/>
          <w:cantSplit/>
          <w:jc w:val="center"/>
        </w:trPr>
        <w:tc>
          <w:tcPr>
            <w:tcW w:w="7124" w:type="dxa"/>
            <w:gridSpan w:val="9"/>
          </w:tcPr>
          <w:p w14:paraId="71FB961C" w14:textId="77777777" w:rsidR="00CD3543" w:rsidRPr="00324E9E" w:rsidRDefault="00CD3543" w:rsidP="0052587F">
            <w:pPr>
              <w:pStyle w:val="TAL"/>
              <w:rPr>
                <w:rFonts w:hint="eastAsia"/>
                <w:lang w:eastAsia="zh-CN"/>
              </w:rPr>
            </w:pPr>
            <w:bookmarkStart w:id="294" w:name="MCCQCTEMPBM_00000069"/>
          </w:p>
        </w:tc>
      </w:tr>
      <w:bookmarkEnd w:id="294"/>
      <w:tr w:rsidR="00260F6C" w14:paraId="1C3DE3C7" w14:textId="77777777" w:rsidTr="00342558">
        <w:tblPrEx>
          <w:tblCellMar>
            <w:top w:w="0" w:type="dxa"/>
            <w:bottom w:w="0" w:type="dxa"/>
          </w:tblCellMar>
        </w:tblPrEx>
        <w:trPr>
          <w:gridAfter w:val="2"/>
          <w:wAfter w:w="48" w:type="dxa"/>
          <w:cantSplit/>
          <w:jc w:val="center"/>
        </w:trPr>
        <w:tc>
          <w:tcPr>
            <w:tcW w:w="7124" w:type="dxa"/>
            <w:gridSpan w:val="9"/>
          </w:tcPr>
          <w:p w14:paraId="227C26A1" w14:textId="77777777" w:rsidR="00260F6C" w:rsidRDefault="00260F6C" w:rsidP="00260F6C">
            <w:pPr>
              <w:pStyle w:val="TAL"/>
            </w:pPr>
            <w:r>
              <w:t>ToD sub field type ={time start, time stop, date start, date stop, day of week} (octet s+8)</w:t>
            </w:r>
          </w:p>
          <w:p w14:paraId="0FE2A471" w14:textId="77777777" w:rsidR="00260F6C" w:rsidRDefault="00260F6C" w:rsidP="00260F6C">
            <w:pPr>
              <w:pStyle w:val="TAL"/>
            </w:pPr>
          </w:p>
          <w:p w14:paraId="04CB2E23" w14:textId="77777777" w:rsidR="00260F6C" w:rsidRDefault="00260F6C" w:rsidP="00260F6C">
            <w:pPr>
              <w:pStyle w:val="TAL"/>
            </w:pPr>
            <w:r>
              <w:t>Bits</w:t>
            </w:r>
            <w:r>
              <w:br/>
              <w:t>8 7 6 5 4 3 2 1</w:t>
            </w:r>
          </w:p>
          <w:p w14:paraId="01B5B934" w14:textId="77777777" w:rsidR="00260F6C" w:rsidRDefault="00260F6C" w:rsidP="00260F6C">
            <w:pPr>
              <w:pStyle w:val="TAL"/>
            </w:pPr>
            <w:r>
              <w:t>0 0 0 0 0 0 0 1</w:t>
            </w:r>
            <w:r>
              <w:tab/>
              <w:t>time start</w:t>
            </w:r>
            <w:r>
              <w:br/>
              <w:t>0 0 0 0 0 0 1 0</w:t>
            </w:r>
            <w:r>
              <w:tab/>
              <w:t>time stop</w:t>
            </w:r>
            <w:r w:rsidRPr="00813B21">
              <w:br/>
              <w:t>0 0 0 0 0 1 0 0</w:t>
            </w:r>
            <w:r w:rsidRPr="00813B21">
              <w:tab/>
            </w:r>
            <w:r>
              <w:t>date start</w:t>
            </w:r>
            <w:r>
              <w:br/>
              <w:t>0 0 0 0 1 0 0 0</w:t>
            </w:r>
            <w:r>
              <w:tab/>
              <w:t>date stop</w:t>
            </w:r>
            <w:r>
              <w:br/>
              <w:t>0 0 0 1 0 0 0 0</w:t>
            </w:r>
            <w:r>
              <w:tab/>
              <w:t>day of the week</w:t>
            </w:r>
          </w:p>
          <w:p w14:paraId="338EB41E" w14:textId="77777777" w:rsidR="00260F6C" w:rsidRDefault="00260F6C" w:rsidP="00260F6C">
            <w:pPr>
              <w:pStyle w:val="TAL"/>
            </w:pPr>
            <w:r>
              <w:t>All other values are reserved.</w:t>
            </w:r>
          </w:p>
          <w:p w14:paraId="04A0AD89" w14:textId="77777777" w:rsidR="00260F6C" w:rsidRDefault="00260F6C" w:rsidP="00260F6C">
            <w:pPr>
              <w:pStyle w:val="TAL"/>
            </w:pPr>
          </w:p>
          <w:p w14:paraId="232E0197" w14:textId="77777777" w:rsidR="00260F6C" w:rsidRDefault="00260F6C" w:rsidP="00260F6C">
            <w:pPr>
              <w:pStyle w:val="TAL"/>
            </w:pPr>
            <w:r>
              <w:t xml:space="preserve">when field type is set to "time start" or "time stop", the value </w:t>
            </w:r>
            <w:r w:rsidRPr="00813B21">
              <w:t xml:space="preserve">of this </w:t>
            </w:r>
            <w:r>
              <w:t>ToD sub field contents</w:t>
            </w:r>
            <w:r w:rsidRPr="00813B21">
              <w:t xml:space="preserve"> </w:t>
            </w:r>
            <w:r>
              <w:t xml:space="preserve">is time of the day represented in string format, as defined in </w:t>
            </w:r>
            <w:r>
              <w:rPr>
                <w:lang w:eastAsia="ko-KR"/>
              </w:rPr>
              <w:t>ISO 8601:2004 </w:t>
            </w:r>
            <w:r>
              <w:t>[1</w:t>
            </w:r>
            <w:r w:rsidR="00F81771">
              <w:t>3</w:t>
            </w:r>
            <w:r>
              <w:t>]</w:t>
            </w:r>
          </w:p>
          <w:p w14:paraId="36FFC6C3" w14:textId="77777777" w:rsidR="00260F6C" w:rsidRDefault="00260F6C" w:rsidP="00260F6C">
            <w:pPr>
              <w:pStyle w:val="TAL"/>
            </w:pPr>
          </w:p>
          <w:p w14:paraId="0D78F691" w14:textId="77777777" w:rsidR="00260F6C" w:rsidRDefault="00260F6C" w:rsidP="00260F6C">
            <w:pPr>
              <w:pStyle w:val="TAL"/>
            </w:pPr>
            <w:r>
              <w:t xml:space="preserve">When field type is set to "date start" or "date stop", the value </w:t>
            </w:r>
            <w:r w:rsidRPr="00813B21">
              <w:t xml:space="preserve">of this </w:t>
            </w:r>
            <w:r>
              <w:t>ToD sub field contents</w:t>
            </w:r>
            <w:r w:rsidRPr="00813B21">
              <w:t xml:space="preserve"> </w:t>
            </w:r>
            <w:r>
              <w:t xml:space="preserve">is a date represented in string format, as defined in </w:t>
            </w:r>
            <w:r>
              <w:rPr>
                <w:lang w:eastAsia="ko-KR"/>
              </w:rPr>
              <w:t>ISO 8601:2004 </w:t>
            </w:r>
            <w:r>
              <w:t>[1</w:t>
            </w:r>
            <w:r w:rsidR="00F81771">
              <w:t>3</w:t>
            </w:r>
            <w:r>
              <w:t>].</w:t>
            </w:r>
          </w:p>
          <w:p w14:paraId="7497D657" w14:textId="77777777" w:rsidR="00260F6C" w:rsidRPr="00C2371F" w:rsidRDefault="00260F6C" w:rsidP="00260F6C">
            <w:pPr>
              <w:pStyle w:val="TAL"/>
            </w:pPr>
          </w:p>
          <w:p w14:paraId="0006B441" w14:textId="77777777" w:rsidR="00260F6C" w:rsidRDefault="00260F6C" w:rsidP="00260F6C">
            <w:pPr>
              <w:pStyle w:val="TAL"/>
            </w:pPr>
            <w:r>
              <w:t>When field type is set to "day of the week", t</w:t>
            </w:r>
            <w:r w:rsidRPr="00813B21">
              <w:t xml:space="preserve">he value of this </w:t>
            </w:r>
            <w:r>
              <w:t>ToD sub field contents</w:t>
            </w:r>
            <w:r w:rsidRPr="00813B21">
              <w:t xml:space="preserve"> is an </w:t>
            </w:r>
            <w:r>
              <w:t>8-bit integer format</w:t>
            </w:r>
            <w:r w:rsidR="00664575">
              <w:t>t</w:t>
            </w:r>
            <w:r>
              <w:t>ed as a bit</w:t>
            </w:r>
            <w:r w:rsidRPr="00813B21">
              <w:t>map representing days of the week. The most significant bit is set to one. The remaining bits represent days of the week</w:t>
            </w:r>
            <w:r>
              <w:t>.</w:t>
            </w:r>
          </w:p>
        </w:tc>
      </w:tr>
      <w:tr w:rsidR="000C6D50" w:rsidRPr="003168A2" w14:paraId="05C4F725" w14:textId="77777777" w:rsidTr="00342558">
        <w:tblPrEx>
          <w:tblCellMar>
            <w:top w:w="0" w:type="dxa"/>
            <w:bottom w:w="0" w:type="dxa"/>
          </w:tblCellMar>
        </w:tblPrEx>
        <w:trPr>
          <w:gridBefore w:val="1"/>
          <w:gridAfter w:val="3"/>
          <w:wBefore w:w="15" w:type="dxa"/>
          <w:wAfter w:w="63" w:type="dxa"/>
          <w:cantSplit/>
          <w:jc w:val="center"/>
        </w:trPr>
        <w:tc>
          <w:tcPr>
            <w:tcW w:w="7094" w:type="dxa"/>
            <w:gridSpan w:val="7"/>
          </w:tcPr>
          <w:p w14:paraId="0D580BAF" w14:textId="77777777" w:rsidR="000C6D50" w:rsidRPr="00C2371F" w:rsidRDefault="000C6D50" w:rsidP="00573A30">
            <w:pPr>
              <w:pStyle w:val="TAL"/>
            </w:pPr>
            <w:bookmarkStart w:id="295" w:name="MCCQCTEMPBM_00000070"/>
          </w:p>
        </w:tc>
      </w:tr>
      <w:bookmarkEnd w:id="295"/>
      <w:tr w:rsidR="00B35D4C" w:rsidRPr="003168A2" w14:paraId="65E50C93" w14:textId="77777777" w:rsidTr="00342558">
        <w:tblPrEx>
          <w:tblCellMar>
            <w:top w:w="0" w:type="dxa"/>
            <w:bottom w:w="0" w:type="dxa"/>
          </w:tblCellMar>
        </w:tblPrEx>
        <w:trPr>
          <w:gridBefore w:val="2"/>
          <w:gridAfter w:val="2"/>
          <w:wBefore w:w="30" w:type="dxa"/>
          <w:wAfter w:w="48" w:type="dxa"/>
          <w:cantSplit/>
          <w:jc w:val="center"/>
        </w:trPr>
        <w:tc>
          <w:tcPr>
            <w:tcW w:w="7094" w:type="dxa"/>
            <w:gridSpan w:val="7"/>
            <w:tcBorders>
              <w:top w:val="nil"/>
              <w:bottom w:val="single" w:sz="4" w:space="0" w:color="auto"/>
            </w:tcBorders>
          </w:tcPr>
          <w:p w14:paraId="7049ED40" w14:textId="77777777" w:rsidR="00B35D4C" w:rsidRPr="00913BB3" w:rsidRDefault="00B35D4C" w:rsidP="001274FD">
            <w:pPr>
              <w:pStyle w:val="TAN"/>
              <w:rPr>
                <w:lang w:val="en-US"/>
              </w:rPr>
            </w:pPr>
            <w:r>
              <w:lastRenderedPageBreak/>
              <w:t>NOTE 1</w:t>
            </w:r>
            <w:r w:rsidRPr="00913BB3">
              <w:t>:</w:t>
            </w:r>
            <w:r w:rsidRPr="00913BB3">
              <w:tab/>
            </w:r>
            <w:r>
              <w:t>The value of roaming is valid only if the WLANSP rule is provided by the H-PCF.</w:t>
            </w:r>
          </w:p>
          <w:p w14:paraId="5F1FB3E6" w14:textId="24BEF4D9" w:rsidR="00B35D4C" w:rsidRDefault="00B35D4C" w:rsidP="001274FD">
            <w:pPr>
              <w:pStyle w:val="TAN"/>
            </w:pPr>
            <w:r>
              <w:t>NOTE 2</w:t>
            </w:r>
            <w:r w:rsidRPr="00913BB3">
              <w:t>:</w:t>
            </w:r>
            <w:r w:rsidRPr="00913BB3">
              <w:tab/>
            </w:r>
            <w:r>
              <w:t xml:space="preserve">The group of selection criteria as described in </w:t>
            </w:r>
            <w:r w:rsidR="00100DEB">
              <w:t>clause</w:t>
            </w:r>
            <w:r>
              <w:t> 4.3.2.1 is encoded as s</w:t>
            </w:r>
            <w:r w:rsidRPr="00423F30">
              <w:t>election criteria entry</w:t>
            </w:r>
            <w:r w:rsidRPr="00913BB3">
              <w:t>.</w:t>
            </w:r>
          </w:p>
          <w:p w14:paraId="5E455DF0" w14:textId="77777777" w:rsidR="00B35D4C" w:rsidRPr="00A347DB" w:rsidRDefault="00B35D4C" w:rsidP="001274FD">
            <w:pPr>
              <w:pStyle w:val="TAN"/>
            </w:pPr>
            <w:r>
              <w:t>NOTE 3</w:t>
            </w:r>
            <w:r w:rsidRPr="00913BB3">
              <w:t>:</w:t>
            </w:r>
            <w:r w:rsidRPr="00913BB3">
              <w:tab/>
            </w:r>
            <w:r>
              <w:t>The home network indication shall not be set by V-PCF</w:t>
            </w:r>
            <w:r w:rsidRPr="00913BB3">
              <w:t>.</w:t>
            </w:r>
          </w:p>
          <w:p w14:paraId="2631A2CC" w14:textId="77777777" w:rsidR="00B35D4C" w:rsidRPr="00913BB3" w:rsidRDefault="00B35D4C" w:rsidP="001274FD">
            <w:pPr>
              <w:pStyle w:val="TAN"/>
            </w:pPr>
            <w:r>
              <w:t>NOTE 4</w:t>
            </w:r>
            <w:r w:rsidRPr="00913BB3">
              <w:t>:</w:t>
            </w:r>
            <w:r w:rsidRPr="00913BB3">
              <w:tab/>
            </w:r>
            <w:r>
              <w:t xml:space="preserve">If the home network indication bit is set to "1", the </w:t>
            </w:r>
            <w:r>
              <w:rPr>
                <w:rFonts w:hint="eastAsia"/>
                <w:lang w:eastAsia="zh-CN"/>
              </w:rPr>
              <w:t>p</w:t>
            </w:r>
            <w:r w:rsidRPr="00423F30">
              <w:rPr>
                <w:rFonts w:hint="eastAsia"/>
                <w:lang w:eastAsia="zh-CN"/>
              </w:rPr>
              <w:t>referred SSID list</w:t>
            </w:r>
            <w:r>
              <w:t xml:space="preserve"> shall not be present</w:t>
            </w:r>
            <w:r w:rsidRPr="00913BB3">
              <w:t>.</w:t>
            </w:r>
          </w:p>
          <w:p w14:paraId="593F2115" w14:textId="77777777" w:rsidR="00B35D4C" w:rsidRPr="00C572B4" w:rsidRDefault="00B35D4C" w:rsidP="001274FD">
            <w:pPr>
              <w:pStyle w:val="TAN"/>
              <w:rPr>
                <w:lang w:eastAsia="zh-CN"/>
              </w:rPr>
            </w:pPr>
            <w:r>
              <w:t>NOTE 5</w:t>
            </w:r>
            <w:r w:rsidRPr="00913BB3">
              <w:t>:</w:t>
            </w:r>
            <w:r w:rsidRPr="00913BB3">
              <w:tab/>
            </w:r>
            <w:r>
              <w:t>If the home network indication bit is set to "1", the preferred roaming partner list shall not be present</w:t>
            </w:r>
            <w:r w:rsidRPr="00913BB3">
              <w:t>.</w:t>
            </w:r>
            <w:r>
              <w:t xml:space="preserve"> The preferred roaming partner list is provided by H-PCF only.</w:t>
            </w:r>
          </w:p>
        </w:tc>
      </w:tr>
    </w:tbl>
    <w:p w14:paraId="1F205D76" w14:textId="77777777" w:rsidR="000C6D50" w:rsidRDefault="000C6D50" w:rsidP="00DD3FBB">
      <w:pPr>
        <w:rPr>
          <w:lang w:eastAsia="zh-CN"/>
        </w:rPr>
      </w:pPr>
    </w:p>
    <w:p w14:paraId="37AE4D96" w14:textId="77777777" w:rsidR="00E86F78" w:rsidRPr="000532DA" w:rsidRDefault="00E86F78" w:rsidP="007C72E1">
      <w:pPr>
        <w:pStyle w:val="Heading3"/>
        <w:rPr>
          <w:lang w:val="en-US"/>
        </w:rPr>
      </w:pPr>
      <w:bookmarkStart w:id="296" w:name="_Toc20209082"/>
      <w:bookmarkStart w:id="297" w:name="_Toc27581330"/>
      <w:bookmarkStart w:id="298" w:name="_Toc36113481"/>
      <w:bookmarkStart w:id="299" w:name="_Toc45212739"/>
      <w:bookmarkStart w:id="300" w:name="_Toc51931809"/>
      <w:bookmarkStart w:id="301" w:name="_Toc59203968"/>
      <w:bookmarkStart w:id="302" w:name="_Toc106976873"/>
      <w:r w:rsidRPr="000532DA">
        <w:rPr>
          <w:lang w:val="en-US"/>
        </w:rPr>
        <w:t>5.3.</w:t>
      </w:r>
      <w:r w:rsidR="003734FB">
        <w:rPr>
          <w:lang w:val="en-US"/>
        </w:rPr>
        <w:t>3</w:t>
      </w:r>
      <w:r w:rsidRPr="000532DA">
        <w:rPr>
          <w:rFonts w:hint="eastAsia"/>
          <w:lang w:val="en-US"/>
        </w:rPr>
        <w:tab/>
      </w:r>
      <w:r w:rsidR="003734FB">
        <w:rPr>
          <w:lang w:val="en-US"/>
        </w:rPr>
        <w:t xml:space="preserve">Encoding of </w:t>
      </w:r>
      <w:r w:rsidRPr="004E6445">
        <w:t>N3AN node</w:t>
      </w:r>
      <w:r>
        <w:t xml:space="preserve"> configuration information</w:t>
      </w:r>
      <w:bookmarkEnd w:id="296"/>
      <w:bookmarkEnd w:id="297"/>
      <w:bookmarkEnd w:id="298"/>
      <w:bookmarkEnd w:id="299"/>
      <w:bookmarkEnd w:id="300"/>
      <w:bookmarkEnd w:id="301"/>
      <w:bookmarkEnd w:id="302"/>
    </w:p>
    <w:p w14:paraId="34E3458A" w14:textId="77777777" w:rsidR="00336CAE" w:rsidRPr="000532DA" w:rsidRDefault="00336CAE" w:rsidP="007C72E1">
      <w:pPr>
        <w:pStyle w:val="Heading4"/>
        <w:rPr>
          <w:lang w:val="en-US"/>
        </w:rPr>
      </w:pPr>
      <w:bookmarkStart w:id="303" w:name="_Toc20209083"/>
      <w:bookmarkStart w:id="304" w:name="_Toc27581331"/>
      <w:bookmarkStart w:id="305" w:name="_Toc36113482"/>
      <w:bookmarkStart w:id="306" w:name="_Toc45212740"/>
      <w:bookmarkStart w:id="307" w:name="_Toc51931810"/>
      <w:bookmarkStart w:id="308" w:name="_Toc59203969"/>
      <w:bookmarkStart w:id="309" w:name="_Toc106976874"/>
      <w:r w:rsidRPr="000532DA">
        <w:rPr>
          <w:lang w:val="en-US"/>
        </w:rPr>
        <w:t>5.3.</w:t>
      </w:r>
      <w:r w:rsidR="003734FB">
        <w:rPr>
          <w:lang w:val="en-US"/>
        </w:rPr>
        <w:t>3</w:t>
      </w:r>
      <w:r w:rsidR="00E728BC">
        <w:rPr>
          <w:lang w:val="en-US"/>
        </w:rPr>
        <w:t>.</w:t>
      </w:r>
      <w:r>
        <w:rPr>
          <w:lang w:val="en-US"/>
        </w:rPr>
        <w:t>1</w:t>
      </w:r>
      <w:r w:rsidRPr="000532DA">
        <w:rPr>
          <w:rFonts w:hint="eastAsia"/>
          <w:lang w:val="en-US"/>
        </w:rPr>
        <w:tab/>
      </w:r>
      <w:r>
        <w:t>General</w:t>
      </w:r>
      <w:bookmarkEnd w:id="303"/>
      <w:bookmarkEnd w:id="304"/>
      <w:bookmarkEnd w:id="305"/>
      <w:bookmarkEnd w:id="306"/>
      <w:bookmarkEnd w:id="307"/>
      <w:bookmarkEnd w:id="308"/>
      <w:bookmarkEnd w:id="309"/>
    </w:p>
    <w:p w14:paraId="0DEF9501" w14:textId="77777777" w:rsidR="00E86F78" w:rsidRDefault="00E86F78" w:rsidP="00E86F78">
      <w:r>
        <w:t xml:space="preserve">The purpose of the N3AN </w:t>
      </w:r>
      <w:r w:rsidR="00520E3A">
        <w:t>n</w:t>
      </w:r>
      <w:r>
        <w:t>ode configuration information is to indicate the non-3GPP access network (N3AN) node configuration information to the UE for</w:t>
      </w:r>
      <w:r>
        <w:rPr>
          <w:lang w:eastAsia="zh-CN"/>
        </w:rPr>
        <w:t xml:space="preserve"> selection of either N3IWF or ePDG for accessing 5GCN </w:t>
      </w:r>
      <w:r w:rsidR="00664575">
        <w:rPr>
          <w:lang w:eastAsia="zh-CN"/>
        </w:rPr>
        <w:t xml:space="preserve">or EPC respectively </w:t>
      </w:r>
      <w:r>
        <w:rPr>
          <w:lang w:eastAsia="zh-CN"/>
        </w:rPr>
        <w:t>via non-3GPP access</w:t>
      </w:r>
      <w:r>
        <w:t>.</w:t>
      </w:r>
    </w:p>
    <w:p w14:paraId="3B3400FC" w14:textId="77777777" w:rsidR="00E86F78" w:rsidRPr="00482B2D" w:rsidRDefault="00E86F78" w:rsidP="00E86F78">
      <w:r w:rsidRPr="00482B2D">
        <w:t xml:space="preserve">The </w:t>
      </w:r>
      <w:r>
        <w:t xml:space="preserve">N3AN </w:t>
      </w:r>
      <w:r w:rsidR="00520E3A">
        <w:t>n</w:t>
      </w:r>
      <w:r>
        <w:t xml:space="preserve">ode configuration information is </w:t>
      </w:r>
      <w:r w:rsidR="003734FB">
        <w:t>en</w:t>
      </w:r>
      <w:r>
        <w:t>coded</w:t>
      </w:r>
      <w:r w:rsidRPr="00482B2D">
        <w:t xml:space="preserve"> as shown in figure</w:t>
      </w:r>
      <w:r w:rsidR="00336CAE">
        <w:t> </w:t>
      </w:r>
      <w:r>
        <w:t>5</w:t>
      </w:r>
      <w:r w:rsidRPr="00354C09">
        <w:t>.</w:t>
      </w:r>
      <w:r>
        <w:t>3</w:t>
      </w:r>
      <w:r w:rsidRPr="00354C09">
        <w:t>.</w:t>
      </w:r>
      <w:r w:rsidR="003734FB">
        <w:t>3</w:t>
      </w:r>
      <w:r>
        <w:t>.</w:t>
      </w:r>
      <w:r w:rsidRPr="00354C09">
        <w:t>1</w:t>
      </w:r>
      <w:r w:rsidR="00336CAE">
        <w:t>.1</w:t>
      </w:r>
      <w:r w:rsidR="00204903">
        <w:t>,</w:t>
      </w:r>
      <w:r w:rsidRPr="00354C09">
        <w:t xml:space="preserve"> </w:t>
      </w:r>
      <w:r w:rsidRPr="00482B2D">
        <w:t>table </w:t>
      </w:r>
      <w:r>
        <w:t>5.3.</w:t>
      </w:r>
      <w:r w:rsidR="003734FB">
        <w:t>3</w:t>
      </w:r>
      <w:r>
        <w:t>.1</w:t>
      </w:r>
      <w:r w:rsidR="00336CAE">
        <w:t>.1</w:t>
      </w:r>
      <w:r w:rsidR="00204903">
        <w:t xml:space="preserve">, </w:t>
      </w:r>
      <w:r w:rsidR="00204903" w:rsidRPr="00482B2D">
        <w:t>figure</w:t>
      </w:r>
      <w:r w:rsidR="00204903">
        <w:t> 5</w:t>
      </w:r>
      <w:r w:rsidR="00204903" w:rsidRPr="00354C09">
        <w:t>.</w:t>
      </w:r>
      <w:r w:rsidR="00204903">
        <w:t>3</w:t>
      </w:r>
      <w:r w:rsidR="00204903" w:rsidRPr="00354C09">
        <w:t>.</w:t>
      </w:r>
      <w:r w:rsidR="003734FB">
        <w:t>3</w:t>
      </w:r>
      <w:r w:rsidR="00204903">
        <w:t>.</w:t>
      </w:r>
      <w:r w:rsidR="00204903" w:rsidRPr="00354C09">
        <w:t>1</w:t>
      </w:r>
      <w:r w:rsidR="00204903">
        <w:t>.2, table 5</w:t>
      </w:r>
      <w:r w:rsidR="00204903" w:rsidRPr="00354C09">
        <w:t>.</w:t>
      </w:r>
      <w:r w:rsidR="00204903">
        <w:t>3</w:t>
      </w:r>
      <w:r w:rsidR="00204903" w:rsidRPr="00354C09">
        <w:t>.</w:t>
      </w:r>
      <w:r w:rsidR="003734FB">
        <w:t>3</w:t>
      </w:r>
      <w:r w:rsidR="00204903">
        <w:t>.</w:t>
      </w:r>
      <w:r w:rsidR="00204903" w:rsidRPr="00354C09">
        <w:t>1</w:t>
      </w:r>
      <w:r w:rsidR="00204903">
        <w:t>.2</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86F78" w:rsidRPr="002A12F4" w14:paraId="7A30DECC" w14:textId="77777777" w:rsidTr="00573A30">
        <w:trPr>
          <w:cantSplit/>
          <w:jc w:val="center"/>
        </w:trPr>
        <w:tc>
          <w:tcPr>
            <w:tcW w:w="708" w:type="dxa"/>
          </w:tcPr>
          <w:p w14:paraId="5516912C" w14:textId="77777777" w:rsidR="00E86F78" w:rsidRPr="002A12F4" w:rsidRDefault="00E86F78" w:rsidP="00573A30">
            <w:pPr>
              <w:pStyle w:val="TAC"/>
            </w:pPr>
            <w:bookmarkStart w:id="310" w:name="MCCQCTEMPBM_00000101"/>
            <w:r w:rsidRPr="002A12F4">
              <w:t>8</w:t>
            </w:r>
          </w:p>
        </w:tc>
        <w:tc>
          <w:tcPr>
            <w:tcW w:w="709" w:type="dxa"/>
          </w:tcPr>
          <w:p w14:paraId="5DCC25B7" w14:textId="77777777" w:rsidR="00E86F78" w:rsidRPr="002A12F4" w:rsidRDefault="00E86F78" w:rsidP="00573A30">
            <w:pPr>
              <w:pStyle w:val="TAC"/>
            </w:pPr>
            <w:r w:rsidRPr="002A12F4">
              <w:t>7</w:t>
            </w:r>
          </w:p>
        </w:tc>
        <w:tc>
          <w:tcPr>
            <w:tcW w:w="709" w:type="dxa"/>
          </w:tcPr>
          <w:p w14:paraId="7BCFCA6C" w14:textId="77777777" w:rsidR="00E86F78" w:rsidRPr="002A12F4" w:rsidRDefault="00E86F78" w:rsidP="00573A30">
            <w:pPr>
              <w:pStyle w:val="TAC"/>
            </w:pPr>
            <w:r w:rsidRPr="002A12F4">
              <w:t>6</w:t>
            </w:r>
          </w:p>
        </w:tc>
        <w:tc>
          <w:tcPr>
            <w:tcW w:w="709" w:type="dxa"/>
          </w:tcPr>
          <w:p w14:paraId="6D95957B" w14:textId="77777777" w:rsidR="00E86F78" w:rsidRPr="002A12F4" w:rsidRDefault="00E86F78" w:rsidP="00573A30">
            <w:pPr>
              <w:pStyle w:val="TAC"/>
            </w:pPr>
            <w:r w:rsidRPr="002A12F4">
              <w:t>5</w:t>
            </w:r>
          </w:p>
        </w:tc>
        <w:tc>
          <w:tcPr>
            <w:tcW w:w="709" w:type="dxa"/>
          </w:tcPr>
          <w:p w14:paraId="1E948074" w14:textId="77777777" w:rsidR="00E86F78" w:rsidRPr="002A12F4" w:rsidRDefault="00E86F78" w:rsidP="00573A30">
            <w:pPr>
              <w:pStyle w:val="TAC"/>
            </w:pPr>
            <w:r w:rsidRPr="002A12F4">
              <w:t>4</w:t>
            </w:r>
          </w:p>
        </w:tc>
        <w:tc>
          <w:tcPr>
            <w:tcW w:w="709" w:type="dxa"/>
          </w:tcPr>
          <w:p w14:paraId="4210A3DA" w14:textId="77777777" w:rsidR="00E86F78" w:rsidRPr="002A12F4" w:rsidRDefault="00E86F78" w:rsidP="00573A30">
            <w:pPr>
              <w:pStyle w:val="TAC"/>
            </w:pPr>
            <w:r w:rsidRPr="002A12F4">
              <w:t>3</w:t>
            </w:r>
          </w:p>
        </w:tc>
        <w:tc>
          <w:tcPr>
            <w:tcW w:w="709" w:type="dxa"/>
          </w:tcPr>
          <w:p w14:paraId="136AC780" w14:textId="77777777" w:rsidR="00E86F78" w:rsidRPr="002A12F4" w:rsidRDefault="00E86F78" w:rsidP="00573A30">
            <w:pPr>
              <w:pStyle w:val="TAC"/>
            </w:pPr>
            <w:r w:rsidRPr="002A12F4">
              <w:t>2</w:t>
            </w:r>
          </w:p>
        </w:tc>
        <w:tc>
          <w:tcPr>
            <w:tcW w:w="709" w:type="dxa"/>
          </w:tcPr>
          <w:p w14:paraId="02744329" w14:textId="77777777" w:rsidR="00E86F78" w:rsidRPr="002A12F4" w:rsidRDefault="00E86F78" w:rsidP="00573A30">
            <w:pPr>
              <w:pStyle w:val="TAC"/>
            </w:pPr>
            <w:r w:rsidRPr="002A12F4">
              <w:t>1</w:t>
            </w:r>
          </w:p>
        </w:tc>
        <w:tc>
          <w:tcPr>
            <w:tcW w:w="1134" w:type="dxa"/>
          </w:tcPr>
          <w:p w14:paraId="41411E36" w14:textId="77777777" w:rsidR="00E86F78" w:rsidRPr="002A12F4" w:rsidRDefault="00E86F78" w:rsidP="00573A30">
            <w:pPr>
              <w:pStyle w:val="TAL"/>
            </w:pPr>
          </w:p>
        </w:tc>
      </w:tr>
      <w:tr w:rsidR="00E86F78" w:rsidRPr="002A12F4" w14:paraId="767E43AE" w14:textId="77777777" w:rsidTr="00573A30">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3FE03F81"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18F11A66"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748E690F"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16615286" w14:textId="77777777" w:rsidR="00E86F78" w:rsidRPr="006C6E41" w:rsidRDefault="00E86F78" w:rsidP="00573A30">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2EA78BB7" w14:textId="77777777" w:rsidR="00E86F78" w:rsidRPr="002A12F4" w:rsidRDefault="00E86F78" w:rsidP="00573A30">
            <w:pPr>
              <w:pStyle w:val="TAC"/>
            </w:pPr>
            <w:r>
              <w:t>ANDSP Info type={N3AN-node-configuration-information}</w:t>
            </w:r>
          </w:p>
        </w:tc>
        <w:tc>
          <w:tcPr>
            <w:tcW w:w="1134" w:type="dxa"/>
            <w:vMerge w:val="restart"/>
          </w:tcPr>
          <w:p w14:paraId="6CA7A553" w14:textId="77777777" w:rsidR="00E86F78" w:rsidRPr="002A12F4" w:rsidRDefault="00E86F78" w:rsidP="00C2371F">
            <w:pPr>
              <w:pStyle w:val="TAL"/>
            </w:pPr>
            <w:r w:rsidRPr="002A12F4">
              <w:t xml:space="preserve">octet </w:t>
            </w:r>
            <w:r w:rsidR="000737F6">
              <w:t>x</w:t>
            </w:r>
          </w:p>
        </w:tc>
      </w:tr>
      <w:tr w:rsidR="00E86F78" w:rsidRPr="002A12F4" w14:paraId="4852FAF7" w14:textId="77777777" w:rsidTr="00573A30">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64F76504" w14:textId="77777777" w:rsidR="00E86F78" w:rsidRDefault="00E86F78" w:rsidP="00573A30">
            <w:pPr>
              <w:pStyle w:val="TAC"/>
            </w:pPr>
            <w:r>
              <w:t>Spare</w:t>
            </w:r>
          </w:p>
        </w:tc>
        <w:tc>
          <w:tcPr>
            <w:tcW w:w="2836" w:type="dxa"/>
            <w:gridSpan w:val="4"/>
            <w:vMerge/>
            <w:tcBorders>
              <w:left w:val="single" w:sz="6" w:space="0" w:color="auto"/>
              <w:bottom w:val="single" w:sz="6" w:space="0" w:color="auto"/>
              <w:right w:val="single" w:sz="6" w:space="0" w:color="auto"/>
            </w:tcBorders>
          </w:tcPr>
          <w:p w14:paraId="01EB3F92" w14:textId="77777777" w:rsidR="00E86F78" w:rsidRPr="002A12F4" w:rsidRDefault="00E86F78" w:rsidP="00573A30">
            <w:pPr>
              <w:pStyle w:val="TAC"/>
            </w:pPr>
          </w:p>
        </w:tc>
        <w:tc>
          <w:tcPr>
            <w:tcW w:w="1134" w:type="dxa"/>
            <w:vMerge/>
          </w:tcPr>
          <w:p w14:paraId="38F273D8" w14:textId="77777777" w:rsidR="00E86F78" w:rsidRPr="002A12F4" w:rsidRDefault="00E86F78" w:rsidP="00573A30">
            <w:pPr>
              <w:pStyle w:val="TAL"/>
            </w:pPr>
          </w:p>
        </w:tc>
      </w:tr>
      <w:tr w:rsidR="00E86F78" w:rsidRPr="002A12F4" w14:paraId="4FAA11F7"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272A9E0" w14:textId="77777777" w:rsidR="00E86F78" w:rsidRDefault="00E86F78" w:rsidP="00573A30">
            <w:pPr>
              <w:pStyle w:val="TAC"/>
            </w:pPr>
          </w:p>
          <w:p w14:paraId="73EBCF89" w14:textId="77777777" w:rsidR="00E86F78" w:rsidRDefault="00E86F78" w:rsidP="00573A30">
            <w:pPr>
              <w:pStyle w:val="TAC"/>
            </w:pPr>
            <w:r w:rsidRPr="002A12F4">
              <w:t xml:space="preserve">Length of </w:t>
            </w:r>
            <w:r w:rsidR="00D74EEB" w:rsidRPr="00D74EEB">
              <w:t>ANDSP info</w:t>
            </w:r>
            <w:r w:rsidR="00664575">
              <w:t xml:space="preserve"> contents</w:t>
            </w:r>
          </w:p>
          <w:p w14:paraId="3885C0D1" w14:textId="77777777" w:rsidR="00E86F78" w:rsidRPr="002A12F4" w:rsidRDefault="00E86F78" w:rsidP="00573A30">
            <w:pPr>
              <w:pStyle w:val="TAC"/>
            </w:pPr>
          </w:p>
        </w:tc>
        <w:tc>
          <w:tcPr>
            <w:tcW w:w="1134" w:type="dxa"/>
          </w:tcPr>
          <w:p w14:paraId="7E42EA1D" w14:textId="77777777" w:rsidR="00E86F78" w:rsidRDefault="00E86F78" w:rsidP="00573A30">
            <w:pPr>
              <w:pStyle w:val="TAL"/>
            </w:pPr>
            <w:r w:rsidRPr="002A12F4">
              <w:t xml:space="preserve">octet </w:t>
            </w:r>
            <w:r w:rsidR="000737F6">
              <w:t>x+1</w:t>
            </w:r>
          </w:p>
          <w:p w14:paraId="681C52B8" w14:textId="77777777" w:rsidR="00E86F78" w:rsidRDefault="00E86F78" w:rsidP="00573A30">
            <w:pPr>
              <w:pStyle w:val="TAL"/>
            </w:pPr>
          </w:p>
          <w:p w14:paraId="219E442C" w14:textId="77777777" w:rsidR="00E86F78" w:rsidRPr="002A12F4" w:rsidRDefault="00E86F78" w:rsidP="00573A30">
            <w:pPr>
              <w:pStyle w:val="TAL"/>
            </w:pPr>
            <w:r>
              <w:t xml:space="preserve">octet </w:t>
            </w:r>
            <w:r w:rsidR="000737F6">
              <w:t>x+2</w:t>
            </w:r>
          </w:p>
        </w:tc>
      </w:tr>
      <w:tr w:rsidR="001E1CD1" w:rsidRPr="00BF342D" w14:paraId="145600AA"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A802398" w14:textId="77777777" w:rsidR="001E1CD1" w:rsidRDefault="001E1CD1" w:rsidP="00D75083">
            <w:pPr>
              <w:pStyle w:val="TAC"/>
            </w:pPr>
          </w:p>
          <w:p w14:paraId="30E26984" w14:textId="77777777" w:rsidR="001E1CD1" w:rsidRPr="00BF342D" w:rsidRDefault="00664575" w:rsidP="00D75083">
            <w:pPr>
              <w:pStyle w:val="TAC"/>
              <w:rPr>
                <w:rFonts w:hint="eastAsia"/>
                <w:lang w:eastAsia="zh-CN"/>
              </w:rPr>
            </w:pPr>
            <w:r>
              <w:t>ANDSP info contents={</w:t>
            </w:r>
            <w:r w:rsidR="001E1CD1">
              <w:t>N3AN node configuration information</w:t>
            </w:r>
            <w:r>
              <w:t xml:space="preserve"> contents}</w:t>
            </w:r>
          </w:p>
        </w:tc>
        <w:tc>
          <w:tcPr>
            <w:tcW w:w="1134" w:type="dxa"/>
          </w:tcPr>
          <w:p w14:paraId="78F6CAFC" w14:textId="77777777" w:rsidR="001E1CD1" w:rsidRDefault="001E1CD1" w:rsidP="00D75083">
            <w:pPr>
              <w:pStyle w:val="TAL"/>
              <w:rPr>
                <w:lang w:eastAsia="zh-CN"/>
              </w:rPr>
            </w:pPr>
            <w:r>
              <w:rPr>
                <w:lang w:eastAsia="zh-CN"/>
              </w:rPr>
              <w:t>octet x+3</w:t>
            </w:r>
          </w:p>
          <w:p w14:paraId="2ED6242D" w14:textId="77777777" w:rsidR="001E1CD1" w:rsidRDefault="001E1CD1" w:rsidP="00D75083">
            <w:pPr>
              <w:pStyle w:val="TAL"/>
              <w:rPr>
                <w:lang w:eastAsia="zh-CN"/>
              </w:rPr>
            </w:pPr>
          </w:p>
          <w:p w14:paraId="6836AB49" w14:textId="77777777" w:rsidR="001E1CD1" w:rsidRPr="00BF342D" w:rsidRDefault="001E1CD1" w:rsidP="00D75083">
            <w:pPr>
              <w:pStyle w:val="TAL"/>
              <w:rPr>
                <w:rFonts w:hint="eastAsia"/>
                <w:lang w:eastAsia="zh-CN"/>
              </w:rPr>
            </w:pPr>
            <w:r>
              <w:rPr>
                <w:lang w:eastAsia="zh-CN"/>
              </w:rPr>
              <w:t xml:space="preserve">octet </w:t>
            </w:r>
            <w:r w:rsidR="00AB2024">
              <w:rPr>
                <w:lang w:eastAsia="zh-CN"/>
              </w:rPr>
              <w:t>z</w:t>
            </w:r>
          </w:p>
        </w:tc>
      </w:tr>
    </w:tbl>
    <w:bookmarkEnd w:id="310"/>
    <w:p w14:paraId="426437E0" w14:textId="77777777" w:rsidR="00E86F78" w:rsidRPr="00BD0557" w:rsidRDefault="00E86F78" w:rsidP="00E86F78">
      <w:pPr>
        <w:pStyle w:val="TF"/>
      </w:pPr>
      <w:r w:rsidRPr="00BD0557">
        <w:t>Figure </w:t>
      </w:r>
      <w:r>
        <w:t>5.3.</w:t>
      </w:r>
      <w:r w:rsidR="003734FB">
        <w:t>3</w:t>
      </w:r>
      <w:r w:rsidR="00322DCA">
        <w:t>.</w:t>
      </w:r>
      <w:r>
        <w:t>1</w:t>
      </w:r>
      <w:r w:rsidR="001E1CD1">
        <w:t>.1</w:t>
      </w:r>
      <w:r w:rsidRPr="00BD0557">
        <w:t xml:space="preserve">: </w:t>
      </w:r>
      <w:r w:rsidR="00FC1A59" w:rsidRPr="00941BF6">
        <w:t xml:space="preserve">ANDSP </w:t>
      </w:r>
      <w:r w:rsidR="00FC1A59">
        <w:t>i</w:t>
      </w:r>
      <w:r w:rsidR="00FC1A59" w:rsidRPr="00941BF6">
        <w:t>nfo</w:t>
      </w:r>
      <w:r w:rsidR="00FC1A59">
        <w:t xml:space="preserve"> containing </w:t>
      </w:r>
      <w:r>
        <w:t>N3AN node configuration information</w:t>
      </w:r>
      <w:r w:rsidR="00F7694D">
        <w:t>, where x=k</w:t>
      </w:r>
    </w:p>
    <w:p w14:paraId="19C0561B" w14:textId="77777777" w:rsidR="00E86F78" w:rsidRDefault="00E86F78" w:rsidP="007C72E1">
      <w:pPr>
        <w:pStyle w:val="TH"/>
      </w:pPr>
      <w:r>
        <w:t>Table 5.3.</w:t>
      </w:r>
      <w:r w:rsidR="003734FB">
        <w:t>3</w:t>
      </w:r>
      <w:r w:rsidR="00950D18">
        <w:t>.</w:t>
      </w:r>
      <w:r>
        <w:t>1</w:t>
      </w:r>
      <w:r w:rsidR="001E1CD1">
        <w:t>.1</w:t>
      </w:r>
      <w:r>
        <w:t>: N3AN node configuration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12"/>
        <w:gridCol w:w="7094"/>
        <w:gridCol w:w="8"/>
        <w:tblGridChange w:id="311">
          <w:tblGrid>
            <w:gridCol w:w="12"/>
            <w:gridCol w:w="7094"/>
            <w:gridCol w:w="8"/>
          </w:tblGrid>
        </w:tblGridChange>
      </w:tblGrid>
      <w:tr w:rsidR="00E86F78" w:rsidRPr="003168A2" w14:paraId="52417A90" w14:textId="77777777" w:rsidTr="00573A30">
        <w:tblPrEx>
          <w:tblCellMar>
            <w:top w:w="0" w:type="dxa"/>
            <w:bottom w:w="0" w:type="dxa"/>
          </w:tblCellMar>
        </w:tblPrEx>
        <w:trPr>
          <w:gridBefore w:val="1"/>
          <w:gridAfter w:val="1"/>
          <w:wBefore w:w="12" w:type="dxa"/>
          <w:wAfter w:w="8" w:type="dxa"/>
          <w:cantSplit/>
          <w:jc w:val="center"/>
        </w:trPr>
        <w:tc>
          <w:tcPr>
            <w:tcW w:w="7094" w:type="dxa"/>
          </w:tcPr>
          <w:p w14:paraId="02B41976" w14:textId="77777777" w:rsidR="00E86F78" w:rsidRPr="003168A2" w:rsidRDefault="00E86F78" w:rsidP="00C2371F">
            <w:pPr>
              <w:pStyle w:val="TAL"/>
            </w:pPr>
            <w:r>
              <w:t xml:space="preserve">ANDSP Info type (bit 1 to 4 of octet </w:t>
            </w:r>
            <w:r w:rsidR="00BD2FDE">
              <w:t>x</w:t>
            </w:r>
            <w:r>
              <w:t>) shall be set to "0010" (N3AN node configuration information)</w:t>
            </w:r>
          </w:p>
        </w:tc>
      </w:tr>
      <w:tr w:rsidR="00E86F78" w14:paraId="08D31946" w14:textId="77777777" w:rsidTr="00573A30">
        <w:tblPrEx>
          <w:tblCellMar>
            <w:top w:w="0" w:type="dxa"/>
            <w:bottom w:w="0" w:type="dxa"/>
          </w:tblCellMar>
        </w:tblPrEx>
        <w:trPr>
          <w:cantSplit/>
          <w:jc w:val="center"/>
        </w:trPr>
        <w:tc>
          <w:tcPr>
            <w:tcW w:w="7114" w:type="dxa"/>
            <w:gridSpan w:val="3"/>
          </w:tcPr>
          <w:p w14:paraId="3507D715" w14:textId="77777777" w:rsidR="00E86F78" w:rsidRDefault="00E86F78" w:rsidP="00573A30">
            <w:pPr>
              <w:pStyle w:val="TAL"/>
            </w:pPr>
            <w:bookmarkStart w:id="312" w:name="MCCQCTEMPBM_00000071"/>
          </w:p>
        </w:tc>
      </w:tr>
      <w:bookmarkEnd w:id="312"/>
      <w:tr w:rsidR="00E86F78" w:rsidRPr="003168A2" w14:paraId="51404ED7" w14:textId="77777777" w:rsidTr="00573A30">
        <w:tblPrEx>
          <w:tblCellMar>
            <w:top w:w="0" w:type="dxa"/>
            <w:bottom w:w="0" w:type="dxa"/>
          </w:tblCellMar>
        </w:tblPrEx>
        <w:trPr>
          <w:gridBefore w:val="1"/>
          <w:gridAfter w:val="1"/>
          <w:wBefore w:w="12" w:type="dxa"/>
          <w:wAfter w:w="8" w:type="dxa"/>
          <w:cantSplit/>
          <w:jc w:val="center"/>
        </w:trPr>
        <w:tc>
          <w:tcPr>
            <w:tcW w:w="7094" w:type="dxa"/>
          </w:tcPr>
          <w:p w14:paraId="257D4156" w14:textId="77777777" w:rsidR="00E86F78" w:rsidRPr="003168A2" w:rsidRDefault="00E86F78" w:rsidP="00573A30">
            <w:pPr>
              <w:pStyle w:val="TAL"/>
            </w:pPr>
            <w:r>
              <w:t xml:space="preserve">Bits 8 to 5 of octet </w:t>
            </w:r>
            <w:r w:rsidR="00664575">
              <w:t>x</w:t>
            </w:r>
            <w:r>
              <w:t xml:space="preserve"> are spare and shall be </w:t>
            </w:r>
            <w:r w:rsidR="003734FB">
              <w:t>en</w:t>
            </w:r>
            <w:r>
              <w:t>coded as zero.</w:t>
            </w:r>
          </w:p>
        </w:tc>
      </w:tr>
      <w:tr w:rsidR="00E86F78" w:rsidRPr="003168A2" w14:paraId="2545BCC4" w14:textId="77777777" w:rsidTr="00573A30">
        <w:tblPrEx>
          <w:tblCellMar>
            <w:top w:w="0" w:type="dxa"/>
            <w:bottom w:w="0" w:type="dxa"/>
          </w:tblCellMar>
        </w:tblPrEx>
        <w:trPr>
          <w:gridBefore w:val="1"/>
          <w:gridAfter w:val="1"/>
          <w:wBefore w:w="12" w:type="dxa"/>
          <w:wAfter w:w="8" w:type="dxa"/>
          <w:cantSplit/>
          <w:jc w:val="center"/>
        </w:trPr>
        <w:tc>
          <w:tcPr>
            <w:tcW w:w="7094" w:type="dxa"/>
          </w:tcPr>
          <w:p w14:paraId="2B1D7CB4" w14:textId="77777777" w:rsidR="00E86F78" w:rsidRPr="003168A2" w:rsidRDefault="00E86F78" w:rsidP="00573A30">
            <w:pPr>
              <w:pStyle w:val="TAL"/>
            </w:pPr>
            <w:bookmarkStart w:id="313" w:name="MCCQCTEMPBM_00000072"/>
          </w:p>
        </w:tc>
      </w:tr>
      <w:bookmarkEnd w:id="313"/>
      <w:tr w:rsidR="00E86F78" w:rsidRPr="003168A2" w14:paraId="3CFE1B7E" w14:textId="77777777" w:rsidTr="00573A30">
        <w:tblPrEx>
          <w:tblCellMar>
            <w:top w:w="0" w:type="dxa"/>
            <w:bottom w:w="0" w:type="dxa"/>
          </w:tblCellMar>
        </w:tblPrEx>
        <w:trPr>
          <w:gridBefore w:val="1"/>
          <w:gridAfter w:val="1"/>
          <w:wBefore w:w="12" w:type="dxa"/>
          <w:wAfter w:w="8" w:type="dxa"/>
          <w:cantSplit/>
          <w:jc w:val="center"/>
        </w:trPr>
        <w:tc>
          <w:tcPr>
            <w:tcW w:w="7094" w:type="dxa"/>
          </w:tcPr>
          <w:p w14:paraId="7F676797" w14:textId="77777777" w:rsidR="00E86F78" w:rsidRPr="003168A2" w:rsidRDefault="00E86F78" w:rsidP="00CD2BE1">
            <w:pPr>
              <w:pStyle w:val="TAL"/>
            </w:pPr>
            <w:r>
              <w:t xml:space="preserve">Length of </w:t>
            </w:r>
            <w:r w:rsidR="00633D70">
              <w:t>ANDSP info</w:t>
            </w:r>
            <w:r>
              <w:t xml:space="preserve"> </w:t>
            </w:r>
            <w:r w:rsidR="00664575">
              <w:t xml:space="preserve">contents </w:t>
            </w:r>
            <w:r>
              <w:t>(</w:t>
            </w:r>
            <w:r w:rsidRPr="003168A2">
              <w:t>octet</w:t>
            </w:r>
            <w:r>
              <w:t>s</w:t>
            </w:r>
            <w:r w:rsidRPr="003168A2">
              <w:t xml:space="preserve"> </w:t>
            </w:r>
            <w:r w:rsidR="00BD2FDE">
              <w:t>x+1</w:t>
            </w:r>
            <w:r>
              <w:t xml:space="preserve"> to </w:t>
            </w:r>
            <w:r w:rsidR="00BD2FDE">
              <w:t>x+2</w:t>
            </w:r>
            <w:r w:rsidRPr="003168A2">
              <w:t>)</w:t>
            </w:r>
            <w:r w:rsidR="00664575">
              <w:t xml:space="preserve"> indicates the length of the N3AN node configuration information contents.</w:t>
            </w:r>
          </w:p>
        </w:tc>
      </w:tr>
    </w:tbl>
    <w:p w14:paraId="7B71928D" w14:textId="77777777" w:rsidR="00E86F78" w:rsidRDefault="00E86F78" w:rsidP="003F66D4">
      <w:pPr>
        <w:rPr>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50AF0987" w14:textId="77777777" w:rsidTr="00D75083">
        <w:trPr>
          <w:cantSplit/>
          <w:jc w:val="center"/>
        </w:trPr>
        <w:tc>
          <w:tcPr>
            <w:tcW w:w="708" w:type="dxa"/>
            <w:tcBorders>
              <w:bottom w:val="single" w:sz="4" w:space="0" w:color="auto"/>
            </w:tcBorders>
          </w:tcPr>
          <w:p w14:paraId="4F102CFF" w14:textId="77777777" w:rsidR="00E96704" w:rsidRPr="00BF342D" w:rsidRDefault="00E96704" w:rsidP="00D75083">
            <w:pPr>
              <w:pStyle w:val="TAC"/>
            </w:pPr>
            <w:r w:rsidRPr="00BF342D">
              <w:lastRenderedPageBreak/>
              <w:t>8</w:t>
            </w:r>
          </w:p>
        </w:tc>
        <w:tc>
          <w:tcPr>
            <w:tcW w:w="709" w:type="dxa"/>
            <w:tcBorders>
              <w:bottom w:val="single" w:sz="4" w:space="0" w:color="auto"/>
            </w:tcBorders>
          </w:tcPr>
          <w:p w14:paraId="3A9B238E" w14:textId="77777777" w:rsidR="00E96704" w:rsidRPr="00BF342D" w:rsidRDefault="00E96704" w:rsidP="00D75083">
            <w:pPr>
              <w:pStyle w:val="TAC"/>
            </w:pPr>
            <w:r w:rsidRPr="00BF342D">
              <w:t>7</w:t>
            </w:r>
          </w:p>
        </w:tc>
        <w:tc>
          <w:tcPr>
            <w:tcW w:w="709" w:type="dxa"/>
            <w:tcBorders>
              <w:bottom w:val="single" w:sz="4" w:space="0" w:color="auto"/>
            </w:tcBorders>
          </w:tcPr>
          <w:p w14:paraId="6CAFCE28" w14:textId="77777777" w:rsidR="00E96704" w:rsidRPr="00BF342D" w:rsidRDefault="00E96704" w:rsidP="00D75083">
            <w:pPr>
              <w:pStyle w:val="TAC"/>
            </w:pPr>
            <w:r w:rsidRPr="00BF342D">
              <w:t>6</w:t>
            </w:r>
          </w:p>
        </w:tc>
        <w:tc>
          <w:tcPr>
            <w:tcW w:w="709" w:type="dxa"/>
            <w:tcBorders>
              <w:bottom w:val="single" w:sz="4" w:space="0" w:color="auto"/>
            </w:tcBorders>
          </w:tcPr>
          <w:p w14:paraId="2F84D0FD" w14:textId="77777777" w:rsidR="00E96704" w:rsidRPr="00BF342D" w:rsidRDefault="00E96704" w:rsidP="00D75083">
            <w:pPr>
              <w:pStyle w:val="TAC"/>
            </w:pPr>
            <w:r w:rsidRPr="00BF342D">
              <w:t>5</w:t>
            </w:r>
          </w:p>
        </w:tc>
        <w:tc>
          <w:tcPr>
            <w:tcW w:w="709" w:type="dxa"/>
            <w:tcBorders>
              <w:bottom w:val="single" w:sz="4" w:space="0" w:color="auto"/>
            </w:tcBorders>
          </w:tcPr>
          <w:p w14:paraId="15524883" w14:textId="77777777" w:rsidR="00E96704" w:rsidRPr="00BF342D" w:rsidRDefault="00E96704" w:rsidP="00D75083">
            <w:pPr>
              <w:pStyle w:val="TAC"/>
            </w:pPr>
            <w:r w:rsidRPr="00BF342D">
              <w:t>4</w:t>
            </w:r>
          </w:p>
        </w:tc>
        <w:tc>
          <w:tcPr>
            <w:tcW w:w="709" w:type="dxa"/>
            <w:tcBorders>
              <w:bottom w:val="single" w:sz="4" w:space="0" w:color="auto"/>
            </w:tcBorders>
          </w:tcPr>
          <w:p w14:paraId="10B491D3" w14:textId="77777777" w:rsidR="00E96704" w:rsidRPr="00BF342D" w:rsidRDefault="00E96704" w:rsidP="00D75083">
            <w:pPr>
              <w:pStyle w:val="TAC"/>
            </w:pPr>
            <w:r w:rsidRPr="00BF342D">
              <w:t>3</w:t>
            </w:r>
          </w:p>
        </w:tc>
        <w:tc>
          <w:tcPr>
            <w:tcW w:w="709" w:type="dxa"/>
            <w:tcBorders>
              <w:bottom w:val="single" w:sz="4" w:space="0" w:color="auto"/>
            </w:tcBorders>
          </w:tcPr>
          <w:p w14:paraId="7A4B0305" w14:textId="77777777" w:rsidR="00E96704" w:rsidRPr="00BF342D" w:rsidRDefault="00E96704" w:rsidP="00D75083">
            <w:pPr>
              <w:pStyle w:val="TAC"/>
            </w:pPr>
            <w:r w:rsidRPr="00BF342D">
              <w:t>2</w:t>
            </w:r>
          </w:p>
        </w:tc>
        <w:tc>
          <w:tcPr>
            <w:tcW w:w="709" w:type="dxa"/>
            <w:tcBorders>
              <w:bottom w:val="single" w:sz="4" w:space="0" w:color="auto"/>
            </w:tcBorders>
          </w:tcPr>
          <w:p w14:paraId="2ABFDFF0" w14:textId="77777777" w:rsidR="00E96704" w:rsidRPr="00BF342D" w:rsidRDefault="00E96704" w:rsidP="00D75083">
            <w:pPr>
              <w:pStyle w:val="TAC"/>
            </w:pPr>
            <w:r w:rsidRPr="00BF342D">
              <w:t>1</w:t>
            </w:r>
          </w:p>
        </w:tc>
        <w:tc>
          <w:tcPr>
            <w:tcW w:w="1134" w:type="dxa"/>
          </w:tcPr>
          <w:p w14:paraId="1DFEBD40" w14:textId="77777777" w:rsidR="00E96704" w:rsidRPr="00BF342D" w:rsidRDefault="00E96704" w:rsidP="00D75083">
            <w:pPr>
              <w:pStyle w:val="TAL"/>
            </w:pPr>
          </w:p>
        </w:tc>
      </w:tr>
      <w:tr w:rsidR="00E96704" w:rsidRPr="00BF342D" w14:paraId="38FA3E20"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60D729B" w14:textId="77777777" w:rsidR="00E96704" w:rsidRPr="00BF342D" w:rsidRDefault="00E96704" w:rsidP="00D75083">
            <w:pPr>
              <w:pStyle w:val="TAC"/>
            </w:pPr>
          </w:p>
          <w:p w14:paraId="2CF29A19" w14:textId="77777777" w:rsidR="00E96704" w:rsidRPr="0027002B" w:rsidRDefault="00E96704" w:rsidP="00D75083">
            <w:pPr>
              <w:pStyle w:val="TAC"/>
            </w:pPr>
            <w:r>
              <w:t xml:space="preserve">Length of </w:t>
            </w:r>
            <w:r>
              <w:rPr>
                <w:rFonts w:hint="eastAsia"/>
                <w:lang w:eastAsia="zh-CN"/>
              </w:rPr>
              <w:t xml:space="preserve">N3AN node selection </w:t>
            </w:r>
            <w:r>
              <w:rPr>
                <w:lang w:eastAsia="zh-CN"/>
              </w:rPr>
              <w:t>information</w:t>
            </w:r>
          </w:p>
        </w:tc>
        <w:tc>
          <w:tcPr>
            <w:tcW w:w="1134" w:type="dxa"/>
            <w:tcBorders>
              <w:left w:val="single" w:sz="4" w:space="0" w:color="auto"/>
            </w:tcBorders>
          </w:tcPr>
          <w:p w14:paraId="720E793C" w14:textId="77777777" w:rsidR="00E96704" w:rsidRPr="00BF342D" w:rsidRDefault="00E96704" w:rsidP="00D75083">
            <w:pPr>
              <w:pStyle w:val="TAL"/>
            </w:pPr>
            <w:r w:rsidRPr="00BF342D">
              <w:t xml:space="preserve">octet </w:t>
            </w:r>
            <w:r>
              <w:t>x+3</w:t>
            </w:r>
          </w:p>
          <w:p w14:paraId="304DEFEE" w14:textId="77777777" w:rsidR="00E96704" w:rsidRPr="00BF342D" w:rsidRDefault="00E96704" w:rsidP="00D75083">
            <w:pPr>
              <w:pStyle w:val="TAL"/>
            </w:pPr>
            <w:r>
              <w:t>octet x+4</w:t>
            </w:r>
          </w:p>
        </w:tc>
      </w:tr>
      <w:tr w:rsidR="00E96704" w:rsidRPr="00BF342D" w14:paraId="44FADACD" w14:textId="77777777" w:rsidTr="00D75083">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732E2218" w14:textId="77777777" w:rsidR="00E96704" w:rsidRDefault="00E96704" w:rsidP="00D75083">
            <w:pPr>
              <w:pStyle w:val="TAC"/>
            </w:pPr>
          </w:p>
          <w:p w14:paraId="4BDEF611" w14:textId="77777777" w:rsidR="00E96704" w:rsidRPr="00BF342D" w:rsidRDefault="00E96704" w:rsidP="00D75083">
            <w:pPr>
              <w:pStyle w:val="TAC"/>
            </w:pPr>
            <w:r>
              <w:t xml:space="preserve">Content of </w:t>
            </w:r>
            <w:r>
              <w:rPr>
                <w:rFonts w:hint="eastAsia"/>
                <w:lang w:eastAsia="zh-CN"/>
              </w:rPr>
              <w:t xml:space="preserve">N3AN node selection </w:t>
            </w:r>
            <w:r>
              <w:rPr>
                <w:lang w:eastAsia="zh-CN"/>
              </w:rPr>
              <w:t>information</w:t>
            </w:r>
          </w:p>
          <w:p w14:paraId="4392D40D" w14:textId="77777777" w:rsidR="00E96704" w:rsidRPr="0027002B" w:rsidRDefault="00E96704" w:rsidP="00D75083">
            <w:pPr>
              <w:pStyle w:val="TAC"/>
            </w:pPr>
          </w:p>
        </w:tc>
        <w:tc>
          <w:tcPr>
            <w:tcW w:w="1134" w:type="dxa"/>
          </w:tcPr>
          <w:p w14:paraId="72DDC372" w14:textId="77777777" w:rsidR="00E96704" w:rsidRDefault="00E96704" w:rsidP="00D75083">
            <w:pPr>
              <w:pStyle w:val="TAL"/>
              <w:rPr>
                <w:lang w:eastAsia="zh-CN"/>
              </w:rPr>
            </w:pPr>
            <w:r>
              <w:rPr>
                <w:lang w:eastAsia="zh-CN"/>
              </w:rPr>
              <w:t>octet</w:t>
            </w:r>
            <w:r>
              <w:rPr>
                <w:rFonts w:hint="eastAsia"/>
                <w:lang w:eastAsia="zh-CN"/>
              </w:rPr>
              <w:t xml:space="preserve"> </w:t>
            </w:r>
            <w:r>
              <w:rPr>
                <w:lang w:eastAsia="zh-CN"/>
              </w:rPr>
              <w:t>x+5</w:t>
            </w:r>
          </w:p>
          <w:p w14:paraId="409FEC9E" w14:textId="77777777" w:rsidR="00E96704" w:rsidRDefault="00E96704" w:rsidP="00D75083">
            <w:pPr>
              <w:pStyle w:val="TAL"/>
              <w:rPr>
                <w:lang w:eastAsia="zh-CN"/>
              </w:rPr>
            </w:pPr>
          </w:p>
          <w:p w14:paraId="52453B25" w14:textId="77777777" w:rsidR="00E96704" w:rsidRPr="00BF342D" w:rsidRDefault="00E96704" w:rsidP="00D75083">
            <w:pPr>
              <w:pStyle w:val="TAL"/>
              <w:rPr>
                <w:rFonts w:hint="eastAsia"/>
                <w:lang w:eastAsia="zh-CN"/>
              </w:rPr>
            </w:pPr>
            <w:r>
              <w:rPr>
                <w:lang w:eastAsia="zh-CN"/>
              </w:rPr>
              <w:t>octet v</w:t>
            </w:r>
          </w:p>
        </w:tc>
      </w:tr>
      <w:tr w:rsidR="00E96704" w:rsidRPr="00BF342D" w14:paraId="0A2DC6A9" w14:textId="77777777" w:rsidTr="00D75083">
        <w:trPr>
          <w:jc w:val="center"/>
        </w:trPr>
        <w:tc>
          <w:tcPr>
            <w:tcW w:w="5671" w:type="dxa"/>
            <w:gridSpan w:val="8"/>
            <w:tcBorders>
              <w:left w:val="single" w:sz="6" w:space="0" w:color="auto"/>
              <w:bottom w:val="single" w:sz="6" w:space="0" w:color="auto"/>
              <w:right w:val="single" w:sz="6" w:space="0" w:color="auto"/>
            </w:tcBorders>
          </w:tcPr>
          <w:p w14:paraId="66A8B493" w14:textId="77777777" w:rsidR="00E96704" w:rsidRDefault="00E96704" w:rsidP="00D75083">
            <w:pPr>
              <w:pStyle w:val="TAC"/>
            </w:pPr>
            <w:r>
              <w:t>N3AN node configuration information type</w:t>
            </w:r>
          </w:p>
          <w:p w14:paraId="71245DE4" w14:textId="77777777" w:rsidR="00E96704" w:rsidRDefault="00E96704" w:rsidP="00D75083">
            <w:pPr>
              <w:pStyle w:val="TAC"/>
            </w:pPr>
            <w:r>
              <w:t xml:space="preserve">(type = </w:t>
            </w:r>
            <w:r w:rsidR="0093204D">
              <w:t>h</w:t>
            </w:r>
            <w:r>
              <w:t xml:space="preserve">ome </w:t>
            </w:r>
            <w:r>
              <w:rPr>
                <w:lang w:eastAsia="zh-CN"/>
              </w:rPr>
              <w:t>N3IWF</w:t>
            </w:r>
            <w:r w:rsidRPr="00746608">
              <w:rPr>
                <w:lang w:eastAsia="zh-CN"/>
              </w:rPr>
              <w:t xml:space="preserve"> identifier configuration</w:t>
            </w:r>
            <w:r>
              <w:t>)</w:t>
            </w:r>
          </w:p>
        </w:tc>
        <w:tc>
          <w:tcPr>
            <w:tcW w:w="1134" w:type="dxa"/>
          </w:tcPr>
          <w:p w14:paraId="1B32E2A6" w14:textId="77777777" w:rsidR="00E96704" w:rsidRPr="00BF342D" w:rsidRDefault="00E96704" w:rsidP="00D75083">
            <w:pPr>
              <w:pStyle w:val="TAL"/>
              <w:rPr>
                <w:rFonts w:hint="eastAsia"/>
                <w:lang w:eastAsia="zh-CN"/>
              </w:rPr>
            </w:pPr>
            <w:r>
              <w:rPr>
                <w:lang w:eastAsia="zh-CN"/>
              </w:rPr>
              <w:t>octet v+1</w:t>
            </w:r>
          </w:p>
        </w:tc>
      </w:tr>
      <w:tr w:rsidR="00E96704" w:rsidRPr="00BF342D" w14:paraId="1FD37C1A" w14:textId="77777777" w:rsidTr="00D75083">
        <w:trPr>
          <w:jc w:val="center"/>
        </w:trPr>
        <w:tc>
          <w:tcPr>
            <w:tcW w:w="5671" w:type="dxa"/>
            <w:gridSpan w:val="8"/>
            <w:tcBorders>
              <w:left w:val="single" w:sz="6" w:space="0" w:color="auto"/>
              <w:bottom w:val="single" w:sz="6" w:space="0" w:color="auto"/>
              <w:right w:val="single" w:sz="6" w:space="0" w:color="auto"/>
            </w:tcBorders>
          </w:tcPr>
          <w:p w14:paraId="192AF865" w14:textId="77777777" w:rsidR="00E96704" w:rsidRPr="00BF342D" w:rsidRDefault="00E96704" w:rsidP="00D75083">
            <w:pPr>
              <w:pStyle w:val="TAC"/>
            </w:pPr>
          </w:p>
          <w:p w14:paraId="2087FA9C" w14:textId="77777777" w:rsidR="00E96704" w:rsidRDefault="00E96704" w:rsidP="00D75083">
            <w:pPr>
              <w:pStyle w:val="TAC"/>
            </w:pPr>
            <w:r>
              <w:t xml:space="preserve">Length of </w:t>
            </w:r>
            <w:r w:rsidR="0093204D">
              <w:t>h</w:t>
            </w:r>
            <w:r>
              <w:t xml:space="preserve">ome </w:t>
            </w:r>
            <w:r>
              <w:rPr>
                <w:lang w:eastAsia="zh-CN"/>
              </w:rPr>
              <w:t>N3IWF</w:t>
            </w:r>
            <w:r w:rsidRPr="00746608">
              <w:rPr>
                <w:lang w:eastAsia="zh-CN"/>
              </w:rPr>
              <w:t xml:space="preserve"> identifier configuration</w:t>
            </w:r>
            <w:r w:rsidRPr="00FA7281">
              <w:t xml:space="preserve"> </w:t>
            </w:r>
          </w:p>
        </w:tc>
        <w:tc>
          <w:tcPr>
            <w:tcW w:w="1134" w:type="dxa"/>
          </w:tcPr>
          <w:p w14:paraId="1BA5E3D4" w14:textId="77777777" w:rsidR="00E96704" w:rsidRDefault="00E96704" w:rsidP="00D75083">
            <w:pPr>
              <w:pStyle w:val="TAL"/>
              <w:rPr>
                <w:rFonts w:hint="eastAsia"/>
                <w:lang w:eastAsia="zh-CN"/>
              </w:rPr>
            </w:pPr>
            <w:r>
              <w:rPr>
                <w:lang w:eastAsia="zh-CN"/>
              </w:rPr>
              <w:t>octet v+2</w:t>
            </w:r>
          </w:p>
          <w:p w14:paraId="4621F57C" w14:textId="77777777" w:rsidR="00E96704" w:rsidRPr="00BF342D" w:rsidRDefault="00E96704" w:rsidP="00D75083">
            <w:pPr>
              <w:pStyle w:val="TAL"/>
            </w:pPr>
            <w:r>
              <w:rPr>
                <w:lang w:eastAsia="zh-CN"/>
              </w:rPr>
              <w:t>octet v+3</w:t>
            </w:r>
          </w:p>
        </w:tc>
      </w:tr>
      <w:tr w:rsidR="00E96704" w:rsidRPr="00BF342D" w14:paraId="4D4A827E" w14:textId="77777777" w:rsidTr="00D75083">
        <w:trPr>
          <w:jc w:val="center"/>
        </w:trPr>
        <w:tc>
          <w:tcPr>
            <w:tcW w:w="5671" w:type="dxa"/>
            <w:gridSpan w:val="8"/>
            <w:tcBorders>
              <w:left w:val="single" w:sz="6" w:space="0" w:color="auto"/>
              <w:bottom w:val="single" w:sz="6" w:space="0" w:color="auto"/>
              <w:right w:val="single" w:sz="6" w:space="0" w:color="auto"/>
            </w:tcBorders>
          </w:tcPr>
          <w:p w14:paraId="0F4CB40F" w14:textId="77777777" w:rsidR="00E96704" w:rsidRDefault="00E96704" w:rsidP="00D75083">
            <w:pPr>
              <w:pStyle w:val="TAC"/>
            </w:pPr>
          </w:p>
          <w:p w14:paraId="0CA46949" w14:textId="77777777" w:rsidR="00E96704" w:rsidRPr="00BF342D" w:rsidRDefault="00E96704" w:rsidP="00D75083">
            <w:pPr>
              <w:pStyle w:val="TAC"/>
            </w:pPr>
            <w:r>
              <w:t xml:space="preserve">Content of </w:t>
            </w:r>
            <w:r w:rsidR="0093204D">
              <w:t>h</w:t>
            </w:r>
            <w:r>
              <w:t xml:space="preserve">ome </w:t>
            </w:r>
            <w:r>
              <w:rPr>
                <w:lang w:eastAsia="zh-CN"/>
              </w:rPr>
              <w:t>N3IWF</w:t>
            </w:r>
            <w:r w:rsidRPr="00746608">
              <w:rPr>
                <w:lang w:eastAsia="zh-CN"/>
              </w:rPr>
              <w:t xml:space="preserve"> identifier configuration</w:t>
            </w:r>
          </w:p>
          <w:p w14:paraId="1A67D416" w14:textId="77777777" w:rsidR="00E96704" w:rsidRDefault="00E96704" w:rsidP="00D75083">
            <w:pPr>
              <w:pStyle w:val="TAC"/>
            </w:pPr>
          </w:p>
        </w:tc>
        <w:tc>
          <w:tcPr>
            <w:tcW w:w="1134" w:type="dxa"/>
          </w:tcPr>
          <w:p w14:paraId="1C401D2C" w14:textId="77777777" w:rsidR="00E96704" w:rsidRDefault="00E96704" w:rsidP="00D75083">
            <w:pPr>
              <w:pStyle w:val="TAL"/>
              <w:rPr>
                <w:lang w:eastAsia="zh-CN"/>
              </w:rPr>
            </w:pPr>
            <w:r>
              <w:rPr>
                <w:lang w:eastAsia="zh-CN"/>
              </w:rPr>
              <w:t>octet v+4</w:t>
            </w:r>
          </w:p>
          <w:p w14:paraId="62ABD7E8" w14:textId="77777777" w:rsidR="00E96704" w:rsidRDefault="00E96704" w:rsidP="00D75083">
            <w:pPr>
              <w:pStyle w:val="TAL"/>
              <w:rPr>
                <w:lang w:eastAsia="zh-CN"/>
              </w:rPr>
            </w:pPr>
          </w:p>
          <w:p w14:paraId="7586BE96" w14:textId="77777777" w:rsidR="00E96704" w:rsidRPr="00BF342D" w:rsidRDefault="00E96704" w:rsidP="00D75083">
            <w:pPr>
              <w:pStyle w:val="TAL"/>
            </w:pPr>
            <w:r>
              <w:rPr>
                <w:lang w:eastAsia="zh-CN"/>
              </w:rPr>
              <w:t>octet w</w:t>
            </w:r>
          </w:p>
        </w:tc>
      </w:tr>
      <w:tr w:rsidR="00E96704" w:rsidRPr="00BF342D" w14:paraId="758F7F13" w14:textId="77777777" w:rsidTr="00D75083">
        <w:trPr>
          <w:jc w:val="center"/>
        </w:trPr>
        <w:tc>
          <w:tcPr>
            <w:tcW w:w="5671" w:type="dxa"/>
            <w:gridSpan w:val="8"/>
            <w:tcBorders>
              <w:left w:val="single" w:sz="6" w:space="0" w:color="auto"/>
              <w:bottom w:val="single" w:sz="6" w:space="0" w:color="auto"/>
              <w:right w:val="single" w:sz="6" w:space="0" w:color="auto"/>
            </w:tcBorders>
          </w:tcPr>
          <w:p w14:paraId="3E7CFB4F" w14:textId="77777777" w:rsidR="00E96704" w:rsidRDefault="00E96704" w:rsidP="00D75083">
            <w:pPr>
              <w:pStyle w:val="TAC"/>
            </w:pPr>
            <w:r>
              <w:t>N3AN node configuration information type</w:t>
            </w:r>
          </w:p>
          <w:p w14:paraId="5BC1CFE0" w14:textId="77777777" w:rsidR="00E96704" w:rsidRPr="00BF342D" w:rsidRDefault="00E96704" w:rsidP="00D75083">
            <w:pPr>
              <w:pStyle w:val="TAC"/>
            </w:pPr>
            <w:r>
              <w:t xml:space="preserve">(type = </w:t>
            </w:r>
            <w:r w:rsidR="0093204D">
              <w:t>h</w:t>
            </w:r>
            <w:r>
              <w:t xml:space="preserve">ome </w:t>
            </w:r>
            <w:r>
              <w:rPr>
                <w:lang w:eastAsia="zh-CN"/>
              </w:rPr>
              <w:t>ePDG</w:t>
            </w:r>
            <w:r w:rsidRPr="00746608">
              <w:rPr>
                <w:lang w:eastAsia="zh-CN"/>
              </w:rPr>
              <w:t xml:space="preserve"> identifier configuration</w:t>
            </w:r>
            <w:r>
              <w:t>)</w:t>
            </w:r>
          </w:p>
        </w:tc>
        <w:tc>
          <w:tcPr>
            <w:tcW w:w="1134" w:type="dxa"/>
          </w:tcPr>
          <w:p w14:paraId="3550BDD6" w14:textId="77777777" w:rsidR="00E96704" w:rsidRPr="00BF342D" w:rsidRDefault="00E96704" w:rsidP="00D75083">
            <w:pPr>
              <w:pStyle w:val="TAL"/>
            </w:pPr>
            <w:r>
              <w:rPr>
                <w:lang w:eastAsia="zh-CN"/>
              </w:rPr>
              <w:t>octet w+1</w:t>
            </w:r>
          </w:p>
        </w:tc>
      </w:tr>
      <w:tr w:rsidR="00E96704" w:rsidRPr="00BF342D" w14:paraId="4F533D00" w14:textId="77777777" w:rsidTr="00D75083">
        <w:trPr>
          <w:jc w:val="center"/>
        </w:trPr>
        <w:tc>
          <w:tcPr>
            <w:tcW w:w="5671" w:type="dxa"/>
            <w:gridSpan w:val="8"/>
            <w:tcBorders>
              <w:left w:val="single" w:sz="6" w:space="0" w:color="auto"/>
              <w:bottom w:val="single" w:sz="6" w:space="0" w:color="auto"/>
              <w:right w:val="single" w:sz="6" w:space="0" w:color="auto"/>
            </w:tcBorders>
          </w:tcPr>
          <w:p w14:paraId="1D0AEEEB" w14:textId="77777777" w:rsidR="00E96704" w:rsidRPr="00BF342D" w:rsidRDefault="00E96704" w:rsidP="00D75083">
            <w:pPr>
              <w:pStyle w:val="TAC"/>
            </w:pPr>
          </w:p>
          <w:p w14:paraId="477C8051" w14:textId="77777777" w:rsidR="00E96704" w:rsidRPr="0027002B" w:rsidRDefault="00E96704" w:rsidP="00D75083">
            <w:pPr>
              <w:pStyle w:val="TAC"/>
            </w:pPr>
            <w:r>
              <w:t xml:space="preserve">Length of </w:t>
            </w:r>
            <w:r w:rsidR="0093204D">
              <w:t>h</w:t>
            </w:r>
            <w:r>
              <w:t xml:space="preserve">ome </w:t>
            </w:r>
            <w:r>
              <w:rPr>
                <w:lang w:eastAsia="zh-CN"/>
              </w:rPr>
              <w:t>ePDG</w:t>
            </w:r>
            <w:r w:rsidRPr="00746608">
              <w:rPr>
                <w:lang w:eastAsia="zh-CN"/>
              </w:rPr>
              <w:t xml:space="preserve"> identifier configuration</w:t>
            </w:r>
            <w:r w:rsidRPr="00FA7281">
              <w:t xml:space="preserve"> </w:t>
            </w:r>
          </w:p>
        </w:tc>
        <w:tc>
          <w:tcPr>
            <w:tcW w:w="1134" w:type="dxa"/>
          </w:tcPr>
          <w:p w14:paraId="0E538031" w14:textId="77777777" w:rsidR="00E96704" w:rsidRDefault="00E96704" w:rsidP="00D75083">
            <w:pPr>
              <w:pStyle w:val="TAL"/>
              <w:rPr>
                <w:rFonts w:hint="eastAsia"/>
                <w:lang w:eastAsia="zh-CN"/>
              </w:rPr>
            </w:pPr>
            <w:r>
              <w:rPr>
                <w:lang w:eastAsia="zh-CN"/>
              </w:rPr>
              <w:t>octet w+2</w:t>
            </w:r>
          </w:p>
          <w:p w14:paraId="34698655" w14:textId="77777777" w:rsidR="00E96704" w:rsidRPr="00BF342D" w:rsidRDefault="00E96704" w:rsidP="00D75083">
            <w:pPr>
              <w:pStyle w:val="TAL"/>
            </w:pPr>
            <w:r>
              <w:rPr>
                <w:lang w:eastAsia="zh-CN"/>
              </w:rPr>
              <w:t>octet w+3</w:t>
            </w:r>
          </w:p>
        </w:tc>
      </w:tr>
      <w:tr w:rsidR="00E96704" w:rsidRPr="00BF342D" w14:paraId="2EADE54B" w14:textId="77777777" w:rsidTr="00D75083">
        <w:trPr>
          <w:jc w:val="center"/>
        </w:trPr>
        <w:tc>
          <w:tcPr>
            <w:tcW w:w="5671" w:type="dxa"/>
            <w:gridSpan w:val="8"/>
            <w:tcBorders>
              <w:left w:val="single" w:sz="6" w:space="0" w:color="auto"/>
              <w:bottom w:val="single" w:sz="6" w:space="0" w:color="auto"/>
              <w:right w:val="single" w:sz="6" w:space="0" w:color="auto"/>
            </w:tcBorders>
          </w:tcPr>
          <w:p w14:paraId="475805D6" w14:textId="77777777" w:rsidR="00E96704" w:rsidRDefault="00E96704" w:rsidP="00D75083">
            <w:pPr>
              <w:pStyle w:val="TAC"/>
            </w:pPr>
          </w:p>
          <w:p w14:paraId="16E4BE9B" w14:textId="77777777" w:rsidR="00E96704" w:rsidRPr="00BF342D" w:rsidRDefault="00E96704" w:rsidP="00D75083">
            <w:pPr>
              <w:pStyle w:val="TAC"/>
            </w:pPr>
            <w:r>
              <w:t xml:space="preserve">Content of </w:t>
            </w:r>
            <w:r w:rsidR="0093204D">
              <w:t>h</w:t>
            </w:r>
            <w:r>
              <w:t>ome ePDG</w:t>
            </w:r>
            <w:r w:rsidRPr="00746608">
              <w:rPr>
                <w:lang w:eastAsia="zh-CN"/>
              </w:rPr>
              <w:t xml:space="preserve"> identifier configuration</w:t>
            </w:r>
          </w:p>
          <w:p w14:paraId="60710E4F" w14:textId="77777777" w:rsidR="00E96704" w:rsidRPr="00BF342D" w:rsidRDefault="00E96704" w:rsidP="00D75083">
            <w:pPr>
              <w:pStyle w:val="TAC"/>
            </w:pPr>
          </w:p>
        </w:tc>
        <w:tc>
          <w:tcPr>
            <w:tcW w:w="1134" w:type="dxa"/>
          </w:tcPr>
          <w:p w14:paraId="6C3EC9E8" w14:textId="77777777" w:rsidR="00E96704" w:rsidRPr="00BF342D" w:rsidRDefault="00E96704" w:rsidP="00D75083">
            <w:pPr>
              <w:pStyle w:val="TAL"/>
            </w:pPr>
            <w:r>
              <w:t>octet w+4</w:t>
            </w:r>
          </w:p>
          <w:p w14:paraId="3FD4C7FC" w14:textId="77777777" w:rsidR="00E96704" w:rsidRPr="00BF342D" w:rsidRDefault="00E96704" w:rsidP="00D75083">
            <w:pPr>
              <w:pStyle w:val="TAL"/>
            </w:pPr>
          </w:p>
          <w:p w14:paraId="6108EE61" w14:textId="77777777" w:rsidR="00E96704" w:rsidRPr="00BF342D" w:rsidRDefault="00E96704" w:rsidP="00D75083">
            <w:pPr>
              <w:pStyle w:val="TAL"/>
            </w:pPr>
            <w:r>
              <w:t>octet z</w:t>
            </w:r>
          </w:p>
        </w:tc>
      </w:tr>
    </w:tbl>
    <w:p w14:paraId="604230DB" w14:textId="77777777" w:rsidR="00E96704" w:rsidRPr="00532907" w:rsidRDefault="00E96704" w:rsidP="00E96704">
      <w:pPr>
        <w:pStyle w:val="TF"/>
        <w:rPr>
          <w:lang w:val="fr-FR"/>
        </w:rPr>
      </w:pPr>
      <w:r w:rsidRPr="00532907">
        <w:rPr>
          <w:lang w:val="fr-FR"/>
        </w:rPr>
        <w:t>Figure 5.3.</w:t>
      </w:r>
      <w:r w:rsidR="003734FB" w:rsidRPr="00532907">
        <w:rPr>
          <w:lang w:val="fr-FR"/>
        </w:rPr>
        <w:t>3</w:t>
      </w:r>
      <w:r w:rsidR="00950D18" w:rsidRPr="00532907">
        <w:rPr>
          <w:lang w:val="fr-FR"/>
        </w:rPr>
        <w:t>.</w:t>
      </w:r>
      <w:r w:rsidRPr="00532907">
        <w:rPr>
          <w:lang w:val="fr-FR"/>
        </w:rPr>
        <w:t>1.2: N3AN node configuration information</w:t>
      </w:r>
      <w:r w:rsidR="00664575" w:rsidRPr="00532907">
        <w:rPr>
          <w:lang w:val="fr-FR"/>
        </w:rPr>
        <w:t xml:space="preserve"> c</w:t>
      </w:r>
      <w:r w:rsidR="00664575">
        <w:rPr>
          <w:lang w:val="fr-FR"/>
        </w:rPr>
        <w:t>ontents</w:t>
      </w:r>
    </w:p>
    <w:p w14:paraId="66592DC1" w14:textId="77777777" w:rsidR="00E96704" w:rsidRDefault="00E96704" w:rsidP="00E96704">
      <w:pPr>
        <w:pStyle w:val="TH"/>
      </w:pPr>
      <w:r>
        <w:t>Table 5.3.</w:t>
      </w:r>
      <w:r w:rsidR="003734FB">
        <w:t>3</w:t>
      </w:r>
      <w:r w:rsidR="00950D18">
        <w:t>.</w:t>
      </w:r>
      <w:r>
        <w:t>1.2: Content of N3AN node configuration information</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E96704" w14:paraId="7382B52B" w14:textId="77777777" w:rsidTr="00D75083">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063D2A0C" w14:textId="77777777" w:rsidR="00E96704" w:rsidRPr="00C9393D" w:rsidRDefault="00E96704" w:rsidP="00D75083">
            <w:pPr>
              <w:pStyle w:val="TAL"/>
              <w:rPr>
                <w:rFonts w:hint="eastAsia"/>
                <w:lang w:eastAsia="zh-CN" w:bidi="he-IL"/>
              </w:rPr>
            </w:pPr>
            <w:r>
              <w:rPr>
                <w:rFonts w:hint="eastAsia"/>
                <w:lang w:eastAsia="zh-CN" w:bidi="he-IL"/>
              </w:rPr>
              <w:t xml:space="preserve">N3AN node </w:t>
            </w:r>
            <w:r>
              <w:rPr>
                <w:lang w:eastAsia="zh-CN" w:bidi="he-IL"/>
              </w:rPr>
              <w:t>configuration information type is coded as follows.</w:t>
            </w:r>
          </w:p>
        </w:tc>
      </w:tr>
      <w:tr w:rsidR="00E96704" w14:paraId="32661CF0" w14:textId="77777777" w:rsidTr="00D75083">
        <w:trPr>
          <w:trHeight w:val="276"/>
          <w:jc w:val="center"/>
        </w:trPr>
        <w:tc>
          <w:tcPr>
            <w:tcW w:w="386" w:type="dxa"/>
            <w:tcBorders>
              <w:top w:val="nil"/>
              <w:left w:val="single" w:sz="4" w:space="0" w:color="auto"/>
              <w:bottom w:val="nil"/>
              <w:right w:val="nil"/>
            </w:tcBorders>
            <w:noWrap/>
            <w:vAlign w:val="bottom"/>
            <w:hideMark/>
          </w:tcPr>
          <w:p w14:paraId="786D3644" w14:textId="77777777" w:rsidR="00E96704" w:rsidRDefault="00E96704" w:rsidP="00D75083">
            <w:pPr>
              <w:pStyle w:val="TAH"/>
            </w:pPr>
            <w:r>
              <w:t>8</w:t>
            </w:r>
          </w:p>
        </w:tc>
        <w:tc>
          <w:tcPr>
            <w:tcW w:w="386" w:type="dxa"/>
            <w:tcBorders>
              <w:top w:val="nil"/>
              <w:left w:val="nil"/>
              <w:bottom w:val="nil"/>
              <w:right w:val="nil"/>
            </w:tcBorders>
            <w:noWrap/>
            <w:vAlign w:val="bottom"/>
            <w:hideMark/>
          </w:tcPr>
          <w:p w14:paraId="10C7D474" w14:textId="77777777" w:rsidR="00E96704" w:rsidRDefault="00E96704" w:rsidP="00D75083">
            <w:pPr>
              <w:pStyle w:val="TAH"/>
            </w:pPr>
            <w:r>
              <w:t>7</w:t>
            </w:r>
          </w:p>
        </w:tc>
        <w:tc>
          <w:tcPr>
            <w:tcW w:w="386" w:type="dxa"/>
            <w:tcBorders>
              <w:top w:val="nil"/>
              <w:left w:val="nil"/>
              <w:bottom w:val="nil"/>
              <w:right w:val="nil"/>
            </w:tcBorders>
            <w:noWrap/>
            <w:vAlign w:val="bottom"/>
            <w:hideMark/>
          </w:tcPr>
          <w:p w14:paraId="5D2E2275" w14:textId="77777777" w:rsidR="00E96704" w:rsidRDefault="00E96704" w:rsidP="00D75083">
            <w:pPr>
              <w:pStyle w:val="TAH"/>
            </w:pPr>
            <w:r>
              <w:rPr>
                <w:lang w:eastAsia="zh-CN"/>
              </w:rPr>
              <w:t>6</w:t>
            </w:r>
          </w:p>
        </w:tc>
        <w:tc>
          <w:tcPr>
            <w:tcW w:w="386" w:type="dxa"/>
            <w:tcBorders>
              <w:top w:val="nil"/>
              <w:left w:val="nil"/>
              <w:bottom w:val="nil"/>
              <w:right w:val="nil"/>
            </w:tcBorders>
            <w:noWrap/>
            <w:vAlign w:val="bottom"/>
            <w:hideMark/>
          </w:tcPr>
          <w:p w14:paraId="4DECC4CF" w14:textId="77777777" w:rsidR="00E96704" w:rsidRDefault="00E96704" w:rsidP="00D75083">
            <w:pPr>
              <w:pStyle w:val="TAH"/>
            </w:pPr>
            <w:r>
              <w:rPr>
                <w:lang w:eastAsia="zh-CN"/>
              </w:rPr>
              <w:t>5</w:t>
            </w:r>
          </w:p>
        </w:tc>
        <w:tc>
          <w:tcPr>
            <w:tcW w:w="367" w:type="dxa"/>
            <w:tcBorders>
              <w:top w:val="nil"/>
              <w:left w:val="nil"/>
              <w:bottom w:val="nil"/>
              <w:right w:val="nil"/>
            </w:tcBorders>
            <w:noWrap/>
            <w:vAlign w:val="bottom"/>
            <w:hideMark/>
          </w:tcPr>
          <w:p w14:paraId="0F471F08" w14:textId="77777777" w:rsidR="00E96704" w:rsidRDefault="00E96704" w:rsidP="00D75083">
            <w:pPr>
              <w:pStyle w:val="TAH"/>
            </w:pPr>
            <w:r>
              <w:t>4</w:t>
            </w:r>
          </w:p>
        </w:tc>
        <w:tc>
          <w:tcPr>
            <w:tcW w:w="367" w:type="dxa"/>
            <w:tcBorders>
              <w:top w:val="nil"/>
              <w:left w:val="nil"/>
              <w:bottom w:val="nil"/>
              <w:right w:val="nil"/>
            </w:tcBorders>
            <w:noWrap/>
            <w:vAlign w:val="bottom"/>
            <w:hideMark/>
          </w:tcPr>
          <w:p w14:paraId="367E239D" w14:textId="77777777" w:rsidR="00E96704" w:rsidRDefault="00E96704" w:rsidP="00D75083">
            <w:pPr>
              <w:pStyle w:val="TAH"/>
            </w:pPr>
            <w:r>
              <w:t>3</w:t>
            </w:r>
          </w:p>
        </w:tc>
        <w:tc>
          <w:tcPr>
            <w:tcW w:w="328" w:type="dxa"/>
            <w:tcBorders>
              <w:top w:val="nil"/>
              <w:left w:val="nil"/>
              <w:bottom w:val="nil"/>
              <w:right w:val="nil"/>
            </w:tcBorders>
            <w:noWrap/>
            <w:vAlign w:val="bottom"/>
            <w:hideMark/>
          </w:tcPr>
          <w:p w14:paraId="2029103C" w14:textId="77777777" w:rsidR="00E96704" w:rsidRDefault="00E96704" w:rsidP="00D75083">
            <w:pPr>
              <w:pStyle w:val="TAH"/>
            </w:pPr>
            <w:r>
              <w:t>2</w:t>
            </w:r>
          </w:p>
        </w:tc>
        <w:tc>
          <w:tcPr>
            <w:tcW w:w="347" w:type="dxa"/>
            <w:tcBorders>
              <w:top w:val="nil"/>
              <w:left w:val="nil"/>
              <w:bottom w:val="nil"/>
              <w:right w:val="nil"/>
            </w:tcBorders>
            <w:noWrap/>
            <w:vAlign w:val="bottom"/>
            <w:hideMark/>
          </w:tcPr>
          <w:p w14:paraId="62608B3C" w14:textId="77777777" w:rsidR="00E96704" w:rsidRDefault="00E96704" w:rsidP="00D75083">
            <w:pPr>
              <w:pStyle w:val="TAH"/>
            </w:pPr>
            <w:r>
              <w:t>1</w:t>
            </w:r>
          </w:p>
        </w:tc>
        <w:tc>
          <w:tcPr>
            <w:tcW w:w="251" w:type="dxa"/>
            <w:tcBorders>
              <w:top w:val="nil"/>
              <w:left w:val="nil"/>
              <w:bottom w:val="nil"/>
              <w:right w:val="nil"/>
            </w:tcBorders>
            <w:noWrap/>
            <w:vAlign w:val="bottom"/>
          </w:tcPr>
          <w:p w14:paraId="2CCA7AE7"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6ED9BE4A" w14:textId="77777777" w:rsidR="00E96704" w:rsidRDefault="00E96704" w:rsidP="00D75083">
            <w:pPr>
              <w:pStyle w:val="TAC"/>
              <w:jc w:val="left"/>
            </w:pPr>
          </w:p>
        </w:tc>
      </w:tr>
      <w:tr w:rsidR="00E96704" w14:paraId="26412612" w14:textId="77777777" w:rsidTr="00D75083">
        <w:trPr>
          <w:trHeight w:val="276"/>
          <w:jc w:val="center"/>
        </w:trPr>
        <w:tc>
          <w:tcPr>
            <w:tcW w:w="386" w:type="dxa"/>
            <w:tcBorders>
              <w:top w:val="nil"/>
              <w:left w:val="single" w:sz="4" w:space="0" w:color="auto"/>
              <w:bottom w:val="nil"/>
              <w:right w:val="nil"/>
            </w:tcBorders>
            <w:noWrap/>
            <w:vAlign w:val="bottom"/>
            <w:hideMark/>
          </w:tcPr>
          <w:p w14:paraId="1270E700" w14:textId="77777777" w:rsidR="00E96704" w:rsidRDefault="00E96704" w:rsidP="00D75083">
            <w:pPr>
              <w:pStyle w:val="TAC"/>
              <w:rPr>
                <w:lang w:eastAsia="zh-CN"/>
              </w:rPr>
            </w:pPr>
            <w:r>
              <w:t>0</w:t>
            </w:r>
          </w:p>
        </w:tc>
        <w:tc>
          <w:tcPr>
            <w:tcW w:w="386" w:type="dxa"/>
            <w:tcBorders>
              <w:top w:val="nil"/>
              <w:left w:val="nil"/>
              <w:bottom w:val="nil"/>
              <w:right w:val="nil"/>
            </w:tcBorders>
            <w:noWrap/>
            <w:vAlign w:val="bottom"/>
            <w:hideMark/>
          </w:tcPr>
          <w:p w14:paraId="105AAD3D" w14:textId="77777777" w:rsidR="00E96704" w:rsidRDefault="00E96704" w:rsidP="00D75083">
            <w:pPr>
              <w:pStyle w:val="TAC"/>
              <w:rPr>
                <w:lang w:eastAsia="zh-CN"/>
              </w:rPr>
            </w:pPr>
            <w:r>
              <w:t>0</w:t>
            </w:r>
          </w:p>
        </w:tc>
        <w:tc>
          <w:tcPr>
            <w:tcW w:w="386" w:type="dxa"/>
            <w:tcBorders>
              <w:top w:val="nil"/>
              <w:left w:val="nil"/>
              <w:bottom w:val="nil"/>
              <w:right w:val="nil"/>
            </w:tcBorders>
            <w:noWrap/>
            <w:vAlign w:val="bottom"/>
            <w:hideMark/>
          </w:tcPr>
          <w:p w14:paraId="01B4C685" w14:textId="77777777" w:rsidR="00E96704" w:rsidRDefault="00E96704" w:rsidP="00D75083">
            <w:pPr>
              <w:pStyle w:val="TAC"/>
              <w:rPr>
                <w:lang w:eastAsia="zh-CN"/>
              </w:rPr>
            </w:pPr>
            <w:r>
              <w:t>0</w:t>
            </w:r>
          </w:p>
        </w:tc>
        <w:tc>
          <w:tcPr>
            <w:tcW w:w="386" w:type="dxa"/>
            <w:tcBorders>
              <w:top w:val="nil"/>
              <w:left w:val="nil"/>
              <w:bottom w:val="nil"/>
              <w:right w:val="nil"/>
            </w:tcBorders>
            <w:noWrap/>
            <w:vAlign w:val="bottom"/>
            <w:hideMark/>
          </w:tcPr>
          <w:p w14:paraId="0F308920" w14:textId="77777777" w:rsidR="00E96704" w:rsidRDefault="00E96704" w:rsidP="00D75083">
            <w:pPr>
              <w:pStyle w:val="TAC"/>
              <w:rPr>
                <w:lang w:eastAsia="zh-CN"/>
              </w:rPr>
            </w:pPr>
            <w:r>
              <w:t>0</w:t>
            </w:r>
          </w:p>
        </w:tc>
        <w:tc>
          <w:tcPr>
            <w:tcW w:w="367" w:type="dxa"/>
            <w:tcBorders>
              <w:top w:val="nil"/>
              <w:left w:val="nil"/>
              <w:bottom w:val="nil"/>
              <w:right w:val="nil"/>
            </w:tcBorders>
            <w:noWrap/>
            <w:vAlign w:val="bottom"/>
            <w:hideMark/>
          </w:tcPr>
          <w:p w14:paraId="54095BEE" w14:textId="77777777" w:rsidR="00E96704" w:rsidRDefault="00E96704" w:rsidP="00D75083">
            <w:pPr>
              <w:pStyle w:val="TAC"/>
              <w:rPr>
                <w:lang w:eastAsia="zh-CN"/>
              </w:rPr>
            </w:pPr>
            <w:r>
              <w:t>0</w:t>
            </w:r>
          </w:p>
        </w:tc>
        <w:tc>
          <w:tcPr>
            <w:tcW w:w="367" w:type="dxa"/>
            <w:tcBorders>
              <w:top w:val="nil"/>
              <w:left w:val="nil"/>
              <w:bottom w:val="nil"/>
              <w:right w:val="nil"/>
            </w:tcBorders>
            <w:noWrap/>
            <w:vAlign w:val="bottom"/>
            <w:hideMark/>
          </w:tcPr>
          <w:p w14:paraId="06189900" w14:textId="77777777" w:rsidR="00E96704" w:rsidRDefault="00E96704" w:rsidP="00D75083">
            <w:pPr>
              <w:pStyle w:val="TAC"/>
              <w:rPr>
                <w:lang w:eastAsia="zh-CN"/>
              </w:rPr>
            </w:pPr>
            <w:r>
              <w:t>0</w:t>
            </w:r>
          </w:p>
        </w:tc>
        <w:tc>
          <w:tcPr>
            <w:tcW w:w="328" w:type="dxa"/>
            <w:tcBorders>
              <w:top w:val="nil"/>
              <w:left w:val="nil"/>
              <w:bottom w:val="nil"/>
              <w:right w:val="nil"/>
            </w:tcBorders>
            <w:noWrap/>
            <w:vAlign w:val="bottom"/>
            <w:hideMark/>
          </w:tcPr>
          <w:p w14:paraId="78B238D0" w14:textId="77777777" w:rsidR="00E96704" w:rsidRDefault="00E96704" w:rsidP="00D75083">
            <w:pPr>
              <w:pStyle w:val="TAC"/>
              <w:rPr>
                <w:lang w:eastAsia="zh-CN"/>
              </w:rPr>
            </w:pPr>
            <w:r>
              <w:t>0</w:t>
            </w:r>
          </w:p>
        </w:tc>
        <w:tc>
          <w:tcPr>
            <w:tcW w:w="347" w:type="dxa"/>
            <w:tcBorders>
              <w:top w:val="nil"/>
              <w:left w:val="nil"/>
              <w:bottom w:val="nil"/>
              <w:right w:val="nil"/>
            </w:tcBorders>
            <w:noWrap/>
            <w:vAlign w:val="bottom"/>
            <w:hideMark/>
          </w:tcPr>
          <w:p w14:paraId="683A7D05" w14:textId="77777777" w:rsidR="00E96704" w:rsidRDefault="00E96704" w:rsidP="00D75083">
            <w:pPr>
              <w:pStyle w:val="TAC"/>
              <w:rPr>
                <w:lang w:eastAsia="zh-CN"/>
              </w:rPr>
            </w:pPr>
            <w:r>
              <w:t>1</w:t>
            </w:r>
          </w:p>
        </w:tc>
        <w:tc>
          <w:tcPr>
            <w:tcW w:w="251" w:type="dxa"/>
            <w:tcBorders>
              <w:top w:val="nil"/>
              <w:left w:val="nil"/>
              <w:bottom w:val="nil"/>
              <w:right w:val="nil"/>
            </w:tcBorders>
            <w:noWrap/>
            <w:vAlign w:val="bottom"/>
          </w:tcPr>
          <w:p w14:paraId="26DB1397" w14:textId="77777777" w:rsidR="00E96704" w:rsidRDefault="00E96704" w:rsidP="00D75083">
            <w:pPr>
              <w:pStyle w:val="TAC"/>
              <w:rPr>
                <w:lang w:eastAsia="zh-CN"/>
              </w:rPr>
            </w:pPr>
          </w:p>
        </w:tc>
        <w:tc>
          <w:tcPr>
            <w:tcW w:w="5110" w:type="dxa"/>
            <w:tcBorders>
              <w:top w:val="nil"/>
              <w:left w:val="nil"/>
              <w:bottom w:val="nil"/>
              <w:right w:val="single" w:sz="4" w:space="0" w:color="auto"/>
            </w:tcBorders>
            <w:noWrap/>
            <w:vAlign w:val="bottom"/>
            <w:hideMark/>
          </w:tcPr>
          <w:p w14:paraId="3D8B5B7A" w14:textId="77777777" w:rsidR="00E96704" w:rsidRDefault="00E96704" w:rsidP="00D75083">
            <w:pPr>
              <w:pStyle w:val="TAL"/>
              <w:rPr>
                <w:lang w:eastAsia="zh-CN"/>
              </w:rPr>
            </w:pPr>
            <w:r>
              <w:rPr>
                <w:lang w:eastAsia="zh-CN"/>
              </w:rPr>
              <w:t>Home N3IWF</w:t>
            </w:r>
            <w:r w:rsidRPr="00746608">
              <w:rPr>
                <w:lang w:eastAsia="zh-CN"/>
              </w:rPr>
              <w:t xml:space="preserve"> identifier configuration</w:t>
            </w:r>
          </w:p>
        </w:tc>
      </w:tr>
      <w:tr w:rsidR="00E96704" w14:paraId="1EEA2624" w14:textId="77777777" w:rsidTr="00D75083">
        <w:trPr>
          <w:trHeight w:val="276"/>
          <w:jc w:val="center"/>
        </w:trPr>
        <w:tc>
          <w:tcPr>
            <w:tcW w:w="386" w:type="dxa"/>
            <w:tcBorders>
              <w:top w:val="nil"/>
              <w:left w:val="single" w:sz="4" w:space="0" w:color="auto"/>
              <w:bottom w:val="nil"/>
              <w:right w:val="nil"/>
            </w:tcBorders>
            <w:noWrap/>
            <w:vAlign w:val="bottom"/>
            <w:hideMark/>
          </w:tcPr>
          <w:p w14:paraId="2C5E56B5" w14:textId="77777777" w:rsidR="00E96704" w:rsidRDefault="00E96704" w:rsidP="00D75083">
            <w:pPr>
              <w:pStyle w:val="TAC"/>
              <w:rPr>
                <w:lang w:eastAsia="zh-CN"/>
              </w:rPr>
            </w:pPr>
            <w:r>
              <w:t>0</w:t>
            </w:r>
          </w:p>
        </w:tc>
        <w:tc>
          <w:tcPr>
            <w:tcW w:w="386" w:type="dxa"/>
            <w:tcBorders>
              <w:top w:val="nil"/>
              <w:left w:val="nil"/>
              <w:bottom w:val="nil"/>
              <w:right w:val="nil"/>
            </w:tcBorders>
            <w:noWrap/>
            <w:vAlign w:val="bottom"/>
            <w:hideMark/>
          </w:tcPr>
          <w:p w14:paraId="3A31333F" w14:textId="77777777" w:rsidR="00E96704" w:rsidRDefault="00E96704" w:rsidP="00D75083">
            <w:pPr>
              <w:pStyle w:val="TAC"/>
              <w:rPr>
                <w:lang w:eastAsia="zh-CN"/>
              </w:rPr>
            </w:pPr>
            <w:r>
              <w:t>0</w:t>
            </w:r>
          </w:p>
        </w:tc>
        <w:tc>
          <w:tcPr>
            <w:tcW w:w="386" w:type="dxa"/>
            <w:tcBorders>
              <w:top w:val="nil"/>
              <w:left w:val="nil"/>
              <w:bottom w:val="nil"/>
              <w:right w:val="nil"/>
            </w:tcBorders>
            <w:noWrap/>
            <w:vAlign w:val="bottom"/>
            <w:hideMark/>
          </w:tcPr>
          <w:p w14:paraId="0C87DB65" w14:textId="77777777" w:rsidR="00E96704" w:rsidRDefault="00E96704" w:rsidP="00D75083">
            <w:pPr>
              <w:pStyle w:val="TAC"/>
              <w:rPr>
                <w:lang w:eastAsia="zh-CN"/>
              </w:rPr>
            </w:pPr>
            <w:r>
              <w:t>0</w:t>
            </w:r>
          </w:p>
        </w:tc>
        <w:tc>
          <w:tcPr>
            <w:tcW w:w="386" w:type="dxa"/>
            <w:tcBorders>
              <w:top w:val="nil"/>
              <w:left w:val="nil"/>
              <w:bottom w:val="nil"/>
              <w:right w:val="nil"/>
            </w:tcBorders>
            <w:noWrap/>
            <w:vAlign w:val="bottom"/>
            <w:hideMark/>
          </w:tcPr>
          <w:p w14:paraId="52F86D8F" w14:textId="77777777" w:rsidR="00E96704" w:rsidRDefault="00E96704" w:rsidP="00D75083">
            <w:pPr>
              <w:pStyle w:val="TAC"/>
              <w:rPr>
                <w:lang w:eastAsia="zh-CN"/>
              </w:rPr>
            </w:pPr>
            <w:r>
              <w:t>0</w:t>
            </w:r>
          </w:p>
        </w:tc>
        <w:tc>
          <w:tcPr>
            <w:tcW w:w="367" w:type="dxa"/>
            <w:tcBorders>
              <w:top w:val="nil"/>
              <w:left w:val="nil"/>
              <w:bottom w:val="nil"/>
              <w:right w:val="nil"/>
            </w:tcBorders>
            <w:noWrap/>
            <w:vAlign w:val="bottom"/>
            <w:hideMark/>
          </w:tcPr>
          <w:p w14:paraId="1F8FE5D0" w14:textId="77777777" w:rsidR="00E96704" w:rsidRDefault="00E96704" w:rsidP="00D75083">
            <w:pPr>
              <w:pStyle w:val="TAC"/>
              <w:rPr>
                <w:lang w:eastAsia="zh-CN"/>
              </w:rPr>
            </w:pPr>
            <w:r>
              <w:t>0</w:t>
            </w:r>
          </w:p>
        </w:tc>
        <w:tc>
          <w:tcPr>
            <w:tcW w:w="367" w:type="dxa"/>
            <w:tcBorders>
              <w:top w:val="nil"/>
              <w:left w:val="nil"/>
              <w:bottom w:val="nil"/>
              <w:right w:val="nil"/>
            </w:tcBorders>
            <w:noWrap/>
            <w:vAlign w:val="bottom"/>
            <w:hideMark/>
          </w:tcPr>
          <w:p w14:paraId="6E700E63" w14:textId="77777777" w:rsidR="00E96704" w:rsidRDefault="00E96704" w:rsidP="00D75083">
            <w:pPr>
              <w:pStyle w:val="TAC"/>
              <w:rPr>
                <w:lang w:eastAsia="zh-CN"/>
              </w:rPr>
            </w:pPr>
            <w:r>
              <w:t>0</w:t>
            </w:r>
          </w:p>
        </w:tc>
        <w:tc>
          <w:tcPr>
            <w:tcW w:w="328" w:type="dxa"/>
            <w:tcBorders>
              <w:top w:val="nil"/>
              <w:left w:val="nil"/>
              <w:bottom w:val="nil"/>
              <w:right w:val="nil"/>
            </w:tcBorders>
            <w:noWrap/>
            <w:vAlign w:val="bottom"/>
            <w:hideMark/>
          </w:tcPr>
          <w:p w14:paraId="5BE4E426" w14:textId="77777777" w:rsidR="00E96704" w:rsidRDefault="00E96704" w:rsidP="00D75083">
            <w:pPr>
              <w:pStyle w:val="TAC"/>
              <w:rPr>
                <w:lang w:eastAsia="zh-CN"/>
              </w:rPr>
            </w:pPr>
            <w:r>
              <w:t>1</w:t>
            </w:r>
          </w:p>
        </w:tc>
        <w:tc>
          <w:tcPr>
            <w:tcW w:w="347" w:type="dxa"/>
            <w:tcBorders>
              <w:top w:val="nil"/>
              <w:left w:val="nil"/>
              <w:bottom w:val="nil"/>
              <w:right w:val="nil"/>
            </w:tcBorders>
            <w:noWrap/>
            <w:vAlign w:val="bottom"/>
            <w:hideMark/>
          </w:tcPr>
          <w:p w14:paraId="77116D21" w14:textId="77777777" w:rsidR="00E96704" w:rsidRDefault="00E96704" w:rsidP="00D75083">
            <w:pPr>
              <w:pStyle w:val="TAC"/>
              <w:rPr>
                <w:lang w:eastAsia="zh-CN"/>
              </w:rPr>
            </w:pPr>
            <w:r>
              <w:t>0</w:t>
            </w:r>
          </w:p>
        </w:tc>
        <w:tc>
          <w:tcPr>
            <w:tcW w:w="251" w:type="dxa"/>
            <w:tcBorders>
              <w:top w:val="nil"/>
              <w:left w:val="nil"/>
              <w:bottom w:val="nil"/>
              <w:right w:val="nil"/>
            </w:tcBorders>
            <w:noWrap/>
            <w:vAlign w:val="bottom"/>
          </w:tcPr>
          <w:p w14:paraId="72947755" w14:textId="77777777" w:rsidR="00E96704" w:rsidRDefault="00E96704" w:rsidP="00D75083">
            <w:pPr>
              <w:pStyle w:val="TAC"/>
              <w:rPr>
                <w:lang w:eastAsia="zh-CN"/>
              </w:rPr>
            </w:pPr>
          </w:p>
        </w:tc>
        <w:tc>
          <w:tcPr>
            <w:tcW w:w="5110" w:type="dxa"/>
            <w:tcBorders>
              <w:top w:val="nil"/>
              <w:left w:val="nil"/>
              <w:bottom w:val="nil"/>
              <w:right w:val="single" w:sz="4" w:space="0" w:color="auto"/>
            </w:tcBorders>
            <w:noWrap/>
            <w:vAlign w:val="bottom"/>
            <w:hideMark/>
          </w:tcPr>
          <w:p w14:paraId="44B2EAE5" w14:textId="77777777" w:rsidR="00E96704" w:rsidRDefault="00E96704" w:rsidP="00D75083">
            <w:pPr>
              <w:pStyle w:val="TAL"/>
              <w:rPr>
                <w:lang w:eastAsia="zh-CN"/>
              </w:rPr>
            </w:pPr>
            <w:r>
              <w:t xml:space="preserve">Home ePDG </w:t>
            </w:r>
            <w:r w:rsidRPr="00746608">
              <w:rPr>
                <w:lang w:eastAsia="zh-CN"/>
              </w:rPr>
              <w:t>identifier configuration</w:t>
            </w:r>
          </w:p>
        </w:tc>
      </w:tr>
      <w:tr w:rsidR="00E96704" w14:paraId="1E9AC237"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17C5E97B" w14:textId="77777777" w:rsidR="00E96704" w:rsidRPr="0027002B" w:rsidRDefault="00E96704" w:rsidP="00D75083">
            <w:pPr>
              <w:pStyle w:val="TAL"/>
              <w:rPr>
                <w:rFonts w:hint="eastAsia"/>
                <w:lang w:val="en-US" w:eastAsia="zh-CN" w:bidi="he-IL"/>
              </w:rPr>
            </w:pPr>
            <w:r>
              <w:t>All other values are reserved.</w:t>
            </w:r>
          </w:p>
        </w:tc>
      </w:tr>
      <w:tr w:rsidR="00E96704" w14:paraId="18D3E449"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32198A1A" w14:textId="77777777" w:rsidR="00E96704" w:rsidRDefault="00E96704" w:rsidP="00D75083">
            <w:pPr>
              <w:pStyle w:val="TAL"/>
            </w:pPr>
            <w:bookmarkStart w:id="314" w:name="MCCQCTEMPBM_00000073"/>
          </w:p>
        </w:tc>
      </w:tr>
      <w:bookmarkEnd w:id="314"/>
      <w:tr w:rsidR="00E96704" w14:paraId="7EFADFD0"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13E97A05" w14:textId="7A89BE78" w:rsidR="00E96704" w:rsidRDefault="00E96704" w:rsidP="00D75083">
            <w:pPr>
              <w:pStyle w:val="TAL"/>
              <w:rPr>
                <w:rFonts w:hint="eastAsia"/>
                <w:lang w:eastAsia="zh-CN"/>
              </w:rPr>
            </w:pPr>
            <w:r>
              <w:rPr>
                <w:rFonts w:hint="eastAsia"/>
                <w:lang w:eastAsia="zh-CN"/>
              </w:rPr>
              <w:t xml:space="preserve">N3AN node selection </w:t>
            </w:r>
            <w:r>
              <w:rPr>
                <w:lang w:eastAsia="zh-CN"/>
              </w:rPr>
              <w:t>information field (octet x+</w:t>
            </w:r>
            <w:r w:rsidR="003F4039">
              <w:rPr>
                <w:lang w:eastAsia="zh-CN"/>
              </w:rPr>
              <w:t>5</w:t>
            </w:r>
            <w:r>
              <w:rPr>
                <w:lang w:eastAsia="zh-CN"/>
              </w:rPr>
              <w:t xml:space="preserve"> to v) shall be present and the content is as </w:t>
            </w:r>
            <w:r w:rsidR="003734FB">
              <w:rPr>
                <w:lang w:eastAsia="zh-CN"/>
              </w:rPr>
              <w:t>en</w:t>
            </w:r>
            <w:r>
              <w:rPr>
                <w:lang w:eastAsia="zh-CN"/>
              </w:rPr>
              <w:t xml:space="preserve">coded in </w:t>
            </w:r>
            <w:r w:rsidR="00100DEB">
              <w:t>clause</w:t>
            </w:r>
            <w:r>
              <w:t> 5.3.</w:t>
            </w:r>
            <w:r w:rsidR="003734FB">
              <w:t>3</w:t>
            </w:r>
            <w:r w:rsidR="00881B3D">
              <w:t>.2</w:t>
            </w:r>
            <w:r>
              <w:t>.</w:t>
            </w:r>
          </w:p>
        </w:tc>
      </w:tr>
      <w:tr w:rsidR="00E96704" w14:paraId="53B5410E"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79693222" w14:textId="77777777" w:rsidR="00E96704" w:rsidRPr="007C72E1" w:rsidRDefault="00E96704" w:rsidP="00D75083">
            <w:pPr>
              <w:pStyle w:val="TAL"/>
              <w:rPr>
                <w:lang w:val="en-US"/>
              </w:rPr>
            </w:pPr>
            <w:bookmarkStart w:id="315" w:name="MCCQCTEMPBM_00000074"/>
          </w:p>
        </w:tc>
      </w:tr>
      <w:bookmarkEnd w:id="315"/>
      <w:tr w:rsidR="00E96704" w14:paraId="31BD3E6D"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6B8D95EB" w14:textId="61E8FD87" w:rsidR="00E96704" w:rsidRPr="0027002B" w:rsidRDefault="00E96704" w:rsidP="00D75083">
            <w:pPr>
              <w:pStyle w:val="TAL"/>
            </w:pPr>
            <w:r>
              <w:rPr>
                <w:lang w:eastAsia="zh-CN"/>
              </w:rPr>
              <w:t>Home N3IWF</w:t>
            </w:r>
            <w:r w:rsidRPr="00746608">
              <w:rPr>
                <w:lang w:eastAsia="zh-CN"/>
              </w:rPr>
              <w:t xml:space="preserve"> identifier configuration</w:t>
            </w:r>
            <w:r>
              <w:rPr>
                <w:lang w:eastAsia="zh-CN"/>
              </w:rPr>
              <w:t xml:space="preserve"> field (octet v+1 to w) may be present and the content is as </w:t>
            </w:r>
            <w:r w:rsidR="003734FB">
              <w:rPr>
                <w:lang w:eastAsia="zh-CN"/>
              </w:rPr>
              <w:t>en</w:t>
            </w:r>
            <w:r>
              <w:rPr>
                <w:lang w:eastAsia="zh-CN"/>
              </w:rPr>
              <w:t xml:space="preserve">coded in </w:t>
            </w:r>
            <w:r w:rsidR="00100DEB">
              <w:t>clause</w:t>
            </w:r>
            <w:r>
              <w:t> 5.3.</w:t>
            </w:r>
            <w:r w:rsidR="003734FB">
              <w:t>3</w:t>
            </w:r>
            <w:r w:rsidR="00881B3D">
              <w:t>.</w:t>
            </w:r>
            <w:r>
              <w:t>3.</w:t>
            </w:r>
          </w:p>
        </w:tc>
      </w:tr>
      <w:tr w:rsidR="00E96704" w14:paraId="4C980331"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44109E5C" w14:textId="77777777" w:rsidR="00E96704" w:rsidRPr="007C72E1" w:rsidRDefault="00E96704" w:rsidP="00D75083">
            <w:pPr>
              <w:pStyle w:val="TAL"/>
              <w:rPr>
                <w:lang w:val="en-US" w:eastAsia="zh-CN"/>
              </w:rPr>
            </w:pPr>
            <w:bookmarkStart w:id="316" w:name="MCCQCTEMPBM_00000075"/>
          </w:p>
        </w:tc>
      </w:tr>
      <w:bookmarkEnd w:id="316"/>
      <w:tr w:rsidR="00E96704" w14:paraId="0BBFC857"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7EBF4B7C" w14:textId="685A9BEF" w:rsidR="00E96704" w:rsidRPr="00C9393D" w:rsidRDefault="00E96704" w:rsidP="00D75083">
            <w:pPr>
              <w:pStyle w:val="TAL"/>
              <w:rPr>
                <w:rFonts w:hint="eastAsia"/>
              </w:rPr>
            </w:pPr>
            <w:r>
              <w:rPr>
                <w:lang w:eastAsia="zh-CN"/>
              </w:rPr>
              <w:t>Home ePDG</w:t>
            </w:r>
            <w:r w:rsidRPr="00746608">
              <w:rPr>
                <w:lang w:eastAsia="zh-CN"/>
              </w:rPr>
              <w:t xml:space="preserve"> identifier configuration</w:t>
            </w:r>
            <w:r>
              <w:rPr>
                <w:lang w:eastAsia="zh-CN"/>
              </w:rPr>
              <w:t xml:space="preserve"> field (octet w+1 to z) may be present and the content is is as </w:t>
            </w:r>
            <w:r w:rsidR="003734FB">
              <w:rPr>
                <w:lang w:eastAsia="zh-CN"/>
              </w:rPr>
              <w:t>en</w:t>
            </w:r>
            <w:r>
              <w:rPr>
                <w:lang w:eastAsia="zh-CN"/>
              </w:rPr>
              <w:t xml:space="preserve">coded in </w:t>
            </w:r>
            <w:r w:rsidR="00100DEB">
              <w:t>clause</w:t>
            </w:r>
            <w:r>
              <w:t> 5.3.</w:t>
            </w:r>
            <w:r w:rsidR="003734FB">
              <w:t>3</w:t>
            </w:r>
            <w:r w:rsidR="00881B3D">
              <w:t>.</w:t>
            </w:r>
            <w:r>
              <w:t>4</w:t>
            </w:r>
            <w:r>
              <w:rPr>
                <w:lang w:eastAsia="zh-CN"/>
              </w:rPr>
              <w:t>.</w:t>
            </w:r>
          </w:p>
        </w:tc>
      </w:tr>
      <w:tr w:rsidR="00E96704" w14:paraId="4D29AE82" w14:textId="77777777" w:rsidTr="00D75083">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5775617C" w14:textId="77777777" w:rsidR="00E96704" w:rsidRDefault="00E96704" w:rsidP="00D75083">
            <w:pPr>
              <w:pStyle w:val="TAL"/>
            </w:pPr>
            <w:bookmarkStart w:id="317" w:name="MCCQCTEMPBM_00000076"/>
          </w:p>
        </w:tc>
      </w:tr>
      <w:bookmarkEnd w:id="317"/>
    </w:tbl>
    <w:p w14:paraId="5318909C" w14:textId="77777777" w:rsidR="00E96704" w:rsidRPr="00DA29A9" w:rsidRDefault="00E96704" w:rsidP="00E96704">
      <w:pPr>
        <w:rPr>
          <w:lang w:val="en-US"/>
        </w:rPr>
      </w:pPr>
    </w:p>
    <w:p w14:paraId="70709346" w14:textId="77777777" w:rsidR="00E96704" w:rsidRDefault="00E96704" w:rsidP="007C72E1">
      <w:pPr>
        <w:pStyle w:val="Heading4"/>
      </w:pPr>
      <w:bookmarkStart w:id="318" w:name="_Toc20209084"/>
      <w:bookmarkStart w:id="319" w:name="_Toc27581332"/>
      <w:bookmarkStart w:id="320" w:name="_Toc36113483"/>
      <w:bookmarkStart w:id="321" w:name="_Toc45212741"/>
      <w:bookmarkStart w:id="322" w:name="_Toc51931811"/>
      <w:bookmarkStart w:id="323" w:name="_Toc59203970"/>
      <w:bookmarkStart w:id="324" w:name="_Toc106976875"/>
      <w:r w:rsidRPr="000532DA">
        <w:rPr>
          <w:lang w:val="en-US"/>
        </w:rPr>
        <w:t>5.3.</w:t>
      </w:r>
      <w:r w:rsidR="003734FB">
        <w:rPr>
          <w:lang w:val="en-US"/>
        </w:rPr>
        <w:t>3</w:t>
      </w:r>
      <w:r w:rsidR="0094480A">
        <w:rPr>
          <w:lang w:val="en-US"/>
        </w:rPr>
        <w:t>.2</w:t>
      </w:r>
      <w:r w:rsidRPr="000532DA">
        <w:rPr>
          <w:rFonts w:hint="eastAsia"/>
          <w:lang w:val="en-US"/>
        </w:rPr>
        <w:tab/>
      </w:r>
      <w:r w:rsidRPr="00E73FB5">
        <w:t>N3AN node selection information</w:t>
      </w:r>
      <w:bookmarkEnd w:id="318"/>
      <w:bookmarkEnd w:id="319"/>
      <w:bookmarkEnd w:id="320"/>
      <w:bookmarkEnd w:id="321"/>
      <w:bookmarkEnd w:id="322"/>
      <w:bookmarkEnd w:id="323"/>
      <w:bookmarkEnd w:id="324"/>
    </w:p>
    <w:p w14:paraId="29CEE622" w14:textId="77777777" w:rsidR="00E73B3D" w:rsidRDefault="00E96704" w:rsidP="00E96704">
      <w:r>
        <w:rPr>
          <w:rFonts w:hint="eastAsia"/>
          <w:lang w:eastAsia="zh-CN"/>
        </w:rPr>
        <w:t xml:space="preserve">The content of </w:t>
      </w:r>
      <w:r w:rsidRPr="00E73FB5">
        <w:t>N3AN node selection information</w:t>
      </w:r>
      <w:r>
        <w:t xml:space="preserve"> contain</w:t>
      </w:r>
      <w:r w:rsidR="003734FB">
        <w:t>s</w:t>
      </w:r>
      <w:r w:rsidR="000B5885" w:rsidRPr="000B5885">
        <w:t xml:space="preserve"> </w:t>
      </w:r>
      <w:r w:rsidR="000B5885">
        <w:t>a sequence of</w:t>
      </w:r>
      <w:r>
        <w:t xml:space="preserve"> the N3AN node selection information </w:t>
      </w:r>
      <w:r w:rsidR="00E73B3D">
        <w:t xml:space="preserve">entries. Each N3AN node selection information entry contains a PLMN ID and information for the PLMN ID. The </w:t>
      </w:r>
      <w:r w:rsidR="00E73B3D">
        <w:rPr>
          <w:rFonts w:hint="eastAsia"/>
          <w:lang w:eastAsia="zh-CN"/>
        </w:rPr>
        <w:t xml:space="preserve">content of </w:t>
      </w:r>
      <w:r w:rsidR="00E73B3D" w:rsidRPr="00E73FB5">
        <w:t>N3AN node selection information</w:t>
      </w:r>
      <w:r w:rsidR="00E73B3D">
        <w:t xml:space="preserve"> contain</w:t>
      </w:r>
      <w:r w:rsidR="00664575">
        <w:t>s</w:t>
      </w:r>
      <w:r w:rsidR="00E73B3D">
        <w:t xml:space="preserve"> at least an N3AN node selection information entry with information for the HPLMN and an N3AN node selection information entry for </w:t>
      </w:r>
      <w:r w:rsidR="004919AD">
        <w:t>"</w:t>
      </w:r>
      <w:r w:rsidR="00E73B3D">
        <w:t>any</w:t>
      </w:r>
      <w:r w:rsidR="004919AD">
        <w:t>_</w:t>
      </w:r>
      <w:r w:rsidR="00E73B3D">
        <w:t>PLMN</w:t>
      </w:r>
      <w:r w:rsidR="004919AD">
        <w:t>"</w:t>
      </w:r>
      <w:r w:rsidR="00E73B3D">
        <w:t>.</w:t>
      </w:r>
    </w:p>
    <w:p w14:paraId="015F6A04" w14:textId="77777777" w:rsidR="004919AD" w:rsidRDefault="004919AD" w:rsidP="004919AD">
      <w:pPr>
        <w:pStyle w:val="NO"/>
      </w:pPr>
      <w:r>
        <w:t>NOTE:</w:t>
      </w:r>
      <w:r>
        <w:tab/>
        <w:t xml:space="preserve">If </w:t>
      </w:r>
      <w:r w:rsidRPr="00E73FB5">
        <w:t>N3AN node selection information</w:t>
      </w:r>
      <w:r>
        <w:t xml:space="preserve"> does not contain at least:</w:t>
      </w:r>
    </w:p>
    <w:p w14:paraId="4472CFC1" w14:textId="77777777" w:rsidR="004919AD" w:rsidRDefault="004919AD" w:rsidP="004919AD">
      <w:pPr>
        <w:pStyle w:val="NO"/>
      </w:pPr>
      <w:r>
        <w:tab/>
        <w:t>-</w:t>
      </w:r>
      <w:r>
        <w:tab/>
        <w:t>an N3AN node selection information entry with information for the HPLMN; and</w:t>
      </w:r>
    </w:p>
    <w:p w14:paraId="0398F0B7" w14:textId="77777777" w:rsidR="004919AD" w:rsidRDefault="004919AD" w:rsidP="004919AD">
      <w:pPr>
        <w:pStyle w:val="NO"/>
      </w:pPr>
      <w:r>
        <w:tab/>
        <w:t>-</w:t>
      </w:r>
      <w:r>
        <w:tab/>
        <w:t xml:space="preserve">an N3AN node selection information entry for </w:t>
      </w:r>
      <w:r>
        <w:rPr>
          <w:lang w:eastAsia="zh-CN"/>
        </w:rPr>
        <w:t>"</w:t>
      </w:r>
      <w:r>
        <w:t>any_PLMN</w:t>
      </w:r>
      <w:r>
        <w:rPr>
          <w:lang w:eastAsia="zh-CN"/>
        </w:rPr>
        <w:t>";</w:t>
      </w:r>
    </w:p>
    <w:p w14:paraId="1D575401" w14:textId="77777777" w:rsidR="004919AD" w:rsidRDefault="004919AD" w:rsidP="004919AD">
      <w:pPr>
        <w:pStyle w:val="NO"/>
      </w:pPr>
      <w:r>
        <w:tab/>
        <w:t xml:space="preserve">the </w:t>
      </w:r>
      <w:r w:rsidRPr="00E73FB5">
        <w:t>N3AN node selection information</w:t>
      </w:r>
      <w:r>
        <w:t xml:space="preserve"> is handled as a syntactically incorrect IE according to 3GPP TS 24.501 [11].</w:t>
      </w:r>
    </w:p>
    <w:p w14:paraId="3A3E74B1" w14:textId="77777777" w:rsidR="00E96704" w:rsidRDefault="00E96704" w:rsidP="00E96704">
      <w:r>
        <w:t xml:space="preserve">The content is </w:t>
      </w:r>
      <w:r w:rsidR="003734FB">
        <w:t>en</w:t>
      </w:r>
      <w:r>
        <w:t>coded according to f</w:t>
      </w:r>
      <w:r w:rsidRPr="00BD0557">
        <w:t>igure </w:t>
      </w:r>
      <w:r>
        <w:t>5.3.</w:t>
      </w:r>
      <w:r w:rsidR="003734FB">
        <w:t>3</w:t>
      </w:r>
      <w:r w:rsidR="00950D18">
        <w:t>.2</w:t>
      </w:r>
      <w:r>
        <w:t>.1</w:t>
      </w:r>
      <w:r w:rsidR="00E73B3D">
        <w:t>, f</w:t>
      </w:r>
      <w:r w:rsidR="00E73B3D" w:rsidRPr="00BD0557">
        <w:t>igure </w:t>
      </w:r>
      <w:r w:rsidR="00E73B3D">
        <w:t>5.3.</w:t>
      </w:r>
      <w:r w:rsidR="003734FB">
        <w:t>3</w:t>
      </w:r>
      <w:r w:rsidR="00E73B3D">
        <w:t>.2.2</w:t>
      </w:r>
      <w:r>
        <w:t xml:space="preserve"> and table 5.3.</w:t>
      </w:r>
      <w:r w:rsidR="003734FB">
        <w:t>3</w:t>
      </w:r>
      <w:r>
        <w:t>.</w:t>
      </w:r>
      <w:r w:rsidR="00950D18">
        <w:t>2.</w:t>
      </w:r>
      <w:r>
        <w:t>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25">
          <w:tblGrid>
            <w:gridCol w:w="708"/>
            <w:gridCol w:w="709"/>
            <w:gridCol w:w="709"/>
            <w:gridCol w:w="709"/>
            <w:gridCol w:w="709"/>
            <w:gridCol w:w="709"/>
            <w:gridCol w:w="709"/>
            <w:gridCol w:w="709"/>
            <w:gridCol w:w="1134"/>
          </w:tblGrid>
        </w:tblGridChange>
      </w:tblGrid>
      <w:tr w:rsidR="00C670FC" w:rsidRPr="00BF342D" w14:paraId="16C0BF44" w14:textId="77777777" w:rsidTr="00637ED0">
        <w:trPr>
          <w:cantSplit/>
          <w:jc w:val="center"/>
        </w:trPr>
        <w:tc>
          <w:tcPr>
            <w:tcW w:w="708" w:type="dxa"/>
          </w:tcPr>
          <w:p w14:paraId="090F8B56" w14:textId="77777777" w:rsidR="00C670FC" w:rsidRPr="00BF342D" w:rsidRDefault="00C670FC" w:rsidP="00637ED0">
            <w:pPr>
              <w:pStyle w:val="TAC"/>
            </w:pPr>
            <w:bookmarkStart w:id="326" w:name="MCCQCTEMPBM_00000102"/>
            <w:r w:rsidRPr="00BF342D">
              <w:lastRenderedPageBreak/>
              <w:t>8</w:t>
            </w:r>
          </w:p>
        </w:tc>
        <w:tc>
          <w:tcPr>
            <w:tcW w:w="709" w:type="dxa"/>
          </w:tcPr>
          <w:p w14:paraId="34611E56" w14:textId="77777777" w:rsidR="00C670FC" w:rsidRPr="00BF342D" w:rsidRDefault="00C670FC" w:rsidP="00637ED0">
            <w:pPr>
              <w:pStyle w:val="TAC"/>
            </w:pPr>
            <w:r w:rsidRPr="00BF342D">
              <w:t>7</w:t>
            </w:r>
          </w:p>
        </w:tc>
        <w:tc>
          <w:tcPr>
            <w:tcW w:w="709" w:type="dxa"/>
          </w:tcPr>
          <w:p w14:paraId="0CD596A6" w14:textId="77777777" w:rsidR="00C670FC" w:rsidRPr="00BF342D" w:rsidRDefault="00C670FC" w:rsidP="00637ED0">
            <w:pPr>
              <w:pStyle w:val="TAC"/>
            </w:pPr>
            <w:r w:rsidRPr="00BF342D">
              <w:t>6</w:t>
            </w:r>
          </w:p>
        </w:tc>
        <w:tc>
          <w:tcPr>
            <w:tcW w:w="709" w:type="dxa"/>
          </w:tcPr>
          <w:p w14:paraId="790103C4" w14:textId="77777777" w:rsidR="00C670FC" w:rsidRPr="00BF342D" w:rsidRDefault="00C670FC" w:rsidP="00637ED0">
            <w:pPr>
              <w:pStyle w:val="TAC"/>
            </w:pPr>
            <w:r w:rsidRPr="00BF342D">
              <w:t>5</w:t>
            </w:r>
          </w:p>
        </w:tc>
        <w:tc>
          <w:tcPr>
            <w:tcW w:w="709" w:type="dxa"/>
          </w:tcPr>
          <w:p w14:paraId="36FA6F83" w14:textId="77777777" w:rsidR="00C670FC" w:rsidRPr="00BF342D" w:rsidRDefault="00C670FC" w:rsidP="00637ED0">
            <w:pPr>
              <w:pStyle w:val="TAC"/>
            </w:pPr>
            <w:r w:rsidRPr="00BF342D">
              <w:t>4</w:t>
            </w:r>
          </w:p>
        </w:tc>
        <w:tc>
          <w:tcPr>
            <w:tcW w:w="709" w:type="dxa"/>
          </w:tcPr>
          <w:p w14:paraId="4094D16D" w14:textId="77777777" w:rsidR="00C670FC" w:rsidRPr="00BF342D" w:rsidRDefault="00C670FC" w:rsidP="00637ED0">
            <w:pPr>
              <w:pStyle w:val="TAC"/>
            </w:pPr>
            <w:r w:rsidRPr="00BF342D">
              <w:t>3</w:t>
            </w:r>
          </w:p>
        </w:tc>
        <w:tc>
          <w:tcPr>
            <w:tcW w:w="709" w:type="dxa"/>
          </w:tcPr>
          <w:p w14:paraId="28331E76" w14:textId="77777777" w:rsidR="00C670FC" w:rsidRPr="00BF342D" w:rsidRDefault="00C670FC" w:rsidP="00637ED0">
            <w:pPr>
              <w:pStyle w:val="TAC"/>
            </w:pPr>
            <w:r w:rsidRPr="00BF342D">
              <w:t>2</w:t>
            </w:r>
          </w:p>
        </w:tc>
        <w:tc>
          <w:tcPr>
            <w:tcW w:w="709" w:type="dxa"/>
          </w:tcPr>
          <w:p w14:paraId="4C2462DE" w14:textId="77777777" w:rsidR="00C670FC" w:rsidRPr="00BF342D" w:rsidRDefault="00C670FC" w:rsidP="00637ED0">
            <w:pPr>
              <w:pStyle w:val="TAC"/>
            </w:pPr>
            <w:r w:rsidRPr="00BF342D">
              <w:t>1</w:t>
            </w:r>
          </w:p>
        </w:tc>
        <w:tc>
          <w:tcPr>
            <w:tcW w:w="1134" w:type="dxa"/>
          </w:tcPr>
          <w:p w14:paraId="2AF1BBDC" w14:textId="77777777" w:rsidR="00C670FC" w:rsidRPr="00BF342D" w:rsidRDefault="00C670FC" w:rsidP="00637ED0">
            <w:pPr>
              <w:pStyle w:val="TAL"/>
            </w:pPr>
          </w:p>
        </w:tc>
      </w:tr>
      <w:tr w:rsidR="00C670FC" w:rsidRPr="00BF342D" w14:paraId="7E922F62" w14:textId="77777777" w:rsidTr="00637ED0">
        <w:trPr>
          <w:jc w:val="center"/>
        </w:trPr>
        <w:tc>
          <w:tcPr>
            <w:tcW w:w="5671" w:type="dxa"/>
            <w:gridSpan w:val="8"/>
            <w:vMerge w:val="restart"/>
            <w:tcBorders>
              <w:top w:val="single" w:sz="6" w:space="0" w:color="auto"/>
              <w:left w:val="single" w:sz="6" w:space="0" w:color="auto"/>
              <w:right w:val="single" w:sz="6" w:space="0" w:color="auto"/>
            </w:tcBorders>
          </w:tcPr>
          <w:p w14:paraId="7B764D18" w14:textId="77777777" w:rsidR="00C670FC" w:rsidRDefault="00C670FC" w:rsidP="00637ED0">
            <w:pPr>
              <w:pStyle w:val="TAC"/>
              <w:rPr>
                <w:lang w:eastAsia="zh-CN"/>
              </w:rPr>
            </w:pPr>
          </w:p>
          <w:p w14:paraId="0478972C" w14:textId="77777777" w:rsidR="00C670FC" w:rsidRPr="00BF342D" w:rsidRDefault="00C670FC" w:rsidP="00637ED0">
            <w:pPr>
              <w:pStyle w:val="TAC"/>
            </w:pPr>
            <w:r w:rsidRPr="00E73FB5">
              <w:t>N3AN node selection information</w:t>
            </w:r>
            <w:r>
              <w:t xml:space="preserve"> entry</w:t>
            </w:r>
            <w:r>
              <w:rPr>
                <w:rFonts w:hint="eastAsia"/>
                <w:lang w:eastAsia="zh-CN"/>
              </w:rPr>
              <w:t xml:space="preserve"> 1</w:t>
            </w:r>
          </w:p>
        </w:tc>
        <w:tc>
          <w:tcPr>
            <w:tcW w:w="1134" w:type="dxa"/>
          </w:tcPr>
          <w:p w14:paraId="214C136E" w14:textId="77777777" w:rsidR="00C670FC" w:rsidRPr="00BF342D" w:rsidRDefault="00C670FC" w:rsidP="00637ED0">
            <w:pPr>
              <w:pStyle w:val="TAL"/>
            </w:pPr>
            <w:r w:rsidRPr="00BF342D">
              <w:t xml:space="preserve">octet </w:t>
            </w:r>
            <w:r>
              <w:t>x+5</w:t>
            </w:r>
          </w:p>
        </w:tc>
      </w:tr>
      <w:tr w:rsidR="00C670FC" w:rsidRPr="00BF342D" w14:paraId="501E400D" w14:textId="77777777" w:rsidTr="00637ED0">
        <w:trPr>
          <w:jc w:val="center"/>
        </w:trPr>
        <w:tc>
          <w:tcPr>
            <w:tcW w:w="5671" w:type="dxa"/>
            <w:gridSpan w:val="8"/>
            <w:vMerge/>
            <w:tcBorders>
              <w:left w:val="single" w:sz="6" w:space="0" w:color="auto"/>
              <w:bottom w:val="single" w:sz="4" w:space="0" w:color="auto"/>
              <w:right w:val="single" w:sz="6" w:space="0" w:color="auto"/>
            </w:tcBorders>
          </w:tcPr>
          <w:p w14:paraId="4930CD4B" w14:textId="77777777" w:rsidR="00C670FC" w:rsidRPr="00BF342D" w:rsidRDefault="00C670FC" w:rsidP="00637ED0">
            <w:pPr>
              <w:pStyle w:val="TAC"/>
              <w:rPr>
                <w:rFonts w:hint="eastAsia"/>
                <w:lang w:eastAsia="zh-CN"/>
              </w:rPr>
            </w:pPr>
          </w:p>
        </w:tc>
        <w:tc>
          <w:tcPr>
            <w:tcW w:w="1134" w:type="dxa"/>
          </w:tcPr>
          <w:p w14:paraId="70409879" w14:textId="77777777" w:rsidR="00C670FC" w:rsidRPr="00BF342D" w:rsidRDefault="00C670FC" w:rsidP="00637ED0">
            <w:pPr>
              <w:pStyle w:val="TAL"/>
            </w:pPr>
          </w:p>
          <w:p w14:paraId="79265F2D" w14:textId="77777777" w:rsidR="00C670FC" w:rsidRPr="00BF342D" w:rsidRDefault="00C670FC" w:rsidP="00637ED0">
            <w:pPr>
              <w:pStyle w:val="TAL"/>
            </w:pPr>
            <w:r w:rsidRPr="00BF342D">
              <w:t xml:space="preserve">octet </w:t>
            </w:r>
            <w:r>
              <w:t>y</w:t>
            </w:r>
          </w:p>
        </w:tc>
      </w:tr>
      <w:tr w:rsidR="00C670FC" w:rsidRPr="00BF342D" w14:paraId="29123ED6"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38C128F" w14:textId="77777777" w:rsidR="00C670FC" w:rsidRPr="00BF342D" w:rsidRDefault="00C670FC" w:rsidP="00637ED0">
            <w:pPr>
              <w:pStyle w:val="TAC"/>
            </w:pPr>
          </w:p>
          <w:p w14:paraId="1FB0B7A4" w14:textId="77777777" w:rsidR="00C670FC" w:rsidRPr="00BF342D" w:rsidRDefault="00C670FC" w:rsidP="00637ED0">
            <w:pPr>
              <w:pStyle w:val="TAC"/>
            </w:pPr>
            <w:r w:rsidRPr="00E73FB5">
              <w:t>N3AN node selection information</w:t>
            </w:r>
            <w:r>
              <w:t xml:space="preserve"> entry</w:t>
            </w:r>
            <w:r>
              <w:rPr>
                <w:rFonts w:hint="eastAsia"/>
                <w:lang w:eastAsia="zh-CN"/>
              </w:rPr>
              <w:t xml:space="preserve"> 2</w:t>
            </w:r>
          </w:p>
        </w:tc>
        <w:tc>
          <w:tcPr>
            <w:tcW w:w="1134" w:type="dxa"/>
            <w:tcBorders>
              <w:left w:val="single" w:sz="4" w:space="0" w:color="auto"/>
            </w:tcBorders>
          </w:tcPr>
          <w:p w14:paraId="5981D130" w14:textId="77777777" w:rsidR="00C670FC" w:rsidRPr="00BF342D" w:rsidRDefault="00C670FC" w:rsidP="00637ED0">
            <w:pPr>
              <w:pStyle w:val="TAL"/>
            </w:pPr>
            <w:r w:rsidRPr="00BF342D">
              <w:t xml:space="preserve">octet </w:t>
            </w:r>
            <w:r>
              <w:t>y+1</w:t>
            </w:r>
          </w:p>
          <w:p w14:paraId="64430AA2" w14:textId="77777777" w:rsidR="00C670FC" w:rsidRPr="00BF342D" w:rsidRDefault="00C670FC" w:rsidP="00637ED0">
            <w:pPr>
              <w:pStyle w:val="TAL"/>
            </w:pPr>
          </w:p>
          <w:p w14:paraId="7AFBCDC7" w14:textId="77777777" w:rsidR="00C670FC" w:rsidRPr="00BF342D" w:rsidRDefault="00C670FC" w:rsidP="00637ED0">
            <w:pPr>
              <w:pStyle w:val="TAL"/>
            </w:pPr>
            <w:r w:rsidRPr="00BF342D">
              <w:t xml:space="preserve">octet </w:t>
            </w:r>
            <w:r w:rsidR="00AB2024">
              <w:t>t</w:t>
            </w:r>
          </w:p>
        </w:tc>
      </w:tr>
      <w:tr w:rsidR="00C670FC" w:rsidRPr="00BF342D" w14:paraId="4B5CCE98"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C014ED1" w14:textId="77777777" w:rsidR="00C670FC" w:rsidRPr="00BF342D" w:rsidRDefault="00C670FC" w:rsidP="00637ED0">
            <w:pPr>
              <w:pStyle w:val="TAC"/>
              <w:rPr>
                <w:rFonts w:hint="eastAsia"/>
                <w:lang w:eastAsia="zh-CN"/>
              </w:rPr>
            </w:pPr>
            <w:r>
              <w:rPr>
                <w:lang w:eastAsia="zh-CN"/>
              </w:rPr>
              <w:br/>
              <w:t>…</w:t>
            </w:r>
            <w:r>
              <w:rPr>
                <w:lang w:eastAsia="zh-CN"/>
              </w:rPr>
              <w:br/>
            </w:r>
          </w:p>
        </w:tc>
        <w:tc>
          <w:tcPr>
            <w:tcW w:w="1134" w:type="dxa"/>
            <w:tcBorders>
              <w:left w:val="single" w:sz="4" w:space="0" w:color="auto"/>
            </w:tcBorders>
          </w:tcPr>
          <w:p w14:paraId="19396ED0" w14:textId="77777777" w:rsidR="00C670FC" w:rsidRPr="00BF342D" w:rsidRDefault="00C670FC" w:rsidP="00637ED0">
            <w:pPr>
              <w:pStyle w:val="TAL"/>
            </w:pPr>
          </w:p>
        </w:tc>
      </w:tr>
      <w:tr w:rsidR="00C670FC" w:rsidRPr="00BF342D" w14:paraId="1607A5D8"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26E7D6D" w14:textId="77777777" w:rsidR="00C670FC" w:rsidRDefault="00C670FC" w:rsidP="00637ED0">
            <w:pPr>
              <w:pStyle w:val="TAC"/>
              <w:rPr>
                <w:lang w:eastAsia="zh-CN"/>
              </w:rPr>
            </w:pPr>
          </w:p>
          <w:p w14:paraId="23CEA121" w14:textId="77777777" w:rsidR="00C670FC" w:rsidRDefault="00C670FC" w:rsidP="00637ED0">
            <w:pPr>
              <w:pStyle w:val="TAC"/>
              <w:rPr>
                <w:lang w:eastAsia="zh-CN"/>
              </w:rPr>
            </w:pPr>
            <w:r w:rsidRPr="00E73FB5">
              <w:t>N3AN node selection information</w:t>
            </w:r>
            <w:r>
              <w:t xml:space="preserve"> entry</w:t>
            </w:r>
            <w:r>
              <w:rPr>
                <w:rFonts w:hint="eastAsia"/>
                <w:lang w:eastAsia="zh-CN"/>
              </w:rPr>
              <w:t xml:space="preserve"> n</w:t>
            </w:r>
          </w:p>
          <w:p w14:paraId="4908435B" w14:textId="77777777" w:rsidR="00C670FC" w:rsidRPr="0027002B" w:rsidRDefault="00C670FC" w:rsidP="00637ED0">
            <w:pPr>
              <w:pStyle w:val="TAC"/>
              <w:rPr>
                <w:rFonts w:hint="eastAsia"/>
                <w:lang w:eastAsia="zh-CN"/>
              </w:rPr>
            </w:pPr>
          </w:p>
        </w:tc>
        <w:tc>
          <w:tcPr>
            <w:tcW w:w="1134" w:type="dxa"/>
            <w:tcBorders>
              <w:left w:val="single" w:sz="4" w:space="0" w:color="auto"/>
            </w:tcBorders>
          </w:tcPr>
          <w:p w14:paraId="5D0CE820" w14:textId="77777777" w:rsidR="00C670FC" w:rsidRDefault="00C670FC" w:rsidP="00637ED0">
            <w:pPr>
              <w:pStyle w:val="TAL"/>
              <w:rPr>
                <w:lang w:eastAsia="zh-CN"/>
              </w:rPr>
            </w:pPr>
            <w:r w:rsidRPr="00BF342D">
              <w:t xml:space="preserve">octet </w:t>
            </w:r>
            <w:r>
              <w:t>u</w:t>
            </w:r>
          </w:p>
          <w:p w14:paraId="53320D4F" w14:textId="77777777" w:rsidR="00C670FC" w:rsidRDefault="00C670FC" w:rsidP="00637ED0">
            <w:pPr>
              <w:pStyle w:val="TAL"/>
              <w:rPr>
                <w:lang w:eastAsia="zh-CN"/>
              </w:rPr>
            </w:pPr>
          </w:p>
          <w:p w14:paraId="423568F0" w14:textId="77777777" w:rsidR="00C670FC" w:rsidRPr="00BF342D" w:rsidRDefault="00C670FC" w:rsidP="00637ED0">
            <w:pPr>
              <w:pStyle w:val="TAL"/>
              <w:rPr>
                <w:rFonts w:hint="eastAsia"/>
                <w:lang w:eastAsia="zh-CN"/>
              </w:rPr>
            </w:pPr>
            <w:r>
              <w:rPr>
                <w:rFonts w:hint="eastAsia"/>
                <w:lang w:eastAsia="zh-CN"/>
              </w:rPr>
              <w:t xml:space="preserve">octet </w:t>
            </w:r>
            <w:r w:rsidR="00AB2024">
              <w:rPr>
                <w:lang w:eastAsia="zh-CN"/>
              </w:rPr>
              <w:t>v</w:t>
            </w:r>
          </w:p>
        </w:tc>
      </w:tr>
    </w:tbl>
    <w:bookmarkEnd w:id="326"/>
    <w:p w14:paraId="3E71FD1A" w14:textId="77777777" w:rsidR="00C670FC" w:rsidRPr="0027002B" w:rsidRDefault="00C670FC" w:rsidP="00514AD2">
      <w:pPr>
        <w:pStyle w:val="TF"/>
        <w:rPr>
          <w:rFonts w:hint="eastAsia"/>
        </w:rPr>
      </w:pPr>
      <w:r w:rsidRPr="00BD0557">
        <w:t>Figure </w:t>
      </w:r>
      <w:r>
        <w:t>5.3.</w:t>
      </w:r>
      <w:r w:rsidR="003734FB">
        <w:t>3</w:t>
      </w:r>
      <w:r>
        <w:t>.2.1</w:t>
      </w:r>
      <w:r w:rsidRPr="00BD0557">
        <w:t xml:space="preserve">: </w:t>
      </w:r>
      <w:r>
        <w:t xml:space="preserve">Content of </w:t>
      </w:r>
      <w:r w:rsidRPr="00E73FB5">
        <w:t>N3AN node selection information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23"/>
        <w:gridCol w:w="686"/>
        <w:gridCol w:w="20"/>
        <w:gridCol w:w="689"/>
        <w:gridCol w:w="709"/>
        <w:gridCol w:w="709"/>
        <w:gridCol w:w="709"/>
        <w:gridCol w:w="711"/>
        <w:gridCol w:w="1134"/>
      </w:tblGrid>
      <w:tr w:rsidR="00E96704" w:rsidRPr="00BF342D" w14:paraId="7E3D179D" w14:textId="77777777" w:rsidTr="00D75083">
        <w:trPr>
          <w:cantSplit/>
          <w:jc w:val="center"/>
        </w:trPr>
        <w:tc>
          <w:tcPr>
            <w:tcW w:w="708" w:type="dxa"/>
          </w:tcPr>
          <w:p w14:paraId="360799AD" w14:textId="77777777" w:rsidR="00E96704" w:rsidRPr="00BF342D" w:rsidRDefault="00E96704" w:rsidP="00D75083">
            <w:pPr>
              <w:pStyle w:val="TAC"/>
            </w:pPr>
            <w:r w:rsidRPr="00BF342D">
              <w:t>8</w:t>
            </w:r>
          </w:p>
        </w:tc>
        <w:tc>
          <w:tcPr>
            <w:tcW w:w="709" w:type="dxa"/>
          </w:tcPr>
          <w:p w14:paraId="5C9F4369" w14:textId="77777777" w:rsidR="00E96704" w:rsidRPr="00BF342D" w:rsidRDefault="00E96704" w:rsidP="00D75083">
            <w:pPr>
              <w:pStyle w:val="TAC"/>
            </w:pPr>
            <w:r w:rsidRPr="00BF342D">
              <w:t>7</w:t>
            </w:r>
          </w:p>
        </w:tc>
        <w:tc>
          <w:tcPr>
            <w:tcW w:w="709" w:type="dxa"/>
            <w:gridSpan w:val="2"/>
          </w:tcPr>
          <w:p w14:paraId="64E9EA82" w14:textId="77777777" w:rsidR="00E96704" w:rsidRPr="00BF342D" w:rsidRDefault="00E96704" w:rsidP="00D75083">
            <w:pPr>
              <w:pStyle w:val="TAC"/>
            </w:pPr>
            <w:r w:rsidRPr="00BF342D">
              <w:t>6</w:t>
            </w:r>
          </w:p>
        </w:tc>
        <w:tc>
          <w:tcPr>
            <w:tcW w:w="709" w:type="dxa"/>
            <w:gridSpan w:val="2"/>
          </w:tcPr>
          <w:p w14:paraId="7CD6757C" w14:textId="77777777" w:rsidR="00E96704" w:rsidRPr="00BF342D" w:rsidRDefault="00E96704" w:rsidP="00D75083">
            <w:pPr>
              <w:pStyle w:val="TAC"/>
            </w:pPr>
            <w:r w:rsidRPr="00BF342D">
              <w:t>5</w:t>
            </w:r>
          </w:p>
        </w:tc>
        <w:tc>
          <w:tcPr>
            <w:tcW w:w="709" w:type="dxa"/>
          </w:tcPr>
          <w:p w14:paraId="4A660457" w14:textId="77777777" w:rsidR="00E96704" w:rsidRPr="00BF342D" w:rsidRDefault="00E96704" w:rsidP="00D75083">
            <w:pPr>
              <w:pStyle w:val="TAC"/>
            </w:pPr>
            <w:r w:rsidRPr="00BF342D">
              <w:t>4</w:t>
            </w:r>
          </w:p>
        </w:tc>
        <w:tc>
          <w:tcPr>
            <w:tcW w:w="709" w:type="dxa"/>
          </w:tcPr>
          <w:p w14:paraId="46C165D5" w14:textId="77777777" w:rsidR="00E96704" w:rsidRPr="00BF342D" w:rsidRDefault="00E96704" w:rsidP="00D75083">
            <w:pPr>
              <w:pStyle w:val="TAC"/>
            </w:pPr>
            <w:r w:rsidRPr="00BF342D">
              <w:t>3</w:t>
            </w:r>
          </w:p>
        </w:tc>
        <w:tc>
          <w:tcPr>
            <w:tcW w:w="709" w:type="dxa"/>
          </w:tcPr>
          <w:p w14:paraId="046C6942" w14:textId="77777777" w:rsidR="00E96704" w:rsidRPr="00BF342D" w:rsidRDefault="00E96704" w:rsidP="00D75083">
            <w:pPr>
              <w:pStyle w:val="TAC"/>
            </w:pPr>
            <w:r w:rsidRPr="00BF342D">
              <w:t>2</w:t>
            </w:r>
          </w:p>
        </w:tc>
        <w:tc>
          <w:tcPr>
            <w:tcW w:w="711" w:type="dxa"/>
          </w:tcPr>
          <w:p w14:paraId="4E0ECA63" w14:textId="77777777" w:rsidR="00E96704" w:rsidRPr="00BF342D" w:rsidRDefault="00E96704" w:rsidP="00D75083">
            <w:pPr>
              <w:pStyle w:val="TAC"/>
            </w:pPr>
            <w:r w:rsidRPr="00BF342D">
              <w:t>1</w:t>
            </w:r>
          </w:p>
        </w:tc>
        <w:tc>
          <w:tcPr>
            <w:tcW w:w="1134" w:type="dxa"/>
          </w:tcPr>
          <w:p w14:paraId="287727C2" w14:textId="77777777" w:rsidR="00E96704" w:rsidRPr="00BF342D" w:rsidRDefault="00E96704" w:rsidP="00D75083">
            <w:pPr>
              <w:pStyle w:val="TAL"/>
            </w:pPr>
          </w:p>
        </w:tc>
      </w:tr>
      <w:tr w:rsidR="00CA0B32" w:rsidRPr="00BF342D" w14:paraId="188FF8BD" w14:textId="77777777" w:rsidTr="00637ED0">
        <w:trPr>
          <w:jc w:val="center"/>
        </w:trPr>
        <w:tc>
          <w:tcPr>
            <w:tcW w:w="5673" w:type="dxa"/>
            <w:gridSpan w:val="10"/>
            <w:tcBorders>
              <w:top w:val="single" w:sz="6" w:space="0" w:color="auto"/>
              <w:left w:val="single" w:sz="6" w:space="0" w:color="auto"/>
              <w:bottom w:val="single" w:sz="6" w:space="0" w:color="auto"/>
              <w:right w:val="single" w:sz="6" w:space="0" w:color="auto"/>
            </w:tcBorders>
          </w:tcPr>
          <w:p w14:paraId="08BFCF96" w14:textId="77777777" w:rsidR="00CA0B32" w:rsidRPr="00BF342D" w:rsidRDefault="00CA0B32" w:rsidP="00D75083">
            <w:pPr>
              <w:pStyle w:val="TAC"/>
            </w:pPr>
            <w:r w:rsidRPr="00CA0B32">
              <w:t>Length of N3AN node selection information entry</w:t>
            </w:r>
          </w:p>
        </w:tc>
        <w:tc>
          <w:tcPr>
            <w:tcW w:w="1134" w:type="dxa"/>
          </w:tcPr>
          <w:p w14:paraId="418B502F" w14:textId="77777777" w:rsidR="00CA0B32" w:rsidRPr="00BF342D" w:rsidRDefault="00CA0B32" w:rsidP="00D75083">
            <w:pPr>
              <w:pStyle w:val="TAL"/>
            </w:pPr>
            <w:r w:rsidRPr="00BF342D">
              <w:t xml:space="preserve">octet </w:t>
            </w:r>
            <w:r>
              <w:t>x+5</w:t>
            </w:r>
          </w:p>
        </w:tc>
      </w:tr>
      <w:tr w:rsidR="00CA0B32" w:rsidRPr="00BF342D" w14:paraId="6DB04F8E"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66462015" w14:textId="77777777" w:rsidR="00CA0B32" w:rsidRPr="00BF342D" w:rsidRDefault="00CA0B32" w:rsidP="00CA0B32">
            <w:pPr>
              <w:pStyle w:val="TAC"/>
            </w:pPr>
            <w:r w:rsidRPr="005F7EB0">
              <w:t>MCC digit 2</w:t>
            </w:r>
          </w:p>
        </w:tc>
        <w:tc>
          <w:tcPr>
            <w:tcW w:w="2838" w:type="dxa"/>
            <w:gridSpan w:val="4"/>
            <w:tcBorders>
              <w:top w:val="single" w:sz="6" w:space="0" w:color="auto"/>
              <w:left w:val="single" w:sz="4" w:space="0" w:color="auto"/>
              <w:bottom w:val="single" w:sz="6" w:space="0" w:color="auto"/>
              <w:right w:val="single" w:sz="6" w:space="0" w:color="auto"/>
            </w:tcBorders>
          </w:tcPr>
          <w:p w14:paraId="2B49B307" w14:textId="77777777" w:rsidR="00CA0B32" w:rsidRPr="00BF342D" w:rsidRDefault="00CA0B32" w:rsidP="00CA0B32">
            <w:pPr>
              <w:pStyle w:val="TAC"/>
            </w:pPr>
            <w:r w:rsidRPr="005F7EB0">
              <w:t>MCC digit 1</w:t>
            </w:r>
          </w:p>
        </w:tc>
        <w:tc>
          <w:tcPr>
            <w:tcW w:w="1134" w:type="dxa"/>
          </w:tcPr>
          <w:p w14:paraId="4565CE83" w14:textId="77777777" w:rsidR="00CA0B32" w:rsidRPr="00BF342D" w:rsidRDefault="00CA0B32" w:rsidP="00CD2BE1">
            <w:pPr>
              <w:pStyle w:val="TAL"/>
            </w:pPr>
            <w:r w:rsidRPr="00BF342D">
              <w:t xml:space="preserve">octet </w:t>
            </w:r>
            <w:r>
              <w:t>x+</w:t>
            </w:r>
            <w:r w:rsidR="00EB7A1E">
              <w:t>6</w:t>
            </w:r>
          </w:p>
        </w:tc>
      </w:tr>
      <w:tr w:rsidR="00CA0B32" w:rsidRPr="00BF342D" w14:paraId="1B5B6D2C"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1FE8DDDE" w14:textId="77777777" w:rsidR="00CA0B32" w:rsidRDefault="00CA0B32" w:rsidP="00CA0B32">
            <w:pPr>
              <w:pStyle w:val="TAC"/>
            </w:pPr>
            <w:r w:rsidRPr="005F7EB0">
              <w:t>MNC digit 3</w:t>
            </w:r>
          </w:p>
        </w:tc>
        <w:tc>
          <w:tcPr>
            <w:tcW w:w="2838" w:type="dxa"/>
            <w:gridSpan w:val="4"/>
            <w:tcBorders>
              <w:top w:val="single" w:sz="6" w:space="0" w:color="auto"/>
              <w:left w:val="single" w:sz="4" w:space="0" w:color="auto"/>
              <w:bottom w:val="single" w:sz="6" w:space="0" w:color="auto"/>
              <w:right w:val="single" w:sz="6" w:space="0" w:color="auto"/>
            </w:tcBorders>
          </w:tcPr>
          <w:p w14:paraId="43945B0D" w14:textId="77777777" w:rsidR="00CA0B32" w:rsidRDefault="00CA0B32" w:rsidP="00CA0B32">
            <w:pPr>
              <w:pStyle w:val="TAC"/>
            </w:pPr>
            <w:r w:rsidRPr="005F7EB0">
              <w:t>MCC digit 3</w:t>
            </w:r>
          </w:p>
        </w:tc>
        <w:tc>
          <w:tcPr>
            <w:tcW w:w="1134" w:type="dxa"/>
          </w:tcPr>
          <w:p w14:paraId="2D75CD8D" w14:textId="77777777" w:rsidR="00CA0B32" w:rsidRPr="00BF342D" w:rsidRDefault="00CA0B32" w:rsidP="00CD2BE1">
            <w:pPr>
              <w:pStyle w:val="TAC"/>
              <w:jc w:val="left"/>
              <w:rPr>
                <w:rFonts w:hint="eastAsia"/>
                <w:lang w:eastAsia="zh-CN"/>
              </w:rPr>
            </w:pPr>
            <w:r>
              <w:rPr>
                <w:lang w:eastAsia="zh-CN"/>
              </w:rPr>
              <w:t>octet</w:t>
            </w:r>
            <w:r>
              <w:rPr>
                <w:rFonts w:hint="eastAsia"/>
                <w:lang w:eastAsia="zh-CN"/>
              </w:rPr>
              <w:t xml:space="preserve"> </w:t>
            </w:r>
            <w:r>
              <w:rPr>
                <w:lang w:eastAsia="zh-CN"/>
              </w:rPr>
              <w:t>x+</w:t>
            </w:r>
            <w:r w:rsidR="00EB7A1E">
              <w:rPr>
                <w:lang w:eastAsia="zh-CN"/>
              </w:rPr>
              <w:t>7</w:t>
            </w:r>
          </w:p>
        </w:tc>
      </w:tr>
      <w:tr w:rsidR="00CA0B32" w:rsidRPr="00BF342D" w14:paraId="69E319CF"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1D77E762" w14:textId="77777777" w:rsidR="00CA0B32" w:rsidRDefault="00CA0B32" w:rsidP="00CA0B32">
            <w:pPr>
              <w:pStyle w:val="TAC"/>
            </w:pPr>
            <w:r w:rsidRPr="005F7EB0">
              <w:t>MNC digit 2</w:t>
            </w:r>
          </w:p>
        </w:tc>
        <w:tc>
          <w:tcPr>
            <w:tcW w:w="2838" w:type="dxa"/>
            <w:gridSpan w:val="4"/>
            <w:tcBorders>
              <w:top w:val="single" w:sz="6" w:space="0" w:color="auto"/>
              <w:left w:val="single" w:sz="4" w:space="0" w:color="auto"/>
              <w:bottom w:val="single" w:sz="6" w:space="0" w:color="auto"/>
              <w:right w:val="single" w:sz="6" w:space="0" w:color="auto"/>
            </w:tcBorders>
          </w:tcPr>
          <w:p w14:paraId="1BF46F7F" w14:textId="77777777" w:rsidR="00CA0B32" w:rsidRDefault="00CA0B32" w:rsidP="00CA0B32">
            <w:pPr>
              <w:pStyle w:val="TAC"/>
            </w:pPr>
            <w:r w:rsidRPr="005F7EB0">
              <w:t>MNC digit 1</w:t>
            </w:r>
          </w:p>
        </w:tc>
        <w:tc>
          <w:tcPr>
            <w:tcW w:w="1134" w:type="dxa"/>
          </w:tcPr>
          <w:p w14:paraId="0B662D43" w14:textId="77777777" w:rsidR="00CA0B32" w:rsidRPr="00BF342D" w:rsidRDefault="00CA0B32" w:rsidP="00CD2BE1">
            <w:pPr>
              <w:pStyle w:val="TAC"/>
              <w:jc w:val="left"/>
              <w:rPr>
                <w:rFonts w:hint="eastAsia"/>
                <w:lang w:eastAsia="zh-CN"/>
              </w:rPr>
            </w:pPr>
            <w:r>
              <w:rPr>
                <w:lang w:eastAsia="zh-CN"/>
              </w:rPr>
              <w:t>octet</w:t>
            </w:r>
            <w:r>
              <w:rPr>
                <w:rFonts w:hint="eastAsia"/>
                <w:lang w:eastAsia="zh-CN"/>
              </w:rPr>
              <w:t xml:space="preserve"> </w:t>
            </w:r>
            <w:r>
              <w:rPr>
                <w:lang w:eastAsia="zh-CN"/>
              </w:rPr>
              <w:t>x+</w:t>
            </w:r>
            <w:r w:rsidR="00EB7A1E">
              <w:rPr>
                <w:lang w:eastAsia="zh-CN"/>
              </w:rPr>
              <w:t>8</w:t>
            </w:r>
          </w:p>
        </w:tc>
      </w:tr>
      <w:tr w:rsidR="00CA0B32" w:rsidRPr="00BF342D" w14:paraId="275FF8B5" w14:textId="77777777" w:rsidTr="00D75083">
        <w:trPr>
          <w:jc w:val="center"/>
        </w:trPr>
        <w:tc>
          <w:tcPr>
            <w:tcW w:w="1440" w:type="dxa"/>
            <w:gridSpan w:val="3"/>
            <w:tcBorders>
              <w:top w:val="single" w:sz="6" w:space="0" w:color="auto"/>
              <w:left w:val="single" w:sz="6" w:space="0" w:color="auto"/>
              <w:bottom w:val="single" w:sz="4" w:space="0" w:color="auto"/>
              <w:right w:val="single" w:sz="4" w:space="0" w:color="auto"/>
            </w:tcBorders>
          </w:tcPr>
          <w:p w14:paraId="48621C6D" w14:textId="77777777" w:rsidR="00CA0B32" w:rsidRDefault="00CA0B32" w:rsidP="00CA0B32">
            <w:pPr>
              <w:pStyle w:val="TAC"/>
            </w:pPr>
            <w:r>
              <w:rPr>
                <w:rFonts w:hint="eastAsia"/>
                <w:lang w:eastAsia="zh-CN"/>
              </w:rPr>
              <w:t xml:space="preserve">FQDN </w:t>
            </w:r>
            <w:r>
              <w:rPr>
                <w:lang w:eastAsia="zh-CN"/>
              </w:rPr>
              <w:t>format</w:t>
            </w:r>
          </w:p>
        </w:tc>
        <w:tc>
          <w:tcPr>
            <w:tcW w:w="706" w:type="dxa"/>
            <w:gridSpan w:val="2"/>
            <w:tcBorders>
              <w:top w:val="single" w:sz="6" w:space="0" w:color="auto"/>
              <w:left w:val="single" w:sz="4" w:space="0" w:color="auto"/>
              <w:bottom w:val="single" w:sz="4" w:space="0" w:color="auto"/>
              <w:right w:val="single" w:sz="4" w:space="0" w:color="auto"/>
            </w:tcBorders>
          </w:tcPr>
          <w:p w14:paraId="76E94F98" w14:textId="77777777" w:rsidR="00CA0B32" w:rsidRDefault="00CA0B32" w:rsidP="00CA0B32">
            <w:pPr>
              <w:pStyle w:val="TAC"/>
            </w:pPr>
            <w:r>
              <w:rPr>
                <w:lang w:eastAsia="zh-CN"/>
              </w:rPr>
              <w:t>Preference</w:t>
            </w:r>
          </w:p>
        </w:tc>
        <w:tc>
          <w:tcPr>
            <w:tcW w:w="3527" w:type="dxa"/>
            <w:gridSpan w:val="5"/>
            <w:tcBorders>
              <w:top w:val="single" w:sz="6" w:space="0" w:color="auto"/>
              <w:left w:val="single" w:sz="4" w:space="0" w:color="auto"/>
              <w:bottom w:val="single" w:sz="4" w:space="0" w:color="auto"/>
              <w:right w:val="single" w:sz="6" w:space="0" w:color="auto"/>
            </w:tcBorders>
          </w:tcPr>
          <w:p w14:paraId="6F9F7DCA" w14:textId="77777777" w:rsidR="00CA0B32" w:rsidRDefault="00CA0B32" w:rsidP="00CA0B32">
            <w:pPr>
              <w:pStyle w:val="TAC"/>
            </w:pPr>
            <w:r>
              <w:rPr>
                <w:lang w:eastAsia="zh-CN"/>
              </w:rPr>
              <w:t>P</w:t>
            </w:r>
            <w:r>
              <w:rPr>
                <w:rFonts w:hint="eastAsia"/>
                <w:lang w:eastAsia="zh-CN"/>
              </w:rPr>
              <w:t>riority</w:t>
            </w:r>
          </w:p>
        </w:tc>
        <w:tc>
          <w:tcPr>
            <w:tcW w:w="1134" w:type="dxa"/>
          </w:tcPr>
          <w:p w14:paraId="54A9AD16" w14:textId="77777777" w:rsidR="00CA0B32" w:rsidRDefault="00CA0B32" w:rsidP="00CA0B32">
            <w:pPr>
              <w:pStyle w:val="TAL"/>
              <w:rPr>
                <w:lang w:eastAsia="zh-CN"/>
              </w:rPr>
            </w:pPr>
          </w:p>
          <w:p w14:paraId="0C6204D4" w14:textId="77777777" w:rsidR="00CA0B32" w:rsidRPr="00BF342D" w:rsidRDefault="00CA0B32" w:rsidP="00CD2BE1">
            <w:pPr>
              <w:pStyle w:val="TAL"/>
              <w:rPr>
                <w:rFonts w:hint="eastAsia"/>
                <w:lang w:eastAsia="zh-CN"/>
              </w:rPr>
            </w:pPr>
            <w:r>
              <w:rPr>
                <w:lang w:eastAsia="zh-CN"/>
              </w:rPr>
              <w:t>octet</w:t>
            </w:r>
            <w:r>
              <w:rPr>
                <w:rFonts w:hint="eastAsia"/>
                <w:lang w:eastAsia="zh-CN"/>
              </w:rPr>
              <w:t xml:space="preserve"> </w:t>
            </w:r>
            <w:r>
              <w:rPr>
                <w:lang w:eastAsia="zh-CN"/>
              </w:rPr>
              <w:t>x+</w:t>
            </w:r>
            <w:r w:rsidR="000147FB">
              <w:rPr>
                <w:lang w:eastAsia="zh-CN"/>
              </w:rPr>
              <w:t>9</w:t>
            </w:r>
          </w:p>
        </w:tc>
      </w:tr>
    </w:tbl>
    <w:p w14:paraId="27D4FA5E" w14:textId="77777777" w:rsidR="00E96704" w:rsidRDefault="00E96704" w:rsidP="00E96704">
      <w:pPr>
        <w:pStyle w:val="TF"/>
      </w:pPr>
      <w:r w:rsidRPr="00BD0557">
        <w:t>Figure </w:t>
      </w:r>
      <w:r>
        <w:t>5.3.</w:t>
      </w:r>
      <w:r w:rsidR="003734FB">
        <w:t>3</w:t>
      </w:r>
      <w:r>
        <w:t>.</w:t>
      </w:r>
      <w:r w:rsidR="00950D18">
        <w:t>2.</w:t>
      </w:r>
      <w:r w:rsidR="006707B9">
        <w:t>2</w:t>
      </w:r>
      <w:r w:rsidRPr="00BD0557">
        <w:t xml:space="preserve">: </w:t>
      </w:r>
      <w:r w:rsidRPr="00E73FB5">
        <w:t>N3AN node selection information</w:t>
      </w:r>
      <w:r w:rsidR="006707B9">
        <w:t xml:space="preserve"> entry</w:t>
      </w:r>
    </w:p>
    <w:p w14:paraId="3095ADFC" w14:textId="77777777" w:rsidR="00E96704" w:rsidRDefault="00E96704" w:rsidP="00E96704">
      <w:pPr>
        <w:pStyle w:val="TH"/>
      </w:pPr>
      <w:r>
        <w:t>Table 5.3.</w:t>
      </w:r>
      <w:r w:rsidR="00515D18">
        <w:t>3</w:t>
      </w:r>
      <w:r>
        <w:t>.</w:t>
      </w:r>
      <w:r w:rsidR="00950D18">
        <w:t>2.</w:t>
      </w:r>
      <w:r>
        <w:t>1: N3AN node selection information</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392"/>
        <w:gridCol w:w="380"/>
        <w:gridCol w:w="7542"/>
        <w:tblGridChange w:id="327">
          <w:tblGrid>
            <w:gridCol w:w="392"/>
            <w:gridCol w:w="380"/>
            <w:gridCol w:w="7542"/>
          </w:tblGrid>
        </w:tblGridChange>
      </w:tblGrid>
      <w:tr w:rsidR="002576F7" w:rsidRPr="0027002B" w14:paraId="1797078E" w14:textId="77777777" w:rsidTr="00514AD2">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tcPr>
          <w:p w14:paraId="79405B1C" w14:textId="77777777" w:rsidR="002576F7" w:rsidRDefault="003E3BCF" w:rsidP="00D75083">
            <w:pPr>
              <w:pStyle w:val="TAL"/>
            </w:pPr>
            <w:r>
              <w:rPr>
                <w:lang w:eastAsia="zh-CN"/>
              </w:rPr>
              <w:t xml:space="preserve">Length of </w:t>
            </w:r>
            <w:r w:rsidRPr="00E73FB5">
              <w:t>N3AN node selection information</w:t>
            </w:r>
            <w:r>
              <w:t xml:space="preserve"> entry </w:t>
            </w:r>
            <w:r>
              <w:rPr>
                <w:rFonts w:hint="eastAsia"/>
                <w:lang w:eastAsia="zh-CN"/>
              </w:rPr>
              <w:t>(</w:t>
            </w:r>
            <w:r>
              <w:rPr>
                <w:lang w:eastAsia="zh-CN"/>
              </w:rPr>
              <w:t xml:space="preserve">octet x+5) </w:t>
            </w:r>
            <w:r>
              <w:t xml:space="preserve">contains length of subsequent fields in the </w:t>
            </w:r>
            <w:r w:rsidRPr="00E73FB5">
              <w:t>N3AN node selection information</w:t>
            </w:r>
            <w:r>
              <w:t xml:space="preserve"> entry.</w:t>
            </w:r>
          </w:p>
          <w:p w14:paraId="34F434B6" w14:textId="77777777" w:rsidR="003E3BCF" w:rsidRDefault="003E3BCF" w:rsidP="00D75083">
            <w:pPr>
              <w:pStyle w:val="TAL"/>
              <w:rPr>
                <w:rFonts w:hint="eastAsia"/>
                <w:lang w:eastAsia="zh-CN"/>
              </w:rPr>
            </w:pPr>
          </w:p>
        </w:tc>
      </w:tr>
      <w:tr w:rsidR="00E96704" w:rsidRPr="0027002B" w14:paraId="435163FD" w14:textId="77777777" w:rsidTr="00514AD2">
        <w:trPr>
          <w:trHeight w:val="276"/>
          <w:jc w:val="center"/>
        </w:trPr>
        <w:tc>
          <w:tcPr>
            <w:tcW w:w="8314" w:type="dxa"/>
            <w:gridSpan w:val="3"/>
            <w:tcBorders>
              <w:top w:val="nil"/>
              <w:left w:val="single" w:sz="4" w:space="0" w:color="auto"/>
              <w:bottom w:val="nil"/>
              <w:right w:val="single" w:sz="4" w:space="0" w:color="auto"/>
            </w:tcBorders>
            <w:noWrap/>
            <w:vAlign w:val="bottom"/>
          </w:tcPr>
          <w:p w14:paraId="18099979" w14:textId="77777777" w:rsidR="00E96704" w:rsidRPr="0027002B" w:rsidRDefault="00E96704" w:rsidP="00CD2BE1">
            <w:pPr>
              <w:pStyle w:val="TAL"/>
              <w:rPr>
                <w:rFonts w:hint="eastAsia"/>
                <w:lang w:eastAsia="zh-CN"/>
              </w:rPr>
            </w:pPr>
            <w:r>
              <w:rPr>
                <w:rFonts w:hint="eastAsia"/>
                <w:lang w:eastAsia="zh-CN"/>
              </w:rPr>
              <w:t>PLMN ID (</w:t>
            </w:r>
            <w:r>
              <w:rPr>
                <w:lang w:eastAsia="zh-CN"/>
              </w:rPr>
              <w:t>octet x+</w:t>
            </w:r>
            <w:r w:rsidR="00383177">
              <w:rPr>
                <w:lang w:eastAsia="zh-CN"/>
              </w:rPr>
              <w:t>6</w:t>
            </w:r>
            <w:r>
              <w:rPr>
                <w:lang w:eastAsia="zh-CN"/>
              </w:rPr>
              <w:t xml:space="preserve"> to x+</w:t>
            </w:r>
            <w:r w:rsidR="00664575">
              <w:rPr>
                <w:lang w:eastAsia="zh-CN"/>
              </w:rPr>
              <w:t>8</w:t>
            </w:r>
            <w:r>
              <w:rPr>
                <w:rFonts w:hint="eastAsia"/>
                <w:lang w:eastAsia="zh-CN"/>
              </w:rPr>
              <w:t>)</w:t>
            </w:r>
            <w:r>
              <w:rPr>
                <w:lang w:eastAsia="zh-CN"/>
              </w:rPr>
              <w:t xml:space="preserve"> field shall be set to zero if it indicates "any</w:t>
            </w:r>
            <w:r w:rsidR="004919AD">
              <w:rPr>
                <w:lang w:eastAsia="zh-CN"/>
              </w:rPr>
              <w:t>_</w:t>
            </w:r>
            <w:r>
              <w:rPr>
                <w:lang w:eastAsia="zh-CN"/>
              </w:rPr>
              <w:t>PLMN". Otherwise,</w:t>
            </w:r>
          </w:p>
        </w:tc>
      </w:tr>
      <w:tr w:rsidR="00E96704" w14:paraId="547E7E6E"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2475C11F" w14:textId="77777777" w:rsidR="00E96704" w:rsidRPr="005F7EB0" w:rsidRDefault="00E96704" w:rsidP="00D75083">
            <w:pPr>
              <w:pStyle w:val="TAL"/>
              <w:rPr>
                <w:rFonts w:hint="eastAsia"/>
                <w:lang w:eastAsia="zh-CN"/>
              </w:rPr>
            </w:pPr>
            <w:bookmarkStart w:id="328" w:name="MCCQCTEMPBM_00000077"/>
          </w:p>
        </w:tc>
      </w:tr>
      <w:bookmarkEnd w:id="328"/>
      <w:tr w:rsidR="00E96704" w14:paraId="0AF68297"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13C51655" w14:textId="77777777" w:rsidR="00E96704" w:rsidRPr="00C9393D" w:rsidRDefault="00E96704" w:rsidP="00CD2BE1">
            <w:pPr>
              <w:pStyle w:val="TAL"/>
              <w:rPr>
                <w:rFonts w:hint="eastAsia"/>
              </w:rPr>
            </w:pPr>
            <w:r w:rsidRPr="005F7EB0">
              <w:t xml:space="preserve">MCC, Mobile country code (octet </w:t>
            </w:r>
            <w:r w:rsidR="00383177">
              <w:t>x+6</w:t>
            </w:r>
            <w:r w:rsidRPr="005F7EB0">
              <w:t xml:space="preserve">, and bits </w:t>
            </w:r>
            <w:r w:rsidR="00664575">
              <w:t>4</w:t>
            </w:r>
            <w:r w:rsidRPr="005F7EB0">
              <w:t xml:space="preserve"> to 1 of octet </w:t>
            </w:r>
            <w:r w:rsidR="00617CF6">
              <w:t>x+7</w:t>
            </w:r>
            <w:r w:rsidRPr="005F7EB0">
              <w:t>)</w:t>
            </w:r>
          </w:p>
        </w:tc>
      </w:tr>
      <w:tr w:rsidR="00E96704" w14:paraId="4BF30FCD"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2DFC87D0" w14:textId="77777777" w:rsidR="00E96704" w:rsidRPr="005F7EB0" w:rsidRDefault="00E96704" w:rsidP="00D75083">
            <w:pPr>
              <w:pStyle w:val="TAL"/>
            </w:pPr>
            <w:r w:rsidRPr="005F7EB0">
              <w:t xml:space="preserve">The MCC field is </w:t>
            </w:r>
            <w:r w:rsidR="00515D18">
              <w:t>en</w:t>
            </w:r>
            <w:r w:rsidRPr="005F7EB0">
              <w:t>coded as in ITU-T Recommendation E.212 [</w:t>
            </w:r>
            <w:r>
              <w:t>10</w:t>
            </w:r>
            <w:r w:rsidRPr="005F7EB0">
              <w:t>], annex A.</w:t>
            </w:r>
          </w:p>
        </w:tc>
      </w:tr>
      <w:tr w:rsidR="00E96704" w14:paraId="386E299F"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6B21220" w14:textId="77777777" w:rsidR="00E96704" w:rsidRPr="005F7EB0" w:rsidRDefault="00E96704" w:rsidP="00D75083">
            <w:pPr>
              <w:pStyle w:val="TAL"/>
            </w:pPr>
            <w:bookmarkStart w:id="329" w:name="MCCQCTEMPBM_00000078"/>
          </w:p>
        </w:tc>
      </w:tr>
      <w:bookmarkEnd w:id="329"/>
      <w:tr w:rsidR="00E96704" w14:paraId="20B768D7"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753F83FD" w14:textId="77777777" w:rsidR="00E96704" w:rsidRPr="005F7EB0" w:rsidRDefault="00E96704" w:rsidP="00CD2BE1">
            <w:pPr>
              <w:pStyle w:val="TAL"/>
            </w:pPr>
            <w:r w:rsidRPr="005F7EB0">
              <w:t>MNC, Mobile networ</w:t>
            </w:r>
            <w:r>
              <w:t xml:space="preserve">k code (bits 8 to 5 of octet </w:t>
            </w:r>
            <w:r w:rsidR="001D0AA8">
              <w:t>x+7</w:t>
            </w:r>
            <w:r>
              <w:t xml:space="preserve">, and octet </w:t>
            </w:r>
            <w:r w:rsidR="001D0AA8">
              <w:t>x+8</w:t>
            </w:r>
            <w:r w:rsidRPr="005F7EB0">
              <w:t>)</w:t>
            </w:r>
          </w:p>
        </w:tc>
      </w:tr>
      <w:tr w:rsidR="00E96704" w14:paraId="54C330F0"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73DB12F" w14:textId="77777777" w:rsidR="00E96704" w:rsidRPr="005F7EB0" w:rsidRDefault="00E96704" w:rsidP="00D75083">
            <w:pPr>
              <w:pStyle w:val="TAL"/>
            </w:pPr>
            <w:r w:rsidRPr="005F7EB0">
              <w:t xml:space="preserve">The </w:t>
            </w:r>
            <w:r w:rsidR="00515D18">
              <w:t>en</w:t>
            </w:r>
            <w:r w:rsidRPr="005F7EB0">
              <w:t xml:space="preserve">coding of this field is the responsibility of each administration but BCD coding shall be used. The MNC shall consist of 2 or 3 digits. If a network operator decides to use only two digits in the MNC, MNC digit 3 shall be </w:t>
            </w:r>
            <w:r w:rsidR="00515D18">
              <w:t>en</w:t>
            </w:r>
            <w:r w:rsidRPr="005F7EB0">
              <w:t>coded as "1111".</w:t>
            </w:r>
          </w:p>
        </w:tc>
      </w:tr>
      <w:tr w:rsidR="00E96704" w14:paraId="34F31F06"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5F39515C" w14:textId="77777777" w:rsidR="00E96704" w:rsidRPr="00FA7281" w:rsidRDefault="00E96704" w:rsidP="00D75083">
            <w:pPr>
              <w:pStyle w:val="TAL"/>
              <w:rPr>
                <w:rFonts w:hint="eastAsia"/>
                <w:lang w:val="en-US" w:eastAsia="zh-CN" w:bidi="he-IL"/>
              </w:rPr>
            </w:pPr>
            <w:bookmarkStart w:id="330" w:name="MCCQCTEMPBM_00000079"/>
          </w:p>
        </w:tc>
      </w:tr>
      <w:bookmarkEnd w:id="330"/>
      <w:tr w:rsidR="00E96704" w14:paraId="28DA44F1"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6DF9F288" w14:textId="77777777" w:rsidR="00E96704" w:rsidRDefault="00E96704" w:rsidP="00CD2BE1">
            <w:pPr>
              <w:pStyle w:val="TAL"/>
              <w:rPr>
                <w:rFonts w:hint="eastAsia"/>
                <w:lang w:eastAsia="zh-CN"/>
              </w:rPr>
            </w:pPr>
            <w:r>
              <w:rPr>
                <w:lang w:val="en-US" w:eastAsia="zh-CN"/>
              </w:rPr>
              <w:t>P</w:t>
            </w:r>
            <w:r w:rsidRPr="001C2525">
              <w:rPr>
                <w:rFonts w:hint="eastAsia"/>
                <w:lang w:eastAsia="zh-CN"/>
              </w:rPr>
              <w:t>riority (</w:t>
            </w:r>
            <w:r>
              <w:rPr>
                <w:lang w:eastAsia="zh-CN"/>
              </w:rPr>
              <w:t>bits 5</w:t>
            </w:r>
            <w:r w:rsidRPr="00193691">
              <w:rPr>
                <w:lang w:eastAsia="zh-CN"/>
              </w:rPr>
              <w:t xml:space="preserve"> to 1 of octet </w:t>
            </w:r>
            <w:r>
              <w:rPr>
                <w:lang w:eastAsia="zh-CN"/>
              </w:rPr>
              <w:t>x+</w:t>
            </w:r>
            <w:r w:rsidR="00467132">
              <w:rPr>
                <w:lang w:eastAsia="zh-CN"/>
              </w:rPr>
              <w:t>9</w:t>
            </w:r>
            <w:r w:rsidRPr="001C2525">
              <w:rPr>
                <w:rFonts w:hint="eastAsia"/>
                <w:lang w:eastAsia="zh-CN"/>
              </w:rPr>
              <w:t>) indicates</w:t>
            </w:r>
            <w:r w:rsidRPr="001C2525">
              <w:rPr>
                <w:lang w:eastAsia="zh-CN"/>
              </w:rPr>
              <w:t xml:space="preserve"> </w:t>
            </w:r>
            <w:r>
              <w:t>the preference order given to N3AN nodes of a</w:t>
            </w:r>
            <w:r w:rsidRPr="00364623">
              <w:t xml:space="preserve"> </w:t>
            </w:r>
            <w:r>
              <w:t>PLMN</w:t>
            </w:r>
            <w:r w:rsidRPr="001C2525">
              <w:rPr>
                <w:rFonts w:hint="eastAsia"/>
                <w:lang w:eastAsia="zh-CN"/>
              </w:rPr>
              <w:t>. The lower value indicates higher priority.</w:t>
            </w:r>
            <w:r>
              <w:rPr>
                <w:lang w:eastAsia="zh-CN"/>
              </w:rPr>
              <w:t xml:space="preserve"> </w:t>
            </w:r>
            <w:r>
              <w:t xml:space="preserve">If the PLMN is the UE's HPLMN </w:t>
            </w:r>
            <w:r w:rsidRPr="00DB35F1">
              <w:t>or the PLMN ID indicates "any</w:t>
            </w:r>
            <w:r w:rsidR="004919AD">
              <w:t>_</w:t>
            </w:r>
            <w:r w:rsidRPr="00DB35F1">
              <w:t>PLMN"</w:t>
            </w:r>
            <w:r>
              <w:t>, this priority filed shall be ignored.</w:t>
            </w:r>
          </w:p>
        </w:tc>
      </w:tr>
      <w:tr w:rsidR="00E96704" w14:paraId="31FB05D5"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58939D01" w14:textId="77777777" w:rsidR="00E96704" w:rsidRPr="00FA7281" w:rsidRDefault="00E96704" w:rsidP="00D75083">
            <w:pPr>
              <w:pStyle w:val="TAL"/>
            </w:pPr>
            <w:bookmarkStart w:id="331" w:name="MCCQCTEMPBM_00000080"/>
          </w:p>
        </w:tc>
      </w:tr>
      <w:bookmarkEnd w:id="331"/>
      <w:tr w:rsidR="00E96704" w14:paraId="69258D9F"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061B8763" w14:textId="77777777" w:rsidR="00E96704" w:rsidRPr="00193691" w:rsidRDefault="00E96704" w:rsidP="00CD2BE1">
            <w:pPr>
              <w:pStyle w:val="TAL"/>
              <w:rPr>
                <w:lang w:eastAsia="ko-KR" w:bidi="he-IL"/>
              </w:rPr>
            </w:pPr>
            <w:r w:rsidRPr="00193691">
              <w:rPr>
                <w:lang w:val="en-US" w:eastAsia="zh-CN"/>
              </w:rPr>
              <w:t xml:space="preserve">Preference </w:t>
            </w:r>
            <w:r w:rsidRPr="00193691">
              <w:rPr>
                <w:lang w:eastAsia="zh-CN"/>
              </w:rPr>
              <w:t xml:space="preserve">(bit </w:t>
            </w:r>
            <w:r>
              <w:rPr>
                <w:lang w:eastAsia="zh-CN"/>
              </w:rPr>
              <w:t>6</w:t>
            </w:r>
            <w:r w:rsidRPr="00193691">
              <w:rPr>
                <w:lang w:eastAsia="zh-CN"/>
              </w:rPr>
              <w:t xml:space="preserve"> of octet</w:t>
            </w:r>
            <w:r>
              <w:rPr>
                <w:lang w:eastAsia="zh-CN"/>
              </w:rPr>
              <w:t xml:space="preserve"> x+</w:t>
            </w:r>
            <w:r w:rsidR="00467132">
              <w:rPr>
                <w:lang w:eastAsia="zh-CN"/>
              </w:rPr>
              <w:t>9</w:t>
            </w:r>
            <w:r w:rsidRPr="00193691">
              <w:rPr>
                <w:lang w:eastAsia="zh-CN"/>
              </w:rPr>
              <w:t xml:space="preserve">) indicates which N3AN node type is preferred in this PLMN and is </w:t>
            </w:r>
            <w:r w:rsidR="00515D18">
              <w:rPr>
                <w:lang w:eastAsia="zh-CN"/>
              </w:rPr>
              <w:t>en</w:t>
            </w:r>
            <w:r w:rsidRPr="00193691">
              <w:rPr>
                <w:lang w:eastAsia="zh-CN"/>
              </w:rPr>
              <w:t>coded as follows.</w:t>
            </w:r>
          </w:p>
        </w:tc>
      </w:tr>
      <w:tr w:rsidR="00E96704" w14:paraId="38E3E75B" w14:textId="77777777" w:rsidTr="00D75083">
        <w:trPr>
          <w:trHeight w:val="276"/>
          <w:jc w:val="center"/>
        </w:trPr>
        <w:tc>
          <w:tcPr>
            <w:tcW w:w="392" w:type="dxa"/>
            <w:tcBorders>
              <w:top w:val="nil"/>
              <w:left w:val="single" w:sz="4" w:space="0" w:color="auto"/>
              <w:bottom w:val="nil"/>
              <w:right w:val="nil"/>
            </w:tcBorders>
            <w:noWrap/>
            <w:vAlign w:val="bottom"/>
          </w:tcPr>
          <w:p w14:paraId="60B6F07D" w14:textId="77777777" w:rsidR="00E96704" w:rsidRPr="0027002B" w:rsidRDefault="00E96704" w:rsidP="00D75083">
            <w:pPr>
              <w:pStyle w:val="TAL"/>
              <w:rPr>
                <w:rFonts w:hint="eastAsia"/>
                <w:b/>
                <w:lang w:eastAsia="zh-CN"/>
              </w:rPr>
            </w:pPr>
            <w:r>
              <w:rPr>
                <w:b/>
                <w:lang w:eastAsia="zh-CN"/>
              </w:rPr>
              <w:t>6</w:t>
            </w:r>
          </w:p>
        </w:tc>
        <w:tc>
          <w:tcPr>
            <w:tcW w:w="7922" w:type="dxa"/>
            <w:gridSpan w:val="2"/>
            <w:tcBorders>
              <w:top w:val="nil"/>
              <w:left w:val="nil"/>
              <w:bottom w:val="nil"/>
              <w:right w:val="single" w:sz="4" w:space="0" w:color="auto"/>
            </w:tcBorders>
            <w:vAlign w:val="bottom"/>
          </w:tcPr>
          <w:p w14:paraId="6534E28B" w14:textId="77777777" w:rsidR="00E96704" w:rsidRPr="00193691" w:rsidRDefault="00E96704" w:rsidP="00D75083">
            <w:pPr>
              <w:pStyle w:val="TAL"/>
              <w:rPr>
                <w:rFonts w:hint="eastAsia"/>
                <w:lang w:eastAsia="zh-CN"/>
              </w:rPr>
            </w:pPr>
          </w:p>
        </w:tc>
      </w:tr>
      <w:tr w:rsidR="00E96704" w14:paraId="636F0939" w14:textId="77777777" w:rsidTr="00D75083">
        <w:trPr>
          <w:trHeight w:val="276"/>
          <w:jc w:val="center"/>
        </w:trPr>
        <w:tc>
          <w:tcPr>
            <w:tcW w:w="392" w:type="dxa"/>
            <w:tcBorders>
              <w:top w:val="nil"/>
              <w:left w:val="single" w:sz="4" w:space="0" w:color="auto"/>
              <w:bottom w:val="nil"/>
              <w:right w:val="nil"/>
            </w:tcBorders>
            <w:noWrap/>
            <w:vAlign w:val="bottom"/>
          </w:tcPr>
          <w:p w14:paraId="1A2F6760" w14:textId="77777777" w:rsidR="00E96704" w:rsidRPr="0027002B" w:rsidRDefault="00E96704" w:rsidP="00D75083">
            <w:pPr>
              <w:pStyle w:val="TAL"/>
              <w:jc w:val="center"/>
              <w:rPr>
                <w:lang w:eastAsia="zh-CN"/>
              </w:rPr>
            </w:pPr>
            <w:r w:rsidRPr="0027002B">
              <w:rPr>
                <w:rFonts w:hint="eastAsia"/>
                <w:lang w:eastAsia="zh-CN"/>
              </w:rPr>
              <w:t>0</w:t>
            </w:r>
          </w:p>
        </w:tc>
        <w:tc>
          <w:tcPr>
            <w:tcW w:w="7922" w:type="dxa"/>
            <w:gridSpan w:val="2"/>
            <w:tcBorders>
              <w:top w:val="nil"/>
              <w:left w:val="nil"/>
              <w:bottom w:val="nil"/>
              <w:right w:val="single" w:sz="4" w:space="0" w:color="auto"/>
            </w:tcBorders>
            <w:vAlign w:val="bottom"/>
          </w:tcPr>
          <w:p w14:paraId="279D9522" w14:textId="77777777" w:rsidR="00E96704" w:rsidRPr="00193691" w:rsidRDefault="00E96704" w:rsidP="00D75083">
            <w:pPr>
              <w:pStyle w:val="TAL"/>
              <w:rPr>
                <w:rFonts w:hint="eastAsia"/>
                <w:lang w:eastAsia="zh-CN"/>
              </w:rPr>
            </w:pPr>
            <w:r w:rsidRPr="00193691">
              <w:rPr>
                <w:lang w:eastAsia="zh-CN"/>
              </w:rPr>
              <w:t>N3IWF is preferred</w:t>
            </w:r>
          </w:p>
        </w:tc>
      </w:tr>
      <w:tr w:rsidR="00E96704" w14:paraId="75143896" w14:textId="77777777" w:rsidTr="00D75083">
        <w:trPr>
          <w:trHeight w:val="276"/>
          <w:jc w:val="center"/>
        </w:trPr>
        <w:tc>
          <w:tcPr>
            <w:tcW w:w="392" w:type="dxa"/>
            <w:tcBorders>
              <w:top w:val="nil"/>
              <w:left w:val="single" w:sz="4" w:space="0" w:color="auto"/>
              <w:bottom w:val="nil"/>
              <w:right w:val="nil"/>
            </w:tcBorders>
            <w:noWrap/>
            <w:vAlign w:val="bottom"/>
          </w:tcPr>
          <w:p w14:paraId="35C1C1AD" w14:textId="77777777" w:rsidR="00E96704" w:rsidRPr="0027002B" w:rsidRDefault="00E96704" w:rsidP="00D75083">
            <w:pPr>
              <w:pStyle w:val="TAL"/>
              <w:jc w:val="center"/>
              <w:rPr>
                <w:rFonts w:hint="eastAsia"/>
                <w:lang w:eastAsia="zh-CN"/>
              </w:rPr>
            </w:pPr>
            <w:r>
              <w:rPr>
                <w:lang w:eastAsia="zh-CN"/>
              </w:rPr>
              <w:t>1</w:t>
            </w:r>
          </w:p>
        </w:tc>
        <w:tc>
          <w:tcPr>
            <w:tcW w:w="7922" w:type="dxa"/>
            <w:gridSpan w:val="2"/>
            <w:tcBorders>
              <w:top w:val="nil"/>
              <w:left w:val="nil"/>
              <w:bottom w:val="nil"/>
              <w:right w:val="single" w:sz="4" w:space="0" w:color="auto"/>
            </w:tcBorders>
            <w:vAlign w:val="bottom"/>
          </w:tcPr>
          <w:p w14:paraId="652FC7E3" w14:textId="77777777" w:rsidR="00E96704" w:rsidRPr="00193691" w:rsidRDefault="00E96704" w:rsidP="00D75083">
            <w:pPr>
              <w:pStyle w:val="TAL"/>
              <w:rPr>
                <w:rFonts w:hint="eastAsia"/>
                <w:lang w:eastAsia="zh-CN"/>
              </w:rPr>
            </w:pPr>
            <w:r w:rsidRPr="00193691">
              <w:rPr>
                <w:rFonts w:hint="eastAsia"/>
                <w:lang w:eastAsia="zh-CN"/>
              </w:rPr>
              <w:t>ePDG</w:t>
            </w:r>
            <w:r w:rsidRPr="00193691">
              <w:rPr>
                <w:lang w:eastAsia="zh-CN"/>
              </w:rPr>
              <w:t xml:space="preserve"> is preferred</w:t>
            </w:r>
          </w:p>
        </w:tc>
      </w:tr>
      <w:tr w:rsidR="00E96704" w14:paraId="5C75F2F6"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23CBCCA1" w14:textId="77777777" w:rsidR="00E96704" w:rsidRDefault="00E96704" w:rsidP="00D75083">
            <w:pPr>
              <w:pStyle w:val="TAL"/>
            </w:pPr>
            <w:bookmarkStart w:id="332" w:name="MCCQCTEMPBM_00000081"/>
          </w:p>
        </w:tc>
      </w:tr>
      <w:bookmarkEnd w:id="332"/>
      <w:tr w:rsidR="00E96704" w14:paraId="17E0DC70"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3F6A33B" w14:textId="77777777" w:rsidR="00E96704" w:rsidRPr="00C9393D" w:rsidRDefault="00E96704" w:rsidP="00CD2BE1">
            <w:pPr>
              <w:pStyle w:val="TAL"/>
              <w:rPr>
                <w:lang w:eastAsia="ko-KR" w:bidi="he-IL"/>
              </w:rPr>
            </w:pPr>
            <w:r>
              <w:rPr>
                <w:lang w:val="en-US" w:eastAsia="zh-CN"/>
              </w:rPr>
              <w:t>FQDN format</w:t>
            </w:r>
            <w:r>
              <w:rPr>
                <w:lang w:eastAsia="zh-CN"/>
              </w:rPr>
              <w:t xml:space="preserve"> (bits 8 to 7 of octet x+</w:t>
            </w:r>
            <w:r w:rsidR="00291D02">
              <w:rPr>
                <w:lang w:eastAsia="zh-CN"/>
              </w:rPr>
              <w:t>9</w:t>
            </w:r>
            <w:r>
              <w:rPr>
                <w:lang w:eastAsia="zh-CN"/>
              </w:rPr>
              <w:t xml:space="preserve">) indicates </w:t>
            </w:r>
            <w:r>
              <w:t>format</w:t>
            </w:r>
            <w:r w:rsidR="00076BF6">
              <w:t xml:space="preserve"> </w:t>
            </w:r>
            <w:r w:rsidR="004C7426">
              <w:t>to be</w:t>
            </w:r>
            <w:r>
              <w:t xml:space="preserve"> used when the FQDN is constructed by the UE</w:t>
            </w:r>
            <w:r w:rsidRPr="00364623">
              <w:t>.</w:t>
            </w:r>
            <w:r>
              <w:rPr>
                <w:lang w:eastAsia="zh-CN"/>
              </w:rPr>
              <w:t xml:space="preserve"> This </w:t>
            </w:r>
            <w:r>
              <w:rPr>
                <w:rFonts w:hint="eastAsia"/>
                <w:lang w:eastAsia="zh-CN"/>
              </w:rPr>
              <w:t>field</w:t>
            </w:r>
            <w:r>
              <w:rPr>
                <w:lang w:eastAsia="zh-CN"/>
              </w:rPr>
              <w:t xml:space="preserve"> is </w:t>
            </w:r>
            <w:r w:rsidR="00515D18">
              <w:rPr>
                <w:lang w:eastAsia="zh-CN"/>
              </w:rPr>
              <w:t>en</w:t>
            </w:r>
            <w:r>
              <w:rPr>
                <w:lang w:eastAsia="zh-CN"/>
              </w:rPr>
              <w:t>coded as follows.</w:t>
            </w:r>
          </w:p>
        </w:tc>
      </w:tr>
      <w:tr w:rsidR="00E96704" w14:paraId="40E12D8C" w14:textId="77777777" w:rsidTr="00D75083">
        <w:trPr>
          <w:trHeight w:val="276"/>
          <w:jc w:val="center"/>
        </w:trPr>
        <w:tc>
          <w:tcPr>
            <w:tcW w:w="392" w:type="dxa"/>
            <w:tcBorders>
              <w:top w:val="nil"/>
              <w:left w:val="single" w:sz="4" w:space="0" w:color="auto"/>
              <w:bottom w:val="nil"/>
              <w:right w:val="nil"/>
            </w:tcBorders>
            <w:noWrap/>
            <w:vAlign w:val="bottom"/>
          </w:tcPr>
          <w:p w14:paraId="28756B89" w14:textId="77777777" w:rsidR="00E96704" w:rsidRPr="00FA7281" w:rsidRDefault="00E96704" w:rsidP="00D75083">
            <w:pPr>
              <w:pStyle w:val="TAL"/>
              <w:jc w:val="center"/>
              <w:rPr>
                <w:rFonts w:hint="eastAsia"/>
                <w:b/>
                <w:lang w:eastAsia="zh-CN"/>
              </w:rPr>
            </w:pPr>
            <w:r>
              <w:rPr>
                <w:rFonts w:hint="eastAsia"/>
                <w:b/>
                <w:lang w:eastAsia="zh-CN"/>
              </w:rPr>
              <w:t>8</w:t>
            </w:r>
          </w:p>
        </w:tc>
        <w:tc>
          <w:tcPr>
            <w:tcW w:w="380" w:type="dxa"/>
            <w:tcBorders>
              <w:top w:val="nil"/>
              <w:left w:val="nil"/>
              <w:bottom w:val="nil"/>
              <w:right w:val="nil"/>
            </w:tcBorders>
            <w:vAlign w:val="bottom"/>
          </w:tcPr>
          <w:p w14:paraId="3BAB3F1C" w14:textId="77777777" w:rsidR="00E96704" w:rsidRPr="00FA7281" w:rsidRDefault="00E96704" w:rsidP="00D75083">
            <w:pPr>
              <w:pStyle w:val="TAL"/>
              <w:jc w:val="center"/>
              <w:rPr>
                <w:rFonts w:hint="eastAsia"/>
                <w:b/>
                <w:lang w:eastAsia="zh-CN"/>
              </w:rPr>
            </w:pPr>
            <w:r>
              <w:rPr>
                <w:rFonts w:hint="eastAsia"/>
                <w:b/>
                <w:lang w:eastAsia="zh-CN"/>
              </w:rPr>
              <w:t>7</w:t>
            </w:r>
          </w:p>
        </w:tc>
        <w:tc>
          <w:tcPr>
            <w:tcW w:w="7542" w:type="dxa"/>
            <w:tcBorders>
              <w:top w:val="nil"/>
              <w:left w:val="nil"/>
              <w:bottom w:val="nil"/>
              <w:right w:val="single" w:sz="4" w:space="0" w:color="auto"/>
            </w:tcBorders>
            <w:vAlign w:val="bottom"/>
          </w:tcPr>
          <w:p w14:paraId="33A0F4EE" w14:textId="77777777" w:rsidR="00E96704" w:rsidRDefault="00E96704" w:rsidP="00D75083">
            <w:pPr>
              <w:pStyle w:val="TAL"/>
              <w:rPr>
                <w:rFonts w:hint="eastAsia"/>
                <w:lang w:eastAsia="zh-CN"/>
              </w:rPr>
            </w:pPr>
          </w:p>
        </w:tc>
      </w:tr>
      <w:tr w:rsidR="00E96704" w14:paraId="67781464" w14:textId="77777777" w:rsidTr="00D75083">
        <w:trPr>
          <w:trHeight w:val="276"/>
          <w:jc w:val="center"/>
        </w:trPr>
        <w:tc>
          <w:tcPr>
            <w:tcW w:w="392" w:type="dxa"/>
            <w:tcBorders>
              <w:top w:val="nil"/>
              <w:left w:val="single" w:sz="4" w:space="0" w:color="auto"/>
              <w:bottom w:val="nil"/>
              <w:right w:val="nil"/>
            </w:tcBorders>
            <w:noWrap/>
            <w:vAlign w:val="bottom"/>
          </w:tcPr>
          <w:p w14:paraId="199D1A98" w14:textId="77777777" w:rsidR="00E96704" w:rsidRPr="00FA7281" w:rsidRDefault="00E96704" w:rsidP="00D75083">
            <w:pPr>
              <w:pStyle w:val="TAL"/>
              <w:jc w:val="center"/>
              <w:rPr>
                <w:lang w:eastAsia="zh-CN"/>
              </w:rPr>
            </w:pPr>
            <w:r w:rsidRPr="00FA7281">
              <w:rPr>
                <w:rFonts w:hint="eastAsia"/>
                <w:lang w:eastAsia="zh-CN"/>
              </w:rPr>
              <w:t>0</w:t>
            </w:r>
          </w:p>
        </w:tc>
        <w:tc>
          <w:tcPr>
            <w:tcW w:w="380" w:type="dxa"/>
            <w:tcBorders>
              <w:top w:val="nil"/>
              <w:left w:val="nil"/>
              <w:bottom w:val="nil"/>
              <w:right w:val="nil"/>
            </w:tcBorders>
            <w:vAlign w:val="bottom"/>
          </w:tcPr>
          <w:p w14:paraId="3B11FEAE" w14:textId="77777777" w:rsidR="00E96704" w:rsidRPr="00FA7281" w:rsidRDefault="00E96704" w:rsidP="00D75083">
            <w:pPr>
              <w:pStyle w:val="TAL"/>
              <w:jc w:val="center"/>
              <w:rPr>
                <w:rFonts w:hint="eastAsia"/>
                <w:lang w:eastAsia="zh-CN"/>
              </w:rPr>
            </w:pPr>
            <w:r w:rsidRPr="00FA7281">
              <w:rPr>
                <w:rFonts w:hint="eastAsia"/>
                <w:lang w:eastAsia="zh-CN"/>
              </w:rPr>
              <w:t>0</w:t>
            </w:r>
          </w:p>
        </w:tc>
        <w:tc>
          <w:tcPr>
            <w:tcW w:w="7542" w:type="dxa"/>
            <w:tcBorders>
              <w:top w:val="nil"/>
              <w:left w:val="nil"/>
              <w:bottom w:val="nil"/>
              <w:right w:val="single" w:sz="4" w:space="0" w:color="auto"/>
            </w:tcBorders>
            <w:vAlign w:val="bottom"/>
          </w:tcPr>
          <w:p w14:paraId="3C641B4C" w14:textId="77777777" w:rsidR="00E96704" w:rsidRDefault="00E96704" w:rsidP="00CD2BE1">
            <w:pPr>
              <w:pStyle w:val="TAL"/>
              <w:rPr>
                <w:rFonts w:hint="eastAsia"/>
                <w:lang w:eastAsia="zh-CN"/>
              </w:rPr>
            </w:pPr>
            <w:r w:rsidRPr="0072213B">
              <w:t xml:space="preserve">Operator </w:t>
            </w:r>
            <w:r w:rsidR="008A1DB8">
              <w:t>i</w:t>
            </w:r>
            <w:r w:rsidRPr="0072213B">
              <w:t>dentifier</w:t>
            </w:r>
            <w:r w:rsidR="008A1DB8">
              <w:t xml:space="preserve"> based ePDG</w:t>
            </w:r>
            <w:r w:rsidRPr="0072213B">
              <w:t xml:space="preserve"> FQDN </w:t>
            </w:r>
            <w:r>
              <w:t xml:space="preserve">format </w:t>
            </w:r>
            <w:r w:rsidR="008A1DB8">
              <w:t>or o</w:t>
            </w:r>
            <w:r w:rsidR="008A1DB8" w:rsidRPr="00540B4E">
              <w:t xml:space="preserve">perator </w:t>
            </w:r>
            <w:r w:rsidR="008A1DB8">
              <w:t>i</w:t>
            </w:r>
            <w:r w:rsidR="008A1DB8" w:rsidRPr="00540B4E">
              <w:t>dentifier based N3IWF FQDN</w:t>
            </w:r>
            <w:r>
              <w:t>.</w:t>
            </w:r>
          </w:p>
        </w:tc>
      </w:tr>
      <w:tr w:rsidR="00096923" w14:paraId="34D1EAB3" w14:textId="77777777" w:rsidTr="00D75083">
        <w:trPr>
          <w:trHeight w:val="276"/>
          <w:jc w:val="center"/>
        </w:trPr>
        <w:tc>
          <w:tcPr>
            <w:tcW w:w="392" w:type="dxa"/>
            <w:tcBorders>
              <w:top w:val="nil"/>
              <w:left w:val="single" w:sz="4" w:space="0" w:color="auto"/>
              <w:bottom w:val="nil"/>
              <w:right w:val="nil"/>
            </w:tcBorders>
            <w:noWrap/>
            <w:vAlign w:val="bottom"/>
          </w:tcPr>
          <w:p w14:paraId="04B31BBF" w14:textId="77777777" w:rsidR="00096923" w:rsidRPr="00FA7281" w:rsidRDefault="00096923" w:rsidP="00D75083">
            <w:pPr>
              <w:pStyle w:val="TAL"/>
              <w:jc w:val="center"/>
              <w:rPr>
                <w:rFonts w:hint="eastAsia"/>
                <w:lang w:eastAsia="zh-CN"/>
              </w:rPr>
            </w:pPr>
            <w:bookmarkStart w:id="333" w:name="MCCQCTEMPBM_00000082"/>
          </w:p>
        </w:tc>
        <w:tc>
          <w:tcPr>
            <w:tcW w:w="380" w:type="dxa"/>
            <w:tcBorders>
              <w:top w:val="nil"/>
              <w:left w:val="nil"/>
              <w:bottom w:val="nil"/>
              <w:right w:val="nil"/>
            </w:tcBorders>
            <w:vAlign w:val="bottom"/>
          </w:tcPr>
          <w:p w14:paraId="663C1293" w14:textId="77777777" w:rsidR="00096923" w:rsidRDefault="00096923" w:rsidP="00D75083">
            <w:pPr>
              <w:pStyle w:val="TAL"/>
              <w:jc w:val="center"/>
              <w:rPr>
                <w:lang w:eastAsia="zh-CN"/>
              </w:rPr>
            </w:pPr>
          </w:p>
        </w:tc>
        <w:tc>
          <w:tcPr>
            <w:tcW w:w="7542" w:type="dxa"/>
            <w:tcBorders>
              <w:top w:val="nil"/>
              <w:left w:val="nil"/>
              <w:bottom w:val="nil"/>
              <w:right w:val="single" w:sz="4" w:space="0" w:color="auto"/>
            </w:tcBorders>
            <w:vAlign w:val="bottom"/>
          </w:tcPr>
          <w:p w14:paraId="29A18757" w14:textId="77777777" w:rsidR="00096923" w:rsidRDefault="00096923" w:rsidP="00A9788A">
            <w:pPr>
              <w:pStyle w:val="TAL"/>
            </w:pPr>
          </w:p>
        </w:tc>
      </w:tr>
      <w:bookmarkEnd w:id="333"/>
      <w:tr w:rsidR="00E96704" w14:paraId="2280A731" w14:textId="77777777" w:rsidTr="00D75083">
        <w:trPr>
          <w:trHeight w:val="276"/>
          <w:jc w:val="center"/>
        </w:trPr>
        <w:tc>
          <w:tcPr>
            <w:tcW w:w="392" w:type="dxa"/>
            <w:tcBorders>
              <w:top w:val="nil"/>
              <w:left w:val="single" w:sz="4" w:space="0" w:color="auto"/>
              <w:bottom w:val="nil"/>
              <w:right w:val="nil"/>
            </w:tcBorders>
            <w:noWrap/>
            <w:vAlign w:val="bottom"/>
          </w:tcPr>
          <w:p w14:paraId="7425A38D" w14:textId="77777777" w:rsidR="00E96704" w:rsidRPr="00FA7281" w:rsidRDefault="00E96704" w:rsidP="00D75083">
            <w:pPr>
              <w:pStyle w:val="TAL"/>
              <w:jc w:val="center"/>
              <w:rPr>
                <w:rFonts w:hint="eastAsia"/>
                <w:lang w:eastAsia="zh-CN"/>
              </w:rPr>
            </w:pPr>
            <w:r w:rsidRPr="00FA7281">
              <w:rPr>
                <w:rFonts w:hint="eastAsia"/>
                <w:lang w:eastAsia="zh-CN"/>
              </w:rPr>
              <w:t>0</w:t>
            </w:r>
          </w:p>
        </w:tc>
        <w:tc>
          <w:tcPr>
            <w:tcW w:w="380" w:type="dxa"/>
            <w:tcBorders>
              <w:top w:val="nil"/>
              <w:left w:val="nil"/>
              <w:bottom w:val="nil"/>
              <w:right w:val="nil"/>
            </w:tcBorders>
            <w:vAlign w:val="bottom"/>
          </w:tcPr>
          <w:p w14:paraId="63003FD9" w14:textId="77777777" w:rsidR="00E96704" w:rsidRPr="00FA7281" w:rsidRDefault="00E96704" w:rsidP="00D75083">
            <w:pPr>
              <w:pStyle w:val="TAL"/>
              <w:jc w:val="center"/>
              <w:rPr>
                <w:rFonts w:hint="eastAsia"/>
                <w:lang w:eastAsia="zh-CN"/>
              </w:rPr>
            </w:pPr>
            <w:r>
              <w:rPr>
                <w:lang w:eastAsia="zh-CN"/>
              </w:rPr>
              <w:t>1</w:t>
            </w:r>
          </w:p>
        </w:tc>
        <w:tc>
          <w:tcPr>
            <w:tcW w:w="7542" w:type="dxa"/>
            <w:tcBorders>
              <w:top w:val="nil"/>
              <w:left w:val="nil"/>
              <w:bottom w:val="nil"/>
              <w:right w:val="single" w:sz="4" w:space="0" w:color="auto"/>
            </w:tcBorders>
            <w:vAlign w:val="bottom"/>
          </w:tcPr>
          <w:p w14:paraId="1B9E49C4" w14:textId="77777777" w:rsidR="00E96704" w:rsidRDefault="00A9788A" w:rsidP="00CD2BE1">
            <w:pPr>
              <w:pStyle w:val="TAL"/>
              <w:rPr>
                <w:rFonts w:hint="eastAsia"/>
                <w:lang w:eastAsia="zh-CN"/>
              </w:rPr>
            </w:pPr>
            <w:r>
              <w:t>Tracking/l</w:t>
            </w:r>
            <w:r w:rsidR="00E96704">
              <w:t xml:space="preserve">ocation </w:t>
            </w:r>
            <w:r>
              <w:t xml:space="preserve">area identity </w:t>
            </w:r>
            <w:r w:rsidR="00E96704">
              <w:t>based</w:t>
            </w:r>
            <w:r>
              <w:t xml:space="preserve"> ePDG</w:t>
            </w:r>
            <w:r w:rsidR="00E96704">
              <w:t xml:space="preserve"> FQDN format </w:t>
            </w:r>
            <w:r>
              <w:t>or t</w:t>
            </w:r>
            <w:r w:rsidRPr="00540B4E">
              <w:t xml:space="preserve">racking </w:t>
            </w:r>
            <w:r>
              <w:t>a</w:t>
            </w:r>
            <w:r w:rsidRPr="00540B4E">
              <w:t xml:space="preserve">rea </w:t>
            </w:r>
            <w:r>
              <w:t>i</w:t>
            </w:r>
            <w:r w:rsidRPr="00540B4E">
              <w:t>dentity based N3IWF FQDN</w:t>
            </w:r>
            <w:r>
              <w:t xml:space="preserve"> format</w:t>
            </w:r>
            <w:r w:rsidR="00E96704">
              <w:t>.</w:t>
            </w:r>
          </w:p>
        </w:tc>
      </w:tr>
      <w:tr w:rsidR="00E96704" w14:paraId="1888B9DC"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C9AC51D" w14:textId="77777777" w:rsidR="00E96704" w:rsidRDefault="00E96704" w:rsidP="00D75083">
            <w:pPr>
              <w:pStyle w:val="TAL"/>
            </w:pPr>
            <w:r>
              <w:t>All other values are reserved.</w:t>
            </w:r>
          </w:p>
        </w:tc>
      </w:tr>
      <w:tr w:rsidR="00E96704" w14:paraId="01254B24" w14:textId="77777777" w:rsidTr="00D75083">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14:paraId="504EFBF8" w14:textId="77777777" w:rsidR="00E96704" w:rsidRDefault="00E96704" w:rsidP="00D75083">
            <w:pPr>
              <w:pStyle w:val="TAL"/>
            </w:pPr>
            <w:bookmarkStart w:id="334" w:name="MCCQCTEMPBM_00000083"/>
          </w:p>
        </w:tc>
      </w:tr>
      <w:bookmarkEnd w:id="334"/>
    </w:tbl>
    <w:p w14:paraId="0EC042BA" w14:textId="77777777" w:rsidR="00E96704" w:rsidRPr="00DA29A9" w:rsidRDefault="00E96704" w:rsidP="00E96704">
      <w:pPr>
        <w:rPr>
          <w:lang w:val="en-US"/>
        </w:rPr>
      </w:pPr>
    </w:p>
    <w:p w14:paraId="00CC9837" w14:textId="77777777" w:rsidR="00E96704" w:rsidRDefault="00E96704" w:rsidP="007C72E1">
      <w:pPr>
        <w:pStyle w:val="Heading4"/>
      </w:pPr>
      <w:bookmarkStart w:id="335" w:name="_Toc20209085"/>
      <w:bookmarkStart w:id="336" w:name="_Toc27581333"/>
      <w:bookmarkStart w:id="337" w:name="_Toc36113484"/>
      <w:bookmarkStart w:id="338" w:name="_Toc45212742"/>
      <w:bookmarkStart w:id="339" w:name="_Toc51931812"/>
      <w:bookmarkStart w:id="340" w:name="_Toc59203971"/>
      <w:bookmarkStart w:id="341" w:name="_Toc106976876"/>
      <w:r w:rsidRPr="000532DA">
        <w:rPr>
          <w:lang w:val="en-US"/>
        </w:rPr>
        <w:lastRenderedPageBreak/>
        <w:t>5.3.</w:t>
      </w:r>
      <w:r w:rsidR="00515D18">
        <w:rPr>
          <w:lang w:val="en-US"/>
        </w:rPr>
        <w:t>3</w:t>
      </w:r>
      <w:r w:rsidR="0094480A">
        <w:rPr>
          <w:lang w:val="en-US"/>
        </w:rPr>
        <w:t>.</w:t>
      </w:r>
      <w:r>
        <w:rPr>
          <w:lang w:val="en-US"/>
        </w:rPr>
        <w:t>3</w:t>
      </w:r>
      <w:r w:rsidRPr="000532DA">
        <w:rPr>
          <w:rFonts w:hint="eastAsia"/>
          <w:lang w:val="en-US"/>
        </w:rPr>
        <w:tab/>
      </w:r>
      <w:r>
        <w:rPr>
          <w:lang w:val="en-US"/>
        </w:rPr>
        <w:t xml:space="preserve">Home </w:t>
      </w:r>
      <w:r>
        <w:t>N3IWF identifier configuration</w:t>
      </w:r>
      <w:bookmarkEnd w:id="335"/>
      <w:bookmarkEnd w:id="336"/>
      <w:bookmarkEnd w:id="337"/>
      <w:bookmarkEnd w:id="338"/>
      <w:bookmarkEnd w:id="339"/>
      <w:bookmarkEnd w:id="340"/>
      <w:bookmarkEnd w:id="341"/>
    </w:p>
    <w:p w14:paraId="43F82F43" w14:textId="77777777" w:rsidR="00E96704" w:rsidRDefault="00E96704" w:rsidP="00E96704">
      <w:r>
        <w:rPr>
          <w:rFonts w:hint="eastAsia"/>
          <w:lang w:eastAsia="zh-CN"/>
        </w:rPr>
        <w:t xml:space="preserve">The content of </w:t>
      </w:r>
      <w:r>
        <w:rPr>
          <w:lang w:eastAsia="zh-CN"/>
        </w:rPr>
        <w:t xml:space="preserve">home </w:t>
      </w:r>
      <w:r>
        <w:t xml:space="preserve">N3IWF identifier configuration contains a list of </w:t>
      </w:r>
      <w:r w:rsidR="00B860F0" w:rsidRPr="009350D4">
        <w:t>home N3IWF identifier entr</w:t>
      </w:r>
      <w:r w:rsidR="00B860F0">
        <w:t>ies</w:t>
      </w:r>
      <w:r>
        <w:t>.</w:t>
      </w:r>
    </w:p>
    <w:p w14:paraId="233A0528" w14:textId="77777777" w:rsidR="00E96704" w:rsidRDefault="00E96704" w:rsidP="00E96704">
      <w:r>
        <w:t xml:space="preserve">The content of </w:t>
      </w:r>
      <w:r w:rsidR="006F5BB1">
        <w:rPr>
          <w:lang w:eastAsia="zh-CN"/>
        </w:rPr>
        <w:t xml:space="preserve">home </w:t>
      </w:r>
      <w:r w:rsidR="006F5BB1">
        <w:t>N3IWF identifier configuration</w:t>
      </w:r>
      <w:r>
        <w:t xml:space="preserve"> is </w:t>
      </w:r>
      <w:r w:rsidR="00515D18">
        <w:t>en</w:t>
      </w:r>
      <w:r>
        <w:t>coded according to f</w:t>
      </w:r>
      <w:r w:rsidRPr="00BD0557">
        <w:t>igure </w:t>
      </w:r>
      <w:r>
        <w:t>5.3.</w:t>
      </w:r>
      <w:r w:rsidR="00515D18">
        <w:t>3</w:t>
      </w:r>
      <w:r w:rsidR="00177620">
        <w:t>.</w:t>
      </w:r>
      <w:r>
        <w:t>3.1.</w:t>
      </w:r>
    </w:p>
    <w:p w14:paraId="03E494C5" w14:textId="77777777" w:rsidR="00E96704" w:rsidRPr="0027002B" w:rsidRDefault="00E96704" w:rsidP="00E96704">
      <w:pPr>
        <w:rPr>
          <w:lang w:eastAsia="zh-CN"/>
        </w:rPr>
      </w:pPr>
      <w:r>
        <w:t xml:space="preserve">The content of </w:t>
      </w:r>
      <w:r w:rsidR="006F5BB1">
        <w:t xml:space="preserve">each </w:t>
      </w:r>
      <w:bookmarkStart w:id="342" w:name="_Hlk522699114"/>
      <w:r w:rsidR="006F5BB1" w:rsidRPr="009350D4">
        <w:t>home N3IWF identifier entr</w:t>
      </w:r>
      <w:r w:rsidR="006F5BB1">
        <w:t>y</w:t>
      </w:r>
      <w:bookmarkEnd w:id="342"/>
      <w:r>
        <w:t xml:space="preserve"> is coded according to figure 5.3.</w:t>
      </w:r>
      <w:r w:rsidR="00515D18">
        <w:t>3</w:t>
      </w:r>
      <w:r w:rsidR="00177620">
        <w:t>.</w:t>
      </w:r>
      <w:r>
        <w:t>3.2, table 5.3.</w:t>
      </w:r>
      <w:r w:rsidR="00515D18">
        <w:t>3</w:t>
      </w:r>
      <w:r w:rsidR="00177620">
        <w:t>.</w:t>
      </w:r>
      <w:r>
        <w:t>3.1, figure 5.3.</w:t>
      </w:r>
      <w:r w:rsidR="00515D18">
        <w:t>3</w:t>
      </w:r>
      <w:r w:rsidR="00177620">
        <w:t>.</w:t>
      </w:r>
      <w:r>
        <w:t>3.3 and table 5.3.</w:t>
      </w:r>
      <w:r w:rsidR="00515D18">
        <w:t>3</w:t>
      </w:r>
      <w:r w:rsidR="00177620">
        <w:t>.</w:t>
      </w:r>
      <w:r>
        <w:t>3.2.</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43">
          <w:tblGrid>
            <w:gridCol w:w="708"/>
            <w:gridCol w:w="709"/>
            <w:gridCol w:w="709"/>
            <w:gridCol w:w="709"/>
            <w:gridCol w:w="709"/>
            <w:gridCol w:w="709"/>
            <w:gridCol w:w="709"/>
            <w:gridCol w:w="709"/>
            <w:gridCol w:w="1134"/>
          </w:tblGrid>
        </w:tblGridChange>
      </w:tblGrid>
      <w:tr w:rsidR="00E96704" w:rsidRPr="00BF342D" w14:paraId="7DE71BD9" w14:textId="77777777" w:rsidTr="00D75083">
        <w:trPr>
          <w:cantSplit/>
          <w:jc w:val="center"/>
        </w:trPr>
        <w:tc>
          <w:tcPr>
            <w:tcW w:w="708" w:type="dxa"/>
          </w:tcPr>
          <w:p w14:paraId="732BF6BF" w14:textId="77777777" w:rsidR="00E96704" w:rsidRPr="00BF342D" w:rsidRDefault="00E96704" w:rsidP="00D75083">
            <w:pPr>
              <w:pStyle w:val="TAC"/>
            </w:pPr>
            <w:bookmarkStart w:id="344" w:name="MCCQCTEMPBM_00000103"/>
            <w:r w:rsidRPr="00BF342D">
              <w:t>8</w:t>
            </w:r>
          </w:p>
        </w:tc>
        <w:tc>
          <w:tcPr>
            <w:tcW w:w="709" w:type="dxa"/>
          </w:tcPr>
          <w:p w14:paraId="78A5EB87" w14:textId="77777777" w:rsidR="00E96704" w:rsidRPr="00BF342D" w:rsidRDefault="00E96704" w:rsidP="00D75083">
            <w:pPr>
              <w:pStyle w:val="TAC"/>
            </w:pPr>
            <w:r w:rsidRPr="00BF342D">
              <w:t>7</w:t>
            </w:r>
          </w:p>
        </w:tc>
        <w:tc>
          <w:tcPr>
            <w:tcW w:w="709" w:type="dxa"/>
          </w:tcPr>
          <w:p w14:paraId="10499AD9" w14:textId="77777777" w:rsidR="00E96704" w:rsidRPr="00BF342D" w:rsidRDefault="00E96704" w:rsidP="00D75083">
            <w:pPr>
              <w:pStyle w:val="TAC"/>
            </w:pPr>
            <w:r w:rsidRPr="00BF342D">
              <w:t>6</w:t>
            </w:r>
          </w:p>
        </w:tc>
        <w:tc>
          <w:tcPr>
            <w:tcW w:w="709" w:type="dxa"/>
          </w:tcPr>
          <w:p w14:paraId="72C63399" w14:textId="77777777" w:rsidR="00E96704" w:rsidRPr="00BF342D" w:rsidRDefault="00E96704" w:rsidP="00D75083">
            <w:pPr>
              <w:pStyle w:val="TAC"/>
            </w:pPr>
            <w:r w:rsidRPr="00BF342D">
              <w:t>5</w:t>
            </w:r>
          </w:p>
        </w:tc>
        <w:tc>
          <w:tcPr>
            <w:tcW w:w="709" w:type="dxa"/>
          </w:tcPr>
          <w:p w14:paraId="38B65A56" w14:textId="77777777" w:rsidR="00E96704" w:rsidRPr="00BF342D" w:rsidRDefault="00E96704" w:rsidP="00D75083">
            <w:pPr>
              <w:pStyle w:val="TAC"/>
            </w:pPr>
            <w:r w:rsidRPr="00BF342D">
              <w:t>4</w:t>
            </w:r>
          </w:p>
        </w:tc>
        <w:tc>
          <w:tcPr>
            <w:tcW w:w="709" w:type="dxa"/>
          </w:tcPr>
          <w:p w14:paraId="46B4627E" w14:textId="77777777" w:rsidR="00E96704" w:rsidRPr="00BF342D" w:rsidRDefault="00E96704" w:rsidP="00D75083">
            <w:pPr>
              <w:pStyle w:val="TAC"/>
            </w:pPr>
            <w:r w:rsidRPr="00BF342D">
              <w:t>3</w:t>
            </w:r>
          </w:p>
        </w:tc>
        <w:tc>
          <w:tcPr>
            <w:tcW w:w="709" w:type="dxa"/>
          </w:tcPr>
          <w:p w14:paraId="11336008" w14:textId="77777777" w:rsidR="00E96704" w:rsidRPr="00BF342D" w:rsidRDefault="00E96704" w:rsidP="00D75083">
            <w:pPr>
              <w:pStyle w:val="TAC"/>
            </w:pPr>
            <w:r w:rsidRPr="00BF342D">
              <w:t>2</w:t>
            </w:r>
          </w:p>
        </w:tc>
        <w:tc>
          <w:tcPr>
            <w:tcW w:w="709" w:type="dxa"/>
          </w:tcPr>
          <w:p w14:paraId="7AF7C7BA" w14:textId="77777777" w:rsidR="00E96704" w:rsidRPr="00BF342D" w:rsidRDefault="00E96704" w:rsidP="00D75083">
            <w:pPr>
              <w:pStyle w:val="TAC"/>
            </w:pPr>
            <w:r w:rsidRPr="00BF342D">
              <w:t>1</w:t>
            </w:r>
          </w:p>
        </w:tc>
        <w:tc>
          <w:tcPr>
            <w:tcW w:w="1134" w:type="dxa"/>
          </w:tcPr>
          <w:p w14:paraId="0EB62CF3" w14:textId="77777777" w:rsidR="00E96704" w:rsidRPr="00BF342D" w:rsidRDefault="00E96704" w:rsidP="00D75083">
            <w:pPr>
              <w:pStyle w:val="TAL"/>
            </w:pPr>
          </w:p>
        </w:tc>
      </w:tr>
      <w:tr w:rsidR="00E96704" w:rsidRPr="00BF342D" w14:paraId="2C215E61" w14:textId="77777777" w:rsidTr="00D75083">
        <w:trPr>
          <w:jc w:val="center"/>
        </w:trPr>
        <w:tc>
          <w:tcPr>
            <w:tcW w:w="5671" w:type="dxa"/>
            <w:gridSpan w:val="8"/>
            <w:vMerge w:val="restart"/>
            <w:tcBorders>
              <w:top w:val="single" w:sz="6" w:space="0" w:color="auto"/>
              <w:left w:val="single" w:sz="6" w:space="0" w:color="auto"/>
              <w:right w:val="single" w:sz="6" w:space="0" w:color="auto"/>
            </w:tcBorders>
          </w:tcPr>
          <w:p w14:paraId="26244F2A" w14:textId="77777777" w:rsidR="00E96704" w:rsidRDefault="00E96704" w:rsidP="00D75083">
            <w:pPr>
              <w:pStyle w:val="TAC"/>
              <w:rPr>
                <w:lang w:eastAsia="zh-CN"/>
              </w:rPr>
            </w:pPr>
          </w:p>
          <w:p w14:paraId="59FDD77F" w14:textId="77777777" w:rsidR="00E96704" w:rsidRPr="00BF342D" w:rsidRDefault="00BF711A" w:rsidP="00CD2BE1">
            <w:pPr>
              <w:pStyle w:val="TAC"/>
            </w:pPr>
            <w:r>
              <w:rPr>
                <w:lang w:eastAsia="zh-CN"/>
              </w:rPr>
              <w:t>H</w:t>
            </w:r>
            <w:r w:rsidRPr="00172F8E">
              <w:rPr>
                <w:lang w:eastAsia="zh-CN"/>
              </w:rPr>
              <w:t>ome N3IWF identifier entry</w:t>
            </w:r>
            <w:r w:rsidR="00E96704">
              <w:rPr>
                <w:rFonts w:hint="eastAsia"/>
                <w:lang w:eastAsia="zh-CN"/>
              </w:rPr>
              <w:t xml:space="preserve"> 1</w:t>
            </w:r>
          </w:p>
        </w:tc>
        <w:tc>
          <w:tcPr>
            <w:tcW w:w="1134" w:type="dxa"/>
          </w:tcPr>
          <w:p w14:paraId="7A4109C9" w14:textId="77777777" w:rsidR="00E96704" w:rsidRPr="00BF342D" w:rsidRDefault="00E96704" w:rsidP="00D75083">
            <w:pPr>
              <w:pStyle w:val="TAL"/>
            </w:pPr>
            <w:r w:rsidRPr="00BF342D">
              <w:t xml:space="preserve">octet </w:t>
            </w:r>
            <w:r>
              <w:t>v+4</w:t>
            </w:r>
          </w:p>
        </w:tc>
      </w:tr>
      <w:tr w:rsidR="00E96704" w:rsidRPr="00BF342D" w14:paraId="10D4C1BB" w14:textId="77777777" w:rsidTr="00D75083">
        <w:trPr>
          <w:jc w:val="center"/>
        </w:trPr>
        <w:tc>
          <w:tcPr>
            <w:tcW w:w="5671" w:type="dxa"/>
            <w:gridSpan w:val="8"/>
            <w:vMerge/>
            <w:tcBorders>
              <w:left w:val="single" w:sz="6" w:space="0" w:color="auto"/>
              <w:bottom w:val="single" w:sz="4" w:space="0" w:color="auto"/>
              <w:right w:val="single" w:sz="6" w:space="0" w:color="auto"/>
            </w:tcBorders>
          </w:tcPr>
          <w:p w14:paraId="172E7A8B" w14:textId="77777777" w:rsidR="00E96704" w:rsidRPr="00BF342D" w:rsidRDefault="00E96704" w:rsidP="00D75083">
            <w:pPr>
              <w:pStyle w:val="TAC"/>
              <w:rPr>
                <w:rFonts w:hint="eastAsia"/>
                <w:lang w:eastAsia="zh-CN"/>
              </w:rPr>
            </w:pPr>
          </w:p>
        </w:tc>
        <w:tc>
          <w:tcPr>
            <w:tcW w:w="1134" w:type="dxa"/>
          </w:tcPr>
          <w:p w14:paraId="6D1FEF06" w14:textId="77777777" w:rsidR="00E96704" w:rsidRPr="00BF342D" w:rsidRDefault="00E96704" w:rsidP="00D75083">
            <w:pPr>
              <w:pStyle w:val="TAL"/>
            </w:pPr>
          </w:p>
          <w:p w14:paraId="7D21B2C9" w14:textId="77777777" w:rsidR="00E96704" w:rsidRPr="00BF342D" w:rsidRDefault="00E96704" w:rsidP="00D75083">
            <w:pPr>
              <w:pStyle w:val="TAL"/>
            </w:pPr>
            <w:r w:rsidRPr="00BF342D">
              <w:t>octet u</w:t>
            </w:r>
          </w:p>
        </w:tc>
      </w:tr>
      <w:tr w:rsidR="00E96704" w:rsidRPr="00BF342D" w14:paraId="5F013246"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D18EE63" w14:textId="77777777" w:rsidR="00E96704" w:rsidRPr="00BF342D" w:rsidRDefault="00E96704" w:rsidP="00D75083">
            <w:pPr>
              <w:pStyle w:val="TAC"/>
            </w:pPr>
          </w:p>
          <w:p w14:paraId="507E226E" w14:textId="77777777" w:rsidR="00E96704" w:rsidRPr="00BF342D" w:rsidRDefault="00BF711A" w:rsidP="00CD2BE1">
            <w:pPr>
              <w:pStyle w:val="TAC"/>
            </w:pPr>
            <w:r>
              <w:rPr>
                <w:lang w:eastAsia="zh-CN"/>
              </w:rPr>
              <w:t>H</w:t>
            </w:r>
            <w:r w:rsidRPr="00172F8E">
              <w:rPr>
                <w:lang w:eastAsia="zh-CN"/>
              </w:rPr>
              <w:t>ome N3IWF identifier entry</w:t>
            </w:r>
            <w:r w:rsidR="00E96704">
              <w:rPr>
                <w:rFonts w:hint="eastAsia"/>
                <w:lang w:eastAsia="zh-CN"/>
              </w:rPr>
              <w:t xml:space="preserve"> 2</w:t>
            </w:r>
          </w:p>
        </w:tc>
        <w:tc>
          <w:tcPr>
            <w:tcW w:w="1134" w:type="dxa"/>
            <w:tcBorders>
              <w:left w:val="single" w:sz="4" w:space="0" w:color="auto"/>
            </w:tcBorders>
          </w:tcPr>
          <w:p w14:paraId="11FBC755" w14:textId="77777777" w:rsidR="00E96704" w:rsidRPr="00BF342D" w:rsidRDefault="00E96704" w:rsidP="00D75083">
            <w:pPr>
              <w:pStyle w:val="TAL"/>
            </w:pPr>
            <w:r w:rsidRPr="00BF342D">
              <w:t>octet u+1</w:t>
            </w:r>
          </w:p>
          <w:p w14:paraId="031AB48A" w14:textId="77777777" w:rsidR="00E96704" w:rsidRPr="00BF342D" w:rsidRDefault="00E96704" w:rsidP="00D75083">
            <w:pPr>
              <w:pStyle w:val="TAL"/>
            </w:pPr>
          </w:p>
          <w:p w14:paraId="328CCF80" w14:textId="77777777" w:rsidR="00E96704" w:rsidRPr="00BF342D" w:rsidRDefault="00E96704" w:rsidP="00D75083">
            <w:pPr>
              <w:pStyle w:val="TAL"/>
            </w:pPr>
            <w:r w:rsidRPr="00BF342D">
              <w:t xml:space="preserve">octet </w:t>
            </w:r>
            <w:r>
              <w:t>m</w:t>
            </w:r>
          </w:p>
        </w:tc>
      </w:tr>
      <w:tr w:rsidR="00E96704" w:rsidRPr="00BF342D" w14:paraId="53A37033"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BF290EE" w14:textId="77777777" w:rsidR="00E96704" w:rsidRPr="00BF342D" w:rsidRDefault="00E96704" w:rsidP="00D75083">
            <w:pPr>
              <w:pStyle w:val="TAC"/>
              <w:rPr>
                <w:rFonts w:hint="eastAsia"/>
                <w:lang w:eastAsia="zh-CN"/>
              </w:rPr>
            </w:pPr>
            <w:r>
              <w:rPr>
                <w:lang w:eastAsia="zh-CN"/>
              </w:rPr>
              <w:br/>
              <w:t>…</w:t>
            </w:r>
            <w:r>
              <w:rPr>
                <w:lang w:eastAsia="zh-CN"/>
              </w:rPr>
              <w:br/>
            </w:r>
          </w:p>
        </w:tc>
        <w:tc>
          <w:tcPr>
            <w:tcW w:w="1134" w:type="dxa"/>
            <w:tcBorders>
              <w:left w:val="single" w:sz="4" w:space="0" w:color="auto"/>
            </w:tcBorders>
          </w:tcPr>
          <w:p w14:paraId="33AECAB6" w14:textId="77777777" w:rsidR="00E96704" w:rsidRPr="00BF342D" w:rsidRDefault="00E96704" w:rsidP="00D75083">
            <w:pPr>
              <w:pStyle w:val="TAL"/>
            </w:pPr>
          </w:p>
        </w:tc>
      </w:tr>
      <w:tr w:rsidR="00E96704" w:rsidRPr="00BF342D" w14:paraId="65715ABA"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0142454" w14:textId="77777777" w:rsidR="00E96704" w:rsidRDefault="00E96704" w:rsidP="00D75083">
            <w:pPr>
              <w:pStyle w:val="TAC"/>
              <w:rPr>
                <w:lang w:eastAsia="zh-CN"/>
              </w:rPr>
            </w:pPr>
          </w:p>
          <w:p w14:paraId="5FC26F26" w14:textId="77777777" w:rsidR="00E96704" w:rsidRDefault="00431FFB" w:rsidP="00D75083">
            <w:pPr>
              <w:pStyle w:val="TAC"/>
              <w:rPr>
                <w:lang w:eastAsia="zh-CN"/>
              </w:rPr>
            </w:pPr>
            <w:r>
              <w:rPr>
                <w:lang w:eastAsia="zh-CN"/>
              </w:rPr>
              <w:t>H</w:t>
            </w:r>
            <w:r w:rsidRPr="00172F8E">
              <w:rPr>
                <w:lang w:eastAsia="zh-CN"/>
              </w:rPr>
              <w:t>ome N3IWF identifier entry</w:t>
            </w:r>
            <w:r w:rsidR="00E96704">
              <w:rPr>
                <w:rFonts w:hint="eastAsia"/>
                <w:lang w:eastAsia="zh-CN"/>
              </w:rPr>
              <w:t xml:space="preserve"> n</w:t>
            </w:r>
          </w:p>
          <w:p w14:paraId="412EED54" w14:textId="77777777" w:rsidR="00E96704" w:rsidRPr="0027002B" w:rsidRDefault="00E96704" w:rsidP="00D75083">
            <w:pPr>
              <w:pStyle w:val="TAC"/>
              <w:rPr>
                <w:rFonts w:hint="eastAsia"/>
                <w:lang w:eastAsia="zh-CN"/>
              </w:rPr>
            </w:pPr>
          </w:p>
        </w:tc>
        <w:tc>
          <w:tcPr>
            <w:tcW w:w="1134" w:type="dxa"/>
            <w:tcBorders>
              <w:left w:val="single" w:sz="4" w:space="0" w:color="auto"/>
            </w:tcBorders>
          </w:tcPr>
          <w:p w14:paraId="40539844" w14:textId="77777777" w:rsidR="00E96704" w:rsidRDefault="00E96704" w:rsidP="00D75083">
            <w:pPr>
              <w:pStyle w:val="TAL"/>
              <w:rPr>
                <w:lang w:eastAsia="zh-CN"/>
              </w:rPr>
            </w:pPr>
          </w:p>
          <w:p w14:paraId="62053FFE" w14:textId="77777777" w:rsidR="00E96704" w:rsidRDefault="00E96704" w:rsidP="00D75083">
            <w:pPr>
              <w:pStyle w:val="TAL"/>
              <w:rPr>
                <w:lang w:eastAsia="zh-CN"/>
              </w:rPr>
            </w:pPr>
          </w:p>
          <w:p w14:paraId="7E74E490" w14:textId="77777777" w:rsidR="00E96704" w:rsidRPr="00BF342D" w:rsidRDefault="00E96704" w:rsidP="00D75083">
            <w:pPr>
              <w:pStyle w:val="TAL"/>
              <w:rPr>
                <w:rFonts w:hint="eastAsia"/>
                <w:lang w:eastAsia="zh-CN"/>
              </w:rPr>
            </w:pPr>
            <w:r>
              <w:rPr>
                <w:rFonts w:hint="eastAsia"/>
                <w:lang w:eastAsia="zh-CN"/>
              </w:rPr>
              <w:t xml:space="preserve">octet </w:t>
            </w:r>
            <w:r>
              <w:rPr>
                <w:lang w:eastAsia="zh-CN"/>
              </w:rPr>
              <w:t>w</w:t>
            </w:r>
          </w:p>
        </w:tc>
      </w:tr>
    </w:tbl>
    <w:bookmarkEnd w:id="344"/>
    <w:p w14:paraId="48B2797F" w14:textId="77777777" w:rsidR="00E96704" w:rsidRDefault="00E96704" w:rsidP="00E96704">
      <w:pPr>
        <w:pStyle w:val="TF"/>
      </w:pPr>
      <w:r w:rsidRPr="00BD0557">
        <w:t>Figure </w:t>
      </w:r>
      <w:r>
        <w:t>5.3.</w:t>
      </w:r>
      <w:r w:rsidR="00515D18">
        <w:t>3</w:t>
      </w:r>
      <w:r w:rsidR="00177620">
        <w:t>.</w:t>
      </w:r>
      <w:r>
        <w:t>3.1</w:t>
      </w:r>
      <w:r w:rsidRPr="00BD0557">
        <w:t xml:space="preserve">: </w:t>
      </w:r>
      <w:r w:rsidR="00DC3266">
        <w:t xml:space="preserve">Content of home </w:t>
      </w:r>
      <w:r w:rsidR="00DC3266">
        <w:rPr>
          <w:lang w:eastAsia="zh-CN"/>
        </w:rPr>
        <w:t>N3IWF</w:t>
      </w:r>
      <w:r w:rsidR="00DC3266" w:rsidRPr="00746608">
        <w:rPr>
          <w:lang w:eastAsia="zh-CN"/>
        </w:rPr>
        <w:t xml:space="preserve"> identifier configuration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45">
          <w:tblGrid>
            <w:gridCol w:w="708"/>
            <w:gridCol w:w="709"/>
            <w:gridCol w:w="709"/>
            <w:gridCol w:w="709"/>
            <w:gridCol w:w="709"/>
            <w:gridCol w:w="709"/>
            <w:gridCol w:w="709"/>
            <w:gridCol w:w="709"/>
            <w:gridCol w:w="1134"/>
          </w:tblGrid>
        </w:tblGridChange>
      </w:tblGrid>
      <w:tr w:rsidR="00E96704" w:rsidRPr="00BF342D" w14:paraId="42BB9038" w14:textId="77777777" w:rsidTr="00D75083">
        <w:trPr>
          <w:cantSplit/>
          <w:jc w:val="center"/>
        </w:trPr>
        <w:tc>
          <w:tcPr>
            <w:tcW w:w="708" w:type="dxa"/>
          </w:tcPr>
          <w:p w14:paraId="01EBD482" w14:textId="77777777" w:rsidR="00E96704" w:rsidRPr="00BF342D" w:rsidRDefault="00E96704" w:rsidP="00D75083">
            <w:pPr>
              <w:pStyle w:val="TAC"/>
            </w:pPr>
            <w:r w:rsidRPr="00BF342D">
              <w:t>8</w:t>
            </w:r>
          </w:p>
        </w:tc>
        <w:tc>
          <w:tcPr>
            <w:tcW w:w="709" w:type="dxa"/>
          </w:tcPr>
          <w:p w14:paraId="4F442AC2" w14:textId="77777777" w:rsidR="00E96704" w:rsidRPr="00BF342D" w:rsidRDefault="00E96704" w:rsidP="00D75083">
            <w:pPr>
              <w:pStyle w:val="TAC"/>
            </w:pPr>
            <w:r w:rsidRPr="00BF342D">
              <w:t>7</w:t>
            </w:r>
          </w:p>
        </w:tc>
        <w:tc>
          <w:tcPr>
            <w:tcW w:w="709" w:type="dxa"/>
          </w:tcPr>
          <w:p w14:paraId="052942C7" w14:textId="77777777" w:rsidR="00E96704" w:rsidRPr="00BF342D" w:rsidRDefault="00E96704" w:rsidP="00D75083">
            <w:pPr>
              <w:pStyle w:val="TAC"/>
            </w:pPr>
            <w:r w:rsidRPr="00BF342D">
              <w:t>6</w:t>
            </w:r>
          </w:p>
        </w:tc>
        <w:tc>
          <w:tcPr>
            <w:tcW w:w="709" w:type="dxa"/>
          </w:tcPr>
          <w:p w14:paraId="1AF37ECC" w14:textId="77777777" w:rsidR="00E96704" w:rsidRPr="00BF342D" w:rsidRDefault="00E96704" w:rsidP="00D75083">
            <w:pPr>
              <w:pStyle w:val="TAC"/>
            </w:pPr>
            <w:r w:rsidRPr="00BF342D">
              <w:t>5</w:t>
            </w:r>
          </w:p>
        </w:tc>
        <w:tc>
          <w:tcPr>
            <w:tcW w:w="709" w:type="dxa"/>
          </w:tcPr>
          <w:p w14:paraId="0A541BEC" w14:textId="77777777" w:rsidR="00E96704" w:rsidRPr="00BF342D" w:rsidRDefault="00E96704" w:rsidP="00D75083">
            <w:pPr>
              <w:pStyle w:val="TAC"/>
            </w:pPr>
            <w:r w:rsidRPr="00BF342D">
              <w:t>4</w:t>
            </w:r>
          </w:p>
        </w:tc>
        <w:tc>
          <w:tcPr>
            <w:tcW w:w="709" w:type="dxa"/>
          </w:tcPr>
          <w:p w14:paraId="57BFEEF8" w14:textId="77777777" w:rsidR="00E96704" w:rsidRPr="00BF342D" w:rsidRDefault="00E96704" w:rsidP="00D75083">
            <w:pPr>
              <w:pStyle w:val="TAC"/>
            </w:pPr>
            <w:r w:rsidRPr="00BF342D">
              <w:t>3</w:t>
            </w:r>
          </w:p>
        </w:tc>
        <w:tc>
          <w:tcPr>
            <w:tcW w:w="709" w:type="dxa"/>
          </w:tcPr>
          <w:p w14:paraId="793F8FCF" w14:textId="77777777" w:rsidR="00E96704" w:rsidRPr="00BF342D" w:rsidRDefault="00E96704" w:rsidP="00D75083">
            <w:pPr>
              <w:pStyle w:val="TAC"/>
            </w:pPr>
            <w:r w:rsidRPr="00BF342D">
              <w:t>2</w:t>
            </w:r>
          </w:p>
        </w:tc>
        <w:tc>
          <w:tcPr>
            <w:tcW w:w="709" w:type="dxa"/>
          </w:tcPr>
          <w:p w14:paraId="167CF1BC" w14:textId="77777777" w:rsidR="00E96704" w:rsidRPr="00BF342D" w:rsidRDefault="00E96704" w:rsidP="00D75083">
            <w:pPr>
              <w:pStyle w:val="TAC"/>
            </w:pPr>
            <w:r w:rsidRPr="00BF342D">
              <w:t>1</w:t>
            </w:r>
          </w:p>
        </w:tc>
        <w:tc>
          <w:tcPr>
            <w:tcW w:w="1134" w:type="dxa"/>
          </w:tcPr>
          <w:p w14:paraId="525284C0" w14:textId="77777777" w:rsidR="00E96704" w:rsidRPr="00BF342D" w:rsidRDefault="00E96704" w:rsidP="00D75083">
            <w:pPr>
              <w:pStyle w:val="TAL"/>
            </w:pPr>
          </w:p>
        </w:tc>
      </w:tr>
      <w:tr w:rsidR="00E96704" w:rsidRPr="00BF342D" w14:paraId="542FFC6D"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0987F59" w14:textId="77777777" w:rsidR="00E96704" w:rsidRPr="00BF342D" w:rsidRDefault="00E96704" w:rsidP="00D75083">
            <w:pPr>
              <w:pStyle w:val="TAC"/>
            </w:pPr>
            <w:r>
              <w:t>Home N3IWF identifier type (= IP address type)</w:t>
            </w:r>
          </w:p>
        </w:tc>
        <w:tc>
          <w:tcPr>
            <w:tcW w:w="1134" w:type="dxa"/>
          </w:tcPr>
          <w:p w14:paraId="655A4C5A" w14:textId="77777777" w:rsidR="00E96704" w:rsidRPr="00BF342D" w:rsidRDefault="00E96704" w:rsidP="00D75083">
            <w:pPr>
              <w:pStyle w:val="TAL"/>
            </w:pPr>
            <w:r>
              <w:t>octet 1</w:t>
            </w:r>
          </w:p>
        </w:tc>
      </w:tr>
      <w:tr w:rsidR="00E96704" w:rsidRPr="00BF342D" w14:paraId="7D73FBF4"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FF3B25F" w14:textId="77777777" w:rsidR="00E96704" w:rsidRDefault="00E96704" w:rsidP="00D75083">
            <w:pPr>
              <w:pStyle w:val="TAC"/>
              <w:rPr>
                <w:lang w:eastAsia="zh-CN"/>
              </w:rPr>
            </w:pPr>
          </w:p>
          <w:p w14:paraId="530EB902" w14:textId="77777777" w:rsidR="00E96704" w:rsidRDefault="00E96704" w:rsidP="00D75083">
            <w:pPr>
              <w:pStyle w:val="TAC"/>
              <w:rPr>
                <w:rFonts w:hint="eastAsia"/>
                <w:lang w:eastAsia="zh-CN"/>
              </w:rPr>
            </w:pPr>
            <w:r>
              <w:rPr>
                <w:lang w:eastAsia="zh-CN"/>
              </w:rPr>
              <w:t>Home N3IWF IP addresses</w:t>
            </w:r>
          </w:p>
        </w:tc>
        <w:tc>
          <w:tcPr>
            <w:tcW w:w="1134" w:type="dxa"/>
            <w:tcBorders>
              <w:left w:val="single" w:sz="4" w:space="0" w:color="auto"/>
            </w:tcBorders>
          </w:tcPr>
          <w:p w14:paraId="76DC5B0A" w14:textId="77777777" w:rsidR="00E96704" w:rsidRDefault="00E96704" w:rsidP="00D75083">
            <w:pPr>
              <w:pStyle w:val="TAL"/>
              <w:rPr>
                <w:lang w:eastAsia="zh-CN"/>
              </w:rPr>
            </w:pPr>
            <w:r>
              <w:rPr>
                <w:lang w:eastAsia="zh-CN"/>
              </w:rPr>
              <w:t>octet</w:t>
            </w:r>
            <w:r>
              <w:rPr>
                <w:rFonts w:hint="eastAsia"/>
                <w:lang w:eastAsia="zh-CN"/>
              </w:rPr>
              <w:t xml:space="preserve"> </w:t>
            </w:r>
            <w:r>
              <w:rPr>
                <w:lang w:eastAsia="zh-CN"/>
              </w:rPr>
              <w:t>2</w:t>
            </w:r>
          </w:p>
          <w:p w14:paraId="7E9D7C40" w14:textId="77777777" w:rsidR="00E96704" w:rsidRDefault="00E96704" w:rsidP="00D75083">
            <w:pPr>
              <w:pStyle w:val="TAL"/>
              <w:rPr>
                <w:lang w:eastAsia="zh-CN"/>
              </w:rPr>
            </w:pPr>
          </w:p>
          <w:p w14:paraId="7AB4998F" w14:textId="77777777" w:rsidR="00E96704" w:rsidRPr="00BF342D" w:rsidRDefault="00E96704" w:rsidP="00D75083">
            <w:pPr>
              <w:pStyle w:val="TAL"/>
              <w:rPr>
                <w:rFonts w:hint="eastAsia"/>
                <w:lang w:eastAsia="zh-CN"/>
              </w:rPr>
            </w:pPr>
            <w:r>
              <w:rPr>
                <w:rFonts w:hint="eastAsia"/>
                <w:lang w:eastAsia="zh-CN"/>
              </w:rPr>
              <w:t xml:space="preserve">octet </w:t>
            </w:r>
            <w:r>
              <w:rPr>
                <w:lang w:eastAsia="zh-CN"/>
              </w:rPr>
              <w:t>z</w:t>
            </w:r>
          </w:p>
        </w:tc>
      </w:tr>
    </w:tbl>
    <w:p w14:paraId="6595CD54" w14:textId="77777777" w:rsidR="00E96704" w:rsidRPr="00BD0557" w:rsidRDefault="00E96704" w:rsidP="00E96704">
      <w:pPr>
        <w:pStyle w:val="TF"/>
      </w:pPr>
      <w:r w:rsidRPr="00BD0557">
        <w:t>Figure </w:t>
      </w:r>
      <w:r>
        <w:t>5.3.</w:t>
      </w:r>
      <w:r w:rsidR="00515D18">
        <w:t>3</w:t>
      </w:r>
      <w:r w:rsidR="00E37612">
        <w:t>.</w:t>
      </w:r>
      <w:r>
        <w:t>3.2</w:t>
      </w:r>
      <w:r w:rsidRPr="00BD0557">
        <w:t xml:space="preserve">: </w:t>
      </w:r>
      <w:r w:rsidR="00DC3266">
        <w:t>H</w:t>
      </w:r>
      <w:r w:rsidR="00DC3266" w:rsidRPr="00172F8E">
        <w:t>ome N3IWF identifier entry</w:t>
      </w:r>
      <w:r>
        <w:rPr>
          <w:lang w:eastAsia="zh-CN"/>
        </w:rPr>
        <w:t xml:space="preserve"> (type = IP address type)</w:t>
      </w:r>
    </w:p>
    <w:p w14:paraId="3EF2FBF0" w14:textId="77777777" w:rsidR="00E96704" w:rsidRPr="00BD0557" w:rsidRDefault="00E96704" w:rsidP="00E96704">
      <w:pPr>
        <w:pStyle w:val="TH"/>
      </w:pPr>
      <w:r>
        <w:t>Table </w:t>
      </w:r>
      <w:r w:rsidRPr="000532DA">
        <w:rPr>
          <w:lang w:val="en-US"/>
        </w:rPr>
        <w:t>5.3.</w:t>
      </w:r>
      <w:r w:rsidR="00515D18">
        <w:rPr>
          <w:lang w:val="en-US"/>
        </w:rPr>
        <w:t>3</w:t>
      </w:r>
      <w:r w:rsidR="00E37612">
        <w:rPr>
          <w:lang w:val="en-US"/>
        </w:rPr>
        <w:t>.</w:t>
      </w:r>
      <w:r>
        <w:rPr>
          <w:lang w:val="en-US"/>
        </w:rPr>
        <w:t>3.1</w:t>
      </w:r>
      <w:r>
        <w:t xml:space="preserve">: </w:t>
      </w:r>
      <w:r w:rsidR="00626DB0">
        <w:t>H</w:t>
      </w:r>
      <w:r w:rsidR="00626DB0" w:rsidRPr="00172F8E">
        <w:t>ome N3IWF identifier entry</w:t>
      </w:r>
      <w:r>
        <w:rPr>
          <w:lang w:eastAsia="zh-CN"/>
        </w:rPr>
        <w:t xml:space="preserve"> (type = IP address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Change w:id="346">
          <w:tblGrid>
            <w:gridCol w:w="386"/>
            <w:gridCol w:w="386"/>
            <w:gridCol w:w="386"/>
            <w:gridCol w:w="386"/>
            <w:gridCol w:w="367"/>
            <w:gridCol w:w="367"/>
            <w:gridCol w:w="328"/>
            <w:gridCol w:w="347"/>
            <w:gridCol w:w="251"/>
            <w:gridCol w:w="5110"/>
          </w:tblGrid>
        </w:tblGridChange>
      </w:tblGrid>
      <w:tr w:rsidR="00E96704" w14:paraId="4EF18935" w14:textId="77777777" w:rsidTr="00D75083">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0AB7F9A9" w14:textId="77777777" w:rsidR="00E96704" w:rsidRPr="00C9393D" w:rsidRDefault="00E96704" w:rsidP="00D75083">
            <w:pPr>
              <w:pStyle w:val="TAL"/>
              <w:rPr>
                <w:lang w:eastAsia="ko-KR" w:bidi="he-IL"/>
              </w:rPr>
            </w:pPr>
            <w:r>
              <w:t>Home N3IWF identifier type (octet 1) is set as follows when the type is IP address.</w:t>
            </w:r>
          </w:p>
        </w:tc>
      </w:tr>
      <w:tr w:rsidR="00E96704" w14:paraId="5093396C" w14:textId="77777777" w:rsidTr="00D75083">
        <w:trPr>
          <w:trHeight w:val="276"/>
          <w:jc w:val="center"/>
        </w:trPr>
        <w:tc>
          <w:tcPr>
            <w:tcW w:w="386" w:type="dxa"/>
            <w:tcBorders>
              <w:top w:val="nil"/>
              <w:left w:val="single" w:sz="4" w:space="0" w:color="auto"/>
              <w:bottom w:val="nil"/>
              <w:right w:val="nil"/>
            </w:tcBorders>
            <w:noWrap/>
            <w:vAlign w:val="bottom"/>
            <w:hideMark/>
          </w:tcPr>
          <w:p w14:paraId="232994AA" w14:textId="77777777" w:rsidR="00E96704" w:rsidRDefault="00E96704" w:rsidP="00D75083">
            <w:pPr>
              <w:pStyle w:val="TAH"/>
            </w:pPr>
            <w:r>
              <w:t>8</w:t>
            </w:r>
          </w:p>
        </w:tc>
        <w:tc>
          <w:tcPr>
            <w:tcW w:w="386" w:type="dxa"/>
            <w:tcBorders>
              <w:top w:val="nil"/>
              <w:left w:val="nil"/>
              <w:bottom w:val="nil"/>
              <w:right w:val="nil"/>
            </w:tcBorders>
            <w:noWrap/>
            <w:vAlign w:val="bottom"/>
            <w:hideMark/>
          </w:tcPr>
          <w:p w14:paraId="0D391281" w14:textId="77777777" w:rsidR="00E96704" w:rsidRDefault="00E96704" w:rsidP="00D75083">
            <w:pPr>
              <w:pStyle w:val="TAH"/>
            </w:pPr>
            <w:r>
              <w:t>7</w:t>
            </w:r>
          </w:p>
        </w:tc>
        <w:tc>
          <w:tcPr>
            <w:tcW w:w="386" w:type="dxa"/>
            <w:tcBorders>
              <w:top w:val="nil"/>
              <w:left w:val="nil"/>
              <w:bottom w:val="nil"/>
              <w:right w:val="nil"/>
            </w:tcBorders>
            <w:noWrap/>
            <w:vAlign w:val="bottom"/>
            <w:hideMark/>
          </w:tcPr>
          <w:p w14:paraId="6187A30C" w14:textId="77777777" w:rsidR="00E96704" w:rsidRDefault="00E96704" w:rsidP="00D75083">
            <w:pPr>
              <w:pStyle w:val="TAH"/>
            </w:pPr>
            <w:r>
              <w:rPr>
                <w:lang w:eastAsia="zh-CN"/>
              </w:rPr>
              <w:t>6</w:t>
            </w:r>
          </w:p>
        </w:tc>
        <w:tc>
          <w:tcPr>
            <w:tcW w:w="386" w:type="dxa"/>
            <w:tcBorders>
              <w:top w:val="nil"/>
              <w:left w:val="nil"/>
              <w:bottom w:val="nil"/>
              <w:right w:val="nil"/>
            </w:tcBorders>
            <w:noWrap/>
            <w:vAlign w:val="bottom"/>
            <w:hideMark/>
          </w:tcPr>
          <w:p w14:paraId="2B86E870" w14:textId="77777777" w:rsidR="00E96704" w:rsidRDefault="00E96704" w:rsidP="00D75083">
            <w:pPr>
              <w:pStyle w:val="TAH"/>
            </w:pPr>
            <w:r>
              <w:rPr>
                <w:lang w:eastAsia="zh-CN"/>
              </w:rPr>
              <w:t>5</w:t>
            </w:r>
          </w:p>
        </w:tc>
        <w:tc>
          <w:tcPr>
            <w:tcW w:w="367" w:type="dxa"/>
            <w:tcBorders>
              <w:top w:val="nil"/>
              <w:left w:val="nil"/>
              <w:bottom w:val="nil"/>
              <w:right w:val="nil"/>
            </w:tcBorders>
            <w:noWrap/>
            <w:vAlign w:val="bottom"/>
            <w:hideMark/>
          </w:tcPr>
          <w:p w14:paraId="718FEBCC" w14:textId="77777777" w:rsidR="00E96704" w:rsidRDefault="00E96704" w:rsidP="00D75083">
            <w:pPr>
              <w:pStyle w:val="TAH"/>
            </w:pPr>
            <w:r>
              <w:t>4</w:t>
            </w:r>
          </w:p>
        </w:tc>
        <w:tc>
          <w:tcPr>
            <w:tcW w:w="367" w:type="dxa"/>
            <w:tcBorders>
              <w:top w:val="nil"/>
              <w:left w:val="nil"/>
              <w:bottom w:val="nil"/>
              <w:right w:val="nil"/>
            </w:tcBorders>
            <w:noWrap/>
            <w:vAlign w:val="bottom"/>
            <w:hideMark/>
          </w:tcPr>
          <w:p w14:paraId="3955EC84" w14:textId="77777777" w:rsidR="00E96704" w:rsidRDefault="00E96704" w:rsidP="00D75083">
            <w:pPr>
              <w:pStyle w:val="TAH"/>
            </w:pPr>
            <w:r>
              <w:t>3</w:t>
            </w:r>
          </w:p>
        </w:tc>
        <w:tc>
          <w:tcPr>
            <w:tcW w:w="328" w:type="dxa"/>
            <w:tcBorders>
              <w:top w:val="nil"/>
              <w:left w:val="nil"/>
              <w:bottom w:val="nil"/>
              <w:right w:val="nil"/>
            </w:tcBorders>
            <w:noWrap/>
            <w:vAlign w:val="bottom"/>
            <w:hideMark/>
          </w:tcPr>
          <w:p w14:paraId="305F6416" w14:textId="77777777" w:rsidR="00E96704" w:rsidRDefault="00E96704" w:rsidP="00D75083">
            <w:pPr>
              <w:pStyle w:val="TAH"/>
            </w:pPr>
            <w:r>
              <w:t>2</w:t>
            </w:r>
          </w:p>
        </w:tc>
        <w:tc>
          <w:tcPr>
            <w:tcW w:w="347" w:type="dxa"/>
            <w:tcBorders>
              <w:top w:val="nil"/>
              <w:left w:val="nil"/>
              <w:bottom w:val="nil"/>
              <w:right w:val="nil"/>
            </w:tcBorders>
            <w:noWrap/>
            <w:vAlign w:val="bottom"/>
            <w:hideMark/>
          </w:tcPr>
          <w:p w14:paraId="568F7B8E" w14:textId="77777777" w:rsidR="00E96704" w:rsidRDefault="00E96704" w:rsidP="00D75083">
            <w:pPr>
              <w:pStyle w:val="TAH"/>
            </w:pPr>
            <w:r>
              <w:t>1</w:t>
            </w:r>
          </w:p>
        </w:tc>
        <w:tc>
          <w:tcPr>
            <w:tcW w:w="251" w:type="dxa"/>
            <w:tcBorders>
              <w:top w:val="nil"/>
              <w:left w:val="nil"/>
              <w:bottom w:val="nil"/>
              <w:right w:val="nil"/>
            </w:tcBorders>
            <w:noWrap/>
            <w:vAlign w:val="bottom"/>
          </w:tcPr>
          <w:p w14:paraId="5983CF13"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30ABF999" w14:textId="77777777" w:rsidR="00E96704" w:rsidRDefault="00E96704" w:rsidP="00D75083">
            <w:pPr>
              <w:pStyle w:val="TAC"/>
              <w:jc w:val="left"/>
            </w:pPr>
          </w:p>
        </w:tc>
      </w:tr>
      <w:tr w:rsidR="00E96704" w14:paraId="5F92A51E" w14:textId="77777777" w:rsidTr="00D75083">
        <w:trPr>
          <w:trHeight w:val="276"/>
          <w:jc w:val="center"/>
        </w:trPr>
        <w:tc>
          <w:tcPr>
            <w:tcW w:w="386" w:type="dxa"/>
            <w:tcBorders>
              <w:top w:val="nil"/>
              <w:left w:val="single" w:sz="4" w:space="0" w:color="auto"/>
              <w:bottom w:val="nil"/>
              <w:right w:val="nil"/>
            </w:tcBorders>
            <w:noWrap/>
            <w:vAlign w:val="bottom"/>
            <w:hideMark/>
          </w:tcPr>
          <w:p w14:paraId="3B0ED214"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429E2E0B"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49594199"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0036701D"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4377C0BB"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6429A89D" w14:textId="77777777" w:rsidR="00E96704" w:rsidRDefault="00E96704" w:rsidP="00D75083">
            <w:pPr>
              <w:pStyle w:val="TAC"/>
            </w:pPr>
            <w:r>
              <w:t>0</w:t>
            </w:r>
          </w:p>
        </w:tc>
        <w:tc>
          <w:tcPr>
            <w:tcW w:w="328" w:type="dxa"/>
            <w:tcBorders>
              <w:top w:val="nil"/>
              <w:left w:val="nil"/>
              <w:bottom w:val="nil"/>
              <w:right w:val="nil"/>
            </w:tcBorders>
            <w:noWrap/>
            <w:vAlign w:val="bottom"/>
            <w:hideMark/>
          </w:tcPr>
          <w:p w14:paraId="2D367FBB" w14:textId="77777777" w:rsidR="00E96704" w:rsidRDefault="00E96704" w:rsidP="00D75083">
            <w:pPr>
              <w:pStyle w:val="TAC"/>
            </w:pPr>
            <w:r>
              <w:t>0</w:t>
            </w:r>
          </w:p>
        </w:tc>
        <w:tc>
          <w:tcPr>
            <w:tcW w:w="347" w:type="dxa"/>
            <w:tcBorders>
              <w:top w:val="nil"/>
              <w:left w:val="nil"/>
              <w:bottom w:val="nil"/>
              <w:right w:val="nil"/>
            </w:tcBorders>
            <w:noWrap/>
            <w:vAlign w:val="bottom"/>
            <w:hideMark/>
          </w:tcPr>
          <w:p w14:paraId="1ECEE39B" w14:textId="77777777" w:rsidR="00E96704" w:rsidRDefault="00E96704" w:rsidP="00D75083">
            <w:pPr>
              <w:pStyle w:val="TAC"/>
            </w:pPr>
            <w:r>
              <w:t>1</w:t>
            </w:r>
          </w:p>
        </w:tc>
        <w:tc>
          <w:tcPr>
            <w:tcW w:w="251" w:type="dxa"/>
            <w:tcBorders>
              <w:top w:val="nil"/>
              <w:left w:val="nil"/>
              <w:bottom w:val="nil"/>
              <w:right w:val="nil"/>
            </w:tcBorders>
            <w:noWrap/>
            <w:vAlign w:val="bottom"/>
          </w:tcPr>
          <w:p w14:paraId="01FE6D68" w14:textId="77777777" w:rsidR="00E96704" w:rsidRDefault="00E96704" w:rsidP="00D75083">
            <w:pPr>
              <w:pStyle w:val="TAC"/>
            </w:pPr>
          </w:p>
        </w:tc>
        <w:tc>
          <w:tcPr>
            <w:tcW w:w="5110" w:type="dxa"/>
            <w:tcBorders>
              <w:top w:val="nil"/>
              <w:left w:val="nil"/>
              <w:bottom w:val="nil"/>
              <w:right w:val="single" w:sz="4" w:space="0" w:color="auto"/>
            </w:tcBorders>
            <w:noWrap/>
            <w:vAlign w:val="bottom"/>
            <w:hideMark/>
          </w:tcPr>
          <w:p w14:paraId="18B7D5D2" w14:textId="77777777" w:rsidR="00E96704" w:rsidRDefault="00E96704" w:rsidP="00D75083">
            <w:pPr>
              <w:pStyle w:val="TAL"/>
              <w:rPr>
                <w:lang w:eastAsia="zh-CN"/>
              </w:rPr>
            </w:pPr>
            <w:r>
              <w:t>IPv4</w:t>
            </w:r>
          </w:p>
        </w:tc>
      </w:tr>
      <w:tr w:rsidR="00E96704" w14:paraId="6774B0AD" w14:textId="77777777" w:rsidTr="00D75083">
        <w:trPr>
          <w:trHeight w:val="276"/>
          <w:jc w:val="center"/>
        </w:trPr>
        <w:tc>
          <w:tcPr>
            <w:tcW w:w="386" w:type="dxa"/>
            <w:tcBorders>
              <w:top w:val="nil"/>
              <w:left w:val="single" w:sz="4" w:space="0" w:color="auto"/>
              <w:bottom w:val="nil"/>
              <w:right w:val="nil"/>
            </w:tcBorders>
            <w:noWrap/>
            <w:vAlign w:val="bottom"/>
            <w:hideMark/>
          </w:tcPr>
          <w:p w14:paraId="17D559DA"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6EE4AD86"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55E1E9C3"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56D1AFE3"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45556D55"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795035DC" w14:textId="77777777" w:rsidR="00E96704" w:rsidRDefault="00E96704" w:rsidP="00D75083">
            <w:pPr>
              <w:pStyle w:val="TAC"/>
            </w:pPr>
            <w:r>
              <w:t>0</w:t>
            </w:r>
          </w:p>
        </w:tc>
        <w:tc>
          <w:tcPr>
            <w:tcW w:w="328" w:type="dxa"/>
            <w:tcBorders>
              <w:top w:val="nil"/>
              <w:left w:val="nil"/>
              <w:bottom w:val="nil"/>
              <w:right w:val="nil"/>
            </w:tcBorders>
            <w:noWrap/>
            <w:vAlign w:val="bottom"/>
            <w:hideMark/>
          </w:tcPr>
          <w:p w14:paraId="152F2CEA" w14:textId="77777777" w:rsidR="00E96704" w:rsidRDefault="00E96704" w:rsidP="00D75083">
            <w:pPr>
              <w:pStyle w:val="TAC"/>
              <w:rPr>
                <w:rFonts w:hint="eastAsia"/>
                <w:lang w:eastAsia="zh-CN"/>
              </w:rPr>
            </w:pPr>
            <w:r>
              <w:rPr>
                <w:rFonts w:hint="eastAsia"/>
                <w:lang w:eastAsia="zh-CN"/>
              </w:rPr>
              <w:t>1</w:t>
            </w:r>
          </w:p>
        </w:tc>
        <w:tc>
          <w:tcPr>
            <w:tcW w:w="347" w:type="dxa"/>
            <w:tcBorders>
              <w:top w:val="nil"/>
              <w:left w:val="nil"/>
              <w:bottom w:val="nil"/>
              <w:right w:val="nil"/>
            </w:tcBorders>
            <w:noWrap/>
            <w:vAlign w:val="bottom"/>
            <w:hideMark/>
          </w:tcPr>
          <w:p w14:paraId="4DDAC760" w14:textId="77777777" w:rsidR="00E96704" w:rsidRDefault="00E96704" w:rsidP="00D75083">
            <w:pPr>
              <w:pStyle w:val="TAC"/>
            </w:pPr>
            <w:r>
              <w:t>0</w:t>
            </w:r>
          </w:p>
        </w:tc>
        <w:tc>
          <w:tcPr>
            <w:tcW w:w="251" w:type="dxa"/>
            <w:tcBorders>
              <w:top w:val="nil"/>
              <w:left w:val="nil"/>
              <w:bottom w:val="nil"/>
              <w:right w:val="nil"/>
            </w:tcBorders>
            <w:noWrap/>
            <w:vAlign w:val="bottom"/>
          </w:tcPr>
          <w:p w14:paraId="5D1F9AD2" w14:textId="77777777" w:rsidR="00E96704" w:rsidRDefault="00E96704" w:rsidP="00D75083">
            <w:pPr>
              <w:pStyle w:val="TAC"/>
            </w:pPr>
          </w:p>
        </w:tc>
        <w:tc>
          <w:tcPr>
            <w:tcW w:w="5110" w:type="dxa"/>
            <w:tcBorders>
              <w:top w:val="nil"/>
              <w:left w:val="nil"/>
              <w:bottom w:val="nil"/>
              <w:right w:val="single" w:sz="4" w:space="0" w:color="auto"/>
            </w:tcBorders>
            <w:noWrap/>
            <w:vAlign w:val="bottom"/>
            <w:hideMark/>
          </w:tcPr>
          <w:p w14:paraId="2083482D" w14:textId="77777777" w:rsidR="00E96704" w:rsidRDefault="00E96704" w:rsidP="00D75083">
            <w:pPr>
              <w:pStyle w:val="TAL"/>
              <w:rPr>
                <w:lang w:eastAsia="zh-CN"/>
              </w:rPr>
            </w:pPr>
            <w:r>
              <w:t>IPv6</w:t>
            </w:r>
          </w:p>
        </w:tc>
      </w:tr>
      <w:tr w:rsidR="00E96704" w14:paraId="7F9F0914" w14:textId="77777777" w:rsidTr="00D75083">
        <w:trPr>
          <w:trHeight w:val="276"/>
          <w:jc w:val="center"/>
        </w:trPr>
        <w:tc>
          <w:tcPr>
            <w:tcW w:w="386" w:type="dxa"/>
            <w:tcBorders>
              <w:top w:val="nil"/>
              <w:left w:val="single" w:sz="4" w:space="0" w:color="auto"/>
              <w:bottom w:val="nil"/>
              <w:right w:val="nil"/>
            </w:tcBorders>
            <w:noWrap/>
            <w:vAlign w:val="bottom"/>
          </w:tcPr>
          <w:p w14:paraId="02AABDE2" w14:textId="77777777" w:rsidR="00E96704" w:rsidRDefault="00E96704" w:rsidP="00D75083">
            <w:pPr>
              <w:pStyle w:val="TAC"/>
            </w:pPr>
            <w:r>
              <w:t>0</w:t>
            </w:r>
          </w:p>
        </w:tc>
        <w:tc>
          <w:tcPr>
            <w:tcW w:w="386" w:type="dxa"/>
            <w:tcBorders>
              <w:top w:val="nil"/>
              <w:left w:val="nil"/>
              <w:bottom w:val="nil"/>
              <w:right w:val="nil"/>
            </w:tcBorders>
            <w:noWrap/>
            <w:vAlign w:val="bottom"/>
          </w:tcPr>
          <w:p w14:paraId="6B434331" w14:textId="77777777" w:rsidR="00E96704" w:rsidRDefault="00E96704" w:rsidP="00D75083">
            <w:pPr>
              <w:pStyle w:val="TAC"/>
            </w:pPr>
            <w:r>
              <w:t>0</w:t>
            </w:r>
          </w:p>
        </w:tc>
        <w:tc>
          <w:tcPr>
            <w:tcW w:w="386" w:type="dxa"/>
            <w:tcBorders>
              <w:top w:val="nil"/>
              <w:left w:val="nil"/>
              <w:bottom w:val="nil"/>
              <w:right w:val="nil"/>
            </w:tcBorders>
            <w:noWrap/>
            <w:vAlign w:val="bottom"/>
          </w:tcPr>
          <w:p w14:paraId="0E75A292" w14:textId="77777777" w:rsidR="00E96704" w:rsidRDefault="00E96704" w:rsidP="00D75083">
            <w:pPr>
              <w:pStyle w:val="TAC"/>
            </w:pPr>
            <w:r>
              <w:t>0</w:t>
            </w:r>
          </w:p>
        </w:tc>
        <w:tc>
          <w:tcPr>
            <w:tcW w:w="386" w:type="dxa"/>
            <w:tcBorders>
              <w:top w:val="nil"/>
              <w:left w:val="nil"/>
              <w:bottom w:val="nil"/>
              <w:right w:val="nil"/>
            </w:tcBorders>
            <w:noWrap/>
            <w:vAlign w:val="bottom"/>
          </w:tcPr>
          <w:p w14:paraId="51EA7781" w14:textId="77777777" w:rsidR="00E96704" w:rsidRDefault="00E96704" w:rsidP="00D75083">
            <w:pPr>
              <w:pStyle w:val="TAC"/>
            </w:pPr>
            <w:r>
              <w:t>0</w:t>
            </w:r>
          </w:p>
        </w:tc>
        <w:tc>
          <w:tcPr>
            <w:tcW w:w="367" w:type="dxa"/>
            <w:tcBorders>
              <w:top w:val="nil"/>
              <w:left w:val="nil"/>
              <w:bottom w:val="nil"/>
              <w:right w:val="nil"/>
            </w:tcBorders>
            <w:noWrap/>
            <w:vAlign w:val="bottom"/>
          </w:tcPr>
          <w:p w14:paraId="2AF7801C" w14:textId="77777777" w:rsidR="00E96704" w:rsidRDefault="00E96704" w:rsidP="00D75083">
            <w:pPr>
              <w:pStyle w:val="TAC"/>
            </w:pPr>
            <w:r>
              <w:t>0</w:t>
            </w:r>
          </w:p>
        </w:tc>
        <w:tc>
          <w:tcPr>
            <w:tcW w:w="367" w:type="dxa"/>
            <w:tcBorders>
              <w:top w:val="nil"/>
              <w:left w:val="nil"/>
              <w:bottom w:val="nil"/>
              <w:right w:val="nil"/>
            </w:tcBorders>
            <w:noWrap/>
            <w:vAlign w:val="bottom"/>
          </w:tcPr>
          <w:p w14:paraId="73FA6964" w14:textId="77777777" w:rsidR="00E96704" w:rsidRDefault="00E96704" w:rsidP="00D75083">
            <w:pPr>
              <w:pStyle w:val="TAC"/>
            </w:pPr>
            <w:r>
              <w:t>0</w:t>
            </w:r>
          </w:p>
        </w:tc>
        <w:tc>
          <w:tcPr>
            <w:tcW w:w="328" w:type="dxa"/>
            <w:tcBorders>
              <w:top w:val="nil"/>
              <w:left w:val="nil"/>
              <w:bottom w:val="nil"/>
              <w:right w:val="nil"/>
            </w:tcBorders>
            <w:noWrap/>
            <w:vAlign w:val="bottom"/>
          </w:tcPr>
          <w:p w14:paraId="68AA1C82" w14:textId="77777777" w:rsidR="00E96704" w:rsidRDefault="00E96704" w:rsidP="00D75083">
            <w:pPr>
              <w:pStyle w:val="TAC"/>
            </w:pPr>
            <w:r>
              <w:rPr>
                <w:rFonts w:hint="eastAsia"/>
                <w:lang w:eastAsia="zh-CN"/>
              </w:rPr>
              <w:t>1</w:t>
            </w:r>
          </w:p>
        </w:tc>
        <w:tc>
          <w:tcPr>
            <w:tcW w:w="347" w:type="dxa"/>
            <w:tcBorders>
              <w:top w:val="nil"/>
              <w:left w:val="nil"/>
              <w:bottom w:val="nil"/>
              <w:right w:val="nil"/>
            </w:tcBorders>
            <w:noWrap/>
            <w:vAlign w:val="bottom"/>
          </w:tcPr>
          <w:p w14:paraId="611498BE" w14:textId="77777777" w:rsidR="00E96704" w:rsidRDefault="00E96704" w:rsidP="00D75083">
            <w:pPr>
              <w:pStyle w:val="TAC"/>
            </w:pPr>
            <w:r>
              <w:t>1</w:t>
            </w:r>
          </w:p>
        </w:tc>
        <w:tc>
          <w:tcPr>
            <w:tcW w:w="251" w:type="dxa"/>
            <w:tcBorders>
              <w:top w:val="nil"/>
              <w:left w:val="nil"/>
              <w:bottom w:val="nil"/>
              <w:right w:val="nil"/>
            </w:tcBorders>
            <w:noWrap/>
            <w:vAlign w:val="bottom"/>
          </w:tcPr>
          <w:p w14:paraId="6E3491FA"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71D125AB" w14:textId="77777777" w:rsidR="00E96704" w:rsidRDefault="00E96704" w:rsidP="00D75083">
            <w:pPr>
              <w:pStyle w:val="TAL"/>
              <w:rPr>
                <w:rFonts w:hint="eastAsia"/>
                <w:lang w:eastAsia="zh-CN"/>
              </w:rPr>
            </w:pPr>
            <w:r>
              <w:rPr>
                <w:rFonts w:hint="eastAsia"/>
                <w:lang w:eastAsia="zh-CN"/>
              </w:rPr>
              <w:t>IPv4</w:t>
            </w:r>
            <w:r>
              <w:rPr>
                <w:lang w:eastAsia="zh-CN"/>
              </w:rPr>
              <w:t>IPv6</w:t>
            </w:r>
          </w:p>
        </w:tc>
      </w:tr>
      <w:tr w:rsidR="00E96704" w14:paraId="2331CE04"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132C3D21" w14:textId="77777777" w:rsidR="00E96704" w:rsidRPr="0027002B" w:rsidRDefault="00E96704" w:rsidP="00D75083">
            <w:pPr>
              <w:pStyle w:val="TAL"/>
              <w:rPr>
                <w:lang w:val="en-US" w:eastAsia="ko-KR" w:bidi="he-IL"/>
              </w:rPr>
            </w:pPr>
            <w:bookmarkStart w:id="347" w:name="MCCQCTEMPBM_00000084"/>
          </w:p>
        </w:tc>
      </w:tr>
      <w:bookmarkEnd w:id="347"/>
      <w:tr w:rsidR="00E96704" w:rsidRPr="00DA29A9" w14:paraId="058007F8"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48B93DAE" w14:textId="77777777" w:rsidR="00E96704" w:rsidRPr="00C9393D" w:rsidRDefault="00E96704" w:rsidP="00D75083">
            <w:pPr>
              <w:pStyle w:val="TAL"/>
            </w:pPr>
            <w:r w:rsidRPr="00C9393D">
              <w:t xml:space="preserve">If the </w:t>
            </w:r>
            <w:r>
              <w:t>home N3IWF identifier type</w:t>
            </w:r>
            <w:r w:rsidRPr="00C9393D">
              <w:t xml:space="preserve"> indicates IPv4, then the</w:t>
            </w:r>
            <w:r>
              <w:rPr>
                <w:lang w:eastAsia="zh-CN"/>
              </w:rPr>
              <w:t xml:space="preserve"> home N3IWF IP addresses</w:t>
            </w:r>
            <w:r w:rsidRPr="00C9393D">
              <w:t xml:space="preserve"> f</w:t>
            </w:r>
            <w:r>
              <w:t>ield contains</w:t>
            </w:r>
            <w:r w:rsidRPr="00C9393D">
              <w:t xml:space="preserve"> an IPv4 address in octet 2 to octet 5.</w:t>
            </w:r>
          </w:p>
        </w:tc>
      </w:tr>
      <w:tr w:rsidR="00E96704" w:rsidRPr="009933A2" w14:paraId="70AAB2A2"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1BBE5AB6" w14:textId="77777777" w:rsidR="00E96704" w:rsidRPr="00C9393D" w:rsidRDefault="00E96704" w:rsidP="00D75083">
            <w:pPr>
              <w:pStyle w:val="TAL"/>
            </w:pPr>
            <w:bookmarkStart w:id="348" w:name="MCCQCTEMPBM_00000085"/>
          </w:p>
        </w:tc>
      </w:tr>
      <w:bookmarkEnd w:id="348"/>
      <w:tr w:rsidR="00E96704" w:rsidRPr="002F7835" w14:paraId="48C760F1"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5F93EBBB" w14:textId="77777777" w:rsidR="00E96704" w:rsidRPr="00C9393D" w:rsidRDefault="00E96704" w:rsidP="00D75083">
            <w:pPr>
              <w:pStyle w:val="TAL"/>
            </w:pPr>
            <w:r w:rsidRPr="00C9393D">
              <w:t>If the</w:t>
            </w:r>
            <w:r>
              <w:t xml:space="preserve"> home</w:t>
            </w:r>
            <w:r w:rsidRPr="00C9393D">
              <w:t xml:space="preserve"> </w:t>
            </w:r>
            <w:r>
              <w:t>N3IWF identifier type</w:t>
            </w:r>
            <w:r w:rsidRPr="00C9393D">
              <w:t xml:space="preserve"> indicates IPv6, then the </w:t>
            </w:r>
            <w:r>
              <w:t>home N3IWF IP</w:t>
            </w:r>
            <w:r w:rsidRPr="00C9393D">
              <w:t xml:space="preserve"> addresses field contains an IPv6 address in octet 2 to octet 17.</w:t>
            </w:r>
          </w:p>
        </w:tc>
      </w:tr>
      <w:tr w:rsidR="00E96704" w:rsidRPr="009933A2" w14:paraId="34C3A27A"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23DEC8A2" w14:textId="77777777" w:rsidR="00E96704" w:rsidRPr="00C9393D" w:rsidRDefault="00E96704" w:rsidP="00D75083">
            <w:pPr>
              <w:pStyle w:val="TAL"/>
            </w:pPr>
            <w:bookmarkStart w:id="349" w:name="MCCQCTEMPBM_00000086"/>
          </w:p>
        </w:tc>
      </w:tr>
      <w:bookmarkEnd w:id="349"/>
      <w:tr w:rsidR="00E96704" w:rsidRPr="009933A2" w14:paraId="4F7FD89C"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503D01EE" w14:textId="77777777" w:rsidR="00E96704" w:rsidRPr="00C9393D" w:rsidRDefault="00E96704" w:rsidP="00D75083">
            <w:pPr>
              <w:pStyle w:val="TAL"/>
            </w:pPr>
            <w:r w:rsidRPr="00C9393D">
              <w:t xml:space="preserve">If the </w:t>
            </w:r>
            <w:r>
              <w:t>home N3IWF identifier type</w:t>
            </w:r>
            <w:r w:rsidRPr="00C9393D">
              <w:t xml:space="preserve"> indicates IPv4IPv6, then the </w:t>
            </w:r>
            <w:r>
              <w:t>home N3IWF IP</w:t>
            </w:r>
            <w:r w:rsidRPr="00C9393D">
              <w:t xml:space="preserve"> addresses field contains two </w:t>
            </w:r>
            <w:r>
              <w:t>IP</w:t>
            </w:r>
            <w:r w:rsidRPr="00C9393D">
              <w:t xml:space="preserve"> addresses. The first </w:t>
            </w:r>
            <w:r>
              <w:t xml:space="preserve">IP address is </w:t>
            </w:r>
            <w:r w:rsidRPr="00C9393D">
              <w:t>an IPv4</w:t>
            </w:r>
            <w:r>
              <w:t xml:space="preserve"> address in octet 2 to octet 5. T</w:t>
            </w:r>
            <w:r w:rsidRPr="00C9393D">
              <w:t xml:space="preserve">he second </w:t>
            </w:r>
            <w:r>
              <w:t>IP address is</w:t>
            </w:r>
            <w:r w:rsidRPr="00C9393D">
              <w:t xml:space="preserve"> an IPv6 address in octet </w:t>
            </w:r>
            <w:r w:rsidRPr="00C9393D">
              <w:rPr>
                <w:rFonts w:hint="eastAsia"/>
                <w:lang w:eastAsia="zh-CN"/>
              </w:rPr>
              <w:t>6</w:t>
            </w:r>
            <w:r w:rsidRPr="00C9393D">
              <w:t xml:space="preserve"> to octet </w:t>
            </w:r>
            <w:r w:rsidRPr="00C9393D">
              <w:rPr>
                <w:rFonts w:hint="eastAsia"/>
                <w:lang w:eastAsia="zh-CN"/>
              </w:rPr>
              <w:t>21</w:t>
            </w:r>
            <w:r w:rsidRPr="00C9393D">
              <w:t>.</w:t>
            </w:r>
          </w:p>
        </w:tc>
      </w:tr>
      <w:tr w:rsidR="00E96704" w:rsidRPr="009933A2" w14:paraId="4C1D5003" w14:textId="77777777" w:rsidTr="00D75083">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76A5A7A5" w14:textId="77777777" w:rsidR="00E96704" w:rsidRPr="00C9393D" w:rsidRDefault="00E96704" w:rsidP="00D75083">
            <w:pPr>
              <w:pStyle w:val="TAL"/>
            </w:pPr>
            <w:bookmarkStart w:id="350" w:name="MCCQCTEMPBM_00000087"/>
          </w:p>
        </w:tc>
      </w:tr>
      <w:bookmarkEnd w:id="350"/>
    </w:tbl>
    <w:p w14:paraId="1B9372A9" w14:textId="77777777" w:rsidR="00E96704" w:rsidRDefault="00E96704" w:rsidP="00E96704">
      <w:pPr>
        <w:rPr>
          <w:noProof/>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5EA795A7" w14:textId="77777777" w:rsidTr="00D75083">
        <w:trPr>
          <w:cantSplit/>
          <w:jc w:val="center"/>
        </w:trPr>
        <w:tc>
          <w:tcPr>
            <w:tcW w:w="708" w:type="dxa"/>
          </w:tcPr>
          <w:p w14:paraId="02A282A2" w14:textId="77777777" w:rsidR="00E96704" w:rsidRPr="00BF342D" w:rsidRDefault="00E96704" w:rsidP="00D75083">
            <w:pPr>
              <w:pStyle w:val="TAC"/>
            </w:pPr>
            <w:r w:rsidRPr="00BF342D">
              <w:t>8</w:t>
            </w:r>
          </w:p>
        </w:tc>
        <w:tc>
          <w:tcPr>
            <w:tcW w:w="709" w:type="dxa"/>
          </w:tcPr>
          <w:p w14:paraId="2F7A2E09" w14:textId="77777777" w:rsidR="00E96704" w:rsidRPr="00BF342D" w:rsidRDefault="00E96704" w:rsidP="00D75083">
            <w:pPr>
              <w:pStyle w:val="TAC"/>
            </w:pPr>
            <w:r w:rsidRPr="00BF342D">
              <w:t>7</w:t>
            </w:r>
          </w:p>
        </w:tc>
        <w:tc>
          <w:tcPr>
            <w:tcW w:w="709" w:type="dxa"/>
          </w:tcPr>
          <w:p w14:paraId="7D44D70D" w14:textId="77777777" w:rsidR="00E96704" w:rsidRPr="00BF342D" w:rsidRDefault="00E96704" w:rsidP="00D75083">
            <w:pPr>
              <w:pStyle w:val="TAC"/>
            </w:pPr>
            <w:r w:rsidRPr="00BF342D">
              <w:t>6</w:t>
            </w:r>
          </w:p>
        </w:tc>
        <w:tc>
          <w:tcPr>
            <w:tcW w:w="709" w:type="dxa"/>
          </w:tcPr>
          <w:p w14:paraId="54FAFF03" w14:textId="77777777" w:rsidR="00E96704" w:rsidRPr="00BF342D" w:rsidRDefault="00E96704" w:rsidP="00D75083">
            <w:pPr>
              <w:pStyle w:val="TAC"/>
            </w:pPr>
            <w:r w:rsidRPr="00BF342D">
              <w:t>5</w:t>
            </w:r>
          </w:p>
        </w:tc>
        <w:tc>
          <w:tcPr>
            <w:tcW w:w="709" w:type="dxa"/>
          </w:tcPr>
          <w:p w14:paraId="3C160882" w14:textId="77777777" w:rsidR="00E96704" w:rsidRPr="00BF342D" w:rsidRDefault="00E96704" w:rsidP="00D75083">
            <w:pPr>
              <w:pStyle w:val="TAC"/>
            </w:pPr>
            <w:r w:rsidRPr="00BF342D">
              <w:t>4</w:t>
            </w:r>
          </w:p>
        </w:tc>
        <w:tc>
          <w:tcPr>
            <w:tcW w:w="709" w:type="dxa"/>
          </w:tcPr>
          <w:p w14:paraId="345124B7" w14:textId="77777777" w:rsidR="00E96704" w:rsidRPr="00BF342D" w:rsidRDefault="00E96704" w:rsidP="00D75083">
            <w:pPr>
              <w:pStyle w:val="TAC"/>
            </w:pPr>
            <w:r w:rsidRPr="00BF342D">
              <w:t>3</w:t>
            </w:r>
          </w:p>
        </w:tc>
        <w:tc>
          <w:tcPr>
            <w:tcW w:w="709" w:type="dxa"/>
          </w:tcPr>
          <w:p w14:paraId="27FA50E1" w14:textId="77777777" w:rsidR="00E96704" w:rsidRPr="00BF342D" w:rsidRDefault="00E96704" w:rsidP="00D75083">
            <w:pPr>
              <w:pStyle w:val="TAC"/>
            </w:pPr>
            <w:r w:rsidRPr="00BF342D">
              <w:t>2</w:t>
            </w:r>
          </w:p>
        </w:tc>
        <w:tc>
          <w:tcPr>
            <w:tcW w:w="709" w:type="dxa"/>
          </w:tcPr>
          <w:p w14:paraId="48FD9DC1" w14:textId="77777777" w:rsidR="00E96704" w:rsidRPr="00BF342D" w:rsidRDefault="00E96704" w:rsidP="00D75083">
            <w:pPr>
              <w:pStyle w:val="TAC"/>
            </w:pPr>
            <w:r w:rsidRPr="00BF342D">
              <w:t>1</w:t>
            </w:r>
          </w:p>
        </w:tc>
        <w:tc>
          <w:tcPr>
            <w:tcW w:w="1134" w:type="dxa"/>
          </w:tcPr>
          <w:p w14:paraId="4499E308" w14:textId="77777777" w:rsidR="00E96704" w:rsidRPr="00BF342D" w:rsidRDefault="00E96704" w:rsidP="00D75083">
            <w:pPr>
              <w:pStyle w:val="TAL"/>
            </w:pPr>
          </w:p>
        </w:tc>
      </w:tr>
      <w:tr w:rsidR="00E96704" w:rsidRPr="00BF342D" w14:paraId="2D0BE6CB"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E250926" w14:textId="77777777" w:rsidR="00E96704" w:rsidRPr="00BF342D" w:rsidRDefault="00E96704" w:rsidP="00D75083">
            <w:pPr>
              <w:pStyle w:val="TAC"/>
            </w:pPr>
            <w:r>
              <w:t>Home N3IWF identifier type (= FQDN)</w:t>
            </w:r>
          </w:p>
        </w:tc>
        <w:tc>
          <w:tcPr>
            <w:tcW w:w="1134" w:type="dxa"/>
          </w:tcPr>
          <w:p w14:paraId="4DDCDCB5" w14:textId="77777777" w:rsidR="00E96704" w:rsidRPr="00BF342D" w:rsidRDefault="00E96704" w:rsidP="00D75083">
            <w:pPr>
              <w:pStyle w:val="TAL"/>
            </w:pPr>
            <w:r>
              <w:t>octet 1</w:t>
            </w:r>
          </w:p>
        </w:tc>
      </w:tr>
      <w:tr w:rsidR="00E96704" w:rsidRPr="00BF342D" w14:paraId="55CBF68F" w14:textId="77777777" w:rsidTr="00D75083">
        <w:trPr>
          <w:jc w:val="center"/>
        </w:trPr>
        <w:tc>
          <w:tcPr>
            <w:tcW w:w="5671" w:type="dxa"/>
            <w:gridSpan w:val="8"/>
            <w:tcBorders>
              <w:left w:val="single" w:sz="6" w:space="0" w:color="auto"/>
              <w:bottom w:val="single" w:sz="4" w:space="0" w:color="auto"/>
              <w:right w:val="single" w:sz="6" w:space="0" w:color="auto"/>
            </w:tcBorders>
          </w:tcPr>
          <w:p w14:paraId="3CA1C7D2" w14:textId="77777777" w:rsidR="00E96704" w:rsidRPr="00BF342D" w:rsidRDefault="00E96704" w:rsidP="00D75083">
            <w:pPr>
              <w:pStyle w:val="TAC"/>
            </w:pPr>
          </w:p>
          <w:p w14:paraId="257BA778" w14:textId="77777777" w:rsidR="00E96704" w:rsidRPr="00BF342D" w:rsidRDefault="00E96704" w:rsidP="00D75083">
            <w:pPr>
              <w:pStyle w:val="TAC"/>
            </w:pPr>
            <w:r>
              <w:t>Length of home N3IWF FQDN</w:t>
            </w:r>
          </w:p>
          <w:p w14:paraId="13D47AD1" w14:textId="77777777" w:rsidR="00E96704" w:rsidRPr="00BF342D" w:rsidRDefault="00E96704" w:rsidP="00D75083">
            <w:pPr>
              <w:pStyle w:val="TAC"/>
            </w:pPr>
          </w:p>
        </w:tc>
        <w:tc>
          <w:tcPr>
            <w:tcW w:w="1134" w:type="dxa"/>
          </w:tcPr>
          <w:p w14:paraId="59785DB2" w14:textId="77777777" w:rsidR="00E96704" w:rsidRPr="00BF342D" w:rsidRDefault="00E96704" w:rsidP="00D75083">
            <w:pPr>
              <w:pStyle w:val="TAL"/>
            </w:pPr>
            <w:r w:rsidRPr="00BF342D">
              <w:t xml:space="preserve">octet </w:t>
            </w:r>
            <w:r>
              <w:t>2</w:t>
            </w:r>
          </w:p>
          <w:p w14:paraId="79AF5139" w14:textId="77777777" w:rsidR="00E96704" w:rsidRPr="00BF342D" w:rsidRDefault="00E96704" w:rsidP="00D75083">
            <w:pPr>
              <w:pStyle w:val="TAL"/>
            </w:pPr>
          </w:p>
        </w:tc>
      </w:tr>
      <w:tr w:rsidR="00E96704" w:rsidRPr="00BF342D" w14:paraId="4EA7020F"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CBEB9B9" w14:textId="77777777" w:rsidR="00E96704" w:rsidRPr="00BF342D" w:rsidRDefault="00E96704" w:rsidP="00D75083">
            <w:pPr>
              <w:pStyle w:val="TAC"/>
            </w:pPr>
          </w:p>
          <w:p w14:paraId="0BE7A5A8" w14:textId="77777777" w:rsidR="00E96704" w:rsidRPr="00BF342D" w:rsidRDefault="00E96704" w:rsidP="00D75083">
            <w:pPr>
              <w:pStyle w:val="TAC"/>
            </w:pPr>
            <w:r>
              <w:t>Home N3IWF FQDN</w:t>
            </w:r>
          </w:p>
          <w:p w14:paraId="50CAE164" w14:textId="77777777" w:rsidR="00E96704" w:rsidRPr="00BF342D" w:rsidRDefault="00E96704" w:rsidP="00D75083">
            <w:pPr>
              <w:pStyle w:val="TAC"/>
            </w:pPr>
          </w:p>
        </w:tc>
        <w:tc>
          <w:tcPr>
            <w:tcW w:w="1134" w:type="dxa"/>
            <w:tcBorders>
              <w:left w:val="single" w:sz="4" w:space="0" w:color="auto"/>
            </w:tcBorders>
          </w:tcPr>
          <w:p w14:paraId="12359E7C" w14:textId="77777777" w:rsidR="00E96704" w:rsidRPr="00BF342D" w:rsidRDefault="00E96704" w:rsidP="00D75083">
            <w:pPr>
              <w:pStyle w:val="TAL"/>
            </w:pPr>
            <w:r>
              <w:t xml:space="preserve">octet </w:t>
            </w:r>
            <w:r w:rsidR="00B95EE2">
              <w:t>3</w:t>
            </w:r>
          </w:p>
          <w:p w14:paraId="2E0DB6C4" w14:textId="77777777" w:rsidR="00E96704" w:rsidRPr="00BF342D" w:rsidRDefault="00E96704" w:rsidP="00D75083">
            <w:pPr>
              <w:pStyle w:val="TAL"/>
            </w:pPr>
          </w:p>
          <w:p w14:paraId="5F294E20" w14:textId="77777777" w:rsidR="00E96704" w:rsidRPr="00BF342D" w:rsidRDefault="00E96704" w:rsidP="00D75083">
            <w:pPr>
              <w:pStyle w:val="TAL"/>
            </w:pPr>
            <w:r>
              <w:t>octet m</w:t>
            </w:r>
          </w:p>
        </w:tc>
      </w:tr>
    </w:tbl>
    <w:p w14:paraId="7806CA85" w14:textId="77777777" w:rsidR="00E96704" w:rsidRDefault="00E96704" w:rsidP="00E96704">
      <w:pPr>
        <w:pStyle w:val="TF"/>
        <w:rPr>
          <w:lang w:eastAsia="zh-CN"/>
        </w:rPr>
      </w:pPr>
      <w:r w:rsidRPr="00BD0557">
        <w:t>Figure </w:t>
      </w:r>
      <w:r>
        <w:t>5.3.</w:t>
      </w:r>
      <w:r w:rsidR="00515D18">
        <w:t>3</w:t>
      </w:r>
      <w:r w:rsidR="00E37612">
        <w:t>.</w:t>
      </w:r>
      <w:r>
        <w:t>3.3</w:t>
      </w:r>
      <w:r w:rsidRPr="00BD0557">
        <w:t>:</w:t>
      </w:r>
      <w:r w:rsidR="00B22198" w:rsidRPr="00B22198">
        <w:t xml:space="preserve"> </w:t>
      </w:r>
      <w:r w:rsidR="00B22198">
        <w:t>H</w:t>
      </w:r>
      <w:r w:rsidR="00B22198" w:rsidRPr="00172F8E">
        <w:t>ome N3IWF identifier entr</w:t>
      </w:r>
      <w:r w:rsidR="00B22198">
        <w:t>y</w:t>
      </w:r>
      <w:r>
        <w:rPr>
          <w:lang w:eastAsia="zh-CN"/>
        </w:rPr>
        <w:t xml:space="preserve"> (type = FQDN)</w:t>
      </w:r>
    </w:p>
    <w:p w14:paraId="37943EB0" w14:textId="77777777" w:rsidR="00E96704" w:rsidRPr="00BD0557" w:rsidRDefault="00E96704" w:rsidP="00E96704">
      <w:pPr>
        <w:pStyle w:val="TH"/>
      </w:pPr>
      <w:r>
        <w:lastRenderedPageBreak/>
        <w:t>Table </w:t>
      </w:r>
      <w:r w:rsidRPr="000532DA">
        <w:rPr>
          <w:lang w:val="en-US"/>
        </w:rPr>
        <w:t>5.3.</w:t>
      </w:r>
      <w:r w:rsidR="00515D18">
        <w:rPr>
          <w:lang w:val="en-US"/>
        </w:rPr>
        <w:t>3</w:t>
      </w:r>
      <w:r w:rsidR="00E37612">
        <w:rPr>
          <w:lang w:val="en-US"/>
        </w:rPr>
        <w:t>.</w:t>
      </w:r>
      <w:r>
        <w:rPr>
          <w:lang w:val="en-US"/>
        </w:rPr>
        <w:t>3.2</w:t>
      </w:r>
      <w:r>
        <w:t xml:space="preserve">: </w:t>
      </w:r>
      <w:r w:rsidR="00AC77A1">
        <w:t>H</w:t>
      </w:r>
      <w:r w:rsidR="00AC77A1" w:rsidRPr="00172F8E">
        <w:t>ome N3IWF identifier entry</w:t>
      </w:r>
      <w:r>
        <w:rPr>
          <w:lang w:eastAsia="zh-CN"/>
        </w:rPr>
        <w:t xml:space="preserve"> (type = FQDN)</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E96704" w14:paraId="1F816432" w14:textId="77777777" w:rsidTr="00D75083">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4D35AED8" w14:textId="77777777" w:rsidR="00E96704" w:rsidRPr="00C9393D" w:rsidRDefault="00E96704" w:rsidP="00D75083">
            <w:pPr>
              <w:pStyle w:val="TAL"/>
              <w:rPr>
                <w:lang w:eastAsia="ko-KR" w:bidi="he-IL"/>
              </w:rPr>
            </w:pPr>
            <w:r>
              <w:t>Home N3IWF identifier type (octet 1) is set as follows when the type is FQDN.</w:t>
            </w:r>
          </w:p>
        </w:tc>
      </w:tr>
      <w:tr w:rsidR="00E96704" w14:paraId="52D2BEAD" w14:textId="77777777" w:rsidTr="00D75083">
        <w:trPr>
          <w:trHeight w:val="276"/>
          <w:jc w:val="center"/>
        </w:trPr>
        <w:tc>
          <w:tcPr>
            <w:tcW w:w="386" w:type="dxa"/>
            <w:tcBorders>
              <w:top w:val="nil"/>
              <w:left w:val="single" w:sz="4" w:space="0" w:color="auto"/>
              <w:bottom w:val="nil"/>
              <w:right w:val="nil"/>
            </w:tcBorders>
            <w:noWrap/>
            <w:vAlign w:val="bottom"/>
            <w:hideMark/>
          </w:tcPr>
          <w:p w14:paraId="41ED8FD5" w14:textId="77777777" w:rsidR="00E96704" w:rsidRDefault="00E96704" w:rsidP="00D75083">
            <w:pPr>
              <w:pStyle w:val="TAH"/>
            </w:pPr>
            <w:r>
              <w:t>8</w:t>
            </w:r>
          </w:p>
        </w:tc>
        <w:tc>
          <w:tcPr>
            <w:tcW w:w="386" w:type="dxa"/>
            <w:tcBorders>
              <w:top w:val="nil"/>
              <w:left w:val="nil"/>
              <w:bottom w:val="nil"/>
              <w:right w:val="nil"/>
            </w:tcBorders>
            <w:noWrap/>
            <w:vAlign w:val="bottom"/>
            <w:hideMark/>
          </w:tcPr>
          <w:p w14:paraId="51B3A4A9" w14:textId="77777777" w:rsidR="00E96704" w:rsidRDefault="00E96704" w:rsidP="00D75083">
            <w:pPr>
              <w:pStyle w:val="TAH"/>
            </w:pPr>
            <w:r>
              <w:t>7</w:t>
            </w:r>
          </w:p>
        </w:tc>
        <w:tc>
          <w:tcPr>
            <w:tcW w:w="386" w:type="dxa"/>
            <w:tcBorders>
              <w:top w:val="nil"/>
              <w:left w:val="nil"/>
              <w:bottom w:val="nil"/>
              <w:right w:val="nil"/>
            </w:tcBorders>
            <w:noWrap/>
            <w:vAlign w:val="bottom"/>
            <w:hideMark/>
          </w:tcPr>
          <w:p w14:paraId="73C0CFC4" w14:textId="77777777" w:rsidR="00E96704" w:rsidRDefault="00E96704" w:rsidP="00D75083">
            <w:pPr>
              <w:pStyle w:val="TAH"/>
            </w:pPr>
            <w:r>
              <w:rPr>
                <w:lang w:eastAsia="zh-CN"/>
              </w:rPr>
              <w:t>6</w:t>
            </w:r>
          </w:p>
        </w:tc>
        <w:tc>
          <w:tcPr>
            <w:tcW w:w="386" w:type="dxa"/>
            <w:tcBorders>
              <w:top w:val="nil"/>
              <w:left w:val="nil"/>
              <w:bottom w:val="nil"/>
              <w:right w:val="nil"/>
            </w:tcBorders>
            <w:noWrap/>
            <w:vAlign w:val="bottom"/>
            <w:hideMark/>
          </w:tcPr>
          <w:p w14:paraId="46EF9361" w14:textId="77777777" w:rsidR="00E96704" w:rsidRDefault="00E96704" w:rsidP="00D75083">
            <w:pPr>
              <w:pStyle w:val="TAH"/>
            </w:pPr>
            <w:r>
              <w:rPr>
                <w:lang w:eastAsia="zh-CN"/>
              </w:rPr>
              <w:t>5</w:t>
            </w:r>
          </w:p>
        </w:tc>
        <w:tc>
          <w:tcPr>
            <w:tcW w:w="367" w:type="dxa"/>
            <w:tcBorders>
              <w:top w:val="nil"/>
              <w:left w:val="nil"/>
              <w:bottom w:val="nil"/>
              <w:right w:val="nil"/>
            </w:tcBorders>
            <w:noWrap/>
            <w:vAlign w:val="bottom"/>
            <w:hideMark/>
          </w:tcPr>
          <w:p w14:paraId="6FF5CFC5" w14:textId="77777777" w:rsidR="00E96704" w:rsidRDefault="00E96704" w:rsidP="00D75083">
            <w:pPr>
              <w:pStyle w:val="TAH"/>
            </w:pPr>
            <w:r>
              <w:t>4</w:t>
            </w:r>
          </w:p>
        </w:tc>
        <w:tc>
          <w:tcPr>
            <w:tcW w:w="367" w:type="dxa"/>
            <w:tcBorders>
              <w:top w:val="nil"/>
              <w:left w:val="nil"/>
              <w:bottom w:val="nil"/>
              <w:right w:val="nil"/>
            </w:tcBorders>
            <w:noWrap/>
            <w:vAlign w:val="bottom"/>
            <w:hideMark/>
          </w:tcPr>
          <w:p w14:paraId="4430A91C" w14:textId="77777777" w:rsidR="00E96704" w:rsidRDefault="00E96704" w:rsidP="00D75083">
            <w:pPr>
              <w:pStyle w:val="TAH"/>
            </w:pPr>
            <w:r>
              <w:t>3</w:t>
            </w:r>
          </w:p>
        </w:tc>
        <w:tc>
          <w:tcPr>
            <w:tcW w:w="328" w:type="dxa"/>
            <w:tcBorders>
              <w:top w:val="nil"/>
              <w:left w:val="nil"/>
              <w:bottom w:val="nil"/>
              <w:right w:val="nil"/>
            </w:tcBorders>
            <w:noWrap/>
            <w:vAlign w:val="bottom"/>
            <w:hideMark/>
          </w:tcPr>
          <w:p w14:paraId="19D46A6B" w14:textId="77777777" w:rsidR="00E96704" w:rsidRDefault="00E96704" w:rsidP="00D75083">
            <w:pPr>
              <w:pStyle w:val="TAH"/>
            </w:pPr>
            <w:r>
              <w:t>2</w:t>
            </w:r>
          </w:p>
        </w:tc>
        <w:tc>
          <w:tcPr>
            <w:tcW w:w="347" w:type="dxa"/>
            <w:tcBorders>
              <w:top w:val="nil"/>
              <w:left w:val="nil"/>
              <w:bottom w:val="nil"/>
              <w:right w:val="nil"/>
            </w:tcBorders>
            <w:noWrap/>
            <w:vAlign w:val="bottom"/>
            <w:hideMark/>
          </w:tcPr>
          <w:p w14:paraId="05035D25" w14:textId="77777777" w:rsidR="00E96704" w:rsidRDefault="00E96704" w:rsidP="00D75083">
            <w:pPr>
              <w:pStyle w:val="TAH"/>
            </w:pPr>
            <w:r>
              <w:t>1</w:t>
            </w:r>
          </w:p>
        </w:tc>
        <w:tc>
          <w:tcPr>
            <w:tcW w:w="251" w:type="dxa"/>
            <w:tcBorders>
              <w:top w:val="nil"/>
              <w:left w:val="nil"/>
              <w:bottom w:val="nil"/>
              <w:right w:val="nil"/>
            </w:tcBorders>
            <w:noWrap/>
            <w:vAlign w:val="bottom"/>
          </w:tcPr>
          <w:p w14:paraId="6D1918D9"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76DB36D0" w14:textId="77777777" w:rsidR="00E96704" w:rsidRDefault="00E96704" w:rsidP="00D75083">
            <w:pPr>
              <w:pStyle w:val="TAC"/>
              <w:jc w:val="left"/>
            </w:pPr>
          </w:p>
        </w:tc>
      </w:tr>
      <w:tr w:rsidR="00E96704" w14:paraId="7A6C6A52" w14:textId="77777777" w:rsidTr="00D75083">
        <w:trPr>
          <w:trHeight w:val="276"/>
          <w:jc w:val="center"/>
        </w:trPr>
        <w:tc>
          <w:tcPr>
            <w:tcW w:w="386" w:type="dxa"/>
            <w:tcBorders>
              <w:top w:val="nil"/>
              <w:left w:val="single" w:sz="4" w:space="0" w:color="auto"/>
              <w:bottom w:val="nil"/>
              <w:right w:val="nil"/>
            </w:tcBorders>
            <w:noWrap/>
            <w:vAlign w:val="bottom"/>
            <w:hideMark/>
          </w:tcPr>
          <w:p w14:paraId="79E9C916"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18D453D2"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24A05876"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366E710C"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45F3AC74"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302BC8D7" w14:textId="77777777" w:rsidR="00E96704" w:rsidRDefault="00E96704" w:rsidP="00D75083">
            <w:pPr>
              <w:pStyle w:val="TAC"/>
            </w:pPr>
            <w:r>
              <w:t>1</w:t>
            </w:r>
          </w:p>
        </w:tc>
        <w:tc>
          <w:tcPr>
            <w:tcW w:w="328" w:type="dxa"/>
            <w:tcBorders>
              <w:top w:val="nil"/>
              <w:left w:val="nil"/>
              <w:bottom w:val="nil"/>
              <w:right w:val="nil"/>
            </w:tcBorders>
            <w:noWrap/>
            <w:vAlign w:val="bottom"/>
            <w:hideMark/>
          </w:tcPr>
          <w:p w14:paraId="1AC4ACC2" w14:textId="77777777" w:rsidR="00E96704" w:rsidRDefault="00E96704" w:rsidP="00D75083">
            <w:pPr>
              <w:pStyle w:val="TAC"/>
            </w:pPr>
            <w:r>
              <w:t>0</w:t>
            </w:r>
          </w:p>
        </w:tc>
        <w:tc>
          <w:tcPr>
            <w:tcW w:w="347" w:type="dxa"/>
            <w:tcBorders>
              <w:top w:val="nil"/>
              <w:left w:val="nil"/>
              <w:bottom w:val="nil"/>
              <w:right w:val="nil"/>
            </w:tcBorders>
            <w:noWrap/>
            <w:vAlign w:val="bottom"/>
            <w:hideMark/>
          </w:tcPr>
          <w:p w14:paraId="0624615A" w14:textId="77777777" w:rsidR="00E96704" w:rsidRDefault="00E96704" w:rsidP="00D75083">
            <w:pPr>
              <w:pStyle w:val="TAC"/>
            </w:pPr>
            <w:r>
              <w:t>0</w:t>
            </w:r>
          </w:p>
        </w:tc>
        <w:tc>
          <w:tcPr>
            <w:tcW w:w="251" w:type="dxa"/>
            <w:tcBorders>
              <w:top w:val="nil"/>
              <w:left w:val="nil"/>
              <w:bottom w:val="nil"/>
              <w:right w:val="nil"/>
            </w:tcBorders>
            <w:noWrap/>
            <w:vAlign w:val="bottom"/>
          </w:tcPr>
          <w:p w14:paraId="3CB76920" w14:textId="77777777" w:rsidR="00E96704" w:rsidRDefault="00E96704" w:rsidP="00D75083">
            <w:pPr>
              <w:pStyle w:val="TAC"/>
            </w:pPr>
          </w:p>
        </w:tc>
        <w:tc>
          <w:tcPr>
            <w:tcW w:w="5110" w:type="dxa"/>
            <w:tcBorders>
              <w:top w:val="nil"/>
              <w:left w:val="nil"/>
              <w:bottom w:val="nil"/>
              <w:right w:val="single" w:sz="4" w:space="0" w:color="auto"/>
            </w:tcBorders>
            <w:noWrap/>
            <w:vAlign w:val="bottom"/>
            <w:hideMark/>
          </w:tcPr>
          <w:p w14:paraId="6348C9A3" w14:textId="77777777" w:rsidR="00E96704" w:rsidRDefault="00E96704" w:rsidP="00D75083">
            <w:pPr>
              <w:pStyle w:val="TAL"/>
              <w:rPr>
                <w:lang w:eastAsia="zh-CN"/>
              </w:rPr>
            </w:pPr>
            <w:r>
              <w:t>FQDN</w:t>
            </w:r>
          </w:p>
        </w:tc>
      </w:tr>
      <w:tr w:rsidR="00E96704" w14:paraId="7493B5D7"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2C37D283" w14:textId="77777777" w:rsidR="00E96704" w:rsidRPr="00C9393D" w:rsidRDefault="00E96704" w:rsidP="00D75083">
            <w:pPr>
              <w:pStyle w:val="TAL"/>
              <w:rPr>
                <w:lang w:eastAsia="ko-KR" w:bidi="he-IL"/>
              </w:rPr>
            </w:pPr>
            <w:bookmarkStart w:id="351" w:name="MCCQCTEMPBM_00000088"/>
          </w:p>
        </w:tc>
      </w:tr>
      <w:bookmarkEnd w:id="351"/>
      <w:tr w:rsidR="00E96704" w14:paraId="5078BD22"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61B3F988" w14:textId="77777777" w:rsidR="00E96704" w:rsidRPr="00C9393D" w:rsidRDefault="00E96704" w:rsidP="00D75083">
            <w:pPr>
              <w:pStyle w:val="TAL"/>
              <w:rPr>
                <w:rFonts w:hint="eastAsia"/>
                <w:lang w:eastAsia="zh-CN" w:bidi="he-IL"/>
              </w:rPr>
            </w:pPr>
            <w:r>
              <w:rPr>
                <w:rFonts w:hint="eastAsia"/>
                <w:lang w:eastAsia="zh-CN" w:bidi="he-IL"/>
              </w:rPr>
              <w:t>Length of</w:t>
            </w:r>
            <w:r>
              <w:rPr>
                <w:lang w:eastAsia="zh-CN" w:bidi="he-IL"/>
              </w:rPr>
              <w:t xml:space="preserve"> home</w:t>
            </w:r>
            <w:r>
              <w:rPr>
                <w:rFonts w:hint="eastAsia"/>
                <w:lang w:eastAsia="zh-CN" w:bidi="he-IL"/>
              </w:rPr>
              <w:t xml:space="preserve"> N3IWF FQDN field (</w:t>
            </w:r>
            <w:r>
              <w:rPr>
                <w:lang w:eastAsia="zh-CN" w:bidi="he-IL"/>
              </w:rPr>
              <w:t>octet 2</w:t>
            </w:r>
            <w:r>
              <w:rPr>
                <w:rFonts w:hint="eastAsia"/>
                <w:lang w:eastAsia="zh-CN" w:bidi="he-IL"/>
              </w:rPr>
              <w:t>)</w:t>
            </w:r>
            <w:r>
              <w:rPr>
                <w:lang w:eastAsia="zh-CN" w:bidi="he-IL"/>
              </w:rPr>
              <w:t xml:space="preserve"> indicates the length of home N3IWF FQDN.</w:t>
            </w:r>
          </w:p>
        </w:tc>
      </w:tr>
      <w:tr w:rsidR="00E96704" w14:paraId="70059688"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42FC9C51" w14:textId="77777777" w:rsidR="00E96704" w:rsidRDefault="00E96704" w:rsidP="00D75083">
            <w:pPr>
              <w:pStyle w:val="TAL"/>
              <w:rPr>
                <w:rFonts w:hint="eastAsia"/>
                <w:lang w:eastAsia="zh-CN" w:bidi="he-IL"/>
              </w:rPr>
            </w:pPr>
            <w:bookmarkStart w:id="352" w:name="MCCQCTEMPBM_00000089"/>
          </w:p>
        </w:tc>
      </w:tr>
      <w:bookmarkEnd w:id="352"/>
      <w:tr w:rsidR="00E96704" w14:paraId="65363E99"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216CC7B5" w14:textId="77777777" w:rsidR="00E96704" w:rsidRPr="00C9393D" w:rsidRDefault="00E96704" w:rsidP="00CD2BE1">
            <w:pPr>
              <w:pStyle w:val="TAL"/>
              <w:rPr>
                <w:rFonts w:hint="eastAsia"/>
                <w:lang w:eastAsia="zh-CN" w:bidi="he-IL"/>
              </w:rPr>
            </w:pPr>
            <w:r>
              <w:t xml:space="preserve">Home N3IWF FQDN field (octet </w:t>
            </w:r>
            <w:r w:rsidR="00731AAC">
              <w:t>3</w:t>
            </w:r>
            <w:r>
              <w:t xml:space="preserve"> to octet m) is </w:t>
            </w:r>
            <w:r w:rsidR="00515D18">
              <w:t>en</w:t>
            </w:r>
            <w:r>
              <w:t>coded as defined in IETF RFC 1035 [</w:t>
            </w:r>
            <w:r w:rsidR="00C53CAB">
              <w:t>12</w:t>
            </w:r>
            <w:r>
              <w:t>].</w:t>
            </w:r>
          </w:p>
        </w:tc>
      </w:tr>
      <w:tr w:rsidR="00E96704" w14:paraId="0D7B88F8" w14:textId="77777777" w:rsidTr="00D75083">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6D0C573C" w14:textId="77777777" w:rsidR="00E96704" w:rsidRPr="00C9393D" w:rsidRDefault="00E96704" w:rsidP="00D75083">
            <w:pPr>
              <w:pStyle w:val="TAL"/>
              <w:rPr>
                <w:lang w:eastAsia="ko-KR" w:bidi="he-IL"/>
              </w:rPr>
            </w:pPr>
            <w:bookmarkStart w:id="353" w:name="MCCQCTEMPBM_00000090"/>
          </w:p>
        </w:tc>
      </w:tr>
      <w:bookmarkEnd w:id="353"/>
    </w:tbl>
    <w:p w14:paraId="5742426C" w14:textId="77777777" w:rsidR="00E96704" w:rsidRDefault="00E96704" w:rsidP="00E96704">
      <w:pPr>
        <w:rPr>
          <w:noProof/>
        </w:rPr>
      </w:pPr>
    </w:p>
    <w:p w14:paraId="23FB0925" w14:textId="77777777" w:rsidR="00E96704" w:rsidRPr="00BD0557" w:rsidRDefault="00E96704" w:rsidP="007C72E1">
      <w:pPr>
        <w:pStyle w:val="Heading4"/>
      </w:pPr>
      <w:bookmarkStart w:id="354" w:name="_Toc20209086"/>
      <w:bookmarkStart w:id="355" w:name="_Toc27581334"/>
      <w:bookmarkStart w:id="356" w:name="_Toc36113485"/>
      <w:bookmarkStart w:id="357" w:name="_Toc45212743"/>
      <w:bookmarkStart w:id="358" w:name="_Toc51931813"/>
      <w:bookmarkStart w:id="359" w:name="_Toc59203972"/>
      <w:bookmarkStart w:id="360" w:name="_Toc106976877"/>
      <w:r w:rsidRPr="000532DA">
        <w:rPr>
          <w:lang w:val="en-US"/>
        </w:rPr>
        <w:t>5.3.</w:t>
      </w:r>
      <w:r w:rsidR="00515D18">
        <w:rPr>
          <w:lang w:val="en-US"/>
        </w:rPr>
        <w:t>3</w:t>
      </w:r>
      <w:r>
        <w:rPr>
          <w:lang w:val="en-US"/>
        </w:rPr>
        <w:t>.4</w:t>
      </w:r>
      <w:r w:rsidRPr="000532DA">
        <w:rPr>
          <w:rFonts w:hint="eastAsia"/>
          <w:lang w:val="en-US"/>
        </w:rPr>
        <w:tab/>
      </w:r>
      <w:r>
        <w:rPr>
          <w:lang w:val="en-US"/>
        </w:rPr>
        <w:t xml:space="preserve">Home </w:t>
      </w:r>
      <w:r>
        <w:t>ePDG identifier configuration</w:t>
      </w:r>
      <w:bookmarkEnd w:id="354"/>
      <w:bookmarkEnd w:id="355"/>
      <w:bookmarkEnd w:id="356"/>
      <w:bookmarkEnd w:id="357"/>
      <w:bookmarkEnd w:id="358"/>
      <w:bookmarkEnd w:id="359"/>
      <w:bookmarkEnd w:id="360"/>
    </w:p>
    <w:p w14:paraId="709A9719" w14:textId="77777777" w:rsidR="00E96704" w:rsidRDefault="00E96704" w:rsidP="00E96704">
      <w:pPr>
        <w:rPr>
          <w:noProof/>
          <w:lang w:eastAsia="zh-CN"/>
        </w:rPr>
      </w:pPr>
      <w:r>
        <w:rPr>
          <w:rFonts w:hint="eastAsia"/>
          <w:noProof/>
          <w:lang w:eastAsia="zh-CN"/>
        </w:rPr>
        <w:t xml:space="preserve">The </w:t>
      </w:r>
      <w:r>
        <w:rPr>
          <w:noProof/>
          <w:lang w:eastAsia="zh-CN"/>
        </w:rPr>
        <w:t>content</w:t>
      </w:r>
      <w:r>
        <w:rPr>
          <w:rFonts w:hint="eastAsia"/>
          <w:noProof/>
          <w:lang w:eastAsia="zh-CN"/>
        </w:rPr>
        <w:t xml:space="preserve"> of</w:t>
      </w:r>
      <w:r>
        <w:rPr>
          <w:noProof/>
          <w:lang w:eastAsia="zh-CN"/>
        </w:rPr>
        <w:t xml:space="preserve"> home</w:t>
      </w:r>
      <w:r>
        <w:rPr>
          <w:rFonts w:hint="eastAsia"/>
          <w:noProof/>
          <w:lang w:eastAsia="zh-CN"/>
        </w:rPr>
        <w:t xml:space="preserve"> ePDG identif</w:t>
      </w:r>
      <w:r>
        <w:rPr>
          <w:noProof/>
          <w:lang w:eastAsia="zh-CN"/>
        </w:rPr>
        <w:t xml:space="preserve">ier configuration </w:t>
      </w:r>
      <w:r>
        <w:t xml:space="preserve">contains a list of </w:t>
      </w:r>
      <w:r w:rsidR="002B19BA" w:rsidRPr="00172F8E">
        <w:t>home ePDG identifier entr</w:t>
      </w:r>
      <w:r w:rsidR="002B19BA">
        <w:t>ies</w:t>
      </w:r>
      <w:r>
        <w:rPr>
          <w:noProof/>
          <w:lang w:eastAsia="zh-CN"/>
        </w:rPr>
        <w:t>.</w:t>
      </w:r>
    </w:p>
    <w:p w14:paraId="75A37EEF" w14:textId="77777777" w:rsidR="00E96704" w:rsidRDefault="00E96704" w:rsidP="00E96704">
      <w:r>
        <w:t xml:space="preserve">The content of </w:t>
      </w:r>
      <w:r w:rsidR="00202356">
        <w:rPr>
          <w:noProof/>
          <w:lang w:eastAsia="zh-CN"/>
        </w:rPr>
        <w:t>home</w:t>
      </w:r>
      <w:r w:rsidR="00202356">
        <w:rPr>
          <w:rFonts w:hint="eastAsia"/>
          <w:noProof/>
          <w:lang w:eastAsia="zh-CN"/>
        </w:rPr>
        <w:t xml:space="preserve"> ePDG identif</w:t>
      </w:r>
      <w:r w:rsidR="00202356">
        <w:rPr>
          <w:noProof/>
          <w:lang w:eastAsia="zh-CN"/>
        </w:rPr>
        <w:t>ier configuration</w:t>
      </w:r>
      <w:r>
        <w:t xml:space="preserve"> is </w:t>
      </w:r>
      <w:r w:rsidR="00515D18">
        <w:t>en</w:t>
      </w:r>
      <w:r>
        <w:t>coded according to f</w:t>
      </w:r>
      <w:r w:rsidRPr="00BD0557">
        <w:t>igure </w:t>
      </w:r>
      <w:r>
        <w:t>5.3.</w:t>
      </w:r>
      <w:r w:rsidR="00515D18">
        <w:t>3</w:t>
      </w:r>
      <w:r w:rsidR="00996296">
        <w:t>.</w:t>
      </w:r>
      <w:r>
        <w:t>4.1.</w:t>
      </w:r>
    </w:p>
    <w:p w14:paraId="1C49838C" w14:textId="77777777" w:rsidR="00E96704" w:rsidRPr="00F606DE" w:rsidRDefault="00E96704" w:rsidP="00E96704">
      <w:pPr>
        <w:rPr>
          <w:lang w:eastAsia="zh-CN"/>
        </w:rPr>
      </w:pPr>
      <w:r>
        <w:t xml:space="preserve">The content of </w:t>
      </w:r>
      <w:r w:rsidR="004668D9">
        <w:t xml:space="preserve">each </w:t>
      </w:r>
      <w:r w:rsidR="004668D9" w:rsidRPr="00172F8E">
        <w:t>home ePDG identifier entry</w:t>
      </w:r>
      <w:r>
        <w:t xml:space="preserve"> is </w:t>
      </w:r>
      <w:r w:rsidR="00515D18">
        <w:t>en</w:t>
      </w:r>
      <w:r>
        <w:t>coded according to figure 5.3.</w:t>
      </w:r>
      <w:r w:rsidR="00515D18">
        <w:t>3</w:t>
      </w:r>
      <w:r w:rsidR="00996296">
        <w:t>.</w:t>
      </w:r>
      <w:r>
        <w:t>4.2, table 5.3.</w:t>
      </w:r>
      <w:r w:rsidR="00515D18">
        <w:t>3</w:t>
      </w:r>
      <w:r w:rsidR="00996296">
        <w:t>.</w:t>
      </w:r>
      <w:r>
        <w:t>4.1, figure 5.3.</w:t>
      </w:r>
      <w:r w:rsidR="00515D18">
        <w:t>3</w:t>
      </w:r>
      <w:r w:rsidR="00996296">
        <w:t>.</w:t>
      </w:r>
      <w:r>
        <w:t>4.3 and table 5.3.</w:t>
      </w:r>
      <w:r w:rsidR="00515D18">
        <w:t>3</w:t>
      </w:r>
      <w:r w:rsidR="00996296">
        <w:t>.</w:t>
      </w:r>
      <w:r>
        <w:t>4.2.</w:t>
      </w:r>
      <w:r w:rsidRPr="00ED4C76">
        <w:rPr>
          <w:lang w:eastAsia="zh-CN"/>
        </w:rPr>
        <w:t xml:space="preserve"> </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61">
          <w:tblGrid>
            <w:gridCol w:w="708"/>
            <w:gridCol w:w="709"/>
            <w:gridCol w:w="709"/>
            <w:gridCol w:w="709"/>
            <w:gridCol w:w="709"/>
            <w:gridCol w:w="709"/>
            <w:gridCol w:w="709"/>
            <w:gridCol w:w="709"/>
            <w:gridCol w:w="1134"/>
          </w:tblGrid>
        </w:tblGridChange>
      </w:tblGrid>
      <w:tr w:rsidR="00E96704" w:rsidRPr="00BF342D" w14:paraId="520B4896" w14:textId="77777777" w:rsidTr="00D75083">
        <w:trPr>
          <w:cantSplit/>
          <w:jc w:val="center"/>
        </w:trPr>
        <w:tc>
          <w:tcPr>
            <w:tcW w:w="708" w:type="dxa"/>
          </w:tcPr>
          <w:p w14:paraId="4B485AEA" w14:textId="77777777" w:rsidR="00E96704" w:rsidRPr="00BF342D" w:rsidRDefault="00E96704" w:rsidP="00D75083">
            <w:pPr>
              <w:pStyle w:val="TAC"/>
            </w:pPr>
            <w:bookmarkStart w:id="362" w:name="MCCQCTEMPBM_00000104"/>
            <w:r w:rsidRPr="00BF342D">
              <w:t>8</w:t>
            </w:r>
          </w:p>
        </w:tc>
        <w:tc>
          <w:tcPr>
            <w:tcW w:w="709" w:type="dxa"/>
          </w:tcPr>
          <w:p w14:paraId="31D4A0AB" w14:textId="77777777" w:rsidR="00E96704" w:rsidRPr="00BF342D" w:rsidRDefault="00E96704" w:rsidP="00D75083">
            <w:pPr>
              <w:pStyle w:val="TAC"/>
            </w:pPr>
            <w:r w:rsidRPr="00BF342D">
              <w:t>7</w:t>
            </w:r>
          </w:p>
        </w:tc>
        <w:tc>
          <w:tcPr>
            <w:tcW w:w="709" w:type="dxa"/>
          </w:tcPr>
          <w:p w14:paraId="45249BE9" w14:textId="77777777" w:rsidR="00E96704" w:rsidRPr="00BF342D" w:rsidRDefault="00E96704" w:rsidP="00D75083">
            <w:pPr>
              <w:pStyle w:val="TAC"/>
            </w:pPr>
            <w:r w:rsidRPr="00BF342D">
              <w:t>6</w:t>
            </w:r>
          </w:p>
        </w:tc>
        <w:tc>
          <w:tcPr>
            <w:tcW w:w="709" w:type="dxa"/>
          </w:tcPr>
          <w:p w14:paraId="287E00AE" w14:textId="77777777" w:rsidR="00E96704" w:rsidRPr="00BF342D" w:rsidRDefault="00E96704" w:rsidP="00D75083">
            <w:pPr>
              <w:pStyle w:val="TAC"/>
            </w:pPr>
            <w:r w:rsidRPr="00BF342D">
              <w:t>5</w:t>
            </w:r>
          </w:p>
        </w:tc>
        <w:tc>
          <w:tcPr>
            <w:tcW w:w="709" w:type="dxa"/>
          </w:tcPr>
          <w:p w14:paraId="04ECCE2F" w14:textId="77777777" w:rsidR="00E96704" w:rsidRPr="00BF342D" w:rsidRDefault="00E96704" w:rsidP="00D75083">
            <w:pPr>
              <w:pStyle w:val="TAC"/>
            </w:pPr>
            <w:r w:rsidRPr="00BF342D">
              <w:t>4</w:t>
            </w:r>
          </w:p>
        </w:tc>
        <w:tc>
          <w:tcPr>
            <w:tcW w:w="709" w:type="dxa"/>
          </w:tcPr>
          <w:p w14:paraId="0BAE92AE" w14:textId="77777777" w:rsidR="00E96704" w:rsidRPr="00BF342D" w:rsidRDefault="00E96704" w:rsidP="00D75083">
            <w:pPr>
              <w:pStyle w:val="TAC"/>
            </w:pPr>
            <w:r w:rsidRPr="00BF342D">
              <w:t>3</w:t>
            </w:r>
          </w:p>
        </w:tc>
        <w:tc>
          <w:tcPr>
            <w:tcW w:w="709" w:type="dxa"/>
          </w:tcPr>
          <w:p w14:paraId="433DDA21" w14:textId="77777777" w:rsidR="00E96704" w:rsidRPr="00BF342D" w:rsidRDefault="00E96704" w:rsidP="00D75083">
            <w:pPr>
              <w:pStyle w:val="TAC"/>
            </w:pPr>
            <w:r w:rsidRPr="00BF342D">
              <w:t>2</w:t>
            </w:r>
          </w:p>
        </w:tc>
        <w:tc>
          <w:tcPr>
            <w:tcW w:w="709" w:type="dxa"/>
          </w:tcPr>
          <w:p w14:paraId="36E5F151" w14:textId="77777777" w:rsidR="00E96704" w:rsidRPr="00BF342D" w:rsidRDefault="00E96704" w:rsidP="00D75083">
            <w:pPr>
              <w:pStyle w:val="TAC"/>
            </w:pPr>
            <w:r w:rsidRPr="00BF342D">
              <w:t>1</w:t>
            </w:r>
          </w:p>
        </w:tc>
        <w:tc>
          <w:tcPr>
            <w:tcW w:w="1134" w:type="dxa"/>
          </w:tcPr>
          <w:p w14:paraId="2E677549" w14:textId="77777777" w:rsidR="00E96704" w:rsidRPr="00BF342D" w:rsidRDefault="00E96704" w:rsidP="00D75083">
            <w:pPr>
              <w:pStyle w:val="TAL"/>
            </w:pPr>
          </w:p>
        </w:tc>
      </w:tr>
      <w:tr w:rsidR="00E96704" w:rsidRPr="00BF342D" w14:paraId="6B1FB827" w14:textId="77777777" w:rsidTr="00D75083">
        <w:trPr>
          <w:jc w:val="center"/>
        </w:trPr>
        <w:tc>
          <w:tcPr>
            <w:tcW w:w="5671" w:type="dxa"/>
            <w:gridSpan w:val="8"/>
            <w:vMerge w:val="restart"/>
            <w:tcBorders>
              <w:top w:val="single" w:sz="6" w:space="0" w:color="auto"/>
              <w:left w:val="single" w:sz="6" w:space="0" w:color="auto"/>
              <w:right w:val="single" w:sz="6" w:space="0" w:color="auto"/>
            </w:tcBorders>
          </w:tcPr>
          <w:p w14:paraId="15EC7EE2" w14:textId="77777777" w:rsidR="00E96704" w:rsidRDefault="00E96704" w:rsidP="00D75083">
            <w:pPr>
              <w:pStyle w:val="TAC"/>
              <w:rPr>
                <w:lang w:eastAsia="zh-CN"/>
              </w:rPr>
            </w:pPr>
          </w:p>
          <w:p w14:paraId="2CCC5628" w14:textId="77777777" w:rsidR="00E96704" w:rsidRPr="00BF342D" w:rsidRDefault="004668D9" w:rsidP="00D75083">
            <w:pPr>
              <w:pStyle w:val="TAC"/>
            </w:pPr>
            <w:r w:rsidRPr="00172F8E">
              <w:rPr>
                <w:lang w:eastAsia="zh-CN"/>
              </w:rPr>
              <w:t>Home ePDG identifier entry</w:t>
            </w:r>
            <w:r w:rsidR="00E96704">
              <w:rPr>
                <w:rFonts w:hint="eastAsia"/>
                <w:lang w:eastAsia="zh-CN"/>
              </w:rPr>
              <w:t xml:space="preserve"> 1</w:t>
            </w:r>
          </w:p>
        </w:tc>
        <w:tc>
          <w:tcPr>
            <w:tcW w:w="1134" w:type="dxa"/>
          </w:tcPr>
          <w:p w14:paraId="3611FCE5" w14:textId="77777777" w:rsidR="00E96704" w:rsidRPr="00BF342D" w:rsidRDefault="00E96704" w:rsidP="00D75083">
            <w:pPr>
              <w:pStyle w:val="TAL"/>
            </w:pPr>
            <w:r w:rsidRPr="00BF342D">
              <w:t xml:space="preserve">octet </w:t>
            </w:r>
            <w:r>
              <w:t>w+4</w:t>
            </w:r>
          </w:p>
        </w:tc>
      </w:tr>
      <w:tr w:rsidR="00E96704" w:rsidRPr="00BF342D" w14:paraId="4E8FFCA7" w14:textId="77777777" w:rsidTr="00D75083">
        <w:trPr>
          <w:jc w:val="center"/>
        </w:trPr>
        <w:tc>
          <w:tcPr>
            <w:tcW w:w="5671" w:type="dxa"/>
            <w:gridSpan w:val="8"/>
            <w:vMerge/>
            <w:tcBorders>
              <w:left w:val="single" w:sz="6" w:space="0" w:color="auto"/>
              <w:bottom w:val="single" w:sz="4" w:space="0" w:color="auto"/>
              <w:right w:val="single" w:sz="6" w:space="0" w:color="auto"/>
            </w:tcBorders>
          </w:tcPr>
          <w:p w14:paraId="3AE89DA4" w14:textId="77777777" w:rsidR="00E96704" w:rsidRPr="00BF342D" w:rsidRDefault="00E96704" w:rsidP="00D75083">
            <w:pPr>
              <w:pStyle w:val="TAC"/>
              <w:rPr>
                <w:rFonts w:hint="eastAsia"/>
                <w:lang w:eastAsia="zh-CN"/>
              </w:rPr>
            </w:pPr>
          </w:p>
        </w:tc>
        <w:tc>
          <w:tcPr>
            <w:tcW w:w="1134" w:type="dxa"/>
          </w:tcPr>
          <w:p w14:paraId="08F45E98" w14:textId="77777777" w:rsidR="00E96704" w:rsidRPr="00BF342D" w:rsidRDefault="00E96704" w:rsidP="00D75083">
            <w:pPr>
              <w:pStyle w:val="TAL"/>
            </w:pPr>
          </w:p>
          <w:p w14:paraId="21DDA1AC" w14:textId="77777777" w:rsidR="00E96704" w:rsidRPr="00BF342D" w:rsidRDefault="00E96704" w:rsidP="00D75083">
            <w:pPr>
              <w:pStyle w:val="TAL"/>
            </w:pPr>
            <w:r w:rsidRPr="00BF342D">
              <w:t>octet u</w:t>
            </w:r>
          </w:p>
        </w:tc>
      </w:tr>
      <w:tr w:rsidR="00E96704" w:rsidRPr="00BF342D" w14:paraId="30811202"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4DC8337" w14:textId="77777777" w:rsidR="00E96704" w:rsidRPr="00BF342D" w:rsidRDefault="00E96704" w:rsidP="00D75083">
            <w:pPr>
              <w:pStyle w:val="TAC"/>
            </w:pPr>
          </w:p>
          <w:p w14:paraId="1AA281B7" w14:textId="77777777" w:rsidR="00E96704" w:rsidRPr="00BF342D" w:rsidRDefault="004668D9" w:rsidP="00D75083">
            <w:pPr>
              <w:pStyle w:val="TAC"/>
            </w:pPr>
            <w:r w:rsidRPr="00172F8E">
              <w:rPr>
                <w:lang w:eastAsia="zh-CN"/>
              </w:rPr>
              <w:t>Home ePDG identifier entry</w:t>
            </w:r>
            <w:r w:rsidR="00E96704">
              <w:rPr>
                <w:rFonts w:hint="eastAsia"/>
                <w:lang w:eastAsia="zh-CN"/>
              </w:rPr>
              <w:t xml:space="preserve"> 2</w:t>
            </w:r>
          </w:p>
        </w:tc>
        <w:tc>
          <w:tcPr>
            <w:tcW w:w="1134" w:type="dxa"/>
            <w:tcBorders>
              <w:left w:val="single" w:sz="4" w:space="0" w:color="auto"/>
            </w:tcBorders>
          </w:tcPr>
          <w:p w14:paraId="67570DD0" w14:textId="77777777" w:rsidR="00E96704" w:rsidRPr="00BF342D" w:rsidRDefault="00E96704" w:rsidP="00D75083">
            <w:pPr>
              <w:pStyle w:val="TAL"/>
            </w:pPr>
            <w:r w:rsidRPr="00BF342D">
              <w:t>octet u+1</w:t>
            </w:r>
          </w:p>
          <w:p w14:paraId="11B9D795" w14:textId="77777777" w:rsidR="00E96704" w:rsidRPr="00BF342D" w:rsidRDefault="00E96704" w:rsidP="00D75083">
            <w:pPr>
              <w:pStyle w:val="TAL"/>
            </w:pPr>
          </w:p>
          <w:p w14:paraId="21901BA3" w14:textId="77777777" w:rsidR="00E96704" w:rsidRPr="00BF342D" w:rsidRDefault="00E96704" w:rsidP="00D75083">
            <w:pPr>
              <w:pStyle w:val="TAL"/>
            </w:pPr>
            <w:r w:rsidRPr="00BF342D">
              <w:t xml:space="preserve">octet </w:t>
            </w:r>
            <w:r>
              <w:t>m</w:t>
            </w:r>
          </w:p>
        </w:tc>
      </w:tr>
      <w:tr w:rsidR="00E96704" w:rsidRPr="00BF342D" w14:paraId="455EAEED"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29CAFBD" w14:textId="77777777" w:rsidR="00E96704" w:rsidRPr="00BF342D" w:rsidRDefault="00E96704" w:rsidP="00D75083">
            <w:pPr>
              <w:pStyle w:val="TAC"/>
              <w:rPr>
                <w:rFonts w:hint="eastAsia"/>
                <w:lang w:eastAsia="zh-CN"/>
              </w:rPr>
            </w:pPr>
            <w:r>
              <w:rPr>
                <w:lang w:eastAsia="zh-CN"/>
              </w:rPr>
              <w:br/>
              <w:t>…</w:t>
            </w:r>
            <w:r>
              <w:rPr>
                <w:lang w:eastAsia="zh-CN"/>
              </w:rPr>
              <w:br/>
            </w:r>
          </w:p>
        </w:tc>
        <w:tc>
          <w:tcPr>
            <w:tcW w:w="1134" w:type="dxa"/>
            <w:tcBorders>
              <w:left w:val="single" w:sz="4" w:space="0" w:color="auto"/>
            </w:tcBorders>
          </w:tcPr>
          <w:p w14:paraId="300EDDC6" w14:textId="77777777" w:rsidR="00E96704" w:rsidRPr="00BF342D" w:rsidRDefault="00E96704" w:rsidP="00D75083">
            <w:pPr>
              <w:pStyle w:val="TAL"/>
            </w:pPr>
          </w:p>
        </w:tc>
      </w:tr>
      <w:tr w:rsidR="00E96704" w:rsidRPr="00BF342D" w14:paraId="7B8CAE06"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C698433" w14:textId="77777777" w:rsidR="00E96704" w:rsidRDefault="00E96704" w:rsidP="00D75083">
            <w:pPr>
              <w:pStyle w:val="TAC"/>
              <w:rPr>
                <w:lang w:eastAsia="zh-CN"/>
              </w:rPr>
            </w:pPr>
          </w:p>
          <w:p w14:paraId="57018B04" w14:textId="77777777" w:rsidR="00E96704" w:rsidRDefault="004668D9" w:rsidP="00D75083">
            <w:pPr>
              <w:pStyle w:val="TAC"/>
              <w:rPr>
                <w:lang w:eastAsia="zh-CN"/>
              </w:rPr>
            </w:pPr>
            <w:r w:rsidRPr="00172F8E">
              <w:rPr>
                <w:lang w:eastAsia="zh-CN"/>
              </w:rPr>
              <w:t>Home ePDG identifier entry</w:t>
            </w:r>
            <w:r w:rsidR="00E96704">
              <w:rPr>
                <w:rFonts w:hint="eastAsia"/>
                <w:lang w:eastAsia="zh-CN"/>
              </w:rPr>
              <w:t xml:space="preserve"> n</w:t>
            </w:r>
          </w:p>
          <w:p w14:paraId="713F0745" w14:textId="77777777" w:rsidR="00E96704" w:rsidRPr="00F606DE" w:rsidRDefault="00E96704" w:rsidP="00D75083">
            <w:pPr>
              <w:pStyle w:val="TAC"/>
              <w:rPr>
                <w:rFonts w:hint="eastAsia"/>
                <w:lang w:eastAsia="zh-CN"/>
              </w:rPr>
            </w:pPr>
          </w:p>
        </w:tc>
        <w:tc>
          <w:tcPr>
            <w:tcW w:w="1134" w:type="dxa"/>
            <w:tcBorders>
              <w:left w:val="single" w:sz="4" w:space="0" w:color="auto"/>
            </w:tcBorders>
          </w:tcPr>
          <w:p w14:paraId="1A06D4B6" w14:textId="77777777" w:rsidR="00E96704" w:rsidRDefault="00E96704" w:rsidP="00D75083">
            <w:pPr>
              <w:pStyle w:val="TAL"/>
              <w:rPr>
                <w:lang w:eastAsia="zh-CN"/>
              </w:rPr>
            </w:pPr>
          </w:p>
          <w:p w14:paraId="131AFA4D" w14:textId="77777777" w:rsidR="00E96704" w:rsidRDefault="00E96704" w:rsidP="00D75083">
            <w:pPr>
              <w:pStyle w:val="TAL"/>
              <w:rPr>
                <w:lang w:eastAsia="zh-CN"/>
              </w:rPr>
            </w:pPr>
          </w:p>
          <w:p w14:paraId="0D010796" w14:textId="77777777" w:rsidR="00E96704" w:rsidRPr="00BF342D" w:rsidRDefault="00E96704" w:rsidP="00D75083">
            <w:pPr>
              <w:pStyle w:val="TAL"/>
              <w:rPr>
                <w:rFonts w:hint="eastAsia"/>
                <w:lang w:eastAsia="zh-CN"/>
              </w:rPr>
            </w:pPr>
            <w:r>
              <w:rPr>
                <w:rFonts w:hint="eastAsia"/>
                <w:lang w:eastAsia="zh-CN"/>
              </w:rPr>
              <w:t xml:space="preserve">octet </w:t>
            </w:r>
            <w:r>
              <w:rPr>
                <w:lang w:eastAsia="zh-CN"/>
              </w:rPr>
              <w:t>p</w:t>
            </w:r>
          </w:p>
        </w:tc>
      </w:tr>
    </w:tbl>
    <w:bookmarkEnd w:id="362"/>
    <w:p w14:paraId="5EFD26A5" w14:textId="77777777" w:rsidR="00E96704" w:rsidRDefault="00E96704" w:rsidP="00E96704">
      <w:pPr>
        <w:pStyle w:val="TF"/>
      </w:pPr>
      <w:r w:rsidRPr="00BD0557">
        <w:t>Figure </w:t>
      </w:r>
      <w:r>
        <w:t>5.3.</w:t>
      </w:r>
      <w:r w:rsidR="00515D18">
        <w:t>3</w:t>
      </w:r>
      <w:r w:rsidR="00996296">
        <w:t>.</w:t>
      </w:r>
      <w:r>
        <w:t>4.1</w:t>
      </w:r>
      <w:r w:rsidRPr="00BD0557">
        <w:t xml:space="preserve">: </w:t>
      </w:r>
      <w:r w:rsidR="009156DD" w:rsidRPr="009156DD">
        <w:t>Content of home ePDG identifier configuration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Change w:id="363">
          <w:tblGrid>
            <w:gridCol w:w="708"/>
            <w:gridCol w:w="709"/>
            <w:gridCol w:w="709"/>
            <w:gridCol w:w="709"/>
            <w:gridCol w:w="709"/>
            <w:gridCol w:w="709"/>
            <w:gridCol w:w="709"/>
            <w:gridCol w:w="709"/>
            <w:gridCol w:w="1134"/>
          </w:tblGrid>
        </w:tblGridChange>
      </w:tblGrid>
      <w:tr w:rsidR="00E96704" w:rsidRPr="00BF342D" w14:paraId="7DB06E3D" w14:textId="77777777" w:rsidTr="00D75083">
        <w:trPr>
          <w:cantSplit/>
          <w:jc w:val="center"/>
        </w:trPr>
        <w:tc>
          <w:tcPr>
            <w:tcW w:w="708" w:type="dxa"/>
          </w:tcPr>
          <w:p w14:paraId="30C07B8F" w14:textId="77777777" w:rsidR="00E96704" w:rsidRPr="00BF342D" w:rsidRDefault="00E96704" w:rsidP="00D75083">
            <w:pPr>
              <w:pStyle w:val="TAC"/>
            </w:pPr>
            <w:r w:rsidRPr="00BF342D">
              <w:t>8</w:t>
            </w:r>
          </w:p>
        </w:tc>
        <w:tc>
          <w:tcPr>
            <w:tcW w:w="709" w:type="dxa"/>
          </w:tcPr>
          <w:p w14:paraId="6350DAD7" w14:textId="77777777" w:rsidR="00E96704" w:rsidRPr="00BF342D" w:rsidRDefault="00E96704" w:rsidP="00D75083">
            <w:pPr>
              <w:pStyle w:val="TAC"/>
            </w:pPr>
            <w:r w:rsidRPr="00BF342D">
              <w:t>7</w:t>
            </w:r>
          </w:p>
        </w:tc>
        <w:tc>
          <w:tcPr>
            <w:tcW w:w="709" w:type="dxa"/>
          </w:tcPr>
          <w:p w14:paraId="2FE8454B" w14:textId="77777777" w:rsidR="00E96704" w:rsidRPr="00BF342D" w:rsidRDefault="00E96704" w:rsidP="00D75083">
            <w:pPr>
              <w:pStyle w:val="TAC"/>
            </w:pPr>
            <w:r w:rsidRPr="00BF342D">
              <w:t>6</w:t>
            </w:r>
          </w:p>
        </w:tc>
        <w:tc>
          <w:tcPr>
            <w:tcW w:w="709" w:type="dxa"/>
          </w:tcPr>
          <w:p w14:paraId="7CB72A41" w14:textId="77777777" w:rsidR="00E96704" w:rsidRPr="00BF342D" w:rsidRDefault="00E96704" w:rsidP="00D75083">
            <w:pPr>
              <w:pStyle w:val="TAC"/>
            </w:pPr>
            <w:r w:rsidRPr="00BF342D">
              <w:t>5</w:t>
            </w:r>
          </w:p>
        </w:tc>
        <w:tc>
          <w:tcPr>
            <w:tcW w:w="709" w:type="dxa"/>
          </w:tcPr>
          <w:p w14:paraId="19DD01EB" w14:textId="77777777" w:rsidR="00E96704" w:rsidRPr="00BF342D" w:rsidRDefault="00E96704" w:rsidP="00D75083">
            <w:pPr>
              <w:pStyle w:val="TAC"/>
            </w:pPr>
            <w:r w:rsidRPr="00BF342D">
              <w:t>4</w:t>
            </w:r>
          </w:p>
        </w:tc>
        <w:tc>
          <w:tcPr>
            <w:tcW w:w="709" w:type="dxa"/>
          </w:tcPr>
          <w:p w14:paraId="4E9F430D" w14:textId="77777777" w:rsidR="00E96704" w:rsidRPr="00BF342D" w:rsidRDefault="00E96704" w:rsidP="00D75083">
            <w:pPr>
              <w:pStyle w:val="TAC"/>
            </w:pPr>
            <w:r w:rsidRPr="00BF342D">
              <w:t>3</w:t>
            </w:r>
          </w:p>
        </w:tc>
        <w:tc>
          <w:tcPr>
            <w:tcW w:w="709" w:type="dxa"/>
          </w:tcPr>
          <w:p w14:paraId="4EDC29C8" w14:textId="77777777" w:rsidR="00E96704" w:rsidRPr="00BF342D" w:rsidRDefault="00E96704" w:rsidP="00D75083">
            <w:pPr>
              <w:pStyle w:val="TAC"/>
            </w:pPr>
            <w:r w:rsidRPr="00BF342D">
              <w:t>2</w:t>
            </w:r>
          </w:p>
        </w:tc>
        <w:tc>
          <w:tcPr>
            <w:tcW w:w="709" w:type="dxa"/>
          </w:tcPr>
          <w:p w14:paraId="6F3BB23F" w14:textId="77777777" w:rsidR="00E96704" w:rsidRPr="00BF342D" w:rsidRDefault="00E96704" w:rsidP="00D75083">
            <w:pPr>
              <w:pStyle w:val="TAC"/>
            </w:pPr>
            <w:r w:rsidRPr="00BF342D">
              <w:t>1</w:t>
            </w:r>
          </w:p>
        </w:tc>
        <w:tc>
          <w:tcPr>
            <w:tcW w:w="1134" w:type="dxa"/>
          </w:tcPr>
          <w:p w14:paraId="60321DDC" w14:textId="77777777" w:rsidR="00E96704" w:rsidRPr="00BF342D" w:rsidRDefault="00E96704" w:rsidP="00D75083">
            <w:pPr>
              <w:pStyle w:val="TAL"/>
            </w:pPr>
          </w:p>
        </w:tc>
      </w:tr>
      <w:tr w:rsidR="00E96704" w:rsidRPr="00BF342D" w14:paraId="5DC78DF1"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4821AE2" w14:textId="77777777" w:rsidR="00E96704" w:rsidRPr="00BF342D" w:rsidRDefault="00E96704" w:rsidP="00D75083">
            <w:pPr>
              <w:pStyle w:val="TAC"/>
            </w:pPr>
            <w:r>
              <w:t>Home ePDG identifier type (= IP address type)</w:t>
            </w:r>
          </w:p>
        </w:tc>
        <w:tc>
          <w:tcPr>
            <w:tcW w:w="1134" w:type="dxa"/>
          </w:tcPr>
          <w:p w14:paraId="3E4E52B4" w14:textId="77777777" w:rsidR="00E96704" w:rsidRPr="00BF342D" w:rsidRDefault="00E96704" w:rsidP="00D75083">
            <w:pPr>
              <w:pStyle w:val="TAL"/>
            </w:pPr>
            <w:r>
              <w:t>octet 1</w:t>
            </w:r>
          </w:p>
        </w:tc>
      </w:tr>
      <w:tr w:rsidR="00E96704" w:rsidRPr="00BF342D" w14:paraId="232F3380"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B9D4C7D" w14:textId="77777777" w:rsidR="00E96704" w:rsidRDefault="00E96704" w:rsidP="00D75083">
            <w:pPr>
              <w:pStyle w:val="TAC"/>
              <w:rPr>
                <w:lang w:eastAsia="zh-CN"/>
              </w:rPr>
            </w:pPr>
          </w:p>
          <w:p w14:paraId="6C8C2D80" w14:textId="77777777" w:rsidR="00E96704" w:rsidRDefault="00E96704" w:rsidP="00D75083">
            <w:pPr>
              <w:pStyle w:val="TAC"/>
              <w:rPr>
                <w:rFonts w:hint="eastAsia"/>
                <w:lang w:eastAsia="zh-CN"/>
              </w:rPr>
            </w:pPr>
            <w:r>
              <w:rPr>
                <w:lang w:eastAsia="zh-CN"/>
              </w:rPr>
              <w:t>Home ePDG IP addresses</w:t>
            </w:r>
          </w:p>
        </w:tc>
        <w:tc>
          <w:tcPr>
            <w:tcW w:w="1134" w:type="dxa"/>
            <w:tcBorders>
              <w:left w:val="single" w:sz="4" w:space="0" w:color="auto"/>
            </w:tcBorders>
          </w:tcPr>
          <w:p w14:paraId="58BA7C63" w14:textId="77777777" w:rsidR="00E96704" w:rsidRDefault="00E96704" w:rsidP="00D75083">
            <w:pPr>
              <w:pStyle w:val="TAL"/>
              <w:rPr>
                <w:lang w:eastAsia="zh-CN"/>
              </w:rPr>
            </w:pPr>
            <w:r>
              <w:rPr>
                <w:lang w:eastAsia="zh-CN"/>
              </w:rPr>
              <w:t>octet</w:t>
            </w:r>
            <w:r>
              <w:rPr>
                <w:rFonts w:hint="eastAsia"/>
                <w:lang w:eastAsia="zh-CN"/>
              </w:rPr>
              <w:t xml:space="preserve"> </w:t>
            </w:r>
            <w:r>
              <w:rPr>
                <w:lang w:eastAsia="zh-CN"/>
              </w:rPr>
              <w:t>2</w:t>
            </w:r>
          </w:p>
          <w:p w14:paraId="0542C998" w14:textId="77777777" w:rsidR="00E96704" w:rsidRDefault="00E96704" w:rsidP="00D75083">
            <w:pPr>
              <w:pStyle w:val="TAL"/>
              <w:rPr>
                <w:lang w:eastAsia="zh-CN"/>
              </w:rPr>
            </w:pPr>
          </w:p>
          <w:p w14:paraId="6E3C87B6" w14:textId="77777777" w:rsidR="00E96704" w:rsidRPr="00BF342D" w:rsidRDefault="00E96704" w:rsidP="00D75083">
            <w:pPr>
              <w:pStyle w:val="TAL"/>
              <w:rPr>
                <w:rFonts w:hint="eastAsia"/>
                <w:lang w:eastAsia="zh-CN"/>
              </w:rPr>
            </w:pPr>
            <w:r>
              <w:rPr>
                <w:rFonts w:hint="eastAsia"/>
                <w:lang w:eastAsia="zh-CN"/>
              </w:rPr>
              <w:t xml:space="preserve">octet </w:t>
            </w:r>
            <w:r>
              <w:rPr>
                <w:lang w:eastAsia="zh-CN"/>
              </w:rPr>
              <w:t>e</w:t>
            </w:r>
          </w:p>
        </w:tc>
      </w:tr>
    </w:tbl>
    <w:p w14:paraId="64D77C01" w14:textId="77777777" w:rsidR="00E96704" w:rsidRPr="00BD0557" w:rsidRDefault="00E96704" w:rsidP="00E96704">
      <w:pPr>
        <w:pStyle w:val="TF"/>
      </w:pPr>
      <w:r w:rsidRPr="00BD0557">
        <w:t>Figure </w:t>
      </w:r>
      <w:r>
        <w:t>5.3.</w:t>
      </w:r>
      <w:r w:rsidR="00515D18">
        <w:t>3</w:t>
      </w:r>
      <w:r w:rsidR="00996296">
        <w:t>.</w:t>
      </w:r>
      <w:r>
        <w:t>4.2</w:t>
      </w:r>
      <w:r w:rsidRPr="00BD0557">
        <w:t xml:space="preserve">: </w:t>
      </w:r>
      <w:r w:rsidR="00C56F92" w:rsidRPr="00172F8E">
        <w:t>Home ePDG identifier entry</w:t>
      </w:r>
      <w:r>
        <w:rPr>
          <w:lang w:eastAsia="zh-CN"/>
        </w:rPr>
        <w:t xml:space="preserve"> (type = IP address type)</w:t>
      </w:r>
    </w:p>
    <w:p w14:paraId="39BD2FA5" w14:textId="77777777" w:rsidR="00E96704" w:rsidRPr="00BD0557" w:rsidRDefault="00E96704" w:rsidP="00E96704">
      <w:pPr>
        <w:pStyle w:val="TH"/>
      </w:pPr>
      <w:r>
        <w:lastRenderedPageBreak/>
        <w:t>Table </w:t>
      </w:r>
      <w:r w:rsidRPr="000532DA">
        <w:rPr>
          <w:lang w:val="en-US"/>
        </w:rPr>
        <w:t>5.3.</w:t>
      </w:r>
      <w:r w:rsidR="00515D18">
        <w:rPr>
          <w:lang w:val="en-US"/>
        </w:rPr>
        <w:t>3</w:t>
      </w:r>
      <w:r w:rsidR="00996296">
        <w:rPr>
          <w:lang w:val="en-US"/>
        </w:rPr>
        <w:t>.</w:t>
      </w:r>
      <w:r>
        <w:rPr>
          <w:lang w:val="en-US"/>
        </w:rPr>
        <w:t>4.1</w:t>
      </w:r>
      <w:r>
        <w:t xml:space="preserve">: </w:t>
      </w:r>
      <w:r w:rsidR="003B16B0" w:rsidRPr="00172F8E">
        <w:t>Home ePDG identifier entry</w:t>
      </w:r>
      <w:r>
        <w:rPr>
          <w:lang w:eastAsia="zh-CN"/>
        </w:rPr>
        <w:t xml:space="preserve"> (type = IP address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Change w:id="364">
          <w:tblGrid>
            <w:gridCol w:w="386"/>
            <w:gridCol w:w="386"/>
            <w:gridCol w:w="386"/>
            <w:gridCol w:w="386"/>
            <w:gridCol w:w="367"/>
            <w:gridCol w:w="367"/>
            <w:gridCol w:w="328"/>
            <w:gridCol w:w="347"/>
            <w:gridCol w:w="251"/>
            <w:gridCol w:w="5110"/>
          </w:tblGrid>
        </w:tblGridChange>
      </w:tblGrid>
      <w:tr w:rsidR="00E96704" w14:paraId="1C2B2BFD" w14:textId="77777777" w:rsidTr="00D75083">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29D99B65" w14:textId="77777777" w:rsidR="00E96704" w:rsidRPr="00C9393D" w:rsidRDefault="00E96704" w:rsidP="00D75083">
            <w:pPr>
              <w:pStyle w:val="TAL"/>
              <w:rPr>
                <w:lang w:eastAsia="ko-KR" w:bidi="he-IL"/>
              </w:rPr>
            </w:pPr>
            <w:r>
              <w:t>Home ePDG identifier type (octet 1) is set as follows when the type is IP address.</w:t>
            </w:r>
          </w:p>
        </w:tc>
      </w:tr>
      <w:tr w:rsidR="00E96704" w14:paraId="0FCF5B71" w14:textId="77777777" w:rsidTr="00D75083">
        <w:trPr>
          <w:trHeight w:val="276"/>
          <w:jc w:val="center"/>
        </w:trPr>
        <w:tc>
          <w:tcPr>
            <w:tcW w:w="386" w:type="dxa"/>
            <w:tcBorders>
              <w:top w:val="nil"/>
              <w:left w:val="single" w:sz="4" w:space="0" w:color="auto"/>
              <w:bottom w:val="nil"/>
              <w:right w:val="nil"/>
            </w:tcBorders>
            <w:noWrap/>
            <w:vAlign w:val="bottom"/>
            <w:hideMark/>
          </w:tcPr>
          <w:p w14:paraId="3F434886" w14:textId="77777777" w:rsidR="00E96704" w:rsidRDefault="00E96704" w:rsidP="00D75083">
            <w:pPr>
              <w:pStyle w:val="TAH"/>
            </w:pPr>
            <w:r>
              <w:t>8</w:t>
            </w:r>
          </w:p>
        </w:tc>
        <w:tc>
          <w:tcPr>
            <w:tcW w:w="386" w:type="dxa"/>
            <w:tcBorders>
              <w:top w:val="nil"/>
              <w:left w:val="nil"/>
              <w:bottom w:val="nil"/>
              <w:right w:val="nil"/>
            </w:tcBorders>
            <w:noWrap/>
            <w:vAlign w:val="bottom"/>
            <w:hideMark/>
          </w:tcPr>
          <w:p w14:paraId="13421EB0" w14:textId="77777777" w:rsidR="00E96704" w:rsidRDefault="00E96704" w:rsidP="00D75083">
            <w:pPr>
              <w:pStyle w:val="TAH"/>
            </w:pPr>
            <w:r>
              <w:t>7</w:t>
            </w:r>
          </w:p>
        </w:tc>
        <w:tc>
          <w:tcPr>
            <w:tcW w:w="386" w:type="dxa"/>
            <w:tcBorders>
              <w:top w:val="nil"/>
              <w:left w:val="nil"/>
              <w:bottom w:val="nil"/>
              <w:right w:val="nil"/>
            </w:tcBorders>
            <w:noWrap/>
            <w:vAlign w:val="bottom"/>
            <w:hideMark/>
          </w:tcPr>
          <w:p w14:paraId="6AA00FE4" w14:textId="77777777" w:rsidR="00E96704" w:rsidRDefault="00E96704" w:rsidP="00D75083">
            <w:pPr>
              <w:pStyle w:val="TAH"/>
            </w:pPr>
            <w:r>
              <w:rPr>
                <w:lang w:eastAsia="zh-CN"/>
              </w:rPr>
              <w:t>6</w:t>
            </w:r>
          </w:p>
        </w:tc>
        <w:tc>
          <w:tcPr>
            <w:tcW w:w="386" w:type="dxa"/>
            <w:tcBorders>
              <w:top w:val="nil"/>
              <w:left w:val="nil"/>
              <w:bottom w:val="nil"/>
              <w:right w:val="nil"/>
            </w:tcBorders>
            <w:noWrap/>
            <w:vAlign w:val="bottom"/>
            <w:hideMark/>
          </w:tcPr>
          <w:p w14:paraId="198E8262" w14:textId="77777777" w:rsidR="00E96704" w:rsidRDefault="00E96704" w:rsidP="00D75083">
            <w:pPr>
              <w:pStyle w:val="TAH"/>
            </w:pPr>
            <w:r>
              <w:rPr>
                <w:lang w:eastAsia="zh-CN"/>
              </w:rPr>
              <w:t>5</w:t>
            </w:r>
          </w:p>
        </w:tc>
        <w:tc>
          <w:tcPr>
            <w:tcW w:w="367" w:type="dxa"/>
            <w:tcBorders>
              <w:top w:val="nil"/>
              <w:left w:val="nil"/>
              <w:bottom w:val="nil"/>
              <w:right w:val="nil"/>
            </w:tcBorders>
            <w:noWrap/>
            <w:vAlign w:val="bottom"/>
            <w:hideMark/>
          </w:tcPr>
          <w:p w14:paraId="0B2CBA4E" w14:textId="77777777" w:rsidR="00E96704" w:rsidRDefault="00E96704" w:rsidP="00D75083">
            <w:pPr>
              <w:pStyle w:val="TAH"/>
            </w:pPr>
            <w:r>
              <w:t>4</w:t>
            </w:r>
          </w:p>
        </w:tc>
        <w:tc>
          <w:tcPr>
            <w:tcW w:w="367" w:type="dxa"/>
            <w:tcBorders>
              <w:top w:val="nil"/>
              <w:left w:val="nil"/>
              <w:bottom w:val="nil"/>
              <w:right w:val="nil"/>
            </w:tcBorders>
            <w:noWrap/>
            <w:vAlign w:val="bottom"/>
            <w:hideMark/>
          </w:tcPr>
          <w:p w14:paraId="4DF3E780" w14:textId="77777777" w:rsidR="00E96704" w:rsidRDefault="00E96704" w:rsidP="00D75083">
            <w:pPr>
              <w:pStyle w:val="TAH"/>
            </w:pPr>
            <w:r>
              <w:t>3</w:t>
            </w:r>
          </w:p>
        </w:tc>
        <w:tc>
          <w:tcPr>
            <w:tcW w:w="328" w:type="dxa"/>
            <w:tcBorders>
              <w:top w:val="nil"/>
              <w:left w:val="nil"/>
              <w:bottom w:val="nil"/>
              <w:right w:val="nil"/>
            </w:tcBorders>
            <w:noWrap/>
            <w:vAlign w:val="bottom"/>
            <w:hideMark/>
          </w:tcPr>
          <w:p w14:paraId="2104F6F0" w14:textId="77777777" w:rsidR="00E96704" w:rsidRDefault="00E96704" w:rsidP="00D75083">
            <w:pPr>
              <w:pStyle w:val="TAH"/>
            </w:pPr>
            <w:r>
              <w:t>2</w:t>
            </w:r>
          </w:p>
        </w:tc>
        <w:tc>
          <w:tcPr>
            <w:tcW w:w="347" w:type="dxa"/>
            <w:tcBorders>
              <w:top w:val="nil"/>
              <w:left w:val="nil"/>
              <w:bottom w:val="nil"/>
              <w:right w:val="nil"/>
            </w:tcBorders>
            <w:noWrap/>
            <w:vAlign w:val="bottom"/>
            <w:hideMark/>
          </w:tcPr>
          <w:p w14:paraId="56821C12" w14:textId="77777777" w:rsidR="00E96704" w:rsidRDefault="00E96704" w:rsidP="00D75083">
            <w:pPr>
              <w:pStyle w:val="TAH"/>
            </w:pPr>
            <w:r>
              <w:t>1</w:t>
            </w:r>
          </w:p>
        </w:tc>
        <w:tc>
          <w:tcPr>
            <w:tcW w:w="251" w:type="dxa"/>
            <w:tcBorders>
              <w:top w:val="nil"/>
              <w:left w:val="nil"/>
              <w:bottom w:val="nil"/>
              <w:right w:val="nil"/>
            </w:tcBorders>
            <w:noWrap/>
            <w:vAlign w:val="bottom"/>
          </w:tcPr>
          <w:p w14:paraId="587BB1EF"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1C65FE09" w14:textId="77777777" w:rsidR="00E96704" w:rsidRDefault="00E96704" w:rsidP="00D75083">
            <w:pPr>
              <w:pStyle w:val="TAC"/>
              <w:jc w:val="left"/>
            </w:pPr>
          </w:p>
        </w:tc>
      </w:tr>
      <w:tr w:rsidR="00E96704" w14:paraId="6D9DDEC2" w14:textId="77777777" w:rsidTr="00D75083">
        <w:trPr>
          <w:trHeight w:val="276"/>
          <w:jc w:val="center"/>
        </w:trPr>
        <w:tc>
          <w:tcPr>
            <w:tcW w:w="386" w:type="dxa"/>
            <w:tcBorders>
              <w:top w:val="nil"/>
              <w:left w:val="single" w:sz="4" w:space="0" w:color="auto"/>
              <w:bottom w:val="nil"/>
              <w:right w:val="nil"/>
            </w:tcBorders>
            <w:noWrap/>
            <w:vAlign w:val="bottom"/>
            <w:hideMark/>
          </w:tcPr>
          <w:p w14:paraId="20F3AC0F"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3F1C8328"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43E068DA"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13234C70"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4C3824FA"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20EF5ED1" w14:textId="77777777" w:rsidR="00E96704" w:rsidRDefault="00E96704" w:rsidP="00D75083">
            <w:pPr>
              <w:pStyle w:val="TAC"/>
            </w:pPr>
            <w:r>
              <w:t>0</w:t>
            </w:r>
          </w:p>
        </w:tc>
        <w:tc>
          <w:tcPr>
            <w:tcW w:w="328" w:type="dxa"/>
            <w:tcBorders>
              <w:top w:val="nil"/>
              <w:left w:val="nil"/>
              <w:bottom w:val="nil"/>
              <w:right w:val="nil"/>
            </w:tcBorders>
            <w:noWrap/>
            <w:vAlign w:val="bottom"/>
            <w:hideMark/>
          </w:tcPr>
          <w:p w14:paraId="1A154328" w14:textId="77777777" w:rsidR="00E96704" w:rsidRDefault="00E96704" w:rsidP="00D75083">
            <w:pPr>
              <w:pStyle w:val="TAC"/>
            </w:pPr>
            <w:r>
              <w:t>0</w:t>
            </w:r>
          </w:p>
        </w:tc>
        <w:tc>
          <w:tcPr>
            <w:tcW w:w="347" w:type="dxa"/>
            <w:tcBorders>
              <w:top w:val="nil"/>
              <w:left w:val="nil"/>
              <w:bottom w:val="nil"/>
              <w:right w:val="nil"/>
            </w:tcBorders>
            <w:noWrap/>
            <w:vAlign w:val="bottom"/>
            <w:hideMark/>
          </w:tcPr>
          <w:p w14:paraId="3CBE1718" w14:textId="77777777" w:rsidR="00E96704" w:rsidRDefault="00E96704" w:rsidP="00D75083">
            <w:pPr>
              <w:pStyle w:val="TAC"/>
            </w:pPr>
            <w:r>
              <w:t>1</w:t>
            </w:r>
          </w:p>
        </w:tc>
        <w:tc>
          <w:tcPr>
            <w:tcW w:w="251" w:type="dxa"/>
            <w:tcBorders>
              <w:top w:val="nil"/>
              <w:left w:val="nil"/>
              <w:bottom w:val="nil"/>
              <w:right w:val="nil"/>
            </w:tcBorders>
            <w:noWrap/>
            <w:vAlign w:val="bottom"/>
          </w:tcPr>
          <w:p w14:paraId="6388CB15" w14:textId="77777777" w:rsidR="00E96704" w:rsidRDefault="00E96704" w:rsidP="00D75083">
            <w:pPr>
              <w:pStyle w:val="TAC"/>
            </w:pPr>
          </w:p>
        </w:tc>
        <w:tc>
          <w:tcPr>
            <w:tcW w:w="5110" w:type="dxa"/>
            <w:tcBorders>
              <w:top w:val="nil"/>
              <w:left w:val="nil"/>
              <w:bottom w:val="nil"/>
              <w:right w:val="single" w:sz="4" w:space="0" w:color="auto"/>
            </w:tcBorders>
            <w:noWrap/>
            <w:vAlign w:val="bottom"/>
            <w:hideMark/>
          </w:tcPr>
          <w:p w14:paraId="11E3DCE4" w14:textId="77777777" w:rsidR="00E96704" w:rsidRDefault="00E96704" w:rsidP="00D75083">
            <w:pPr>
              <w:pStyle w:val="TAL"/>
              <w:rPr>
                <w:lang w:eastAsia="zh-CN"/>
              </w:rPr>
            </w:pPr>
            <w:r>
              <w:t>IPv4</w:t>
            </w:r>
          </w:p>
        </w:tc>
      </w:tr>
      <w:tr w:rsidR="00E96704" w14:paraId="31271890" w14:textId="77777777" w:rsidTr="00D75083">
        <w:trPr>
          <w:trHeight w:val="276"/>
          <w:jc w:val="center"/>
        </w:trPr>
        <w:tc>
          <w:tcPr>
            <w:tcW w:w="386" w:type="dxa"/>
            <w:tcBorders>
              <w:top w:val="nil"/>
              <w:left w:val="single" w:sz="4" w:space="0" w:color="auto"/>
              <w:bottom w:val="nil"/>
              <w:right w:val="nil"/>
            </w:tcBorders>
            <w:noWrap/>
            <w:vAlign w:val="bottom"/>
            <w:hideMark/>
          </w:tcPr>
          <w:p w14:paraId="5C77A0B3"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745CE657"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2AFD865A"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5B17F027"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4064F09E"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7B6FBF2D" w14:textId="77777777" w:rsidR="00E96704" w:rsidRDefault="00E96704" w:rsidP="00D75083">
            <w:pPr>
              <w:pStyle w:val="TAC"/>
            </w:pPr>
            <w:r>
              <w:t>0</w:t>
            </w:r>
          </w:p>
        </w:tc>
        <w:tc>
          <w:tcPr>
            <w:tcW w:w="328" w:type="dxa"/>
            <w:tcBorders>
              <w:top w:val="nil"/>
              <w:left w:val="nil"/>
              <w:bottom w:val="nil"/>
              <w:right w:val="nil"/>
            </w:tcBorders>
            <w:noWrap/>
            <w:vAlign w:val="bottom"/>
            <w:hideMark/>
          </w:tcPr>
          <w:p w14:paraId="09062321" w14:textId="77777777" w:rsidR="00E96704" w:rsidRDefault="00E96704" w:rsidP="00D75083">
            <w:pPr>
              <w:pStyle w:val="TAC"/>
              <w:rPr>
                <w:rFonts w:hint="eastAsia"/>
                <w:lang w:eastAsia="zh-CN"/>
              </w:rPr>
            </w:pPr>
            <w:r>
              <w:rPr>
                <w:rFonts w:hint="eastAsia"/>
                <w:lang w:eastAsia="zh-CN"/>
              </w:rPr>
              <w:t>1</w:t>
            </w:r>
          </w:p>
        </w:tc>
        <w:tc>
          <w:tcPr>
            <w:tcW w:w="347" w:type="dxa"/>
            <w:tcBorders>
              <w:top w:val="nil"/>
              <w:left w:val="nil"/>
              <w:bottom w:val="nil"/>
              <w:right w:val="nil"/>
            </w:tcBorders>
            <w:noWrap/>
            <w:vAlign w:val="bottom"/>
            <w:hideMark/>
          </w:tcPr>
          <w:p w14:paraId="4B7E4D2E" w14:textId="77777777" w:rsidR="00E96704" w:rsidRDefault="00E96704" w:rsidP="00D75083">
            <w:pPr>
              <w:pStyle w:val="TAC"/>
            </w:pPr>
            <w:r>
              <w:t>0</w:t>
            </w:r>
          </w:p>
        </w:tc>
        <w:tc>
          <w:tcPr>
            <w:tcW w:w="251" w:type="dxa"/>
            <w:tcBorders>
              <w:top w:val="nil"/>
              <w:left w:val="nil"/>
              <w:bottom w:val="nil"/>
              <w:right w:val="nil"/>
            </w:tcBorders>
            <w:noWrap/>
            <w:vAlign w:val="bottom"/>
          </w:tcPr>
          <w:p w14:paraId="4763AD49" w14:textId="77777777" w:rsidR="00E96704" w:rsidRDefault="00E96704" w:rsidP="00D75083">
            <w:pPr>
              <w:pStyle w:val="TAC"/>
            </w:pPr>
          </w:p>
        </w:tc>
        <w:tc>
          <w:tcPr>
            <w:tcW w:w="5110" w:type="dxa"/>
            <w:tcBorders>
              <w:top w:val="nil"/>
              <w:left w:val="nil"/>
              <w:bottom w:val="nil"/>
              <w:right w:val="single" w:sz="4" w:space="0" w:color="auto"/>
            </w:tcBorders>
            <w:noWrap/>
            <w:vAlign w:val="bottom"/>
            <w:hideMark/>
          </w:tcPr>
          <w:p w14:paraId="55FB9F9C" w14:textId="77777777" w:rsidR="00E96704" w:rsidRDefault="00E96704" w:rsidP="00D75083">
            <w:pPr>
              <w:pStyle w:val="TAL"/>
              <w:rPr>
                <w:lang w:eastAsia="zh-CN"/>
              </w:rPr>
            </w:pPr>
            <w:r>
              <w:t>IPv6</w:t>
            </w:r>
          </w:p>
        </w:tc>
      </w:tr>
      <w:tr w:rsidR="00E96704" w14:paraId="1D4F2CAE" w14:textId="77777777" w:rsidTr="00D75083">
        <w:trPr>
          <w:trHeight w:val="276"/>
          <w:jc w:val="center"/>
        </w:trPr>
        <w:tc>
          <w:tcPr>
            <w:tcW w:w="386" w:type="dxa"/>
            <w:tcBorders>
              <w:top w:val="nil"/>
              <w:left w:val="single" w:sz="4" w:space="0" w:color="auto"/>
              <w:bottom w:val="nil"/>
              <w:right w:val="nil"/>
            </w:tcBorders>
            <w:noWrap/>
            <w:vAlign w:val="bottom"/>
          </w:tcPr>
          <w:p w14:paraId="43E60D93" w14:textId="77777777" w:rsidR="00E96704" w:rsidRDefault="00E96704" w:rsidP="00D75083">
            <w:pPr>
              <w:pStyle w:val="TAC"/>
            </w:pPr>
            <w:r>
              <w:t>0</w:t>
            </w:r>
          </w:p>
        </w:tc>
        <w:tc>
          <w:tcPr>
            <w:tcW w:w="386" w:type="dxa"/>
            <w:tcBorders>
              <w:top w:val="nil"/>
              <w:left w:val="nil"/>
              <w:bottom w:val="nil"/>
              <w:right w:val="nil"/>
            </w:tcBorders>
            <w:noWrap/>
            <w:vAlign w:val="bottom"/>
          </w:tcPr>
          <w:p w14:paraId="6BA3A242" w14:textId="77777777" w:rsidR="00E96704" w:rsidRDefault="00E96704" w:rsidP="00D75083">
            <w:pPr>
              <w:pStyle w:val="TAC"/>
            </w:pPr>
            <w:r>
              <w:t>0</w:t>
            </w:r>
          </w:p>
        </w:tc>
        <w:tc>
          <w:tcPr>
            <w:tcW w:w="386" w:type="dxa"/>
            <w:tcBorders>
              <w:top w:val="nil"/>
              <w:left w:val="nil"/>
              <w:bottom w:val="nil"/>
              <w:right w:val="nil"/>
            </w:tcBorders>
            <w:noWrap/>
            <w:vAlign w:val="bottom"/>
          </w:tcPr>
          <w:p w14:paraId="7F94A05B" w14:textId="77777777" w:rsidR="00E96704" w:rsidRDefault="00E96704" w:rsidP="00D75083">
            <w:pPr>
              <w:pStyle w:val="TAC"/>
            </w:pPr>
            <w:r>
              <w:t>0</w:t>
            </w:r>
          </w:p>
        </w:tc>
        <w:tc>
          <w:tcPr>
            <w:tcW w:w="386" w:type="dxa"/>
            <w:tcBorders>
              <w:top w:val="nil"/>
              <w:left w:val="nil"/>
              <w:bottom w:val="nil"/>
              <w:right w:val="nil"/>
            </w:tcBorders>
            <w:noWrap/>
            <w:vAlign w:val="bottom"/>
          </w:tcPr>
          <w:p w14:paraId="03D8AFEF" w14:textId="77777777" w:rsidR="00E96704" w:rsidRDefault="00E96704" w:rsidP="00D75083">
            <w:pPr>
              <w:pStyle w:val="TAC"/>
            </w:pPr>
            <w:r>
              <w:t>0</w:t>
            </w:r>
          </w:p>
        </w:tc>
        <w:tc>
          <w:tcPr>
            <w:tcW w:w="367" w:type="dxa"/>
            <w:tcBorders>
              <w:top w:val="nil"/>
              <w:left w:val="nil"/>
              <w:bottom w:val="nil"/>
              <w:right w:val="nil"/>
            </w:tcBorders>
            <w:noWrap/>
            <w:vAlign w:val="bottom"/>
          </w:tcPr>
          <w:p w14:paraId="2AE21474" w14:textId="77777777" w:rsidR="00E96704" w:rsidRDefault="00E96704" w:rsidP="00D75083">
            <w:pPr>
              <w:pStyle w:val="TAC"/>
            </w:pPr>
            <w:r>
              <w:t>0</w:t>
            </w:r>
          </w:p>
        </w:tc>
        <w:tc>
          <w:tcPr>
            <w:tcW w:w="367" w:type="dxa"/>
            <w:tcBorders>
              <w:top w:val="nil"/>
              <w:left w:val="nil"/>
              <w:bottom w:val="nil"/>
              <w:right w:val="nil"/>
            </w:tcBorders>
            <w:noWrap/>
            <w:vAlign w:val="bottom"/>
          </w:tcPr>
          <w:p w14:paraId="3E377B8F" w14:textId="77777777" w:rsidR="00E96704" w:rsidRDefault="00E96704" w:rsidP="00D75083">
            <w:pPr>
              <w:pStyle w:val="TAC"/>
            </w:pPr>
            <w:r>
              <w:t>0</w:t>
            </w:r>
          </w:p>
        </w:tc>
        <w:tc>
          <w:tcPr>
            <w:tcW w:w="328" w:type="dxa"/>
            <w:tcBorders>
              <w:top w:val="nil"/>
              <w:left w:val="nil"/>
              <w:bottom w:val="nil"/>
              <w:right w:val="nil"/>
            </w:tcBorders>
            <w:noWrap/>
            <w:vAlign w:val="bottom"/>
          </w:tcPr>
          <w:p w14:paraId="718BF97C" w14:textId="77777777" w:rsidR="00E96704" w:rsidRDefault="00E96704" w:rsidP="00D75083">
            <w:pPr>
              <w:pStyle w:val="TAC"/>
            </w:pPr>
            <w:r>
              <w:rPr>
                <w:rFonts w:hint="eastAsia"/>
                <w:lang w:eastAsia="zh-CN"/>
              </w:rPr>
              <w:t>1</w:t>
            </w:r>
          </w:p>
        </w:tc>
        <w:tc>
          <w:tcPr>
            <w:tcW w:w="347" w:type="dxa"/>
            <w:tcBorders>
              <w:top w:val="nil"/>
              <w:left w:val="nil"/>
              <w:bottom w:val="nil"/>
              <w:right w:val="nil"/>
            </w:tcBorders>
            <w:noWrap/>
            <w:vAlign w:val="bottom"/>
          </w:tcPr>
          <w:p w14:paraId="21EEF067" w14:textId="77777777" w:rsidR="00E96704" w:rsidRDefault="00E96704" w:rsidP="00D75083">
            <w:pPr>
              <w:pStyle w:val="TAC"/>
            </w:pPr>
            <w:r>
              <w:t>1</w:t>
            </w:r>
          </w:p>
        </w:tc>
        <w:tc>
          <w:tcPr>
            <w:tcW w:w="251" w:type="dxa"/>
            <w:tcBorders>
              <w:top w:val="nil"/>
              <w:left w:val="nil"/>
              <w:bottom w:val="nil"/>
              <w:right w:val="nil"/>
            </w:tcBorders>
            <w:noWrap/>
            <w:vAlign w:val="bottom"/>
          </w:tcPr>
          <w:p w14:paraId="668957B0"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3DF5E496" w14:textId="77777777" w:rsidR="00E96704" w:rsidRDefault="00E96704" w:rsidP="00D75083">
            <w:pPr>
              <w:pStyle w:val="TAL"/>
              <w:rPr>
                <w:rFonts w:hint="eastAsia"/>
                <w:lang w:eastAsia="zh-CN"/>
              </w:rPr>
            </w:pPr>
            <w:r>
              <w:rPr>
                <w:rFonts w:hint="eastAsia"/>
                <w:lang w:eastAsia="zh-CN"/>
              </w:rPr>
              <w:t>IPv4</w:t>
            </w:r>
            <w:r>
              <w:rPr>
                <w:lang w:eastAsia="zh-CN"/>
              </w:rPr>
              <w:t>IPv6</w:t>
            </w:r>
          </w:p>
        </w:tc>
      </w:tr>
      <w:tr w:rsidR="00E96704" w14:paraId="0620F646"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0171CF0E" w14:textId="77777777" w:rsidR="00E96704" w:rsidRPr="00F606DE" w:rsidRDefault="00E96704" w:rsidP="00D75083">
            <w:pPr>
              <w:pStyle w:val="TAL"/>
              <w:rPr>
                <w:lang w:val="en-US" w:eastAsia="ko-KR" w:bidi="he-IL"/>
              </w:rPr>
            </w:pPr>
            <w:bookmarkStart w:id="365" w:name="MCCQCTEMPBM_00000091"/>
          </w:p>
        </w:tc>
      </w:tr>
      <w:bookmarkEnd w:id="365"/>
      <w:tr w:rsidR="00E96704" w:rsidRPr="00DA29A9" w14:paraId="14BF45FE"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39949906" w14:textId="77777777" w:rsidR="00E96704" w:rsidRPr="00C9393D" w:rsidRDefault="00E96704" w:rsidP="00D75083">
            <w:pPr>
              <w:pStyle w:val="TAL"/>
            </w:pPr>
            <w:r w:rsidRPr="00C9393D">
              <w:t xml:space="preserve">If the </w:t>
            </w:r>
            <w:r>
              <w:t>home ePDG identifier type</w:t>
            </w:r>
            <w:r w:rsidRPr="00C9393D">
              <w:t xml:space="preserve"> indicates IPv4, then the</w:t>
            </w:r>
            <w:r>
              <w:rPr>
                <w:lang w:eastAsia="zh-CN"/>
              </w:rPr>
              <w:t xml:space="preserve"> home ePDG IP addresses</w:t>
            </w:r>
            <w:r w:rsidRPr="00C9393D">
              <w:t xml:space="preserve"> f</w:t>
            </w:r>
            <w:r>
              <w:t>ield contains</w:t>
            </w:r>
            <w:r w:rsidRPr="00C9393D">
              <w:t xml:space="preserve"> an IPv4 address in octet 2 to octet 5.</w:t>
            </w:r>
          </w:p>
        </w:tc>
      </w:tr>
      <w:tr w:rsidR="00E96704" w:rsidRPr="009933A2" w14:paraId="04848F11"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08ECEE74" w14:textId="77777777" w:rsidR="00E96704" w:rsidRPr="00C9393D" w:rsidRDefault="00E96704" w:rsidP="00D75083">
            <w:pPr>
              <w:pStyle w:val="TAL"/>
            </w:pPr>
            <w:bookmarkStart w:id="366" w:name="MCCQCTEMPBM_00000092"/>
          </w:p>
        </w:tc>
      </w:tr>
      <w:bookmarkEnd w:id="366"/>
      <w:tr w:rsidR="00E96704" w:rsidRPr="002F7835" w14:paraId="4E82D8E6"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6C71381E" w14:textId="77777777" w:rsidR="00E96704" w:rsidRPr="00C9393D" w:rsidRDefault="00E96704" w:rsidP="00D75083">
            <w:pPr>
              <w:pStyle w:val="TAL"/>
            </w:pPr>
            <w:r w:rsidRPr="00C9393D">
              <w:t>If the</w:t>
            </w:r>
            <w:r>
              <w:t xml:space="preserve"> home</w:t>
            </w:r>
            <w:r w:rsidRPr="00C9393D">
              <w:t xml:space="preserve"> </w:t>
            </w:r>
            <w:r>
              <w:rPr>
                <w:lang w:eastAsia="zh-CN"/>
              </w:rPr>
              <w:t xml:space="preserve">ePDG </w:t>
            </w:r>
            <w:r>
              <w:t>identifier type</w:t>
            </w:r>
            <w:r w:rsidRPr="00C9393D">
              <w:t xml:space="preserve"> indicates IPv6, then the </w:t>
            </w:r>
            <w:r>
              <w:t>home ePDG IP</w:t>
            </w:r>
            <w:r w:rsidRPr="00C9393D">
              <w:t xml:space="preserve"> addresses field contains an IPv6 address in octet 2 to octet 17.</w:t>
            </w:r>
          </w:p>
        </w:tc>
      </w:tr>
      <w:tr w:rsidR="00E96704" w:rsidRPr="009933A2" w14:paraId="68606F88"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0CC7CF17" w14:textId="77777777" w:rsidR="00E96704" w:rsidRPr="00C9393D" w:rsidRDefault="00E96704" w:rsidP="00D75083">
            <w:pPr>
              <w:pStyle w:val="TAL"/>
            </w:pPr>
            <w:bookmarkStart w:id="367" w:name="MCCQCTEMPBM_00000093"/>
          </w:p>
        </w:tc>
      </w:tr>
      <w:bookmarkEnd w:id="367"/>
      <w:tr w:rsidR="00E96704" w:rsidRPr="009933A2" w14:paraId="6051E1FB"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56A3ADDD" w14:textId="77777777" w:rsidR="00E96704" w:rsidRPr="00C9393D" w:rsidRDefault="00E96704" w:rsidP="00D75083">
            <w:pPr>
              <w:pStyle w:val="TAL"/>
            </w:pPr>
            <w:r w:rsidRPr="00C9393D">
              <w:t xml:space="preserve">If the </w:t>
            </w:r>
            <w:r>
              <w:t>home ePDG identifier type</w:t>
            </w:r>
            <w:r w:rsidRPr="00C9393D">
              <w:t xml:space="preserve"> indicates IPv4IPv6, then the </w:t>
            </w:r>
            <w:r>
              <w:t>home ePDG IP</w:t>
            </w:r>
            <w:r w:rsidRPr="00C9393D">
              <w:t xml:space="preserve"> addresses field contains two </w:t>
            </w:r>
            <w:r>
              <w:t>IP</w:t>
            </w:r>
            <w:r w:rsidRPr="00C9393D">
              <w:t xml:space="preserve"> addresses. The first </w:t>
            </w:r>
            <w:r>
              <w:t xml:space="preserve">IP address is </w:t>
            </w:r>
            <w:r w:rsidRPr="00C9393D">
              <w:t>an IPv4</w:t>
            </w:r>
            <w:r>
              <w:t xml:space="preserve"> address in octet 2 to octet 5. T</w:t>
            </w:r>
            <w:r w:rsidRPr="00C9393D">
              <w:t xml:space="preserve">he second </w:t>
            </w:r>
            <w:r>
              <w:t>IP address is</w:t>
            </w:r>
            <w:r w:rsidRPr="00C9393D">
              <w:t xml:space="preserve"> an IPv6 address in octet </w:t>
            </w:r>
            <w:r w:rsidRPr="00C9393D">
              <w:rPr>
                <w:rFonts w:hint="eastAsia"/>
                <w:lang w:eastAsia="zh-CN"/>
              </w:rPr>
              <w:t>6</w:t>
            </w:r>
            <w:r w:rsidRPr="00C9393D">
              <w:t xml:space="preserve"> to octet </w:t>
            </w:r>
            <w:r w:rsidRPr="00C9393D">
              <w:rPr>
                <w:rFonts w:hint="eastAsia"/>
                <w:lang w:eastAsia="zh-CN"/>
              </w:rPr>
              <w:t>21</w:t>
            </w:r>
            <w:r w:rsidRPr="00C9393D">
              <w:t>.</w:t>
            </w:r>
          </w:p>
        </w:tc>
      </w:tr>
      <w:tr w:rsidR="00E96704" w:rsidRPr="009933A2" w14:paraId="70397065" w14:textId="77777777" w:rsidTr="00D75083">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40574D33" w14:textId="77777777" w:rsidR="00E96704" w:rsidRPr="00C9393D" w:rsidRDefault="00E96704" w:rsidP="00D75083">
            <w:pPr>
              <w:pStyle w:val="TAL"/>
            </w:pPr>
            <w:bookmarkStart w:id="368" w:name="MCCQCTEMPBM_00000094"/>
          </w:p>
        </w:tc>
      </w:tr>
      <w:bookmarkEnd w:id="368"/>
    </w:tbl>
    <w:p w14:paraId="6699CED8" w14:textId="77777777" w:rsidR="00E96704" w:rsidRDefault="00E96704" w:rsidP="00E96704">
      <w:pPr>
        <w:rPr>
          <w:noProof/>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3EE946E9" w14:textId="77777777" w:rsidTr="00D75083">
        <w:trPr>
          <w:cantSplit/>
          <w:jc w:val="center"/>
        </w:trPr>
        <w:tc>
          <w:tcPr>
            <w:tcW w:w="708" w:type="dxa"/>
          </w:tcPr>
          <w:p w14:paraId="35A133EC" w14:textId="77777777" w:rsidR="00E96704" w:rsidRPr="00BF342D" w:rsidRDefault="00E96704" w:rsidP="00D75083">
            <w:pPr>
              <w:pStyle w:val="TAC"/>
            </w:pPr>
            <w:r w:rsidRPr="00BF342D">
              <w:t>8</w:t>
            </w:r>
          </w:p>
        </w:tc>
        <w:tc>
          <w:tcPr>
            <w:tcW w:w="709" w:type="dxa"/>
          </w:tcPr>
          <w:p w14:paraId="0451BD74" w14:textId="77777777" w:rsidR="00E96704" w:rsidRPr="00BF342D" w:rsidRDefault="00E96704" w:rsidP="00D75083">
            <w:pPr>
              <w:pStyle w:val="TAC"/>
            </w:pPr>
            <w:r w:rsidRPr="00BF342D">
              <w:t>7</w:t>
            </w:r>
          </w:p>
        </w:tc>
        <w:tc>
          <w:tcPr>
            <w:tcW w:w="709" w:type="dxa"/>
          </w:tcPr>
          <w:p w14:paraId="4EDDC103" w14:textId="77777777" w:rsidR="00E96704" w:rsidRPr="00BF342D" w:rsidRDefault="00E96704" w:rsidP="00D75083">
            <w:pPr>
              <w:pStyle w:val="TAC"/>
            </w:pPr>
            <w:r w:rsidRPr="00BF342D">
              <w:t>6</w:t>
            </w:r>
          </w:p>
        </w:tc>
        <w:tc>
          <w:tcPr>
            <w:tcW w:w="709" w:type="dxa"/>
          </w:tcPr>
          <w:p w14:paraId="2C4280EF" w14:textId="77777777" w:rsidR="00E96704" w:rsidRPr="00BF342D" w:rsidRDefault="00E96704" w:rsidP="00D75083">
            <w:pPr>
              <w:pStyle w:val="TAC"/>
            </w:pPr>
            <w:r w:rsidRPr="00BF342D">
              <w:t>5</w:t>
            </w:r>
          </w:p>
        </w:tc>
        <w:tc>
          <w:tcPr>
            <w:tcW w:w="709" w:type="dxa"/>
          </w:tcPr>
          <w:p w14:paraId="0E59196F" w14:textId="77777777" w:rsidR="00E96704" w:rsidRPr="00BF342D" w:rsidRDefault="00E96704" w:rsidP="00D75083">
            <w:pPr>
              <w:pStyle w:val="TAC"/>
            </w:pPr>
            <w:r w:rsidRPr="00BF342D">
              <w:t>4</w:t>
            </w:r>
          </w:p>
        </w:tc>
        <w:tc>
          <w:tcPr>
            <w:tcW w:w="709" w:type="dxa"/>
          </w:tcPr>
          <w:p w14:paraId="0B316B2E" w14:textId="77777777" w:rsidR="00E96704" w:rsidRPr="00BF342D" w:rsidRDefault="00E96704" w:rsidP="00D75083">
            <w:pPr>
              <w:pStyle w:val="TAC"/>
            </w:pPr>
            <w:r w:rsidRPr="00BF342D">
              <w:t>3</w:t>
            </w:r>
          </w:p>
        </w:tc>
        <w:tc>
          <w:tcPr>
            <w:tcW w:w="709" w:type="dxa"/>
          </w:tcPr>
          <w:p w14:paraId="01E96B81" w14:textId="77777777" w:rsidR="00E96704" w:rsidRPr="00BF342D" w:rsidRDefault="00E96704" w:rsidP="00D75083">
            <w:pPr>
              <w:pStyle w:val="TAC"/>
            </w:pPr>
            <w:r w:rsidRPr="00BF342D">
              <w:t>2</w:t>
            </w:r>
          </w:p>
        </w:tc>
        <w:tc>
          <w:tcPr>
            <w:tcW w:w="709" w:type="dxa"/>
          </w:tcPr>
          <w:p w14:paraId="72CDD248" w14:textId="77777777" w:rsidR="00E96704" w:rsidRPr="00BF342D" w:rsidRDefault="00E96704" w:rsidP="00D75083">
            <w:pPr>
              <w:pStyle w:val="TAC"/>
            </w:pPr>
            <w:r w:rsidRPr="00BF342D">
              <w:t>1</w:t>
            </w:r>
          </w:p>
        </w:tc>
        <w:tc>
          <w:tcPr>
            <w:tcW w:w="1134" w:type="dxa"/>
          </w:tcPr>
          <w:p w14:paraId="5D090A9E" w14:textId="77777777" w:rsidR="00E96704" w:rsidRPr="00BF342D" w:rsidRDefault="00E96704" w:rsidP="00D75083">
            <w:pPr>
              <w:pStyle w:val="TAL"/>
            </w:pPr>
          </w:p>
        </w:tc>
      </w:tr>
      <w:tr w:rsidR="00E96704" w:rsidRPr="00BF342D" w14:paraId="2C45C21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52279F" w14:textId="77777777" w:rsidR="00E96704" w:rsidRPr="00BF342D" w:rsidRDefault="00E96704" w:rsidP="00D75083">
            <w:pPr>
              <w:pStyle w:val="TAC"/>
            </w:pPr>
            <w:r>
              <w:t>Home ePDG identifier type (= FQDN)</w:t>
            </w:r>
          </w:p>
        </w:tc>
        <w:tc>
          <w:tcPr>
            <w:tcW w:w="1134" w:type="dxa"/>
          </w:tcPr>
          <w:p w14:paraId="68C6C378" w14:textId="77777777" w:rsidR="00E96704" w:rsidRPr="00BF342D" w:rsidRDefault="00E96704" w:rsidP="00D75083">
            <w:pPr>
              <w:pStyle w:val="TAL"/>
            </w:pPr>
            <w:r>
              <w:t>octet 1</w:t>
            </w:r>
          </w:p>
        </w:tc>
      </w:tr>
      <w:tr w:rsidR="00E96704" w:rsidRPr="00BF342D" w14:paraId="16D2FBCD" w14:textId="77777777" w:rsidTr="00D75083">
        <w:trPr>
          <w:jc w:val="center"/>
        </w:trPr>
        <w:tc>
          <w:tcPr>
            <w:tcW w:w="5671" w:type="dxa"/>
            <w:gridSpan w:val="8"/>
            <w:tcBorders>
              <w:left w:val="single" w:sz="6" w:space="0" w:color="auto"/>
              <w:bottom w:val="single" w:sz="4" w:space="0" w:color="auto"/>
              <w:right w:val="single" w:sz="6" w:space="0" w:color="auto"/>
            </w:tcBorders>
          </w:tcPr>
          <w:p w14:paraId="0B33AAA0" w14:textId="77777777" w:rsidR="00E96704" w:rsidRPr="00BF342D" w:rsidRDefault="00E96704" w:rsidP="00D75083">
            <w:pPr>
              <w:pStyle w:val="TAC"/>
            </w:pPr>
          </w:p>
          <w:p w14:paraId="58256D6D" w14:textId="77777777" w:rsidR="00E96704" w:rsidRPr="00BF342D" w:rsidRDefault="00E96704" w:rsidP="00D75083">
            <w:pPr>
              <w:pStyle w:val="TAC"/>
            </w:pPr>
            <w:r>
              <w:t>Length of home ePDG FQDN</w:t>
            </w:r>
          </w:p>
          <w:p w14:paraId="2EE3DC5E" w14:textId="77777777" w:rsidR="00E96704" w:rsidRPr="00BF342D" w:rsidRDefault="00E96704" w:rsidP="00D75083">
            <w:pPr>
              <w:pStyle w:val="TAC"/>
            </w:pPr>
          </w:p>
        </w:tc>
        <w:tc>
          <w:tcPr>
            <w:tcW w:w="1134" w:type="dxa"/>
          </w:tcPr>
          <w:p w14:paraId="7689DFF5" w14:textId="77777777" w:rsidR="00E96704" w:rsidRPr="00BF342D" w:rsidRDefault="00E96704" w:rsidP="00D75083">
            <w:pPr>
              <w:pStyle w:val="TAL"/>
            </w:pPr>
            <w:r w:rsidRPr="00BF342D">
              <w:t xml:space="preserve">octet </w:t>
            </w:r>
            <w:r>
              <w:t>2</w:t>
            </w:r>
          </w:p>
          <w:p w14:paraId="2261A3BB" w14:textId="77777777" w:rsidR="00E96704" w:rsidRPr="00BF342D" w:rsidRDefault="00E96704" w:rsidP="00D75083">
            <w:pPr>
              <w:pStyle w:val="TAL"/>
            </w:pPr>
          </w:p>
        </w:tc>
      </w:tr>
      <w:tr w:rsidR="00E96704" w:rsidRPr="00BF342D" w14:paraId="683CF967"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712AA29" w14:textId="77777777" w:rsidR="00E96704" w:rsidRPr="00BF342D" w:rsidRDefault="00E96704" w:rsidP="00D75083">
            <w:pPr>
              <w:pStyle w:val="TAC"/>
            </w:pPr>
          </w:p>
          <w:p w14:paraId="6216B3B2" w14:textId="77777777" w:rsidR="00E96704" w:rsidRPr="00BF342D" w:rsidRDefault="00E96704" w:rsidP="00D75083">
            <w:pPr>
              <w:pStyle w:val="TAC"/>
            </w:pPr>
            <w:r>
              <w:t>Home ePDG FQDN</w:t>
            </w:r>
          </w:p>
          <w:p w14:paraId="1BF89479" w14:textId="77777777" w:rsidR="00E96704" w:rsidRPr="00BF342D" w:rsidRDefault="00E96704" w:rsidP="00D75083">
            <w:pPr>
              <w:pStyle w:val="TAC"/>
            </w:pPr>
          </w:p>
        </w:tc>
        <w:tc>
          <w:tcPr>
            <w:tcW w:w="1134" w:type="dxa"/>
            <w:tcBorders>
              <w:left w:val="single" w:sz="4" w:space="0" w:color="auto"/>
            </w:tcBorders>
          </w:tcPr>
          <w:p w14:paraId="2A64B382" w14:textId="77777777" w:rsidR="00E96704" w:rsidRPr="00BF342D" w:rsidRDefault="00E96704" w:rsidP="00D75083">
            <w:pPr>
              <w:pStyle w:val="TAL"/>
            </w:pPr>
            <w:r>
              <w:t>octet 4</w:t>
            </w:r>
          </w:p>
          <w:p w14:paraId="74475BFD" w14:textId="77777777" w:rsidR="00E96704" w:rsidRPr="00BF342D" w:rsidRDefault="00E96704" w:rsidP="00D75083">
            <w:pPr>
              <w:pStyle w:val="TAL"/>
            </w:pPr>
          </w:p>
          <w:p w14:paraId="70A0E9F9" w14:textId="77777777" w:rsidR="00E96704" w:rsidRPr="00BF342D" w:rsidRDefault="00E96704" w:rsidP="00D75083">
            <w:pPr>
              <w:pStyle w:val="TAL"/>
            </w:pPr>
            <w:r>
              <w:t>octet f</w:t>
            </w:r>
          </w:p>
        </w:tc>
      </w:tr>
    </w:tbl>
    <w:p w14:paraId="0638DFAE" w14:textId="77777777" w:rsidR="00E96704" w:rsidRDefault="00E96704" w:rsidP="00E96704">
      <w:pPr>
        <w:pStyle w:val="TF"/>
        <w:rPr>
          <w:lang w:eastAsia="zh-CN"/>
        </w:rPr>
      </w:pPr>
      <w:r w:rsidRPr="00BD0557">
        <w:t>Figure </w:t>
      </w:r>
      <w:r>
        <w:t>5.3.</w:t>
      </w:r>
      <w:r w:rsidR="00515D18">
        <w:t>3</w:t>
      </w:r>
      <w:r w:rsidR="00996296">
        <w:t>.</w:t>
      </w:r>
      <w:r>
        <w:t>4.3</w:t>
      </w:r>
      <w:r w:rsidRPr="00BD0557">
        <w:t xml:space="preserve">: </w:t>
      </w:r>
      <w:r w:rsidR="00C57AB3" w:rsidRPr="00172F8E">
        <w:t>Home ePDG identifier entry</w:t>
      </w:r>
      <w:r>
        <w:rPr>
          <w:lang w:eastAsia="zh-CN"/>
        </w:rPr>
        <w:t xml:space="preserve"> (type = FQDN)</w:t>
      </w:r>
    </w:p>
    <w:p w14:paraId="4EE9C1F8" w14:textId="77777777" w:rsidR="00E96704" w:rsidRPr="00BD0557" w:rsidRDefault="00E96704" w:rsidP="00E96704">
      <w:pPr>
        <w:pStyle w:val="TH"/>
      </w:pPr>
      <w:r>
        <w:t>Table </w:t>
      </w:r>
      <w:r w:rsidRPr="000532DA">
        <w:rPr>
          <w:lang w:val="en-US"/>
        </w:rPr>
        <w:t>5.3.</w:t>
      </w:r>
      <w:r w:rsidR="00515D18">
        <w:rPr>
          <w:lang w:val="en-US"/>
        </w:rPr>
        <w:t>3</w:t>
      </w:r>
      <w:r w:rsidR="00996296">
        <w:rPr>
          <w:lang w:val="en-US"/>
        </w:rPr>
        <w:t>.</w:t>
      </w:r>
      <w:r>
        <w:rPr>
          <w:lang w:val="en-US"/>
        </w:rPr>
        <w:t>4.2</w:t>
      </w:r>
      <w:r>
        <w:t xml:space="preserve">: </w:t>
      </w:r>
      <w:r w:rsidR="00C57AB3" w:rsidRPr="00172F8E">
        <w:t>Home ePDG identifier entry</w:t>
      </w:r>
      <w:r>
        <w:rPr>
          <w:lang w:eastAsia="zh-CN"/>
        </w:rPr>
        <w:t xml:space="preserve"> (type = FQDN)</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E96704" w14:paraId="71463D52" w14:textId="77777777" w:rsidTr="00D75083">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78C323ED" w14:textId="77777777" w:rsidR="00E96704" w:rsidRPr="00C9393D" w:rsidRDefault="00E96704" w:rsidP="00D75083">
            <w:pPr>
              <w:pStyle w:val="TAL"/>
              <w:rPr>
                <w:lang w:eastAsia="ko-KR" w:bidi="he-IL"/>
              </w:rPr>
            </w:pPr>
            <w:r>
              <w:t>Home ePDG identifier type (octet 1) is set as follows when the type is FQDN.</w:t>
            </w:r>
          </w:p>
        </w:tc>
      </w:tr>
      <w:tr w:rsidR="00E96704" w14:paraId="013C34CB" w14:textId="77777777" w:rsidTr="00D75083">
        <w:trPr>
          <w:trHeight w:val="276"/>
          <w:jc w:val="center"/>
        </w:trPr>
        <w:tc>
          <w:tcPr>
            <w:tcW w:w="386" w:type="dxa"/>
            <w:tcBorders>
              <w:top w:val="nil"/>
              <w:left w:val="single" w:sz="4" w:space="0" w:color="auto"/>
              <w:bottom w:val="nil"/>
              <w:right w:val="nil"/>
            </w:tcBorders>
            <w:noWrap/>
            <w:vAlign w:val="bottom"/>
            <w:hideMark/>
          </w:tcPr>
          <w:p w14:paraId="2EAB674E" w14:textId="77777777" w:rsidR="00E96704" w:rsidRDefault="00E96704" w:rsidP="00D75083">
            <w:pPr>
              <w:pStyle w:val="TAH"/>
            </w:pPr>
            <w:r>
              <w:t>8</w:t>
            </w:r>
          </w:p>
        </w:tc>
        <w:tc>
          <w:tcPr>
            <w:tcW w:w="386" w:type="dxa"/>
            <w:tcBorders>
              <w:top w:val="nil"/>
              <w:left w:val="nil"/>
              <w:bottom w:val="nil"/>
              <w:right w:val="nil"/>
            </w:tcBorders>
            <w:noWrap/>
            <w:vAlign w:val="bottom"/>
            <w:hideMark/>
          </w:tcPr>
          <w:p w14:paraId="00A6E033" w14:textId="77777777" w:rsidR="00E96704" w:rsidRDefault="00E96704" w:rsidP="00D75083">
            <w:pPr>
              <w:pStyle w:val="TAH"/>
            </w:pPr>
            <w:r>
              <w:t>7</w:t>
            </w:r>
          </w:p>
        </w:tc>
        <w:tc>
          <w:tcPr>
            <w:tcW w:w="386" w:type="dxa"/>
            <w:tcBorders>
              <w:top w:val="nil"/>
              <w:left w:val="nil"/>
              <w:bottom w:val="nil"/>
              <w:right w:val="nil"/>
            </w:tcBorders>
            <w:noWrap/>
            <w:vAlign w:val="bottom"/>
            <w:hideMark/>
          </w:tcPr>
          <w:p w14:paraId="1CF3B53C" w14:textId="77777777" w:rsidR="00E96704" w:rsidRDefault="00E96704" w:rsidP="00D75083">
            <w:pPr>
              <w:pStyle w:val="TAH"/>
            </w:pPr>
            <w:r>
              <w:rPr>
                <w:lang w:eastAsia="zh-CN"/>
              </w:rPr>
              <w:t>6</w:t>
            </w:r>
          </w:p>
        </w:tc>
        <w:tc>
          <w:tcPr>
            <w:tcW w:w="386" w:type="dxa"/>
            <w:tcBorders>
              <w:top w:val="nil"/>
              <w:left w:val="nil"/>
              <w:bottom w:val="nil"/>
              <w:right w:val="nil"/>
            </w:tcBorders>
            <w:noWrap/>
            <w:vAlign w:val="bottom"/>
            <w:hideMark/>
          </w:tcPr>
          <w:p w14:paraId="4C7C74D2" w14:textId="77777777" w:rsidR="00E96704" w:rsidRDefault="00E96704" w:rsidP="00D75083">
            <w:pPr>
              <w:pStyle w:val="TAH"/>
            </w:pPr>
            <w:r>
              <w:rPr>
                <w:lang w:eastAsia="zh-CN"/>
              </w:rPr>
              <w:t>5</w:t>
            </w:r>
          </w:p>
        </w:tc>
        <w:tc>
          <w:tcPr>
            <w:tcW w:w="367" w:type="dxa"/>
            <w:tcBorders>
              <w:top w:val="nil"/>
              <w:left w:val="nil"/>
              <w:bottom w:val="nil"/>
              <w:right w:val="nil"/>
            </w:tcBorders>
            <w:noWrap/>
            <w:vAlign w:val="bottom"/>
            <w:hideMark/>
          </w:tcPr>
          <w:p w14:paraId="5D9A8034" w14:textId="77777777" w:rsidR="00E96704" w:rsidRDefault="00E96704" w:rsidP="00D75083">
            <w:pPr>
              <w:pStyle w:val="TAH"/>
            </w:pPr>
            <w:r>
              <w:t>4</w:t>
            </w:r>
          </w:p>
        </w:tc>
        <w:tc>
          <w:tcPr>
            <w:tcW w:w="367" w:type="dxa"/>
            <w:tcBorders>
              <w:top w:val="nil"/>
              <w:left w:val="nil"/>
              <w:bottom w:val="nil"/>
              <w:right w:val="nil"/>
            </w:tcBorders>
            <w:noWrap/>
            <w:vAlign w:val="bottom"/>
            <w:hideMark/>
          </w:tcPr>
          <w:p w14:paraId="0B35403B" w14:textId="77777777" w:rsidR="00E96704" w:rsidRDefault="00E96704" w:rsidP="00D75083">
            <w:pPr>
              <w:pStyle w:val="TAH"/>
            </w:pPr>
            <w:r>
              <w:t>3</w:t>
            </w:r>
          </w:p>
        </w:tc>
        <w:tc>
          <w:tcPr>
            <w:tcW w:w="328" w:type="dxa"/>
            <w:tcBorders>
              <w:top w:val="nil"/>
              <w:left w:val="nil"/>
              <w:bottom w:val="nil"/>
              <w:right w:val="nil"/>
            </w:tcBorders>
            <w:noWrap/>
            <w:vAlign w:val="bottom"/>
            <w:hideMark/>
          </w:tcPr>
          <w:p w14:paraId="14EDDC25" w14:textId="77777777" w:rsidR="00E96704" w:rsidRDefault="00E96704" w:rsidP="00D75083">
            <w:pPr>
              <w:pStyle w:val="TAH"/>
            </w:pPr>
            <w:r>
              <w:t>2</w:t>
            </w:r>
          </w:p>
        </w:tc>
        <w:tc>
          <w:tcPr>
            <w:tcW w:w="347" w:type="dxa"/>
            <w:tcBorders>
              <w:top w:val="nil"/>
              <w:left w:val="nil"/>
              <w:bottom w:val="nil"/>
              <w:right w:val="nil"/>
            </w:tcBorders>
            <w:noWrap/>
            <w:vAlign w:val="bottom"/>
            <w:hideMark/>
          </w:tcPr>
          <w:p w14:paraId="04234093" w14:textId="77777777" w:rsidR="00E96704" w:rsidRDefault="00E96704" w:rsidP="00D75083">
            <w:pPr>
              <w:pStyle w:val="TAH"/>
            </w:pPr>
            <w:r>
              <w:t>1</w:t>
            </w:r>
          </w:p>
        </w:tc>
        <w:tc>
          <w:tcPr>
            <w:tcW w:w="251" w:type="dxa"/>
            <w:tcBorders>
              <w:top w:val="nil"/>
              <w:left w:val="nil"/>
              <w:bottom w:val="nil"/>
              <w:right w:val="nil"/>
            </w:tcBorders>
            <w:noWrap/>
            <w:vAlign w:val="bottom"/>
          </w:tcPr>
          <w:p w14:paraId="577105AB" w14:textId="77777777" w:rsidR="00E96704" w:rsidRDefault="00E96704" w:rsidP="00D75083">
            <w:pPr>
              <w:pStyle w:val="TAC"/>
            </w:pPr>
          </w:p>
        </w:tc>
        <w:tc>
          <w:tcPr>
            <w:tcW w:w="5110" w:type="dxa"/>
            <w:tcBorders>
              <w:top w:val="nil"/>
              <w:left w:val="nil"/>
              <w:bottom w:val="nil"/>
              <w:right w:val="single" w:sz="4" w:space="0" w:color="auto"/>
            </w:tcBorders>
            <w:noWrap/>
            <w:vAlign w:val="bottom"/>
          </w:tcPr>
          <w:p w14:paraId="25F348CA" w14:textId="77777777" w:rsidR="00E96704" w:rsidRDefault="00E96704" w:rsidP="00D75083">
            <w:pPr>
              <w:pStyle w:val="TAC"/>
              <w:jc w:val="left"/>
            </w:pPr>
          </w:p>
        </w:tc>
      </w:tr>
      <w:tr w:rsidR="00E96704" w14:paraId="20FE4835" w14:textId="77777777" w:rsidTr="00D75083">
        <w:trPr>
          <w:trHeight w:val="276"/>
          <w:jc w:val="center"/>
        </w:trPr>
        <w:tc>
          <w:tcPr>
            <w:tcW w:w="386" w:type="dxa"/>
            <w:tcBorders>
              <w:top w:val="nil"/>
              <w:left w:val="single" w:sz="4" w:space="0" w:color="auto"/>
              <w:bottom w:val="nil"/>
              <w:right w:val="nil"/>
            </w:tcBorders>
            <w:noWrap/>
            <w:vAlign w:val="bottom"/>
            <w:hideMark/>
          </w:tcPr>
          <w:p w14:paraId="7DC20731"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179ACC87"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28A52173" w14:textId="77777777" w:rsidR="00E96704" w:rsidRDefault="00E96704" w:rsidP="00D75083">
            <w:pPr>
              <w:pStyle w:val="TAC"/>
            </w:pPr>
            <w:r>
              <w:t>0</w:t>
            </w:r>
          </w:p>
        </w:tc>
        <w:tc>
          <w:tcPr>
            <w:tcW w:w="386" w:type="dxa"/>
            <w:tcBorders>
              <w:top w:val="nil"/>
              <w:left w:val="nil"/>
              <w:bottom w:val="nil"/>
              <w:right w:val="nil"/>
            </w:tcBorders>
            <w:noWrap/>
            <w:vAlign w:val="bottom"/>
            <w:hideMark/>
          </w:tcPr>
          <w:p w14:paraId="6200FA6A"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5A9392D7" w14:textId="77777777" w:rsidR="00E96704" w:rsidRDefault="00E96704" w:rsidP="00D75083">
            <w:pPr>
              <w:pStyle w:val="TAC"/>
            </w:pPr>
            <w:r>
              <w:t>0</w:t>
            </w:r>
          </w:p>
        </w:tc>
        <w:tc>
          <w:tcPr>
            <w:tcW w:w="367" w:type="dxa"/>
            <w:tcBorders>
              <w:top w:val="nil"/>
              <w:left w:val="nil"/>
              <w:bottom w:val="nil"/>
              <w:right w:val="nil"/>
            </w:tcBorders>
            <w:noWrap/>
            <w:vAlign w:val="bottom"/>
            <w:hideMark/>
          </w:tcPr>
          <w:p w14:paraId="6A75363E" w14:textId="77777777" w:rsidR="00E96704" w:rsidRDefault="00E96704" w:rsidP="00D75083">
            <w:pPr>
              <w:pStyle w:val="TAC"/>
            </w:pPr>
            <w:r>
              <w:t>1</w:t>
            </w:r>
          </w:p>
        </w:tc>
        <w:tc>
          <w:tcPr>
            <w:tcW w:w="328" w:type="dxa"/>
            <w:tcBorders>
              <w:top w:val="nil"/>
              <w:left w:val="nil"/>
              <w:bottom w:val="nil"/>
              <w:right w:val="nil"/>
            </w:tcBorders>
            <w:noWrap/>
            <w:vAlign w:val="bottom"/>
            <w:hideMark/>
          </w:tcPr>
          <w:p w14:paraId="2DAED732" w14:textId="77777777" w:rsidR="00E96704" w:rsidRDefault="00E96704" w:rsidP="00D75083">
            <w:pPr>
              <w:pStyle w:val="TAC"/>
            </w:pPr>
            <w:r>
              <w:t>0</w:t>
            </w:r>
          </w:p>
        </w:tc>
        <w:tc>
          <w:tcPr>
            <w:tcW w:w="347" w:type="dxa"/>
            <w:tcBorders>
              <w:top w:val="nil"/>
              <w:left w:val="nil"/>
              <w:bottom w:val="nil"/>
              <w:right w:val="nil"/>
            </w:tcBorders>
            <w:noWrap/>
            <w:vAlign w:val="bottom"/>
            <w:hideMark/>
          </w:tcPr>
          <w:p w14:paraId="27825782" w14:textId="77777777" w:rsidR="00E96704" w:rsidRDefault="00E96704" w:rsidP="00D75083">
            <w:pPr>
              <w:pStyle w:val="TAC"/>
            </w:pPr>
            <w:r>
              <w:t>0</w:t>
            </w:r>
          </w:p>
        </w:tc>
        <w:tc>
          <w:tcPr>
            <w:tcW w:w="251" w:type="dxa"/>
            <w:tcBorders>
              <w:top w:val="nil"/>
              <w:left w:val="nil"/>
              <w:bottom w:val="nil"/>
              <w:right w:val="nil"/>
            </w:tcBorders>
            <w:noWrap/>
            <w:vAlign w:val="bottom"/>
          </w:tcPr>
          <w:p w14:paraId="4E63CE7F" w14:textId="77777777" w:rsidR="00E96704" w:rsidRDefault="00E96704" w:rsidP="00D75083">
            <w:pPr>
              <w:pStyle w:val="TAC"/>
            </w:pPr>
          </w:p>
        </w:tc>
        <w:tc>
          <w:tcPr>
            <w:tcW w:w="5110" w:type="dxa"/>
            <w:tcBorders>
              <w:top w:val="nil"/>
              <w:left w:val="nil"/>
              <w:bottom w:val="nil"/>
              <w:right w:val="single" w:sz="4" w:space="0" w:color="auto"/>
            </w:tcBorders>
            <w:noWrap/>
            <w:vAlign w:val="bottom"/>
            <w:hideMark/>
          </w:tcPr>
          <w:p w14:paraId="65F5C7C9" w14:textId="77777777" w:rsidR="00E96704" w:rsidRDefault="00E96704" w:rsidP="00D75083">
            <w:pPr>
              <w:pStyle w:val="TAL"/>
              <w:rPr>
                <w:lang w:eastAsia="zh-CN"/>
              </w:rPr>
            </w:pPr>
            <w:r>
              <w:t>FQDN</w:t>
            </w:r>
          </w:p>
        </w:tc>
      </w:tr>
      <w:tr w:rsidR="00E96704" w14:paraId="5EA93E44"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5624D917" w14:textId="77777777" w:rsidR="00E96704" w:rsidRPr="00C9393D" w:rsidRDefault="00E96704" w:rsidP="00D75083">
            <w:pPr>
              <w:pStyle w:val="TAL"/>
              <w:rPr>
                <w:lang w:eastAsia="ko-KR" w:bidi="he-IL"/>
              </w:rPr>
            </w:pPr>
            <w:bookmarkStart w:id="369" w:name="MCCQCTEMPBM_00000095"/>
          </w:p>
        </w:tc>
      </w:tr>
      <w:bookmarkEnd w:id="369"/>
      <w:tr w:rsidR="00E96704" w14:paraId="672804B5"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1DC69AA9" w14:textId="77777777" w:rsidR="00E96704" w:rsidRPr="00C9393D" w:rsidRDefault="00E96704" w:rsidP="00D75083">
            <w:pPr>
              <w:pStyle w:val="TAL"/>
              <w:rPr>
                <w:rFonts w:hint="eastAsia"/>
                <w:lang w:eastAsia="zh-CN" w:bidi="he-IL"/>
              </w:rPr>
            </w:pPr>
            <w:r>
              <w:rPr>
                <w:rFonts w:hint="eastAsia"/>
                <w:lang w:eastAsia="zh-CN" w:bidi="he-IL"/>
              </w:rPr>
              <w:t>Length of</w:t>
            </w:r>
            <w:r>
              <w:rPr>
                <w:lang w:eastAsia="zh-CN" w:bidi="he-IL"/>
              </w:rPr>
              <w:t xml:space="preserve"> home</w:t>
            </w:r>
            <w:r>
              <w:rPr>
                <w:rFonts w:hint="eastAsia"/>
                <w:lang w:eastAsia="zh-CN" w:bidi="he-IL"/>
              </w:rPr>
              <w:t xml:space="preserve"> </w:t>
            </w:r>
            <w:r>
              <w:rPr>
                <w:lang w:eastAsia="zh-CN" w:bidi="he-IL"/>
              </w:rPr>
              <w:t>ePDG</w:t>
            </w:r>
            <w:r>
              <w:rPr>
                <w:rFonts w:hint="eastAsia"/>
                <w:lang w:eastAsia="zh-CN" w:bidi="he-IL"/>
              </w:rPr>
              <w:t xml:space="preserve"> FQDN field (</w:t>
            </w:r>
            <w:r>
              <w:rPr>
                <w:lang w:eastAsia="zh-CN" w:bidi="he-IL"/>
              </w:rPr>
              <w:t>octet 2</w:t>
            </w:r>
            <w:r>
              <w:rPr>
                <w:rFonts w:hint="eastAsia"/>
                <w:lang w:eastAsia="zh-CN" w:bidi="he-IL"/>
              </w:rPr>
              <w:t>)</w:t>
            </w:r>
            <w:r>
              <w:rPr>
                <w:lang w:eastAsia="zh-CN" w:bidi="he-IL"/>
              </w:rPr>
              <w:t xml:space="preserve"> indicates the length of home ePDG FQDN.</w:t>
            </w:r>
          </w:p>
        </w:tc>
      </w:tr>
      <w:tr w:rsidR="00E96704" w14:paraId="6FC9F1B0"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05498041" w14:textId="77777777" w:rsidR="00E96704" w:rsidRDefault="00E96704" w:rsidP="00D75083">
            <w:pPr>
              <w:pStyle w:val="TAL"/>
              <w:rPr>
                <w:rFonts w:hint="eastAsia"/>
                <w:lang w:eastAsia="zh-CN" w:bidi="he-IL"/>
              </w:rPr>
            </w:pPr>
            <w:bookmarkStart w:id="370" w:name="MCCQCTEMPBM_00000096"/>
          </w:p>
        </w:tc>
      </w:tr>
      <w:bookmarkEnd w:id="370"/>
      <w:tr w:rsidR="00E96704" w14:paraId="77BD2234" w14:textId="77777777" w:rsidTr="00D75083">
        <w:trPr>
          <w:trHeight w:val="276"/>
          <w:jc w:val="center"/>
        </w:trPr>
        <w:tc>
          <w:tcPr>
            <w:tcW w:w="8314" w:type="dxa"/>
            <w:gridSpan w:val="10"/>
            <w:tcBorders>
              <w:top w:val="nil"/>
              <w:left w:val="single" w:sz="4" w:space="0" w:color="auto"/>
              <w:bottom w:val="nil"/>
              <w:right w:val="single" w:sz="4" w:space="0" w:color="auto"/>
            </w:tcBorders>
            <w:noWrap/>
            <w:vAlign w:val="bottom"/>
          </w:tcPr>
          <w:p w14:paraId="3149CFFE" w14:textId="77777777" w:rsidR="00E96704" w:rsidRPr="00C9393D" w:rsidRDefault="00E96704" w:rsidP="00CD2BE1">
            <w:pPr>
              <w:pStyle w:val="TAL"/>
              <w:rPr>
                <w:rFonts w:hint="eastAsia"/>
                <w:lang w:eastAsia="zh-CN" w:bidi="he-IL"/>
              </w:rPr>
            </w:pPr>
            <w:r>
              <w:t xml:space="preserve">Home ePDG FQDN field (octet </w:t>
            </w:r>
            <w:r w:rsidR="000F08EF">
              <w:t>3</w:t>
            </w:r>
            <w:r>
              <w:t xml:space="preserve"> to octet f) is </w:t>
            </w:r>
            <w:r w:rsidR="00515D18">
              <w:t>en</w:t>
            </w:r>
            <w:r>
              <w:t>coded as defined in IETF RFC 1035 [</w:t>
            </w:r>
            <w:r w:rsidR="00F81771">
              <w:t>12</w:t>
            </w:r>
            <w:r>
              <w:t>].</w:t>
            </w:r>
          </w:p>
        </w:tc>
      </w:tr>
      <w:tr w:rsidR="00E96704" w14:paraId="0C25F25D" w14:textId="77777777" w:rsidTr="00D75083">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DD62A6A" w14:textId="77777777" w:rsidR="00E96704" w:rsidRPr="00C2371F" w:rsidRDefault="00E96704" w:rsidP="00D75083">
            <w:pPr>
              <w:pStyle w:val="TAL"/>
              <w:rPr>
                <w:lang w:val="en-US" w:eastAsia="ko-KR" w:bidi="he-IL"/>
              </w:rPr>
            </w:pPr>
            <w:bookmarkStart w:id="371" w:name="MCCQCTEMPBM_00000097"/>
          </w:p>
        </w:tc>
      </w:tr>
      <w:bookmarkEnd w:id="371"/>
    </w:tbl>
    <w:p w14:paraId="26CF82B3" w14:textId="77777777" w:rsidR="00E96704" w:rsidRPr="0027002B" w:rsidRDefault="00E96704" w:rsidP="00E96704">
      <w:pPr>
        <w:rPr>
          <w:lang w:val="en-US" w:eastAsia="zh-CN"/>
        </w:rPr>
      </w:pPr>
    </w:p>
    <w:p w14:paraId="01D5C740" w14:textId="77777777" w:rsidR="00233797" w:rsidRDefault="00456C6E" w:rsidP="00233797">
      <w:pPr>
        <w:pStyle w:val="Heading8"/>
        <w:rPr>
          <w:rFonts w:hint="eastAsia"/>
          <w:lang w:eastAsia="zh-CN"/>
        </w:rPr>
      </w:pPr>
      <w:r>
        <w:br w:type="page"/>
      </w:r>
      <w:bookmarkStart w:id="372" w:name="historyclause"/>
      <w:bookmarkStart w:id="373" w:name="_Toc20209087"/>
      <w:bookmarkStart w:id="374" w:name="_Toc27581335"/>
      <w:bookmarkStart w:id="375" w:name="_Toc36113486"/>
      <w:bookmarkStart w:id="376" w:name="_Toc45212744"/>
      <w:bookmarkStart w:id="377" w:name="_Toc51931814"/>
      <w:bookmarkStart w:id="378" w:name="_Toc59203973"/>
      <w:bookmarkStart w:id="379" w:name="_Toc106976878"/>
      <w:r w:rsidR="00233797" w:rsidRPr="00E04DC4">
        <w:lastRenderedPageBreak/>
        <w:t xml:space="preserve">Annex </w:t>
      </w:r>
      <w:r w:rsidR="00551E2D">
        <w:t>A</w:t>
      </w:r>
      <w:r w:rsidR="00233797" w:rsidRPr="00E04DC4">
        <w:t xml:space="preserve"> (informative):</w:t>
      </w:r>
      <w:r w:rsidR="00233797" w:rsidRPr="00E04DC4">
        <w:br/>
      </w:r>
      <w:r w:rsidR="00233797">
        <w:rPr>
          <w:lang w:eastAsia="zh-CN"/>
        </w:rPr>
        <w:t>Change history</w:t>
      </w:r>
      <w:bookmarkEnd w:id="373"/>
      <w:bookmarkEnd w:id="374"/>
      <w:bookmarkEnd w:id="375"/>
      <w:bookmarkEnd w:id="376"/>
      <w:bookmarkEnd w:id="377"/>
      <w:bookmarkEnd w:id="378"/>
      <w:bookmarkEnd w:id="379"/>
    </w:p>
    <w:tbl>
      <w:tblPr>
        <w:tblW w:w="992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5"/>
        <w:gridCol w:w="425"/>
        <w:gridCol w:w="4962"/>
        <w:gridCol w:w="708"/>
      </w:tblGrid>
      <w:tr w:rsidR="003C3971" w:rsidRPr="0014384C" w14:paraId="7FC82951" w14:textId="77777777" w:rsidTr="001478B8">
        <w:tblPrEx>
          <w:tblCellMar>
            <w:top w:w="0" w:type="dxa"/>
            <w:bottom w:w="0" w:type="dxa"/>
          </w:tblCellMar>
        </w:tblPrEx>
        <w:trPr>
          <w:cantSplit/>
        </w:trPr>
        <w:tc>
          <w:tcPr>
            <w:tcW w:w="9922" w:type="dxa"/>
            <w:gridSpan w:val="8"/>
            <w:tcBorders>
              <w:bottom w:val="nil"/>
            </w:tcBorders>
            <w:shd w:val="solid" w:color="FFFFFF" w:fill="auto"/>
          </w:tcPr>
          <w:bookmarkEnd w:id="372"/>
          <w:p w14:paraId="01499AE6" w14:textId="77777777" w:rsidR="003C3971" w:rsidRPr="0014384C" w:rsidRDefault="003C3971" w:rsidP="00C72833">
            <w:pPr>
              <w:pStyle w:val="TAL"/>
              <w:jc w:val="center"/>
              <w:rPr>
                <w:b/>
                <w:sz w:val="16"/>
              </w:rPr>
            </w:pPr>
            <w:r w:rsidRPr="0014384C">
              <w:rPr>
                <w:b/>
              </w:rPr>
              <w:t>Change history</w:t>
            </w:r>
          </w:p>
        </w:tc>
      </w:tr>
      <w:tr w:rsidR="003C3971" w:rsidRPr="0014384C" w14:paraId="7DA8D276" w14:textId="77777777" w:rsidTr="001478B8">
        <w:tblPrEx>
          <w:tblCellMar>
            <w:top w:w="0" w:type="dxa"/>
            <w:bottom w:w="0" w:type="dxa"/>
          </w:tblCellMar>
        </w:tblPrEx>
        <w:tc>
          <w:tcPr>
            <w:tcW w:w="800" w:type="dxa"/>
            <w:shd w:val="pct10" w:color="auto" w:fill="FFFFFF"/>
          </w:tcPr>
          <w:p w14:paraId="3CE60F5E" w14:textId="77777777" w:rsidR="003C3971" w:rsidRPr="0014384C" w:rsidRDefault="003C3971" w:rsidP="00C72833">
            <w:pPr>
              <w:pStyle w:val="TAL"/>
              <w:rPr>
                <w:b/>
                <w:sz w:val="16"/>
              </w:rPr>
            </w:pPr>
            <w:r w:rsidRPr="0014384C">
              <w:rPr>
                <w:b/>
                <w:sz w:val="16"/>
              </w:rPr>
              <w:t>Date</w:t>
            </w:r>
          </w:p>
        </w:tc>
        <w:tc>
          <w:tcPr>
            <w:tcW w:w="800" w:type="dxa"/>
            <w:shd w:val="pct10" w:color="auto" w:fill="FFFFFF"/>
          </w:tcPr>
          <w:p w14:paraId="60E8550D" w14:textId="77777777" w:rsidR="003C3971" w:rsidRPr="0014384C" w:rsidRDefault="00DF2B1F" w:rsidP="00C72833">
            <w:pPr>
              <w:pStyle w:val="TAL"/>
              <w:rPr>
                <w:b/>
                <w:sz w:val="16"/>
              </w:rPr>
            </w:pPr>
            <w:r w:rsidRPr="0014384C">
              <w:rPr>
                <w:b/>
                <w:sz w:val="16"/>
              </w:rPr>
              <w:t>Meeting</w:t>
            </w:r>
          </w:p>
        </w:tc>
        <w:tc>
          <w:tcPr>
            <w:tcW w:w="1094" w:type="dxa"/>
            <w:shd w:val="pct10" w:color="auto" w:fill="FFFFFF"/>
          </w:tcPr>
          <w:p w14:paraId="4C13ADA3" w14:textId="77777777" w:rsidR="003C3971" w:rsidRPr="0014384C" w:rsidRDefault="003C3971" w:rsidP="00DF2B1F">
            <w:pPr>
              <w:pStyle w:val="TAL"/>
              <w:rPr>
                <w:b/>
                <w:sz w:val="16"/>
              </w:rPr>
            </w:pPr>
            <w:r w:rsidRPr="0014384C">
              <w:rPr>
                <w:b/>
                <w:sz w:val="16"/>
              </w:rPr>
              <w:t>TDoc</w:t>
            </w:r>
          </w:p>
        </w:tc>
        <w:tc>
          <w:tcPr>
            <w:tcW w:w="708" w:type="dxa"/>
            <w:shd w:val="pct10" w:color="auto" w:fill="FFFFFF"/>
          </w:tcPr>
          <w:p w14:paraId="29F91EDB" w14:textId="77777777" w:rsidR="003C3971" w:rsidRPr="0014384C" w:rsidRDefault="003C3971" w:rsidP="00C72833">
            <w:pPr>
              <w:pStyle w:val="TAL"/>
              <w:rPr>
                <w:b/>
                <w:sz w:val="16"/>
              </w:rPr>
            </w:pPr>
            <w:r w:rsidRPr="0014384C">
              <w:rPr>
                <w:b/>
                <w:sz w:val="16"/>
              </w:rPr>
              <w:t>CR</w:t>
            </w:r>
          </w:p>
        </w:tc>
        <w:tc>
          <w:tcPr>
            <w:tcW w:w="425" w:type="dxa"/>
            <w:shd w:val="pct10" w:color="auto" w:fill="FFFFFF"/>
          </w:tcPr>
          <w:p w14:paraId="55218CD3" w14:textId="77777777" w:rsidR="003C3971" w:rsidRPr="0014384C" w:rsidRDefault="003C3971" w:rsidP="00C72833">
            <w:pPr>
              <w:pStyle w:val="TAL"/>
              <w:rPr>
                <w:b/>
                <w:sz w:val="16"/>
              </w:rPr>
            </w:pPr>
            <w:r w:rsidRPr="0014384C">
              <w:rPr>
                <w:b/>
                <w:sz w:val="16"/>
              </w:rPr>
              <w:t>Rev</w:t>
            </w:r>
          </w:p>
        </w:tc>
        <w:tc>
          <w:tcPr>
            <w:tcW w:w="425" w:type="dxa"/>
            <w:shd w:val="pct10" w:color="auto" w:fill="FFFFFF"/>
          </w:tcPr>
          <w:p w14:paraId="03246F9F" w14:textId="77777777" w:rsidR="003C3971" w:rsidRPr="0014384C" w:rsidRDefault="003C3971" w:rsidP="00C72833">
            <w:pPr>
              <w:pStyle w:val="TAL"/>
              <w:rPr>
                <w:b/>
                <w:sz w:val="16"/>
              </w:rPr>
            </w:pPr>
            <w:r w:rsidRPr="0014384C">
              <w:rPr>
                <w:b/>
                <w:sz w:val="16"/>
              </w:rPr>
              <w:t>Cat</w:t>
            </w:r>
          </w:p>
        </w:tc>
        <w:tc>
          <w:tcPr>
            <w:tcW w:w="4962" w:type="dxa"/>
            <w:shd w:val="pct10" w:color="auto" w:fill="FFFFFF"/>
          </w:tcPr>
          <w:p w14:paraId="27DAC8A2" w14:textId="77777777" w:rsidR="003C3971" w:rsidRPr="0014384C" w:rsidRDefault="003C3971" w:rsidP="00C72833">
            <w:pPr>
              <w:pStyle w:val="TAL"/>
              <w:rPr>
                <w:b/>
                <w:sz w:val="16"/>
              </w:rPr>
            </w:pPr>
            <w:r w:rsidRPr="0014384C">
              <w:rPr>
                <w:b/>
                <w:sz w:val="16"/>
              </w:rPr>
              <w:t>Subject/Comment</w:t>
            </w:r>
          </w:p>
        </w:tc>
        <w:tc>
          <w:tcPr>
            <w:tcW w:w="708" w:type="dxa"/>
            <w:shd w:val="pct10" w:color="auto" w:fill="FFFFFF"/>
          </w:tcPr>
          <w:p w14:paraId="0F4FA63B" w14:textId="77777777" w:rsidR="003C3971" w:rsidRPr="0014384C" w:rsidRDefault="003C3971" w:rsidP="00C72833">
            <w:pPr>
              <w:pStyle w:val="TAL"/>
              <w:rPr>
                <w:b/>
                <w:sz w:val="16"/>
              </w:rPr>
            </w:pPr>
            <w:r w:rsidRPr="0014384C">
              <w:rPr>
                <w:b/>
                <w:sz w:val="16"/>
              </w:rPr>
              <w:t>New vers</w:t>
            </w:r>
            <w:r w:rsidR="00DF2B1F" w:rsidRPr="0014384C">
              <w:rPr>
                <w:b/>
                <w:sz w:val="16"/>
              </w:rPr>
              <w:t>ion</w:t>
            </w:r>
          </w:p>
        </w:tc>
      </w:tr>
      <w:tr w:rsidR="003C3971" w:rsidRPr="0014384C" w14:paraId="57C9CFAF" w14:textId="77777777" w:rsidTr="001478B8">
        <w:tblPrEx>
          <w:tblCellMar>
            <w:top w:w="0" w:type="dxa"/>
            <w:bottom w:w="0" w:type="dxa"/>
          </w:tblCellMar>
        </w:tblPrEx>
        <w:tc>
          <w:tcPr>
            <w:tcW w:w="800" w:type="dxa"/>
            <w:shd w:val="solid" w:color="FFFFFF" w:fill="auto"/>
          </w:tcPr>
          <w:p w14:paraId="509EFF70" w14:textId="77777777" w:rsidR="003C3971" w:rsidRPr="0014384C" w:rsidRDefault="004042CC" w:rsidP="00C72833">
            <w:pPr>
              <w:pStyle w:val="TAC"/>
              <w:rPr>
                <w:rFonts w:hint="eastAsia"/>
                <w:sz w:val="16"/>
                <w:szCs w:val="16"/>
                <w:lang w:eastAsia="zh-CN"/>
              </w:rPr>
            </w:pPr>
            <w:r w:rsidRPr="0014384C">
              <w:rPr>
                <w:rFonts w:hint="eastAsia"/>
                <w:sz w:val="16"/>
                <w:szCs w:val="16"/>
                <w:lang w:eastAsia="zh-CN"/>
              </w:rPr>
              <w:t>2018-04</w:t>
            </w:r>
          </w:p>
        </w:tc>
        <w:tc>
          <w:tcPr>
            <w:tcW w:w="800" w:type="dxa"/>
            <w:shd w:val="solid" w:color="FFFFFF" w:fill="auto"/>
          </w:tcPr>
          <w:p w14:paraId="7EBA4E37" w14:textId="77777777" w:rsidR="003C3971" w:rsidRPr="0014384C" w:rsidRDefault="004042CC" w:rsidP="00C72833">
            <w:pPr>
              <w:pStyle w:val="TAC"/>
              <w:rPr>
                <w:rFonts w:hint="eastAsia"/>
                <w:sz w:val="16"/>
                <w:szCs w:val="16"/>
                <w:lang w:eastAsia="zh-CN"/>
              </w:rPr>
            </w:pPr>
            <w:r w:rsidRPr="0014384C">
              <w:rPr>
                <w:rFonts w:hint="eastAsia"/>
                <w:sz w:val="16"/>
                <w:szCs w:val="16"/>
                <w:lang w:eastAsia="zh-CN"/>
              </w:rPr>
              <w:t>CT1</w:t>
            </w:r>
            <w:r w:rsidRPr="0014384C">
              <w:rPr>
                <w:sz w:val="16"/>
                <w:szCs w:val="16"/>
                <w:lang w:eastAsia="zh-CN"/>
              </w:rPr>
              <w:t>#110</w:t>
            </w:r>
          </w:p>
        </w:tc>
        <w:tc>
          <w:tcPr>
            <w:tcW w:w="1094" w:type="dxa"/>
            <w:shd w:val="solid" w:color="FFFFFF" w:fill="auto"/>
          </w:tcPr>
          <w:p w14:paraId="4C578EB6" w14:textId="77777777" w:rsidR="003C3971" w:rsidRPr="0014384C" w:rsidRDefault="003C3971" w:rsidP="00C72833">
            <w:pPr>
              <w:pStyle w:val="TAC"/>
              <w:rPr>
                <w:rFonts w:hint="eastAsia"/>
                <w:sz w:val="16"/>
                <w:szCs w:val="16"/>
                <w:lang w:eastAsia="zh-CN"/>
              </w:rPr>
            </w:pPr>
          </w:p>
        </w:tc>
        <w:tc>
          <w:tcPr>
            <w:tcW w:w="708" w:type="dxa"/>
            <w:shd w:val="solid" w:color="FFFFFF" w:fill="auto"/>
          </w:tcPr>
          <w:p w14:paraId="560ACA56" w14:textId="77777777" w:rsidR="003C3971" w:rsidRPr="0014384C" w:rsidRDefault="003C3971" w:rsidP="00C72833">
            <w:pPr>
              <w:pStyle w:val="TAL"/>
              <w:rPr>
                <w:sz w:val="16"/>
                <w:szCs w:val="16"/>
              </w:rPr>
            </w:pPr>
          </w:p>
        </w:tc>
        <w:tc>
          <w:tcPr>
            <w:tcW w:w="425" w:type="dxa"/>
            <w:shd w:val="solid" w:color="FFFFFF" w:fill="auto"/>
          </w:tcPr>
          <w:p w14:paraId="7701267F" w14:textId="77777777" w:rsidR="003C3971" w:rsidRPr="0014384C" w:rsidRDefault="003C3971" w:rsidP="00C72833">
            <w:pPr>
              <w:pStyle w:val="TAR"/>
              <w:rPr>
                <w:sz w:val="16"/>
                <w:szCs w:val="16"/>
              </w:rPr>
            </w:pPr>
          </w:p>
        </w:tc>
        <w:tc>
          <w:tcPr>
            <w:tcW w:w="425" w:type="dxa"/>
            <w:shd w:val="solid" w:color="FFFFFF" w:fill="auto"/>
          </w:tcPr>
          <w:p w14:paraId="022ECD80" w14:textId="77777777" w:rsidR="003C3971" w:rsidRPr="0014384C" w:rsidRDefault="003C3971" w:rsidP="00C72833">
            <w:pPr>
              <w:pStyle w:val="TAC"/>
              <w:rPr>
                <w:sz w:val="16"/>
                <w:szCs w:val="16"/>
              </w:rPr>
            </w:pPr>
          </w:p>
        </w:tc>
        <w:tc>
          <w:tcPr>
            <w:tcW w:w="4962" w:type="dxa"/>
            <w:shd w:val="solid" w:color="FFFFFF" w:fill="auto"/>
          </w:tcPr>
          <w:p w14:paraId="588E689D" w14:textId="77777777" w:rsidR="00631F57" w:rsidRDefault="004042CC" w:rsidP="00C72833">
            <w:pPr>
              <w:pStyle w:val="TAL"/>
              <w:rPr>
                <w:sz w:val="16"/>
                <w:szCs w:val="16"/>
                <w:lang w:eastAsia="zh-CN"/>
              </w:rPr>
            </w:pPr>
            <w:r w:rsidRPr="0014384C">
              <w:rPr>
                <w:sz w:val="16"/>
                <w:szCs w:val="16"/>
                <w:lang w:eastAsia="zh-CN"/>
              </w:rPr>
              <w:t>TS</w:t>
            </w:r>
            <w:r w:rsidRPr="0014384C">
              <w:rPr>
                <w:rFonts w:hint="eastAsia"/>
                <w:sz w:val="16"/>
                <w:szCs w:val="16"/>
                <w:lang w:eastAsia="zh-CN"/>
              </w:rPr>
              <w:t xml:space="preserve"> </w:t>
            </w:r>
            <w:r w:rsidRPr="0014384C">
              <w:rPr>
                <w:sz w:val="16"/>
                <w:szCs w:val="16"/>
                <w:lang w:eastAsia="zh-CN"/>
              </w:rPr>
              <w:t>skeleton</w:t>
            </w:r>
            <w:r w:rsidR="00631F57">
              <w:rPr>
                <w:sz w:val="16"/>
                <w:szCs w:val="16"/>
                <w:lang w:eastAsia="zh-CN"/>
              </w:rPr>
              <w:t xml:space="preserve"> is provided by </w:t>
            </w:r>
            <w:r w:rsidR="00F44F60">
              <w:rPr>
                <w:rFonts w:hint="eastAsia"/>
                <w:sz w:val="16"/>
                <w:szCs w:val="16"/>
                <w:lang w:eastAsia="zh-CN"/>
              </w:rPr>
              <w:t>C1-182</w:t>
            </w:r>
            <w:r w:rsidR="00F44F60">
              <w:rPr>
                <w:sz w:val="16"/>
                <w:szCs w:val="16"/>
                <w:lang w:eastAsia="zh-CN"/>
              </w:rPr>
              <w:t>823</w:t>
            </w:r>
            <w:r w:rsidR="00631F57">
              <w:rPr>
                <w:sz w:val="16"/>
                <w:szCs w:val="16"/>
                <w:lang w:eastAsia="zh-CN"/>
              </w:rPr>
              <w:t>.</w:t>
            </w:r>
          </w:p>
          <w:p w14:paraId="6A5022F4" w14:textId="77777777" w:rsidR="00631F57" w:rsidRPr="00AA04E5" w:rsidRDefault="006350B9" w:rsidP="00AA04E5">
            <w:pPr>
              <w:pStyle w:val="TAL"/>
              <w:rPr>
                <w:rFonts w:hint="eastAsia"/>
                <w:sz w:val="16"/>
                <w:szCs w:val="16"/>
                <w:lang w:val="en-US" w:eastAsia="zh-CN"/>
              </w:rPr>
            </w:pPr>
            <w:r w:rsidRPr="006350B9">
              <w:rPr>
                <w:sz w:val="16"/>
                <w:szCs w:val="16"/>
                <w:lang w:val="en-US" w:eastAsia="zh-CN"/>
              </w:rPr>
              <w:t>C1-182793</w:t>
            </w:r>
            <w:r>
              <w:rPr>
                <w:sz w:val="16"/>
                <w:szCs w:val="16"/>
                <w:lang w:val="en-US" w:eastAsia="zh-CN"/>
              </w:rPr>
              <w:t>, C1-182795</w:t>
            </w:r>
            <w:r w:rsidR="00F44F60">
              <w:rPr>
                <w:sz w:val="16"/>
                <w:szCs w:val="16"/>
                <w:lang w:val="en-US" w:eastAsia="zh-CN"/>
              </w:rPr>
              <w:t>, C1-182798, C1-182821, C1-182822</w:t>
            </w:r>
            <w:r w:rsidR="00F74E19">
              <w:rPr>
                <w:sz w:val="16"/>
                <w:szCs w:val="16"/>
                <w:lang w:val="en-US" w:eastAsia="zh-CN"/>
              </w:rPr>
              <w:t xml:space="preserve"> are </w:t>
            </w:r>
            <w:r>
              <w:rPr>
                <w:sz w:val="16"/>
                <w:szCs w:val="16"/>
                <w:lang w:val="en-US" w:eastAsia="zh-CN"/>
              </w:rPr>
              <w:t>implemented</w:t>
            </w:r>
            <w:r w:rsidR="00F74E19">
              <w:rPr>
                <w:sz w:val="16"/>
                <w:szCs w:val="16"/>
                <w:lang w:val="en-US" w:eastAsia="zh-CN"/>
              </w:rPr>
              <w:t xml:space="preserve"> as Annex A.</w:t>
            </w:r>
          </w:p>
        </w:tc>
        <w:tc>
          <w:tcPr>
            <w:tcW w:w="708" w:type="dxa"/>
            <w:shd w:val="solid" w:color="FFFFFF" w:fill="auto"/>
          </w:tcPr>
          <w:p w14:paraId="1F59EC45" w14:textId="77777777" w:rsidR="003C3971" w:rsidRPr="0014384C" w:rsidRDefault="004042CC" w:rsidP="00C72833">
            <w:pPr>
              <w:pStyle w:val="TAC"/>
              <w:rPr>
                <w:rFonts w:hint="eastAsia"/>
                <w:sz w:val="16"/>
                <w:szCs w:val="16"/>
                <w:lang w:eastAsia="zh-CN"/>
              </w:rPr>
            </w:pPr>
            <w:r w:rsidRPr="0014384C">
              <w:rPr>
                <w:rFonts w:hint="eastAsia"/>
                <w:sz w:val="16"/>
                <w:szCs w:val="16"/>
                <w:lang w:eastAsia="zh-CN"/>
              </w:rPr>
              <w:t>0.0.0</w:t>
            </w:r>
          </w:p>
        </w:tc>
      </w:tr>
      <w:tr w:rsidR="00F20F59" w:rsidRPr="0014384C" w14:paraId="38628339" w14:textId="77777777" w:rsidTr="001478B8">
        <w:tblPrEx>
          <w:tblCellMar>
            <w:top w:w="0" w:type="dxa"/>
            <w:bottom w:w="0" w:type="dxa"/>
          </w:tblCellMar>
        </w:tblPrEx>
        <w:tc>
          <w:tcPr>
            <w:tcW w:w="800" w:type="dxa"/>
            <w:shd w:val="solid" w:color="FFFFFF" w:fill="auto"/>
          </w:tcPr>
          <w:p w14:paraId="74314463" w14:textId="77777777" w:rsidR="00F20F59" w:rsidRPr="0014384C" w:rsidRDefault="00170005" w:rsidP="00C72833">
            <w:pPr>
              <w:pStyle w:val="TAC"/>
              <w:rPr>
                <w:rFonts w:hint="eastAsia"/>
                <w:sz w:val="16"/>
                <w:szCs w:val="16"/>
                <w:lang w:eastAsia="zh-CN"/>
              </w:rPr>
            </w:pPr>
            <w:r>
              <w:rPr>
                <w:rFonts w:hint="eastAsia"/>
                <w:sz w:val="16"/>
                <w:szCs w:val="16"/>
                <w:lang w:eastAsia="zh-CN"/>
              </w:rPr>
              <w:t>2018-05</w:t>
            </w:r>
          </w:p>
        </w:tc>
        <w:tc>
          <w:tcPr>
            <w:tcW w:w="800" w:type="dxa"/>
            <w:shd w:val="solid" w:color="FFFFFF" w:fill="auto"/>
          </w:tcPr>
          <w:p w14:paraId="211985AC" w14:textId="77777777" w:rsidR="00F20F59" w:rsidRPr="0014384C" w:rsidRDefault="00170005" w:rsidP="00C72833">
            <w:pPr>
              <w:pStyle w:val="TAC"/>
              <w:rPr>
                <w:rFonts w:hint="eastAsia"/>
                <w:sz w:val="16"/>
                <w:szCs w:val="16"/>
                <w:lang w:eastAsia="zh-CN"/>
              </w:rPr>
            </w:pPr>
            <w:r>
              <w:rPr>
                <w:rFonts w:hint="eastAsia"/>
                <w:sz w:val="16"/>
                <w:szCs w:val="16"/>
                <w:lang w:eastAsia="zh-CN"/>
              </w:rPr>
              <w:t>CT1#111</w:t>
            </w:r>
          </w:p>
        </w:tc>
        <w:tc>
          <w:tcPr>
            <w:tcW w:w="1094" w:type="dxa"/>
            <w:shd w:val="solid" w:color="FFFFFF" w:fill="auto"/>
          </w:tcPr>
          <w:p w14:paraId="6B29ED20" w14:textId="77777777" w:rsidR="00F20F59" w:rsidRPr="0014384C" w:rsidRDefault="00F20F59" w:rsidP="00C72833">
            <w:pPr>
              <w:pStyle w:val="TAC"/>
              <w:rPr>
                <w:rFonts w:hint="eastAsia"/>
                <w:sz w:val="16"/>
                <w:szCs w:val="16"/>
                <w:lang w:eastAsia="zh-CN"/>
              </w:rPr>
            </w:pPr>
          </w:p>
        </w:tc>
        <w:tc>
          <w:tcPr>
            <w:tcW w:w="708" w:type="dxa"/>
            <w:shd w:val="solid" w:color="FFFFFF" w:fill="auto"/>
          </w:tcPr>
          <w:p w14:paraId="427AD611" w14:textId="77777777" w:rsidR="00F20F59" w:rsidRPr="0014384C" w:rsidRDefault="00F20F59" w:rsidP="00C72833">
            <w:pPr>
              <w:pStyle w:val="TAL"/>
              <w:rPr>
                <w:sz w:val="16"/>
                <w:szCs w:val="16"/>
              </w:rPr>
            </w:pPr>
          </w:p>
        </w:tc>
        <w:tc>
          <w:tcPr>
            <w:tcW w:w="425" w:type="dxa"/>
            <w:shd w:val="solid" w:color="FFFFFF" w:fill="auto"/>
          </w:tcPr>
          <w:p w14:paraId="7D732450" w14:textId="77777777" w:rsidR="00F20F59" w:rsidRPr="0014384C" w:rsidRDefault="00F20F59" w:rsidP="00C72833">
            <w:pPr>
              <w:pStyle w:val="TAR"/>
              <w:rPr>
                <w:sz w:val="16"/>
                <w:szCs w:val="16"/>
              </w:rPr>
            </w:pPr>
          </w:p>
        </w:tc>
        <w:tc>
          <w:tcPr>
            <w:tcW w:w="425" w:type="dxa"/>
            <w:shd w:val="solid" w:color="FFFFFF" w:fill="auto"/>
          </w:tcPr>
          <w:p w14:paraId="4544FE9C" w14:textId="77777777" w:rsidR="00F20F59" w:rsidRPr="0014384C" w:rsidRDefault="00F20F59" w:rsidP="00C72833">
            <w:pPr>
              <w:pStyle w:val="TAC"/>
              <w:rPr>
                <w:sz w:val="16"/>
                <w:szCs w:val="16"/>
              </w:rPr>
            </w:pPr>
          </w:p>
        </w:tc>
        <w:tc>
          <w:tcPr>
            <w:tcW w:w="4962" w:type="dxa"/>
            <w:shd w:val="solid" w:color="FFFFFF" w:fill="auto"/>
          </w:tcPr>
          <w:p w14:paraId="02E86FBB" w14:textId="77777777" w:rsidR="00F20F59" w:rsidRPr="0014384C" w:rsidRDefault="00BF7C55" w:rsidP="00C72833">
            <w:pPr>
              <w:pStyle w:val="TAL"/>
              <w:rPr>
                <w:sz w:val="16"/>
                <w:szCs w:val="16"/>
                <w:lang w:eastAsia="zh-CN"/>
              </w:rPr>
            </w:pPr>
            <w:r>
              <w:rPr>
                <w:rFonts w:cs="Arial"/>
                <w:snapToGrid w:val="0"/>
                <w:sz w:val="16"/>
                <w:szCs w:val="16"/>
              </w:rPr>
              <w:t>Includes</w:t>
            </w:r>
            <w:r>
              <w:rPr>
                <w:rFonts w:cs="Arial" w:hint="eastAsia"/>
                <w:snapToGrid w:val="0"/>
                <w:sz w:val="16"/>
                <w:szCs w:val="16"/>
                <w:lang w:eastAsia="zh-CN"/>
              </w:rPr>
              <w:t xml:space="preserve"> the following contributions agreed by CT1 at CT#111:</w:t>
            </w:r>
            <w:r>
              <w:rPr>
                <w:rFonts w:cs="Arial"/>
                <w:snapToGrid w:val="0"/>
                <w:sz w:val="16"/>
                <w:szCs w:val="16"/>
                <w:lang w:eastAsia="zh-CN"/>
              </w:rPr>
              <w:t xml:space="preserve"> </w:t>
            </w:r>
            <w:r w:rsidR="00723F85" w:rsidRPr="00723F85">
              <w:rPr>
                <w:rFonts w:cs="Arial"/>
                <w:snapToGrid w:val="0"/>
                <w:sz w:val="16"/>
                <w:szCs w:val="16"/>
                <w:lang w:eastAsia="zh-CN"/>
              </w:rPr>
              <w:t>C1-183550</w:t>
            </w:r>
            <w:r w:rsidR="00723F85">
              <w:rPr>
                <w:rFonts w:cs="Arial"/>
                <w:snapToGrid w:val="0"/>
                <w:sz w:val="16"/>
                <w:szCs w:val="16"/>
                <w:lang w:eastAsia="zh-CN"/>
              </w:rPr>
              <w:t xml:space="preserve">, </w:t>
            </w:r>
            <w:r w:rsidR="00723F85" w:rsidRPr="00723F85">
              <w:rPr>
                <w:rFonts w:cs="Arial"/>
                <w:snapToGrid w:val="0"/>
                <w:sz w:val="16"/>
                <w:szCs w:val="16"/>
                <w:lang w:eastAsia="zh-CN"/>
              </w:rPr>
              <w:t>C1-18355</w:t>
            </w:r>
            <w:r w:rsidR="00723F85">
              <w:rPr>
                <w:rFonts w:cs="Arial"/>
                <w:snapToGrid w:val="0"/>
                <w:sz w:val="16"/>
                <w:szCs w:val="16"/>
                <w:lang w:eastAsia="zh-CN"/>
              </w:rPr>
              <w:t xml:space="preserve">1, </w:t>
            </w:r>
            <w:r w:rsidR="00723F85" w:rsidRPr="00723F85">
              <w:rPr>
                <w:rFonts w:cs="Arial"/>
                <w:snapToGrid w:val="0"/>
                <w:sz w:val="16"/>
                <w:szCs w:val="16"/>
                <w:lang w:eastAsia="zh-CN"/>
              </w:rPr>
              <w:t>C1-18355</w:t>
            </w:r>
            <w:r w:rsidR="00723F85">
              <w:rPr>
                <w:rFonts w:cs="Arial"/>
                <w:snapToGrid w:val="0"/>
                <w:sz w:val="16"/>
                <w:szCs w:val="16"/>
                <w:lang w:eastAsia="zh-CN"/>
              </w:rPr>
              <w:t xml:space="preserve">2, </w:t>
            </w:r>
            <w:r w:rsidR="00723F85" w:rsidRPr="00723F85">
              <w:rPr>
                <w:rFonts w:cs="Arial"/>
                <w:snapToGrid w:val="0"/>
                <w:sz w:val="16"/>
                <w:szCs w:val="16"/>
                <w:lang w:eastAsia="zh-CN"/>
              </w:rPr>
              <w:t>C1-18355</w:t>
            </w:r>
            <w:r w:rsidR="00723F85">
              <w:rPr>
                <w:rFonts w:cs="Arial"/>
                <w:snapToGrid w:val="0"/>
                <w:sz w:val="16"/>
                <w:szCs w:val="16"/>
                <w:lang w:eastAsia="zh-CN"/>
              </w:rPr>
              <w:t xml:space="preserve">3, </w:t>
            </w:r>
            <w:r w:rsidR="00723F85" w:rsidRPr="00723F85">
              <w:rPr>
                <w:rFonts w:cs="Arial"/>
                <w:snapToGrid w:val="0"/>
                <w:sz w:val="16"/>
                <w:szCs w:val="16"/>
                <w:lang w:eastAsia="zh-CN"/>
              </w:rPr>
              <w:t>C1-18355</w:t>
            </w:r>
            <w:r w:rsidR="00723F85">
              <w:rPr>
                <w:rFonts w:cs="Arial"/>
                <w:snapToGrid w:val="0"/>
                <w:sz w:val="16"/>
                <w:szCs w:val="16"/>
                <w:lang w:eastAsia="zh-CN"/>
              </w:rPr>
              <w:t xml:space="preserve">5, </w:t>
            </w:r>
            <w:r w:rsidR="00723F85" w:rsidRPr="00723F85">
              <w:rPr>
                <w:rFonts w:cs="Arial"/>
                <w:snapToGrid w:val="0"/>
                <w:sz w:val="16"/>
                <w:szCs w:val="16"/>
                <w:lang w:eastAsia="zh-CN"/>
              </w:rPr>
              <w:t>C1-18355</w:t>
            </w:r>
            <w:r w:rsidR="00723F85">
              <w:rPr>
                <w:rFonts w:cs="Arial"/>
                <w:snapToGrid w:val="0"/>
                <w:sz w:val="16"/>
                <w:szCs w:val="16"/>
                <w:lang w:eastAsia="zh-CN"/>
              </w:rPr>
              <w:t xml:space="preserve">6, C1-183862, </w:t>
            </w:r>
            <w:r w:rsidR="00723F85" w:rsidRPr="00723F85">
              <w:rPr>
                <w:rFonts w:cs="Arial"/>
                <w:snapToGrid w:val="0"/>
                <w:sz w:val="16"/>
                <w:szCs w:val="16"/>
                <w:lang w:eastAsia="zh-CN"/>
              </w:rPr>
              <w:t>C1-183</w:t>
            </w:r>
            <w:r w:rsidR="00723F85">
              <w:rPr>
                <w:rFonts w:cs="Arial"/>
                <w:snapToGrid w:val="0"/>
                <w:sz w:val="16"/>
                <w:szCs w:val="16"/>
                <w:lang w:eastAsia="zh-CN"/>
              </w:rPr>
              <w:t>863.</w:t>
            </w:r>
          </w:p>
        </w:tc>
        <w:tc>
          <w:tcPr>
            <w:tcW w:w="708" w:type="dxa"/>
            <w:shd w:val="solid" w:color="FFFFFF" w:fill="auto"/>
          </w:tcPr>
          <w:p w14:paraId="2A13103B" w14:textId="77777777" w:rsidR="00F20F59" w:rsidRPr="0014384C" w:rsidRDefault="009C10D6" w:rsidP="00C72833">
            <w:pPr>
              <w:pStyle w:val="TAC"/>
              <w:rPr>
                <w:rFonts w:hint="eastAsia"/>
                <w:sz w:val="16"/>
                <w:szCs w:val="16"/>
                <w:lang w:eastAsia="zh-CN"/>
              </w:rPr>
            </w:pPr>
            <w:r>
              <w:rPr>
                <w:rFonts w:hint="eastAsia"/>
                <w:sz w:val="16"/>
                <w:szCs w:val="16"/>
                <w:lang w:eastAsia="zh-CN"/>
              </w:rPr>
              <w:t>0.1.0</w:t>
            </w:r>
          </w:p>
        </w:tc>
      </w:tr>
      <w:tr w:rsidR="009E0815" w:rsidRPr="0014384C" w14:paraId="27383C19" w14:textId="77777777" w:rsidTr="001478B8">
        <w:tblPrEx>
          <w:tblCellMar>
            <w:top w:w="0" w:type="dxa"/>
            <w:bottom w:w="0" w:type="dxa"/>
          </w:tblCellMar>
        </w:tblPrEx>
        <w:tc>
          <w:tcPr>
            <w:tcW w:w="800" w:type="dxa"/>
            <w:shd w:val="solid" w:color="FFFFFF" w:fill="auto"/>
          </w:tcPr>
          <w:p w14:paraId="3650FFBE" w14:textId="77777777" w:rsidR="009E0815" w:rsidRDefault="009E0815" w:rsidP="00C72833">
            <w:pPr>
              <w:pStyle w:val="TAC"/>
              <w:rPr>
                <w:rFonts w:hint="eastAsia"/>
                <w:sz w:val="16"/>
                <w:szCs w:val="16"/>
                <w:lang w:eastAsia="zh-CN"/>
              </w:rPr>
            </w:pPr>
            <w:r>
              <w:rPr>
                <w:sz w:val="16"/>
                <w:szCs w:val="16"/>
                <w:lang w:eastAsia="zh-CN"/>
              </w:rPr>
              <w:t>2018-06</w:t>
            </w:r>
          </w:p>
        </w:tc>
        <w:tc>
          <w:tcPr>
            <w:tcW w:w="800" w:type="dxa"/>
            <w:shd w:val="solid" w:color="FFFFFF" w:fill="auto"/>
          </w:tcPr>
          <w:p w14:paraId="5C6FF44A" w14:textId="77777777" w:rsidR="009E0815" w:rsidRDefault="009E0815" w:rsidP="00C72833">
            <w:pPr>
              <w:pStyle w:val="TAC"/>
              <w:rPr>
                <w:rFonts w:hint="eastAsia"/>
                <w:sz w:val="16"/>
                <w:szCs w:val="16"/>
                <w:lang w:eastAsia="zh-CN"/>
              </w:rPr>
            </w:pPr>
            <w:r>
              <w:rPr>
                <w:sz w:val="16"/>
                <w:szCs w:val="16"/>
                <w:lang w:eastAsia="zh-CN"/>
              </w:rPr>
              <w:t>CT-80</w:t>
            </w:r>
          </w:p>
        </w:tc>
        <w:tc>
          <w:tcPr>
            <w:tcW w:w="1094" w:type="dxa"/>
            <w:shd w:val="solid" w:color="FFFFFF" w:fill="auto"/>
          </w:tcPr>
          <w:p w14:paraId="4DFB93AC" w14:textId="77777777" w:rsidR="009E0815" w:rsidRPr="0014384C" w:rsidRDefault="009E0815" w:rsidP="00C72833">
            <w:pPr>
              <w:pStyle w:val="TAC"/>
              <w:rPr>
                <w:rFonts w:hint="eastAsia"/>
                <w:sz w:val="16"/>
                <w:szCs w:val="16"/>
                <w:lang w:eastAsia="zh-CN"/>
              </w:rPr>
            </w:pPr>
          </w:p>
        </w:tc>
        <w:tc>
          <w:tcPr>
            <w:tcW w:w="708" w:type="dxa"/>
            <w:shd w:val="solid" w:color="FFFFFF" w:fill="auto"/>
          </w:tcPr>
          <w:p w14:paraId="475D10B0" w14:textId="77777777" w:rsidR="009E0815" w:rsidRPr="0014384C" w:rsidRDefault="009E0815" w:rsidP="00C72833">
            <w:pPr>
              <w:pStyle w:val="TAL"/>
              <w:rPr>
                <w:sz w:val="16"/>
                <w:szCs w:val="16"/>
              </w:rPr>
            </w:pPr>
          </w:p>
        </w:tc>
        <w:tc>
          <w:tcPr>
            <w:tcW w:w="425" w:type="dxa"/>
            <w:shd w:val="solid" w:color="FFFFFF" w:fill="auto"/>
          </w:tcPr>
          <w:p w14:paraId="58561CA8" w14:textId="77777777" w:rsidR="009E0815" w:rsidRPr="0014384C" w:rsidRDefault="009E0815" w:rsidP="00C72833">
            <w:pPr>
              <w:pStyle w:val="TAR"/>
              <w:rPr>
                <w:sz w:val="16"/>
                <w:szCs w:val="16"/>
              </w:rPr>
            </w:pPr>
          </w:p>
        </w:tc>
        <w:tc>
          <w:tcPr>
            <w:tcW w:w="425" w:type="dxa"/>
            <w:shd w:val="solid" w:color="FFFFFF" w:fill="auto"/>
          </w:tcPr>
          <w:p w14:paraId="7A96485F" w14:textId="77777777" w:rsidR="009E0815" w:rsidRPr="0014384C" w:rsidRDefault="009E0815" w:rsidP="00C72833">
            <w:pPr>
              <w:pStyle w:val="TAC"/>
              <w:rPr>
                <w:sz w:val="16"/>
                <w:szCs w:val="16"/>
              </w:rPr>
            </w:pPr>
          </w:p>
        </w:tc>
        <w:tc>
          <w:tcPr>
            <w:tcW w:w="4962" w:type="dxa"/>
            <w:shd w:val="solid" w:color="FFFFFF" w:fill="auto"/>
          </w:tcPr>
          <w:p w14:paraId="72636190" w14:textId="77777777" w:rsidR="009E0815" w:rsidRDefault="009E0815" w:rsidP="00C72833">
            <w:pPr>
              <w:pStyle w:val="TAL"/>
              <w:rPr>
                <w:rFonts w:cs="Arial"/>
                <w:snapToGrid w:val="0"/>
                <w:sz w:val="16"/>
                <w:szCs w:val="16"/>
              </w:rPr>
            </w:pPr>
            <w:r>
              <w:rPr>
                <w:rFonts w:cs="Arial"/>
                <w:snapToGrid w:val="0"/>
                <w:sz w:val="16"/>
                <w:szCs w:val="16"/>
              </w:rPr>
              <w:t>version 1.0.0 created for presentation for information</w:t>
            </w:r>
          </w:p>
        </w:tc>
        <w:tc>
          <w:tcPr>
            <w:tcW w:w="708" w:type="dxa"/>
            <w:shd w:val="solid" w:color="FFFFFF" w:fill="auto"/>
          </w:tcPr>
          <w:p w14:paraId="69A2D7A8" w14:textId="77777777" w:rsidR="009E0815" w:rsidRDefault="009E0815" w:rsidP="00C72833">
            <w:pPr>
              <w:pStyle w:val="TAC"/>
              <w:rPr>
                <w:rFonts w:hint="eastAsia"/>
                <w:sz w:val="16"/>
                <w:szCs w:val="16"/>
                <w:lang w:eastAsia="zh-CN"/>
              </w:rPr>
            </w:pPr>
            <w:r>
              <w:rPr>
                <w:sz w:val="16"/>
                <w:szCs w:val="16"/>
                <w:lang w:eastAsia="zh-CN"/>
              </w:rPr>
              <w:t>1.0.0</w:t>
            </w:r>
          </w:p>
        </w:tc>
      </w:tr>
      <w:tr w:rsidR="004D3A29" w:rsidRPr="0014384C" w14:paraId="42C65AC5" w14:textId="77777777" w:rsidTr="001478B8">
        <w:tblPrEx>
          <w:tblCellMar>
            <w:top w:w="0" w:type="dxa"/>
            <w:bottom w:w="0" w:type="dxa"/>
          </w:tblCellMar>
        </w:tblPrEx>
        <w:tc>
          <w:tcPr>
            <w:tcW w:w="800" w:type="dxa"/>
            <w:shd w:val="solid" w:color="FFFFFF" w:fill="auto"/>
          </w:tcPr>
          <w:p w14:paraId="33664C6C" w14:textId="77777777" w:rsidR="004D3A29" w:rsidRDefault="004D3A29" w:rsidP="004D3A29">
            <w:pPr>
              <w:pStyle w:val="TAC"/>
              <w:rPr>
                <w:sz w:val="16"/>
                <w:szCs w:val="16"/>
                <w:lang w:eastAsia="zh-CN"/>
              </w:rPr>
            </w:pPr>
            <w:r>
              <w:rPr>
                <w:rFonts w:hint="eastAsia"/>
                <w:sz w:val="16"/>
                <w:szCs w:val="16"/>
                <w:lang w:eastAsia="zh-CN"/>
              </w:rPr>
              <w:t>2018-07</w:t>
            </w:r>
          </w:p>
        </w:tc>
        <w:tc>
          <w:tcPr>
            <w:tcW w:w="800" w:type="dxa"/>
            <w:shd w:val="solid" w:color="FFFFFF" w:fill="auto"/>
          </w:tcPr>
          <w:p w14:paraId="768E8DB1" w14:textId="77777777" w:rsidR="004D3A29" w:rsidRDefault="004D3A29" w:rsidP="004D3A29">
            <w:pPr>
              <w:pStyle w:val="TAC"/>
              <w:rPr>
                <w:sz w:val="16"/>
                <w:szCs w:val="16"/>
                <w:lang w:eastAsia="zh-CN"/>
              </w:rPr>
            </w:pPr>
            <w:r>
              <w:rPr>
                <w:rFonts w:hint="eastAsia"/>
                <w:sz w:val="16"/>
                <w:szCs w:val="16"/>
                <w:lang w:eastAsia="zh-CN"/>
              </w:rPr>
              <w:t>CT1#111bis</w:t>
            </w:r>
          </w:p>
        </w:tc>
        <w:tc>
          <w:tcPr>
            <w:tcW w:w="1094" w:type="dxa"/>
            <w:shd w:val="solid" w:color="FFFFFF" w:fill="auto"/>
          </w:tcPr>
          <w:p w14:paraId="55DEC3EC" w14:textId="77777777" w:rsidR="004D3A29" w:rsidRPr="0014384C" w:rsidRDefault="004D3A29" w:rsidP="004D3A29">
            <w:pPr>
              <w:pStyle w:val="TAC"/>
              <w:rPr>
                <w:rFonts w:hint="eastAsia"/>
                <w:sz w:val="16"/>
                <w:szCs w:val="16"/>
                <w:lang w:eastAsia="zh-CN"/>
              </w:rPr>
            </w:pPr>
          </w:p>
        </w:tc>
        <w:tc>
          <w:tcPr>
            <w:tcW w:w="708" w:type="dxa"/>
            <w:shd w:val="solid" w:color="FFFFFF" w:fill="auto"/>
          </w:tcPr>
          <w:p w14:paraId="5E0F220E" w14:textId="77777777" w:rsidR="004D3A29" w:rsidRPr="0014384C" w:rsidRDefault="004D3A29" w:rsidP="004D3A29">
            <w:pPr>
              <w:pStyle w:val="TAL"/>
              <w:rPr>
                <w:sz w:val="16"/>
                <w:szCs w:val="16"/>
              </w:rPr>
            </w:pPr>
          </w:p>
        </w:tc>
        <w:tc>
          <w:tcPr>
            <w:tcW w:w="425" w:type="dxa"/>
            <w:shd w:val="solid" w:color="FFFFFF" w:fill="auto"/>
          </w:tcPr>
          <w:p w14:paraId="059A4D74" w14:textId="77777777" w:rsidR="004D3A29" w:rsidRPr="0014384C" w:rsidRDefault="004D3A29" w:rsidP="004D3A29">
            <w:pPr>
              <w:pStyle w:val="TAR"/>
              <w:rPr>
                <w:sz w:val="16"/>
                <w:szCs w:val="16"/>
              </w:rPr>
            </w:pPr>
          </w:p>
        </w:tc>
        <w:tc>
          <w:tcPr>
            <w:tcW w:w="425" w:type="dxa"/>
            <w:shd w:val="solid" w:color="FFFFFF" w:fill="auto"/>
          </w:tcPr>
          <w:p w14:paraId="0B9A10DE" w14:textId="77777777" w:rsidR="004D3A29" w:rsidRPr="0014384C" w:rsidRDefault="004D3A29" w:rsidP="004D3A29">
            <w:pPr>
              <w:pStyle w:val="TAC"/>
              <w:rPr>
                <w:sz w:val="16"/>
                <w:szCs w:val="16"/>
              </w:rPr>
            </w:pPr>
          </w:p>
        </w:tc>
        <w:tc>
          <w:tcPr>
            <w:tcW w:w="4962" w:type="dxa"/>
            <w:shd w:val="solid" w:color="FFFFFF" w:fill="auto"/>
          </w:tcPr>
          <w:p w14:paraId="3085D131" w14:textId="77777777" w:rsidR="004D3A29" w:rsidRDefault="004D3A29" w:rsidP="00C2371F">
            <w:pPr>
              <w:pStyle w:val="TAL"/>
              <w:rPr>
                <w:rFonts w:cs="Arial"/>
                <w:snapToGrid w:val="0"/>
                <w:sz w:val="16"/>
                <w:szCs w:val="16"/>
              </w:rPr>
            </w:pPr>
            <w:r>
              <w:rPr>
                <w:rFonts w:cs="Arial"/>
                <w:snapToGrid w:val="0"/>
                <w:sz w:val="16"/>
                <w:szCs w:val="16"/>
              </w:rPr>
              <w:t>Includes</w:t>
            </w:r>
            <w:r>
              <w:rPr>
                <w:rFonts w:cs="Arial" w:hint="eastAsia"/>
                <w:snapToGrid w:val="0"/>
                <w:sz w:val="16"/>
                <w:szCs w:val="16"/>
                <w:lang w:eastAsia="zh-CN"/>
              </w:rPr>
              <w:t xml:space="preserve"> the following contributions agreed by CT1 at CT#111</w:t>
            </w:r>
            <w:r w:rsidR="00F07C49">
              <w:rPr>
                <w:rFonts w:cs="Arial"/>
                <w:snapToGrid w:val="0"/>
                <w:sz w:val="16"/>
                <w:szCs w:val="16"/>
                <w:lang w:eastAsia="zh-CN"/>
              </w:rPr>
              <w:t>bis</w:t>
            </w:r>
            <w:r>
              <w:rPr>
                <w:rFonts w:cs="Arial" w:hint="eastAsia"/>
                <w:snapToGrid w:val="0"/>
                <w:sz w:val="16"/>
                <w:szCs w:val="16"/>
                <w:lang w:eastAsia="zh-CN"/>
              </w:rPr>
              <w:t>:</w:t>
            </w:r>
            <w:r w:rsidR="00606227">
              <w:t xml:space="preserve"> </w:t>
            </w:r>
            <w:r w:rsidR="00606227" w:rsidRPr="00606227">
              <w:rPr>
                <w:rFonts w:cs="Arial"/>
                <w:snapToGrid w:val="0"/>
                <w:sz w:val="16"/>
                <w:szCs w:val="16"/>
                <w:lang w:eastAsia="zh-CN"/>
              </w:rPr>
              <w:t>C1-184345</w:t>
            </w:r>
            <w:r w:rsidR="00606227">
              <w:rPr>
                <w:rFonts w:cs="Arial"/>
                <w:snapToGrid w:val="0"/>
                <w:sz w:val="16"/>
                <w:szCs w:val="16"/>
                <w:lang w:eastAsia="zh-CN"/>
              </w:rPr>
              <w:t xml:space="preserve">, </w:t>
            </w:r>
            <w:r w:rsidR="00606227" w:rsidRPr="00606227">
              <w:rPr>
                <w:rFonts w:cs="Arial"/>
                <w:snapToGrid w:val="0"/>
                <w:sz w:val="16"/>
                <w:szCs w:val="16"/>
                <w:lang w:eastAsia="zh-CN"/>
              </w:rPr>
              <w:t>C1-184627</w:t>
            </w:r>
            <w:r w:rsidR="00606227">
              <w:rPr>
                <w:rFonts w:cs="Arial"/>
                <w:snapToGrid w:val="0"/>
                <w:sz w:val="16"/>
                <w:szCs w:val="16"/>
                <w:lang w:eastAsia="zh-CN"/>
              </w:rPr>
              <w:t xml:space="preserve">, </w:t>
            </w:r>
            <w:r w:rsidR="00A9183A" w:rsidRPr="00A9183A">
              <w:rPr>
                <w:rFonts w:cs="Arial"/>
                <w:snapToGrid w:val="0"/>
                <w:sz w:val="16"/>
                <w:szCs w:val="16"/>
                <w:lang w:eastAsia="zh-CN"/>
              </w:rPr>
              <w:t>C1-184691</w:t>
            </w:r>
            <w:r w:rsidR="00A9183A">
              <w:rPr>
                <w:rFonts w:cs="Arial"/>
                <w:snapToGrid w:val="0"/>
                <w:sz w:val="16"/>
                <w:szCs w:val="16"/>
                <w:lang w:eastAsia="zh-CN"/>
              </w:rPr>
              <w:t xml:space="preserve">, </w:t>
            </w:r>
            <w:r w:rsidR="00A9183A" w:rsidRPr="00A9183A">
              <w:rPr>
                <w:rFonts w:cs="Arial"/>
                <w:snapToGrid w:val="0"/>
                <w:sz w:val="16"/>
                <w:szCs w:val="16"/>
                <w:lang w:eastAsia="zh-CN"/>
              </w:rPr>
              <w:t>C1-184859</w:t>
            </w:r>
            <w:r w:rsidR="00A9183A">
              <w:rPr>
                <w:rFonts w:cs="Arial"/>
                <w:snapToGrid w:val="0"/>
                <w:sz w:val="16"/>
                <w:szCs w:val="16"/>
                <w:lang w:eastAsia="zh-CN"/>
              </w:rPr>
              <w:t>, C1-184927, C1-184945, C1-184948.</w:t>
            </w:r>
          </w:p>
        </w:tc>
        <w:tc>
          <w:tcPr>
            <w:tcW w:w="708" w:type="dxa"/>
            <w:shd w:val="solid" w:color="FFFFFF" w:fill="auto"/>
          </w:tcPr>
          <w:p w14:paraId="18B715A7" w14:textId="77777777" w:rsidR="004D3A29" w:rsidRDefault="004D3A29" w:rsidP="004D3A29">
            <w:pPr>
              <w:pStyle w:val="TAC"/>
              <w:rPr>
                <w:sz w:val="16"/>
                <w:szCs w:val="16"/>
                <w:lang w:eastAsia="zh-CN"/>
              </w:rPr>
            </w:pPr>
            <w:r>
              <w:rPr>
                <w:rFonts w:hint="eastAsia"/>
                <w:sz w:val="16"/>
                <w:szCs w:val="16"/>
                <w:lang w:eastAsia="zh-CN"/>
              </w:rPr>
              <w:t>1.1.0</w:t>
            </w:r>
          </w:p>
        </w:tc>
      </w:tr>
      <w:tr w:rsidR="00C4783D" w:rsidRPr="0014384C" w14:paraId="5F22CF5D" w14:textId="77777777" w:rsidTr="001478B8">
        <w:tblPrEx>
          <w:tblCellMar>
            <w:top w:w="0" w:type="dxa"/>
            <w:bottom w:w="0" w:type="dxa"/>
          </w:tblCellMar>
        </w:tblPrEx>
        <w:tc>
          <w:tcPr>
            <w:tcW w:w="800" w:type="dxa"/>
            <w:shd w:val="solid" w:color="FFFFFF" w:fill="auto"/>
          </w:tcPr>
          <w:p w14:paraId="4E950CC2" w14:textId="77777777" w:rsidR="00C4783D" w:rsidRDefault="00BD4B6C" w:rsidP="004D3A29">
            <w:pPr>
              <w:pStyle w:val="TAC"/>
              <w:rPr>
                <w:rFonts w:hint="eastAsia"/>
                <w:sz w:val="16"/>
                <w:szCs w:val="16"/>
                <w:lang w:eastAsia="zh-CN"/>
              </w:rPr>
            </w:pPr>
            <w:r>
              <w:rPr>
                <w:rFonts w:hint="eastAsia"/>
                <w:sz w:val="16"/>
                <w:szCs w:val="16"/>
                <w:lang w:eastAsia="zh-CN"/>
              </w:rPr>
              <w:t>2018-08</w:t>
            </w:r>
          </w:p>
        </w:tc>
        <w:tc>
          <w:tcPr>
            <w:tcW w:w="800" w:type="dxa"/>
            <w:shd w:val="solid" w:color="FFFFFF" w:fill="auto"/>
          </w:tcPr>
          <w:p w14:paraId="47175C79" w14:textId="77777777" w:rsidR="00C4783D" w:rsidRDefault="00BD4B6C" w:rsidP="004D3A29">
            <w:pPr>
              <w:pStyle w:val="TAC"/>
              <w:rPr>
                <w:rFonts w:hint="eastAsia"/>
                <w:sz w:val="16"/>
                <w:szCs w:val="16"/>
                <w:lang w:eastAsia="zh-CN"/>
              </w:rPr>
            </w:pPr>
            <w:r>
              <w:rPr>
                <w:rFonts w:hint="eastAsia"/>
                <w:sz w:val="16"/>
                <w:szCs w:val="16"/>
                <w:lang w:eastAsia="zh-CN"/>
              </w:rPr>
              <w:t>CT1#112</w:t>
            </w:r>
          </w:p>
        </w:tc>
        <w:tc>
          <w:tcPr>
            <w:tcW w:w="1094" w:type="dxa"/>
            <w:shd w:val="solid" w:color="FFFFFF" w:fill="auto"/>
          </w:tcPr>
          <w:p w14:paraId="66435A4F" w14:textId="77777777" w:rsidR="00C4783D" w:rsidRPr="0014384C" w:rsidRDefault="00C4783D" w:rsidP="004D3A29">
            <w:pPr>
              <w:pStyle w:val="TAC"/>
              <w:rPr>
                <w:rFonts w:hint="eastAsia"/>
                <w:sz w:val="16"/>
                <w:szCs w:val="16"/>
                <w:lang w:eastAsia="zh-CN"/>
              </w:rPr>
            </w:pPr>
          </w:p>
        </w:tc>
        <w:tc>
          <w:tcPr>
            <w:tcW w:w="708" w:type="dxa"/>
            <w:shd w:val="solid" w:color="FFFFFF" w:fill="auto"/>
          </w:tcPr>
          <w:p w14:paraId="40EC660F" w14:textId="77777777" w:rsidR="00C4783D" w:rsidRPr="0014384C" w:rsidRDefault="00C4783D" w:rsidP="004D3A29">
            <w:pPr>
              <w:pStyle w:val="TAL"/>
              <w:rPr>
                <w:sz w:val="16"/>
                <w:szCs w:val="16"/>
              </w:rPr>
            </w:pPr>
          </w:p>
        </w:tc>
        <w:tc>
          <w:tcPr>
            <w:tcW w:w="425" w:type="dxa"/>
            <w:shd w:val="solid" w:color="FFFFFF" w:fill="auto"/>
          </w:tcPr>
          <w:p w14:paraId="481433BA" w14:textId="77777777" w:rsidR="00C4783D" w:rsidRPr="0014384C" w:rsidRDefault="00C4783D" w:rsidP="004D3A29">
            <w:pPr>
              <w:pStyle w:val="TAR"/>
              <w:rPr>
                <w:sz w:val="16"/>
                <w:szCs w:val="16"/>
              </w:rPr>
            </w:pPr>
          </w:p>
        </w:tc>
        <w:tc>
          <w:tcPr>
            <w:tcW w:w="425" w:type="dxa"/>
            <w:shd w:val="solid" w:color="FFFFFF" w:fill="auto"/>
          </w:tcPr>
          <w:p w14:paraId="4A113E16" w14:textId="77777777" w:rsidR="00C4783D" w:rsidRPr="0014384C" w:rsidRDefault="00C4783D" w:rsidP="004D3A29">
            <w:pPr>
              <w:pStyle w:val="TAC"/>
              <w:rPr>
                <w:sz w:val="16"/>
                <w:szCs w:val="16"/>
              </w:rPr>
            </w:pPr>
          </w:p>
        </w:tc>
        <w:tc>
          <w:tcPr>
            <w:tcW w:w="4962" w:type="dxa"/>
            <w:shd w:val="solid" w:color="FFFFFF" w:fill="auto"/>
          </w:tcPr>
          <w:p w14:paraId="1287B1D4" w14:textId="77777777" w:rsidR="00C4783D" w:rsidRDefault="00BD4B6C" w:rsidP="00514AD2">
            <w:pPr>
              <w:pStyle w:val="TAL"/>
              <w:rPr>
                <w:rFonts w:cs="Arial"/>
                <w:snapToGrid w:val="0"/>
                <w:sz w:val="16"/>
                <w:szCs w:val="16"/>
              </w:rPr>
            </w:pPr>
            <w:r>
              <w:rPr>
                <w:rFonts w:cs="Arial"/>
                <w:snapToGrid w:val="0"/>
                <w:sz w:val="16"/>
                <w:szCs w:val="16"/>
              </w:rPr>
              <w:t>Includes</w:t>
            </w:r>
            <w:r>
              <w:rPr>
                <w:rFonts w:cs="Arial" w:hint="eastAsia"/>
                <w:snapToGrid w:val="0"/>
                <w:sz w:val="16"/>
                <w:szCs w:val="16"/>
                <w:lang w:eastAsia="zh-CN"/>
              </w:rPr>
              <w:t xml:space="preserve"> the following contributions agreed by CT1 at CT#112:</w:t>
            </w:r>
            <w:r>
              <w:t xml:space="preserve"> </w:t>
            </w:r>
            <w:r>
              <w:rPr>
                <w:rFonts w:cs="Arial"/>
                <w:snapToGrid w:val="0"/>
                <w:sz w:val="16"/>
                <w:szCs w:val="16"/>
                <w:lang w:eastAsia="zh-CN"/>
              </w:rPr>
              <w:t>C1-185149, C1-185630, C1-185636, C1-185641, C1-185679.</w:t>
            </w:r>
          </w:p>
        </w:tc>
        <w:tc>
          <w:tcPr>
            <w:tcW w:w="708" w:type="dxa"/>
            <w:shd w:val="solid" w:color="FFFFFF" w:fill="auto"/>
          </w:tcPr>
          <w:p w14:paraId="7ABDD1B4" w14:textId="77777777" w:rsidR="00C4783D" w:rsidRDefault="00934831" w:rsidP="004D3A29">
            <w:pPr>
              <w:pStyle w:val="TAC"/>
              <w:rPr>
                <w:rFonts w:hint="eastAsia"/>
                <w:sz w:val="16"/>
                <w:szCs w:val="16"/>
                <w:lang w:eastAsia="zh-CN"/>
              </w:rPr>
            </w:pPr>
            <w:r>
              <w:rPr>
                <w:rFonts w:hint="eastAsia"/>
                <w:sz w:val="16"/>
                <w:szCs w:val="16"/>
                <w:lang w:eastAsia="zh-CN"/>
              </w:rPr>
              <w:t>1.2.0</w:t>
            </w:r>
          </w:p>
        </w:tc>
      </w:tr>
      <w:tr w:rsidR="00873243" w:rsidRPr="0014384C" w14:paraId="39D15730" w14:textId="77777777" w:rsidTr="001478B8">
        <w:tblPrEx>
          <w:tblCellMar>
            <w:top w:w="0" w:type="dxa"/>
            <w:bottom w:w="0" w:type="dxa"/>
          </w:tblCellMar>
        </w:tblPrEx>
        <w:tc>
          <w:tcPr>
            <w:tcW w:w="800" w:type="dxa"/>
            <w:shd w:val="solid" w:color="FFFFFF" w:fill="auto"/>
          </w:tcPr>
          <w:p w14:paraId="557A0F0E" w14:textId="77777777" w:rsidR="00873243" w:rsidRDefault="00873243" w:rsidP="004D3A29">
            <w:pPr>
              <w:pStyle w:val="TAC"/>
              <w:rPr>
                <w:rFonts w:hint="eastAsia"/>
                <w:sz w:val="16"/>
                <w:szCs w:val="16"/>
                <w:lang w:eastAsia="zh-CN"/>
              </w:rPr>
            </w:pPr>
            <w:r>
              <w:rPr>
                <w:sz w:val="16"/>
                <w:szCs w:val="16"/>
                <w:lang w:eastAsia="zh-CN"/>
              </w:rPr>
              <w:t>2018-09</w:t>
            </w:r>
          </w:p>
        </w:tc>
        <w:tc>
          <w:tcPr>
            <w:tcW w:w="800" w:type="dxa"/>
            <w:shd w:val="solid" w:color="FFFFFF" w:fill="auto"/>
          </w:tcPr>
          <w:p w14:paraId="46A077FC" w14:textId="77777777" w:rsidR="00873243" w:rsidRDefault="00873243" w:rsidP="004D3A29">
            <w:pPr>
              <w:pStyle w:val="TAC"/>
              <w:rPr>
                <w:rFonts w:hint="eastAsia"/>
                <w:sz w:val="16"/>
                <w:szCs w:val="16"/>
                <w:lang w:eastAsia="zh-CN"/>
              </w:rPr>
            </w:pPr>
            <w:r>
              <w:rPr>
                <w:sz w:val="16"/>
                <w:szCs w:val="16"/>
                <w:lang w:eastAsia="zh-CN"/>
              </w:rPr>
              <w:t>CT-81</w:t>
            </w:r>
          </w:p>
        </w:tc>
        <w:tc>
          <w:tcPr>
            <w:tcW w:w="1094" w:type="dxa"/>
            <w:shd w:val="solid" w:color="FFFFFF" w:fill="auto"/>
          </w:tcPr>
          <w:p w14:paraId="1527C79B" w14:textId="77777777" w:rsidR="00873243" w:rsidRPr="0014384C" w:rsidRDefault="00873243" w:rsidP="004D3A29">
            <w:pPr>
              <w:pStyle w:val="TAC"/>
              <w:rPr>
                <w:rFonts w:hint="eastAsia"/>
                <w:sz w:val="16"/>
                <w:szCs w:val="16"/>
                <w:lang w:eastAsia="zh-CN"/>
              </w:rPr>
            </w:pPr>
            <w:r w:rsidRPr="00873243">
              <w:rPr>
                <w:sz w:val="16"/>
                <w:szCs w:val="16"/>
                <w:lang w:eastAsia="zh-CN"/>
              </w:rPr>
              <w:t>CP-182112</w:t>
            </w:r>
          </w:p>
        </w:tc>
        <w:tc>
          <w:tcPr>
            <w:tcW w:w="708" w:type="dxa"/>
            <w:shd w:val="solid" w:color="FFFFFF" w:fill="auto"/>
          </w:tcPr>
          <w:p w14:paraId="32213C9B" w14:textId="77777777" w:rsidR="00873243" w:rsidRPr="0014384C" w:rsidRDefault="00873243" w:rsidP="004D3A29">
            <w:pPr>
              <w:pStyle w:val="TAL"/>
              <w:rPr>
                <w:sz w:val="16"/>
                <w:szCs w:val="16"/>
              </w:rPr>
            </w:pPr>
          </w:p>
        </w:tc>
        <w:tc>
          <w:tcPr>
            <w:tcW w:w="425" w:type="dxa"/>
            <w:shd w:val="solid" w:color="FFFFFF" w:fill="auto"/>
          </w:tcPr>
          <w:p w14:paraId="401EE219" w14:textId="77777777" w:rsidR="00873243" w:rsidRPr="0014384C" w:rsidRDefault="00873243" w:rsidP="004D3A29">
            <w:pPr>
              <w:pStyle w:val="TAR"/>
              <w:rPr>
                <w:sz w:val="16"/>
                <w:szCs w:val="16"/>
              </w:rPr>
            </w:pPr>
          </w:p>
        </w:tc>
        <w:tc>
          <w:tcPr>
            <w:tcW w:w="425" w:type="dxa"/>
            <w:shd w:val="solid" w:color="FFFFFF" w:fill="auto"/>
          </w:tcPr>
          <w:p w14:paraId="7BD4A01C" w14:textId="77777777" w:rsidR="00873243" w:rsidRPr="0014384C" w:rsidRDefault="00873243" w:rsidP="004D3A29">
            <w:pPr>
              <w:pStyle w:val="TAC"/>
              <w:rPr>
                <w:sz w:val="16"/>
                <w:szCs w:val="16"/>
              </w:rPr>
            </w:pPr>
          </w:p>
        </w:tc>
        <w:tc>
          <w:tcPr>
            <w:tcW w:w="4962" w:type="dxa"/>
            <w:shd w:val="solid" w:color="FFFFFF" w:fill="auto"/>
          </w:tcPr>
          <w:p w14:paraId="270F59DE" w14:textId="77777777" w:rsidR="00873243" w:rsidRDefault="00873243" w:rsidP="00873243">
            <w:pPr>
              <w:pStyle w:val="TAL"/>
              <w:rPr>
                <w:rFonts w:cs="Arial"/>
                <w:snapToGrid w:val="0"/>
                <w:sz w:val="16"/>
                <w:szCs w:val="16"/>
              </w:rPr>
            </w:pPr>
            <w:r>
              <w:rPr>
                <w:rFonts w:cs="Arial"/>
                <w:snapToGrid w:val="0"/>
                <w:sz w:val="16"/>
                <w:szCs w:val="16"/>
              </w:rPr>
              <w:t>version 2.0.0 created for presentation for approval</w:t>
            </w:r>
          </w:p>
        </w:tc>
        <w:tc>
          <w:tcPr>
            <w:tcW w:w="708" w:type="dxa"/>
            <w:shd w:val="solid" w:color="FFFFFF" w:fill="auto"/>
          </w:tcPr>
          <w:p w14:paraId="12F771B1" w14:textId="77777777" w:rsidR="00873243" w:rsidRDefault="00873243" w:rsidP="004D3A29">
            <w:pPr>
              <w:pStyle w:val="TAC"/>
              <w:rPr>
                <w:rFonts w:hint="eastAsia"/>
                <w:sz w:val="16"/>
                <w:szCs w:val="16"/>
                <w:lang w:eastAsia="zh-CN"/>
              </w:rPr>
            </w:pPr>
            <w:r>
              <w:rPr>
                <w:sz w:val="16"/>
                <w:szCs w:val="16"/>
                <w:lang w:eastAsia="zh-CN"/>
              </w:rPr>
              <w:t>2.0.0</w:t>
            </w:r>
          </w:p>
        </w:tc>
      </w:tr>
      <w:tr w:rsidR="00066F42" w:rsidRPr="0014384C" w14:paraId="546D8692" w14:textId="77777777" w:rsidTr="001478B8">
        <w:tblPrEx>
          <w:tblCellMar>
            <w:top w:w="0" w:type="dxa"/>
            <w:bottom w:w="0" w:type="dxa"/>
          </w:tblCellMar>
        </w:tblPrEx>
        <w:tc>
          <w:tcPr>
            <w:tcW w:w="800" w:type="dxa"/>
            <w:shd w:val="solid" w:color="FFFFFF" w:fill="auto"/>
          </w:tcPr>
          <w:p w14:paraId="2F0A95A5" w14:textId="77777777" w:rsidR="00066F42" w:rsidRDefault="00066F42" w:rsidP="004D3A29">
            <w:pPr>
              <w:pStyle w:val="TAC"/>
              <w:rPr>
                <w:sz w:val="16"/>
                <w:szCs w:val="16"/>
                <w:lang w:eastAsia="zh-CN"/>
              </w:rPr>
            </w:pPr>
            <w:r>
              <w:rPr>
                <w:sz w:val="16"/>
                <w:szCs w:val="16"/>
                <w:lang w:eastAsia="zh-CN"/>
              </w:rPr>
              <w:t>2018-09</w:t>
            </w:r>
          </w:p>
        </w:tc>
        <w:tc>
          <w:tcPr>
            <w:tcW w:w="800" w:type="dxa"/>
            <w:shd w:val="solid" w:color="FFFFFF" w:fill="auto"/>
          </w:tcPr>
          <w:p w14:paraId="441BA02D" w14:textId="77777777" w:rsidR="00066F42" w:rsidRDefault="00066F42" w:rsidP="004D3A29">
            <w:pPr>
              <w:pStyle w:val="TAC"/>
              <w:rPr>
                <w:sz w:val="16"/>
                <w:szCs w:val="16"/>
                <w:lang w:eastAsia="zh-CN"/>
              </w:rPr>
            </w:pPr>
            <w:r>
              <w:rPr>
                <w:sz w:val="16"/>
                <w:szCs w:val="16"/>
                <w:lang w:eastAsia="zh-CN"/>
              </w:rPr>
              <w:t>CT-81</w:t>
            </w:r>
          </w:p>
        </w:tc>
        <w:tc>
          <w:tcPr>
            <w:tcW w:w="1094" w:type="dxa"/>
            <w:shd w:val="solid" w:color="FFFFFF" w:fill="auto"/>
          </w:tcPr>
          <w:p w14:paraId="72DCB1E4" w14:textId="77777777" w:rsidR="00066F42" w:rsidRPr="00873243" w:rsidRDefault="00066F42" w:rsidP="004D3A29">
            <w:pPr>
              <w:pStyle w:val="TAC"/>
              <w:rPr>
                <w:sz w:val="16"/>
                <w:szCs w:val="16"/>
                <w:lang w:eastAsia="zh-CN"/>
              </w:rPr>
            </w:pPr>
          </w:p>
        </w:tc>
        <w:tc>
          <w:tcPr>
            <w:tcW w:w="708" w:type="dxa"/>
            <w:shd w:val="solid" w:color="FFFFFF" w:fill="auto"/>
          </w:tcPr>
          <w:p w14:paraId="17A165FA" w14:textId="77777777" w:rsidR="00066F42" w:rsidRPr="0014384C" w:rsidRDefault="00066F42" w:rsidP="004D3A29">
            <w:pPr>
              <w:pStyle w:val="TAL"/>
              <w:rPr>
                <w:sz w:val="16"/>
                <w:szCs w:val="16"/>
              </w:rPr>
            </w:pPr>
          </w:p>
        </w:tc>
        <w:tc>
          <w:tcPr>
            <w:tcW w:w="425" w:type="dxa"/>
            <w:shd w:val="solid" w:color="FFFFFF" w:fill="auto"/>
          </w:tcPr>
          <w:p w14:paraId="25D1DBE6" w14:textId="77777777" w:rsidR="00066F42" w:rsidRPr="0014384C" w:rsidRDefault="00066F42" w:rsidP="004D3A29">
            <w:pPr>
              <w:pStyle w:val="TAR"/>
              <w:rPr>
                <w:sz w:val="16"/>
                <w:szCs w:val="16"/>
              </w:rPr>
            </w:pPr>
          </w:p>
        </w:tc>
        <w:tc>
          <w:tcPr>
            <w:tcW w:w="425" w:type="dxa"/>
            <w:shd w:val="solid" w:color="FFFFFF" w:fill="auto"/>
          </w:tcPr>
          <w:p w14:paraId="7EEDC33E" w14:textId="77777777" w:rsidR="00066F42" w:rsidRPr="0014384C" w:rsidRDefault="00066F42" w:rsidP="004D3A29">
            <w:pPr>
              <w:pStyle w:val="TAC"/>
              <w:rPr>
                <w:sz w:val="16"/>
                <w:szCs w:val="16"/>
              </w:rPr>
            </w:pPr>
          </w:p>
        </w:tc>
        <w:tc>
          <w:tcPr>
            <w:tcW w:w="4962" w:type="dxa"/>
            <w:shd w:val="solid" w:color="FFFFFF" w:fill="auto"/>
          </w:tcPr>
          <w:p w14:paraId="026826AD" w14:textId="77777777" w:rsidR="00066F42" w:rsidRDefault="00066F42" w:rsidP="00066F42">
            <w:pPr>
              <w:pStyle w:val="TAL"/>
              <w:rPr>
                <w:rFonts w:cs="Arial"/>
                <w:snapToGrid w:val="0"/>
                <w:sz w:val="16"/>
                <w:szCs w:val="16"/>
              </w:rPr>
            </w:pPr>
            <w:r>
              <w:rPr>
                <w:rFonts w:cs="Arial"/>
                <w:snapToGrid w:val="0"/>
                <w:sz w:val="16"/>
                <w:szCs w:val="16"/>
              </w:rPr>
              <w:t>version 15.0.0 created after approval</w:t>
            </w:r>
          </w:p>
        </w:tc>
        <w:tc>
          <w:tcPr>
            <w:tcW w:w="708" w:type="dxa"/>
            <w:shd w:val="solid" w:color="FFFFFF" w:fill="auto"/>
          </w:tcPr>
          <w:p w14:paraId="70A065C7" w14:textId="77777777" w:rsidR="00066F42" w:rsidRDefault="00066F42" w:rsidP="004D3A29">
            <w:pPr>
              <w:pStyle w:val="TAC"/>
              <w:rPr>
                <w:sz w:val="16"/>
                <w:szCs w:val="16"/>
                <w:lang w:eastAsia="zh-CN"/>
              </w:rPr>
            </w:pPr>
            <w:r>
              <w:rPr>
                <w:sz w:val="16"/>
                <w:szCs w:val="16"/>
                <w:lang w:eastAsia="zh-CN"/>
              </w:rPr>
              <w:t>15.0.0</w:t>
            </w:r>
          </w:p>
        </w:tc>
      </w:tr>
      <w:tr w:rsidR="00AB2024" w:rsidRPr="0014384C" w14:paraId="08582AEA" w14:textId="77777777" w:rsidTr="001478B8">
        <w:tblPrEx>
          <w:tblCellMar>
            <w:top w:w="0" w:type="dxa"/>
            <w:bottom w:w="0" w:type="dxa"/>
          </w:tblCellMar>
        </w:tblPrEx>
        <w:tc>
          <w:tcPr>
            <w:tcW w:w="800" w:type="dxa"/>
            <w:shd w:val="solid" w:color="FFFFFF" w:fill="auto"/>
          </w:tcPr>
          <w:p w14:paraId="08D06296" w14:textId="77777777" w:rsidR="00AB2024" w:rsidRDefault="00AB2024" w:rsidP="004D3A29">
            <w:pPr>
              <w:pStyle w:val="TAC"/>
              <w:rPr>
                <w:sz w:val="16"/>
                <w:szCs w:val="16"/>
                <w:lang w:eastAsia="zh-CN"/>
              </w:rPr>
            </w:pPr>
            <w:r>
              <w:rPr>
                <w:sz w:val="16"/>
                <w:szCs w:val="16"/>
                <w:lang w:eastAsia="zh-CN"/>
              </w:rPr>
              <w:t>2018-12</w:t>
            </w:r>
          </w:p>
        </w:tc>
        <w:tc>
          <w:tcPr>
            <w:tcW w:w="800" w:type="dxa"/>
            <w:shd w:val="solid" w:color="FFFFFF" w:fill="auto"/>
          </w:tcPr>
          <w:p w14:paraId="3D62DC46" w14:textId="77777777" w:rsidR="00AB2024" w:rsidRDefault="00AB2024" w:rsidP="004D3A29">
            <w:pPr>
              <w:pStyle w:val="TAC"/>
              <w:rPr>
                <w:sz w:val="16"/>
                <w:szCs w:val="16"/>
                <w:lang w:eastAsia="zh-CN"/>
              </w:rPr>
            </w:pPr>
            <w:r>
              <w:rPr>
                <w:sz w:val="16"/>
                <w:szCs w:val="16"/>
                <w:lang w:eastAsia="zh-CN"/>
              </w:rPr>
              <w:t>CT-82</w:t>
            </w:r>
          </w:p>
        </w:tc>
        <w:tc>
          <w:tcPr>
            <w:tcW w:w="1094" w:type="dxa"/>
            <w:shd w:val="solid" w:color="FFFFFF" w:fill="auto"/>
          </w:tcPr>
          <w:p w14:paraId="14A943B9" w14:textId="77777777" w:rsidR="00AB2024" w:rsidRPr="00873243" w:rsidRDefault="00AB2024" w:rsidP="004D3A29">
            <w:pPr>
              <w:pStyle w:val="TAC"/>
              <w:rPr>
                <w:sz w:val="16"/>
                <w:szCs w:val="16"/>
                <w:lang w:eastAsia="zh-CN"/>
              </w:rPr>
            </w:pPr>
            <w:r w:rsidRPr="00AB2024">
              <w:rPr>
                <w:sz w:val="16"/>
                <w:szCs w:val="16"/>
                <w:lang w:eastAsia="zh-CN"/>
              </w:rPr>
              <w:t>CP-183043</w:t>
            </w:r>
          </w:p>
        </w:tc>
        <w:tc>
          <w:tcPr>
            <w:tcW w:w="708" w:type="dxa"/>
            <w:shd w:val="solid" w:color="FFFFFF" w:fill="auto"/>
          </w:tcPr>
          <w:p w14:paraId="3C97BEF6" w14:textId="77777777" w:rsidR="00AB2024" w:rsidRPr="0014384C" w:rsidRDefault="00AB2024" w:rsidP="004D3A29">
            <w:pPr>
              <w:pStyle w:val="TAL"/>
              <w:rPr>
                <w:sz w:val="16"/>
                <w:szCs w:val="16"/>
              </w:rPr>
            </w:pPr>
            <w:r>
              <w:rPr>
                <w:sz w:val="16"/>
                <w:szCs w:val="16"/>
              </w:rPr>
              <w:t>0001</w:t>
            </w:r>
          </w:p>
        </w:tc>
        <w:tc>
          <w:tcPr>
            <w:tcW w:w="425" w:type="dxa"/>
            <w:shd w:val="solid" w:color="FFFFFF" w:fill="auto"/>
          </w:tcPr>
          <w:p w14:paraId="2485CA65" w14:textId="77777777" w:rsidR="00AB2024" w:rsidRPr="0014384C" w:rsidRDefault="00AB2024" w:rsidP="004D3A29">
            <w:pPr>
              <w:pStyle w:val="TAR"/>
              <w:rPr>
                <w:sz w:val="16"/>
                <w:szCs w:val="16"/>
              </w:rPr>
            </w:pPr>
            <w:r>
              <w:rPr>
                <w:sz w:val="16"/>
                <w:szCs w:val="16"/>
              </w:rPr>
              <w:t>2</w:t>
            </w:r>
          </w:p>
        </w:tc>
        <w:tc>
          <w:tcPr>
            <w:tcW w:w="425" w:type="dxa"/>
            <w:shd w:val="solid" w:color="FFFFFF" w:fill="auto"/>
          </w:tcPr>
          <w:p w14:paraId="3BB2552A" w14:textId="77777777" w:rsidR="00AB2024" w:rsidRPr="0014384C" w:rsidRDefault="00AB2024" w:rsidP="004D3A29">
            <w:pPr>
              <w:pStyle w:val="TAC"/>
              <w:rPr>
                <w:sz w:val="16"/>
                <w:szCs w:val="16"/>
              </w:rPr>
            </w:pPr>
            <w:r>
              <w:rPr>
                <w:sz w:val="16"/>
                <w:szCs w:val="16"/>
              </w:rPr>
              <w:t>F</w:t>
            </w:r>
          </w:p>
        </w:tc>
        <w:tc>
          <w:tcPr>
            <w:tcW w:w="4962" w:type="dxa"/>
            <w:shd w:val="solid" w:color="FFFFFF" w:fill="auto"/>
          </w:tcPr>
          <w:p w14:paraId="437A093E" w14:textId="77777777" w:rsidR="00AB2024" w:rsidRDefault="00AB2024" w:rsidP="00066F42">
            <w:pPr>
              <w:pStyle w:val="TAL"/>
              <w:rPr>
                <w:rFonts w:cs="Arial"/>
                <w:snapToGrid w:val="0"/>
                <w:sz w:val="16"/>
                <w:szCs w:val="16"/>
              </w:rPr>
            </w:pPr>
            <w:r w:rsidRPr="00AB2024">
              <w:rPr>
                <w:rFonts w:cs="Arial"/>
                <w:snapToGrid w:val="0"/>
                <w:sz w:val="16"/>
                <w:szCs w:val="16"/>
              </w:rPr>
              <w:t>Modifications to ANDSP</w:t>
            </w:r>
          </w:p>
        </w:tc>
        <w:tc>
          <w:tcPr>
            <w:tcW w:w="708" w:type="dxa"/>
            <w:shd w:val="solid" w:color="FFFFFF" w:fill="auto"/>
          </w:tcPr>
          <w:p w14:paraId="3BC17953" w14:textId="77777777" w:rsidR="00AB2024" w:rsidRDefault="00AB2024" w:rsidP="004D3A29">
            <w:pPr>
              <w:pStyle w:val="TAC"/>
              <w:rPr>
                <w:sz w:val="16"/>
                <w:szCs w:val="16"/>
                <w:lang w:eastAsia="zh-CN"/>
              </w:rPr>
            </w:pPr>
            <w:r>
              <w:rPr>
                <w:sz w:val="16"/>
                <w:szCs w:val="16"/>
                <w:lang w:eastAsia="zh-CN"/>
              </w:rPr>
              <w:t>15.1.0</w:t>
            </w:r>
          </w:p>
        </w:tc>
      </w:tr>
      <w:tr w:rsidR="00CD3543" w:rsidRPr="0014384C" w14:paraId="1DEBD74B" w14:textId="77777777" w:rsidTr="001478B8">
        <w:tblPrEx>
          <w:tblCellMar>
            <w:top w:w="0" w:type="dxa"/>
            <w:bottom w:w="0" w:type="dxa"/>
          </w:tblCellMar>
        </w:tblPrEx>
        <w:tc>
          <w:tcPr>
            <w:tcW w:w="800" w:type="dxa"/>
            <w:shd w:val="solid" w:color="FFFFFF" w:fill="auto"/>
          </w:tcPr>
          <w:p w14:paraId="39730A9B"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0D6AAD9C"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5092F038" w14:textId="77777777" w:rsidR="00CD3543" w:rsidRPr="00873243" w:rsidRDefault="00CD3543" w:rsidP="00CD3543">
            <w:pPr>
              <w:pStyle w:val="TAC"/>
              <w:rPr>
                <w:sz w:val="16"/>
                <w:szCs w:val="16"/>
                <w:lang w:eastAsia="zh-CN"/>
              </w:rPr>
            </w:pPr>
            <w:r w:rsidRPr="00D93735">
              <w:rPr>
                <w:sz w:val="16"/>
                <w:szCs w:val="16"/>
                <w:lang w:eastAsia="zh-CN"/>
              </w:rPr>
              <w:t>CP-183043</w:t>
            </w:r>
          </w:p>
        </w:tc>
        <w:tc>
          <w:tcPr>
            <w:tcW w:w="708" w:type="dxa"/>
            <w:shd w:val="solid" w:color="FFFFFF" w:fill="auto"/>
          </w:tcPr>
          <w:p w14:paraId="3016772D" w14:textId="77777777" w:rsidR="00CD3543" w:rsidRPr="0014384C" w:rsidRDefault="00CD3543" w:rsidP="00CD3543">
            <w:pPr>
              <w:pStyle w:val="TAL"/>
              <w:rPr>
                <w:sz w:val="16"/>
                <w:szCs w:val="16"/>
              </w:rPr>
            </w:pPr>
            <w:r>
              <w:rPr>
                <w:sz w:val="16"/>
                <w:szCs w:val="16"/>
              </w:rPr>
              <w:t>0002</w:t>
            </w:r>
          </w:p>
        </w:tc>
        <w:tc>
          <w:tcPr>
            <w:tcW w:w="425" w:type="dxa"/>
            <w:shd w:val="solid" w:color="FFFFFF" w:fill="auto"/>
          </w:tcPr>
          <w:p w14:paraId="68E6C33A" w14:textId="77777777" w:rsidR="00CD3543" w:rsidRPr="0014384C" w:rsidRDefault="00CD3543" w:rsidP="00CD3543">
            <w:pPr>
              <w:pStyle w:val="TAR"/>
              <w:rPr>
                <w:sz w:val="16"/>
                <w:szCs w:val="16"/>
              </w:rPr>
            </w:pPr>
            <w:r>
              <w:rPr>
                <w:sz w:val="16"/>
                <w:szCs w:val="16"/>
              </w:rPr>
              <w:t>2</w:t>
            </w:r>
          </w:p>
        </w:tc>
        <w:tc>
          <w:tcPr>
            <w:tcW w:w="425" w:type="dxa"/>
            <w:shd w:val="solid" w:color="FFFFFF" w:fill="auto"/>
          </w:tcPr>
          <w:p w14:paraId="77DC65A7" w14:textId="77777777" w:rsidR="00CD3543" w:rsidRPr="0014384C" w:rsidRDefault="00CD3543" w:rsidP="00CD3543">
            <w:pPr>
              <w:pStyle w:val="TAC"/>
              <w:rPr>
                <w:sz w:val="16"/>
                <w:szCs w:val="16"/>
              </w:rPr>
            </w:pPr>
            <w:r>
              <w:rPr>
                <w:sz w:val="16"/>
                <w:szCs w:val="16"/>
              </w:rPr>
              <w:t>F</w:t>
            </w:r>
          </w:p>
        </w:tc>
        <w:tc>
          <w:tcPr>
            <w:tcW w:w="4962" w:type="dxa"/>
            <w:shd w:val="solid" w:color="FFFFFF" w:fill="auto"/>
          </w:tcPr>
          <w:p w14:paraId="5D34B2D9" w14:textId="19A6192E" w:rsidR="00CD3543" w:rsidRDefault="00CD3543" w:rsidP="00CD3543">
            <w:pPr>
              <w:pStyle w:val="TAL"/>
              <w:rPr>
                <w:rFonts w:cs="Arial"/>
                <w:snapToGrid w:val="0"/>
                <w:sz w:val="16"/>
                <w:szCs w:val="16"/>
              </w:rPr>
            </w:pPr>
            <w:r w:rsidRPr="00D93735">
              <w:rPr>
                <w:rFonts w:cs="Arial"/>
                <w:snapToGrid w:val="0"/>
                <w:sz w:val="16"/>
                <w:szCs w:val="16"/>
              </w:rPr>
              <w:t xml:space="preserve">Aligning the </w:t>
            </w:r>
            <w:r w:rsidR="00100DEB">
              <w:rPr>
                <w:rFonts w:cs="Arial"/>
                <w:snapToGrid w:val="0"/>
                <w:sz w:val="16"/>
                <w:szCs w:val="16"/>
              </w:rPr>
              <w:t>clause</w:t>
            </w:r>
            <w:r w:rsidRPr="00D93735">
              <w:rPr>
                <w:rFonts w:cs="Arial"/>
                <w:snapToGrid w:val="0"/>
                <w:sz w:val="16"/>
                <w:szCs w:val="16"/>
              </w:rPr>
              <w:t>s and correcting the reference and requirements</w:t>
            </w:r>
          </w:p>
        </w:tc>
        <w:tc>
          <w:tcPr>
            <w:tcW w:w="708" w:type="dxa"/>
            <w:shd w:val="solid" w:color="FFFFFF" w:fill="auto"/>
          </w:tcPr>
          <w:p w14:paraId="49BE2059"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B51FB52" w14:textId="77777777" w:rsidTr="001478B8">
        <w:tblPrEx>
          <w:tblCellMar>
            <w:top w:w="0" w:type="dxa"/>
            <w:bottom w:w="0" w:type="dxa"/>
          </w:tblCellMar>
        </w:tblPrEx>
        <w:tc>
          <w:tcPr>
            <w:tcW w:w="800" w:type="dxa"/>
            <w:shd w:val="solid" w:color="FFFFFF" w:fill="auto"/>
          </w:tcPr>
          <w:p w14:paraId="7BAF0D5E"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05A0C70A"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04006FBA" w14:textId="77777777" w:rsidR="00CD3543" w:rsidRPr="00D93735" w:rsidRDefault="00CD3543" w:rsidP="00CD3543">
            <w:pPr>
              <w:pStyle w:val="TAC"/>
              <w:rPr>
                <w:sz w:val="16"/>
                <w:szCs w:val="16"/>
                <w:lang w:eastAsia="zh-CN"/>
              </w:rPr>
            </w:pPr>
            <w:r w:rsidRPr="00D93735">
              <w:rPr>
                <w:sz w:val="16"/>
                <w:szCs w:val="16"/>
                <w:lang w:eastAsia="zh-CN"/>
              </w:rPr>
              <w:t>CP-183043</w:t>
            </w:r>
          </w:p>
        </w:tc>
        <w:tc>
          <w:tcPr>
            <w:tcW w:w="708" w:type="dxa"/>
            <w:shd w:val="solid" w:color="FFFFFF" w:fill="auto"/>
          </w:tcPr>
          <w:p w14:paraId="1FCAE2AD" w14:textId="77777777" w:rsidR="00CD3543" w:rsidRDefault="00CD3543" w:rsidP="00CD3543">
            <w:pPr>
              <w:pStyle w:val="TAL"/>
              <w:rPr>
                <w:sz w:val="16"/>
                <w:szCs w:val="16"/>
              </w:rPr>
            </w:pPr>
            <w:r>
              <w:rPr>
                <w:sz w:val="16"/>
                <w:szCs w:val="16"/>
              </w:rPr>
              <w:t>0003</w:t>
            </w:r>
          </w:p>
        </w:tc>
        <w:tc>
          <w:tcPr>
            <w:tcW w:w="425" w:type="dxa"/>
            <w:shd w:val="solid" w:color="FFFFFF" w:fill="auto"/>
          </w:tcPr>
          <w:p w14:paraId="4566D1DA" w14:textId="77777777" w:rsidR="00CD3543" w:rsidRDefault="00CD3543" w:rsidP="00CD3543">
            <w:pPr>
              <w:pStyle w:val="TAR"/>
              <w:rPr>
                <w:sz w:val="16"/>
                <w:szCs w:val="16"/>
              </w:rPr>
            </w:pPr>
            <w:r>
              <w:rPr>
                <w:sz w:val="16"/>
                <w:szCs w:val="16"/>
              </w:rPr>
              <w:t>2</w:t>
            </w:r>
          </w:p>
        </w:tc>
        <w:tc>
          <w:tcPr>
            <w:tcW w:w="425" w:type="dxa"/>
            <w:shd w:val="solid" w:color="FFFFFF" w:fill="auto"/>
          </w:tcPr>
          <w:p w14:paraId="148D6B38" w14:textId="77777777" w:rsidR="00CD3543" w:rsidRDefault="00CD3543" w:rsidP="00CD3543">
            <w:pPr>
              <w:pStyle w:val="TAC"/>
              <w:rPr>
                <w:sz w:val="16"/>
                <w:szCs w:val="16"/>
              </w:rPr>
            </w:pPr>
            <w:r>
              <w:rPr>
                <w:sz w:val="16"/>
                <w:szCs w:val="16"/>
              </w:rPr>
              <w:t>B</w:t>
            </w:r>
          </w:p>
        </w:tc>
        <w:tc>
          <w:tcPr>
            <w:tcW w:w="4962" w:type="dxa"/>
            <w:shd w:val="solid" w:color="FFFFFF" w:fill="auto"/>
          </w:tcPr>
          <w:p w14:paraId="105700B7" w14:textId="77777777" w:rsidR="00CD3543" w:rsidRPr="00D93735" w:rsidRDefault="00CD3543" w:rsidP="00CD3543">
            <w:pPr>
              <w:pStyle w:val="TAL"/>
              <w:rPr>
                <w:rFonts w:cs="Arial"/>
                <w:snapToGrid w:val="0"/>
                <w:sz w:val="16"/>
                <w:szCs w:val="16"/>
              </w:rPr>
            </w:pPr>
            <w:r w:rsidRPr="00D93735">
              <w:rPr>
                <w:rFonts w:cs="Arial"/>
                <w:snapToGrid w:val="0"/>
                <w:sz w:val="16"/>
                <w:szCs w:val="16"/>
              </w:rPr>
              <w:t>Adding connection capabilities in URSP rules</w:t>
            </w:r>
          </w:p>
        </w:tc>
        <w:tc>
          <w:tcPr>
            <w:tcW w:w="708" w:type="dxa"/>
            <w:shd w:val="solid" w:color="FFFFFF" w:fill="auto"/>
          </w:tcPr>
          <w:p w14:paraId="74C316E3"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0A0764D" w14:textId="77777777" w:rsidTr="001478B8">
        <w:tblPrEx>
          <w:tblCellMar>
            <w:top w:w="0" w:type="dxa"/>
            <w:bottom w:w="0" w:type="dxa"/>
          </w:tblCellMar>
        </w:tblPrEx>
        <w:tc>
          <w:tcPr>
            <w:tcW w:w="800" w:type="dxa"/>
            <w:shd w:val="solid" w:color="FFFFFF" w:fill="auto"/>
          </w:tcPr>
          <w:p w14:paraId="1323788B"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52D43ACC"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32E076D5" w14:textId="77777777" w:rsidR="00CD3543" w:rsidRPr="00D93735" w:rsidRDefault="00CD3543" w:rsidP="00CD3543">
            <w:pPr>
              <w:pStyle w:val="TAC"/>
              <w:rPr>
                <w:sz w:val="16"/>
                <w:szCs w:val="16"/>
                <w:lang w:eastAsia="zh-CN"/>
              </w:rPr>
            </w:pPr>
            <w:r w:rsidRPr="00DA375F">
              <w:rPr>
                <w:sz w:val="16"/>
                <w:szCs w:val="16"/>
                <w:lang w:eastAsia="zh-CN"/>
              </w:rPr>
              <w:t>CP-183043</w:t>
            </w:r>
          </w:p>
        </w:tc>
        <w:tc>
          <w:tcPr>
            <w:tcW w:w="708" w:type="dxa"/>
            <w:shd w:val="solid" w:color="FFFFFF" w:fill="auto"/>
          </w:tcPr>
          <w:p w14:paraId="683B913C" w14:textId="77777777" w:rsidR="00CD3543" w:rsidRDefault="00CD3543" w:rsidP="00CD3543">
            <w:pPr>
              <w:pStyle w:val="TAL"/>
              <w:rPr>
                <w:sz w:val="16"/>
                <w:szCs w:val="16"/>
              </w:rPr>
            </w:pPr>
            <w:r>
              <w:rPr>
                <w:sz w:val="16"/>
                <w:szCs w:val="16"/>
              </w:rPr>
              <w:t>0004</w:t>
            </w:r>
          </w:p>
        </w:tc>
        <w:tc>
          <w:tcPr>
            <w:tcW w:w="425" w:type="dxa"/>
            <w:shd w:val="solid" w:color="FFFFFF" w:fill="auto"/>
          </w:tcPr>
          <w:p w14:paraId="503F8C0E" w14:textId="77777777" w:rsidR="00CD3543" w:rsidRDefault="00CD3543" w:rsidP="00CD3543">
            <w:pPr>
              <w:pStyle w:val="TAR"/>
              <w:rPr>
                <w:sz w:val="16"/>
                <w:szCs w:val="16"/>
              </w:rPr>
            </w:pPr>
            <w:r>
              <w:rPr>
                <w:sz w:val="16"/>
                <w:szCs w:val="16"/>
              </w:rPr>
              <w:t>2</w:t>
            </w:r>
          </w:p>
        </w:tc>
        <w:tc>
          <w:tcPr>
            <w:tcW w:w="425" w:type="dxa"/>
            <w:shd w:val="solid" w:color="FFFFFF" w:fill="auto"/>
          </w:tcPr>
          <w:p w14:paraId="30ECC616" w14:textId="77777777" w:rsidR="00CD3543" w:rsidRDefault="00CD3543" w:rsidP="00CD3543">
            <w:pPr>
              <w:pStyle w:val="TAC"/>
              <w:rPr>
                <w:sz w:val="16"/>
                <w:szCs w:val="16"/>
              </w:rPr>
            </w:pPr>
            <w:r>
              <w:rPr>
                <w:sz w:val="16"/>
                <w:szCs w:val="16"/>
              </w:rPr>
              <w:t>F</w:t>
            </w:r>
          </w:p>
        </w:tc>
        <w:tc>
          <w:tcPr>
            <w:tcW w:w="4962" w:type="dxa"/>
            <w:shd w:val="solid" w:color="FFFFFF" w:fill="auto"/>
          </w:tcPr>
          <w:p w14:paraId="0677FB09" w14:textId="77777777" w:rsidR="00CD3543" w:rsidRPr="00D93735" w:rsidRDefault="00CD3543" w:rsidP="00CD3543">
            <w:pPr>
              <w:pStyle w:val="TAL"/>
              <w:rPr>
                <w:rFonts w:cs="Arial"/>
                <w:snapToGrid w:val="0"/>
                <w:sz w:val="16"/>
                <w:szCs w:val="16"/>
              </w:rPr>
            </w:pPr>
            <w:r w:rsidRPr="00DA375F">
              <w:rPr>
                <w:rFonts w:cs="Arial"/>
                <w:snapToGrid w:val="0"/>
                <w:sz w:val="16"/>
                <w:szCs w:val="16"/>
              </w:rPr>
              <w:t>Editorial and other changes</w:t>
            </w:r>
          </w:p>
        </w:tc>
        <w:tc>
          <w:tcPr>
            <w:tcW w:w="708" w:type="dxa"/>
            <w:shd w:val="solid" w:color="FFFFFF" w:fill="auto"/>
          </w:tcPr>
          <w:p w14:paraId="43E62EDC"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1AEDA432" w14:textId="77777777" w:rsidTr="001478B8">
        <w:tblPrEx>
          <w:tblCellMar>
            <w:top w:w="0" w:type="dxa"/>
            <w:bottom w:w="0" w:type="dxa"/>
          </w:tblCellMar>
        </w:tblPrEx>
        <w:tc>
          <w:tcPr>
            <w:tcW w:w="800" w:type="dxa"/>
            <w:shd w:val="solid" w:color="FFFFFF" w:fill="auto"/>
          </w:tcPr>
          <w:p w14:paraId="56E753A5"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0380BB89"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7CA71B08" w14:textId="77777777" w:rsidR="00CD3543" w:rsidRPr="00DA375F" w:rsidRDefault="00CD3543" w:rsidP="00CD3543">
            <w:pPr>
              <w:pStyle w:val="TAC"/>
              <w:rPr>
                <w:sz w:val="16"/>
                <w:szCs w:val="16"/>
                <w:lang w:eastAsia="zh-CN"/>
              </w:rPr>
            </w:pPr>
            <w:r w:rsidRPr="00551E2D">
              <w:rPr>
                <w:sz w:val="16"/>
                <w:szCs w:val="16"/>
                <w:lang w:eastAsia="zh-CN"/>
              </w:rPr>
              <w:t>CP-183043</w:t>
            </w:r>
          </w:p>
        </w:tc>
        <w:tc>
          <w:tcPr>
            <w:tcW w:w="708" w:type="dxa"/>
            <w:shd w:val="solid" w:color="FFFFFF" w:fill="auto"/>
          </w:tcPr>
          <w:p w14:paraId="31C4FED0" w14:textId="77777777" w:rsidR="00CD3543" w:rsidRDefault="00CD3543" w:rsidP="00CD3543">
            <w:pPr>
              <w:pStyle w:val="TAL"/>
              <w:rPr>
                <w:sz w:val="16"/>
                <w:szCs w:val="16"/>
              </w:rPr>
            </w:pPr>
            <w:r>
              <w:rPr>
                <w:sz w:val="16"/>
                <w:szCs w:val="16"/>
              </w:rPr>
              <w:t>0005</w:t>
            </w:r>
          </w:p>
        </w:tc>
        <w:tc>
          <w:tcPr>
            <w:tcW w:w="425" w:type="dxa"/>
            <w:shd w:val="solid" w:color="FFFFFF" w:fill="auto"/>
          </w:tcPr>
          <w:p w14:paraId="6D70439B" w14:textId="77777777" w:rsidR="00CD3543" w:rsidRDefault="00CD3543" w:rsidP="00CD3543">
            <w:pPr>
              <w:pStyle w:val="TAR"/>
              <w:rPr>
                <w:sz w:val="16"/>
                <w:szCs w:val="16"/>
              </w:rPr>
            </w:pPr>
            <w:r>
              <w:rPr>
                <w:sz w:val="16"/>
                <w:szCs w:val="16"/>
              </w:rPr>
              <w:t>1</w:t>
            </w:r>
          </w:p>
        </w:tc>
        <w:tc>
          <w:tcPr>
            <w:tcW w:w="425" w:type="dxa"/>
            <w:shd w:val="solid" w:color="FFFFFF" w:fill="auto"/>
          </w:tcPr>
          <w:p w14:paraId="06DE8D8B" w14:textId="77777777" w:rsidR="00CD3543" w:rsidRDefault="00CD3543" w:rsidP="00CD3543">
            <w:pPr>
              <w:pStyle w:val="TAC"/>
              <w:rPr>
                <w:sz w:val="16"/>
                <w:szCs w:val="16"/>
              </w:rPr>
            </w:pPr>
            <w:r>
              <w:rPr>
                <w:sz w:val="16"/>
                <w:szCs w:val="16"/>
              </w:rPr>
              <w:t>B</w:t>
            </w:r>
          </w:p>
        </w:tc>
        <w:tc>
          <w:tcPr>
            <w:tcW w:w="4962" w:type="dxa"/>
            <w:shd w:val="solid" w:color="FFFFFF" w:fill="auto"/>
          </w:tcPr>
          <w:p w14:paraId="22E8C745" w14:textId="77777777" w:rsidR="00CD3543" w:rsidRPr="00DA375F" w:rsidRDefault="00CD3543" w:rsidP="00CD3543">
            <w:pPr>
              <w:pStyle w:val="TAL"/>
              <w:rPr>
                <w:rFonts w:cs="Arial"/>
                <w:snapToGrid w:val="0"/>
                <w:sz w:val="16"/>
                <w:szCs w:val="16"/>
              </w:rPr>
            </w:pPr>
            <w:r w:rsidRPr="00551E2D">
              <w:rPr>
                <w:rFonts w:cs="Arial"/>
                <w:snapToGrid w:val="0"/>
                <w:sz w:val="16"/>
                <w:szCs w:val="16"/>
              </w:rPr>
              <w:t>Coding of WLAN selection criteria entry</w:t>
            </w:r>
          </w:p>
        </w:tc>
        <w:tc>
          <w:tcPr>
            <w:tcW w:w="708" w:type="dxa"/>
            <w:shd w:val="solid" w:color="FFFFFF" w:fill="auto"/>
          </w:tcPr>
          <w:p w14:paraId="57315744"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21375C7E" w14:textId="77777777" w:rsidTr="001478B8">
        <w:tblPrEx>
          <w:tblCellMar>
            <w:top w:w="0" w:type="dxa"/>
            <w:bottom w:w="0" w:type="dxa"/>
          </w:tblCellMar>
        </w:tblPrEx>
        <w:tc>
          <w:tcPr>
            <w:tcW w:w="800" w:type="dxa"/>
            <w:shd w:val="solid" w:color="FFFFFF" w:fill="auto"/>
          </w:tcPr>
          <w:p w14:paraId="29C0D97F"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6664B3FA"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40596BAA" w14:textId="77777777" w:rsidR="00CD3543" w:rsidRPr="00551E2D" w:rsidRDefault="00CD3543" w:rsidP="00CD3543">
            <w:pPr>
              <w:pStyle w:val="TAC"/>
              <w:rPr>
                <w:sz w:val="16"/>
                <w:szCs w:val="16"/>
                <w:lang w:eastAsia="zh-CN"/>
              </w:rPr>
            </w:pPr>
            <w:r w:rsidRPr="00551E2D">
              <w:rPr>
                <w:sz w:val="16"/>
                <w:szCs w:val="16"/>
                <w:lang w:eastAsia="zh-CN"/>
              </w:rPr>
              <w:t>CP-183043</w:t>
            </w:r>
          </w:p>
        </w:tc>
        <w:tc>
          <w:tcPr>
            <w:tcW w:w="708" w:type="dxa"/>
            <w:shd w:val="solid" w:color="FFFFFF" w:fill="auto"/>
          </w:tcPr>
          <w:p w14:paraId="41843D89" w14:textId="77777777" w:rsidR="00CD3543" w:rsidRDefault="00CD3543" w:rsidP="00CD3543">
            <w:pPr>
              <w:pStyle w:val="TAL"/>
              <w:rPr>
                <w:sz w:val="16"/>
                <w:szCs w:val="16"/>
              </w:rPr>
            </w:pPr>
            <w:r>
              <w:rPr>
                <w:sz w:val="16"/>
                <w:szCs w:val="16"/>
              </w:rPr>
              <w:t>0006</w:t>
            </w:r>
          </w:p>
        </w:tc>
        <w:tc>
          <w:tcPr>
            <w:tcW w:w="425" w:type="dxa"/>
            <w:shd w:val="solid" w:color="FFFFFF" w:fill="auto"/>
          </w:tcPr>
          <w:p w14:paraId="09399660" w14:textId="77777777" w:rsidR="00CD3543" w:rsidRDefault="00CD3543" w:rsidP="00CD3543">
            <w:pPr>
              <w:pStyle w:val="TAR"/>
              <w:rPr>
                <w:sz w:val="16"/>
                <w:szCs w:val="16"/>
              </w:rPr>
            </w:pPr>
            <w:r>
              <w:rPr>
                <w:sz w:val="16"/>
                <w:szCs w:val="16"/>
              </w:rPr>
              <w:t>2</w:t>
            </w:r>
          </w:p>
        </w:tc>
        <w:tc>
          <w:tcPr>
            <w:tcW w:w="425" w:type="dxa"/>
            <w:shd w:val="solid" w:color="FFFFFF" w:fill="auto"/>
          </w:tcPr>
          <w:p w14:paraId="014AA00B" w14:textId="77777777" w:rsidR="00CD3543" w:rsidRDefault="00CD3543" w:rsidP="00CD3543">
            <w:pPr>
              <w:pStyle w:val="TAC"/>
              <w:rPr>
                <w:sz w:val="16"/>
                <w:szCs w:val="16"/>
              </w:rPr>
            </w:pPr>
            <w:r>
              <w:rPr>
                <w:sz w:val="16"/>
                <w:szCs w:val="16"/>
              </w:rPr>
              <w:t>B</w:t>
            </w:r>
          </w:p>
        </w:tc>
        <w:tc>
          <w:tcPr>
            <w:tcW w:w="4962" w:type="dxa"/>
            <w:shd w:val="solid" w:color="FFFFFF" w:fill="auto"/>
          </w:tcPr>
          <w:p w14:paraId="26EA7E32" w14:textId="77777777" w:rsidR="00CD3543" w:rsidRPr="00551E2D" w:rsidRDefault="00CD3543" w:rsidP="00CD3543">
            <w:pPr>
              <w:pStyle w:val="TAL"/>
              <w:rPr>
                <w:rFonts w:cs="Arial"/>
                <w:snapToGrid w:val="0"/>
                <w:sz w:val="16"/>
                <w:szCs w:val="16"/>
              </w:rPr>
            </w:pPr>
            <w:r w:rsidRPr="00551E2D">
              <w:rPr>
                <w:rFonts w:cs="Arial"/>
                <w:snapToGrid w:val="0"/>
                <w:sz w:val="16"/>
                <w:szCs w:val="16"/>
              </w:rPr>
              <w:t>Complete location entry definition</w:t>
            </w:r>
          </w:p>
        </w:tc>
        <w:tc>
          <w:tcPr>
            <w:tcW w:w="708" w:type="dxa"/>
            <w:shd w:val="solid" w:color="FFFFFF" w:fill="auto"/>
          </w:tcPr>
          <w:p w14:paraId="0CF8007C"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68344AB9" w14:textId="77777777" w:rsidTr="001478B8">
        <w:tblPrEx>
          <w:tblCellMar>
            <w:top w:w="0" w:type="dxa"/>
            <w:bottom w:w="0" w:type="dxa"/>
          </w:tblCellMar>
        </w:tblPrEx>
        <w:tc>
          <w:tcPr>
            <w:tcW w:w="800" w:type="dxa"/>
            <w:shd w:val="solid" w:color="FFFFFF" w:fill="auto"/>
          </w:tcPr>
          <w:p w14:paraId="63E41BE2"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410EA7F2"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6A4DD437" w14:textId="77777777" w:rsidR="00CD3543" w:rsidRPr="00551E2D"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46D33200" w14:textId="77777777" w:rsidR="00CD3543" w:rsidRDefault="00CD3543" w:rsidP="00CD3543">
            <w:pPr>
              <w:pStyle w:val="TAL"/>
              <w:rPr>
                <w:sz w:val="16"/>
                <w:szCs w:val="16"/>
              </w:rPr>
            </w:pPr>
            <w:r>
              <w:rPr>
                <w:sz w:val="16"/>
                <w:szCs w:val="16"/>
              </w:rPr>
              <w:t>0011</w:t>
            </w:r>
          </w:p>
        </w:tc>
        <w:tc>
          <w:tcPr>
            <w:tcW w:w="425" w:type="dxa"/>
            <w:shd w:val="solid" w:color="FFFFFF" w:fill="auto"/>
          </w:tcPr>
          <w:p w14:paraId="2F31F2AF" w14:textId="77777777" w:rsidR="00CD3543" w:rsidRDefault="00CD3543" w:rsidP="00CD3543">
            <w:pPr>
              <w:pStyle w:val="TAR"/>
              <w:rPr>
                <w:sz w:val="16"/>
                <w:szCs w:val="16"/>
              </w:rPr>
            </w:pPr>
            <w:r>
              <w:rPr>
                <w:sz w:val="16"/>
                <w:szCs w:val="16"/>
              </w:rPr>
              <w:t>2</w:t>
            </w:r>
          </w:p>
        </w:tc>
        <w:tc>
          <w:tcPr>
            <w:tcW w:w="425" w:type="dxa"/>
            <w:shd w:val="solid" w:color="FFFFFF" w:fill="auto"/>
          </w:tcPr>
          <w:p w14:paraId="2A37DE65" w14:textId="77777777" w:rsidR="00CD3543" w:rsidRDefault="00CD3543" w:rsidP="00CD3543">
            <w:pPr>
              <w:pStyle w:val="TAC"/>
              <w:rPr>
                <w:sz w:val="16"/>
                <w:szCs w:val="16"/>
              </w:rPr>
            </w:pPr>
            <w:r>
              <w:rPr>
                <w:sz w:val="16"/>
                <w:szCs w:val="16"/>
              </w:rPr>
              <w:t>F</w:t>
            </w:r>
          </w:p>
        </w:tc>
        <w:tc>
          <w:tcPr>
            <w:tcW w:w="4962" w:type="dxa"/>
            <w:shd w:val="solid" w:color="FFFFFF" w:fill="auto"/>
          </w:tcPr>
          <w:p w14:paraId="3C5B92B9" w14:textId="77777777" w:rsidR="00CD3543" w:rsidRPr="00551E2D" w:rsidRDefault="00CD3543" w:rsidP="00CD3543">
            <w:pPr>
              <w:pStyle w:val="TAL"/>
              <w:rPr>
                <w:rFonts w:cs="Arial"/>
                <w:snapToGrid w:val="0"/>
                <w:sz w:val="16"/>
                <w:szCs w:val="16"/>
              </w:rPr>
            </w:pPr>
            <w:r w:rsidRPr="00CD3543">
              <w:rPr>
                <w:rFonts w:cs="Arial"/>
                <w:snapToGrid w:val="0"/>
                <w:sz w:val="16"/>
                <w:szCs w:val="16"/>
              </w:rPr>
              <w:t>Clarification on PDU session selection</w:t>
            </w:r>
          </w:p>
        </w:tc>
        <w:tc>
          <w:tcPr>
            <w:tcW w:w="708" w:type="dxa"/>
            <w:shd w:val="solid" w:color="FFFFFF" w:fill="auto"/>
          </w:tcPr>
          <w:p w14:paraId="2018885E"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392230F" w14:textId="77777777" w:rsidTr="001478B8">
        <w:tblPrEx>
          <w:tblCellMar>
            <w:top w:w="0" w:type="dxa"/>
            <w:bottom w:w="0" w:type="dxa"/>
          </w:tblCellMar>
        </w:tblPrEx>
        <w:tc>
          <w:tcPr>
            <w:tcW w:w="800" w:type="dxa"/>
            <w:shd w:val="solid" w:color="FFFFFF" w:fill="auto"/>
          </w:tcPr>
          <w:p w14:paraId="39238D79"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3F734DF"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5DB427A7" w14:textId="77777777" w:rsidR="00CD3543" w:rsidRPr="00CD3543"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636206EF" w14:textId="77777777" w:rsidR="00CD3543" w:rsidRDefault="00CD3543" w:rsidP="00CD3543">
            <w:pPr>
              <w:pStyle w:val="TAL"/>
              <w:rPr>
                <w:sz w:val="16"/>
                <w:szCs w:val="16"/>
              </w:rPr>
            </w:pPr>
            <w:r>
              <w:rPr>
                <w:sz w:val="16"/>
                <w:szCs w:val="16"/>
              </w:rPr>
              <w:t>0013</w:t>
            </w:r>
          </w:p>
        </w:tc>
        <w:tc>
          <w:tcPr>
            <w:tcW w:w="425" w:type="dxa"/>
            <w:shd w:val="solid" w:color="FFFFFF" w:fill="auto"/>
          </w:tcPr>
          <w:p w14:paraId="42B0F3CA" w14:textId="77777777" w:rsidR="00CD3543" w:rsidRDefault="00CD3543" w:rsidP="00CD3543">
            <w:pPr>
              <w:pStyle w:val="TAR"/>
              <w:rPr>
                <w:sz w:val="16"/>
                <w:szCs w:val="16"/>
              </w:rPr>
            </w:pPr>
            <w:r>
              <w:rPr>
                <w:sz w:val="16"/>
                <w:szCs w:val="16"/>
              </w:rPr>
              <w:t>2</w:t>
            </w:r>
          </w:p>
        </w:tc>
        <w:tc>
          <w:tcPr>
            <w:tcW w:w="425" w:type="dxa"/>
            <w:shd w:val="solid" w:color="FFFFFF" w:fill="auto"/>
          </w:tcPr>
          <w:p w14:paraId="1985549E" w14:textId="77777777" w:rsidR="00CD3543" w:rsidRDefault="00CD3543" w:rsidP="00CD3543">
            <w:pPr>
              <w:pStyle w:val="TAC"/>
              <w:rPr>
                <w:sz w:val="16"/>
                <w:szCs w:val="16"/>
              </w:rPr>
            </w:pPr>
            <w:r>
              <w:rPr>
                <w:sz w:val="16"/>
                <w:szCs w:val="16"/>
              </w:rPr>
              <w:t>F</w:t>
            </w:r>
          </w:p>
        </w:tc>
        <w:tc>
          <w:tcPr>
            <w:tcW w:w="4962" w:type="dxa"/>
            <w:shd w:val="solid" w:color="FFFFFF" w:fill="auto"/>
          </w:tcPr>
          <w:p w14:paraId="2B0BE8C6" w14:textId="77777777" w:rsidR="00CD3543" w:rsidRPr="00CD3543" w:rsidRDefault="00CD3543" w:rsidP="00CD3543">
            <w:pPr>
              <w:pStyle w:val="TAL"/>
              <w:rPr>
                <w:rFonts w:cs="Arial"/>
                <w:snapToGrid w:val="0"/>
                <w:sz w:val="16"/>
                <w:szCs w:val="16"/>
              </w:rPr>
            </w:pPr>
            <w:r w:rsidRPr="00CD3543">
              <w:rPr>
                <w:rFonts w:cs="Arial"/>
                <w:snapToGrid w:val="0"/>
                <w:sz w:val="16"/>
                <w:szCs w:val="16"/>
              </w:rPr>
              <w:t>Clarification on URSP traffic descriptor and SSC mode</w:t>
            </w:r>
          </w:p>
        </w:tc>
        <w:tc>
          <w:tcPr>
            <w:tcW w:w="708" w:type="dxa"/>
            <w:shd w:val="solid" w:color="FFFFFF" w:fill="auto"/>
          </w:tcPr>
          <w:p w14:paraId="02EDB053"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C4B9E59" w14:textId="77777777" w:rsidTr="001478B8">
        <w:tblPrEx>
          <w:tblCellMar>
            <w:top w:w="0" w:type="dxa"/>
            <w:bottom w:w="0" w:type="dxa"/>
          </w:tblCellMar>
        </w:tblPrEx>
        <w:tc>
          <w:tcPr>
            <w:tcW w:w="800" w:type="dxa"/>
            <w:shd w:val="solid" w:color="FFFFFF" w:fill="auto"/>
          </w:tcPr>
          <w:p w14:paraId="4857FE85"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72CC1FD6"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BEE47AF" w14:textId="77777777" w:rsidR="00CD3543" w:rsidRPr="00CD3543"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1F40D0A1" w14:textId="77777777" w:rsidR="00CD3543" w:rsidRDefault="00CD3543" w:rsidP="00CD3543">
            <w:pPr>
              <w:pStyle w:val="TAL"/>
              <w:rPr>
                <w:sz w:val="16"/>
                <w:szCs w:val="16"/>
              </w:rPr>
            </w:pPr>
            <w:r>
              <w:rPr>
                <w:sz w:val="16"/>
                <w:szCs w:val="16"/>
              </w:rPr>
              <w:t>0015</w:t>
            </w:r>
          </w:p>
        </w:tc>
        <w:tc>
          <w:tcPr>
            <w:tcW w:w="425" w:type="dxa"/>
            <w:shd w:val="solid" w:color="FFFFFF" w:fill="auto"/>
          </w:tcPr>
          <w:p w14:paraId="149071FB" w14:textId="77777777" w:rsidR="00CD3543" w:rsidRDefault="00CD3543" w:rsidP="00CD3543">
            <w:pPr>
              <w:pStyle w:val="TAR"/>
              <w:rPr>
                <w:sz w:val="16"/>
                <w:szCs w:val="16"/>
              </w:rPr>
            </w:pPr>
            <w:r>
              <w:rPr>
                <w:sz w:val="16"/>
                <w:szCs w:val="16"/>
              </w:rPr>
              <w:t>2</w:t>
            </w:r>
          </w:p>
        </w:tc>
        <w:tc>
          <w:tcPr>
            <w:tcW w:w="425" w:type="dxa"/>
            <w:shd w:val="solid" w:color="FFFFFF" w:fill="auto"/>
          </w:tcPr>
          <w:p w14:paraId="04715439" w14:textId="77777777" w:rsidR="00CD3543" w:rsidRDefault="00CD3543" w:rsidP="00CD3543">
            <w:pPr>
              <w:pStyle w:val="TAC"/>
              <w:rPr>
                <w:sz w:val="16"/>
                <w:szCs w:val="16"/>
              </w:rPr>
            </w:pPr>
            <w:r>
              <w:rPr>
                <w:sz w:val="16"/>
                <w:szCs w:val="16"/>
              </w:rPr>
              <w:t>F</w:t>
            </w:r>
          </w:p>
        </w:tc>
        <w:tc>
          <w:tcPr>
            <w:tcW w:w="4962" w:type="dxa"/>
            <w:shd w:val="solid" w:color="FFFFFF" w:fill="auto"/>
          </w:tcPr>
          <w:p w14:paraId="0AB8BE5D" w14:textId="77777777" w:rsidR="00CD3543" w:rsidRPr="00CD3543" w:rsidRDefault="00CD3543" w:rsidP="00CD3543">
            <w:pPr>
              <w:pStyle w:val="TAL"/>
              <w:rPr>
                <w:rFonts w:cs="Arial"/>
                <w:snapToGrid w:val="0"/>
                <w:sz w:val="16"/>
                <w:szCs w:val="16"/>
              </w:rPr>
            </w:pPr>
            <w:r w:rsidRPr="00CD3543">
              <w:rPr>
                <w:rFonts w:cs="Arial"/>
                <w:snapToGrid w:val="0"/>
                <w:sz w:val="16"/>
                <w:szCs w:val="16"/>
              </w:rPr>
              <w:t>OS App Id with a variable length</w:t>
            </w:r>
          </w:p>
        </w:tc>
        <w:tc>
          <w:tcPr>
            <w:tcW w:w="708" w:type="dxa"/>
            <w:shd w:val="solid" w:color="FFFFFF" w:fill="auto"/>
          </w:tcPr>
          <w:p w14:paraId="6C6BBD57" w14:textId="77777777" w:rsidR="00CD3543" w:rsidRDefault="00CD3543" w:rsidP="00CD3543">
            <w:pPr>
              <w:pStyle w:val="TAC"/>
              <w:rPr>
                <w:sz w:val="16"/>
                <w:szCs w:val="16"/>
                <w:lang w:eastAsia="zh-CN"/>
              </w:rPr>
            </w:pPr>
            <w:r w:rsidRPr="00466887">
              <w:rPr>
                <w:sz w:val="16"/>
                <w:szCs w:val="16"/>
                <w:lang w:eastAsia="zh-CN"/>
              </w:rPr>
              <w:t>15.1.0</w:t>
            </w:r>
          </w:p>
        </w:tc>
      </w:tr>
      <w:tr w:rsidR="007C1756" w:rsidRPr="0014384C" w14:paraId="6BDDB6A2" w14:textId="77777777" w:rsidTr="001478B8">
        <w:tblPrEx>
          <w:tblCellMar>
            <w:top w:w="0" w:type="dxa"/>
            <w:bottom w:w="0" w:type="dxa"/>
          </w:tblCellMar>
        </w:tblPrEx>
        <w:tc>
          <w:tcPr>
            <w:tcW w:w="800" w:type="dxa"/>
            <w:shd w:val="solid" w:color="FFFFFF" w:fill="auto"/>
          </w:tcPr>
          <w:p w14:paraId="7C06C453" w14:textId="77777777" w:rsidR="007C1756" w:rsidRDefault="007C1756" w:rsidP="00CD3543">
            <w:pPr>
              <w:pStyle w:val="TAC"/>
              <w:rPr>
                <w:sz w:val="16"/>
                <w:szCs w:val="16"/>
                <w:lang w:eastAsia="zh-CN"/>
              </w:rPr>
            </w:pPr>
            <w:r>
              <w:rPr>
                <w:sz w:val="16"/>
                <w:szCs w:val="16"/>
                <w:lang w:eastAsia="zh-CN"/>
              </w:rPr>
              <w:t>2019-03</w:t>
            </w:r>
          </w:p>
        </w:tc>
        <w:tc>
          <w:tcPr>
            <w:tcW w:w="800" w:type="dxa"/>
            <w:shd w:val="solid" w:color="FFFFFF" w:fill="auto"/>
          </w:tcPr>
          <w:p w14:paraId="2AA69811" w14:textId="77777777" w:rsidR="007C1756" w:rsidRDefault="007C1756" w:rsidP="00CD3543">
            <w:pPr>
              <w:pStyle w:val="TAC"/>
              <w:rPr>
                <w:sz w:val="16"/>
                <w:szCs w:val="16"/>
                <w:lang w:eastAsia="zh-CN"/>
              </w:rPr>
            </w:pPr>
            <w:r>
              <w:rPr>
                <w:sz w:val="16"/>
                <w:szCs w:val="16"/>
                <w:lang w:eastAsia="zh-CN"/>
              </w:rPr>
              <w:t>CT-83</w:t>
            </w:r>
          </w:p>
        </w:tc>
        <w:tc>
          <w:tcPr>
            <w:tcW w:w="1094" w:type="dxa"/>
            <w:shd w:val="solid" w:color="FFFFFF" w:fill="auto"/>
          </w:tcPr>
          <w:p w14:paraId="54249E04" w14:textId="77777777" w:rsidR="007C1756" w:rsidRPr="00CD3543" w:rsidRDefault="007C1756" w:rsidP="00CD3543">
            <w:pPr>
              <w:pStyle w:val="TAC"/>
              <w:rPr>
                <w:sz w:val="16"/>
                <w:szCs w:val="16"/>
                <w:lang w:eastAsia="zh-CN"/>
              </w:rPr>
            </w:pPr>
            <w:r w:rsidRPr="007C1756">
              <w:rPr>
                <w:sz w:val="16"/>
                <w:szCs w:val="16"/>
                <w:lang w:eastAsia="zh-CN"/>
              </w:rPr>
              <w:t>CP-190090</w:t>
            </w:r>
          </w:p>
        </w:tc>
        <w:tc>
          <w:tcPr>
            <w:tcW w:w="708" w:type="dxa"/>
            <w:shd w:val="solid" w:color="FFFFFF" w:fill="auto"/>
          </w:tcPr>
          <w:p w14:paraId="1BCED121" w14:textId="77777777" w:rsidR="007C1756" w:rsidRDefault="007C1756" w:rsidP="00CD3543">
            <w:pPr>
              <w:pStyle w:val="TAL"/>
              <w:rPr>
                <w:sz w:val="16"/>
                <w:szCs w:val="16"/>
              </w:rPr>
            </w:pPr>
            <w:r>
              <w:rPr>
                <w:sz w:val="16"/>
                <w:szCs w:val="16"/>
              </w:rPr>
              <w:t>0012</w:t>
            </w:r>
          </w:p>
        </w:tc>
        <w:tc>
          <w:tcPr>
            <w:tcW w:w="425" w:type="dxa"/>
            <w:shd w:val="solid" w:color="FFFFFF" w:fill="auto"/>
          </w:tcPr>
          <w:p w14:paraId="68399203" w14:textId="77777777" w:rsidR="007C1756" w:rsidRDefault="007C1756" w:rsidP="00CD3543">
            <w:pPr>
              <w:pStyle w:val="TAR"/>
              <w:rPr>
                <w:sz w:val="16"/>
                <w:szCs w:val="16"/>
              </w:rPr>
            </w:pPr>
            <w:r>
              <w:rPr>
                <w:sz w:val="16"/>
                <w:szCs w:val="16"/>
              </w:rPr>
              <w:t>7</w:t>
            </w:r>
          </w:p>
        </w:tc>
        <w:tc>
          <w:tcPr>
            <w:tcW w:w="425" w:type="dxa"/>
            <w:shd w:val="solid" w:color="FFFFFF" w:fill="auto"/>
          </w:tcPr>
          <w:p w14:paraId="03A371AF" w14:textId="77777777" w:rsidR="007C1756" w:rsidRDefault="007C1756" w:rsidP="00CD3543">
            <w:pPr>
              <w:pStyle w:val="TAC"/>
              <w:rPr>
                <w:sz w:val="16"/>
                <w:szCs w:val="16"/>
              </w:rPr>
            </w:pPr>
            <w:r>
              <w:rPr>
                <w:sz w:val="16"/>
                <w:szCs w:val="16"/>
              </w:rPr>
              <w:t>F</w:t>
            </w:r>
          </w:p>
        </w:tc>
        <w:tc>
          <w:tcPr>
            <w:tcW w:w="4962" w:type="dxa"/>
            <w:shd w:val="solid" w:color="FFFFFF" w:fill="auto"/>
          </w:tcPr>
          <w:p w14:paraId="304CEBF7" w14:textId="77777777" w:rsidR="007C1756" w:rsidRPr="00CD3543" w:rsidRDefault="007C1756" w:rsidP="00CD3543">
            <w:pPr>
              <w:pStyle w:val="TAL"/>
              <w:rPr>
                <w:rFonts w:cs="Arial"/>
                <w:snapToGrid w:val="0"/>
                <w:sz w:val="16"/>
                <w:szCs w:val="16"/>
              </w:rPr>
            </w:pPr>
            <w:r w:rsidRPr="007C1756">
              <w:rPr>
                <w:rFonts w:cs="Arial"/>
                <w:snapToGrid w:val="0"/>
                <w:sz w:val="16"/>
                <w:szCs w:val="16"/>
              </w:rPr>
              <w:t>Clarification on UE local configuration and URSP preference</w:t>
            </w:r>
          </w:p>
        </w:tc>
        <w:tc>
          <w:tcPr>
            <w:tcW w:w="708" w:type="dxa"/>
            <w:shd w:val="solid" w:color="FFFFFF" w:fill="auto"/>
          </w:tcPr>
          <w:p w14:paraId="12052EB6" w14:textId="77777777" w:rsidR="007C1756" w:rsidRPr="00466887" w:rsidRDefault="007C1756" w:rsidP="00CD3543">
            <w:pPr>
              <w:pStyle w:val="TAC"/>
              <w:rPr>
                <w:sz w:val="16"/>
                <w:szCs w:val="16"/>
                <w:lang w:eastAsia="zh-CN"/>
              </w:rPr>
            </w:pPr>
            <w:r>
              <w:rPr>
                <w:sz w:val="16"/>
                <w:szCs w:val="16"/>
                <w:lang w:eastAsia="zh-CN"/>
              </w:rPr>
              <w:t>15.2.0</w:t>
            </w:r>
          </w:p>
        </w:tc>
      </w:tr>
      <w:tr w:rsidR="00D02CA4" w:rsidRPr="0014384C" w14:paraId="39DC6695" w14:textId="77777777" w:rsidTr="001478B8">
        <w:tblPrEx>
          <w:tblCellMar>
            <w:top w:w="0" w:type="dxa"/>
            <w:bottom w:w="0" w:type="dxa"/>
          </w:tblCellMar>
        </w:tblPrEx>
        <w:tc>
          <w:tcPr>
            <w:tcW w:w="800" w:type="dxa"/>
            <w:shd w:val="solid" w:color="FFFFFF" w:fill="auto"/>
          </w:tcPr>
          <w:p w14:paraId="33B45FBC"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29C984F1"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2FDDCA1" w14:textId="77777777" w:rsidR="00D02CA4" w:rsidRPr="00CD3543" w:rsidRDefault="00D02CA4" w:rsidP="00D02CA4">
            <w:pPr>
              <w:pStyle w:val="TAC"/>
              <w:rPr>
                <w:sz w:val="16"/>
                <w:szCs w:val="16"/>
                <w:lang w:eastAsia="zh-CN"/>
              </w:rPr>
            </w:pPr>
            <w:r>
              <w:rPr>
                <w:sz w:val="16"/>
                <w:szCs w:val="16"/>
                <w:lang w:eastAsia="zh-CN"/>
              </w:rPr>
              <w:t>CP-190210</w:t>
            </w:r>
          </w:p>
        </w:tc>
        <w:tc>
          <w:tcPr>
            <w:tcW w:w="708" w:type="dxa"/>
            <w:shd w:val="solid" w:color="FFFFFF" w:fill="auto"/>
          </w:tcPr>
          <w:p w14:paraId="5005E67A" w14:textId="77777777" w:rsidR="00D02CA4" w:rsidRDefault="00D02CA4" w:rsidP="00D02CA4">
            <w:pPr>
              <w:pStyle w:val="TAL"/>
              <w:rPr>
                <w:sz w:val="16"/>
                <w:szCs w:val="16"/>
              </w:rPr>
            </w:pPr>
            <w:r>
              <w:rPr>
                <w:sz w:val="16"/>
                <w:szCs w:val="16"/>
              </w:rPr>
              <w:t>0016</w:t>
            </w:r>
          </w:p>
        </w:tc>
        <w:tc>
          <w:tcPr>
            <w:tcW w:w="425" w:type="dxa"/>
            <w:shd w:val="solid" w:color="FFFFFF" w:fill="auto"/>
          </w:tcPr>
          <w:p w14:paraId="0D67B5EF" w14:textId="77777777" w:rsidR="00D02CA4" w:rsidRDefault="00D02CA4" w:rsidP="00D02CA4">
            <w:pPr>
              <w:pStyle w:val="TAR"/>
              <w:rPr>
                <w:sz w:val="16"/>
                <w:szCs w:val="16"/>
              </w:rPr>
            </w:pPr>
            <w:r>
              <w:rPr>
                <w:sz w:val="16"/>
                <w:szCs w:val="16"/>
              </w:rPr>
              <w:t>6</w:t>
            </w:r>
          </w:p>
        </w:tc>
        <w:tc>
          <w:tcPr>
            <w:tcW w:w="425" w:type="dxa"/>
            <w:shd w:val="solid" w:color="FFFFFF" w:fill="auto"/>
          </w:tcPr>
          <w:p w14:paraId="5EBB3C9B" w14:textId="77777777" w:rsidR="00D02CA4" w:rsidRDefault="00D02CA4" w:rsidP="00D02CA4">
            <w:pPr>
              <w:pStyle w:val="TAC"/>
              <w:rPr>
                <w:sz w:val="16"/>
                <w:szCs w:val="16"/>
              </w:rPr>
            </w:pPr>
            <w:r>
              <w:rPr>
                <w:sz w:val="16"/>
                <w:szCs w:val="16"/>
              </w:rPr>
              <w:t>F</w:t>
            </w:r>
          </w:p>
        </w:tc>
        <w:tc>
          <w:tcPr>
            <w:tcW w:w="4962" w:type="dxa"/>
            <w:shd w:val="solid" w:color="FFFFFF" w:fill="auto"/>
          </w:tcPr>
          <w:p w14:paraId="5010FBA5" w14:textId="77777777" w:rsidR="00D02CA4" w:rsidRPr="00CD3543" w:rsidRDefault="00D02CA4" w:rsidP="00D02CA4">
            <w:pPr>
              <w:pStyle w:val="TAL"/>
              <w:rPr>
                <w:rFonts w:cs="Arial"/>
                <w:snapToGrid w:val="0"/>
                <w:sz w:val="16"/>
                <w:szCs w:val="16"/>
              </w:rPr>
            </w:pPr>
            <w:r w:rsidRPr="00D02CA4">
              <w:rPr>
                <w:rFonts w:cs="Arial"/>
                <w:snapToGrid w:val="0"/>
                <w:sz w:val="16"/>
                <w:szCs w:val="16"/>
              </w:rPr>
              <w:t>PCF does not send OS Id to UE</w:t>
            </w:r>
          </w:p>
        </w:tc>
        <w:tc>
          <w:tcPr>
            <w:tcW w:w="708" w:type="dxa"/>
            <w:shd w:val="solid" w:color="FFFFFF" w:fill="auto"/>
          </w:tcPr>
          <w:p w14:paraId="3692D404"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2D014143" w14:textId="77777777" w:rsidTr="001478B8">
        <w:tblPrEx>
          <w:tblCellMar>
            <w:top w:w="0" w:type="dxa"/>
            <w:bottom w:w="0" w:type="dxa"/>
          </w:tblCellMar>
        </w:tblPrEx>
        <w:tc>
          <w:tcPr>
            <w:tcW w:w="800" w:type="dxa"/>
            <w:shd w:val="solid" w:color="FFFFFF" w:fill="auto"/>
          </w:tcPr>
          <w:p w14:paraId="575846C2"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709F5824"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C054ADA" w14:textId="77777777" w:rsidR="00D02CA4" w:rsidRPr="00CD3543"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621544B7" w14:textId="77777777" w:rsidR="00D02CA4" w:rsidRDefault="00D02CA4" w:rsidP="00D02CA4">
            <w:pPr>
              <w:pStyle w:val="TAL"/>
              <w:rPr>
                <w:sz w:val="16"/>
                <w:szCs w:val="16"/>
              </w:rPr>
            </w:pPr>
            <w:r>
              <w:rPr>
                <w:sz w:val="16"/>
                <w:szCs w:val="16"/>
              </w:rPr>
              <w:t>0017</w:t>
            </w:r>
          </w:p>
        </w:tc>
        <w:tc>
          <w:tcPr>
            <w:tcW w:w="425" w:type="dxa"/>
            <w:shd w:val="solid" w:color="FFFFFF" w:fill="auto"/>
          </w:tcPr>
          <w:p w14:paraId="64FA112C" w14:textId="77777777" w:rsidR="00D02CA4" w:rsidRDefault="00D02CA4" w:rsidP="00D02CA4">
            <w:pPr>
              <w:pStyle w:val="TAR"/>
              <w:rPr>
                <w:sz w:val="16"/>
                <w:szCs w:val="16"/>
              </w:rPr>
            </w:pPr>
            <w:r>
              <w:rPr>
                <w:sz w:val="16"/>
                <w:szCs w:val="16"/>
              </w:rPr>
              <w:t>1</w:t>
            </w:r>
          </w:p>
        </w:tc>
        <w:tc>
          <w:tcPr>
            <w:tcW w:w="425" w:type="dxa"/>
            <w:shd w:val="solid" w:color="FFFFFF" w:fill="auto"/>
          </w:tcPr>
          <w:p w14:paraId="6871A604" w14:textId="77777777" w:rsidR="00D02CA4" w:rsidRDefault="00D02CA4" w:rsidP="00D02CA4">
            <w:pPr>
              <w:pStyle w:val="TAC"/>
              <w:rPr>
                <w:sz w:val="16"/>
                <w:szCs w:val="16"/>
              </w:rPr>
            </w:pPr>
            <w:r>
              <w:rPr>
                <w:sz w:val="16"/>
                <w:szCs w:val="16"/>
              </w:rPr>
              <w:t>F</w:t>
            </w:r>
          </w:p>
        </w:tc>
        <w:tc>
          <w:tcPr>
            <w:tcW w:w="4962" w:type="dxa"/>
            <w:shd w:val="solid" w:color="FFFFFF" w:fill="auto"/>
          </w:tcPr>
          <w:p w14:paraId="6AFAC9E8" w14:textId="77777777" w:rsidR="00D02CA4" w:rsidRPr="00CD3543" w:rsidRDefault="00D02CA4" w:rsidP="00D02CA4">
            <w:pPr>
              <w:pStyle w:val="TAL"/>
              <w:rPr>
                <w:rFonts w:cs="Arial"/>
                <w:snapToGrid w:val="0"/>
                <w:sz w:val="16"/>
                <w:szCs w:val="16"/>
              </w:rPr>
            </w:pPr>
            <w:r w:rsidRPr="00DC08CF">
              <w:rPr>
                <w:rFonts w:cs="Arial"/>
                <w:snapToGrid w:val="0"/>
                <w:sz w:val="16"/>
                <w:szCs w:val="16"/>
              </w:rPr>
              <w:t>The formats of OS Id</w:t>
            </w:r>
          </w:p>
        </w:tc>
        <w:tc>
          <w:tcPr>
            <w:tcW w:w="708" w:type="dxa"/>
            <w:shd w:val="solid" w:color="FFFFFF" w:fill="auto"/>
          </w:tcPr>
          <w:p w14:paraId="3220BD0C"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7E0DC645" w14:textId="77777777" w:rsidTr="001478B8">
        <w:tblPrEx>
          <w:tblCellMar>
            <w:top w:w="0" w:type="dxa"/>
            <w:bottom w:w="0" w:type="dxa"/>
          </w:tblCellMar>
        </w:tblPrEx>
        <w:tc>
          <w:tcPr>
            <w:tcW w:w="800" w:type="dxa"/>
            <w:shd w:val="solid" w:color="FFFFFF" w:fill="auto"/>
          </w:tcPr>
          <w:p w14:paraId="24318141"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1A387342"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02AA59E3" w14:textId="77777777" w:rsidR="00D02CA4" w:rsidRPr="00DC08CF"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5C4701B3" w14:textId="77777777" w:rsidR="00D02CA4" w:rsidRDefault="00D02CA4" w:rsidP="00D02CA4">
            <w:pPr>
              <w:pStyle w:val="TAL"/>
              <w:rPr>
                <w:sz w:val="16"/>
                <w:szCs w:val="16"/>
              </w:rPr>
            </w:pPr>
            <w:r>
              <w:rPr>
                <w:sz w:val="16"/>
                <w:szCs w:val="16"/>
              </w:rPr>
              <w:t>0018</w:t>
            </w:r>
          </w:p>
        </w:tc>
        <w:tc>
          <w:tcPr>
            <w:tcW w:w="425" w:type="dxa"/>
            <w:shd w:val="solid" w:color="FFFFFF" w:fill="auto"/>
          </w:tcPr>
          <w:p w14:paraId="2B191EA0" w14:textId="77777777" w:rsidR="00D02CA4" w:rsidRDefault="00D02CA4" w:rsidP="00D02CA4">
            <w:pPr>
              <w:pStyle w:val="TAR"/>
              <w:rPr>
                <w:sz w:val="16"/>
                <w:szCs w:val="16"/>
              </w:rPr>
            </w:pPr>
            <w:r>
              <w:rPr>
                <w:sz w:val="16"/>
                <w:szCs w:val="16"/>
              </w:rPr>
              <w:t>2</w:t>
            </w:r>
          </w:p>
        </w:tc>
        <w:tc>
          <w:tcPr>
            <w:tcW w:w="425" w:type="dxa"/>
            <w:shd w:val="solid" w:color="FFFFFF" w:fill="auto"/>
          </w:tcPr>
          <w:p w14:paraId="7DB8AE7F" w14:textId="77777777" w:rsidR="00D02CA4" w:rsidRDefault="00D02CA4" w:rsidP="00D02CA4">
            <w:pPr>
              <w:pStyle w:val="TAC"/>
              <w:rPr>
                <w:sz w:val="16"/>
                <w:szCs w:val="16"/>
              </w:rPr>
            </w:pPr>
            <w:r>
              <w:rPr>
                <w:sz w:val="16"/>
                <w:szCs w:val="16"/>
              </w:rPr>
              <w:t>F</w:t>
            </w:r>
          </w:p>
        </w:tc>
        <w:tc>
          <w:tcPr>
            <w:tcW w:w="4962" w:type="dxa"/>
            <w:shd w:val="solid" w:color="FFFFFF" w:fill="auto"/>
          </w:tcPr>
          <w:p w14:paraId="310B3E31" w14:textId="77777777" w:rsidR="00D02CA4" w:rsidRPr="00DC08CF" w:rsidRDefault="00D02CA4" w:rsidP="00D02CA4">
            <w:pPr>
              <w:pStyle w:val="TAL"/>
              <w:rPr>
                <w:rFonts w:cs="Arial"/>
                <w:snapToGrid w:val="0"/>
                <w:sz w:val="16"/>
                <w:szCs w:val="16"/>
              </w:rPr>
            </w:pPr>
            <w:r w:rsidRPr="00DC08CF">
              <w:rPr>
                <w:rFonts w:cs="Arial"/>
                <w:snapToGrid w:val="0"/>
                <w:sz w:val="16"/>
                <w:szCs w:val="16"/>
              </w:rPr>
              <w:t>Add destination FQDN as additional traffic descriptor</w:t>
            </w:r>
          </w:p>
        </w:tc>
        <w:tc>
          <w:tcPr>
            <w:tcW w:w="708" w:type="dxa"/>
            <w:shd w:val="solid" w:color="FFFFFF" w:fill="auto"/>
          </w:tcPr>
          <w:p w14:paraId="175DA19D"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7B322D1C" w14:textId="77777777" w:rsidTr="001478B8">
        <w:tblPrEx>
          <w:tblCellMar>
            <w:top w:w="0" w:type="dxa"/>
            <w:bottom w:w="0" w:type="dxa"/>
          </w:tblCellMar>
        </w:tblPrEx>
        <w:tc>
          <w:tcPr>
            <w:tcW w:w="800" w:type="dxa"/>
            <w:shd w:val="solid" w:color="FFFFFF" w:fill="auto"/>
          </w:tcPr>
          <w:p w14:paraId="717C34C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501D644"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7285C10C" w14:textId="77777777" w:rsidR="00D02CA4" w:rsidRPr="00DC08CF"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104BDB1B" w14:textId="77777777" w:rsidR="00D02CA4" w:rsidRDefault="00D02CA4" w:rsidP="00D02CA4">
            <w:pPr>
              <w:pStyle w:val="TAL"/>
              <w:rPr>
                <w:sz w:val="16"/>
                <w:szCs w:val="16"/>
              </w:rPr>
            </w:pPr>
            <w:r>
              <w:rPr>
                <w:sz w:val="16"/>
                <w:szCs w:val="16"/>
              </w:rPr>
              <w:t>0019</w:t>
            </w:r>
          </w:p>
        </w:tc>
        <w:tc>
          <w:tcPr>
            <w:tcW w:w="425" w:type="dxa"/>
            <w:shd w:val="solid" w:color="FFFFFF" w:fill="auto"/>
          </w:tcPr>
          <w:p w14:paraId="49214418" w14:textId="77777777" w:rsidR="00D02CA4" w:rsidRDefault="00D02CA4" w:rsidP="00D02CA4">
            <w:pPr>
              <w:pStyle w:val="TAR"/>
              <w:rPr>
                <w:sz w:val="16"/>
                <w:szCs w:val="16"/>
              </w:rPr>
            </w:pPr>
            <w:r>
              <w:rPr>
                <w:sz w:val="16"/>
                <w:szCs w:val="16"/>
              </w:rPr>
              <w:t>1</w:t>
            </w:r>
          </w:p>
        </w:tc>
        <w:tc>
          <w:tcPr>
            <w:tcW w:w="425" w:type="dxa"/>
            <w:shd w:val="solid" w:color="FFFFFF" w:fill="auto"/>
          </w:tcPr>
          <w:p w14:paraId="1C3E29C8" w14:textId="77777777" w:rsidR="00D02CA4" w:rsidRDefault="00D02CA4" w:rsidP="00D02CA4">
            <w:pPr>
              <w:pStyle w:val="TAC"/>
              <w:rPr>
                <w:sz w:val="16"/>
                <w:szCs w:val="16"/>
              </w:rPr>
            </w:pPr>
            <w:r>
              <w:rPr>
                <w:sz w:val="16"/>
                <w:szCs w:val="16"/>
              </w:rPr>
              <w:t>D</w:t>
            </w:r>
          </w:p>
        </w:tc>
        <w:tc>
          <w:tcPr>
            <w:tcW w:w="4962" w:type="dxa"/>
            <w:shd w:val="solid" w:color="FFFFFF" w:fill="auto"/>
          </w:tcPr>
          <w:p w14:paraId="17D5A810" w14:textId="77777777" w:rsidR="00D02CA4" w:rsidRPr="00DC08CF" w:rsidRDefault="00D02CA4" w:rsidP="00D02CA4">
            <w:pPr>
              <w:pStyle w:val="TAL"/>
              <w:rPr>
                <w:rFonts w:cs="Arial"/>
                <w:snapToGrid w:val="0"/>
                <w:sz w:val="16"/>
                <w:szCs w:val="16"/>
              </w:rPr>
            </w:pPr>
            <w:r w:rsidRPr="00DC08CF">
              <w:rPr>
                <w:rFonts w:cs="Arial"/>
                <w:snapToGrid w:val="0"/>
                <w:sz w:val="16"/>
                <w:szCs w:val="16"/>
              </w:rPr>
              <w:t>Update abbreviations</w:t>
            </w:r>
          </w:p>
        </w:tc>
        <w:tc>
          <w:tcPr>
            <w:tcW w:w="708" w:type="dxa"/>
            <w:shd w:val="solid" w:color="FFFFFF" w:fill="auto"/>
          </w:tcPr>
          <w:p w14:paraId="7A9D2F72"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A3AE2F6" w14:textId="77777777" w:rsidTr="001478B8">
        <w:tblPrEx>
          <w:tblCellMar>
            <w:top w:w="0" w:type="dxa"/>
            <w:bottom w:w="0" w:type="dxa"/>
          </w:tblCellMar>
        </w:tblPrEx>
        <w:tc>
          <w:tcPr>
            <w:tcW w:w="800" w:type="dxa"/>
            <w:shd w:val="solid" w:color="FFFFFF" w:fill="auto"/>
          </w:tcPr>
          <w:p w14:paraId="4EF97F63"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5498C850"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04498C9E" w14:textId="77777777" w:rsidR="00D02CA4" w:rsidRPr="00DC08CF" w:rsidRDefault="00D02CA4" w:rsidP="00D02CA4">
            <w:pPr>
              <w:pStyle w:val="TAC"/>
              <w:rPr>
                <w:sz w:val="16"/>
                <w:szCs w:val="16"/>
                <w:lang w:eastAsia="zh-CN"/>
              </w:rPr>
            </w:pPr>
            <w:r w:rsidRPr="00483BF9">
              <w:rPr>
                <w:sz w:val="16"/>
                <w:szCs w:val="16"/>
                <w:lang w:eastAsia="zh-CN"/>
              </w:rPr>
              <w:t>CP-190090</w:t>
            </w:r>
          </w:p>
        </w:tc>
        <w:tc>
          <w:tcPr>
            <w:tcW w:w="708" w:type="dxa"/>
            <w:shd w:val="solid" w:color="FFFFFF" w:fill="auto"/>
          </w:tcPr>
          <w:p w14:paraId="14A43DED" w14:textId="77777777" w:rsidR="00D02CA4" w:rsidRDefault="00D02CA4" w:rsidP="00D02CA4">
            <w:pPr>
              <w:pStyle w:val="TAL"/>
              <w:rPr>
                <w:sz w:val="16"/>
                <w:szCs w:val="16"/>
              </w:rPr>
            </w:pPr>
            <w:r>
              <w:rPr>
                <w:sz w:val="16"/>
                <w:szCs w:val="16"/>
              </w:rPr>
              <w:t>0020</w:t>
            </w:r>
          </w:p>
        </w:tc>
        <w:tc>
          <w:tcPr>
            <w:tcW w:w="425" w:type="dxa"/>
            <w:shd w:val="solid" w:color="FFFFFF" w:fill="auto"/>
          </w:tcPr>
          <w:p w14:paraId="7BE86D3C" w14:textId="77777777" w:rsidR="00D02CA4" w:rsidRDefault="00D02CA4" w:rsidP="00D02CA4">
            <w:pPr>
              <w:pStyle w:val="TAR"/>
              <w:rPr>
                <w:sz w:val="16"/>
                <w:szCs w:val="16"/>
              </w:rPr>
            </w:pPr>
            <w:r>
              <w:rPr>
                <w:sz w:val="16"/>
                <w:szCs w:val="16"/>
              </w:rPr>
              <w:t>3</w:t>
            </w:r>
          </w:p>
        </w:tc>
        <w:tc>
          <w:tcPr>
            <w:tcW w:w="425" w:type="dxa"/>
            <w:shd w:val="solid" w:color="FFFFFF" w:fill="auto"/>
          </w:tcPr>
          <w:p w14:paraId="1EB38338" w14:textId="77777777" w:rsidR="00D02CA4" w:rsidRDefault="00D02CA4" w:rsidP="00D02CA4">
            <w:pPr>
              <w:pStyle w:val="TAC"/>
              <w:rPr>
                <w:sz w:val="16"/>
                <w:szCs w:val="16"/>
              </w:rPr>
            </w:pPr>
            <w:r>
              <w:rPr>
                <w:sz w:val="16"/>
                <w:szCs w:val="16"/>
              </w:rPr>
              <w:t>F</w:t>
            </w:r>
          </w:p>
        </w:tc>
        <w:tc>
          <w:tcPr>
            <w:tcW w:w="4962" w:type="dxa"/>
            <w:shd w:val="solid" w:color="FFFFFF" w:fill="auto"/>
          </w:tcPr>
          <w:p w14:paraId="67BDCEE3" w14:textId="77777777" w:rsidR="00D02CA4" w:rsidRPr="00DC08CF" w:rsidRDefault="00D02CA4" w:rsidP="00D02CA4">
            <w:pPr>
              <w:pStyle w:val="TAL"/>
              <w:rPr>
                <w:rFonts w:cs="Arial"/>
                <w:snapToGrid w:val="0"/>
                <w:sz w:val="16"/>
                <w:szCs w:val="16"/>
              </w:rPr>
            </w:pPr>
            <w:r w:rsidRPr="00483BF9">
              <w:rPr>
                <w:rFonts w:cs="Arial"/>
                <w:snapToGrid w:val="0"/>
                <w:sz w:val="16"/>
                <w:szCs w:val="16"/>
              </w:rPr>
              <w:t>Correcting the name of ITU-T Recommendation E.212</w:t>
            </w:r>
          </w:p>
        </w:tc>
        <w:tc>
          <w:tcPr>
            <w:tcW w:w="708" w:type="dxa"/>
            <w:shd w:val="solid" w:color="FFFFFF" w:fill="auto"/>
          </w:tcPr>
          <w:p w14:paraId="77B6C89B"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18739555" w14:textId="77777777" w:rsidTr="001478B8">
        <w:tblPrEx>
          <w:tblCellMar>
            <w:top w:w="0" w:type="dxa"/>
            <w:bottom w:w="0" w:type="dxa"/>
          </w:tblCellMar>
        </w:tblPrEx>
        <w:tc>
          <w:tcPr>
            <w:tcW w:w="800" w:type="dxa"/>
            <w:shd w:val="solid" w:color="FFFFFF" w:fill="auto"/>
          </w:tcPr>
          <w:p w14:paraId="0021CC91"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2BB177F2"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52534B44" w14:textId="77777777" w:rsidR="00D02CA4" w:rsidRPr="00483BF9" w:rsidRDefault="00D02CA4" w:rsidP="00D02CA4">
            <w:pPr>
              <w:pStyle w:val="TAC"/>
              <w:rPr>
                <w:sz w:val="16"/>
                <w:szCs w:val="16"/>
                <w:lang w:eastAsia="zh-CN"/>
              </w:rPr>
            </w:pPr>
            <w:r w:rsidRPr="00483BF9">
              <w:rPr>
                <w:sz w:val="16"/>
                <w:szCs w:val="16"/>
                <w:lang w:eastAsia="zh-CN"/>
              </w:rPr>
              <w:t>CP-190090</w:t>
            </w:r>
          </w:p>
        </w:tc>
        <w:tc>
          <w:tcPr>
            <w:tcW w:w="708" w:type="dxa"/>
            <w:shd w:val="solid" w:color="FFFFFF" w:fill="auto"/>
          </w:tcPr>
          <w:p w14:paraId="607B5B73" w14:textId="77777777" w:rsidR="00D02CA4" w:rsidRDefault="00D02CA4" w:rsidP="00D02CA4">
            <w:pPr>
              <w:pStyle w:val="TAL"/>
              <w:rPr>
                <w:sz w:val="16"/>
                <w:szCs w:val="16"/>
              </w:rPr>
            </w:pPr>
            <w:r>
              <w:rPr>
                <w:sz w:val="16"/>
                <w:szCs w:val="16"/>
              </w:rPr>
              <w:t>0021</w:t>
            </w:r>
          </w:p>
        </w:tc>
        <w:tc>
          <w:tcPr>
            <w:tcW w:w="425" w:type="dxa"/>
            <w:shd w:val="solid" w:color="FFFFFF" w:fill="auto"/>
          </w:tcPr>
          <w:p w14:paraId="77702C42" w14:textId="77777777" w:rsidR="00D02CA4" w:rsidRDefault="00D02CA4" w:rsidP="00D02CA4">
            <w:pPr>
              <w:pStyle w:val="TAR"/>
              <w:rPr>
                <w:sz w:val="16"/>
                <w:szCs w:val="16"/>
              </w:rPr>
            </w:pPr>
            <w:r>
              <w:rPr>
                <w:sz w:val="16"/>
                <w:szCs w:val="16"/>
              </w:rPr>
              <w:t>2</w:t>
            </w:r>
          </w:p>
        </w:tc>
        <w:tc>
          <w:tcPr>
            <w:tcW w:w="425" w:type="dxa"/>
            <w:shd w:val="solid" w:color="FFFFFF" w:fill="auto"/>
          </w:tcPr>
          <w:p w14:paraId="255EC5E2" w14:textId="77777777" w:rsidR="00D02CA4" w:rsidRDefault="00D02CA4" w:rsidP="00D02CA4">
            <w:pPr>
              <w:pStyle w:val="TAC"/>
              <w:rPr>
                <w:sz w:val="16"/>
                <w:szCs w:val="16"/>
              </w:rPr>
            </w:pPr>
            <w:r>
              <w:rPr>
                <w:sz w:val="16"/>
                <w:szCs w:val="16"/>
              </w:rPr>
              <w:t>F</w:t>
            </w:r>
          </w:p>
        </w:tc>
        <w:tc>
          <w:tcPr>
            <w:tcW w:w="4962" w:type="dxa"/>
            <w:shd w:val="solid" w:color="FFFFFF" w:fill="auto"/>
          </w:tcPr>
          <w:p w14:paraId="3FDA23C7" w14:textId="77777777" w:rsidR="00D02CA4" w:rsidRPr="00483BF9" w:rsidRDefault="00D02CA4" w:rsidP="00D02CA4">
            <w:pPr>
              <w:pStyle w:val="TAL"/>
              <w:rPr>
                <w:rFonts w:cs="Arial"/>
                <w:snapToGrid w:val="0"/>
                <w:sz w:val="16"/>
                <w:szCs w:val="16"/>
              </w:rPr>
            </w:pPr>
            <w:r w:rsidRPr="00483BF9">
              <w:rPr>
                <w:rFonts w:cs="Arial"/>
                <w:snapToGrid w:val="0"/>
                <w:sz w:val="16"/>
                <w:szCs w:val="16"/>
              </w:rPr>
              <w:t>Correction on WLANSP rules description</w:t>
            </w:r>
          </w:p>
        </w:tc>
        <w:tc>
          <w:tcPr>
            <w:tcW w:w="708" w:type="dxa"/>
            <w:shd w:val="solid" w:color="FFFFFF" w:fill="auto"/>
          </w:tcPr>
          <w:p w14:paraId="2E9B575F"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29F729A2" w14:textId="77777777" w:rsidTr="001478B8">
        <w:tblPrEx>
          <w:tblCellMar>
            <w:top w:w="0" w:type="dxa"/>
            <w:bottom w:w="0" w:type="dxa"/>
          </w:tblCellMar>
        </w:tblPrEx>
        <w:tc>
          <w:tcPr>
            <w:tcW w:w="800" w:type="dxa"/>
            <w:shd w:val="solid" w:color="FFFFFF" w:fill="auto"/>
          </w:tcPr>
          <w:p w14:paraId="25348BBD"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BE18B6D"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46AED686" w14:textId="77777777" w:rsidR="00D02CA4" w:rsidRPr="00483BF9" w:rsidRDefault="00D02CA4" w:rsidP="00D02CA4">
            <w:pPr>
              <w:pStyle w:val="TAC"/>
              <w:rPr>
                <w:sz w:val="16"/>
                <w:szCs w:val="16"/>
                <w:lang w:eastAsia="zh-CN"/>
              </w:rPr>
            </w:pPr>
            <w:r w:rsidRPr="00B35D4C">
              <w:rPr>
                <w:sz w:val="16"/>
                <w:szCs w:val="16"/>
                <w:lang w:eastAsia="zh-CN"/>
              </w:rPr>
              <w:t>CP-190090</w:t>
            </w:r>
          </w:p>
        </w:tc>
        <w:tc>
          <w:tcPr>
            <w:tcW w:w="708" w:type="dxa"/>
            <w:shd w:val="solid" w:color="FFFFFF" w:fill="auto"/>
          </w:tcPr>
          <w:p w14:paraId="3C68AB52" w14:textId="77777777" w:rsidR="00D02CA4" w:rsidRDefault="00D02CA4" w:rsidP="00D02CA4">
            <w:pPr>
              <w:pStyle w:val="TAL"/>
              <w:rPr>
                <w:sz w:val="16"/>
                <w:szCs w:val="16"/>
              </w:rPr>
            </w:pPr>
            <w:r>
              <w:rPr>
                <w:sz w:val="16"/>
                <w:szCs w:val="16"/>
              </w:rPr>
              <w:t>0022</w:t>
            </w:r>
          </w:p>
        </w:tc>
        <w:tc>
          <w:tcPr>
            <w:tcW w:w="425" w:type="dxa"/>
            <w:shd w:val="solid" w:color="FFFFFF" w:fill="auto"/>
          </w:tcPr>
          <w:p w14:paraId="16813E0F" w14:textId="77777777" w:rsidR="00D02CA4" w:rsidRDefault="00D02CA4" w:rsidP="00D02CA4">
            <w:pPr>
              <w:pStyle w:val="TAR"/>
              <w:rPr>
                <w:sz w:val="16"/>
                <w:szCs w:val="16"/>
              </w:rPr>
            </w:pPr>
            <w:r>
              <w:rPr>
                <w:sz w:val="16"/>
                <w:szCs w:val="16"/>
              </w:rPr>
              <w:t>2</w:t>
            </w:r>
          </w:p>
        </w:tc>
        <w:tc>
          <w:tcPr>
            <w:tcW w:w="425" w:type="dxa"/>
            <w:shd w:val="solid" w:color="FFFFFF" w:fill="auto"/>
          </w:tcPr>
          <w:p w14:paraId="7736940C" w14:textId="77777777" w:rsidR="00D02CA4" w:rsidRDefault="00D02CA4" w:rsidP="00D02CA4">
            <w:pPr>
              <w:pStyle w:val="TAC"/>
              <w:rPr>
                <w:sz w:val="16"/>
                <w:szCs w:val="16"/>
              </w:rPr>
            </w:pPr>
            <w:r>
              <w:rPr>
                <w:sz w:val="16"/>
                <w:szCs w:val="16"/>
              </w:rPr>
              <w:t>F</w:t>
            </w:r>
          </w:p>
        </w:tc>
        <w:tc>
          <w:tcPr>
            <w:tcW w:w="4962" w:type="dxa"/>
            <w:shd w:val="solid" w:color="FFFFFF" w:fill="auto"/>
          </w:tcPr>
          <w:p w14:paraId="03DA7EF5" w14:textId="77777777" w:rsidR="00D02CA4" w:rsidRPr="00483BF9" w:rsidRDefault="00D02CA4" w:rsidP="00D02CA4">
            <w:pPr>
              <w:pStyle w:val="TAL"/>
              <w:rPr>
                <w:rFonts w:cs="Arial"/>
                <w:snapToGrid w:val="0"/>
                <w:sz w:val="16"/>
                <w:szCs w:val="16"/>
              </w:rPr>
            </w:pPr>
            <w:r w:rsidRPr="00B35D4C">
              <w:rPr>
                <w:rFonts w:cs="Arial"/>
                <w:snapToGrid w:val="0"/>
                <w:sz w:val="16"/>
                <w:szCs w:val="16"/>
              </w:rPr>
              <w:t>Correction to Length of URSP rule and Length of route selection descriptor</w:t>
            </w:r>
          </w:p>
        </w:tc>
        <w:tc>
          <w:tcPr>
            <w:tcW w:w="708" w:type="dxa"/>
            <w:shd w:val="solid" w:color="FFFFFF" w:fill="auto"/>
          </w:tcPr>
          <w:p w14:paraId="70453460"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B9F111C" w14:textId="77777777" w:rsidTr="001478B8">
        <w:tblPrEx>
          <w:tblCellMar>
            <w:top w:w="0" w:type="dxa"/>
            <w:bottom w:w="0" w:type="dxa"/>
          </w:tblCellMar>
        </w:tblPrEx>
        <w:tc>
          <w:tcPr>
            <w:tcW w:w="800" w:type="dxa"/>
            <w:shd w:val="solid" w:color="FFFFFF" w:fill="auto"/>
          </w:tcPr>
          <w:p w14:paraId="0A04EEEA"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7A4E5049"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96AF316" w14:textId="77777777" w:rsidR="00D02CA4" w:rsidRPr="00B35D4C" w:rsidRDefault="00D02CA4" w:rsidP="00D02CA4">
            <w:pPr>
              <w:pStyle w:val="TAC"/>
              <w:rPr>
                <w:sz w:val="16"/>
                <w:szCs w:val="16"/>
                <w:lang w:eastAsia="zh-CN"/>
              </w:rPr>
            </w:pPr>
            <w:r w:rsidRPr="00B35D4C">
              <w:rPr>
                <w:sz w:val="16"/>
                <w:szCs w:val="16"/>
                <w:lang w:eastAsia="zh-CN"/>
              </w:rPr>
              <w:t>CP-190090</w:t>
            </w:r>
          </w:p>
        </w:tc>
        <w:tc>
          <w:tcPr>
            <w:tcW w:w="708" w:type="dxa"/>
            <w:shd w:val="solid" w:color="FFFFFF" w:fill="auto"/>
          </w:tcPr>
          <w:p w14:paraId="06FC627F" w14:textId="77777777" w:rsidR="00D02CA4" w:rsidRDefault="00D02CA4" w:rsidP="00D02CA4">
            <w:pPr>
              <w:pStyle w:val="TAL"/>
              <w:rPr>
                <w:sz w:val="16"/>
                <w:szCs w:val="16"/>
              </w:rPr>
            </w:pPr>
            <w:r>
              <w:rPr>
                <w:sz w:val="16"/>
                <w:szCs w:val="16"/>
              </w:rPr>
              <w:t>0024</w:t>
            </w:r>
          </w:p>
        </w:tc>
        <w:tc>
          <w:tcPr>
            <w:tcW w:w="425" w:type="dxa"/>
            <w:shd w:val="solid" w:color="FFFFFF" w:fill="auto"/>
          </w:tcPr>
          <w:p w14:paraId="1B5B4AE6" w14:textId="77777777" w:rsidR="00D02CA4" w:rsidRDefault="00D02CA4" w:rsidP="00D02CA4">
            <w:pPr>
              <w:pStyle w:val="TAR"/>
              <w:rPr>
                <w:sz w:val="16"/>
                <w:szCs w:val="16"/>
              </w:rPr>
            </w:pPr>
            <w:r>
              <w:rPr>
                <w:sz w:val="16"/>
                <w:szCs w:val="16"/>
              </w:rPr>
              <w:t>1</w:t>
            </w:r>
          </w:p>
        </w:tc>
        <w:tc>
          <w:tcPr>
            <w:tcW w:w="425" w:type="dxa"/>
            <w:shd w:val="solid" w:color="FFFFFF" w:fill="auto"/>
          </w:tcPr>
          <w:p w14:paraId="18552C34" w14:textId="77777777" w:rsidR="00D02CA4" w:rsidRDefault="00D02CA4" w:rsidP="00D02CA4">
            <w:pPr>
              <w:pStyle w:val="TAC"/>
              <w:rPr>
                <w:sz w:val="16"/>
                <w:szCs w:val="16"/>
              </w:rPr>
            </w:pPr>
            <w:r>
              <w:rPr>
                <w:sz w:val="16"/>
                <w:szCs w:val="16"/>
              </w:rPr>
              <w:t>F</w:t>
            </w:r>
          </w:p>
        </w:tc>
        <w:tc>
          <w:tcPr>
            <w:tcW w:w="4962" w:type="dxa"/>
            <w:shd w:val="solid" w:color="FFFFFF" w:fill="auto"/>
          </w:tcPr>
          <w:p w14:paraId="168D87C8" w14:textId="77777777" w:rsidR="00D02CA4" w:rsidRPr="00B35D4C" w:rsidRDefault="00D02CA4" w:rsidP="00D02CA4">
            <w:pPr>
              <w:pStyle w:val="TAL"/>
              <w:rPr>
                <w:rFonts w:cs="Arial"/>
                <w:snapToGrid w:val="0"/>
                <w:sz w:val="16"/>
                <w:szCs w:val="16"/>
              </w:rPr>
            </w:pPr>
            <w:r w:rsidRPr="00B35D4C">
              <w:rPr>
                <w:rFonts w:cs="Arial"/>
                <w:snapToGrid w:val="0"/>
                <w:sz w:val="16"/>
                <w:szCs w:val="16"/>
              </w:rPr>
              <w:t>Clarification on OS Id + OS App Id field of URSP</w:t>
            </w:r>
          </w:p>
        </w:tc>
        <w:tc>
          <w:tcPr>
            <w:tcW w:w="708" w:type="dxa"/>
            <w:shd w:val="solid" w:color="FFFFFF" w:fill="auto"/>
          </w:tcPr>
          <w:p w14:paraId="4E9EC2AC"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62A81899" w14:textId="77777777" w:rsidTr="001478B8">
        <w:tblPrEx>
          <w:tblCellMar>
            <w:top w:w="0" w:type="dxa"/>
            <w:bottom w:w="0" w:type="dxa"/>
          </w:tblCellMar>
        </w:tblPrEx>
        <w:tc>
          <w:tcPr>
            <w:tcW w:w="800" w:type="dxa"/>
            <w:shd w:val="solid" w:color="FFFFFF" w:fill="auto"/>
          </w:tcPr>
          <w:p w14:paraId="606023BB"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3479E7D"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4D980E48" w14:textId="77777777" w:rsidR="00D02CA4" w:rsidRPr="00B35D4C" w:rsidRDefault="00795FB9" w:rsidP="00D02CA4">
            <w:pPr>
              <w:pStyle w:val="TAC"/>
              <w:rPr>
                <w:sz w:val="16"/>
                <w:szCs w:val="16"/>
                <w:lang w:eastAsia="zh-CN"/>
              </w:rPr>
            </w:pPr>
            <w:r>
              <w:rPr>
                <w:sz w:val="16"/>
                <w:szCs w:val="16"/>
                <w:lang w:eastAsia="zh-CN"/>
              </w:rPr>
              <w:t>CP-190211</w:t>
            </w:r>
          </w:p>
        </w:tc>
        <w:tc>
          <w:tcPr>
            <w:tcW w:w="708" w:type="dxa"/>
            <w:shd w:val="solid" w:color="FFFFFF" w:fill="auto"/>
          </w:tcPr>
          <w:p w14:paraId="5D68B712" w14:textId="77777777" w:rsidR="00D02CA4" w:rsidRDefault="00D02CA4" w:rsidP="00D02CA4">
            <w:pPr>
              <w:pStyle w:val="TAL"/>
              <w:rPr>
                <w:sz w:val="16"/>
                <w:szCs w:val="16"/>
              </w:rPr>
            </w:pPr>
            <w:r>
              <w:rPr>
                <w:sz w:val="16"/>
                <w:szCs w:val="16"/>
              </w:rPr>
              <w:t>0026</w:t>
            </w:r>
          </w:p>
        </w:tc>
        <w:tc>
          <w:tcPr>
            <w:tcW w:w="425" w:type="dxa"/>
            <w:shd w:val="solid" w:color="FFFFFF" w:fill="auto"/>
          </w:tcPr>
          <w:p w14:paraId="1544225B" w14:textId="77777777" w:rsidR="00D02CA4" w:rsidRDefault="00D02CA4" w:rsidP="00D02CA4">
            <w:pPr>
              <w:pStyle w:val="TAR"/>
              <w:rPr>
                <w:sz w:val="16"/>
                <w:szCs w:val="16"/>
              </w:rPr>
            </w:pPr>
            <w:r>
              <w:rPr>
                <w:sz w:val="16"/>
                <w:szCs w:val="16"/>
              </w:rPr>
              <w:t>2</w:t>
            </w:r>
          </w:p>
        </w:tc>
        <w:tc>
          <w:tcPr>
            <w:tcW w:w="425" w:type="dxa"/>
            <w:shd w:val="solid" w:color="FFFFFF" w:fill="auto"/>
          </w:tcPr>
          <w:p w14:paraId="71E6B75A" w14:textId="77777777" w:rsidR="00D02CA4" w:rsidRDefault="00D02CA4" w:rsidP="00D02CA4">
            <w:pPr>
              <w:pStyle w:val="TAC"/>
              <w:rPr>
                <w:sz w:val="16"/>
                <w:szCs w:val="16"/>
              </w:rPr>
            </w:pPr>
            <w:r>
              <w:rPr>
                <w:sz w:val="16"/>
                <w:szCs w:val="16"/>
              </w:rPr>
              <w:t>F</w:t>
            </w:r>
          </w:p>
        </w:tc>
        <w:tc>
          <w:tcPr>
            <w:tcW w:w="4962" w:type="dxa"/>
            <w:shd w:val="solid" w:color="FFFFFF" w:fill="auto"/>
          </w:tcPr>
          <w:p w14:paraId="3B14DDAC" w14:textId="77777777" w:rsidR="00D02CA4" w:rsidRPr="00B35D4C" w:rsidRDefault="00795FB9" w:rsidP="00D02CA4">
            <w:pPr>
              <w:pStyle w:val="TAL"/>
              <w:rPr>
                <w:rFonts w:cs="Arial"/>
                <w:snapToGrid w:val="0"/>
                <w:sz w:val="16"/>
                <w:szCs w:val="16"/>
              </w:rPr>
            </w:pPr>
            <w:r w:rsidRPr="00795FB9">
              <w:rPr>
                <w:rFonts w:cs="Arial"/>
                <w:snapToGrid w:val="0"/>
                <w:sz w:val="16"/>
                <w:szCs w:val="16"/>
              </w:rPr>
              <w:t>UE with multiple OS Ids</w:t>
            </w:r>
          </w:p>
        </w:tc>
        <w:tc>
          <w:tcPr>
            <w:tcW w:w="708" w:type="dxa"/>
            <w:shd w:val="solid" w:color="FFFFFF" w:fill="auto"/>
          </w:tcPr>
          <w:p w14:paraId="2A88F191"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7A9D058D" w14:textId="77777777" w:rsidTr="001478B8">
        <w:tblPrEx>
          <w:tblCellMar>
            <w:top w:w="0" w:type="dxa"/>
            <w:bottom w:w="0" w:type="dxa"/>
          </w:tblCellMar>
        </w:tblPrEx>
        <w:tc>
          <w:tcPr>
            <w:tcW w:w="800" w:type="dxa"/>
            <w:shd w:val="solid" w:color="FFFFFF" w:fill="auto"/>
          </w:tcPr>
          <w:p w14:paraId="65C48603"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3F561887"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64F7BB0C" w14:textId="77777777" w:rsidR="00D02CA4" w:rsidRPr="00B35D4C" w:rsidRDefault="00D02CA4" w:rsidP="00D02CA4">
            <w:pPr>
              <w:pStyle w:val="TAC"/>
              <w:rPr>
                <w:sz w:val="16"/>
                <w:szCs w:val="16"/>
                <w:lang w:eastAsia="zh-CN"/>
              </w:rPr>
            </w:pPr>
            <w:r w:rsidRPr="00A2047F">
              <w:rPr>
                <w:sz w:val="16"/>
                <w:szCs w:val="16"/>
                <w:lang w:eastAsia="zh-CN"/>
              </w:rPr>
              <w:t>CP-190090</w:t>
            </w:r>
          </w:p>
        </w:tc>
        <w:tc>
          <w:tcPr>
            <w:tcW w:w="708" w:type="dxa"/>
            <w:shd w:val="solid" w:color="FFFFFF" w:fill="auto"/>
          </w:tcPr>
          <w:p w14:paraId="0ECFAA8E" w14:textId="77777777" w:rsidR="00D02CA4" w:rsidRDefault="00D02CA4" w:rsidP="00D02CA4">
            <w:pPr>
              <w:pStyle w:val="TAL"/>
              <w:rPr>
                <w:sz w:val="16"/>
                <w:szCs w:val="16"/>
              </w:rPr>
            </w:pPr>
            <w:r>
              <w:rPr>
                <w:sz w:val="16"/>
                <w:szCs w:val="16"/>
              </w:rPr>
              <w:t>0027</w:t>
            </w:r>
          </w:p>
        </w:tc>
        <w:tc>
          <w:tcPr>
            <w:tcW w:w="425" w:type="dxa"/>
            <w:shd w:val="solid" w:color="FFFFFF" w:fill="auto"/>
          </w:tcPr>
          <w:p w14:paraId="4FCED257" w14:textId="77777777" w:rsidR="00D02CA4" w:rsidRDefault="00D02CA4" w:rsidP="00D02CA4">
            <w:pPr>
              <w:pStyle w:val="TAR"/>
              <w:rPr>
                <w:sz w:val="16"/>
                <w:szCs w:val="16"/>
              </w:rPr>
            </w:pPr>
            <w:r>
              <w:rPr>
                <w:sz w:val="16"/>
                <w:szCs w:val="16"/>
              </w:rPr>
              <w:t>1</w:t>
            </w:r>
          </w:p>
        </w:tc>
        <w:tc>
          <w:tcPr>
            <w:tcW w:w="425" w:type="dxa"/>
            <w:shd w:val="solid" w:color="FFFFFF" w:fill="auto"/>
          </w:tcPr>
          <w:p w14:paraId="4C683BC1" w14:textId="77777777" w:rsidR="00D02CA4" w:rsidRDefault="00D02CA4" w:rsidP="00D02CA4">
            <w:pPr>
              <w:pStyle w:val="TAC"/>
              <w:rPr>
                <w:sz w:val="16"/>
                <w:szCs w:val="16"/>
              </w:rPr>
            </w:pPr>
            <w:r>
              <w:rPr>
                <w:sz w:val="16"/>
                <w:szCs w:val="16"/>
              </w:rPr>
              <w:t>F</w:t>
            </w:r>
          </w:p>
        </w:tc>
        <w:tc>
          <w:tcPr>
            <w:tcW w:w="4962" w:type="dxa"/>
            <w:shd w:val="solid" w:color="FFFFFF" w:fill="auto"/>
          </w:tcPr>
          <w:p w14:paraId="55C94762" w14:textId="77777777" w:rsidR="00D02CA4" w:rsidRPr="00B35D4C" w:rsidRDefault="00D02CA4" w:rsidP="00D02CA4">
            <w:pPr>
              <w:pStyle w:val="TAL"/>
              <w:rPr>
                <w:rFonts w:cs="Arial"/>
                <w:snapToGrid w:val="0"/>
                <w:sz w:val="16"/>
                <w:szCs w:val="16"/>
              </w:rPr>
            </w:pPr>
            <w:r w:rsidRPr="00A2047F">
              <w:rPr>
                <w:rFonts w:cs="Arial"/>
                <w:snapToGrid w:val="0"/>
                <w:sz w:val="16"/>
                <w:szCs w:val="16"/>
              </w:rPr>
              <w:t>Correction to length of location sub entry in WLANSP rule</w:t>
            </w:r>
          </w:p>
        </w:tc>
        <w:tc>
          <w:tcPr>
            <w:tcW w:w="708" w:type="dxa"/>
            <w:shd w:val="solid" w:color="FFFFFF" w:fill="auto"/>
          </w:tcPr>
          <w:p w14:paraId="25C46680"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615A6E93" w14:textId="77777777" w:rsidTr="001478B8">
        <w:tblPrEx>
          <w:tblCellMar>
            <w:top w:w="0" w:type="dxa"/>
            <w:bottom w:w="0" w:type="dxa"/>
          </w:tblCellMar>
        </w:tblPrEx>
        <w:tc>
          <w:tcPr>
            <w:tcW w:w="800" w:type="dxa"/>
            <w:shd w:val="solid" w:color="FFFFFF" w:fill="auto"/>
          </w:tcPr>
          <w:p w14:paraId="74EAF63E"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74F5AAD2"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0FA735B3" w14:textId="77777777" w:rsidR="00D02CA4" w:rsidRPr="00A2047F" w:rsidRDefault="00D02CA4" w:rsidP="00D02CA4">
            <w:pPr>
              <w:pStyle w:val="TAC"/>
              <w:rPr>
                <w:sz w:val="16"/>
                <w:szCs w:val="16"/>
                <w:lang w:eastAsia="zh-CN"/>
              </w:rPr>
            </w:pPr>
            <w:r w:rsidRPr="00A2047F">
              <w:rPr>
                <w:sz w:val="16"/>
                <w:szCs w:val="16"/>
                <w:lang w:eastAsia="zh-CN"/>
              </w:rPr>
              <w:t>CP-190090</w:t>
            </w:r>
          </w:p>
        </w:tc>
        <w:tc>
          <w:tcPr>
            <w:tcW w:w="708" w:type="dxa"/>
            <w:shd w:val="solid" w:color="FFFFFF" w:fill="auto"/>
          </w:tcPr>
          <w:p w14:paraId="1CC3CDCD" w14:textId="77777777" w:rsidR="00D02CA4" w:rsidRDefault="00D02CA4" w:rsidP="00D02CA4">
            <w:pPr>
              <w:pStyle w:val="TAL"/>
              <w:rPr>
                <w:sz w:val="16"/>
                <w:szCs w:val="16"/>
              </w:rPr>
            </w:pPr>
            <w:r>
              <w:rPr>
                <w:sz w:val="16"/>
                <w:szCs w:val="16"/>
              </w:rPr>
              <w:t>0028</w:t>
            </w:r>
          </w:p>
        </w:tc>
        <w:tc>
          <w:tcPr>
            <w:tcW w:w="425" w:type="dxa"/>
            <w:shd w:val="solid" w:color="FFFFFF" w:fill="auto"/>
          </w:tcPr>
          <w:p w14:paraId="1EBAE6AD" w14:textId="77777777" w:rsidR="00D02CA4" w:rsidRDefault="00D02CA4" w:rsidP="00D02CA4">
            <w:pPr>
              <w:pStyle w:val="TAR"/>
              <w:rPr>
                <w:sz w:val="16"/>
                <w:szCs w:val="16"/>
              </w:rPr>
            </w:pPr>
            <w:r>
              <w:rPr>
                <w:sz w:val="16"/>
                <w:szCs w:val="16"/>
              </w:rPr>
              <w:t>2</w:t>
            </w:r>
          </w:p>
        </w:tc>
        <w:tc>
          <w:tcPr>
            <w:tcW w:w="425" w:type="dxa"/>
            <w:shd w:val="solid" w:color="FFFFFF" w:fill="auto"/>
          </w:tcPr>
          <w:p w14:paraId="03302CFB" w14:textId="77777777" w:rsidR="00D02CA4" w:rsidRDefault="00D02CA4" w:rsidP="00D02CA4">
            <w:pPr>
              <w:pStyle w:val="TAC"/>
              <w:rPr>
                <w:sz w:val="16"/>
                <w:szCs w:val="16"/>
              </w:rPr>
            </w:pPr>
            <w:r>
              <w:rPr>
                <w:sz w:val="16"/>
                <w:szCs w:val="16"/>
              </w:rPr>
              <w:t>F</w:t>
            </w:r>
          </w:p>
        </w:tc>
        <w:tc>
          <w:tcPr>
            <w:tcW w:w="4962" w:type="dxa"/>
            <w:shd w:val="solid" w:color="FFFFFF" w:fill="auto"/>
          </w:tcPr>
          <w:p w14:paraId="6A3A3A26" w14:textId="77777777" w:rsidR="00D02CA4" w:rsidRPr="00A2047F" w:rsidRDefault="00D02CA4" w:rsidP="00D02CA4">
            <w:pPr>
              <w:pStyle w:val="TAL"/>
              <w:rPr>
                <w:rFonts w:cs="Arial"/>
                <w:snapToGrid w:val="0"/>
                <w:sz w:val="16"/>
                <w:szCs w:val="16"/>
              </w:rPr>
            </w:pPr>
            <w:r w:rsidRPr="00A2047F">
              <w:rPr>
                <w:rFonts w:cs="Arial"/>
                <w:snapToGrid w:val="0"/>
                <w:sz w:val="16"/>
                <w:szCs w:val="16"/>
              </w:rPr>
              <w:t>Unknown or unexpected URSP rules</w:t>
            </w:r>
          </w:p>
        </w:tc>
        <w:tc>
          <w:tcPr>
            <w:tcW w:w="708" w:type="dxa"/>
            <w:shd w:val="solid" w:color="FFFFFF" w:fill="auto"/>
          </w:tcPr>
          <w:p w14:paraId="56D5C103" w14:textId="77777777" w:rsidR="00D02CA4" w:rsidRDefault="00D02CA4" w:rsidP="00D02CA4">
            <w:pPr>
              <w:pStyle w:val="TAC"/>
              <w:rPr>
                <w:sz w:val="16"/>
                <w:szCs w:val="16"/>
                <w:lang w:eastAsia="zh-CN"/>
              </w:rPr>
            </w:pPr>
            <w:r w:rsidRPr="00886B2C">
              <w:rPr>
                <w:sz w:val="16"/>
                <w:szCs w:val="16"/>
                <w:lang w:eastAsia="zh-CN"/>
              </w:rPr>
              <w:t>15.2.0</w:t>
            </w:r>
          </w:p>
        </w:tc>
      </w:tr>
      <w:tr w:rsidR="009A6729" w:rsidRPr="0014384C" w14:paraId="131EE371" w14:textId="77777777" w:rsidTr="001478B8">
        <w:tblPrEx>
          <w:tblCellMar>
            <w:top w:w="0" w:type="dxa"/>
            <w:bottom w:w="0" w:type="dxa"/>
          </w:tblCellMar>
        </w:tblPrEx>
        <w:tc>
          <w:tcPr>
            <w:tcW w:w="800" w:type="dxa"/>
            <w:shd w:val="solid" w:color="FFFFFF" w:fill="auto"/>
          </w:tcPr>
          <w:p w14:paraId="6550D91D"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69A613F6"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2358A9D2"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1B77B4E2" w14:textId="77777777" w:rsidR="009A6729" w:rsidRDefault="009A6729" w:rsidP="009A6729">
            <w:pPr>
              <w:pStyle w:val="TAL"/>
              <w:rPr>
                <w:sz w:val="16"/>
                <w:szCs w:val="16"/>
              </w:rPr>
            </w:pPr>
            <w:r>
              <w:rPr>
                <w:sz w:val="16"/>
                <w:szCs w:val="16"/>
              </w:rPr>
              <w:t>0030</w:t>
            </w:r>
          </w:p>
        </w:tc>
        <w:tc>
          <w:tcPr>
            <w:tcW w:w="425" w:type="dxa"/>
            <w:shd w:val="solid" w:color="FFFFFF" w:fill="auto"/>
          </w:tcPr>
          <w:p w14:paraId="5A63028A" w14:textId="77777777" w:rsidR="009A6729" w:rsidRDefault="009A6729" w:rsidP="009A6729">
            <w:pPr>
              <w:pStyle w:val="TAR"/>
              <w:rPr>
                <w:sz w:val="16"/>
                <w:szCs w:val="16"/>
              </w:rPr>
            </w:pPr>
          </w:p>
        </w:tc>
        <w:tc>
          <w:tcPr>
            <w:tcW w:w="425" w:type="dxa"/>
            <w:shd w:val="solid" w:color="FFFFFF" w:fill="auto"/>
          </w:tcPr>
          <w:p w14:paraId="23654A11" w14:textId="77777777" w:rsidR="009A6729" w:rsidRDefault="009A6729" w:rsidP="009A6729">
            <w:pPr>
              <w:pStyle w:val="TAC"/>
              <w:rPr>
                <w:sz w:val="16"/>
                <w:szCs w:val="16"/>
              </w:rPr>
            </w:pPr>
            <w:r>
              <w:rPr>
                <w:sz w:val="16"/>
                <w:szCs w:val="16"/>
              </w:rPr>
              <w:t>F</w:t>
            </w:r>
          </w:p>
        </w:tc>
        <w:tc>
          <w:tcPr>
            <w:tcW w:w="4962" w:type="dxa"/>
            <w:shd w:val="solid" w:color="FFFFFF" w:fill="auto"/>
          </w:tcPr>
          <w:p w14:paraId="7FD73128" w14:textId="77777777" w:rsidR="009A6729" w:rsidRPr="00A2047F" w:rsidRDefault="009A6729" w:rsidP="009A6729">
            <w:pPr>
              <w:pStyle w:val="TAL"/>
              <w:rPr>
                <w:rFonts w:cs="Arial"/>
                <w:snapToGrid w:val="0"/>
                <w:sz w:val="16"/>
                <w:szCs w:val="16"/>
              </w:rPr>
            </w:pPr>
            <w:r w:rsidRPr="009A6729">
              <w:rPr>
                <w:rFonts w:cs="Arial"/>
                <w:snapToGrid w:val="0"/>
                <w:sz w:val="16"/>
                <w:szCs w:val="16"/>
              </w:rPr>
              <w:t>Update of association between application and existing PDU session</w:t>
            </w:r>
          </w:p>
        </w:tc>
        <w:tc>
          <w:tcPr>
            <w:tcW w:w="708" w:type="dxa"/>
            <w:shd w:val="solid" w:color="FFFFFF" w:fill="auto"/>
          </w:tcPr>
          <w:p w14:paraId="7D85DA91" w14:textId="77777777" w:rsidR="009A6729" w:rsidRPr="00886B2C" w:rsidRDefault="009A6729" w:rsidP="009A6729">
            <w:pPr>
              <w:pStyle w:val="TAC"/>
              <w:rPr>
                <w:sz w:val="16"/>
                <w:szCs w:val="16"/>
                <w:lang w:eastAsia="zh-CN"/>
              </w:rPr>
            </w:pPr>
            <w:r>
              <w:rPr>
                <w:sz w:val="16"/>
                <w:szCs w:val="16"/>
                <w:lang w:eastAsia="zh-CN"/>
              </w:rPr>
              <w:t>15.3.0</w:t>
            </w:r>
          </w:p>
        </w:tc>
      </w:tr>
      <w:tr w:rsidR="009A6729" w:rsidRPr="0014384C" w14:paraId="4FB8872C" w14:textId="77777777" w:rsidTr="001478B8">
        <w:tblPrEx>
          <w:tblCellMar>
            <w:top w:w="0" w:type="dxa"/>
            <w:bottom w:w="0" w:type="dxa"/>
          </w:tblCellMar>
        </w:tblPrEx>
        <w:tc>
          <w:tcPr>
            <w:tcW w:w="800" w:type="dxa"/>
            <w:shd w:val="solid" w:color="FFFFFF" w:fill="auto"/>
          </w:tcPr>
          <w:p w14:paraId="230815C8"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0838682F"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77019455"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12A4891A" w14:textId="77777777" w:rsidR="009A6729" w:rsidRDefault="009A6729" w:rsidP="009A6729">
            <w:pPr>
              <w:pStyle w:val="TAL"/>
              <w:rPr>
                <w:sz w:val="16"/>
                <w:szCs w:val="16"/>
              </w:rPr>
            </w:pPr>
            <w:r>
              <w:rPr>
                <w:sz w:val="16"/>
                <w:szCs w:val="16"/>
              </w:rPr>
              <w:t>0034</w:t>
            </w:r>
          </w:p>
        </w:tc>
        <w:tc>
          <w:tcPr>
            <w:tcW w:w="425" w:type="dxa"/>
            <w:shd w:val="solid" w:color="FFFFFF" w:fill="auto"/>
          </w:tcPr>
          <w:p w14:paraId="4D2C669D" w14:textId="77777777" w:rsidR="009A6729" w:rsidRDefault="009A6729" w:rsidP="009A6729">
            <w:pPr>
              <w:pStyle w:val="TAR"/>
              <w:rPr>
                <w:sz w:val="16"/>
                <w:szCs w:val="16"/>
              </w:rPr>
            </w:pPr>
            <w:r>
              <w:rPr>
                <w:sz w:val="16"/>
                <w:szCs w:val="16"/>
              </w:rPr>
              <w:t>2</w:t>
            </w:r>
          </w:p>
        </w:tc>
        <w:tc>
          <w:tcPr>
            <w:tcW w:w="425" w:type="dxa"/>
            <w:shd w:val="solid" w:color="FFFFFF" w:fill="auto"/>
          </w:tcPr>
          <w:p w14:paraId="3B696968" w14:textId="77777777" w:rsidR="009A6729" w:rsidRDefault="009A6729" w:rsidP="009A6729">
            <w:pPr>
              <w:pStyle w:val="TAC"/>
              <w:rPr>
                <w:sz w:val="16"/>
                <w:szCs w:val="16"/>
              </w:rPr>
            </w:pPr>
            <w:r>
              <w:rPr>
                <w:sz w:val="16"/>
                <w:szCs w:val="16"/>
              </w:rPr>
              <w:t>F</w:t>
            </w:r>
          </w:p>
        </w:tc>
        <w:tc>
          <w:tcPr>
            <w:tcW w:w="4962" w:type="dxa"/>
            <w:shd w:val="solid" w:color="FFFFFF" w:fill="auto"/>
          </w:tcPr>
          <w:p w14:paraId="55FD827D" w14:textId="77777777" w:rsidR="009A6729" w:rsidRPr="00A2047F" w:rsidRDefault="009A6729" w:rsidP="009A6729">
            <w:pPr>
              <w:pStyle w:val="TAL"/>
              <w:rPr>
                <w:rFonts w:cs="Arial"/>
                <w:snapToGrid w:val="0"/>
                <w:sz w:val="16"/>
                <w:szCs w:val="16"/>
              </w:rPr>
            </w:pPr>
            <w:r w:rsidRPr="009A6729">
              <w:rPr>
                <w:rFonts w:cs="Arial"/>
                <w:snapToGrid w:val="0"/>
                <w:sz w:val="16"/>
                <w:szCs w:val="16"/>
              </w:rPr>
              <w:t xml:space="preserve">Correction to Encoding of WLANSP </w:t>
            </w:r>
          </w:p>
        </w:tc>
        <w:tc>
          <w:tcPr>
            <w:tcW w:w="708" w:type="dxa"/>
            <w:shd w:val="solid" w:color="FFFFFF" w:fill="auto"/>
          </w:tcPr>
          <w:p w14:paraId="7983C8BA" w14:textId="77777777" w:rsidR="009A6729" w:rsidRPr="00886B2C" w:rsidRDefault="009A6729" w:rsidP="009A6729">
            <w:pPr>
              <w:pStyle w:val="TAC"/>
              <w:rPr>
                <w:sz w:val="16"/>
                <w:szCs w:val="16"/>
                <w:lang w:eastAsia="zh-CN"/>
              </w:rPr>
            </w:pPr>
            <w:r>
              <w:rPr>
                <w:sz w:val="16"/>
                <w:szCs w:val="16"/>
                <w:lang w:eastAsia="zh-CN"/>
              </w:rPr>
              <w:t>15.3.0</w:t>
            </w:r>
          </w:p>
        </w:tc>
      </w:tr>
      <w:tr w:rsidR="009A6729" w:rsidRPr="0014384C" w14:paraId="5B8032A8" w14:textId="77777777" w:rsidTr="001478B8">
        <w:tblPrEx>
          <w:tblCellMar>
            <w:top w:w="0" w:type="dxa"/>
            <w:bottom w:w="0" w:type="dxa"/>
          </w:tblCellMar>
        </w:tblPrEx>
        <w:tc>
          <w:tcPr>
            <w:tcW w:w="800" w:type="dxa"/>
            <w:shd w:val="solid" w:color="FFFFFF" w:fill="auto"/>
          </w:tcPr>
          <w:p w14:paraId="752689B5"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627DE614"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12F07AE4"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2EA72657" w14:textId="77777777" w:rsidR="009A6729" w:rsidRDefault="009A6729" w:rsidP="009A6729">
            <w:pPr>
              <w:pStyle w:val="TAL"/>
              <w:rPr>
                <w:sz w:val="16"/>
                <w:szCs w:val="16"/>
              </w:rPr>
            </w:pPr>
            <w:r>
              <w:rPr>
                <w:sz w:val="16"/>
                <w:szCs w:val="16"/>
              </w:rPr>
              <w:t>0039</w:t>
            </w:r>
          </w:p>
        </w:tc>
        <w:tc>
          <w:tcPr>
            <w:tcW w:w="425" w:type="dxa"/>
            <w:shd w:val="solid" w:color="FFFFFF" w:fill="auto"/>
          </w:tcPr>
          <w:p w14:paraId="5D76A335" w14:textId="77777777" w:rsidR="009A6729" w:rsidRDefault="009A6729" w:rsidP="009A6729">
            <w:pPr>
              <w:pStyle w:val="TAR"/>
              <w:rPr>
                <w:sz w:val="16"/>
                <w:szCs w:val="16"/>
              </w:rPr>
            </w:pPr>
            <w:r>
              <w:rPr>
                <w:sz w:val="16"/>
                <w:szCs w:val="16"/>
              </w:rPr>
              <w:t>2</w:t>
            </w:r>
          </w:p>
        </w:tc>
        <w:tc>
          <w:tcPr>
            <w:tcW w:w="425" w:type="dxa"/>
            <w:shd w:val="solid" w:color="FFFFFF" w:fill="auto"/>
          </w:tcPr>
          <w:p w14:paraId="2B600CA9" w14:textId="77777777" w:rsidR="009A6729" w:rsidRDefault="009A6729" w:rsidP="009A6729">
            <w:pPr>
              <w:pStyle w:val="TAC"/>
              <w:rPr>
                <w:sz w:val="16"/>
                <w:szCs w:val="16"/>
              </w:rPr>
            </w:pPr>
            <w:r>
              <w:rPr>
                <w:sz w:val="16"/>
                <w:szCs w:val="16"/>
              </w:rPr>
              <w:t>F</w:t>
            </w:r>
          </w:p>
        </w:tc>
        <w:tc>
          <w:tcPr>
            <w:tcW w:w="4962" w:type="dxa"/>
            <w:shd w:val="solid" w:color="FFFFFF" w:fill="auto"/>
          </w:tcPr>
          <w:p w14:paraId="1ED27228" w14:textId="77777777" w:rsidR="009A6729" w:rsidRPr="00A2047F" w:rsidRDefault="009A6729" w:rsidP="009A6729">
            <w:pPr>
              <w:pStyle w:val="TAL"/>
              <w:rPr>
                <w:rFonts w:cs="Arial"/>
                <w:snapToGrid w:val="0"/>
                <w:sz w:val="16"/>
                <w:szCs w:val="16"/>
              </w:rPr>
            </w:pPr>
            <w:r w:rsidRPr="009A6729">
              <w:rPr>
                <w:rFonts w:cs="Arial"/>
                <w:snapToGrid w:val="0"/>
                <w:sz w:val="16"/>
                <w:szCs w:val="16"/>
              </w:rPr>
              <w:t>Correction to UE Policy evaluation</w:t>
            </w:r>
          </w:p>
        </w:tc>
        <w:tc>
          <w:tcPr>
            <w:tcW w:w="708" w:type="dxa"/>
            <w:shd w:val="solid" w:color="FFFFFF" w:fill="auto"/>
          </w:tcPr>
          <w:p w14:paraId="0A723C4E" w14:textId="77777777" w:rsidR="009A6729" w:rsidRPr="00886B2C" w:rsidRDefault="009A6729" w:rsidP="009A6729">
            <w:pPr>
              <w:pStyle w:val="TAC"/>
              <w:rPr>
                <w:sz w:val="16"/>
                <w:szCs w:val="16"/>
                <w:lang w:eastAsia="zh-CN"/>
              </w:rPr>
            </w:pPr>
            <w:r>
              <w:rPr>
                <w:sz w:val="16"/>
                <w:szCs w:val="16"/>
                <w:lang w:eastAsia="zh-CN"/>
              </w:rPr>
              <w:t>15.3.0</w:t>
            </w:r>
          </w:p>
        </w:tc>
      </w:tr>
      <w:tr w:rsidR="009146AF" w:rsidRPr="0014384C" w14:paraId="1C19C45C" w14:textId="77777777" w:rsidTr="001478B8">
        <w:tblPrEx>
          <w:tblCellMar>
            <w:top w:w="0" w:type="dxa"/>
            <w:bottom w:w="0" w:type="dxa"/>
          </w:tblCellMar>
        </w:tblPrEx>
        <w:tc>
          <w:tcPr>
            <w:tcW w:w="800" w:type="dxa"/>
            <w:shd w:val="solid" w:color="FFFFFF" w:fill="auto"/>
          </w:tcPr>
          <w:p w14:paraId="60244B51"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B6A5F07"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ACC925E" w14:textId="77777777" w:rsidR="009146AF" w:rsidRPr="009A6729" w:rsidRDefault="009146AF" w:rsidP="009146AF">
            <w:pPr>
              <w:pStyle w:val="TAC"/>
              <w:rPr>
                <w:sz w:val="16"/>
                <w:szCs w:val="16"/>
                <w:lang w:eastAsia="zh-CN"/>
              </w:rPr>
            </w:pPr>
            <w:r w:rsidRPr="002A7CF9">
              <w:rPr>
                <w:sz w:val="16"/>
                <w:szCs w:val="16"/>
                <w:lang w:eastAsia="zh-CN"/>
              </w:rPr>
              <w:t>CP-191138</w:t>
            </w:r>
          </w:p>
        </w:tc>
        <w:tc>
          <w:tcPr>
            <w:tcW w:w="708" w:type="dxa"/>
            <w:shd w:val="solid" w:color="FFFFFF" w:fill="auto"/>
          </w:tcPr>
          <w:p w14:paraId="4517FFAF" w14:textId="77777777" w:rsidR="009146AF" w:rsidRDefault="009146AF" w:rsidP="009146AF">
            <w:pPr>
              <w:pStyle w:val="TAL"/>
              <w:rPr>
                <w:sz w:val="16"/>
                <w:szCs w:val="16"/>
              </w:rPr>
            </w:pPr>
            <w:r>
              <w:rPr>
                <w:sz w:val="16"/>
                <w:szCs w:val="16"/>
              </w:rPr>
              <w:t>0029</w:t>
            </w:r>
          </w:p>
        </w:tc>
        <w:tc>
          <w:tcPr>
            <w:tcW w:w="425" w:type="dxa"/>
            <w:shd w:val="solid" w:color="FFFFFF" w:fill="auto"/>
          </w:tcPr>
          <w:p w14:paraId="44B8A6D4" w14:textId="77777777" w:rsidR="009146AF" w:rsidRDefault="009146AF" w:rsidP="009146AF">
            <w:pPr>
              <w:pStyle w:val="TAR"/>
              <w:rPr>
                <w:sz w:val="16"/>
                <w:szCs w:val="16"/>
              </w:rPr>
            </w:pPr>
            <w:r>
              <w:rPr>
                <w:sz w:val="16"/>
                <w:szCs w:val="16"/>
              </w:rPr>
              <w:t>1</w:t>
            </w:r>
          </w:p>
        </w:tc>
        <w:tc>
          <w:tcPr>
            <w:tcW w:w="425" w:type="dxa"/>
            <w:shd w:val="solid" w:color="FFFFFF" w:fill="auto"/>
          </w:tcPr>
          <w:p w14:paraId="7AE4ED13" w14:textId="77777777" w:rsidR="009146AF" w:rsidRDefault="009146AF" w:rsidP="009146AF">
            <w:pPr>
              <w:pStyle w:val="TAC"/>
              <w:rPr>
                <w:sz w:val="16"/>
                <w:szCs w:val="16"/>
              </w:rPr>
            </w:pPr>
            <w:r>
              <w:rPr>
                <w:sz w:val="16"/>
                <w:szCs w:val="16"/>
              </w:rPr>
              <w:t>B</w:t>
            </w:r>
          </w:p>
        </w:tc>
        <w:tc>
          <w:tcPr>
            <w:tcW w:w="4962" w:type="dxa"/>
            <w:shd w:val="solid" w:color="FFFFFF" w:fill="auto"/>
          </w:tcPr>
          <w:p w14:paraId="3B67FED8" w14:textId="77777777" w:rsidR="009146AF" w:rsidRPr="009A6729" w:rsidRDefault="009146AF" w:rsidP="009146AF">
            <w:pPr>
              <w:pStyle w:val="TAL"/>
              <w:rPr>
                <w:rFonts w:cs="Arial"/>
                <w:snapToGrid w:val="0"/>
                <w:sz w:val="16"/>
                <w:szCs w:val="16"/>
              </w:rPr>
            </w:pPr>
            <w:r w:rsidRPr="002A7CF9">
              <w:rPr>
                <w:rFonts w:cs="Arial"/>
                <w:snapToGrid w:val="0"/>
                <w:sz w:val="16"/>
                <w:szCs w:val="16"/>
              </w:rPr>
              <w:t>Multi-access access type preference</w:t>
            </w:r>
          </w:p>
        </w:tc>
        <w:tc>
          <w:tcPr>
            <w:tcW w:w="708" w:type="dxa"/>
            <w:shd w:val="solid" w:color="FFFFFF" w:fill="auto"/>
          </w:tcPr>
          <w:p w14:paraId="1FA87192" w14:textId="77777777" w:rsidR="009146AF" w:rsidRDefault="009146AF" w:rsidP="009146AF">
            <w:pPr>
              <w:pStyle w:val="TAC"/>
              <w:rPr>
                <w:sz w:val="16"/>
                <w:szCs w:val="16"/>
                <w:lang w:eastAsia="zh-CN"/>
              </w:rPr>
            </w:pPr>
            <w:r>
              <w:rPr>
                <w:sz w:val="16"/>
                <w:szCs w:val="16"/>
                <w:lang w:eastAsia="zh-CN"/>
              </w:rPr>
              <w:t>16.0.0</w:t>
            </w:r>
          </w:p>
        </w:tc>
      </w:tr>
      <w:tr w:rsidR="009146AF" w:rsidRPr="0014384C" w14:paraId="3A2AC769" w14:textId="77777777" w:rsidTr="001478B8">
        <w:tblPrEx>
          <w:tblCellMar>
            <w:top w:w="0" w:type="dxa"/>
            <w:bottom w:w="0" w:type="dxa"/>
          </w:tblCellMar>
        </w:tblPrEx>
        <w:tc>
          <w:tcPr>
            <w:tcW w:w="800" w:type="dxa"/>
            <w:shd w:val="solid" w:color="FFFFFF" w:fill="auto"/>
          </w:tcPr>
          <w:p w14:paraId="238EBA7E"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359528AC"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36463177"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3DE47A0C" w14:textId="77777777" w:rsidR="009146AF" w:rsidRDefault="009146AF" w:rsidP="009146AF">
            <w:pPr>
              <w:pStyle w:val="TAL"/>
              <w:rPr>
                <w:sz w:val="16"/>
                <w:szCs w:val="16"/>
              </w:rPr>
            </w:pPr>
            <w:r>
              <w:rPr>
                <w:sz w:val="16"/>
                <w:szCs w:val="16"/>
              </w:rPr>
              <w:t>0031</w:t>
            </w:r>
          </w:p>
        </w:tc>
        <w:tc>
          <w:tcPr>
            <w:tcW w:w="425" w:type="dxa"/>
            <w:shd w:val="solid" w:color="FFFFFF" w:fill="auto"/>
          </w:tcPr>
          <w:p w14:paraId="012AF3B5" w14:textId="77777777" w:rsidR="009146AF" w:rsidRDefault="009146AF" w:rsidP="009146AF">
            <w:pPr>
              <w:pStyle w:val="TAR"/>
              <w:rPr>
                <w:sz w:val="16"/>
                <w:szCs w:val="16"/>
              </w:rPr>
            </w:pPr>
          </w:p>
        </w:tc>
        <w:tc>
          <w:tcPr>
            <w:tcW w:w="425" w:type="dxa"/>
            <w:shd w:val="solid" w:color="FFFFFF" w:fill="auto"/>
          </w:tcPr>
          <w:p w14:paraId="67D415F5" w14:textId="77777777" w:rsidR="009146AF" w:rsidRDefault="009146AF" w:rsidP="009146AF">
            <w:pPr>
              <w:pStyle w:val="TAC"/>
              <w:rPr>
                <w:sz w:val="16"/>
                <w:szCs w:val="16"/>
              </w:rPr>
            </w:pPr>
            <w:r>
              <w:rPr>
                <w:sz w:val="16"/>
                <w:szCs w:val="16"/>
              </w:rPr>
              <w:t>F</w:t>
            </w:r>
          </w:p>
        </w:tc>
        <w:tc>
          <w:tcPr>
            <w:tcW w:w="4962" w:type="dxa"/>
            <w:shd w:val="solid" w:color="FFFFFF" w:fill="auto"/>
          </w:tcPr>
          <w:p w14:paraId="4E5B427A" w14:textId="77777777" w:rsidR="009146AF" w:rsidRPr="002A7CF9" w:rsidRDefault="009146AF" w:rsidP="009146AF">
            <w:pPr>
              <w:pStyle w:val="TAL"/>
              <w:rPr>
                <w:rFonts w:cs="Arial"/>
                <w:snapToGrid w:val="0"/>
                <w:sz w:val="16"/>
                <w:szCs w:val="16"/>
              </w:rPr>
            </w:pPr>
            <w:r w:rsidRPr="002A7CF9">
              <w:rPr>
                <w:rFonts w:cs="Arial"/>
                <w:snapToGrid w:val="0"/>
                <w:sz w:val="16"/>
                <w:szCs w:val="16"/>
              </w:rPr>
              <w:t>Handling of unsupported PDU session type in route selection descriptor</w:t>
            </w:r>
          </w:p>
        </w:tc>
        <w:tc>
          <w:tcPr>
            <w:tcW w:w="708" w:type="dxa"/>
            <w:shd w:val="solid" w:color="FFFFFF" w:fill="auto"/>
          </w:tcPr>
          <w:p w14:paraId="1E122BE6"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158F1626" w14:textId="77777777" w:rsidTr="001478B8">
        <w:tblPrEx>
          <w:tblCellMar>
            <w:top w:w="0" w:type="dxa"/>
            <w:bottom w:w="0" w:type="dxa"/>
          </w:tblCellMar>
        </w:tblPrEx>
        <w:tc>
          <w:tcPr>
            <w:tcW w:w="800" w:type="dxa"/>
            <w:shd w:val="solid" w:color="FFFFFF" w:fill="auto"/>
          </w:tcPr>
          <w:p w14:paraId="1630CB1B"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8EC9AFB"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580276A9"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718F0550" w14:textId="77777777" w:rsidR="009146AF" w:rsidRDefault="009146AF" w:rsidP="009146AF">
            <w:pPr>
              <w:pStyle w:val="TAL"/>
              <w:rPr>
                <w:sz w:val="16"/>
                <w:szCs w:val="16"/>
              </w:rPr>
            </w:pPr>
            <w:r>
              <w:rPr>
                <w:sz w:val="16"/>
                <w:szCs w:val="16"/>
              </w:rPr>
              <w:t>0032</w:t>
            </w:r>
          </w:p>
        </w:tc>
        <w:tc>
          <w:tcPr>
            <w:tcW w:w="425" w:type="dxa"/>
            <w:shd w:val="solid" w:color="FFFFFF" w:fill="auto"/>
          </w:tcPr>
          <w:p w14:paraId="16CBB8B0" w14:textId="77777777" w:rsidR="009146AF" w:rsidRDefault="009146AF" w:rsidP="009146AF">
            <w:pPr>
              <w:pStyle w:val="TAR"/>
              <w:rPr>
                <w:sz w:val="16"/>
                <w:szCs w:val="16"/>
              </w:rPr>
            </w:pPr>
            <w:r>
              <w:rPr>
                <w:sz w:val="16"/>
                <w:szCs w:val="16"/>
              </w:rPr>
              <w:t>1</w:t>
            </w:r>
          </w:p>
        </w:tc>
        <w:tc>
          <w:tcPr>
            <w:tcW w:w="425" w:type="dxa"/>
            <w:shd w:val="solid" w:color="FFFFFF" w:fill="auto"/>
          </w:tcPr>
          <w:p w14:paraId="2078FDB3" w14:textId="77777777" w:rsidR="009146AF" w:rsidRDefault="009146AF" w:rsidP="009146AF">
            <w:pPr>
              <w:pStyle w:val="TAC"/>
              <w:rPr>
                <w:sz w:val="16"/>
                <w:szCs w:val="16"/>
              </w:rPr>
            </w:pPr>
            <w:r>
              <w:rPr>
                <w:sz w:val="16"/>
                <w:szCs w:val="16"/>
              </w:rPr>
              <w:t>F</w:t>
            </w:r>
          </w:p>
        </w:tc>
        <w:tc>
          <w:tcPr>
            <w:tcW w:w="4962" w:type="dxa"/>
            <w:shd w:val="solid" w:color="FFFFFF" w:fill="auto"/>
          </w:tcPr>
          <w:p w14:paraId="5CA9739F" w14:textId="0E4B1A93" w:rsidR="009146AF" w:rsidRPr="002A7CF9" w:rsidRDefault="009146AF" w:rsidP="009146AF">
            <w:pPr>
              <w:pStyle w:val="TAL"/>
              <w:rPr>
                <w:rFonts w:cs="Arial"/>
                <w:snapToGrid w:val="0"/>
                <w:sz w:val="16"/>
                <w:szCs w:val="16"/>
              </w:rPr>
            </w:pPr>
            <w:r w:rsidRPr="002A7CF9">
              <w:rPr>
                <w:rFonts w:cs="Arial"/>
                <w:snapToGrid w:val="0"/>
                <w:sz w:val="16"/>
                <w:szCs w:val="16"/>
              </w:rPr>
              <w:t xml:space="preserve">Changing </w:t>
            </w:r>
            <w:r w:rsidR="009C769A">
              <w:rPr>
                <w:rFonts w:cs="Arial"/>
                <w:snapToGrid w:val="0"/>
                <w:sz w:val="16"/>
                <w:szCs w:val="16"/>
              </w:rPr>
              <w:t>"</w:t>
            </w:r>
            <w:r w:rsidRPr="002A7CF9">
              <w:rPr>
                <w:rFonts w:cs="Arial"/>
                <w:snapToGrid w:val="0"/>
                <w:sz w:val="16"/>
                <w:szCs w:val="16"/>
              </w:rPr>
              <w:t>user preferences</w:t>
            </w:r>
            <w:r w:rsidR="009C769A">
              <w:rPr>
                <w:rFonts w:cs="Arial"/>
                <w:snapToGrid w:val="0"/>
                <w:sz w:val="16"/>
                <w:szCs w:val="16"/>
              </w:rPr>
              <w:t>"</w:t>
            </w:r>
            <w:r w:rsidRPr="002A7CF9">
              <w:rPr>
                <w:rFonts w:cs="Arial"/>
                <w:snapToGrid w:val="0"/>
                <w:sz w:val="16"/>
                <w:szCs w:val="16"/>
              </w:rPr>
              <w:t xml:space="preserve"> to </w:t>
            </w:r>
            <w:r w:rsidR="009C769A">
              <w:rPr>
                <w:rFonts w:cs="Arial"/>
                <w:snapToGrid w:val="0"/>
                <w:sz w:val="16"/>
                <w:szCs w:val="16"/>
              </w:rPr>
              <w:t>"</w:t>
            </w:r>
            <w:r w:rsidRPr="002A7CF9">
              <w:rPr>
                <w:rFonts w:cs="Arial"/>
                <w:snapToGrid w:val="0"/>
                <w:sz w:val="16"/>
                <w:szCs w:val="16"/>
              </w:rPr>
              <w:t>UE local configuration</w:t>
            </w:r>
            <w:r w:rsidR="009C769A">
              <w:rPr>
                <w:rFonts w:cs="Arial"/>
                <w:snapToGrid w:val="0"/>
                <w:sz w:val="16"/>
                <w:szCs w:val="16"/>
              </w:rPr>
              <w:t>"</w:t>
            </w:r>
          </w:p>
        </w:tc>
        <w:tc>
          <w:tcPr>
            <w:tcW w:w="708" w:type="dxa"/>
            <w:shd w:val="solid" w:color="FFFFFF" w:fill="auto"/>
          </w:tcPr>
          <w:p w14:paraId="6BC5926B"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4192AC72" w14:textId="77777777" w:rsidTr="001478B8">
        <w:tblPrEx>
          <w:tblCellMar>
            <w:top w:w="0" w:type="dxa"/>
            <w:bottom w:w="0" w:type="dxa"/>
          </w:tblCellMar>
        </w:tblPrEx>
        <w:tc>
          <w:tcPr>
            <w:tcW w:w="800" w:type="dxa"/>
            <w:shd w:val="solid" w:color="FFFFFF" w:fill="auto"/>
          </w:tcPr>
          <w:p w14:paraId="2D516C46"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27B38350"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2CC14B49"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0E720457" w14:textId="77777777" w:rsidR="009146AF" w:rsidRDefault="009146AF" w:rsidP="009146AF">
            <w:pPr>
              <w:pStyle w:val="TAL"/>
              <w:rPr>
                <w:sz w:val="16"/>
                <w:szCs w:val="16"/>
              </w:rPr>
            </w:pPr>
            <w:r>
              <w:rPr>
                <w:sz w:val="16"/>
                <w:szCs w:val="16"/>
              </w:rPr>
              <w:t>0033</w:t>
            </w:r>
          </w:p>
        </w:tc>
        <w:tc>
          <w:tcPr>
            <w:tcW w:w="425" w:type="dxa"/>
            <w:shd w:val="solid" w:color="FFFFFF" w:fill="auto"/>
          </w:tcPr>
          <w:p w14:paraId="471D48C2" w14:textId="77777777" w:rsidR="009146AF" w:rsidRDefault="009146AF" w:rsidP="009146AF">
            <w:pPr>
              <w:pStyle w:val="TAR"/>
              <w:rPr>
                <w:sz w:val="16"/>
                <w:szCs w:val="16"/>
              </w:rPr>
            </w:pPr>
            <w:r>
              <w:rPr>
                <w:sz w:val="16"/>
                <w:szCs w:val="16"/>
              </w:rPr>
              <w:t>1</w:t>
            </w:r>
          </w:p>
        </w:tc>
        <w:tc>
          <w:tcPr>
            <w:tcW w:w="425" w:type="dxa"/>
            <w:shd w:val="solid" w:color="FFFFFF" w:fill="auto"/>
          </w:tcPr>
          <w:p w14:paraId="497D1B6F" w14:textId="77777777" w:rsidR="009146AF" w:rsidRDefault="009146AF" w:rsidP="009146AF">
            <w:pPr>
              <w:pStyle w:val="TAC"/>
              <w:rPr>
                <w:sz w:val="16"/>
                <w:szCs w:val="16"/>
              </w:rPr>
            </w:pPr>
            <w:r>
              <w:rPr>
                <w:sz w:val="16"/>
                <w:szCs w:val="16"/>
              </w:rPr>
              <w:t>F</w:t>
            </w:r>
          </w:p>
        </w:tc>
        <w:tc>
          <w:tcPr>
            <w:tcW w:w="4962" w:type="dxa"/>
            <w:shd w:val="solid" w:color="FFFFFF" w:fill="auto"/>
          </w:tcPr>
          <w:p w14:paraId="5F924CCF" w14:textId="77777777" w:rsidR="009146AF" w:rsidRPr="002A7CF9" w:rsidRDefault="009146AF" w:rsidP="009146AF">
            <w:pPr>
              <w:pStyle w:val="TAL"/>
              <w:rPr>
                <w:rFonts w:cs="Arial"/>
                <w:snapToGrid w:val="0"/>
                <w:sz w:val="16"/>
                <w:szCs w:val="16"/>
              </w:rPr>
            </w:pPr>
            <w:r w:rsidRPr="002A7CF9">
              <w:rPr>
                <w:rFonts w:cs="Arial"/>
                <w:snapToGrid w:val="0"/>
                <w:sz w:val="16"/>
                <w:szCs w:val="16"/>
              </w:rPr>
              <w:t>Handling of PDU session type</w:t>
            </w:r>
          </w:p>
        </w:tc>
        <w:tc>
          <w:tcPr>
            <w:tcW w:w="708" w:type="dxa"/>
            <w:shd w:val="solid" w:color="FFFFFF" w:fill="auto"/>
          </w:tcPr>
          <w:p w14:paraId="0A999917"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07584BCF" w14:textId="77777777" w:rsidTr="001478B8">
        <w:tblPrEx>
          <w:tblCellMar>
            <w:top w:w="0" w:type="dxa"/>
            <w:bottom w:w="0" w:type="dxa"/>
          </w:tblCellMar>
        </w:tblPrEx>
        <w:tc>
          <w:tcPr>
            <w:tcW w:w="800" w:type="dxa"/>
            <w:shd w:val="solid" w:color="FFFFFF" w:fill="auto"/>
          </w:tcPr>
          <w:p w14:paraId="32EE67E2"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7F14141A"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405422D4"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76C902BE" w14:textId="77777777" w:rsidR="009146AF" w:rsidRDefault="009146AF" w:rsidP="009146AF">
            <w:pPr>
              <w:pStyle w:val="TAL"/>
              <w:rPr>
                <w:sz w:val="16"/>
                <w:szCs w:val="16"/>
              </w:rPr>
            </w:pPr>
            <w:r>
              <w:rPr>
                <w:sz w:val="16"/>
                <w:szCs w:val="16"/>
              </w:rPr>
              <w:t>0036</w:t>
            </w:r>
          </w:p>
        </w:tc>
        <w:tc>
          <w:tcPr>
            <w:tcW w:w="425" w:type="dxa"/>
            <w:shd w:val="solid" w:color="FFFFFF" w:fill="auto"/>
          </w:tcPr>
          <w:p w14:paraId="187B2A2A" w14:textId="77777777" w:rsidR="009146AF" w:rsidRDefault="009146AF" w:rsidP="009146AF">
            <w:pPr>
              <w:pStyle w:val="TAR"/>
              <w:rPr>
                <w:sz w:val="16"/>
                <w:szCs w:val="16"/>
              </w:rPr>
            </w:pPr>
            <w:r>
              <w:rPr>
                <w:sz w:val="16"/>
                <w:szCs w:val="16"/>
              </w:rPr>
              <w:t>2</w:t>
            </w:r>
          </w:p>
        </w:tc>
        <w:tc>
          <w:tcPr>
            <w:tcW w:w="425" w:type="dxa"/>
            <w:shd w:val="solid" w:color="FFFFFF" w:fill="auto"/>
          </w:tcPr>
          <w:p w14:paraId="480D398A" w14:textId="77777777" w:rsidR="009146AF" w:rsidRDefault="009146AF" w:rsidP="009146AF">
            <w:pPr>
              <w:pStyle w:val="TAC"/>
              <w:rPr>
                <w:sz w:val="16"/>
                <w:szCs w:val="16"/>
              </w:rPr>
            </w:pPr>
            <w:r>
              <w:rPr>
                <w:sz w:val="16"/>
                <w:szCs w:val="16"/>
              </w:rPr>
              <w:t>F</w:t>
            </w:r>
          </w:p>
        </w:tc>
        <w:tc>
          <w:tcPr>
            <w:tcW w:w="4962" w:type="dxa"/>
            <w:shd w:val="solid" w:color="FFFFFF" w:fill="auto"/>
          </w:tcPr>
          <w:p w14:paraId="3E654A62" w14:textId="77777777" w:rsidR="009146AF" w:rsidRPr="002A7CF9" w:rsidRDefault="009146AF" w:rsidP="009146AF">
            <w:pPr>
              <w:pStyle w:val="TAL"/>
              <w:rPr>
                <w:rFonts w:cs="Arial"/>
                <w:snapToGrid w:val="0"/>
                <w:sz w:val="16"/>
                <w:szCs w:val="16"/>
              </w:rPr>
            </w:pPr>
            <w:r w:rsidRPr="002A7CF9">
              <w:rPr>
                <w:rFonts w:cs="Arial"/>
                <w:snapToGrid w:val="0"/>
                <w:sz w:val="16"/>
                <w:szCs w:val="16"/>
              </w:rPr>
              <w:t>Correction on coding of "all other values are spare"</w:t>
            </w:r>
          </w:p>
        </w:tc>
        <w:tc>
          <w:tcPr>
            <w:tcW w:w="708" w:type="dxa"/>
            <w:shd w:val="solid" w:color="FFFFFF" w:fill="auto"/>
          </w:tcPr>
          <w:p w14:paraId="4EE376FB"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3DE50A00" w14:textId="77777777" w:rsidTr="001478B8">
        <w:tblPrEx>
          <w:tblCellMar>
            <w:top w:w="0" w:type="dxa"/>
            <w:bottom w:w="0" w:type="dxa"/>
          </w:tblCellMar>
        </w:tblPrEx>
        <w:tc>
          <w:tcPr>
            <w:tcW w:w="800" w:type="dxa"/>
            <w:shd w:val="solid" w:color="FFFFFF" w:fill="auto"/>
          </w:tcPr>
          <w:p w14:paraId="616108C2"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299DC08"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439B0BC7" w14:textId="77777777" w:rsidR="009146AF" w:rsidRPr="002A7CF9" w:rsidRDefault="009146AF" w:rsidP="009146AF">
            <w:pPr>
              <w:pStyle w:val="TAC"/>
              <w:rPr>
                <w:sz w:val="16"/>
                <w:szCs w:val="16"/>
                <w:lang w:eastAsia="zh-CN"/>
              </w:rPr>
            </w:pPr>
            <w:r w:rsidRPr="002A7CF9">
              <w:rPr>
                <w:sz w:val="16"/>
                <w:szCs w:val="16"/>
                <w:lang w:eastAsia="zh-CN"/>
              </w:rPr>
              <w:t>CP-191136</w:t>
            </w:r>
          </w:p>
        </w:tc>
        <w:tc>
          <w:tcPr>
            <w:tcW w:w="708" w:type="dxa"/>
            <w:shd w:val="solid" w:color="FFFFFF" w:fill="auto"/>
          </w:tcPr>
          <w:p w14:paraId="2E1FA836" w14:textId="77777777" w:rsidR="009146AF" w:rsidRDefault="009146AF" w:rsidP="009146AF">
            <w:pPr>
              <w:pStyle w:val="TAL"/>
              <w:rPr>
                <w:sz w:val="16"/>
                <w:szCs w:val="16"/>
              </w:rPr>
            </w:pPr>
            <w:r>
              <w:rPr>
                <w:sz w:val="16"/>
                <w:szCs w:val="16"/>
              </w:rPr>
              <w:t>0037</w:t>
            </w:r>
          </w:p>
        </w:tc>
        <w:tc>
          <w:tcPr>
            <w:tcW w:w="425" w:type="dxa"/>
            <w:shd w:val="solid" w:color="FFFFFF" w:fill="auto"/>
          </w:tcPr>
          <w:p w14:paraId="0F84EE12" w14:textId="77777777" w:rsidR="009146AF" w:rsidRDefault="009146AF" w:rsidP="009146AF">
            <w:pPr>
              <w:pStyle w:val="TAR"/>
              <w:rPr>
                <w:sz w:val="16"/>
                <w:szCs w:val="16"/>
              </w:rPr>
            </w:pPr>
            <w:r>
              <w:rPr>
                <w:sz w:val="16"/>
                <w:szCs w:val="16"/>
              </w:rPr>
              <w:t>1</w:t>
            </w:r>
          </w:p>
        </w:tc>
        <w:tc>
          <w:tcPr>
            <w:tcW w:w="425" w:type="dxa"/>
            <w:shd w:val="solid" w:color="FFFFFF" w:fill="auto"/>
          </w:tcPr>
          <w:p w14:paraId="79ADE2D5" w14:textId="77777777" w:rsidR="009146AF" w:rsidRDefault="009146AF" w:rsidP="009146AF">
            <w:pPr>
              <w:pStyle w:val="TAC"/>
              <w:rPr>
                <w:sz w:val="16"/>
                <w:szCs w:val="16"/>
              </w:rPr>
            </w:pPr>
            <w:r>
              <w:rPr>
                <w:sz w:val="16"/>
                <w:szCs w:val="16"/>
              </w:rPr>
              <w:t>F</w:t>
            </w:r>
          </w:p>
        </w:tc>
        <w:tc>
          <w:tcPr>
            <w:tcW w:w="4962" w:type="dxa"/>
            <w:shd w:val="solid" w:color="FFFFFF" w:fill="auto"/>
          </w:tcPr>
          <w:p w14:paraId="1EE3EB5C" w14:textId="77777777" w:rsidR="009146AF" w:rsidRPr="002A7CF9" w:rsidRDefault="009146AF" w:rsidP="009146AF">
            <w:pPr>
              <w:pStyle w:val="TAL"/>
              <w:rPr>
                <w:rFonts w:cs="Arial"/>
                <w:snapToGrid w:val="0"/>
                <w:sz w:val="16"/>
                <w:szCs w:val="16"/>
              </w:rPr>
            </w:pPr>
            <w:r w:rsidRPr="002A7CF9">
              <w:rPr>
                <w:rFonts w:cs="Arial"/>
                <w:snapToGrid w:val="0"/>
                <w:sz w:val="16"/>
                <w:szCs w:val="16"/>
              </w:rPr>
              <w:t xml:space="preserve">Correction to Encoding of WLANSP </w:t>
            </w:r>
          </w:p>
        </w:tc>
        <w:tc>
          <w:tcPr>
            <w:tcW w:w="708" w:type="dxa"/>
            <w:shd w:val="solid" w:color="FFFFFF" w:fill="auto"/>
          </w:tcPr>
          <w:p w14:paraId="28C8E424"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5AC74FC1" w14:textId="77777777" w:rsidTr="001478B8">
        <w:tblPrEx>
          <w:tblCellMar>
            <w:top w:w="0" w:type="dxa"/>
            <w:bottom w:w="0" w:type="dxa"/>
          </w:tblCellMar>
        </w:tblPrEx>
        <w:tc>
          <w:tcPr>
            <w:tcW w:w="800" w:type="dxa"/>
            <w:shd w:val="solid" w:color="FFFFFF" w:fill="auto"/>
          </w:tcPr>
          <w:p w14:paraId="16BD8270"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7F41AD65"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15A5EA10" w14:textId="77777777" w:rsidR="009146AF" w:rsidRPr="002A7CF9" w:rsidRDefault="009146AF" w:rsidP="009146AF">
            <w:pPr>
              <w:pStyle w:val="TAC"/>
              <w:rPr>
                <w:sz w:val="16"/>
                <w:szCs w:val="16"/>
                <w:lang w:eastAsia="zh-CN"/>
              </w:rPr>
            </w:pPr>
            <w:r w:rsidRPr="009146AF">
              <w:rPr>
                <w:sz w:val="16"/>
                <w:szCs w:val="16"/>
                <w:lang w:eastAsia="zh-CN"/>
              </w:rPr>
              <w:t>CP-191136</w:t>
            </w:r>
          </w:p>
        </w:tc>
        <w:tc>
          <w:tcPr>
            <w:tcW w:w="708" w:type="dxa"/>
            <w:shd w:val="solid" w:color="FFFFFF" w:fill="auto"/>
          </w:tcPr>
          <w:p w14:paraId="191130B8" w14:textId="77777777" w:rsidR="009146AF" w:rsidRDefault="009146AF" w:rsidP="009146AF">
            <w:pPr>
              <w:pStyle w:val="TAL"/>
              <w:rPr>
                <w:sz w:val="16"/>
                <w:szCs w:val="16"/>
              </w:rPr>
            </w:pPr>
            <w:r>
              <w:rPr>
                <w:sz w:val="16"/>
                <w:szCs w:val="16"/>
              </w:rPr>
              <w:t>0038</w:t>
            </w:r>
          </w:p>
        </w:tc>
        <w:tc>
          <w:tcPr>
            <w:tcW w:w="425" w:type="dxa"/>
            <w:shd w:val="solid" w:color="FFFFFF" w:fill="auto"/>
          </w:tcPr>
          <w:p w14:paraId="4386D291" w14:textId="77777777" w:rsidR="009146AF" w:rsidRDefault="009146AF" w:rsidP="009146AF">
            <w:pPr>
              <w:pStyle w:val="TAR"/>
              <w:rPr>
                <w:sz w:val="16"/>
                <w:szCs w:val="16"/>
              </w:rPr>
            </w:pPr>
            <w:r>
              <w:rPr>
                <w:sz w:val="16"/>
                <w:szCs w:val="16"/>
              </w:rPr>
              <w:t>2</w:t>
            </w:r>
          </w:p>
        </w:tc>
        <w:tc>
          <w:tcPr>
            <w:tcW w:w="425" w:type="dxa"/>
            <w:shd w:val="solid" w:color="FFFFFF" w:fill="auto"/>
          </w:tcPr>
          <w:p w14:paraId="2648E8B5" w14:textId="77777777" w:rsidR="009146AF" w:rsidRDefault="009146AF" w:rsidP="009146AF">
            <w:pPr>
              <w:pStyle w:val="TAC"/>
              <w:rPr>
                <w:sz w:val="16"/>
                <w:szCs w:val="16"/>
              </w:rPr>
            </w:pPr>
            <w:r>
              <w:rPr>
                <w:sz w:val="16"/>
                <w:szCs w:val="16"/>
              </w:rPr>
              <w:t>F</w:t>
            </w:r>
          </w:p>
        </w:tc>
        <w:tc>
          <w:tcPr>
            <w:tcW w:w="4962" w:type="dxa"/>
            <w:shd w:val="solid" w:color="FFFFFF" w:fill="auto"/>
          </w:tcPr>
          <w:p w14:paraId="56142E09" w14:textId="77777777" w:rsidR="009146AF" w:rsidRPr="002A7CF9" w:rsidRDefault="009146AF" w:rsidP="009146AF">
            <w:pPr>
              <w:pStyle w:val="TAL"/>
              <w:rPr>
                <w:rFonts w:cs="Arial"/>
                <w:snapToGrid w:val="0"/>
                <w:sz w:val="16"/>
                <w:szCs w:val="16"/>
              </w:rPr>
            </w:pPr>
            <w:r w:rsidRPr="009146AF">
              <w:rPr>
                <w:rFonts w:cs="Arial"/>
                <w:snapToGrid w:val="0"/>
                <w:sz w:val="16"/>
                <w:szCs w:val="16"/>
              </w:rPr>
              <w:t>Reference to IEEE Std 802.11</w:t>
            </w:r>
          </w:p>
        </w:tc>
        <w:tc>
          <w:tcPr>
            <w:tcW w:w="708" w:type="dxa"/>
            <w:shd w:val="solid" w:color="FFFFFF" w:fill="auto"/>
          </w:tcPr>
          <w:p w14:paraId="5F36F7A5"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2AF7EE84" w14:textId="77777777" w:rsidTr="001478B8">
        <w:tblPrEx>
          <w:tblCellMar>
            <w:top w:w="0" w:type="dxa"/>
            <w:bottom w:w="0" w:type="dxa"/>
          </w:tblCellMar>
        </w:tblPrEx>
        <w:tc>
          <w:tcPr>
            <w:tcW w:w="800" w:type="dxa"/>
            <w:shd w:val="solid" w:color="FFFFFF" w:fill="auto"/>
          </w:tcPr>
          <w:p w14:paraId="2B4B7EA6"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0A46707D"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4B561824" w14:textId="77777777" w:rsidR="009146AF" w:rsidRPr="009146AF" w:rsidRDefault="009146AF" w:rsidP="009146AF">
            <w:pPr>
              <w:pStyle w:val="TAC"/>
              <w:rPr>
                <w:sz w:val="16"/>
                <w:szCs w:val="16"/>
                <w:lang w:eastAsia="zh-CN"/>
              </w:rPr>
            </w:pPr>
            <w:r w:rsidRPr="009146AF">
              <w:rPr>
                <w:sz w:val="16"/>
                <w:szCs w:val="16"/>
                <w:lang w:eastAsia="zh-CN"/>
              </w:rPr>
              <w:t>CP-191131</w:t>
            </w:r>
          </w:p>
        </w:tc>
        <w:tc>
          <w:tcPr>
            <w:tcW w:w="708" w:type="dxa"/>
            <w:shd w:val="solid" w:color="FFFFFF" w:fill="auto"/>
          </w:tcPr>
          <w:p w14:paraId="40E907C7" w14:textId="77777777" w:rsidR="009146AF" w:rsidRDefault="009146AF" w:rsidP="009146AF">
            <w:pPr>
              <w:pStyle w:val="TAL"/>
              <w:rPr>
                <w:sz w:val="16"/>
                <w:szCs w:val="16"/>
              </w:rPr>
            </w:pPr>
            <w:r>
              <w:rPr>
                <w:sz w:val="16"/>
                <w:szCs w:val="16"/>
              </w:rPr>
              <w:t>0041</w:t>
            </w:r>
          </w:p>
        </w:tc>
        <w:tc>
          <w:tcPr>
            <w:tcW w:w="425" w:type="dxa"/>
            <w:shd w:val="solid" w:color="FFFFFF" w:fill="auto"/>
          </w:tcPr>
          <w:p w14:paraId="46DC29F2" w14:textId="77777777" w:rsidR="009146AF" w:rsidRDefault="009146AF" w:rsidP="009146AF">
            <w:pPr>
              <w:pStyle w:val="TAR"/>
              <w:rPr>
                <w:sz w:val="16"/>
                <w:szCs w:val="16"/>
              </w:rPr>
            </w:pPr>
            <w:r>
              <w:rPr>
                <w:sz w:val="16"/>
                <w:szCs w:val="16"/>
              </w:rPr>
              <w:t>1</w:t>
            </w:r>
          </w:p>
        </w:tc>
        <w:tc>
          <w:tcPr>
            <w:tcW w:w="425" w:type="dxa"/>
            <w:shd w:val="solid" w:color="FFFFFF" w:fill="auto"/>
          </w:tcPr>
          <w:p w14:paraId="0741FBCA" w14:textId="77777777" w:rsidR="009146AF" w:rsidRDefault="009146AF" w:rsidP="009146AF">
            <w:pPr>
              <w:pStyle w:val="TAC"/>
              <w:rPr>
                <w:sz w:val="16"/>
                <w:szCs w:val="16"/>
              </w:rPr>
            </w:pPr>
            <w:r>
              <w:rPr>
                <w:sz w:val="16"/>
                <w:szCs w:val="16"/>
              </w:rPr>
              <w:t>D</w:t>
            </w:r>
          </w:p>
        </w:tc>
        <w:tc>
          <w:tcPr>
            <w:tcW w:w="4962" w:type="dxa"/>
            <w:shd w:val="solid" w:color="FFFFFF" w:fill="auto"/>
          </w:tcPr>
          <w:p w14:paraId="096523D1" w14:textId="77777777" w:rsidR="009146AF" w:rsidRPr="009146AF" w:rsidRDefault="009146AF" w:rsidP="009146AF">
            <w:pPr>
              <w:pStyle w:val="TAL"/>
              <w:rPr>
                <w:rFonts w:cs="Arial"/>
                <w:snapToGrid w:val="0"/>
                <w:sz w:val="16"/>
                <w:szCs w:val="16"/>
              </w:rPr>
            </w:pPr>
            <w:r w:rsidRPr="009146AF">
              <w:rPr>
                <w:rFonts w:cs="Arial"/>
                <w:snapToGrid w:val="0"/>
                <w:sz w:val="16"/>
                <w:szCs w:val="16"/>
              </w:rPr>
              <w:t>Correction on the route selection descriptor component type identifier of URSP</w:t>
            </w:r>
          </w:p>
        </w:tc>
        <w:tc>
          <w:tcPr>
            <w:tcW w:w="708" w:type="dxa"/>
            <w:shd w:val="solid" w:color="FFFFFF" w:fill="auto"/>
          </w:tcPr>
          <w:p w14:paraId="081BBB95" w14:textId="77777777" w:rsidR="009146AF" w:rsidRDefault="009146AF" w:rsidP="009146AF">
            <w:pPr>
              <w:pStyle w:val="TAC"/>
              <w:rPr>
                <w:sz w:val="16"/>
                <w:szCs w:val="16"/>
                <w:lang w:eastAsia="zh-CN"/>
              </w:rPr>
            </w:pPr>
            <w:r w:rsidRPr="00BF19A5">
              <w:rPr>
                <w:sz w:val="16"/>
                <w:szCs w:val="16"/>
                <w:lang w:eastAsia="zh-CN"/>
              </w:rPr>
              <w:t>16.0.0</w:t>
            </w:r>
          </w:p>
        </w:tc>
      </w:tr>
      <w:tr w:rsidR="002B2E73" w:rsidRPr="0014384C" w14:paraId="52CC8304" w14:textId="77777777" w:rsidTr="001478B8">
        <w:tblPrEx>
          <w:tblCellMar>
            <w:top w:w="0" w:type="dxa"/>
            <w:bottom w:w="0" w:type="dxa"/>
          </w:tblCellMar>
        </w:tblPrEx>
        <w:tc>
          <w:tcPr>
            <w:tcW w:w="800" w:type="dxa"/>
            <w:shd w:val="solid" w:color="FFFFFF" w:fill="auto"/>
          </w:tcPr>
          <w:p w14:paraId="0485F7F4" w14:textId="77777777" w:rsidR="002B2E73" w:rsidRDefault="002B2E73" w:rsidP="009146AF">
            <w:pPr>
              <w:pStyle w:val="TAC"/>
              <w:rPr>
                <w:sz w:val="16"/>
                <w:szCs w:val="16"/>
                <w:lang w:eastAsia="zh-CN"/>
              </w:rPr>
            </w:pPr>
            <w:r>
              <w:rPr>
                <w:sz w:val="16"/>
                <w:szCs w:val="16"/>
                <w:lang w:eastAsia="zh-CN"/>
              </w:rPr>
              <w:t>2019-09</w:t>
            </w:r>
          </w:p>
        </w:tc>
        <w:tc>
          <w:tcPr>
            <w:tcW w:w="800" w:type="dxa"/>
            <w:shd w:val="solid" w:color="FFFFFF" w:fill="auto"/>
          </w:tcPr>
          <w:p w14:paraId="2285EF62" w14:textId="77777777" w:rsidR="002B2E73" w:rsidRDefault="002B2E73" w:rsidP="009146AF">
            <w:pPr>
              <w:pStyle w:val="TAC"/>
              <w:rPr>
                <w:sz w:val="16"/>
                <w:szCs w:val="16"/>
                <w:lang w:eastAsia="zh-CN"/>
              </w:rPr>
            </w:pPr>
            <w:r>
              <w:rPr>
                <w:sz w:val="16"/>
                <w:szCs w:val="16"/>
                <w:lang w:eastAsia="zh-CN"/>
              </w:rPr>
              <w:t>CT-85</w:t>
            </w:r>
          </w:p>
        </w:tc>
        <w:tc>
          <w:tcPr>
            <w:tcW w:w="1094" w:type="dxa"/>
            <w:shd w:val="solid" w:color="FFFFFF" w:fill="auto"/>
          </w:tcPr>
          <w:p w14:paraId="073D4EBC" w14:textId="77777777" w:rsidR="002B2E73" w:rsidRPr="009146AF" w:rsidRDefault="00FC0F36" w:rsidP="009146AF">
            <w:pPr>
              <w:pStyle w:val="TAC"/>
              <w:rPr>
                <w:sz w:val="16"/>
                <w:szCs w:val="16"/>
                <w:lang w:eastAsia="zh-CN"/>
              </w:rPr>
            </w:pPr>
            <w:r w:rsidRPr="00FC0F36">
              <w:rPr>
                <w:sz w:val="16"/>
                <w:szCs w:val="16"/>
                <w:lang w:eastAsia="zh-CN"/>
              </w:rPr>
              <w:t>CP-192059</w:t>
            </w:r>
          </w:p>
        </w:tc>
        <w:tc>
          <w:tcPr>
            <w:tcW w:w="708" w:type="dxa"/>
            <w:shd w:val="solid" w:color="FFFFFF" w:fill="auto"/>
          </w:tcPr>
          <w:p w14:paraId="56022463" w14:textId="77777777" w:rsidR="002B2E73" w:rsidRDefault="00FC0F36" w:rsidP="009146AF">
            <w:pPr>
              <w:pStyle w:val="TAL"/>
              <w:rPr>
                <w:sz w:val="16"/>
                <w:szCs w:val="16"/>
              </w:rPr>
            </w:pPr>
            <w:r>
              <w:rPr>
                <w:sz w:val="16"/>
                <w:szCs w:val="16"/>
              </w:rPr>
              <w:t>0042</w:t>
            </w:r>
          </w:p>
        </w:tc>
        <w:tc>
          <w:tcPr>
            <w:tcW w:w="425" w:type="dxa"/>
            <w:shd w:val="solid" w:color="FFFFFF" w:fill="auto"/>
          </w:tcPr>
          <w:p w14:paraId="2B3ADC9B" w14:textId="77777777" w:rsidR="002B2E73" w:rsidRDefault="00FC0F36" w:rsidP="009146AF">
            <w:pPr>
              <w:pStyle w:val="TAR"/>
              <w:rPr>
                <w:sz w:val="16"/>
                <w:szCs w:val="16"/>
              </w:rPr>
            </w:pPr>
            <w:r>
              <w:rPr>
                <w:sz w:val="16"/>
                <w:szCs w:val="16"/>
              </w:rPr>
              <w:t>1</w:t>
            </w:r>
          </w:p>
        </w:tc>
        <w:tc>
          <w:tcPr>
            <w:tcW w:w="425" w:type="dxa"/>
            <w:shd w:val="solid" w:color="FFFFFF" w:fill="auto"/>
          </w:tcPr>
          <w:p w14:paraId="0C2DFCB4" w14:textId="77777777" w:rsidR="002B2E73" w:rsidRDefault="002B2E73" w:rsidP="009146AF">
            <w:pPr>
              <w:pStyle w:val="TAC"/>
              <w:rPr>
                <w:sz w:val="16"/>
                <w:szCs w:val="16"/>
              </w:rPr>
            </w:pPr>
          </w:p>
        </w:tc>
        <w:tc>
          <w:tcPr>
            <w:tcW w:w="4962" w:type="dxa"/>
            <w:shd w:val="solid" w:color="FFFFFF" w:fill="auto"/>
          </w:tcPr>
          <w:p w14:paraId="5B44496D" w14:textId="77777777" w:rsidR="002B2E73" w:rsidRPr="009146AF" w:rsidRDefault="00FC0F36" w:rsidP="009146AF">
            <w:pPr>
              <w:pStyle w:val="TAL"/>
              <w:rPr>
                <w:rFonts w:cs="Arial"/>
                <w:snapToGrid w:val="0"/>
                <w:sz w:val="16"/>
                <w:szCs w:val="16"/>
              </w:rPr>
            </w:pPr>
            <w:r w:rsidRPr="00FC0F36">
              <w:rPr>
                <w:rFonts w:cs="Arial"/>
                <w:snapToGrid w:val="0"/>
                <w:sz w:val="16"/>
                <w:szCs w:val="16"/>
              </w:rPr>
              <w:t>5G-RG usage of ANDSP</w:t>
            </w:r>
          </w:p>
        </w:tc>
        <w:tc>
          <w:tcPr>
            <w:tcW w:w="708" w:type="dxa"/>
            <w:shd w:val="solid" w:color="FFFFFF" w:fill="auto"/>
          </w:tcPr>
          <w:p w14:paraId="65C1B1BD" w14:textId="77777777" w:rsidR="002B2E73" w:rsidRPr="00BF19A5" w:rsidRDefault="002B2E73" w:rsidP="009146AF">
            <w:pPr>
              <w:pStyle w:val="TAC"/>
              <w:rPr>
                <w:sz w:val="16"/>
                <w:szCs w:val="16"/>
                <w:lang w:eastAsia="zh-CN"/>
              </w:rPr>
            </w:pPr>
            <w:r>
              <w:rPr>
                <w:sz w:val="16"/>
                <w:szCs w:val="16"/>
                <w:lang w:eastAsia="zh-CN"/>
              </w:rPr>
              <w:t>16.1.0</w:t>
            </w:r>
          </w:p>
        </w:tc>
      </w:tr>
      <w:tr w:rsidR="00FC0F36" w:rsidRPr="0014384C" w14:paraId="33E5C74B" w14:textId="77777777" w:rsidTr="001478B8">
        <w:tblPrEx>
          <w:tblCellMar>
            <w:top w:w="0" w:type="dxa"/>
            <w:bottom w:w="0" w:type="dxa"/>
          </w:tblCellMar>
        </w:tblPrEx>
        <w:tc>
          <w:tcPr>
            <w:tcW w:w="800" w:type="dxa"/>
            <w:shd w:val="solid" w:color="FFFFFF" w:fill="auto"/>
          </w:tcPr>
          <w:p w14:paraId="0ACB04C0"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981FA7D"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7A7364D9" w14:textId="77777777" w:rsidR="00FC0F36" w:rsidRPr="009146AF" w:rsidRDefault="00FC0F36" w:rsidP="00FC0F36">
            <w:pPr>
              <w:pStyle w:val="TAC"/>
              <w:rPr>
                <w:sz w:val="16"/>
                <w:szCs w:val="16"/>
                <w:lang w:eastAsia="zh-CN"/>
              </w:rPr>
            </w:pPr>
            <w:r w:rsidRPr="002B2E73">
              <w:rPr>
                <w:sz w:val="16"/>
                <w:szCs w:val="16"/>
                <w:lang w:eastAsia="zh-CN"/>
              </w:rPr>
              <w:t>CP-192074</w:t>
            </w:r>
          </w:p>
        </w:tc>
        <w:tc>
          <w:tcPr>
            <w:tcW w:w="708" w:type="dxa"/>
            <w:shd w:val="solid" w:color="FFFFFF" w:fill="auto"/>
          </w:tcPr>
          <w:p w14:paraId="37F0D810" w14:textId="77777777" w:rsidR="00FC0F36" w:rsidRDefault="00FC0F36" w:rsidP="00FC0F36">
            <w:pPr>
              <w:pStyle w:val="TAL"/>
              <w:rPr>
                <w:sz w:val="16"/>
                <w:szCs w:val="16"/>
              </w:rPr>
            </w:pPr>
            <w:r>
              <w:rPr>
                <w:sz w:val="16"/>
                <w:szCs w:val="16"/>
              </w:rPr>
              <w:t>0043</w:t>
            </w:r>
          </w:p>
        </w:tc>
        <w:tc>
          <w:tcPr>
            <w:tcW w:w="425" w:type="dxa"/>
            <w:shd w:val="solid" w:color="FFFFFF" w:fill="auto"/>
          </w:tcPr>
          <w:p w14:paraId="2D9DA1C6" w14:textId="77777777" w:rsidR="00FC0F36" w:rsidRDefault="00FC0F36" w:rsidP="00FC0F36">
            <w:pPr>
              <w:pStyle w:val="TAR"/>
              <w:rPr>
                <w:sz w:val="16"/>
                <w:szCs w:val="16"/>
              </w:rPr>
            </w:pPr>
            <w:r>
              <w:rPr>
                <w:sz w:val="16"/>
                <w:szCs w:val="16"/>
              </w:rPr>
              <w:t>1</w:t>
            </w:r>
          </w:p>
        </w:tc>
        <w:tc>
          <w:tcPr>
            <w:tcW w:w="425" w:type="dxa"/>
            <w:shd w:val="solid" w:color="FFFFFF" w:fill="auto"/>
          </w:tcPr>
          <w:p w14:paraId="1353F91B" w14:textId="77777777" w:rsidR="00FC0F36" w:rsidRDefault="00FC0F36" w:rsidP="00FC0F36">
            <w:pPr>
              <w:pStyle w:val="TAC"/>
              <w:rPr>
                <w:sz w:val="16"/>
                <w:szCs w:val="16"/>
              </w:rPr>
            </w:pPr>
            <w:r>
              <w:rPr>
                <w:sz w:val="16"/>
                <w:szCs w:val="16"/>
              </w:rPr>
              <w:t>B</w:t>
            </w:r>
          </w:p>
        </w:tc>
        <w:tc>
          <w:tcPr>
            <w:tcW w:w="4962" w:type="dxa"/>
            <w:shd w:val="solid" w:color="FFFFFF" w:fill="auto"/>
          </w:tcPr>
          <w:p w14:paraId="178841ED" w14:textId="77777777" w:rsidR="00FC0F36" w:rsidRPr="009146AF" w:rsidRDefault="00FC0F36" w:rsidP="00FC0F36">
            <w:pPr>
              <w:pStyle w:val="TAL"/>
              <w:rPr>
                <w:rFonts w:cs="Arial"/>
                <w:snapToGrid w:val="0"/>
                <w:sz w:val="16"/>
                <w:szCs w:val="16"/>
              </w:rPr>
            </w:pPr>
            <w:r w:rsidRPr="002B2E73">
              <w:rPr>
                <w:rFonts w:cs="Arial"/>
                <w:snapToGrid w:val="0"/>
                <w:sz w:val="16"/>
                <w:szCs w:val="16"/>
              </w:rPr>
              <w:t>Introduction of background data transfer policy information in URSP</w:t>
            </w:r>
          </w:p>
        </w:tc>
        <w:tc>
          <w:tcPr>
            <w:tcW w:w="708" w:type="dxa"/>
            <w:shd w:val="solid" w:color="FFFFFF" w:fill="auto"/>
          </w:tcPr>
          <w:p w14:paraId="6155CEA7" w14:textId="77777777" w:rsidR="00FC0F36" w:rsidRDefault="00FC0F36" w:rsidP="00FC0F36">
            <w:pPr>
              <w:pStyle w:val="TAC"/>
              <w:rPr>
                <w:sz w:val="16"/>
                <w:szCs w:val="16"/>
                <w:lang w:eastAsia="zh-CN"/>
              </w:rPr>
            </w:pPr>
            <w:r w:rsidRPr="00D60B4E">
              <w:rPr>
                <w:sz w:val="16"/>
                <w:szCs w:val="16"/>
                <w:lang w:eastAsia="zh-CN"/>
              </w:rPr>
              <w:t>16.1.0</w:t>
            </w:r>
          </w:p>
        </w:tc>
      </w:tr>
      <w:tr w:rsidR="00FC0F36" w:rsidRPr="0014384C" w14:paraId="7F1C8537" w14:textId="77777777" w:rsidTr="001478B8">
        <w:tblPrEx>
          <w:tblCellMar>
            <w:top w:w="0" w:type="dxa"/>
            <w:bottom w:w="0" w:type="dxa"/>
          </w:tblCellMar>
        </w:tblPrEx>
        <w:tc>
          <w:tcPr>
            <w:tcW w:w="800" w:type="dxa"/>
            <w:shd w:val="solid" w:color="FFFFFF" w:fill="auto"/>
          </w:tcPr>
          <w:p w14:paraId="111B4DEF"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5F897A73"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382B898F" w14:textId="77777777" w:rsidR="00FC0F36" w:rsidRPr="002B2E73" w:rsidRDefault="00FC0F36" w:rsidP="00FC0F36">
            <w:pPr>
              <w:pStyle w:val="TAC"/>
              <w:rPr>
                <w:sz w:val="16"/>
                <w:szCs w:val="16"/>
                <w:lang w:eastAsia="zh-CN"/>
              </w:rPr>
            </w:pPr>
            <w:r w:rsidRPr="002B2E73">
              <w:rPr>
                <w:sz w:val="16"/>
                <w:szCs w:val="16"/>
                <w:lang w:eastAsia="zh-CN"/>
              </w:rPr>
              <w:t>CP-192055</w:t>
            </w:r>
          </w:p>
        </w:tc>
        <w:tc>
          <w:tcPr>
            <w:tcW w:w="708" w:type="dxa"/>
            <w:shd w:val="solid" w:color="FFFFFF" w:fill="auto"/>
          </w:tcPr>
          <w:p w14:paraId="79490F7C" w14:textId="77777777" w:rsidR="00FC0F36" w:rsidRDefault="00FC0F36" w:rsidP="00FC0F36">
            <w:pPr>
              <w:pStyle w:val="TAL"/>
              <w:rPr>
                <w:sz w:val="16"/>
                <w:szCs w:val="16"/>
              </w:rPr>
            </w:pPr>
            <w:r>
              <w:rPr>
                <w:sz w:val="16"/>
                <w:szCs w:val="16"/>
              </w:rPr>
              <w:t>0045</w:t>
            </w:r>
          </w:p>
        </w:tc>
        <w:tc>
          <w:tcPr>
            <w:tcW w:w="425" w:type="dxa"/>
            <w:shd w:val="solid" w:color="FFFFFF" w:fill="auto"/>
          </w:tcPr>
          <w:p w14:paraId="02E3EE67" w14:textId="77777777" w:rsidR="00FC0F36" w:rsidRDefault="00FC0F36" w:rsidP="00FC0F36">
            <w:pPr>
              <w:pStyle w:val="TAR"/>
              <w:rPr>
                <w:sz w:val="16"/>
                <w:szCs w:val="16"/>
              </w:rPr>
            </w:pPr>
          </w:p>
        </w:tc>
        <w:tc>
          <w:tcPr>
            <w:tcW w:w="425" w:type="dxa"/>
            <w:shd w:val="solid" w:color="FFFFFF" w:fill="auto"/>
          </w:tcPr>
          <w:p w14:paraId="7D3D9DB0" w14:textId="77777777" w:rsidR="00FC0F36" w:rsidRDefault="00FC0F36" w:rsidP="00FC0F36">
            <w:pPr>
              <w:pStyle w:val="TAC"/>
              <w:rPr>
                <w:sz w:val="16"/>
                <w:szCs w:val="16"/>
              </w:rPr>
            </w:pPr>
            <w:r>
              <w:rPr>
                <w:sz w:val="16"/>
                <w:szCs w:val="16"/>
              </w:rPr>
              <w:t>F</w:t>
            </w:r>
          </w:p>
        </w:tc>
        <w:tc>
          <w:tcPr>
            <w:tcW w:w="4962" w:type="dxa"/>
            <w:shd w:val="solid" w:color="FFFFFF" w:fill="auto"/>
          </w:tcPr>
          <w:p w14:paraId="3FD75297" w14:textId="77777777" w:rsidR="00FC0F36" w:rsidRPr="002B2E73" w:rsidRDefault="00FC0F36" w:rsidP="00FC0F36">
            <w:pPr>
              <w:pStyle w:val="TAL"/>
              <w:rPr>
                <w:rFonts w:cs="Arial"/>
                <w:snapToGrid w:val="0"/>
                <w:sz w:val="16"/>
                <w:szCs w:val="16"/>
              </w:rPr>
            </w:pPr>
            <w:r w:rsidRPr="002B2E73">
              <w:rPr>
                <w:rFonts w:cs="Arial"/>
                <w:snapToGrid w:val="0"/>
                <w:sz w:val="16"/>
                <w:szCs w:val="16"/>
              </w:rPr>
              <w:t>Clarification on application information matching</w:t>
            </w:r>
          </w:p>
        </w:tc>
        <w:tc>
          <w:tcPr>
            <w:tcW w:w="708" w:type="dxa"/>
            <w:shd w:val="solid" w:color="FFFFFF" w:fill="auto"/>
          </w:tcPr>
          <w:p w14:paraId="428839C1" w14:textId="77777777" w:rsidR="00FC0F36" w:rsidRDefault="00FC0F36" w:rsidP="00FC0F36">
            <w:pPr>
              <w:pStyle w:val="TAC"/>
              <w:rPr>
                <w:sz w:val="16"/>
                <w:szCs w:val="16"/>
                <w:lang w:eastAsia="zh-CN"/>
              </w:rPr>
            </w:pPr>
            <w:r w:rsidRPr="00D60B4E">
              <w:rPr>
                <w:sz w:val="16"/>
                <w:szCs w:val="16"/>
                <w:lang w:eastAsia="zh-CN"/>
              </w:rPr>
              <w:t>16.1.0</w:t>
            </w:r>
          </w:p>
        </w:tc>
      </w:tr>
      <w:tr w:rsidR="00FC0F36" w:rsidRPr="004E481B" w14:paraId="7739179C" w14:textId="77777777" w:rsidTr="001478B8">
        <w:tblPrEx>
          <w:tblCellMar>
            <w:top w:w="0" w:type="dxa"/>
            <w:bottom w:w="0" w:type="dxa"/>
          </w:tblCellMar>
        </w:tblPrEx>
        <w:tc>
          <w:tcPr>
            <w:tcW w:w="800" w:type="dxa"/>
            <w:shd w:val="solid" w:color="FFFFFF" w:fill="auto"/>
          </w:tcPr>
          <w:p w14:paraId="042F8299"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DB1E58D"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1CC00E05" w14:textId="77777777" w:rsidR="00FC0F36" w:rsidRPr="002B2E73" w:rsidRDefault="00FC0F36" w:rsidP="00FC0F36">
            <w:pPr>
              <w:pStyle w:val="TAC"/>
              <w:rPr>
                <w:sz w:val="16"/>
                <w:szCs w:val="16"/>
                <w:lang w:eastAsia="zh-CN"/>
              </w:rPr>
            </w:pPr>
            <w:r w:rsidRPr="002B2E73">
              <w:rPr>
                <w:sz w:val="16"/>
                <w:szCs w:val="16"/>
                <w:lang w:eastAsia="zh-CN"/>
              </w:rPr>
              <w:t>CP-192055</w:t>
            </w:r>
          </w:p>
        </w:tc>
        <w:tc>
          <w:tcPr>
            <w:tcW w:w="708" w:type="dxa"/>
            <w:shd w:val="solid" w:color="FFFFFF" w:fill="auto"/>
          </w:tcPr>
          <w:p w14:paraId="0EE68759" w14:textId="77777777" w:rsidR="00FC0F36" w:rsidRDefault="00FC0F36" w:rsidP="00FC0F36">
            <w:pPr>
              <w:pStyle w:val="TAL"/>
              <w:rPr>
                <w:sz w:val="16"/>
                <w:szCs w:val="16"/>
              </w:rPr>
            </w:pPr>
            <w:r>
              <w:rPr>
                <w:sz w:val="16"/>
                <w:szCs w:val="16"/>
              </w:rPr>
              <w:t>0046</w:t>
            </w:r>
          </w:p>
        </w:tc>
        <w:tc>
          <w:tcPr>
            <w:tcW w:w="425" w:type="dxa"/>
            <w:shd w:val="solid" w:color="FFFFFF" w:fill="auto"/>
          </w:tcPr>
          <w:p w14:paraId="3CE31748" w14:textId="77777777" w:rsidR="00FC0F36" w:rsidRDefault="00FC0F36" w:rsidP="00FC0F36">
            <w:pPr>
              <w:pStyle w:val="TAR"/>
              <w:rPr>
                <w:sz w:val="16"/>
                <w:szCs w:val="16"/>
              </w:rPr>
            </w:pPr>
            <w:r>
              <w:rPr>
                <w:sz w:val="16"/>
                <w:szCs w:val="16"/>
              </w:rPr>
              <w:t>1</w:t>
            </w:r>
          </w:p>
        </w:tc>
        <w:tc>
          <w:tcPr>
            <w:tcW w:w="425" w:type="dxa"/>
            <w:shd w:val="solid" w:color="FFFFFF" w:fill="auto"/>
          </w:tcPr>
          <w:p w14:paraId="6F00F69A" w14:textId="77777777" w:rsidR="00FC0F36" w:rsidRDefault="00FC0F36" w:rsidP="00FC0F36">
            <w:pPr>
              <w:pStyle w:val="TAC"/>
              <w:rPr>
                <w:sz w:val="16"/>
                <w:szCs w:val="16"/>
              </w:rPr>
            </w:pPr>
            <w:r>
              <w:rPr>
                <w:sz w:val="16"/>
                <w:szCs w:val="16"/>
              </w:rPr>
              <w:t>F</w:t>
            </w:r>
          </w:p>
        </w:tc>
        <w:tc>
          <w:tcPr>
            <w:tcW w:w="4962" w:type="dxa"/>
            <w:shd w:val="solid" w:color="FFFFFF" w:fill="auto"/>
          </w:tcPr>
          <w:p w14:paraId="13015CCC" w14:textId="77777777" w:rsidR="00FC0F36" w:rsidRPr="004E481B" w:rsidRDefault="00FC0F36" w:rsidP="00FC0F36">
            <w:pPr>
              <w:pStyle w:val="TAL"/>
              <w:rPr>
                <w:rFonts w:cs="Arial"/>
                <w:snapToGrid w:val="0"/>
                <w:sz w:val="16"/>
                <w:szCs w:val="16"/>
                <w:lang w:val="fr-FR"/>
              </w:rPr>
            </w:pPr>
            <w:r w:rsidRPr="002B2E73">
              <w:rPr>
                <w:rFonts w:cs="Arial"/>
                <w:snapToGrid w:val="0"/>
                <w:sz w:val="16"/>
                <w:szCs w:val="16"/>
                <w:lang w:val="fr-FR"/>
              </w:rPr>
              <w:t>Clarification on PDU session association</w:t>
            </w:r>
          </w:p>
        </w:tc>
        <w:tc>
          <w:tcPr>
            <w:tcW w:w="708" w:type="dxa"/>
            <w:shd w:val="solid" w:color="FFFFFF" w:fill="auto"/>
          </w:tcPr>
          <w:p w14:paraId="3651B27C" w14:textId="77777777" w:rsidR="00FC0F36" w:rsidRPr="004E481B" w:rsidRDefault="00FC0F36" w:rsidP="00FC0F36">
            <w:pPr>
              <w:pStyle w:val="TAC"/>
              <w:rPr>
                <w:sz w:val="16"/>
                <w:szCs w:val="16"/>
                <w:lang w:val="fr-FR" w:eastAsia="zh-CN"/>
              </w:rPr>
            </w:pPr>
            <w:r w:rsidRPr="00D60B4E">
              <w:rPr>
                <w:sz w:val="16"/>
                <w:szCs w:val="16"/>
                <w:lang w:eastAsia="zh-CN"/>
              </w:rPr>
              <w:t>16.1.0</w:t>
            </w:r>
          </w:p>
        </w:tc>
      </w:tr>
      <w:tr w:rsidR="00FC0F36" w:rsidRPr="004E481B" w14:paraId="6A84C63F" w14:textId="77777777" w:rsidTr="001478B8">
        <w:tblPrEx>
          <w:tblCellMar>
            <w:top w:w="0" w:type="dxa"/>
            <w:bottom w:w="0" w:type="dxa"/>
          </w:tblCellMar>
        </w:tblPrEx>
        <w:tc>
          <w:tcPr>
            <w:tcW w:w="800" w:type="dxa"/>
            <w:shd w:val="solid" w:color="FFFFFF" w:fill="auto"/>
          </w:tcPr>
          <w:p w14:paraId="644BB055"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46B8A60A"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34C69C75" w14:textId="77777777" w:rsidR="00FC0F36" w:rsidRPr="002B2E73" w:rsidRDefault="00FC0F36" w:rsidP="00FC0F36">
            <w:pPr>
              <w:pStyle w:val="TAC"/>
              <w:rPr>
                <w:sz w:val="16"/>
                <w:szCs w:val="16"/>
                <w:lang w:eastAsia="zh-CN"/>
              </w:rPr>
            </w:pPr>
            <w:r w:rsidRPr="00FC0F36">
              <w:rPr>
                <w:sz w:val="16"/>
                <w:szCs w:val="16"/>
                <w:lang w:eastAsia="zh-CN"/>
              </w:rPr>
              <w:t>CP-192071</w:t>
            </w:r>
          </w:p>
        </w:tc>
        <w:tc>
          <w:tcPr>
            <w:tcW w:w="708" w:type="dxa"/>
            <w:shd w:val="solid" w:color="FFFFFF" w:fill="auto"/>
          </w:tcPr>
          <w:p w14:paraId="426D11A4" w14:textId="77777777" w:rsidR="00FC0F36" w:rsidRDefault="00FC0F36" w:rsidP="00FC0F36">
            <w:pPr>
              <w:pStyle w:val="TAL"/>
              <w:rPr>
                <w:sz w:val="16"/>
                <w:szCs w:val="16"/>
              </w:rPr>
            </w:pPr>
            <w:r>
              <w:rPr>
                <w:sz w:val="16"/>
                <w:szCs w:val="16"/>
              </w:rPr>
              <w:t>0047</w:t>
            </w:r>
          </w:p>
        </w:tc>
        <w:tc>
          <w:tcPr>
            <w:tcW w:w="425" w:type="dxa"/>
            <w:shd w:val="solid" w:color="FFFFFF" w:fill="auto"/>
          </w:tcPr>
          <w:p w14:paraId="6D4A91F3" w14:textId="77777777" w:rsidR="00FC0F36" w:rsidRDefault="00FC0F36" w:rsidP="00FC0F36">
            <w:pPr>
              <w:pStyle w:val="TAR"/>
              <w:rPr>
                <w:sz w:val="16"/>
                <w:szCs w:val="16"/>
              </w:rPr>
            </w:pPr>
            <w:r>
              <w:rPr>
                <w:sz w:val="16"/>
                <w:szCs w:val="16"/>
              </w:rPr>
              <w:t>3</w:t>
            </w:r>
          </w:p>
        </w:tc>
        <w:tc>
          <w:tcPr>
            <w:tcW w:w="425" w:type="dxa"/>
            <w:shd w:val="solid" w:color="FFFFFF" w:fill="auto"/>
          </w:tcPr>
          <w:p w14:paraId="60CDFB28" w14:textId="77777777" w:rsidR="00FC0F36" w:rsidRDefault="00FC0F36" w:rsidP="00FC0F36">
            <w:pPr>
              <w:pStyle w:val="TAC"/>
              <w:rPr>
                <w:sz w:val="16"/>
                <w:szCs w:val="16"/>
              </w:rPr>
            </w:pPr>
            <w:r>
              <w:rPr>
                <w:sz w:val="16"/>
                <w:szCs w:val="16"/>
              </w:rPr>
              <w:t>F</w:t>
            </w:r>
          </w:p>
        </w:tc>
        <w:tc>
          <w:tcPr>
            <w:tcW w:w="4962" w:type="dxa"/>
            <w:shd w:val="solid" w:color="FFFFFF" w:fill="auto"/>
          </w:tcPr>
          <w:p w14:paraId="59290C50" w14:textId="77777777" w:rsidR="00FC0F36" w:rsidRPr="004E481B" w:rsidRDefault="00FC0F36" w:rsidP="00FC0F36">
            <w:pPr>
              <w:pStyle w:val="TAL"/>
              <w:rPr>
                <w:rFonts w:cs="Arial"/>
                <w:snapToGrid w:val="0"/>
                <w:sz w:val="16"/>
                <w:szCs w:val="16"/>
              </w:rPr>
            </w:pPr>
            <w:r w:rsidRPr="00FC0F36">
              <w:rPr>
                <w:rFonts w:cs="Arial"/>
                <w:snapToGrid w:val="0"/>
                <w:sz w:val="16"/>
                <w:szCs w:val="16"/>
              </w:rPr>
              <w:t>Use of the URSP rules in EPS</w:t>
            </w:r>
          </w:p>
        </w:tc>
        <w:tc>
          <w:tcPr>
            <w:tcW w:w="708" w:type="dxa"/>
            <w:shd w:val="solid" w:color="FFFFFF" w:fill="auto"/>
          </w:tcPr>
          <w:p w14:paraId="16CA50A7" w14:textId="77777777" w:rsidR="00FC0F36" w:rsidRPr="00FC0F36" w:rsidRDefault="00FC0F36" w:rsidP="00FC0F36">
            <w:pPr>
              <w:pStyle w:val="TAC"/>
              <w:rPr>
                <w:sz w:val="16"/>
                <w:szCs w:val="16"/>
                <w:lang w:val="fr-FR" w:eastAsia="zh-CN"/>
              </w:rPr>
            </w:pPr>
            <w:r w:rsidRPr="00D60B4E">
              <w:rPr>
                <w:sz w:val="16"/>
                <w:szCs w:val="16"/>
                <w:lang w:eastAsia="zh-CN"/>
              </w:rPr>
              <w:t>16.1.0</w:t>
            </w:r>
          </w:p>
        </w:tc>
      </w:tr>
      <w:tr w:rsidR="00FC0F36" w:rsidRPr="004E481B" w14:paraId="1E9B0481" w14:textId="77777777" w:rsidTr="001478B8">
        <w:tblPrEx>
          <w:tblCellMar>
            <w:top w:w="0" w:type="dxa"/>
            <w:bottom w:w="0" w:type="dxa"/>
          </w:tblCellMar>
        </w:tblPrEx>
        <w:tc>
          <w:tcPr>
            <w:tcW w:w="800" w:type="dxa"/>
            <w:shd w:val="solid" w:color="FFFFFF" w:fill="auto"/>
          </w:tcPr>
          <w:p w14:paraId="02B645D8"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5A2129D"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55B0CBC8" w14:textId="77777777" w:rsidR="00FC0F36" w:rsidRPr="002B2E73" w:rsidRDefault="00FC0F36" w:rsidP="00FC0F36">
            <w:pPr>
              <w:pStyle w:val="TAC"/>
              <w:rPr>
                <w:sz w:val="16"/>
                <w:szCs w:val="16"/>
                <w:lang w:eastAsia="zh-CN"/>
              </w:rPr>
            </w:pPr>
            <w:r w:rsidRPr="00F6155C">
              <w:rPr>
                <w:sz w:val="16"/>
                <w:szCs w:val="16"/>
                <w:lang w:eastAsia="zh-CN"/>
              </w:rPr>
              <w:t>CP-192059</w:t>
            </w:r>
          </w:p>
        </w:tc>
        <w:tc>
          <w:tcPr>
            <w:tcW w:w="708" w:type="dxa"/>
            <w:shd w:val="solid" w:color="FFFFFF" w:fill="auto"/>
          </w:tcPr>
          <w:p w14:paraId="7A8691B8" w14:textId="77777777" w:rsidR="00FC0F36" w:rsidRDefault="00FC0F36" w:rsidP="00FC0F36">
            <w:pPr>
              <w:pStyle w:val="TAL"/>
              <w:rPr>
                <w:sz w:val="16"/>
                <w:szCs w:val="16"/>
              </w:rPr>
            </w:pPr>
            <w:r>
              <w:rPr>
                <w:sz w:val="16"/>
                <w:szCs w:val="16"/>
              </w:rPr>
              <w:t>0051</w:t>
            </w:r>
          </w:p>
        </w:tc>
        <w:tc>
          <w:tcPr>
            <w:tcW w:w="425" w:type="dxa"/>
            <w:shd w:val="solid" w:color="FFFFFF" w:fill="auto"/>
          </w:tcPr>
          <w:p w14:paraId="1791266C" w14:textId="77777777" w:rsidR="00FC0F36" w:rsidRDefault="00FC0F36" w:rsidP="00FC0F36">
            <w:pPr>
              <w:pStyle w:val="TAR"/>
              <w:rPr>
                <w:sz w:val="16"/>
                <w:szCs w:val="16"/>
              </w:rPr>
            </w:pPr>
            <w:r>
              <w:rPr>
                <w:sz w:val="16"/>
                <w:szCs w:val="16"/>
              </w:rPr>
              <w:t>2</w:t>
            </w:r>
          </w:p>
        </w:tc>
        <w:tc>
          <w:tcPr>
            <w:tcW w:w="425" w:type="dxa"/>
            <w:shd w:val="solid" w:color="FFFFFF" w:fill="auto"/>
          </w:tcPr>
          <w:p w14:paraId="367BCA56" w14:textId="77777777" w:rsidR="00FC0F36" w:rsidRDefault="00FC0F36" w:rsidP="00FC0F36">
            <w:pPr>
              <w:pStyle w:val="TAC"/>
              <w:rPr>
                <w:sz w:val="16"/>
                <w:szCs w:val="16"/>
              </w:rPr>
            </w:pPr>
            <w:r>
              <w:rPr>
                <w:sz w:val="16"/>
                <w:szCs w:val="16"/>
              </w:rPr>
              <w:t>F</w:t>
            </w:r>
          </w:p>
        </w:tc>
        <w:tc>
          <w:tcPr>
            <w:tcW w:w="4962" w:type="dxa"/>
            <w:shd w:val="solid" w:color="FFFFFF" w:fill="auto"/>
          </w:tcPr>
          <w:p w14:paraId="460E1B8F" w14:textId="77777777" w:rsidR="00FC0F36" w:rsidRPr="004E481B" w:rsidRDefault="00FC0F36" w:rsidP="00FC0F36">
            <w:pPr>
              <w:pStyle w:val="TAL"/>
              <w:rPr>
                <w:rFonts w:cs="Arial"/>
                <w:snapToGrid w:val="0"/>
                <w:sz w:val="16"/>
                <w:szCs w:val="16"/>
              </w:rPr>
            </w:pPr>
            <w:r w:rsidRPr="00F6155C">
              <w:rPr>
                <w:rFonts w:cs="Arial"/>
                <w:snapToGrid w:val="0"/>
                <w:sz w:val="16"/>
                <w:szCs w:val="16"/>
              </w:rPr>
              <w:t xml:space="preserve">URSP and ANDP information for wireline 5G access network </w:t>
            </w:r>
          </w:p>
        </w:tc>
        <w:tc>
          <w:tcPr>
            <w:tcW w:w="708" w:type="dxa"/>
            <w:shd w:val="solid" w:color="FFFFFF" w:fill="auto"/>
          </w:tcPr>
          <w:p w14:paraId="26442062" w14:textId="77777777" w:rsidR="00FC0F36" w:rsidRPr="004E481B" w:rsidRDefault="00FC0F36" w:rsidP="00FC0F36">
            <w:pPr>
              <w:pStyle w:val="TAC"/>
              <w:rPr>
                <w:sz w:val="16"/>
                <w:szCs w:val="16"/>
                <w:lang w:eastAsia="zh-CN"/>
              </w:rPr>
            </w:pPr>
            <w:r w:rsidRPr="00D60B4E">
              <w:rPr>
                <w:sz w:val="16"/>
                <w:szCs w:val="16"/>
                <w:lang w:eastAsia="zh-CN"/>
              </w:rPr>
              <w:t>16.1.0</w:t>
            </w:r>
          </w:p>
        </w:tc>
      </w:tr>
      <w:tr w:rsidR="00FC0F36" w:rsidRPr="004E481B" w14:paraId="37CEE27A" w14:textId="77777777" w:rsidTr="001478B8">
        <w:tblPrEx>
          <w:tblCellMar>
            <w:top w:w="0" w:type="dxa"/>
            <w:bottom w:w="0" w:type="dxa"/>
          </w:tblCellMar>
        </w:tblPrEx>
        <w:tc>
          <w:tcPr>
            <w:tcW w:w="800" w:type="dxa"/>
            <w:shd w:val="solid" w:color="FFFFFF" w:fill="auto"/>
          </w:tcPr>
          <w:p w14:paraId="3C08857B"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DF59780"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41C1DED8" w14:textId="77777777" w:rsidR="00FC0F36" w:rsidRPr="00F6155C" w:rsidRDefault="00FC0F36" w:rsidP="00FC0F36">
            <w:pPr>
              <w:pStyle w:val="TAC"/>
              <w:rPr>
                <w:sz w:val="16"/>
                <w:szCs w:val="16"/>
                <w:lang w:eastAsia="zh-CN"/>
              </w:rPr>
            </w:pPr>
            <w:r w:rsidRPr="003E5ADD">
              <w:rPr>
                <w:sz w:val="16"/>
                <w:szCs w:val="16"/>
                <w:lang w:eastAsia="zh-CN"/>
              </w:rPr>
              <w:t>CP-192063</w:t>
            </w:r>
          </w:p>
        </w:tc>
        <w:tc>
          <w:tcPr>
            <w:tcW w:w="708" w:type="dxa"/>
            <w:shd w:val="solid" w:color="FFFFFF" w:fill="auto"/>
          </w:tcPr>
          <w:p w14:paraId="458EDA09" w14:textId="77777777" w:rsidR="00FC0F36" w:rsidRDefault="00FC0F36" w:rsidP="00FC0F36">
            <w:pPr>
              <w:pStyle w:val="TAL"/>
              <w:rPr>
                <w:sz w:val="16"/>
                <w:szCs w:val="16"/>
              </w:rPr>
            </w:pPr>
            <w:r>
              <w:rPr>
                <w:sz w:val="16"/>
                <w:szCs w:val="16"/>
              </w:rPr>
              <w:t>0052</w:t>
            </w:r>
          </w:p>
        </w:tc>
        <w:tc>
          <w:tcPr>
            <w:tcW w:w="425" w:type="dxa"/>
            <w:shd w:val="solid" w:color="FFFFFF" w:fill="auto"/>
          </w:tcPr>
          <w:p w14:paraId="144F75BF" w14:textId="77777777" w:rsidR="00FC0F36" w:rsidRDefault="00FC0F36" w:rsidP="00FC0F36">
            <w:pPr>
              <w:pStyle w:val="TAR"/>
              <w:rPr>
                <w:sz w:val="16"/>
                <w:szCs w:val="16"/>
              </w:rPr>
            </w:pPr>
            <w:r>
              <w:rPr>
                <w:sz w:val="16"/>
                <w:szCs w:val="16"/>
              </w:rPr>
              <w:t>1</w:t>
            </w:r>
          </w:p>
        </w:tc>
        <w:tc>
          <w:tcPr>
            <w:tcW w:w="425" w:type="dxa"/>
            <w:shd w:val="solid" w:color="FFFFFF" w:fill="auto"/>
          </w:tcPr>
          <w:p w14:paraId="4764D822" w14:textId="77777777" w:rsidR="00FC0F36" w:rsidRDefault="00FC0F36" w:rsidP="00FC0F36">
            <w:pPr>
              <w:pStyle w:val="TAC"/>
              <w:rPr>
                <w:sz w:val="16"/>
                <w:szCs w:val="16"/>
              </w:rPr>
            </w:pPr>
            <w:r>
              <w:rPr>
                <w:sz w:val="16"/>
                <w:szCs w:val="16"/>
              </w:rPr>
              <w:t>B</w:t>
            </w:r>
          </w:p>
        </w:tc>
        <w:tc>
          <w:tcPr>
            <w:tcW w:w="4962" w:type="dxa"/>
            <w:shd w:val="solid" w:color="FFFFFF" w:fill="auto"/>
          </w:tcPr>
          <w:p w14:paraId="02C46F97" w14:textId="77777777" w:rsidR="00FC0F36" w:rsidRPr="00F6155C" w:rsidRDefault="00FC0F36" w:rsidP="00FC0F36">
            <w:pPr>
              <w:pStyle w:val="TAL"/>
              <w:rPr>
                <w:rFonts w:cs="Arial"/>
                <w:snapToGrid w:val="0"/>
                <w:sz w:val="16"/>
                <w:szCs w:val="16"/>
              </w:rPr>
            </w:pPr>
            <w:r w:rsidRPr="003E5ADD">
              <w:rPr>
                <w:rFonts w:cs="Arial"/>
                <w:snapToGrid w:val="0"/>
                <w:sz w:val="16"/>
                <w:szCs w:val="16"/>
              </w:rPr>
              <w:t>Specifying and adding reference for V2X Policy</w:t>
            </w:r>
          </w:p>
        </w:tc>
        <w:tc>
          <w:tcPr>
            <w:tcW w:w="708" w:type="dxa"/>
            <w:shd w:val="solid" w:color="FFFFFF" w:fill="auto"/>
          </w:tcPr>
          <w:p w14:paraId="44F9A229"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64EA1227" w14:textId="77777777" w:rsidTr="001478B8">
        <w:tblPrEx>
          <w:tblCellMar>
            <w:top w:w="0" w:type="dxa"/>
            <w:bottom w:w="0" w:type="dxa"/>
          </w:tblCellMar>
        </w:tblPrEx>
        <w:tc>
          <w:tcPr>
            <w:tcW w:w="800" w:type="dxa"/>
            <w:shd w:val="solid" w:color="FFFFFF" w:fill="auto"/>
          </w:tcPr>
          <w:p w14:paraId="16D33C2A"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40B7C291"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64B00E10" w14:textId="77777777" w:rsidR="00FC0F36" w:rsidRPr="003E5ADD" w:rsidRDefault="00FC0F36" w:rsidP="00FC0F36">
            <w:pPr>
              <w:pStyle w:val="TAC"/>
              <w:rPr>
                <w:sz w:val="16"/>
                <w:szCs w:val="16"/>
                <w:lang w:eastAsia="zh-CN"/>
              </w:rPr>
            </w:pPr>
            <w:r w:rsidRPr="003E5ADD">
              <w:rPr>
                <w:sz w:val="16"/>
                <w:szCs w:val="16"/>
                <w:lang w:eastAsia="zh-CN"/>
              </w:rPr>
              <w:t>CP-192060</w:t>
            </w:r>
          </w:p>
        </w:tc>
        <w:tc>
          <w:tcPr>
            <w:tcW w:w="708" w:type="dxa"/>
            <w:shd w:val="solid" w:color="FFFFFF" w:fill="auto"/>
          </w:tcPr>
          <w:p w14:paraId="51187066" w14:textId="77777777" w:rsidR="00FC0F36" w:rsidRDefault="00FC0F36" w:rsidP="00FC0F36">
            <w:pPr>
              <w:pStyle w:val="TAL"/>
              <w:rPr>
                <w:sz w:val="16"/>
                <w:szCs w:val="16"/>
              </w:rPr>
            </w:pPr>
            <w:r>
              <w:rPr>
                <w:sz w:val="16"/>
                <w:szCs w:val="16"/>
              </w:rPr>
              <w:t>0053</w:t>
            </w:r>
          </w:p>
        </w:tc>
        <w:tc>
          <w:tcPr>
            <w:tcW w:w="425" w:type="dxa"/>
            <w:shd w:val="solid" w:color="FFFFFF" w:fill="auto"/>
          </w:tcPr>
          <w:p w14:paraId="319CEB2C" w14:textId="77777777" w:rsidR="00FC0F36" w:rsidRDefault="00FC0F36" w:rsidP="00FC0F36">
            <w:pPr>
              <w:pStyle w:val="TAR"/>
              <w:rPr>
                <w:sz w:val="16"/>
                <w:szCs w:val="16"/>
              </w:rPr>
            </w:pPr>
            <w:r>
              <w:rPr>
                <w:sz w:val="16"/>
                <w:szCs w:val="16"/>
              </w:rPr>
              <w:t>1</w:t>
            </w:r>
          </w:p>
        </w:tc>
        <w:tc>
          <w:tcPr>
            <w:tcW w:w="425" w:type="dxa"/>
            <w:shd w:val="solid" w:color="FFFFFF" w:fill="auto"/>
          </w:tcPr>
          <w:p w14:paraId="6BF6C2F6" w14:textId="77777777" w:rsidR="00FC0F36" w:rsidRDefault="00FC0F36" w:rsidP="00FC0F36">
            <w:pPr>
              <w:pStyle w:val="TAC"/>
              <w:rPr>
                <w:sz w:val="16"/>
                <w:szCs w:val="16"/>
              </w:rPr>
            </w:pPr>
            <w:r>
              <w:rPr>
                <w:sz w:val="16"/>
                <w:szCs w:val="16"/>
              </w:rPr>
              <w:t>F</w:t>
            </w:r>
          </w:p>
        </w:tc>
        <w:tc>
          <w:tcPr>
            <w:tcW w:w="4962" w:type="dxa"/>
            <w:shd w:val="solid" w:color="FFFFFF" w:fill="auto"/>
          </w:tcPr>
          <w:p w14:paraId="74A2383F" w14:textId="77777777" w:rsidR="00FC0F36" w:rsidRPr="003E5ADD" w:rsidRDefault="00FC0F36" w:rsidP="00FC0F36">
            <w:pPr>
              <w:pStyle w:val="TAL"/>
              <w:rPr>
                <w:rFonts w:cs="Arial"/>
                <w:snapToGrid w:val="0"/>
                <w:sz w:val="16"/>
                <w:szCs w:val="16"/>
              </w:rPr>
            </w:pPr>
            <w:r w:rsidRPr="003E5ADD">
              <w:rPr>
                <w:rFonts w:cs="Arial"/>
                <w:snapToGrid w:val="0"/>
                <w:sz w:val="16"/>
                <w:szCs w:val="16"/>
              </w:rPr>
              <w:t>Usage of access type preference</w:t>
            </w:r>
          </w:p>
        </w:tc>
        <w:tc>
          <w:tcPr>
            <w:tcW w:w="708" w:type="dxa"/>
            <w:shd w:val="solid" w:color="FFFFFF" w:fill="auto"/>
          </w:tcPr>
          <w:p w14:paraId="0E54C3D9"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4D664C98" w14:textId="77777777" w:rsidTr="001478B8">
        <w:tblPrEx>
          <w:tblCellMar>
            <w:top w:w="0" w:type="dxa"/>
            <w:bottom w:w="0" w:type="dxa"/>
          </w:tblCellMar>
        </w:tblPrEx>
        <w:tc>
          <w:tcPr>
            <w:tcW w:w="800" w:type="dxa"/>
            <w:shd w:val="solid" w:color="FFFFFF" w:fill="auto"/>
          </w:tcPr>
          <w:p w14:paraId="02C75676"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344C9CBF"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7A2627D9" w14:textId="77777777" w:rsidR="00FC0F36" w:rsidRPr="003E5ADD" w:rsidRDefault="00FC0F36" w:rsidP="00FC0F36">
            <w:pPr>
              <w:pStyle w:val="TAC"/>
              <w:rPr>
                <w:sz w:val="16"/>
                <w:szCs w:val="16"/>
                <w:lang w:eastAsia="zh-CN"/>
              </w:rPr>
            </w:pPr>
            <w:r w:rsidRPr="003E5ADD">
              <w:rPr>
                <w:sz w:val="16"/>
                <w:szCs w:val="16"/>
                <w:lang w:eastAsia="zh-CN"/>
              </w:rPr>
              <w:t>CP-192060</w:t>
            </w:r>
          </w:p>
        </w:tc>
        <w:tc>
          <w:tcPr>
            <w:tcW w:w="708" w:type="dxa"/>
            <w:shd w:val="solid" w:color="FFFFFF" w:fill="auto"/>
          </w:tcPr>
          <w:p w14:paraId="24D3A639" w14:textId="77777777" w:rsidR="00FC0F36" w:rsidRDefault="00FC0F36" w:rsidP="00FC0F36">
            <w:pPr>
              <w:pStyle w:val="TAL"/>
              <w:rPr>
                <w:sz w:val="16"/>
                <w:szCs w:val="16"/>
              </w:rPr>
            </w:pPr>
            <w:r>
              <w:rPr>
                <w:sz w:val="16"/>
                <w:szCs w:val="16"/>
              </w:rPr>
              <w:t>0054</w:t>
            </w:r>
          </w:p>
        </w:tc>
        <w:tc>
          <w:tcPr>
            <w:tcW w:w="425" w:type="dxa"/>
            <w:shd w:val="solid" w:color="FFFFFF" w:fill="auto"/>
          </w:tcPr>
          <w:p w14:paraId="669C8BE2" w14:textId="77777777" w:rsidR="00FC0F36" w:rsidRDefault="00FC0F36" w:rsidP="00FC0F36">
            <w:pPr>
              <w:pStyle w:val="TAR"/>
              <w:rPr>
                <w:sz w:val="16"/>
                <w:szCs w:val="16"/>
              </w:rPr>
            </w:pPr>
            <w:r>
              <w:rPr>
                <w:sz w:val="16"/>
                <w:szCs w:val="16"/>
              </w:rPr>
              <w:t>1</w:t>
            </w:r>
          </w:p>
        </w:tc>
        <w:tc>
          <w:tcPr>
            <w:tcW w:w="425" w:type="dxa"/>
            <w:shd w:val="solid" w:color="FFFFFF" w:fill="auto"/>
          </w:tcPr>
          <w:p w14:paraId="1EAF3944" w14:textId="77777777" w:rsidR="00FC0F36" w:rsidRDefault="00FC0F36" w:rsidP="00FC0F36">
            <w:pPr>
              <w:pStyle w:val="TAC"/>
              <w:rPr>
                <w:sz w:val="16"/>
                <w:szCs w:val="16"/>
              </w:rPr>
            </w:pPr>
            <w:r>
              <w:rPr>
                <w:sz w:val="16"/>
                <w:szCs w:val="16"/>
              </w:rPr>
              <w:t>F</w:t>
            </w:r>
          </w:p>
        </w:tc>
        <w:tc>
          <w:tcPr>
            <w:tcW w:w="4962" w:type="dxa"/>
            <w:shd w:val="solid" w:color="FFFFFF" w:fill="auto"/>
          </w:tcPr>
          <w:p w14:paraId="4334A937" w14:textId="77777777" w:rsidR="00FC0F36" w:rsidRPr="003E5ADD" w:rsidRDefault="00FC0F36" w:rsidP="00FC0F36">
            <w:pPr>
              <w:pStyle w:val="TAL"/>
              <w:rPr>
                <w:rFonts w:cs="Arial"/>
                <w:snapToGrid w:val="0"/>
                <w:sz w:val="16"/>
                <w:szCs w:val="16"/>
              </w:rPr>
            </w:pPr>
            <w:r w:rsidRPr="003E5ADD">
              <w:rPr>
                <w:rFonts w:cs="Arial"/>
                <w:snapToGrid w:val="0"/>
                <w:sz w:val="16"/>
                <w:szCs w:val="16"/>
              </w:rPr>
              <w:t>Occurrence of Preferred access type and Multi-access preference</w:t>
            </w:r>
          </w:p>
        </w:tc>
        <w:tc>
          <w:tcPr>
            <w:tcW w:w="708" w:type="dxa"/>
            <w:shd w:val="solid" w:color="FFFFFF" w:fill="auto"/>
          </w:tcPr>
          <w:p w14:paraId="564C6FB5"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4B13FAE5" w14:textId="77777777" w:rsidTr="001478B8">
        <w:tblPrEx>
          <w:tblCellMar>
            <w:top w:w="0" w:type="dxa"/>
            <w:bottom w:w="0" w:type="dxa"/>
          </w:tblCellMar>
        </w:tblPrEx>
        <w:tc>
          <w:tcPr>
            <w:tcW w:w="800" w:type="dxa"/>
            <w:shd w:val="solid" w:color="FFFFFF" w:fill="auto"/>
          </w:tcPr>
          <w:p w14:paraId="689534E3"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3F1AE838"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064B7A93" w14:textId="77777777" w:rsidR="00FC0F36" w:rsidRPr="003E5ADD" w:rsidRDefault="00FC0F36" w:rsidP="00FC0F36">
            <w:pPr>
              <w:pStyle w:val="TAC"/>
              <w:rPr>
                <w:sz w:val="16"/>
                <w:szCs w:val="16"/>
                <w:lang w:eastAsia="zh-CN"/>
              </w:rPr>
            </w:pPr>
            <w:r w:rsidRPr="00F41050">
              <w:rPr>
                <w:sz w:val="16"/>
                <w:szCs w:val="16"/>
                <w:lang w:eastAsia="zh-CN"/>
              </w:rPr>
              <w:t>CP-192055</w:t>
            </w:r>
          </w:p>
        </w:tc>
        <w:tc>
          <w:tcPr>
            <w:tcW w:w="708" w:type="dxa"/>
            <w:shd w:val="solid" w:color="FFFFFF" w:fill="auto"/>
          </w:tcPr>
          <w:p w14:paraId="18A9FECB" w14:textId="77777777" w:rsidR="00FC0F36" w:rsidRDefault="00FC0F36" w:rsidP="00FC0F36">
            <w:pPr>
              <w:pStyle w:val="TAL"/>
              <w:rPr>
                <w:sz w:val="16"/>
                <w:szCs w:val="16"/>
              </w:rPr>
            </w:pPr>
            <w:r>
              <w:rPr>
                <w:sz w:val="16"/>
                <w:szCs w:val="16"/>
              </w:rPr>
              <w:t>0055</w:t>
            </w:r>
          </w:p>
        </w:tc>
        <w:tc>
          <w:tcPr>
            <w:tcW w:w="425" w:type="dxa"/>
            <w:shd w:val="solid" w:color="FFFFFF" w:fill="auto"/>
          </w:tcPr>
          <w:p w14:paraId="4CA07DB9" w14:textId="77777777" w:rsidR="00FC0F36" w:rsidRDefault="00FC0F36" w:rsidP="00FC0F36">
            <w:pPr>
              <w:pStyle w:val="TAR"/>
              <w:rPr>
                <w:sz w:val="16"/>
                <w:szCs w:val="16"/>
              </w:rPr>
            </w:pPr>
          </w:p>
        </w:tc>
        <w:tc>
          <w:tcPr>
            <w:tcW w:w="425" w:type="dxa"/>
            <w:shd w:val="solid" w:color="FFFFFF" w:fill="auto"/>
          </w:tcPr>
          <w:p w14:paraId="44040317" w14:textId="77777777" w:rsidR="00FC0F36" w:rsidRDefault="00FC0F36" w:rsidP="00FC0F36">
            <w:pPr>
              <w:pStyle w:val="TAC"/>
              <w:rPr>
                <w:sz w:val="16"/>
                <w:szCs w:val="16"/>
              </w:rPr>
            </w:pPr>
            <w:r>
              <w:rPr>
                <w:sz w:val="16"/>
                <w:szCs w:val="16"/>
              </w:rPr>
              <w:t>F</w:t>
            </w:r>
          </w:p>
        </w:tc>
        <w:tc>
          <w:tcPr>
            <w:tcW w:w="4962" w:type="dxa"/>
            <w:shd w:val="solid" w:color="FFFFFF" w:fill="auto"/>
          </w:tcPr>
          <w:p w14:paraId="68F75DDF" w14:textId="77777777" w:rsidR="00FC0F36" w:rsidRPr="003E5ADD" w:rsidRDefault="00FC0F36" w:rsidP="00FC0F36">
            <w:pPr>
              <w:pStyle w:val="TAL"/>
              <w:rPr>
                <w:rFonts w:cs="Arial"/>
                <w:snapToGrid w:val="0"/>
                <w:sz w:val="16"/>
                <w:szCs w:val="16"/>
              </w:rPr>
            </w:pPr>
            <w:r w:rsidRPr="00F41050">
              <w:rPr>
                <w:rFonts w:cs="Arial"/>
                <w:snapToGrid w:val="0"/>
                <w:sz w:val="16"/>
                <w:szCs w:val="16"/>
              </w:rPr>
              <w:t>Handling of S-NSSAI in RSD descriptor but not in the allowed NSSAI</w:t>
            </w:r>
          </w:p>
        </w:tc>
        <w:tc>
          <w:tcPr>
            <w:tcW w:w="708" w:type="dxa"/>
            <w:shd w:val="solid" w:color="FFFFFF" w:fill="auto"/>
          </w:tcPr>
          <w:p w14:paraId="74D93004" w14:textId="77777777" w:rsidR="00FC0F36" w:rsidRPr="003E5ADD" w:rsidRDefault="00FC0F36" w:rsidP="00FC0F36">
            <w:pPr>
              <w:pStyle w:val="TAC"/>
              <w:rPr>
                <w:sz w:val="16"/>
                <w:szCs w:val="16"/>
                <w:lang w:eastAsia="zh-CN"/>
              </w:rPr>
            </w:pPr>
            <w:r w:rsidRPr="00D60B4E">
              <w:rPr>
                <w:sz w:val="16"/>
                <w:szCs w:val="16"/>
                <w:lang w:eastAsia="zh-CN"/>
              </w:rPr>
              <w:t>16.1.0</w:t>
            </w:r>
          </w:p>
        </w:tc>
      </w:tr>
      <w:tr w:rsidR="00D87999" w:rsidRPr="004E481B" w14:paraId="65703DA5" w14:textId="77777777" w:rsidTr="001478B8">
        <w:tblPrEx>
          <w:tblCellMar>
            <w:top w:w="0" w:type="dxa"/>
            <w:bottom w:w="0" w:type="dxa"/>
          </w:tblCellMar>
        </w:tblPrEx>
        <w:tc>
          <w:tcPr>
            <w:tcW w:w="800" w:type="dxa"/>
            <w:shd w:val="solid" w:color="FFFFFF" w:fill="auto"/>
          </w:tcPr>
          <w:p w14:paraId="588CFD54" w14:textId="77777777" w:rsidR="00D87999" w:rsidRDefault="00D87999" w:rsidP="00FC0F36">
            <w:pPr>
              <w:pStyle w:val="TAC"/>
              <w:rPr>
                <w:sz w:val="16"/>
                <w:szCs w:val="16"/>
                <w:lang w:eastAsia="zh-CN"/>
              </w:rPr>
            </w:pPr>
            <w:r>
              <w:rPr>
                <w:sz w:val="16"/>
                <w:szCs w:val="16"/>
                <w:lang w:eastAsia="zh-CN"/>
              </w:rPr>
              <w:t>2019-12</w:t>
            </w:r>
          </w:p>
        </w:tc>
        <w:tc>
          <w:tcPr>
            <w:tcW w:w="800" w:type="dxa"/>
            <w:shd w:val="solid" w:color="FFFFFF" w:fill="auto"/>
          </w:tcPr>
          <w:p w14:paraId="33DF6D10" w14:textId="77777777" w:rsidR="00D87999" w:rsidRDefault="00D87999" w:rsidP="00FC0F36">
            <w:pPr>
              <w:pStyle w:val="TAC"/>
              <w:rPr>
                <w:sz w:val="16"/>
                <w:szCs w:val="16"/>
                <w:lang w:eastAsia="zh-CN"/>
              </w:rPr>
            </w:pPr>
            <w:r>
              <w:rPr>
                <w:sz w:val="16"/>
                <w:szCs w:val="16"/>
                <w:lang w:eastAsia="zh-CN"/>
              </w:rPr>
              <w:t>CT-86</w:t>
            </w:r>
          </w:p>
        </w:tc>
        <w:tc>
          <w:tcPr>
            <w:tcW w:w="1094" w:type="dxa"/>
            <w:shd w:val="solid" w:color="FFFFFF" w:fill="auto"/>
          </w:tcPr>
          <w:p w14:paraId="1D67C7B8" w14:textId="77777777" w:rsidR="00D87999" w:rsidRPr="00F41050" w:rsidRDefault="00D87999" w:rsidP="00FC0F36">
            <w:pPr>
              <w:pStyle w:val="TAC"/>
              <w:rPr>
                <w:sz w:val="16"/>
                <w:szCs w:val="16"/>
                <w:lang w:eastAsia="zh-CN"/>
              </w:rPr>
            </w:pPr>
            <w:r w:rsidRPr="00D87999">
              <w:rPr>
                <w:sz w:val="16"/>
                <w:szCs w:val="16"/>
                <w:lang w:eastAsia="zh-CN"/>
              </w:rPr>
              <w:t>CP-193092</w:t>
            </w:r>
          </w:p>
        </w:tc>
        <w:tc>
          <w:tcPr>
            <w:tcW w:w="708" w:type="dxa"/>
            <w:shd w:val="solid" w:color="FFFFFF" w:fill="auto"/>
          </w:tcPr>
          <w:p w14:paraId="3165AD92" w14:textId="77777777" w:rsidR="00D87999" w:rsidRDefault="00D87999" w:rsidP="00FC0F36">
            <w:pPr>
              <w:pStyle w:val="TAL"/>
              <w:rPr>
                <w:sz w:val="16"/>
                <w:szCs w:val="16"/>
              </w:rPr>
            </w:pPr>
            <w:r>
              <w:rPr>
                <w:sz w:val="16"/>
                <w:szCs w:val="16"/>
              </w:rPr>
              <w:t>0056</w:t>
            </w:r>
          </w:p>
        </w:tc>
        <w:tc>
          <w:tcPr>
            <w:tcW w:w="425" w:type="dxa"/>
            <w:shd w:val="solid" w:color="FFFFFF" w:fill="auto"/>
          </w:tcPr>
          <w:p w14:paraId="24C077B5" w14:textId="77777777" w:rsidR="00D87999" w:rsidRDefault="00D87999" w:rsidP="00FC0F36">
            <w:pPr>
              <w:pStyle w:val="TAR"/>
              <w:rPr>
                <w:sz w:val="16"/>
                <w:szCs w:val="16"/>
              </w:rPr>
            </w:pPr>
            <w:r>
              <w:rPr>
                <w:sz w:val="16"/>
                <w:szCs w:val="16"/>
              </w:rPr>
              <w:t>1</w:t>
            </w:r>
          </w:p>
        </w:tc>
        <w:tc>
          <w:tcPr>
            <w:tcW w:w="425" w:type="dxa"/>
            <w:shd w:val="solid" w:color="FFFFFF" w:fill="auto"/>
          </w:tcPr>
          <w:p w14:paraId="06BD210A" w14:textId="77777777" w:rsidR="00D87999" w:rsidRDefault="00D87999" w:rsidP="00FC0F36">
            <w:pPr>
              <w:pStyle w:val="TAC"/>
              <w:rPr>
                <w:sz w:val="16"/>
                <w:szCs w:val="16"/>
              </w:rPr>
            </w:pPr>
            <w:r>
              <w:rPr>
                <w:sz w:val="16"/>
                <w:szCs w:val="16"/>
              </w:rPr>
              <w:t>F</w:t>
            </w:r>
          </w:p>
        </w:tc>
        <w:tc>
          <w:tcPr>
            <w:tcW w:w="4962" w:type="dxa"/>
            <w:shd w:val="solid" w:color="FFFFFF" w:fill="auto"/>
          </w:tcPr>
          <w:p w14:paraId="20A93EA6" w14:textId="77777777" w:rsidR="00D87999" w:rsidRPr="00F41050" w:rsidRDefault="00D87999" w:rsidP="00FC0F36">
            <w:pPr>
              <w:pStyle w:val="TAL"/>
              <w:rPr>
                <w:rFonts w:cs="Arial"/>
                <w:snapToGrid w:val="0"/>
                <w:sz w:val="16"/>
                <w:szCs w:val="16"/>
              </w:rPr>
            </w:pPr>
            <w:r w:rsidRPr="00D87999">
              <w:rPr>
                <w:rFonts w:cs="Arial"/>
                <w:snapToGrid w:val="0"/>
                <w:sz w:val="16"/>
                <w:szCs w:val="16"/>
              </w:rPr>
              <w:t>Handling of unsupported SSC mode in route selection descriptor</w:t>
            </w:r>
          </w:p>
        </w:tc>
        <w:tc>
          <w:tcPr>
            <w:tcW w:w="708" w:type="dxa"/>
            <w:shd w:val="solid" w:color="FFFFFF" w:fill="auto"/>
          </w:tcPr>
          <w:p w14:paraId="17D51AC2" w14:textId="77777777" w:rsidR="00D87999" w:rsidRPr="00D60B4E" w:rsidRDefault="00D87999" w:rsidP="00FC0F36">
            <w:pPr>
              <w:pStyle w:val="TAC"/>
              <w:rPr>
                <w:sz w:val="16"/>
                <w:szCs w:val="16"/>
                <w:lang w:eastAsia="zh-CN"/>
              </w:rPr>
            </w:pPr>
            <w:r>
              <w:rPr>
                <w:sz w:val="16"/>
                <w:szCs w:val="16"/>
                <w:lang w:eastAsia="zh-CN"/>
              </w:rPr>
              <w:t>16.2.0</w:t>
            </w:r>
          </w:p>
        </w:tc>
      </w:tr>
      <w:tr w:rsidR="00064894" w:rsidRPr="004E481B" w14:paraId="2EDF3AF3" w14:textId="77777777" w:rsidTr="001478B8">
        <w:tblPrEx>
          <w:tblCellMar>
            <w:top w:w="0" w:type="dxa"/>
            <w:bottom w:w="0" w:type="dxa"/>
          </w:tblCellMar>
        </w:tblPrEx>
        <w:tc>
          <w:tcPr>
            <w:tcW w:w="800" w:type="dxa"/>
            <w:shd w:val="solid" w:color="FFFFFF" w:fill="auto"/>
          </w:tcPr>
          <w:p w14:paraId="1DF9D37C"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14330F25"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05D8C2C8" w14:textId="77777777" w:rsidR="00064894" w:rsidRPr="00F41050"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67B518F1" w14:textId="77777777" w:rsidR="00064894" w:rsidRDefault="00064894" w:rsidP="00064894">
            <w:pPr>
              <w:pStyle w:val="TAL"/>
              <w:rPr>
                <w:sz w:val="16"/>
                <w:szCs w:val="16"/>
              </w:rPr>
            </w:pPr>
            <w:r>
              <w:rPr>
                <w:sz w:val="16"/>
                <w:szCs w:val="16"/>
              </w:rPr>
              <w:t>0057</w:t>
            </w:r>
          </w:p>
        </w:tc>
        <w:tc>
          <w:tcPr>
            <w:tcW w:w="425" w:type="dxa"/>
            <w:shd w:val="solid" w:color="FFFFFF" w:fill="auto"/>
          </w:tcPr>
          <w:p w14:paraId="298ACEC9" w14:textId="77777777" w:rsidR="00064894" w:rsidRDefault="00064894" w:rsidP="00064894">
            <w:pPr>
              <w:pStyle w:val="TAR"/>
              <w:rPr>
                <w:sz w:val="16"/>
                <w:szCs w:val="16"/>
              </w:rPr>
            </w:pPr>
            <w:r>
              <w:rPr>
                <w:sz w:val="16"/>
                <w:szCs w:val="16"/>
              </w:rPr>
              <w:t>1</w:t>
            </w:r>
          </w:p>
        </w:tc>
        <w:tc>
          <w:tcPr>
            <w:tcW w:w="425" w:type="dxa"/>
            <w:shd w:val="solid" w:color="FFFFFF" w:fill="auto"/>
          </w:tcPr>
          <w:p w14:paraId="4D2BCAD0" w14:textId="77777777" w:rsidR="00064894" w:rsidRDefault="00064894" w:rsidP="00064894">
            <w:pPr>
              <w:pStyle w:val="TAC"/>
              <w:rPr>
                <w:sz w:val="16"/>
                <w:szCs w:val="16"/>
              </w:rPr>
            </w:pPr>
            <w:r>
              <w:rPr>
                <w:sz w:val="16"/>
                <w:szCs w:val="16"/>
              </w:rPr>
              <w:t>F</w:t>
            </w:r>
          </w:p>
        </w:tc>
        <w:tc>
          <w:tcPr>
            <w:tcW w:w="4962" w:type="dxa"/>
            <w:shd w:val="solid" w:color="FFFFFF" w:fill="auto"/>
          </w:tcPr>
          <w:p w14:paraId="24106694" w14:textId="77777777" w:rsidR="00064894" w:rsidRPr="00F41050" w:rsidRDefault="00064894" w:rsidP="00064894">
            <w:pPr>
              <w:pStyle w:val="TAL"/>
              <w:rPr>
                <w:rFonts w:cs="Arial"/>
                <w:snapToGrid w:val="0"/>
                <w:sz w:val="16"/>
                <w:szCs w:val="16"/>
              </w:rPr>
            </w:pPr>
            <w:r w:rsidRPr="00D87999">
              <w:rPr>
                <w:rFonts w:cs="Arial"/>
                <w:snapToGrid w:val="0"/>
                <w:sz w:val="16"/>
                <w:szCs w:val="16"/>
              </w:rPr>
              <w:t>Clarification on the DNN in the route selection descriptor</w:t>
            </w:r>
          </w:p>
        </w:tc>
        <w:tc>
          <w:tcPr>
            <w:tcW w:w="708" w:type="dxa"/>
            <w:shd w:val="solid" w:color="FFFFFF" w:fill="auto"/>
          </w:tcPr>
          <w:p w14:paraId="243C0D84"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5928BBBF" w14:textId="77777777" w:rsidTr="001478B8">
        <w:tblPrEx>
          <w:tblCellMar>
            <w:top w:w="0" w:type="dxa"/>
            <w:bottom w:w="0" w:type="dxa"/>
          </w:tblCellMar>
        </w:tblPrEx>
        <w:tc>
          <w:tcPr>
            <w:tcW w:w="800" w:type="dxa"/>
            <w:shd w:val="solid" w:color="FFFFFF" w:fill="auto"/>
          </w:tcPr>
          <w:p w14:paraId="44E54662"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2AC9E9BB"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1F187364"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080F8F9C" w14:textId="77777777" w:rsidR="00064894" w:rsidRDefault="00064894" w:rsidP="00064894">
            <w:pPr>
              <w:pStyle w:val="TAL"/>
              <w:rPr>
                <w:sz w:val="16"/>
                <w:szCs w:val="16"/>
              </w:rPr>
            </w:pPr>
            <w:r>
              <w:rPr>
                <w:sz w:val="16"/>
                <w:szCs w:val="16"/>
              </w:rPr>
              <w:t>0058</w:t>
            </w:r>
          </w:p>
        </w:tc>
        <w:tc>
          <w:tcPr>
            <w:tcW w:w="425" w:type="dxa"/>
            <w:shd w:val="solid" w:color="FFFFFF" w:fill="auto"/>
          </w:tcPr>
          <w:p w14:paraId="580503B3" w14:textId="77777777" w:rsidR="00064894" w:rsidRDefault="00064894" w:rsidP="00064894">
            <w:pPr>
              <w:pStyle w:val="TAR"/>
              <w:rPr>
                <w:sz w:val="16"/>
                <w:szCs w:val="16"/>
              </w:rPr>
            </w:pPr>
            <w:r>
              <w:rPr>
                <w:sz w:val="16"/>
                <w:szCs w:val="16"/>
              </w:rPr>
              <w:t>2</w:t>
            </w:r>
          </w:p>
        </w:tc>
        <w:tc>
          <w:tcPr>
            <w:tcW w:w="425" w:type="dxa"/>
            <w:shd w:val="solid" w:color="FFFFFF" w:fill="auto"/>
          </w:tcPr>
          <w:p w14:paraId="536BD46D" w14:textId="77777777" w:rsidR="00064894" w:rsidRDefault="00064894" w:rsidP="00064894">
            <w:pPr>
              <w:pStyle w:val="TAC"/>
              <w:rPr>
                <w:sz w:val="16"/>
                <w:szCs w:val="16"/>
              </w:rPr>
            </w:pPr>
            <w:r>
              <w:rPr>
                <w:sz w:val="16"/>
                <w:szCs w:val="16"/>
              </w:rPr>
              <w:t>F</w:t>
            </w:r>
          </w:p>
        </w:tc>
        <w:tc>
          <w:tcPr>
            <w:tcW w:w="4962" w:type="dxa"/>
            <w:shd w:val="solid" w:color="FFFFFF" w:fill="auto"/>
          </w:tcPr>
          <w:p w14:paraId="6AC130BD" w14:textId="77777777" w:rsidR="00064894" w:rsidRPr="00D87999" w:rsidRDefault="00064894" w:rsidP="00064894">
            <w:pPr>
              <w:pStyle w:val="TAL"/>
              <w:rPr>
                <w:rFonts w:cs="Arial"/>
                <w:snapToGrid w:val="0"/>
                <w:sz w:val="16"/>
                <w:szCs w:val="16"/>
              </w:rPr>
            </w:pPr>
            <w:r w:rsidRPr="00D87999">
              <w:rPr>
                <w:rFonts w:cs="Arial"/>
                <w:snapToGrid w:val="0"/>
                <w:sz w:val="16"/>
                <w:szCs w:val="16"/>
              </w:rPr>
              <w:t>Correction on using URSP in EPS</w:t>
            </w:r>
          </w:p>
        </w:tc>
        <w:tc>
          <w:tcPr>
            <w:tcW w:w="708" w:type="dxa"/>
            <w:shd w:val="solid" w:color="FFFFFF" w:fill="auto"/>
          </w:tcPr>
          <w:p w14:paraId="1077A605"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05B9231F" w14:textId="77777777" w:rsidTr="001478B8">
        <w:tblPrEx>
          <w:tblCellMar>
            <w:top w:w="0" w:type="dxa"/>
            <w:bottom w:w="0" w:type="dxa"/>
          </w:tblCellMar>
        </w:tblPrEx>
        <w:tc>
          <w:tcPr>
            <w:tcW w:w="800" w:type="dxa"/>
            <w:shd w:val="solid" w:color="FFFFFF" w:fill="auto"/>
          </w:tcPr>
          <w:p w14:paraId="0AB7757E" w14:textId="77777777" w:rsidR="00064894" w:rsidRDefault="00064894" w:rsidP="00064894">
            <w:pPr>
              <w:pStyle w:val="TAC"/>
              <w:rPr>
                <w:sz w:val="16"/>
                <w:szCs w:val="16"/>
                <w:lang w:eastAsia="zh-CN"/>
              </w:rPr>
            </w:pPr>
            <w:r>
              <w:rPr>
                <w:sz w:val="16"/>
                <w:szCs w:val="16"/>
                <w:lang w:eastAsia="zh-CN"/>
              </w:rPr>
              <w:lastRenderedPageBreak/>
              <w:t>2019-12</w:t>
            </w:r>
          </w:p>
        </w:tc>
        <w:tc>
          <w:tcPr>
            <w:tcW w:w="800" w:type="dxa"/>
            <w:shd w:val="solid" w:color="FFFFFF" w:fill="auto"/>
          </w:tcPr>
          <w:p w14:paraId="3B2313DA"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4BBD6B0F"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3CC108A0" w14:textId="77777777" w:rsidR="00064894" w:rsidRDefault="00064894" w:rsidP="00064894">
            <w:pPr>
              <w:pStyle w:val="TAL"/>
              <w:rPr>
                <w:sz w:val="16"/>
                <w:szCs w:val="16"/>
              </w:rPr>
            </w:pPr>
            <w:r>
              <w:rPr>
                <w:sz w:val="16"/>
                <w:szCs w:val="16"/>
              </w:rPr>
              <w:t>0059</w:t>
            </w:r>
          </w:p>
        </w:tc>
        <w:tc>
          <w:tcPr>
            <w:tcW w:w="425" w:type="dxa"/>
            <w:shd w:val="solid" w:color="FFFFFF" w:fill="auto"/>
          </w:tcPr>
          <w:p w14:paraId="5474A45C" w14:textId="77777777" w:rsidR="00064894" w:rsidRDefault="00064894" w:rsidP="00064894">
            <w:pPr>
              <w:pStyle w:val="TAR"/>
              <w:rPr>
                <w:sz w:val="16"/>
                <w:szCs w:val="16"/>
              </w:rPr>
            </w:pPr>
            <w:r>
              <w:rPr>
                <w:sz w:val="16"/>
                <w:szCs w:val="16"/>
              </w:rPr>
              <w:t>3</w:t>
            </w:r>
          </w:p>
        </w:tc>
        <w:tc>
          <w:tcPr>
            <w:tcW w:w="425" w:type="dxa"/>
            <w:shd w:val="solid" w:color="FFFFFF" w:fill="auto"/>
          </w:tcPr>
          <w:p w14:paraId="19D24D25" w14:textId="77777777" w:rsidR="00064894" w:rsidRDefault="00064894" w:rsidP="00064894">
            <w:pPr>
              <w:pStyle w:val="TAC"/>
              <w:rPr>
                <w:sz w:val="16"/>
                <w:szCs w:val="16"/>
              </w:rPr>
            </w:pPr>
            <w:r>
              <w:rPr>
                <w:sz w:val="16"/>
                <w:szCs w:val="16"/>
              </w:rPr>
              <w:t>F</w:t>
            </w:r>
          </w:p>
        </w:tc>
        <w:tc>
          <w:tcPr>
            <w:tcW w:w="4962" w:type="dxa"/>
            <w:shd w:val="solid" w:color="FFFFFF" w:fill="auto"/>
          </w:tcPr>
          <w:p w14:paraId="33E63140" w14:textId="77777777" w:rsidR="00064894" w:rsidRPr="00D87999" w:rsidRDefault="00064894" w:rsidP="00064894">
            <w:pPr>
              <w:pStyle w:val="TAL"/>
              <w:rPr>
                <w:rFonts w:cs="Arial"/>
                <w:snapToGrid w:val="0"/>
                <w:sz w:val="16"/>
                <w:szCs w:val="16"/>
              </w:rPr>
            </w:pPr>
            <w:r w:rsidRPr="00D87999">
              <w:rPr>
                <w:rFonts w:cs="Arial"/>
                <w:snapToGrid w:val="0"/>
                <w:sz w:val="16"/>
                <w:szCs w:val="16"/>
              </w:rPr>
              <w:t>Clarification for URSP evaluation</w:t>
            </w:r>
          </w:p>
        </w:tc>
        <w:tc>
          <w:tcPr>
            <w:tcW w:w="708" w:type="dxa"/>
            <w:shd w:val="solid" w:color="FFFFFF" w:fill="auto"/>
          </w:tcPr>
          <w:p w14:paraId="20FC2F8E"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6CC72414" w14:textId="77777777" w:rsidTr="001478B8">
        <w:tblPrEx>
          <w:tblCellMar>
            <w:top w:w="0" w:type="dxa"/>
            <w:bottom w:w="0" w:type="dxa"/>
          </w:tblCellMar>
        </w:tblPrEx>
        <w:tc>
          <w:tcPr>
            <w:tcW w:w="800" w:type="dxa"/>
            <w:shd w:val="solid" w:color="FFFFFF" w:fill="auto"/>
          </w:tcPr>
          <w:p w14:paraId="2A850925"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4CBCA2B6"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7BBB0AE3"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519DA073" w14:textId="77777777" w:rsidR="00064894" w:rsidRDefault="00064894" w:rsidP="00064894">
            <w:pPr>
              <w:pStyle w:val="TAL"/>
              <w:rPr>
                <w:sz w:val="16"/>
                <w:szCs w:val="16"/>
              </w:rPr>
            </w:pPr>
            <w:r>
              <w:rPr>
                <w:sz w:val="16"/>
                <w:szCs w:val="16"/>
              </w:rPr>
              <w:t>0061</w:t>
            </w:r>
          </w:p>
        </w:tc>
        <w:tc>
          <w:tcPr>
            <w:tcW w:w="425" w:type="dxa"/>
            <w:shd w:val="solid" w:color="FFFFFF" w:fill="auto"/>
          </w:tcPr>
          <w:p w14:paraId="27212A87" w14:textId="77777777" w:rsidR="00064894" w:rsidRDefault="00064894" w:rsidP="00064894">
            <w:pPr>
              <w:pStyle w:val="TAR"/>
              <w:rPr>
                <w:sz w:val="16"/>
                <w:szCs w:val="16"/>
              </w:rPr>
            </w:pPr>
            <w:r>
              <w:rPr>
                <w:sz w:val="16"/>
                <w:szCs w:val="16"/>
              </w:rPr>
              <w:t>1</w:t>
            </w:r>
          </w:p>
        </w:tc>
        <w:tc>
          <w:tcPr>
            <w:tcW w:w="425" w:type="dxa"/>
            <w:shd w:val="solid" w:color="FFFFFF" w:fill="auto"/>
          </w:tcPr>
          <w:p w14:paraId="3E695336" w14:textId="77777777" w:rsidR="00064894" w:rsidRDefault="00064894" w:rsidP="00064894">
            <w:pPr>
              <w:pStyle w:val="TAC"/>
              <w:rPr>
                <w:sz w:val="16"/>
                <w:szCs w:val="16"/>
              </w:rPr>
            </w:pPr>
            <w:r>
              <w:rPr>
                <w:sz w:val="16"/>
                <w:szCs w:val="16"/>
              </w:rPr>
              <w:t>F</w:t>
            </w:r>
          </w:p>
        </w:tc>
        <w:tc>
          <w:tcPr>
            <w:tcW w:w="4962" w:type="dxa"/>
            <w:shd w:val="solid" w:color="FFFFFF" w:fill="auto"/>
          </w:tcPr>
          <w:p w14:paraId="69AA141C" w14:textId="77777777" w:rsidR="00064894" w:rsidRPr="00D87999" w:rsidRDefault="00064894" w:rsidP="00064894">
            <w:pPr>
              <w:pStyle w:val="TAL"/>
              <w:rPr>
                <w:rFonts w:cs="Arial"/>
                <w:snapToGrid w:val="0"/>
                <w:sz w:val="16"/>
                <w:szCs w:val="16"/>
              </w:rPr>
            </w:pPr>
            <w:r w:rsidRPr="00D87999">
              <w:rPr>
                <w:rFonts w:cs="Arial"/>
                <w:snapToGrid w:val="0"/>
                <w:sz w:val="16"/>
                <w:szCs w:val="16"/>
              </w:rPr>
              <w:t>Correction to association between an application and an existing PDU session</w:t>
            </w:r>
          </w:p>
        </w:tc>
        <w:tc>
          <w:tcPr>
            <w:tcW w:w="708" w:type="dxa"/>
            <w:shd w:val="solid" w:color="FFFFFF" w:fill="auto"/>
          </w:tcPr>
          <w:p w14:paraId="3CD259AD"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5CE69298" w14:textId="77777777" w:rsidTr="001478B8">
        <w:tblPrEx>
          <w:tblCellMar>
            <w:top w:w="0" w:type="dxa"/>
            <w:bottom w:w="0" w:type="dxa"/>
          </w:tblCellMar>
        </w:tblPrEx>
        <w:tc>
          <w:tcPr>
            <w:tcW w:w="800" w:type="dxa"/>
            <w:shd w:val="solid" w:color="FFFFFF" w:fill="auto"/>
          </w:tcPr>
          <w:p w14:paraId="2EBFF220"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14B88DF8"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072B1C7E" w14:textId="77777777" w:rsidR="00064894" w:rsidRPr="00D87999" w:rsidRDefault="00064894" w:rsidP="00064894">
            <w:pPr>
              <w:pStyle w:val="TAC"/>
              <w:rPr>
                <w:sz w:val="16"/>
                <w:szCs w:val="16"/>
                <w:lang w:eastAsia="zh-CN"/>
              </w:rPr>
            </w:pPr>
            <w:r w:rsidRPr="00064894">
              <w:rPr>
                <w:sz w:val="16"/>
                <w:szCs w:val="16"/>
                <w:lang w:eastAsia="zh-CN"/>
              </w:rPr>
              <w:t>CP-193101</w:t>
            </w:r>
          </w:p>
        </w:tc>
        <w:tc>
          <w:tcPr>
            <w:tcW w:w="708" w:type="dxa"/>
            <w:shd w:val="solid" w:color="FFFFFF" w:fill="auto"/>
          </w:tcPr>
          <w:p w14:paraId="1BF0C67F" w14:textId="77777777" w:rsidR="00064894" w:rsidRDefault="00064894" w:rsidP="00064894">
            <w:pPr>
              <w:pStyle w:val="TAL"/>
              <w:rPr>
                <w:sz w:val="16"/>
                <w:szCs w:val="16"/>
              </w:rPr>
            </w:pPr>
            <w:r>
              <w:rPr>
                <w:sz w:val="16"/>
                <w:szCs w:val="16"/>
              </w:rPr>
              <w:t>0063</w:t>
            </w:r>
          </w:p>
        </w:tc>
        <w:tc>
          <w:tcPr>
            <w:tcW w:w="425" w:type="dxa"/>
            <w:shd w:val="solid" w:color="FFFFFF" w:fill="auto"/>
          </w:tcPr>
          <w:p w14:paraId="7EFBBCDE" w14:textId="77777777" w:rsidR="00064894" w:rsidRDefault="00064894" w:rsidP="00064894">
            <w:pPr>
              <w:pStyle w:val="TAR"/>
              <w:rPr>
                <w:sz w:val="16"/>
                <w:szCs w:val="16"/>
              </w:rPr>
            </w:pPr>
          </w:p>
        </w:tc>
        <w:tc>
          <w:tcPr>
            <w:tcW w:w="425" w:type="dxa"/>
            <w:shd w:val="solid" w:color="FFFFFF" w:fill="auto"/>
          </w:tcPr>
          <w:p w14:paraId="1A897C79" w14:textId="77777777" w:rsidR="00064894" w:rsidRDefault="00064894" w:rsidP="00064894">
            <w:pPr>
              <w:pStyle w:val="TAC"/>
              <w:rPr>
                <w:sz w:val="16"/>
                <w:szCs w:val="16"/>
              </w:rPr>
            </w:pPr>
            <w:r>
              <w:rPr>
                <w:sz w:val="16"/>
                <w:szCs w:val="16"/>
              </w:rPr>
              <w:t>F</w:t>
            </w:r>
          </w:p>
        </w:tc>
        <w:tc>
          <w:tcPr>
            <w:tcW w:w="4962" w:type="dxa"/>
            <w:shd w:val="solid" w:color="FFFFFF" w:fill="auto"/>
          </w:tcPr>
          <w:p w14:paraId="2778F01F" w14:textId="77777777" w:rsidR="00064894" w:rsidRPr="00D87999" w:rsidRDefault="00064894" w:rsidP="00064894">
            <w:pPr>
              <w:pStyle w:val="TAL"/>
              <w:rPr>
                <w:rFonts w:cs="Arial"/>
                <w:snapToGrid w:val="0"/>
                <w:sz w:val="16"/>
                <w:szCs w:val="16"/>
              </w:rPr>
            </w:pPr>
            <w:r w:rsidRPr="00064894">
              <w:rPr>
                <w:rFonts w:cs="Arial"/>
                <w:snapToGrid w:val="0"/>
                <w:sz w:val="16"/>
                <w:szCs w:val="16"/>
              </w:rPr>
              <w:t>Correct the reference of access type IE</w:t>
            </w:r>
          </w:p>
        </w:tc>
        <w:tc>
          <w:tcPr>
            <w:tcW w:w="708" w:type="dxa"/>
            <w:shd w:val="solid" w:color="FFFFFF" w:fill="auto"/>
          </w:tcPr>
          <w:p w14:paraId="65A097A5"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3168F794" w14:textId="77777777" w:rsidTr="001478B8">
        <w:tblPrEx>
          <w:tblCellMar>
            <w:top w:w="0" w:type="dxa"/>
            <w:bottom w:w="0" w:type="dxa"/>
          </w:tblCellMar>
        </w:tblPrEx>
        <w:tc>
          <w:tcPr>
            <w:tcW w:w="800" w:type="dxa"/>
            <w:shd w:val="solid" w:color="FFFFFF" w:fill="auto"/>
          </w:tcPr>
          <w:p w14:paraId="1492C283"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5D3CE7A4"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048F666F" w14:textId="77777777" w:rsidR="00064894" w:rsidRPr="00064894" w:rsidRDefault="00064894" w:rsidP="00064894">
            <w:pPr>
              <w:pStyle w:val="TAC"/>
              <w:rPr>
                <w:sz w:val="16"/>
                <w:szCs w:val="16"/>
                <w:lang w:eastAsia="zh-CN"/>
              </w:rPr>
            </w:pPr>
            <w:r w:rsidRPr="00064894">
              <w:rPr>
                <w:sz w:val="16"/>
                <w:szCs w:val="16"/>
                <w:lang w:eastAsia="zh-CN"/>
              </w:rPr>
              <w:t>CP-193100</w:t>
            </w:r>
          </w:p>
        </w:tc>
        <w:tc>
          <w:tcPr>
            <w:tcW w:w="708" w:type="dxa"/>
            <w:shd w:val="solid" w:color="FFFFFF" w:fill="auto"/>
          </w:tcPr>
          <w:p w14:paraId="0C595A5D" w14:textId="77777777" w:rsidR="00064894" w:rsidRDefault="00064894" w:rsidP="00064894">
            <w:pPr>
              <w:pStyle w:val="TAL"/>
              <w:rPr>
                <w:sz w:val="16"/>
                <w:szCs w:val="16"/>
              </w:rPr>
            </w:pPr>
            <w:r>
              <w:rPr>
                <w:sz w:val="16"/>
                <w:szCs w:val="16"/>
              </w:rPr>
              <w:t>0065</w:t>
            </w:r>
          </w:p>
        </w:tc>
        <w:tc>
          <w:tcPr>
            <w:tcW w:w="425" w:type="dxa"/>
            <w:shd w:val="solid" w:color="FFFFFF" w:fill="auto"/>
          </w:tcPr>
          <w:p w14:paraId="5AEC5170" w14:textId="77777777" w:rsidR="00064894" w:rsidRDefault="00064894" w:rsidP="00064894">
            <w:pPr>
              <w:pStyle w:val="TAR"/>
              <w:rPr>
                <w:sz w:val="16"/>
                <w:szCs w:val="16"/>
              </w:rPr>
            </w:pPr>
            <w:r>
              <w:rPr>
                <w:sz w:val="16"/>
                <w:szCs w:val="16"/>
              </w:rPr>
              <w:t>1</w:t>
            </w:r>
          </w:p>
        </w:tc>
        <w:tc>
          <w:tcPr>
            <w:tcW w:w="425" w:type="dxa"/>
            <w:shd w:val="solid" w:color="FFFFFF" w:fill="auto"/>
          </w:tcPr>
          <w:p w14:paraId="36FD239C" w14:textId="77777777" w:rsidR="00064894" w:rsidRDefault="00064894" w:rsidP="00064894">
            <w:pPr>
              <w:pStyle w:val="TAC"/>
              <w:rPr>
                <w:sz w:val="16"/>
                <w:szCs w:val="16"/>
              </w:rPr>
            </w:pPr>
            <w:r>
              <w:rPr>
                <w:sz w:val="16"/>
                <w:szCs w:val="16"/>
              </w:rPr>
              <w:t>B</w:t>
            </w:r>
          </w:p>
        </w:tc>
        <w:tc>
          <w:tcPr>
            <w:tcW w:w="4962" w:type="dxa"/>
            <w:shd w:val="solid" w:color="FFFFFF" w:fill="auto"/>
          </w:tcPr>
          <w:p w14:paraId="284BDD0F" w14:textId="77777777" w:rsidR="00064894" w:rsidRPr="00064894" w:rsidRDefault="00064894" w:rsidP="00064894">
            <w:pPr>
              <w:pStyle w:val="TAL"/>
              <w:rPr>
                <w:rFonts w:cs="Arial"/>
                <w:snapToGrid w:val="0"/>
                <w:sz w:val="16"/>
                <w:szCs w:val="16"/>
              </w:rPr>
            </w:pPr>
            <w:r w:rsidRPr="00064894">
              <w:rPr>
                <w:rFonts w:cs="Arial"/>
                <w:snapToGrid w:val="0"/>
                <w:sz w:val="16"/>
                <w:szCs w:val="16"/>
              </w:rPr>
              <w:t>5G-RG and W-AGF acting on behalf of FN-RG usage of URSP</w:t>
            </w:r>
          </w:p>
        </w:tc>
        <w:tc>
          <w:tcPr>
            <w:tcW w:w="708" w:type="dxa"/>
            <w:shd w:val="solid" w:color="FFFFFF" w:fill="auto"/>
          </w:tcPr>
          <w:p w14:paraId="016C4392"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36A3161E" w14:textId="77777777" w:rsidTr="001478B8">
        <w:tblPrEx>
          <w:tblCellMar>
            <w:top w:w="0" w:type="dxa"/>
            <w:bottom w:w="0" w:type="dxa"/>
          </w:tblCellMar>
        </w:tblPrEx>
        <w:tc>
          <w:tcPr>
            <w:tcW w:w="800" w:type="dxa"/>
            <w:shd w:val="solid" w:color="FFFFFF" w:fill="auto"/>
          </w:tcPr>
          <w:p w14:paraId="22EEC3CF"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3CDA8F6A"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27BCA1F9" w14:textId="77777777" w:rsidR="00064894" w:rsidRPr="00064894" w:rsidRDefault="00064894" w:rsidP="00064894">
            <w:pPr>
              <w:pStyle w:val="TAC"/>
              <w:rPr>
                <w:sz w:val="16"/>
                <w:szCs w:val="16"/>
                <w:lang w:eastAsia="zh-CN"/>
              </w:rPr>
            </w:pPr>
            <w:r w:rsidRPr="00064894">
              <w:rPr>
                <w:sz w:val="16"/>
                <w:szCs w:val="16"/>
                <w:lang w:eastAsia="zh-CN"/>
              </w:rPr>
              <w:t>CP-193092</w:t>
            </w:r>
          </w:p>
        </w:tc>
        <w:tc>
          <w:tcPr>
            <w:tcW w:w="708" w:type="dxa"/>
            <w:shd w:val="solid" w:color="FFFFFF" w:fill="auto"/>
          </w:tcPr>
          <w:p w14:paraId="0A9EA221" w14:textId="77777777" w:rsidR="00064894" w:rsidRDefault="00064894" w:rsidP="00064894">
            <w:pPr>
              <w:pStyle w:val="TAL"/>
              <w:rPr>
                <w:sz w:val="16"/>
                <w:szCs w:val="16"/>
              </w:rPr>
            </w:pPr>
            <w:r>
              <w:rPr>
                <w:sz w:val="16"/>
                <w:szCs w:val="16"/>
              </w:rPr>
              <w:t>0066</w:t>
            </w:r>
          </w:p>
        </w:tc>
        <w:tc>
          <w:tcPr>
            <w:tcW w:w="425" w:type="dxa"/>
            <w:shd w:val="solid" w:color="FFFFFF" w:fill="auto"/>
          </w:tcPr>
          <w:p w14:paraId="02BE8935" w14:textId="77777777" w:rsidR="00064894" w:rsidRDefault="00064894" w:rsidP="00064894">
            <w:pPr>
              <w:pStyle w:val="TAR"/>
              <w:rPr>
                <w:sz w:val="16"/>
                <w:szCs w:val="16"/>
              </w:rPr>
            </w:pPr>
          </w:p>
        </w:tc>
        <w:tc>
          <w:tcPr>
            <w:tcW w:w="425" w:type="dxa"/>
            <w:shd w:val="solid" w:color="FFFFFF" w:fill="auto"/>
          </w:tcPr>
          <w:p w14:paraId="62A27917" w14:textId="77777777" w:rsidR="00064894" w:rsidRDefault="00064894" w:rsidP="00064894">
            <w:pPr>
              <w:pStyle w:val="TAC"/>
              <w:rPr>
                <w:sz w:val="16"/>
                <w:szCs w:val="16"/>
              </w:rPr>
            </w:pPr>
            <w:r>
              <w:rPr>
                <w:sz w:val="16"/>
                <w:szCs w:val="16"/>
              </w:rPr>
              <w:t>F</w:t>
            </w:r>
          </w:p>
        </w:tc>
        <w:tc>
          <w:tcPr>
            <w:tcW w:w="4962" w:type="dxa"/>
            <w:shd w:val="solid" w:color="FFFFFF" w:fill="auto"/>
          </w:tcPr>
          <w:p w14:paraId="0E0C4219" w14:textId="77777777" w:rsidR="00064894" w:rsidRPr="00064894" w:rsidRDefault="00064894" w:rsidP="00064894">
            <w:pPr>
              <w:pStyle w:val="TAL"/>
              <w:rPr>
                <w:rFonts w:cs="Arial"/>
                <w:snapToGrid w:val="0"/>
                <w:sz w:val="16"/>
                <w:szCs w:val="16"/>
              </w:rPr>
            </w:pPr>
            <w:r w:rsidRPr="00064894">
              <w:rPr>
                <w:rFonts w:cs="Arial"/>
                <w:snapToGrid w:val="0"/>
                <w:sz w:val="16"/>
                <w:szCs w:val="16"/>
              </w:rPr>
              <w:t>Correction to S-NSSAI RSD component encoding</w:t>
            </w:r>
          </w:p>
        </w:tc>
        <w:tc>
          <w:tcPr>
            <w:tcW w:w="708" w:type="dxa"/>
            <w:shd w:val="solid" w:color="FFFFFF" w:fill="auto"/>
          </w:tcPr>
          <w:p w14:paraId="0750824A"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4D30DA91" w14:textId="77777777" w:rsidTr="001478B8">
        <w:tblPrEx>
          <w:tblCellMar>
            <w:top w:w="0" w:type="dxa"/>
            <w:bottom w:w="0" w:type="dxa"/>
          </w:tblCellMar>
        </w:tblPrEx>
        <w:tc>
          <w:tcPr>
            <w:tcW w:w="800" w:type="dxa"/>
            <w:shd w:val="solid" w:color="FFFFFF" w:fill="auto"/>
          </w:tcPr>
          <w:p w14:paraId="29945072"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39DEED32"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383E7174" w14:textId="77777777" w:rsidR="00064894" w:rsidRPr="00064894" w:rsidRDefault="00A72388" w:rsidP="00064894">
            <w:pPr>
              <w:pStyle w:val="TAC"/>
              <w:rPr>
                <w:sz w:val="16"/>
                <w:szCs w:val="16"/>
                <w:lang w:eastAsia="zh-CN"/>
              </w:rPr>
            </w:pPr>
            <w:r w:rsidRPr="00A72388">
              <w:rPr>
                <w:sz w:val="16"/>
                <w:szCs w:val="16"/>
                <w:lang w:eastAsia="zh-CN"/>
              </w:rPr>
              <w:t>CP-193092</w:t>
            </w:r>
          </w:p>
        </w:tc>
        <w:tc>
          <w:tcPr>
            <w:tcW w:w="708" w:type="dxa"/>
            <w:shd w:val="solid" w:color="FFFFFF" w:fill="auto"/>
          </w:tcPr>
          <w:p w14:paraId="4E934442" w14:textId="77777777" w:rsidR="00064894" w:rsidRDefault="00A72388" w:rsidP="00064894">
            <w:pPr>
              <w:pStyle w:val="TAL"/>
              <w:rPr>
                <w:sz w:val="16"/>
                <w:szCs w:val="16"/>
              </w:rPr>
            </w:pPr>
            <w:r>
              <w:rPr>
                <w:sz w:val="16"/>
                <w:szCs w:val="16"/>
              </w:rPr>
              <w:t>0067</w:t>
            </w:r>
          </w:p>
        </w:tc>
        <w:tc>
          <w:tcPr>
            <w:tcW w:w="425" w:type="dxa"/>
            <w:shd w:val="solid" w:color="FFFFFF" w:fill="auto"/>
          </w:tcPr>
          <w:p w14:paraId="02AE7F02" w14:textId="77777777" w:rsidR="00064894" w:rsidRDefault="00A72388" w:rsidP="00064894">
            <w:pPr>
              <w:pStyle w:val="TAR"/>
              <w:rPr>
                <w:sz w:val="16"/>
                <w:szCs w:val="16"/>
              </w:rPr>
            </w:pPr>
            <w:r>
              <w:rPr>
                <w:sz w:val="16"/>
                <w:szCs w:val="16"/>
              </w:rPr>
              <w:t>1</w:t>
            </w:r>
          </w:p>
        </w:tc>
        <w:tc>
          <w:tcPr>
            <w:tcW w:w="425" w:type="dxa"/>
            <w:shd w:val="solid" w:color="FFFFFF" w:fill="auto"/>
          </w:tcPr>
          <w:p w14:paraId="7B4B19D5" w14:textId="77777777" w:rsidR="00064894" w:rsidRDefault="00A72388" w:rsidP="00064894">
            <w:pPr>
              <w:pStyle w:val="TAC"/>
              <w:rPr>
                <w:sz w:val="16"/>
                <w:szCs w:val="16"/>
              </w:rPr>
            </w:pPr>
            <w:r>
              <w:rPr>
                <w:sz w:val="16"/>
                <w:szCs w:val="16"/>
              </w:rPr>
              <w:t>F</w:t>
            </w:r>
          </w:p>
        </w:tc>
        <w:tc>
          <w:tcPr>
            <w:tcW w:w="4962" w:type="dxa"/>
            <w:shd w:val="solid" w:color="FFFFFF" w:fill="auto"/>
          </w:tcPr>
          <w:p w14:paraId="0B2B03BC" w14:textId="77777777" w:rsidR="00064894" w:rsidRPr="00064894" w:rsidRDefault="00A72388" w:rsidP="00064894">
            <w:pPr>
              <w:pStyle w:val="TAL"/>
              <w:rPr>
                <w:rFonts w:cs="Arial"/>
                <w:snapToGrid w:val="0"/>
                <w:sz w:val="16"/>
                <w:szCs w:val="16"/>
              </w:rPr>
            </w:pPr>
            <w:r w:rsidRPr="00A72388">
              <w:rPr>
                <w:rFonts w:cs="Arial"/>
                <w:snapToGrid w:val="0"/>
                <w:sz w:val="16"/>
                <w:szCs w:val="16"/>
              </w:rPr>
              <w:t>Pre-configured URSP rules in USIM</w:t>
            </w:r>
          </w:p>
        </w:tc>
        <w:tc>
          <w:tcPr>
            <w:tcW w:w="708" w:type="dxa"/>
            <w:shd w:val="solid" w:color="FFFFFF" w:fill="auto"/>
          </w:tcPr>
          <w:p w14:paraId="0C3AF760" w14:textId="77777777" w:rsidR="00064894" w:rsidRDefault="00064894" w:rsidP="00064894">
            <w:pPr>
              <w:pStyle w:val="TAC"/>
              <w:rPr>
                <w:sz w:val="16"/>
                <w:szCs w:val="16"/>
                <w:lang w:eastAsia="zh-CN"/>
              </w:rPr>
            </w:pPr>
            <w:r w:rsidRPr="0053763D">
              <w:rPr>
                <w:sz w:val="16"/>
                <w:szCs w:val="16"/>
                <w:lang w:eastAsia="zh-CN"/>
              </w:rPr>
              <w:t>16.2.0</w:t>
            </w:r>
          </w:p>
        </w:tc>
      </w:tr>
      <w:tr w:rsidR="00812092" w:rsidRPr="004E481B" w14:paraId="6AA17F00" w14:textId="77777777" w:rsidTr="001478B8">
        <w:tblPrEx>
          <w:tblCellMar>
            <w:top w:w="0" w:type="dxa"/>
            <w:bottom w:w="0" w:type="dxa"/>
          </w:tblCellMar>
        </w:tblPrEx>
        <w:tc>
          <w:tcPr>
            <w:tcW w:w="800" w:type="dxa"/>
            <w:shd w:val="solid" w:color="FFFFFF" w:fill="auto"/>
          </w:tcPr>
          <w:p w14:paraId="663DCB75" w14:textId="77777777" w:rsidR="00812092" w:rsidRDefault="00812092" w:rsidP="00812092">
            <w:pPr>
              <w:pStyle w:val="TAC"/>
              <w:rPr>
                <w:sz w:val="16"/>
                <w:szCs w:val="16"/>
                <w:lang w:eastAsia="zh-CN"/>
              </w:rPr>
            </w:pPr>
            <w:r>
              <w:rPr>
                <w:sz w:val="16"/>
                <w:szCs w:val="16"/>
                <w:lang w:eastAsia="zh-CN"/>
              </w:rPr>
              <w:t>2020-03</w:t>
            </w:r>
          </w:p>
        </w:tc>
        <w:tc>
          <w:tcPr>
            <w:tcW w:w="800" w:type="dxa"/>
            <w:shd w:val="solid" w:color="FFFFFF" w:fill="auto"/>
          </w:tcPr>
          <w:p w14:paraId="6BB33F16" w14:textId="77777777" w:rsidR="00812092" w:rsidRDefault="00812092" w:rsidP="00812092">
            <w:pPr>
              <w:pStyle w:val="TAC"/>
              <w:rPr>
                <w:sz w:val="16"/>
                <w:szCs w:val="16"/>
                <w:lang w:eastAsia="zh-CN"/>
              </w:rPr>
            </w:pPr>
            <w:r>
              <w:rPr>
                <w:sz w:val="16"/>
                <w:szCs w:val="16"/>
                <w:lang w:eastAsia="zh-CN"/>
              </w:rPr>
              <w:t>CT-87e</w:t>
            </w:r>
          </w:p>
        </w:tc>
        <w:tc>
          <w:tcPr>
            <w:tcW w:w="1094" w:type="dxa"/>
            <w:shd w:val="solid" w:color="FFFFFF" w:fill="auto"/>
          </w:tcPr>
          <w:p w14:paraId="56882B4C" w14:textId="77777777" w:rsidR="00812092" w:rsidRPr="00A72388" w:rsidRDefault="00812092" w:rsidP="00812092">
            <w:pPr>
              <w:pStyle w:val="TAC"/>
              <w:rPr>
                <w:sz w:val="16"/>
                <w:szCs w:val="16"/>
                <w:lang w:eastAsia="zh-CN"/>
              </w:rPr>
            </w:pPr>
            <w:r w:rsidRPr="00812092">
              <w:rPr>
                <w:sz w:val="16"/>
                <w:szCs w:val="16"/>
                <w:lang w:eastAsia="zh-CN"/>
              </w:rPr>
              <w:t>CP-200110</w:t>
            </w:r>
          </w:p>
        </w:tc>
        <w:tc>
          <w:tcPr>
            <w:tcW w:w="708" w:type="dxa"/>
            <w:shd w:val="solid" w:color="FFFFFF" w:fill="auto"/>
          </w:tcPr>
          <w:p w14:paraId="40F1E9A3" w14:textId="77777777" w:rsidR="00812092" w:rsidRDefault="00812092" w:rsidP="00812092">
            <w:pPr>
              <w:pStyle w:val="TAL"/>
              <w:rPr>
                <w:sz w:val="16"/>
                <w:szCs w:val="16"/>
              </w:rPr>
            </w:pPr>
            <w:r>
              <w:rPr>
                <w:sz w:val="16"/>
                <w:szCs w:val="16"/>
              </w:rPr>
              <w:t>0069</w:t>
            </w:r>
          </w:p>
        </w:tc>
        <w:tc>
          <w:tcPr>
            <w:tcW w:w="425" w:type="dxa"/>
            <w:shd w:val="solid" w:color="FFFFFF" w:fill="auto"/>
          </w:tcPr>
          <w:p w14:paraId="1B9CE2B1" w14:textId="77777777" w:rsidR="00812092" w:rsidRDefault="00812092" w:rsidP="00812092">
            <w:pPr>
              <w:pStyle w:val="TAR"/>
              <w:rPr>
                <w:sz w:val="16"/>
                <w:szCs w:val="16"/>
              </w:rPr>
            </w:pPr>
            <w:r>
              <w:rPr>
                <w:sz w:val="16"/>
                <w:szCs w:val="16"/>
              </w:rPr>
              <w:t>1</w:t>
            </w:r>
          </w:p>
        </w:tc>
        <w:tc>
          <w:tcPr>
            <w:tcW w:w="425" w:type="dxa"/>
            <w:shd w:val="solid" w:color="FFFFFF" w:fill="auto"/>
          </w:tcPr>
          <w:p w14:paraId="6CB156EC" w14:textId="77777777" w:rsidR="00812092" w:rsidRDefault="00812092" w:rsidP="00812092">
            <w:pPr>
              <w:pStyle w:val="TAC"/>
              <w:rPr>
                <w:sz w:val="16"/>
                <w:szCs w:val="16"/>
              </w:rPr>
            </w:pPr>
            <w:r>
              <w:rPr>
                <w:sz w:val="16"/>
                <w:szCs w:val="16"/>
              </w:rPr>
              <w:t>F</w:t>
            </w:r>
          </w:p>
        </w:tc>
        <w:tc>
          <w:tcPr>
            <w:tcW w:w="4962" w:type="dxa"/>
            <w:shd w:val="solid" w:color="FFFFFF" w:fill="auto"/>
          </w:tcPr>
          <w:p w14:paraId="6A608588" w14:textId="77777777" w:rsidR="00812092" w:rsidRPr="00A72388" w:rsidRDefault="00812092" w:rsidP="00812092">
            <w:pPr>
              <w:pStyle w:val="TAL"/>
              <w:rPr>
                <w:rFonts w:cs="Arial"/>
                <w:snapToGrid w:val="0"/>
                <w:sz w:val="16"/>
                <w:szCs w:val="16"/>
              </w:rPr>
            </w:pPr>
            <w:r w:rsidRPr="00812092">
              <w:rPr>
                <w:rFonts w:cs="Arial"/>
                <w:snapToGrid w:val="0"/>
                <w:sz w:val="16"/>
                <w:szCs w:val="16"/>
              </w:rPr>
              <w:t>Matching of SSC mode for association between an application and a PDU session</w:t>
            </w:r>
          </w:p>
        </w:tc>
        <w:tc>
          <w:tcPr>
            <w:tcW w:w="708" w:type="dxa"/>
            <w:shd w:val="solid" w:color="FFFFFF" w:fill="auto"/>
          </w:tcPr>
          <w:p w14:paraId="13EF9E88" w14:textId="77777777" w:rsidR="00812092" w:rsidRPr="0053763D" w:rsidRDefault="00812092" w:rsidP="00812092">
            <w:pPr>
              <w:pStyle w:val="TAC"/>
              <w:rPr>
                <w:sz w:val="16"/>
                <w:szCs w:val="16"/>
                <w:lang w:eastAsia="zh-CN"/>
              </w:rPr>
            </w:pPr>
            <w:r>
              <w:rPr>
                <w:sz w:val="16"/>
                <w:szCs w:val="16"/>
                <w:lang w:eastAsia="zh-CN"/>
              </w:rPr>
              <w:t>16.3.0</w:t>
            </w:r>
          </w:p>
        </w:tc>
      </w:tr>
      <w:tr w:rsidR="00812092" w:rsidRPr="004E481B" w14:paraId="175C732E" w14:textId="77777777" w:rsidTr="001478B8">
        <w:tblPrEx>
          <w:tblCellMar>
            <w:top w:w="0" w:type="dxa"/>
            <w:bottom w:w="0" w:type="dxa"/>
          </w:tblCellMar>
        </w:tblPrEx>
        <w:tc>
          <w:tcPr>
            <w:tcW w:w="800" w:type="dxa"/>
            <w:shd w:val="solid" w:color="FFFFFF" w:fill="auto"/>
          </w:tcPr>
          <w:p w14:paraId="50921AA9" w14:textId="77777777" w:rsidR="00812092" w:rsidRDefault="00812092" w:rsidP="00812092">
            <w:pPr>
              <w:pStyle w:val="TAC"/>
              <w:rPr>
                <w:sz w:val="16"/>
                <w:szCs w:val="16"/>
                <w:lang w:eastAsia="zh-CN"/>
              </w:rPr>
            </w:pPr>
            <w:r>
              <w:rPr>
                <w:sz w:val="16"/>
                <w:szCs w:val="16"/>
                <w:lang w:eastAsia="zh-CN"/>
              </w:rPr>
              <w:t>2020-03</w:t>
            </w:r>
          </w:p>
        </w:tc>
        <w:tc>
          <w:tcPr>
            <w:tcW w:w="800" w:type="dxa"/>
            <w:shd w:val="solid" w:color="FFFFFF" w:fill="auto"/>
          </w:tcPr>
          <w:p w14:paraId="1015A24F" w14:textId="77777777" w:rsidR="00812092" w:rsidRDefault="00812092" w:rsidP="00812092">
            <w:pPr>
              <w:pStyle w:val="TAC"/>
              <w:rPr>
                <w:sz w:val="16"/>
                <w:szCs w:val="16"/>
                <w:lang w:eastAsia="zh-CN"/>
              </w:rPr>
            </w:pPr>
            <w:r>
              <w:rPr>
                <w:sz w:val="16"/>
                <w:szCs w:val="16"/>
                <w:lang w:eastAsia="zh-CN"/>
              </w:rPr>
              <w:t>CT-87e</w:t>
            </w:r>
          </w:p>
        </w:tc>
        <w:tc>
          <w:tcPr>
            <w:tcW w:w="1094" w:type="dxa"/>
            <w:shd w:val="solid" w:color="FFFFFF" w:fill="auto"/>
          </w:tcPr>
          <w:p w14:paraId="29006D2B" w14:textId="77777777" w:rsidR="00812092" w:rsidRPr="00A72388" w:rsidRDefault="009F1C3E" w:rsidP="00812092">
            <w:pPr>
              <w:pStyle w:val="TAC"/>
              <w:rPr>
                <w:sz w:val="16"/>
                <w:szCs w:val="16"/>
                <w:lang w:eastAsia="zh-CN"/>
              </w:rPr>
            </w:pPr>
            <w:r w:rsidRPr="009F1C3E">
              <w:rPr>
                <w:sz w:val="16"/>
                <w:szCs w:val="16"/>
                <w:lang w:eastAsia="zh-CN"/>
              </w:rPr>
              <w:t>CP-200113</w:t>
            </w:r>
          </w:p>
        </w:tc>
        <w:tc>
          <w:tcPr>
            <w:tcW w:w="708" w:type="dxa"/>
            <w:shd w:val="solid" w:color="FFFFFF" w:fill="auto"/>
          </w:tcPr>
          <w:p w14:paraId="1068D481" w14:textId="77777777" w:rsidR="00812092" w:rsidRDefault="009F1C3E" w:rsidP="00812092">
            <w:pPr>
              <w:pStyle w:val="TAL"/>
              <w:rPr>
                <w:sz w:val="16"/>
                <w:szCs w:val="16"/>
              </w:rPr>
            </w:pPr>
            <w:r>
              <w:rPr>
                <w:sz w:val="16"/>
                <w:szCs w:val="16"/>
              </w:rPr>
              <w:t>0070</w:t>
            </w:r>
          </w:p>
        </w:tc>
        <w:tc>
          <w:tcPr>
            <w:tcW w:w="425" w:type="dxa"/>
            <w:shd w:val="solid" w:color="FFFFFF" w:fill="auto"/>
          </w:tcPr>
          <w:p w14:paraId="20AD1016" w14:textId="77777777" w:rsidR="00812092" w:rsidRDefault="00812092" w:rsidP="00812092">
            <w:pPr>
              <w:pStyle w:val="TAR"/>
              <w:rPr>
                <w:sz w:val="16"/>
                <w:szCs w:val="16"/>
              </w:rPr>
            </w:pPr>
          </w:p>
        </w:tc>
        <w:tc>
          <w:tcPr>
            <w:tcW w:w="425" w:type="dxa"/>
            <w:shd w:val="solid" w:color="FFFFFF" w:fill="auto"/>
          </w:tcPr>
          <w:p w14:paraId="2A4EF0D0" w14:textId="77777777" w:rsidR="00812092" w:rsidRDefault="009F1C3E" w:rsidP="00812092">
            <w:pPr>
              <w:pStyle w:val="TAC"/>
              <w:rPr>
                <w:sz w:val="16"/>
                <w:szCs w:val="16"/>
              </w:rPr>
            </w:pPr>
            <w:r>
              <w:rPr>
                <w:sz w:val="16"/>
                <w:szCs w:val="16"/>
              </w:rPr>
              <w:t>F</w:t>
            </w:r>
          </w:p>
        </w:tc>
        <w:tc>
          <w:tcPr>
            <w:tcW w:w="4962" w:type="dxa"/>
            <w:shd w:val="solid" w:color="FFFFFF" w:fill="auto"/>
          </w:tcPr>
          <w:p w14:paraId="317926B7" w14:textId="77777777" w:rsidR="00812092" w:rsidRPr="00A72388" w:rsidRDefault="009F1C3E" w:rsidP="00812092">
            <w:pPr>
              <w:pStyle w:val="TAL"/>
              <w:rPr>
                <w:rFonts w:cs="Arial"/>
                <w:snapToGrid w:val="0"/>
                <w:sz w:val="16"/>
                <w:szCs w:val="16"/>
              </w:rPr>
            </w:pPr>
            <w:r w:rsidRPr="009F1C3E">
              <w:rPr>
                <w:rFonts w:cs="Arial"/>
                <w:snapToGrid w:val="0"/>
                <w:sz w:val="16"/>
                <w:szCs w:val="16"/>
              </w:rPr>
              <w:t>LADN service does not apply for RG connected to 5GC via wireline access</w:t>
            </w:r>
          </w:p>
        </w:tc>
        <w:tc>
          <w:tcPr>
            <w:tcW w:w="708" w:type="dxa"/>
            <w:shd w:val="solid" w:color="FFFFFF" w:fill="auto"/>
          </w:tcPr>
          <w:p w14:paraId="0FCF1B71" w14:textId="77777777" w:rsidR="00812092" w:rsidRPr="0053763D" w:rsidRDefault="00812092" w:rsidP="00812092">
            <w:pPr>
              <w:pStyle w:val="TAC"/>
              <w:rPr>
                <w:sz w:val="16"/>
                <w:szCs w:val="16"/>
                <w:lang w:eastAsia="zh-CN"/>
              </w:rPr>
            </w:pPr>
            <w:r>
              <w:rPr>
                <w:sz w:val="16"/>
                <w:szCs w:val="16"/>
                <w:lang w:eastAsia="zh-CN"/>
              </w:rPr>
              <w:t>16.3.0</w:t>
            </w:r>
          </w:p>
        </w:tc>
      </w:tr>
      <w:tr w:rsidR="0045086B" w:rsidRPr="004E481B" w14:paraId="239A7E0E" w14:textId="77777777" w:rsidTr="001478B8">
        <w:tblPrEx>
          <w:tblCellMar>
            <w:top w:w="0" w:type="dxa"/>
            <w:bottom w:w="0" w:type="dxa"/>
          </w:tblCellMar>
        </w:tblPrEx>
        <w:tc>
          <w:tcPr>
            <w:tcW w:w="800" w:type="dxa"/>
            <w:shd w:val="solid" w:color="FFFFFF" w:fill="auto"/>
          </w:tcPr>
          <w:p w14:paraId="50BB56DE" w14:textId="77777777" w:rsidR="0045086B" w:rsidRDefault="0045086B" w:rsidP="00812092">
            <w:pPr>
              <w:pStyle w:val="TAC"/>
              <w:rPr>
                <w:sz w:val="16"/>
                <w:szCs w:val="16"/>
                <w:lang w:eastAsia="zh-CN"/>
              </w:rPr>
            </w:pPr>
            <w:r>
              <w:rPr>
                <w:sz w:val="16"/>
                <w:szCs w:val="16"/>
                <w:lang w:eastAsia="zh-CN"/>
              </w:rPr>
              <w:t>2020-06</w:t>
            </w:r>
          </w:p>
        </w:tc>
        <w:tc>
          <w:tcPr>
            <w:tcW w:w="800" w:type="dxa"/>
            <w:shd w:val="solid" w:color="FFFFFF" w:fill="auto"/>
          </w:tcPr>
          <w:p w14:paraId="3E007477" w14:textId="77777777" w:rsidR="0045086B" w:rsidRDefault="0045086B" w:rsidP="00812092">
            <w:pPr>
              <w:pStyle w:val="TAC"/>
              <w:rPr>
                <w:sz w:val="16"/>
                <w:szCs w:val="16"/>
                <w:lang w:eastAsia="zh-CN"/>
              </w:rPr>
            </w:pPr>
            <w:r>
              <w:rPr>
                <w:sz w:val="16"/>
                <w:szCs w:val="16"/>
                <w:lang w:eastAsia="zh-CN"/>
              </w:rPr>
              <w:t>CT-88e</w:t>
            </w:r>
          </w:p>
        </w:tc>
        <w:tc>
          <w:tcPr>
            <w:tcW w:w="1094" w:type="dxa"/>
            <w:shd w:val="solid" w:color="FFFFFF" w:fill="auto"/>
          </w:tcPr>
          <w:p w14:paraId="3280CFB3" w14:textId="77777777" w:rsidR="0045086B" w:rsidRPr="009F1C3E" w:rsidRDefault="0045086B" w:rsidP="00812092">
            <w:pPr>
              <w:pStyle w:val="TAC"/>
              <w:rPr>
                <w:sz w:val="16"/>
                <w:szCs w:val="16"/>
                <w:lang w:eastAsia="zh-CN"/>
              </w:rPr>
            </w:pPr>
            <w:r w:rsidRPr="0045086B">
              <w:rPr>
                <w:sz w:val="16"/>
                <w:szCs w:val="16"/>
                <w:lang w:eastAsia="zh-CN"/>
              </w:rPr>
              <w:t>CP-201101</w:t>
            </w:r>
          </w:p>
        </w:tc>
        <w:tc>
          <w:tcPr>
            <w:tcW w:w="708" w:type="dxa"/>
            <w:shd w:val="solid" w:color="FFFFFF" w:fill="auto"/>
          </w:tcPr>
          <w:p w14:paraId="12ACD109" w14:textId="77777777" w:rsidR="0045086B" w:rsidRDefault="0045086B" w:rsidP="00812092">
            <w:pPr>
              <w:pStyle w:val="TAL"/>
              <w:rPr>
                <w:sz w:val="16"/>
                <w:szCs w:val="16"/>
              </w:rPr>
            </w:pPr>
            <w:r>
              <w:rPr>
                <w:sz w:val="16"/>
                <w:szCs w:val="16"/>
              </w:rPr>
              <w:t>0071</w:t>
            </w:r>
          </w:p>
        </w:tc>
        <w:tc>
          <w:tcPr>
            <w:tcW w:w="425" w:type="dxa"/>
            <w:shd w:val="solid" w:color="FFFFFF" w:fill="auto"/>
          </w:tcPr>
          <w:p w14:paraId="0ADBF2EE" w14:textId="77777777" w:rsidR="0045086B" w:rsidRDefault="0045086B" w:rsidP="00812092">
            <w:pPr>
              <w:pStyle w:val="TAR"/>
              <w:rPr>
                <w:sz w:val="16"/>
                <w:szCs w:val="16"/>
              </w:rPr>
            </w:pPr>
          </w:p>
        </w:tc>
        <w:tc>
          <w:tcPr>
            <w:tcW w:w="425" w:type="dxa"/>
            <w:shd w:val="solid" w:color="FFFFFF" w:fill="auto"/>
          </w:tcPr>
          <w:p w14:paraId="330351D4" w14:textId="77777777" w:rsidR="0045086B" w:rsidRDefault="0045086B" w:rsidP="00812092">
            <w:pPr>
              <w:pStyle w:val="TAC"/>
              <w:rPr>
                <w:sz w:val="16"/>
                <w:szCs w:val="16"/>
              </w:rPr>
            </w:pPr>
            <w:r>
              <w:rPr>
                <w:sz w:val="16"/>
                <w:szCs w:val="16"/>
              </w:rPr>
              <w:t>F</w:t>
            </w:r>
          </w:p>
        </w:tc>
        <w:tc>
          <w:tcPr>
            <w:tcW w:w="4962" w:type="dxa"/>
            <w:shd w:val="solid" w:color="FFFFFF" w:fill="auto"/>
          </w:tcPr>
          <w:p w14:paraId="216702CA" w14:textId="77777777" w:rsidR="0045086B" w:rsidRPr="009F1C3E" w:rsidRDefault="0045086B" w:rsidP="00812092">
            <w:pPr>
              <w:pStyle w:val="TAL"/>
              <w:rPr>
                <w:rFonts w:cs="Arial"/>
                <w:snapToGrid w:val="0"/>
                <w:sz w:val="16"/>
                <w:szCs w:val="16"/>
              </w:rPr>
            </w:pPr>
            <w:r w:rsidRPr="0045086B">
              <w:rPr>
                <w:rFonts w:cs="Arial"/>
                <w:snapToGrid w:val="0"/>
                <w:sz w:val="16"/>
                <w:szCs w:val="16"/>
              </w:rPr>
              <w:t>Reference correction in URSP encoding</w:t>
            </w:r>
          </w:p>
        </w:tc>
        <w:tc>
          <w:tcPr>
            <w:tcW w:w="708" w:type="dxa"/>
            <w:shd w:val="solid" w:color="FFFFFF" w:fill="auto"/>
          </w:tcPr>
          <w:p w14:paraId="07E2D1E2" w14:textId="77777777" w:rsidR="0045086B" w:rsidRDefault="0045086B" w:rsidP="00812092">
            <w:pPr>
              <w:pStyle w:val="TAC"/>
              <w:rPr>
                <w:sz w:val="16"/>
                <w:szCs w:val="16"/>
                <w:lang w:eastAsia="zh-CN"/>
              </w:rPr>
            </w:pPr>
            <w:r>
              <w:rPr>
                <w:sz w:val="16"/>
                <w:szCs w:val="16"/>
                <w:lang w:eastAsia="zh-CN"/>
              </w:rPr>
              <w:t>16.4.0</w:t>
            </w:r>
          </w:p>
        </w:tc>
      </w:tr>
      <w:tr w:rsidR="00C9623E" w:rsidRPr="004E481B" w14:paraId="1A38EC13" w14:textId="77777777" w:rsidTr="001478B8">
        <w:tblPrEx>
          <w:tblCellMar>
            <w:top w:w="0" w:type="dxa"/>
            <w:bottom w:w="0" w:type="dxa"/>
          </w:tblCellMar>
        </w:tblPrEx>
        <w:tc>
          <w:tcPr>
            <w:tcW w:w="800" w:type="dxa"/>
            <w:shd w:val="solid" w:color="FFFFFF" w:fill="auto"/>
          </w:tcPr>
          <w:p w14:paraId="78E2A657"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2A144DD8"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67FB2338" w14:textId="77777777" w:rsidR="00C9623E" w:rsidRPr="0045086B" w:rsidRDefault="00C9623E" w:rsidP="00C9623E">
            <w:pPr>
              <w:pStyle w:val="TAC"/>
              <w:rPr>
                <w:sz w:val="16"/>
                <w:szCs w:val="16"/>
                <w:lang w:eastAsia="zh-CN"/>
              </w:rPr>
            </w:pPr>
            <w:r w:rsidRPr="0045086B">
              <w:rPr>
                <w:sz w:val="16"/>
                <w:szCs w:val="16"/>
                <w:lang w:eastAsia="zh-CN"/>
              </w:rPr>
              <w:t>CP-201101</w:t>
            </w:r>
          </w:p>
        </w:tc>
        <w:tc>
          <w:tcPr>
            <w:tcW w:w="708" w:type="dxa"/>
            <w:shd w:val="solid" w:color="FFFFFF" w:fill="auto"/>
          </w:tcPr>
          <w:p w14:paraId="28830DB0" w14:textId="77777777" w:rsidR="00C9623E" w:rsidRDefault="00C9623E" w:rsidP="00C9623E">
            <w:pPr>
              <w:pStyle w:val="TAL"/>
              <w:rPr>
                <w:sz w:val="16"/>
                <w:szCs w:val="16"/>
              </w:rPr>
            </w:pPr>
            <w:r>
              <w:rPr>
                <w:sz w:val="16"/>
                <w:szCs w:val="16"/>
              </w:rPr>
              <w:t>0073</w:t>
            </w:r>
          </w:p>
        </w:tc>
        <w:tc>
          <w:tcPr>
            <w:tcW w:w="425" w:type="dxa"/>
            <w:shd w:val="solid" w:color="FFFFFF" w:fill="auto"/>
          </w:tcPr>
          <w:p w14:paraId="46B0D375" w14:textId="77777777" w:rsidR="00C9623E" w:rsidRDefault="00C9623E" w:rsidP="00C9623E">
            <w:pPr>
              <w:pStyle w:val="TAR"/>
              <w:rPr>
                <w:sz w:val="16"/>
                <w:szCs w:val="16"/>
              </w:rPr>
            </w:pPr>
            <w:r>
              <w:rPr>
                <w:sz w:val="16"/>
                <w:szCs w:val="16"/>
              </w:rPr>
              <w:t>1</w:t>
            </w:r>
          </w:p>
        </w:tc>
        <w:tc>
          <w:tcPr>
            <w:tcW w:w="425" w:type="dxa"/>
            <w:shd w:val="solid" w:color="FFFFFF" w:fill="auto"/>
          </w:tcPr>
          <w:p w14:paraId="08AD0407" w14:textId="77777777" w:rsidR="00C9623E" w:rsidRDefault="00C9623E" w:rsidP="00C9623E">
            <w:pPr>
              <w:pStyle w:val="TAC"/>
              <w:rPr>
                <w:sz w:val="16"/>
                <w:szCs w:val="16"/>
              </w:rPr>
            </w:pPr>
            <w:r>
              <w:rPr>
                <w:sz w:val="16"/>
                <w:szCs w:val="16"/>
              </w:rPr>
              <w:t>F</w:t>
            </w:r>
          </w:p>
        </w:tc>
        <w:tc>
          <w:tcPr>
            <w:tcW w:w="4962" w:type="dxa"/>
            <w:shd w:val="solid" w:color="FFFFFF" w:fill="auto"/>
          </w:tcPr>
          <w:p w14:paraId="70802FD2" w14:textId="77777777" w:rsidR="00C9623E" w:rsidRPr="0045086B" w:rsidRDefault="00C9623E" w:rsidP="00C9623E">
            <w:pPr>
              <w:pStyle w:val="TAL"/>
              <w:rPr>
                <w:rFonts w:cs="Arial"/>
                <w:snapToGrid w:val="0"/>
                <w:sz w:val="16"/>
                <w:szCs w:val="16"/>
              </w:rPr>
            </w:pPr>
            <w:r w:rsidRPr="0045086B">
              <w:rPr>
                <w:rFonts w:cs="Arial"/>
                <w:snapToGrid w:val="0"/>
                <w:sz w:val="16"/>
                <w:szCs w:val="16"/>
              </w:rPr>
              <w:t>Clarification on URSP in EPS</w:t>
            </w:r>
          </w:p>
        </w:tc>
        <w:tc>
          <w:tcPr>
            <w:tcW w:w="708" w:type="dxa"/>
            <w:shd w:val="solid" w:color="FFFFFF" w:fill="auto"/>
          </w:tcPr>
          <w:p w14:paraId="00B77CBC"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50125EED" w14:textId="77777777" w:rsidTr="001478B8">
        <w:tblPrEx>
          <w:tblCellMar>
            <w:top w:w="0" w:type="dxa"/>
            <w:bottom w:w="0" w:type="dxa"/>
          </w:tblCellMar>
        </w:tblPrEx>
        <w:tc>
          <w:tcPr>
            <w:tcW w:w="800" w:type="dxa"/>
            <w:shd w:val="solid" w:color="FFFFFF" w:fill="auto"/>
          </w:tcPr>
          <w:p w14:paraId="14C55C17"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726A8C65"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7C99036C" w14:textId="77777777" w:rsidR="00C9623E" w:rsidRPr="0045086B" w:rsidRDefault="00C9623E" w:rsidP="00C9623E">
            <w:pPr>
              <w:pStyle w:val="TAC"/>
              <w:rPr>
                <w:sz w:val="16"/>
                <w:szCs w:val="16"/>
                <w:lang w:eastAsia="zh-CN"/>
              </w:rPr>
            </w:pPr>
            <w:r w:rsidRPr="00495B5E">
              <w:rPr>
                <w:sz w:val="16"/>
                <w:szCs w:val="16"/>
                <w:lang w:eastAsia="zh-CN"/>
              </w:rPr>
              <w:t>CP-201101</w:t>
            </w:r>
          </w:p>
        </w:tc>
        <w:tc>
          <w:tcPr>
            <w:tcW w:w="708" w:type="dxa"/>
            <w:shd w:val="solid" w:color="FFFFFF" w:fill="auto"/>
          </w:tcPr>
          <w:p w14:paraId="15255114" w14:textId="77777777" w:rsidR="00C9623E" w:rsidRDefault="00C9623E" w:rsidP="00C9623E">
            <w:pPr>
              <w:pStyle w:val="TAL"/>
              <w:rPr>
                <w:sz w:val="16"/>
                <w:szCs w:val="16"/>
              </w:rPr>
            </w:pPr>
            <w:r>
              <w:rPr>
                <w:sz w:val="16"/>
                <w:szCs w:val="16"/>
              </w:rPr>
              <w:t>0075</w:t>
            </w:r>
          </w:p>
        </w:tc>
        <w:tc>
          <w:tcPr>
            <w:tcW w:w="425" w:type="dxa"/>
            <w:shd w:val="solid" w:color="FFFFFF" w:fill="auto"/>
          </w:tcPr>
          <w:p w14:paraId="53A43612" w14:textId="77777777" w:rsidR="00C9623E" w:rsidRDefault="00C9623E" w:rsidP="00C9623E">
            <w:pPr>
              <w:pStyle w:val="TAR"/>
              <w:rPr>
                <w:sz w:val="16"/>
                <w:szCs w:val="16"/>
              </w:rPr>
            </w:pPr>
            <w:r>
              <w:rPr>
                <w:sz w:val="16"/>
                <w:szCs w:val="16"/>
              </w:rPr>
              <w:t>1</w:t>
            </w:r>
          </w:p>
        </w:tc>
        <w:tc>
          <w:tcPr>
            <w:tcW w:w="425" w:type="dxa"/>
            <w:shd w:val="solid" w:color="FFFFFF" w:fill="auto"/>
          </w:tcPr>
          <w:p w14:paraId="5DBB2728" w14:textId="77777777" w:rsidR="00C9623E" w:rsidRDefault="00C9623E" w:rsidP="00C9623E">
            <w:pPr>
              <w:pStyle w:val="TAC"/>
              <w:rPr>
                <w:sz w:val="16"/>
                <w:szCs w:val="16"/>
              </w:rPr>
            </w:pPr>
            <w:r>
              <w:rPr>
                <w:sz w:val="16"/>
                <w:szCs w:val="16"/>
              </w:rPr>
              <w:t>F</w:t>
            </w:r>
          </w:p>
        </w:tc>
        <w:tc>
          <w:tcPr>
            <w:tcW w:w="4962" w:type="dxa"/>
            <w:shd w:val="solid" w:color="FFFFFF" w:fill="auto"/>
          </w:tcPr>
          <w:p w14:paraId="6FDA0278" w14:textId="77777777" w:rsidR="00C9623E" w:rsidRPr="0045086B" w:rsidRDefault="00C9623E" w:rsidP="00C9623E">
            <w:pPr>
              <w:pStyle w:val="TAL"/>
              <w:rPr>
                <w:rFonts w:cs="Arial"/>
                <w:snapToGrid w:val="0"/>
                <w:sz w:val="16"/>
                <w:szCs w:val="16"/>
              </w:rPr>
            </w:pPr>
            <w:r w:rsidRPr="00495B5E">
              <w:rPr>
                <w:rFonts w:cs="Arial"/>
                <w:snapToGrid w:val="0"/>
                <w:sz w:val="16"/>
                <w:szCs w:val="16"/>
              </w:rPr>
              <w:t>Allowed SSC mode for association between an application and a PDU session</w:t>
            </w:r>
          </w:p>
        </w:tc>
        <w:tc>
          <w:tcPr>
            <w:tcW w:w="708" w:type="dxa"/>
            <w:shd w:val="solid" w:color="FFFFFF" w:fill="auto"/>
          </w:tcPr>
          <w:p w14:paraId="199DA6BD"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55CB46A8" w14:textId="77777777" w:rsidTr="001478B8">
        <w:tblPrEx>
          <w:tblCellMar>
            <w:top w:w="0" w:type="dxa"/>
            <w:bottom w:w="0" w:type="dxa"/>
          </w:tblCellMar>
        </w:tblPrEx>
        <w:tc>
          <w:tcPr>
            <w:tcW w:w="800" w:type="dxa"/>
            <w:shd w:val="solid" w:color="FFFFFF" w:fill="auto"/>
          </w:tcPr>
          <w:p w14:paraId="6BD081C3"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390F039C"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100A558F" w14:textId="77777777" w:rsidR="00C9623E" w:rsidRPr="00495B5E" w:rsidRDefault="00C9623E" w:rsidP="00C9623E">
            <w:pPr>
              <w:pStyle w:val="TAC"/>
              <w:rPr>
                <w:sz w:val="16"/>
                <w:szCs w:val="16"/>
                <w:lang w:eastAsia="zh-CN"/>
              </w:rPr>
            </w:pPr>
            <w:r w:rsidRPr="00495B5E">
              <w:rPr>
                <w:sz w:val="16"/>
                <w:szCs w:val="16"/>
                <w:lang w:eastAsia="zh-CN"/>
              </w:rPr>
              <w:t>CP-201101</w:t>
            </w:r>
          </w:p>
        </w:tc>
        <w:tc>
          <w:tcPr>
            <w:tcW w:w="708" w:type="dxa"/>
            <w:shd w:val="solid" w:color="FFFFFF" w:fill="auto"/>
          </w:tcPr>
          <w:p w14:paraId="77811946" w14:textId="77777777" w:rsidR="00C9623E" w:rsidRDefault="00C9623E" w:rsidP="00C9623E">
            <w:pPr>
              <w:pStyle w:val="TAL"/>
              <w:rPr>
                <w:sz w:val="16"/>
                <w:szCs w:val="16"/>
              </w:rPr>
            </w:pPr>
            <w:r>
              <w:rPr>
                <w:sz w:val="16"/>
                <w:szCs w:val="16"/>
              </w:rPr>
              <w:t>0077</w:t>
            </w:r>
          </w:p>
        </w:tc>
        <w:tc>
          <w:tcPr>
            <w:tcW w:w="425" w:type="dxa"/>
            <w:shd w:val="solid" w:color="FFFFFF" w:fill="auto"/>
          </w:tcPr>
          <w:p w14:paraId="2EB399D4" w14:textId="77777777" w:rsidR="00C9623E" w:rsidRDefault="00C9623E" w:rsidP="00C9623E">
            <w:pPr>
              <w:pStyle w:val="TAR"/>
              <w:rPr>
                <w:sz w:val="16"/>
                <w:szCs w:val="16"/>
              </w:rPr>
            </w:pPr>
            <w:r>
              <w:rPr>
                <w:sz w:val="16"/>
                <w:szCs w:val="16"/>
              </w:rPr>
              <w:t>1</w:t>
            </w:r>
          </w:p>
        </w:tc>
        <w:tc>
          <w:tcPr>
            <w:tcW w:w="425" w:type="dxa"/>
            <w:shd w:val="solid" w:color="FFFFFF" w:fill="auto"/>
          </w:tcPr>
          <w:p w14:paraId="3B21162F" w14:textId="77777777" w:rsidR="00C9623E" w:rsidRDefault="00C9623E" w:rsidP="00C9623E">
            <w:pPr>
              <w:pStyle w:val="TAC"/>
              <w:rPr>
                <w:sz w:val="16"/>
                <w:szCs w:val="16"/>
              </w:rPr>
            </w:pPr>
            <w:r>
              <w:rPr>
                <w:sz w:val="16"/>
                <w:szCs w:val="16"/>
              </w:rPr>
              <w:t>F</w:t>
            </w:r>
          </w:p>
        </w:tc>
        <w:tc>
          <w:tcPr>
            <w:tcW w:w="4962" w:type="dxa"/>
            <w:shd w:val="solid" w:color="FFFFFF" w:fill="auto"/>
          </w:tcPr>
          <w:p w14:paraId="7F5CDD71" w14:textId="77777777" w:rsidR="00C9623E" w:rsidRPr="00495B5E" w:rsidRDefault="00C9623E" w:rsidP="00C9623E">
            <w:pPr>
              <w:pStyle w:val="TAL"/>
              <w:rPr>
                <w:rFonts w:cs="Arial"/>
                <w:snapToGrid w:val="0"/>
                <w:sz w:val="16"/>
                <w:szCs w:val="16"/>
              </w:rPr>
            </w:pPr>
            <w:r w:rsidRPr="00495B5E">
              <w:rPr>
                <w:rFonts w:cs="Arial"/>
                <w:snapToGrid w:val="0"/>
                <w:sz w:val="16"/>
                <w:szCs w:val="16"/>
              </w:rPr>
              <w:t>Correction to the URSP encoding</w:t>
            </w:r>
          </w:p>
        </w:tc>
        <w:tc>
          <w:tcPr>
            <w:tcW w:w="708" w:type="dxa"/>
            <w:shd w:val="solid" w:color="FFFFFF" w:fill="auto"/>
          </w:tcPr>
          <w:p w14:paraId="28A8261F"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1E42A093" w14:textId="77777777" w:rsidTr="001478B8">
        <w:tblPrEx>
          <w:tblCellMar>
            <w:top w:w="0" w:type="dxa"/>
            <w:bottom w:w="0" w:type="dxa"/>
          </w:tblCellMar>
        </w:tblPrEx>
        <w:tc>
          <w:tcPr>
            <w:tcW w:w="800" w:type="dxa"/>
            <w:shd w:val="solid" w:color="FFFFFF" w:fill="auto"/>
          </w:tcPr>
          <w:p w14:paraId="72627B3D"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471EB5B1"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002D1BC0" w14:textId="77777777" w:rsidR="00C9623E" w:rsidRPr="00495B5E" w:rsidRDefault="00C9623E" w:rsidP="00C9623E">
            <w:pPr>
              <w:pStyle w:val="TAC"/>
              <w:rPr>
                <w:sz w:val="16"/>
                <w:szCs w:val="16"/>
                <w:lang w:eastAsia="zh-CN"/>
              </w:rPr>
            </w:pPr>
            <w:r w:rsidRPr="004919AD">
              <w:rPr>
                <w:sz w:val="16"/>
                <w:szCs w:val="16"/>
                <w:lang w:eastAsia="zh-CN"/>
              </w:rPr>
              <w:t>CP-201101</w:t>
            </w:r>
          </w:p>
        </w:tc>
        <w:tc>
          <w:tcPr>
            <w:tcW w:w="708" w:type="dxa"/>
            <w:shd w:val="solid" w:color="FFFFFF" w:fill="auto"/>
          </w:tcPr>
          <w:p w14:paraId="5D8E3D0F" w14:textId="77777777" w:rsidR="00C9623E" w:rsidRDefault="00C9623E" w:rsidP="00C9623E">
            <w:pPr>
              <w:pStyle w:val="TAL"/>
              <w:rPr>
                <w:sz w:val="16"/>
                <w:szCs w:val="16"/>
              </w:rPr>
            </w:pPr>
            <w:r>
              <w:rPr>
                <w:sz w:val="16"/>
                <w:szCs w:val="16"/>
              </w:rPr>
              <w:t>0079</w:t>
            </w:r>
          </w:p>
        </w:tc>
        <w:tc>
          <w:tcPr>
            <w:tcW w:w="425" w:type="dxa"/>
            <w:shd w:val="solid" w:color="FFFFFF" w:fill="auto"/>
          </w:tcPr>
          <w:p w14:paraId="34C95E04" w14:textId="77777777" w:rsidR="00C9623E" w:rsidRDefault="00C9623E" w:rsidP="00C9623E">
            <w:pPr>
              <w:pStyle w:val="TAR"/>
              <w:rPr>
                <w:sz w:val="16"/>
                <w:szCs w:val="16"/>
              </w:rPr>
            </w:pPr>
            <w:r>
              <w:rPr>
                <w:sz w:val="16"/>
                <w:szCs w:val="16"/>
              </w:rPr>
              <w:t>2</w:t>
            </w:r>
          </w:p>
        </w:tc>
        <w:tc>
          <w:tcPr>
            <w:tcW w:w="425" w:type="dxa"/>
            <w:shd w:val="solid" w:color="FFFFFF" w:fill="auto"/>
          </w:tcPr>
          <w:p w14:paraId="2C288118" w14:textId="77777777" w:rsidR="00C9623E" w:rsidRDefault="00C9623E" w:rsidP="00C9623E">
            <w:pPr>
              <w:pStyle w:val="TAC"/>
              <w:rPr>
                <w:sz w:val="16"/>
                <w:szCs w:val="16"/>
              </w:rPr>
            </w:pPr>
            <w:r>
              <w:rPr>
                <w:sz w:val="16"/>
                <w:szCs w:val="16"/>
              </w:rPr>
              <w:t>F</w:t>
            </w:r>
          </w:p>
        </w:tc>
        <w:tc>
          <w:tcPr>
            <w:tcW w:w="4962" w:type="dxa"/>
            <w:shd w:val="solid" w:color="FFFFFF" w:fill="auto"/>
          </w:tcPr>
          <w:p w14:paraId="28ED2DB1" w14:textId="77777777" w:rsidR="00C9623E" w:rsidRPr="00495B5E" w:rsidRDefault="00C9623E" w:rsidP="00C9623E">
            <w:pPr>
              <w:pStyle w:val="TAL"/>
              <w:rPr>
                <w:rFonts w:cs="Arial"/>
                <w:snapToGrid w:val="0"/>
                <w:sz w:val="16"/>
                <w:szCs w:val="16"/>
              </w:rPr>
            </w:pPr>
            <w:r w:rsidRPr="004919AD">
              <w:rPr>
                <w:rFonts w:cs="Arial"/>
                <w:snapToGrid w:val="0"/>
                <w:sz w:val="16"/>
                <w:szCs w:val="16"/>
              </w:rPr>
              <w:t>Specify UE behavior when pre-configured policy is syntactically incorrect</w:t>
            </w:r>
          </w:p>
        </w:tc>
        <w:tc>
          <w:tcPr>
            <w:tcW w:w="708" w:type="dxa"/>
            <w:shd w:val="solid" w:color="FFFFFF" w:fill="auto"/>
          </w:tcPr>
          <w:p w14:paraId="2DFEAD14"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50031014" w14:textId="77777777" w:rsidTr="001478B8">
        <w:tblPrEx>
          <w:tblCellMar>
            <w:top w:w="0" w:type="dxa"/>
            <w:bottom w:w="0" w:type="dxa"/>
          </w:tblCellMar>
        </w:tblPrEx>
        <w:tc>
          <w:tcPr>
            <w:tcW w:w="800" w:type="dxa"/>
            <w:shd w:val="solid" w:color="FFFFFF" w:fill="auto"/>
          </w:tcPr>
          <w:p w14:paraId="7D16E5BD"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727888A8"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151F7EC2" w14:textId="77777777" w:rsidR="00C9623E" w:rsidRPr="004919AD" w:rsidRDefault="00C9623E" w:rsidP="00C9623E">
            <w:pPr>
              <w:pStyle w:val="TAC"/>
              <w:rPr>
                <w:sz w:val="16"/>
                <w:szCs w:val="16"/>
                <w:lang w:eastAsia="zh-CN"/>
              </w:rPr>
            </w:pPr>
            <w:r w:rsidRPr="004919AD">
              <w:rPr>
                <w:sz w:val="16"/>
                <w:szCs w:val="16"/>
                <w:lang w:eastAsia="zh-CN"/>
              </w:rPr>
              <w:t>CP-201101</w:t>
            </w:r>
          </w:p>
        </w:tc>
        <w:tc>
          <w:tcPr>
            <w:tcW w:w="708" w:type="dxa"/>
            <w:shd w:val="solid" w:color="FFFFFF" w:fill="auto"/>
          </w:tcPr>
          <w:p w14:paraId="744E9757" w14:textId="77777777" w:rsidR="00C9623E" w:rsidRDefault="00C9623E" w:rsidP="00C9623E">
            <w:pPr>
              <w:pStyle w:val="TAL"/>
              <w:rPr>
                <w:sz w:val="16"/>
                <w:szCs w:val="16"/>
              </w:rPr>
            </w:pPr>
            <w:r>
              <w:rPr>
                <w:sz w:val="16"/>
                <w:szCs w:val="16"/>
              </w:rPr>
              <w:t>0081</w:t>
            </w:r>
          </w:p>
        </w:tc>
        <w:tc>
          <w:tcPr>
            <w:tcW w:w="425" w:type="dxa"/>
            <w:shd w:val="solid" w:color="FFFFFF" w:fill="auto"/>
          </w:tcPr>
          <w:p w14:paraId="0610CDA9" w14:textId="77777777" w:rsidR="00C9623E" w:rsidRDefault="00C9623E" w:rsidP="00C9623E">
            <w:pPr>
              <w:pStyle w:val="TAR"/>
              <w:rPr>
                <w:sz w:val="16"/>
                <w:szCs w:val="16"/>
              </w:rPr>
            </w:pPr>
            <w:r>
              <w:rPr>
                <w:sz w:val="16"/>
                <w:szCs w:val="16"/>
              </w:rPr>
              <w:t>1</w:t>
            </w:r>
          </w:p>
        </w:tc>
        <w:tc>
          <w:tcPr>
            <w:tcW w:w="425" w:type="dxa"/>
            <w:shd w:val="solid" w:color="FFFFFF" w:fill="auto"/>
          </w:tcPr>
          <w:p w14:paraId="4DAE72FB" w14:textId="77777777" w:rsidR="00C9623E" w:rsidRDefault="00C9623E" w:rsidP="00C9623E">
            <w:pPr>
              <w:pStyle w:val="TAC"/>
              <w:rPr>
                <w:sz w:val="16"/>
                <w:szCs w:val="16"/>
              </w:rPr>
            </w:pPr>
            <w:r>
              <w:rPr>
                <w:sz w:val="16"/>
                <w:szCs w:val="16"/>
              </w:rPr>
              <w:t>F</w:t>
            </w:r>
          </w:p>
        </w:tc>
        <w:tc>
          <w:tcPr>
            <w:tcW w:w="4962" w:type="dxa"/>
            <w:shd w:val="solid" w:color="FFFFFF" w:fill="auto"/>
          </w:tcPr>
          <w:p w14:paraId="387DF5EE" w14:textId="77777777" w:rsidR="00C9623E" w:rsidRPr="004919AD" w:rsidRDefault="00C9623E" w:rsidP="00C9623E">
            <w:pPr>
              <w:pStyle w:val="TAL"/>
              <w:rPr>
                <w:rFonts w:cs="Arial"/>
                <w:snapToGrid w:val="0"/>
                <w:sz w:val="16"/>
                <w:szCs w:val="16"/>
              </w:rPr>
            </w:pPr>
            <w:r w:rsidRPr="004919AD">
              <w:rPr>
                <w:rFonts w:cs="Arial"/>
                <w:snapToGrid w:val="0"/>
                <w:sz w:val="16"/>
                <w:szCs w:val="16"/>
              </w:rPr>
              <w:t>Domain descriptors in URSP</w:t>
            </w:r>
          </w:p>
        </w:tc>
        <w:tc>
          <w:tcPr>
            <w:tcW w:w="708" w:type="dxa"/>
            <w:shd w:val="solid" w:color="FFFFFF" w:fill="auto"/>
          </w:tcPr>
          <w:p w14:paraId="535070C5"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32F4CABD" w14:textId="77777777" w:rsidTr="001478B8">
        <w:tblPrEx>
          <w:tblCellMar>
            <w:top w:w="0" w:type="dxa"/>
            <w:bottom w:w="0" w:type="dxa"/>
          </w:tblCellMar>
        </w:tblPrEx>
        <w:tc>
          <w:tcPr>
            <w:tcW w:w="800" w:type="dxa"/>
            <w:shd w:val="solid" w:color="FFFFFF" w:fill="auto"/>
          </w:tcPr>
          <w:p w14:paraId="208CB94B"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51AD268C"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7AAC9A74" w14:textId="77777777" w:rsidR="00C9623E" w:rsidRPr="004919AD" w:rsidRDefault="00C9623E" w:rsidP="00C9623E">
            <w:pPr>
              <w:pStyle w:val="TAC"/>
              <w:rPr>
                <w:sz w:val="16"/>
                <w:szCs w:val="16"/>
                <w:lang w:eastAsia="zh-CN"/>
              </w:rPr>
            </w:pPr>
            <w:r w:rsidRPr="006E163A">
              <w:rPr>
                <w:sz w:val="16"/>
                <w:szCs w:val="16"/>
                <w:lang w:eastAsia="zh-CN"/>
              </w:rPr>
              <w:t>CP-201108</w:t>
            </w:r>
          </w:p>
        </w:tc>
        <w:tc>
          <w:tcPr>
            <w:tcW w:w="708" w:type="dxa"/>
            <w:shd w:val="solid" w:color="FFFFFF" w:fill="auto"/>
          </w:tcPr>
          <w:p w14:paraId="4AAE4CED" w14:textId="77777777" w:rsidR="00C9623E" w:rsidRDefault="00C9623E" w:rsidP="00C9623E">
            <w:pPr>
              <w:pStyle w:val="TAL"/>
              <w:rPr>
                <w:sz w:val="16"/>
                <w:szCs w:val="16"/>
              </w:rPr>
            </w:pPr>
            <w:r>
              <w:rPr>
                <w:sz w:val="16"/>
                <w:szCs w:val="16"/>
              </w:rPr>
              <w:t>0082</w:t>
            </w:r>
          </w:p>
        </w:tc>
        <w:tc>
          <w:tcPr>
            <w:tcW w:w="425" w:type="dxa"/>
            <w:shd w:val="solid" w:color="FFFFFF" w:fill="auto"/>
          </w:tcPr>
          <w:p w14:paraId="1BC9F272" w14:textId="77777777" w:rsidR="00C9623E" w:rsidRDefault="00C9623E" w:rsidP="00C9623E">
            <w:pPr>
              <w:pStyle w:val="TAR"/>
              <w:rPr>
                <w:sz w:val="16"/>
                <w:szCs w:val="16"/>
              </w:rPr>
            </w:pPr>
            <w:r>
              <w:rPr>
                <w:sz w:val="16"/>
                <w:szCs w:val="16"/>
              </w:rPr>
              <w:t>1</w:t>
            </w:r>
          </w:p>
        </w:tc>
        <w:tc>
          <w:tcPr>
            <w:tcW w:w="425" w:type="dxa"/>
            <w:shd w:val="solid" w:color="FFFFFF" w:fill="auto"/>
          </w:tcPr>
          <w:p w14:paraId="2D66CACB" w14:textId="77777777" w:rsidR="00C9623E" w:rsidRDefault="00C9623E" w:rsidP="00C9623E">
            <w:pPr>
              <w:pStyle w:val="TAC"/>
              <w:rPr>
                <w:sz w:val="16"/>
                <w:szCs w:val="16"/>
              </w:rPr>
            </w:pPr>
            <w:r>
              <w:rPr>
                <w:sz w:val="16"/>
                <w:szCs w:val="16"/>
              </w:rPr>
              <w:t>D</w:t>
            </w:r>
          </w:p>
        </w:tc>
        <w:tc>
          <w:tcPr>
            <w:tcW w:w="4962" w:type="dxa"/>
            <w:shd w:val="solid" w:color="FFFFFF" w:fill="auto"/>
          </w:tcPr>
          <w:p w14:paraId="5B7E9D3E" w14:textId="77777777" w:rsidR="00C9623E" w:rsidRPr="004919AD" w:rsidRDefault="00C9623E" w:rsidP="00C9623E">
            <w:pPr>
              <w:pStyle w:val="TAL"/>
              <w:rPr>
                <w:rFonts w:cs="Arial"/>
                <w:snapToGrid w:val="0"/>
                <w:sz w:val="16"/>
                <w:szCs w:val="16"/>
              </w:rPr>
            </w:pPr>
            <w:r w:rsidRPr="006E163A">
              <w:rPr>
                <w:rFonts w:cs="Arial"/>
                <w:snapToGrid w:val="0"/>
                <w:sz w:val="16"/>
                <w:szCs w:val="16"/>
              </w:rPr>
              <w:t>URSP for RGs editorial fix</w:t>
            </w:r>
          </w:p>
        </w:tc>
        <w:tc>
          <w:tcPr>
            <w:tcW w:w="708" w:type="dxa"/>
            <w:shd w:val="solid" w:color="FFFFFF" w:fill="auto"/>
          </w:tcPr>
          <w:p w14:paraId="23634903"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0B81C5B1" w14:textId="77777777" w:rsidTr="001478B8">
        <w:tblPrEx>
          <w:tblCellMar>
            <w:top w:w="0" w:type="dxa"/>
            <w:bottom w:w="0" w:type="dxa"/>
          </w:tblCellMar>
        </w:tblPrEx>
        <w:tc>
          <w:tcPr>
            <w:tcW w:w="800" w:type="dxa"/>
            <w:shd w:val="solid" w:color="FFFFFF" w:fill="auto"/>
          </w:tcPr>
          <w:p w14:paraId="7412758C"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0334613E"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0B8331DD" w14:textId="77777777" w:rsidR="00C9623E" w:rsidRPr="006E163A" w:rsidRDefault="00C9623E" w:rsidP="00C9623E">
            <w:pPr>
              <w:pStyle w:val="TAC"/>
              <w:rPr>
                <w:sz w:val="16"/>
                <w:szCs w:val="16"/>
                <w:lang w:eastAsia="zh-CN"/>
              </w:rPr>
            </w:pPr>
            <w:r w:rsidRPr="00C9623E">
              <w:rPr>
                <w:sz w:val="16"/>
                <w:szCs w:val="16"/>
                <w:lang w:eastAsia="zh-CN"/>
              </w:rPr>
              <w:t>CP-201101</w:t>
            </w:r>
          </w:p>
        </w:tc>
        <w:tc>
          <w:tcPr>
            <w:tcW w:w="708" w:type="dxa"/>
            <w:shd w:val="solid" w:color="FFFFFF" w:fill="auto"/>
          </w:tcPr>
          <w:p w14:paraId="431C9074" w14:textId="77777777" w:rsidR="00C9623E" w:rsidRDefault="00C9623E" w:rsidP="00C9623E">
            <w:pPr>
              <w:pStyle w:val="TAL"/>
              <w:rPr>
                <w:sz w:val="16"/>
                <w:szCs w:val="16"/>
              </w:rPr>
            </w:pPr>
            <w:r>
              <w:rPr>
                <w:sz w:val="16"/>
                <w:szCs w:val="16"/>
              </w:rPr>
              <w:t>0084</w:t>
            </w:r>
          </w:p>
        </w:tc>
        <w:tc>
          <w:tcPr>
            <w:tcW w:w="425" w:type="dxa"/>
            <w:shd w:val="solid" w:color="FFFFFF" w:fill="auto"/>
          </w:tcPr>
          <w:p w14:paraId="39DE8035" w14:textId="77777777" w:rsidR="00C9623E" w:rsidRDefault="00C9623E" w:rsidP="00C9623E">
            <w:pPr>
              <w:pStyle w:val="TAR"/>
              <w:rPr>
                <w:sz w:val="16"/>
                <w:szCs w:val="16"/>
              </w:rPr>
            </w:pPr>
            <w:r>
              <w:rPr>
                <w:sz w:val="16"/>
                <w:szCs w:val="16"/>
              </w:rPr>
              <w:t>1</w:t>
            </w:r>
          </w:p>
        </w:tc>
        <w:tc>
          <w:tcPr>
            <w:tcW w:w="425" w:type="dxa"/>
            <w:shd w:val="solid" w:color="FFFFFF" w:fill="auto"/>
          </w:tcPr>
          <w:p w14:paraId="27E94626" w14:textId="77777777" w:rsidR="00C9623E" w:rsidRDefault="00C9623E" w:rsidP="00C9623E">
            <w:pPr>
              <w:pStyle w:val="TAC"/>
              <w:rPr>
                <w:sz w:val="16"/>
                <w:szCs w:val="16"/>
              </w:rPr>
            </w:pPr>
            <w:r>
              <w:rPr>
                <w:sz w:val="16"/>
                <w:szCs w:val="16"/>
              </w:rPr>
              <w:t>F</w:t>
            </w:r>
          </w:p>
        </w:tc>
        <w:tc>
          <w:tcPr>
            <w:tcW w:w="4962" w:type="dxa"/>
            <w:shd w:val="solid" w:color="FFFFFF" w:fill="auto"/>
          </w:tcPr>
          <w:p w14:paraId="3B34F1ED" w14:textId="77777777" w:rsidR="00C9623E" w:rsidRPr="006E163A" w:rsidRDefault="00C9623E" w:rsidP="00C9623E">
            <w:pPr>
              <w:pStyle w:val="TAL"/>
              <w:rPr>
                <w:rFonts w:cs="Arial"/>
                <w:snapToGrid w:val="0"/>
                <w:sz w:val="16"/>
                <w:szCs w:val="16"/>
              </w:rPr>
            </w:pPr>
            <w:r w:rsidRPr="00C9623E">
              <w:rPr>
                <w:rFonts w:cs="Arial"/>
                <w:snapToGrid w:val="0"/>
                <w:sz w:val="16"/>
                <w:szCs w:val="16"/>
              </w:rPr>
              <w:t>Corrections to UE policies specification</w:t>
            </w:r>
          </w:p>
        </w:tc>
        <w:tc>
          <w:tcPr>
            <w:tcW w:w="708" w:type="dxa"/>
            <w:shd w:val="solid" w:color="FFFFFF" w:fill="auto"/>
          </w:tcPr>
          <w:p w14:paraId="7931EDEE" w14:textId="77777777" w:rsidR="00C9623E" w:rsidRDefault="00C9623E" w:rsidP="00C9623E">
            <w:pPr>
              <w:pStyle w:val="TAC"/>
              <w:rPr>
                <w:sz w:val="16"/>
                <w:szCs w:val="16"/>
                <w:lang w:eastAsia="zh-CN"/>
              </w:rPr>
            </w:pPr>
            <w:r w:rsidRPr="00145106">
              <w:rPr>
                <w:sz w:val="16"/>
                <w:szCs w:val="16"/>
                <w:lang w:eastAsia="zh-CN"/>
              </w:rPr>
              <w:t>16.4.0</w:t>
            </w:r>
          </w:p>
        </w:tc>
      </w:tr>
      <w:tr w:rsidR="001F3EFD" w14:paraId="535E2B1D" w14:textId="77777777" w:rsidTr="001478B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89BF17" w14:textId="77777777" w:rsidR="001F3EFD" w:rsidRDefault="001F3EFD" w:rsidP="00B94FC2">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749A24" w14:textId="77777777" w:rsidR="001F3EFD" w:rsidRDefault="001F3EFD" w:rsidP="00B94FC2">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4A272D" w14:textId="77777777" w:rsidR="001F3EFD" w:rsidRPr="006E163A" w:rsidRDefault="001F3EFD" w:rsidP="00B94FC2">
            <w:pPr>
              <w:pStyle w:val="TAC"/>
              <w:rPr>
                <w:sz w:val="16"/>
                <w:szCs w:val="16"/>
                <w:lang w:eastAsia="zh-CN"/>
              </w:rPr>
            </w:pPr>
            <w:r w:rsidRPr="00C9623E">
              <w:rPr>
                <w:sz w:val="16"/>
                <w:szCs w:val="16"/>
                <w:lang w:eastAsia="zh-CN"/>
              </w:rPr>
              <w:t>CP-20</w:t>
            </w:r>
            <w:r>
              <w:rPr>
                <w:sz w:val="16"/>
                <w:szCs w:val="16"/>
                <w:lang w:eastAsia="zh-CN"/>
              </w:rPr>
              <w:t>2149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DC9DB" w14:textId="77777777" w:rsidR="001F3EFD" w:rsidRDefault="001F3EFD" w:rsidP="00B94FC2">
            <w:pPr>
              <w:pStyle w:val="TAL"/>
              <w:rPr>
                <w:sz w:val="16"/>
                <w:szCs w:val="16"/>
              </w:rPr>
            </w:pPr>
            <w:r>
              <w:rPr>
                <w:sz w:val="16"/>
                <w:szCs w:val="16"/>
              </w:rPr>
              <w:t>0087r1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5AE9A" w14:textId="77777777" w:rsidR="001F3EFD" w:rsidRDefault="001F3EFD" w:rsidP="00B94FC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80DD4" w14:textId="77777777" w:rsidR="001F3EFD" w:rsidRDefault="001F3EFD" w:rsidP="00B94FC2">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C76D95" w14:textId="65E270AB" w:rsidR="001F3EFD" w:rsidRPr="006E163A" w:rsidRDefault="001F3EFD" w:rsidP="00B94FC2">
            <w:pPr>
              <w:pStyle w:val="TAL"/>
              <w:rPr>
                <w:rFonts w:cs="Arial"/>
                <w:snapToGrid w:val="0"/>
                <w:sz w:val="16"/>
                <w:szCs w:val="16"/>
              </w:rPr>
            </w:pPr>
            <w:r w:rsidRPr="001478B8">
              <w:rPr>
                <w:rFonts w:cs="Arial"/>
                <w:snapToGrid w:val="0"/>
                <w:sz w:val="16"/>
                <w:szCs w:val="16"/>
              </w:rPr>
              <w:t>Removal of Editor</w:t>
            </w:r>
            <w:r w:rsidR="009C769A">
              <w:rPr>
                <w:rFonts w:cs="Arial"/>
                <w:snapToGrid w:val="0"/>
                <w:sz w:val="16"/>
                <w:szCs w:val="16"/>
              </w:rPr>
              <w:t>'</w:t>
            </w:r>
            <w:r w:rsidRPr="001478B8">
              <w:rPr>
                <w:rFonts w:cs="Arial"/>
                <w:snapToGrid w:val="0"/>
                <w:sz w:val="16"/>
                <w:szCs w:val="16"/>
              </w:rPr>
              <w:t>s Notes for URSP related capability indications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3D8B9" w14:textId="77777777" w:rsidR="001F3EFD" w:rsidRDefault="001F3EFD" w:rsidP="00B94FC2">
            <w:pPr>
              <w:pStyle w:val="TAC"/>
              <w:rPr>
                <w:sz w:val="16"/>
                <w:szCs w:val="16"/>
                <w:lang w:eastAsia="zh-CN"/>
              </w:rPr>
            </w:pPr>
            <w:r w:rsidRPr="00145106">
              <w:rPr>
                <w:sz w:val="16"/>
                <w:szCs w:val="16"/>
                <w:lang w:eastAsia="zh-CN"/>
              </w:rPr>
              <w:t>16.</w:t>
            </w:r>
            <w:r>
              <w:rPr>
                <w:sz w:val="16"/>
                <w:szCs w:val="16"/>
                <w:lang w:eastAsia="zh-CN"/>
              </w:rPr>
              <w:t>5</w:t>
            </w:r>
            <w:r w:rsidRPr="00145106">
              <w:rPr>
                <w:sz w:val="16"/>
                <w:szCs w:val="16"/>
                <w:lang w:eastAsia="zh-CN"/>
              </w:rPr>
              <w:t>.0</w:t>
            </w:r>
          </w:p>
        </w:tc>
      </w:tr>
      <w:tr w:rsidR="00F12481" w14:paraId="33F39ACF" w14:textId="77777777" w:rsidTr="00F1248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A8E5C1" w14:textId="77777777" w:rsidR="00F12481" w:rsidRDefault="00F12481" w:rsidP="006A4E7D">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2FE60" w14:textId="77777777" w:rsidR="00F12481" w:rsidRDefault="00F12481" w:rsidP="006A4E7D">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655383" w14:textId="77777777" w:rsidR="00F12481" w:rsidRPr="006E163A" w:rsidRDefault="00F12481" w:rsidP="006A4E7D">
            <w:pPr>
              <w:pStyle w:val="TAC"/>
              <w:rPr>
                <w:sz w:val="16"/>
                <w:szCs w:val="16"/>
                <w:lang w:eastAsia="zh-CN"/>
              </w:rPr>
            </w:pPr>
            <w:r w:rsidRPr="00C9623E">
              <w:rPr>
                <w:sz w:val="16"/>
                <w:szCs w:val="16"/>
                <w:lang w:eastAsia="zh-CN"/>
              </w:rPr>
              <w:t>CP-20</w:t>
            </w:r>
            <w:r>
              <w:rPr>
                <w:sz w:val="16"/>
                <w:szCs w:val="16"/>
                <w:lang w:eastAsia="zh-CN"/>
              </w:rPr>
              <w:t>3177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189A1" w14:textId="77777777" w:rsidR="00F12481" w:rsidRDefault="00F12481" w:rsidP="006A4E7D">
            <w:pPr>
              <w:pStyle w:val="TAL"/>
              <w:rPr>
                <w:sz w:val="16"/>
                <w:szCs w:val="16"/>
              </w:rPr>
            </w:pPr>
            <w:r>
              <w:rPr>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9B271" w14:textId="77777777" w:rsidR="00F12481" w:rsidRDefault="00F12481" w:rsidP="006A4E7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F616F" w14:textId="77777777" w:rsidR="00F12481" w:rsidRDefault="00F12481" w:rsidP="006A4E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59A4A3" w14:textId="77777777" w:rsidR="00F12481" w:rsidRPr="006E163A" w:rsidRDefault="00F12481" w:rsidP="006A4E7D">
            <w:pPr>
              <w:pStyle w:val="TAL"/>
              <w:rPr>
                <w:rFonts w:cs="Arial"/>
                <w:snapToGrid w:val="0"/>
                <w:sz w:val="16"/>
                <w:szCs w:val="16"/>
              </w:rPr>
            </w:pPr>
            <w:r w:rsidRPr="00E0150D">
              <w:rPr>
                <w:rFonts w:cs="Arial"/>
                <w:snapToGrid w:val="0"/>
                <w:sz w:val="16"/>
                <w:szCs w:val="16"/>
              </w:rPr>
              <w:t>Correction on association between an application and a PDU session for 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0DB55E" w14:textId="77777777" w:rsidR="00F12481" w:rsidRDefault="00F12481" w:rsidP="006A4E7D">
            <w:pPr>
              <w:pStyle w:val="TAC"/>
              <w:rPr>
                <w:sz w:val="16"/>
                <w:szCs w:val="16"/>
                <w:lang w:eastAsia="zh-CN"/>
              </w:rPr>
            </w:pPr>
            <w:r w:rsidRPr="00145106">
              <w:rPr>
                <w:sz w:val="16"/>
                <w:szCs w:val="16"/>
                <w:lang w:eastAsia="zh-CN"/>
              </w:rPr>
              <w:t>16.</w:t>
            </w:r>
            <w:r>
              <w:rPr>
                <w:sz w:val="16"/>
                <w:szCs w:val="16"/>
                <w:lang w:eastAsia="zh-CN"/>
              </w:rPr>
              <w:t>6</w:t>
            </w:r>
            <w:r w:rsidRPr="00145106">
              <w:rPr>
                <w:sz w:val="16"/>
                <w:szCs w:val="16"/>
                <w:lang w:eastAsia="zh-CN"/>
              </w:rPr>
              <w:t>.0</w:t>
            </w:r>
          </w:p>
        </w:tc>
      </w:tr>
      <w:tr w:rsidR="009421FB" w14:paraId="74AC8B7D" w14:textId="77777777" w:rsidTr="006A4E7D">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86D1DD" w14:textId="77777777" w:rsidR="009421FB" w:rsidRDefault="009421FB" w:rsidP="006A4E7D">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DDCE3" w14:textId="77777777" w:rsidR="009421FB" w:rsidRDefault="009421FB" w:rsidP="006A4E7D">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F9C86" w14:textId="77777777" w:rsidR="009421FB" w:rsidRPr="006E163A" w:rsidRDefault="009421FB" w:rsidP="006A4E7D">
            <w:pPr>
              <w:pStyle w:val="TAC"/>
              <w:rPr>
                <w:sz w:val="16"/>
                <w:szCs w:val="16"/>
                <w:lang w:eastAsia="zh-CN"/>
              </w:rPr>
            </w:pPr>
            <w:r w:rsidRPr="00C9623E">
              <w:rPr>
                <w:sz w:val="16"/>
                <w:szCs w:val="16"/>
                <w:lang w:eastAsia="zh-CN"/>
              </w:rPr>
              <w:t>CP-20</w:t>
            </w:r>
            <w:r>
              <w:rPr>
                <w:sz w:val="16"/>
                <w:szCs w:val="16"/>
                <w:lang w:eastAsia="zh-CN"/>
              </w:rPr>
              <w:t>3167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A49307" w14:textId="77777777" w:rsidR="009421FB" w:rsidRDefault="009421FB" w:rsidP="006A4E7D">
            <w:pPr>
              <w:pStyle w:val="TAL"/>
              <w:rPr>
                <w:sz w:val="16"/>
                <w:szCs w:val="16"/>
              </w:rPr>
            </w:pPr>
            <w:r>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93EEC" w14:textId="77777777" w:rsidR="009421FB" w:rsidRDefault="009421FB" w:rsidP="006A4E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FB33B" w14:textId="77777777" w:rsidR="009421FB" w:rsidRDefault="009421FB" w:rsidP="006A4E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EBD3ED" w14:textId="77777777" w:rsidR="009421FB" w:rsidRPr="006E163A" w:rsidRDefault="009421FB" w:rsidP="006A4E7D">
            <w:pPr>
              <w:pStyle w:val="TAL"/>
              <w:rPr>
                <w:rFonts w:cs="Arial"/>
                <w:snapToGrid w:val="0"/>
                <w:sz w:val="16"/>
                <w:szCs w:val="16"/>
              </w:rPr>
            </w:pPr>
            <w:r w:rsidRPr="00E0150D">
              <w:rPr>
                <w:rFonts w:cs="Arial"/>
                <w:snapToGrid w:val="0"/>
                <w:sz w:val="16"/>
                <w:szCs w:val="16"/>
              </w:rPr>
              <w:t>EN resolution on 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2DD762" w14:textId="77777777" w:rsidR="009421FB" w:rsidRDefault="009421FB" w:rsidP="006A4E7D">
            <w:pPr>
              <w:pStyle w:val="TAC"/>
              <w:rPr>
                <w:sz w:val="16"/>
                <w:szCs w:val="16"/>
                <w:lang w:eastAsia="zh-CN"/>
              </w:rPr>
            </w:pPr>
            <w:r w:rsidRPr="00145106">
              <w:rPr>
                <w:sz w:val="16"/>
                <w:szCs w:val="16"/>
                <w:lang w:eastAsia="zh-CN"/>
              </w:rPr>
              <w:t>16.</w:t>
            </w:r>
            <w:r>
              <w:rPr>
                <w:sz w:val="16"/>
                <w:szCs w:val="16"/>
                <w:lang w:eastAsia="zh-CN"/>
              </w:rPr>
              <w:t>6</w:t>
            </w:r>
            <w:r w:rsidRPr="00145106">
              <w:rPr>
                <w:sz w:val="16"/>
                <w:szCs w:val="16"/>
                <w:lang w:eastAsia="zh-CN"/>
              </w:rPr>
              <w:t>.0</w:t>
            </w:r>
          </w:p>
        </w:tc>
      </w:tr>
      <w:tr w:rsidR="00342558" w14:paraId="4B15D45A" w14:textId="77777777" w:rsidTr="0034255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701FCA" w14:textId="77777777" w:rsidR="00342558" w:rsidRDefault="00342558" w:rsidP="006A4E7D">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05914" w14:textId="77777777" w:rsidR="00342558" w:rsidRDefault="00342558" w:rsidP="006A4E7D">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E64629" w14:textId="77777777" w:rsidR="00342558" w:rsidRPr="006E163A" w:rsidRDefault="00342558" w:rsidP="006A4E7D">
            <w:pPr>
              <w:pStyle w:val="TAC"/>
              <w:rPr>
                <w:sz w:val="16"/>
                <w:szCs w:val="16"/>
                <w:lang w:eastAsia="zh-CN"/>
              </w:rPr>
            </w:pPr>
            <w:r w:rsidRPr="00C9623E">
              <w:rPr>
                <w:sz w:val="16"/>
                <w:szCs w:val="16"/>
                <w:lang w:eastAsia="zh-CN"/>
              </w:rPr>
              <w:t>CP-20</w:t>
            </w:r>
            <w:r>
              <w:rPr>
                <w:sz w:val="16"/>
                <w:szCs w:val="16"/>
                <w:lang w:eastAsia="zh-CN"/>
              </w:rPr>
              <w:t>3176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E49F9" w14:textId="77777777" w:rsidR="00342558" w:rsidRDefault="00342558" w:rsidP="006A4E7D">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875F9" w14:textId="77777777" w:rsidR="00342558" w:rsidRDefault="00342558" w:rsidP="006A4E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2CB37" w14:textId="77777777" w:rsidR="00342558" w:rsidRDefault="00342558" w:rsidP="006A4E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5ADD44" w14:textId="77777777" w:rsidR="00342558" w:rsidRPr="006E163A" w:rsidRDefault="00342558" w:rsidP="006A4E7D">
            <w:pPr>
              <w:pStyle w:val="TAL"/>
              <w:rPr>
                <w:rFonts w:cs="Arial"/>
                <w:snapToGrid w:val="0"/>
                <w:sz w:val="16"/>
                <w:szCs w:val="16"/>
              </w:rPr>
            </w:pPr>
            <w:r w:rsidRPr="00E0150D">
              <w:rPr>
                <w:rFonts w:cs="Arial"/>
                <w:snapToGrid w:val="0"/>
                <w:sz w:val="16"/>
                <w:szCs w:val="16"/>
              </w:rPr>
              <w:fldChar w:fldCharType="begin"/>
            </w:r>
            <w:r w:rsidRPr="00E0150D">
              <w:rPr>
                <w:rFonts w:cs="Arial"/>
                <w:snapToGrid w:val="0"/>
                <w:sz w:val="16"/>
                <w:szCs w:val="16"/>
              </w:rPr>
              <w:instrText xml:space="preserve"> DOCPROPERTY  CrTitle  \* MERGEFORMAT </w:instrText>
            </w:r>
            <w:r w:rsidRPr="00E0150D">
              <w:rPr>
                <w:rFonts w:cs="Arial"/>
                <w:snapToGrid w:val="0"/>
                <w:sz w:val="16"/>
                <w:szCs w:val="16"/>
              </w:rPr>
              <w:fldChar w:fldCharType="separate"/>
            </w:r>
            <w:r w:rsidRPr="00E0150D">
              <w:rPr>
                <w:rFonts w:cs="Arial"/>
                <w:snapToGrid w:val="0"/>
                <w:sz w:val="16"/>
                <w:szCs w:val="16"/>
              </w:rPr>
              <w:t>Lack of bit encoding of the location entry type in the WLANSP IE</w:t>
            </w:r>
            <w:r w:rsidRPr="00E0150D">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73CD7" w14:textId="77777777" w:rsidR="00342558" w:rsidRDefault="00342558" w:rsidP="006A4E7D">
            <w:pPr>
              <w:pStyle w:val="TAC"/>
              <w:rPr>
                <w:sz w:val="16"/>
                <w:szCs w:val="16"/>
                <w:lang w:eastAsia="zh-CN"/>
              </w:rPr>
            </w:pPr>
            <w:r w:rsidRPr="00145106">
              <w:rPr>
                <w:sz w:val="16"/>
                <w:szCs w:val="16"/>
                <w:lang w:eastAsia="zh-CN"/>
              </w:rPr>
              <w:t>16.</w:t>
            </w:r>
            <w:r>
              <w:rPr>
                <w:sz w:val="16"/>
                <w:szCs w:val="16"/>
                <w:lang w:eastAsia="zh-CN"/>
              </w:rPr>
              <w:t>6</w:t>
            </w:r>
            <w:r w:rsidRPr="00145106">
              <w:rPr>
                <w:sz w:val="16"/>
                <w:szCs w:val="16"/>
                <w:lang w:eastAsia="zh-CN"/>
              </w:rPr>
              <w:t>.0</w:t>
            </w:r>
          </w:p>
        </w:tc>
      </w:tr>
      <w:tr w:rsidR="00DF770C" w14:paraId="3B175563" w14:textId="77777777" w:rsidTr="0034255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806F24" w14:textId="77777777" w:rsidR="00DF770C" w:rsidRDefault="00DF770C" w:rsidP="006A4E7D">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487E1" w14:textId="77777777" w:rsidR="00DF770C" w:rsidRDefault="00DF770C" w:rsidP="006A4E7D">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4D8760" w14:textId="77777777" w:rsidR="00DF770C" w:rsidRPr="00C9623E" w:rsidRDefault="00DF770C" w:rsidP="006A4E7D">
            <w:pPr>
              <w:pStyle w:val="TAC"/>
              <w:rPr>
                <w:sz w:val="16"/>
                <w:szCs w:val="16"/>
                <w:lang w:eastAsia="zh-CN"/>
              </w:rPr>
            </w:pPr>
            <w:r>
              <w:rPr>
                <w:sz w:val="16"/>
                <w:szCs w:val="16"/>
                <w:lang w:eastAsia="zh-CN"/>
              </w:rPr>
              <w:t>CP-210243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F3009" w14:textId="77777777" w:rsidR="00DF770C" w:rsidRDefault="00DF770C" w:rsidP="006A4E7D">
            <w:pPr>
              <w:pStyle w:val="TAL"/>
              <w:rPr>
                <w:sz w:val="16"/>
                <w:szCs w:val="16"/>
              </w:rPr>
            </w:pPr>
            <w:r>
              <w:rPr>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2B206" w14:textId="77777777" w:rsidR="00DF770C" w:rsidRDefault="00DF770C" w:rsidP="006A4E7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4581C" w14:textId="77777777" w:rsidR="00DF770C" w:rsidRDefault="00DF770C" w:rsidP="006A4E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D51265" w14:textId="77777777" w:rsidR="00DF770C" w:rsidRPr="00E0150D" w:rsidRDefault="00DF770C" w:rsidP="006A4E7D">
            <w:pPr>
              <w:pStyle w:val="TAL"/>
              <w:rPr>
                <w:rFonts w:cs="Arial"/>
                <w:snapToGrid w:val="0"/>
                <w:sz w:val="16"/>
                <w:szCs w:val="16"/>
              </w:rPr>
            </w:pPr>
            <w:r w:rsidRPr="00DF770C">
              <w:rPr>
                <w:rFonts w:cs="Arial"/>
                <w:snapToGrid w:val="0"/>
                <w:sz w:val="16"/>
                <w:szCs w:val="16"/>
              </w:rPr>
              <w:t>Encoding of Location Criteria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F9FEF" w14:textId="77777777" w:rsidR="00DF770C" w:rsidRPr="00145106" w:rsidRDefault="00DF770C" w:rsidP="006A4E7D">
            <w:pPr>
              <w:pStyle w:val="TAC"/>
              <w:rPr>
                <w:sz w:val="16"/>
                <w:szCs w:val="16"/>
                <w:lang w:eastAsia="zh-CN"/>
              </w:rPr>
            </w:pPr>
            <w:r>
              <w:rPr>
                <w:sz w:val="16"/>
                <w:szCs w:val="16"/>
                <w:lang w:eastAsia="zh-CN"/>
              </w:rPr>
              <w:t>16.7.0</w:t>
            </w:r>
          </w:p>
        </w:tc>
      </w:tr>
      <w:tr w:rsidR="002259B0" w14:paraId="2AB2B8BA" w14:textId="77777777" w:rsidTr="0034255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1FDE87" w14:textId="164F37C5" w:rsidR="002259B0" w:rsidRDefault="002259B0" w:rsidP="006A4E7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A8DD5A" w14:textId="76D92CA2" w:rsidR="002259B0" w:rsidRDefault="002259B0" w:rsidP="006A4E7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40865D" w14:textId="64EA5FB6" w:rsidR="002259B0" w:rsidRDefault="002259B0" w:rsidP="006A4E7D">
            <w:pPr>
              <w:pStyle w:val="TAC"/>
              <w:rPr>
                <w:sz w:val="16"/>
                <w:szCs w:val="16"/>
                <w:lang w:eastAsia="zh-CN"/>
              </w:rPr>
            </w:pPr>
            <w:r>
              <w:rPr>
                <w:sz w:val="16"/>
                <w:szCs w:val="16"/>
                <w:lang w:eastAsia="zh-CN"/>
              </w:rPr>
              <w:t>CP-221196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F47E6" w14:textId="50FD9D2B" w:rsidR="002259B0" w:rsidRDefault="002259B0" w:rsidP="006A4E7D">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5F92D" w14:textId="48E3DB28" w:rsidR="002259B0" w:rsidRDefault="002259B0" w:rsidP="006A4E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51D25" w14:textId="136052CB" w:rsidR="002259B0" w:rsidRDefault="002259B0" w:rsidP="006A4E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CC0091" w14:textId="62FF704E" w:rsidR="002259B0" w:rsidRPr="00DF770C" w:rsidRDefault="002259B0" w:rsidP="006A4E7D">
            <w:pPr>
              <w:pStyle w:val="TAL"/>
              <w:rPr>
                <w:rFonts w:cs="Arial"/>
                <w:snapToGrid w:val="0"/>
                <w:sz w:val="16"/>
                <w:szCs w:val="16"/>
              </w:rPr>
            </w:pPr>
            <w:r>
              <w:rPr>
                <w:rFonts w:cs="Arial"/>
                <w:snapToGrid w:val="0"/>
                <w:sz w:val="16"/>
                <w:szCs w:val="16"/>
              </w:rPr>
              <w:t>SSC mode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E7246" w14:textId="5488D8CD" w:rsidR="002259B0" w:rsidRDefault="002259B0" w:rsidP="006A4E7D">
            <w:pPr>
              <w:pStyle w:val="TAC"/>
              <w:rPr>
                <w:sz w:val="16"/>
                <w:szCs w:val="16"/>
                <w:lang w:eastAsia="zh-CN"/>
              </w:rPr>
            </w:pPr>
            <w:r>
              <w:rPr>
                <w:sz w:val="16"/>
                <w:szCs w:val="16"/>
                <w:lang w:eastAsia="zh-CN"/>
              </w:rPr>
              <w:t>16.8.0</w:t>
            </w:r>
          </w:p>
        </w:tc>
      </w:tr>
    </w:tbl>
    <w:p w14:paraId="09338E56" w14:textId="77777777" w:rsidR="009421FB" w:rsidRDefault="009421FB" w:rsidP="009421FB"/>
    <w:p w14:paraId="19E824C7" w14:textId="77777777" w:rsidR="00080512" w:rsidRDefault="00080512" w:rsidP="009E0815"/>
    <w:p w14:paraId="79D7AE39" w14:textId="77777777" w:rsidR="00022755" w:rsidRPr="00F6155C" w:rsidRDefault="00022755" w:rsidP="009E0815"/>
    <w:sectPr w:rsidR="00022755" w:rsidRPr="00F6155C">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5A5C" w14:textId="77777777" w:rsidR="0031789D" w:rsidRDefault="0031789D">
      <w:r>
        <w:separator/>
      </w:r>
    </w:p>
  </w:endnote>
  <w:endnote w:type="continuationSeparator" w:id="0">
    <w:p w14:paraId="735860C2" w14:textId="77777777" w:rsidR="0031789D" w:rsidRDefault="0031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694A" w14:textId="77777777" w:rsidR="00551E2D" w:rsidRDefault="00551E2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C626" w14:textId="77777777" w:rsidR="0031789D" w:rsidRDefault="0031789D">
      <w:r>
        <w:separator/>
      </w:r>
    </w:p>
  </w:footnote>
  <w:footnote w:type="continuationSeparator" w:id="0">
    <w:p w14:paraId="53270FCD" w14:textId="77777777" w:rsidR="0031789D" w:rsidRDefault="00317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2C1E" w14:textId="540353F2" w:rsidR="00551E2D" w:rsidRDefault="00551E2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C769A">
      <w:rPr>
        <w:rFonts w:ascii="Arial" w:hAnsi="Arial" w:cs="Arial"/>
        <w:b/>
        <w:noProof/>
        <w:sz w:val="18"/>
        <w:szCs w:val="18"/>
      </w:rPr>
      <w:t>3GPP TS 24.526 V16.8.0 (2022-06)</w:t>
    </w:r>
    <w:r>
      <w:rPr>
        <w:rFonts w:ascii="Arial" w:hAnsi="Arial" w:cs="Arial"/>
        <w:b/>
        <w:sz w:val="18"/>
        <w:szCs w:val="18"/>
      </w:rPr>
      <w:fldChar w:fldCharType="end"/>
    </w:r>
  </w:p>
  <w:p w14:paraId="378F1FEA" w14:textId="77777777" w:rsidR="00551E2D" w:rsidRDefault="00551E2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38</w:t>
    </w:r>
    <w:r>
      <w:rPr>
        <w:rFonts w:ascii="Arial" w:hAnsi="Arial" w:cs="Arial"/>
        <w:b/>
        <w:sz w:val="18"/>
        <w:szCs w:val="18"/>
      </w:rPr>
      <w:fldChar w:fldCharType="end"/>
    </w:r>
  </w:p>
  <w:p w14:paraId="08C82383" w14:textId="21F84655" w:rsidR="00551E2D" w:rsidRDefault="00551E2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C769A">
      <w:rPr>
        <w:rFonts w:ascii="Arial" w:hAnsi="Arial" w:cs="Arial"/>
        <w:b/>
        <w:noProof/>
        <w:sz w:val="18"/>
        <w:szCs w:val="18"/>
      </w:rPr>
      <w:t>Release 16</w:t>
    </w:r>
    <w:r>
      <w:rPr>
        <w:rFonts w:ascii="Arial" w:hAnsi="Arial" w:cs="Arial"/>
        <w:b/>
        <w:sz w:val="18"/>
        <w:szCs w:val="18"/>
      </w:rPr>
      <w:fldChar w:fldCharType="end"/>
    </w:r>
  </w:p>
  <w:p w14:paraId="0107185C" w14:textId="77777777" w:rsidR="00551E2D" w:rsidRDefault="00551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C140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D64A4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64B3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281E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E0161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78EC3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3E7E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CA4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CE48D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5C61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182FDF"/>
    <w:multiLevelType w:val="hybridMultilevel"/>
    <w:tmpl w:val="4008C42C"/>
    <w:lvl w:ilvl="0" w:tplc="7BF0376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47FB"/>
    <w:rsid w:val="00016034"/>
    <w:rsid w:val="00022755"/>
    <w:rsid w:val="00033397"/>
    <w:rsid w:val="0003494D"/>
    <w:rsid w:val="0003513C"/>
    <w:rsid w:val="00040095"/>
    <w:rsid w:val="00051834"/>
    <w:rsid w:val="000532DA"/>
    <w:rsid w:val="00054A22"/>
    <w:rsid w:val="00055965"/>
    <w:rsid w:val="00064894"/>
    <w:rsid w:val="00065520"/>
    <w:rsid w:val="000655A6"/>
    <w:rsid w:val="000664EA"/>
    <w:rsid w:val="00066F42"/>
    <w:rsid w:val="000737F6"/>
    <w:rsid w:val="00073AC6"/>
    <w:rsid w:val="00076BF6"/>
    <w:rsid w:val="00080512"/>
    <w:rsid w:val="000829E0"/>
    <w:rsid w:val="000959C1"/>
    <w:rsid w:val="00096923"/>
    <w:rsid w:val="000A134C"/>
    <w:rsid w:val="000A51E3"/>
    <w:rsid w:val="000A5D3B"/>
    <w:rsid w:val="000B35D7"/>
    <w:rsid w:val="000B5885"/>
    <w:rsid w:val="000C2410"/>
    <w:rsid w:val="000C4C9F"/>
    <w:rsid w:val="000C6D50"/>
    <w:rsid w:val="000D37E5"/>
    <w:rsid w:val="000D58AB"/>
    <w:rsid w:val="000D68D4"/>
    <w:rsid w:val="000E2EB6"/>
    <w:rsid w:val="000F08EF"/>
    <w:rsid w:val="00100DEB"/>
    <w:rsid w:val="00104721"/>
    <w:rsid w:val="00105658"/>
    <w:rsid w:val="0011259D"/>
    <w:rsid w:val="001219CB"/>
    <w:rsid w:val="001274FD"/>
    <w:rsid w:val="00141676"/>
    <w:rsid w:val="0014384C"/>
    <w:rsid w:val="00146D9C"/>
    <w:rsid w:val="001478B8"/>
    <w:rsid w:val="00156DF2"/>
    <w:rsid w:val="00157056"/>
    <w:rsid w:val="00163B5C"/>
    <w:rsid w:val="00170005"/>
    <w:rsid w:val="001714F2"/>
    <w:rsid w:val="00177620"/>
    <w:rsid w:val="00187F96"/>
    <w:rsid w:val="001A2B19"/>
    <w:rsid w:val="001A6FB1"/>
    <w:rsid w:val="001B5C24"/>
    <w:rsid w:val="001C2EE1"/>
    <w:rsid w:val="001C34F4"/>
    <w:rsid w:val="001C559F"/>
    <w:rsid w:val="001D02C2"/>
    <w:rsid w:val="001D0AA8"/>
    <w:rsid w:val="001D16CD"/>
    <w:rsid w:val="001D784B"/>
    <w:rsid w:val="001E1CD1"/>
    <w:rsid w:val="001F168B"/>
    <w:rsid w:val="001F1EAD"/>
    <w:rsid w:val="001F2CCE"/>
    <w:rsid w:val="001F3EFD"/>
    <w:rsid w:val="001F457E"/>
    <w:rsid w:val="00202356"/>
    <w:rsid w:val="002023B0"/>
    <w:rsid w:val="00204903"/>
    <w:rsid w:val="00206388"/>
    <w:rsid w:val="0020750A"/>
    <w:rsid w:val="00207E62"/>
    <w:rsid w:val="002200AF"/>
    <w:rsid w:val="00223428"/>
    <w:rsid w:val="002259B0"/>
    <w:rsid w:val="002275D7"/>
    <w:rsid w:val="00230EA1"/>
    <w:rsid w:val="002323D4"/>
    <w:rsid w:val="00233797"/>
    <w:rsid w:val="002347A2"/>
    <w:rsid w:val="00236E31"/>
    <w:rsid w:val="00245C04"/>
    <w:rsid w:val="0024797F"/>
    <w:rsid w:val="00247B9A"/>
    <w:rsid w:val="002576F7"/>
    <w:rsid w:val="00260F6C"/>
    <w:rsid w:val="00265348"/>
    <w:rsid w:val="002752AC"/>
    <w:rsid w:val="00291D02"/>
    <w:rsid w:val="002964B8"/>
    <w:rsid w:val="002A05EA"/>
    <w:rsid w:val="002A7CF9"/>
    <w:rsid w:val="002B19BA"/>
    <w:rsid w:val="002B2E73"/>
    <w:rsid w:val="002C715E"/>
    <w:rsid w:val="002D098C"/>
    <w:rsid w:val="002E1073"/>
    <w:rsid w:val="002E13EC"/>
    <w:rsid w:val="002E7F62"/>
    <w:rsid w:val="002F2EBC"/>
    <w:rsid w:val="003172DC"/>
    <w:rsid w:val="0031789D"/>
    <w:rsid w:val="00322DCA"/>
    <w:rsid w:val="003258EB"/>
    <w:rsid w:val="003273BA"/>
    <w:rsid w:val="003340F8"/>
    <w:rsid w:val="00336CAE"/>
    <w:rsid w:val="00342558"/>
    <w:rsid w:val="00346957"/>
    <w:rsid w:val="003469CF"/>
    <w:rsid w:val="00351480"/>
    <w:rsid w:val="0035462D"/>
    <w:rsid w:val="00357583"/>
    <w:rsid w:val="00360664"/>
    <w:rsid w:val="00363D39"/>
    <w:rsid w:val="00371FCA"/>
    <w:rsid w:val="003734FB"/>
    <w:rsid w:val="00375008"/>
    <w:rsid w:val="003757FA"/>
    <w:rsid w:val="00383177"/>
    <w:rsid w:val="00385E68"/>
    <w:rsid w:val="0038606A"/>
    <w:rsid w:val="00392684"/>
    <w:rsid w:val="00394174"/>
    <w:rsid w:val="003A45AC"/>
    <w:rsid w:val="003A5528"/>
    <w:rsid w:val="003B16B0"/>
    <w:rsid w:val="003B24C4"/>
    <w:rsid w:val="003B409A"/>
    <w:rsid w:val="003C26D2"/>
    <w:rsid w:val="003C3971"/>
    <w:rsid w:val="003E1FD6"/>
    <w:rsid w:val="003E3BCF"/>
    <w:rsid w:val="003E5ADD"/>
    <w:rsid w:val="003F4039"/>
    <w:rsid w:val="003F66D4"/>
    <w:rsid w:val="00400EB0"/>
    <w:rsid w:val="00402795"/>
    <w:rsid w:val="004042CC"/>
    <w:rsid w:val="004057A9"/>
    <w:rsid w:val="00413775"/>
    <w:rsid w:val="004212FC"/>
    <w:rsid w:val="00431FFB"/>
    <w:rsid w:val="004447E7"/>
    <w:rsid w:val="0045086B"/>
    <w:rsid w:val="00451825"/>
    <w:rsid w:val="00455BCD"/>
    <w:rsid w:val="00456C6E"/>
    <w:rsid w:val="004653FD"/>
    <w:rsid w:val="004668D9"/>
    <w:rsid w:val="00466B43"/>
    <w:rsid w:val="00467132"/>
    <w:rsid w:val="00471F0E"/>
    <w:rsid w:val="00475E78"/>
    <w:rsid w:val="00480037"/>
    <w:rsid w:val="00480FAA"/>
    <w:rsid w:val="00481EB9"/>
    <w:rsid w:val="004836D5"/>
    <w:rsid w:val="00483BF9"/>
    <w:rsid w:val="004919AD"/>
    <w:rsid w:val="00491F97"/>
    <w:rsid w:val="00494B9B"/>
    <w:rsid w:val="00495B5E"/>
    <w:rsid w:val="004A0B17"/>
    <w:rsid w:val="004C0CE7"/>
    <w:rsid w:val="004C6666"/>
    <w:rsid w:val="004C69E5"/>
    <w:rsid w:val="004C7426"/>
    <w:rsid w:val="004C7F87"/>
    <w:rsid w:val="004D3578"/>
    <w:rsid w:val="004D3A29"/>
    <w:rsid w:val="004D7A8D"/>
    <w:rsid w:val="004E213A"/>
    <w:rsid w:val="004E481B"/>
    <w:rsid w:val="004F341D"/>
    <w:rsid w:val="004F3E91"/>
    <w:rsid w:val="004F6ED3"/>
    <w:rsid w:val="005018D7"/>
    <w:rsid w:val="00511578"/>
    <w:rsid w:val="00514AD2"/>
    <w:rsid w:val="00515D18"/>
    <w:rsid w:val="00520E3A"/>
    <w:rsid w:val="005233A6"/>
    <w:rsid w:val="00525779"/>
    <w:rsid w:val="0052587F"/>
    <w:rsid w:val="00532907"/>
    <w:rsid w:val="00535FFC"/>
    <w:rsid w:val="00543E6C"/>
    <w:rsid w:val="00551E2D"/>
    <w:rsid w:val="00552DC9"/>
    <w:rsid w:val="00565087"/>
    <w:rsid w:val="00566D95"/>
    <w:rsid w:val="00573A30"/>
    <w:rsid w:val="00581EBC"/>
    <w:rsid w:val="00593A44"/>
    <w:rsid w:val="005A1C99"/>
    <w:rsid w:val="005A3F94"/>
    <w:rsid w:val="005B4A16"/>
    <w:rsid w:val="005C3CE9"/>
    <w:rsid w:val="005D04CF"/>
    <w:rsid w:val="005D2E01"/>
    <w:rsid w:val="005F154A"/>
    <w:rsid w:val="00601D8D"/>
    <w:rsid w:val="00603009"/>
    <w:rsid w:val="00606227"/>
    <w:rsid w:val="00614FDF"/>
    <w:rsid w:val="00617CF6"/>
    <w:rsid w:val="0062022E"/>
    <w:rsid w:val="00626DB0"/>
    <w:rsid w:val="006300FE"/>
    <w:rsid w:val="00631F57"/>
    <w:rsid w:val="00632FBA"/>
    <w:rsid w:val="00633D70"/>
    <w:rsid w:val="006350B9"/>
    <w:rsid w:val="00637ED0"/>
    <w:rsid w:val="0064621F"/>
    <w:rsid w:val="0066287F"/>
    <w:rsid w:val="00664575"/>
    <w:rsid w:val="006707B9"/>
    <w:rsid w:val="00673BB7"/>
    <w:rsid w:val="00683C90"/>
    <w:rsid w:val="00691DC7"/>
    <w:rsid w:val="00692F25"/>
    <w:rsid w:val="00693741"/>
    <w:rsid w:val="006A10C3"/>
    <w:rsid w:val="006A2B14"/>
    <w:rsid w:val="006A4E7D"/>
    <w:rsid w:val="006B2FBE"/>
    <w:rsid w:val="006B3363"/>
    <w:rsid w:val="006C1A59"/>
    <w:rsid w:val="006C5098"/>
    <w:rsid w:val="006D6608"/>
    <w:rsid w:val="006E163A"/>
    <w:rsid w:val="006E32ED"/>
    <w:rsid w:val="006E59F7"/>
    <w:rsid w:val="006E5C86"/>
    <w:rsid w:val="006F5BB1"/>
    <w:rsid w:val="00703456"/>
    <w:rsid w:val="007069A8"/>
    <w:rsid w:val="00715C38"/>
    <w:rsid w:val="00723F85"/>
    <w:rsid w:val="007242EB"/>
    <w:rsid w:val="00731AAC"/>
    <w:rsid w:val="00734A5B"/>
    <w:rsid w:val="0074245E"/>
    <w:rsid w:val="007427D1"/>
    <w:rsid w:val="00744E76"/>
    <w:rsid w:val="00755A8C"/>
    <w:rsid w:val="00755DBC"/>
    <w:rsid w:val="00757C7A"/>
    <w:rsid w:val="00757DC8"/>
    <w:rsid w:val="00760663"/>
    <w:rsid w:val="00777DB1"/>
    <w:rsid w:val="00781F0F"/>
    <w:rsid w:val="00787030"/>
    <w:rsid w:val="0079145B"/>
    <w:rsid w:val="00795B5B"/>
    <w:rsid w:val="00795FB9"/>
    <w:rsid w:val="007A4FD6"/>
    <w:rsid w:val="007B2A1C"/>
    <w:rsid w:val="007B3AFE"/>
    <w:rsid w:val="007B3B91"/>
    <w:rsid w:val="007B45E4"/>
    <w:rsid w:val="007C1756"/>
    <w:rsid w:val="007C5853"/>
    <w:rsid w:val="007C72E1"/>
    <w:rsid w:val="007D6280"/>
    <w:rsid w:val="007D6F80"/>
    <w:rsid w:val="007F022F"/>
    <w:rsid w:val="008028A4"/>
    <w:rsid w:val="00802A22"/>
    <w:rsid w:val="0080746B"/>
    <w:rsid w:val="008119F7"/>
    <w:rsid w:val="00812092"/>
    <w:rsid w:val="00813498"/>
    <w:rsid w:val="00814064"/>
    <w:rsid w:val="00824BF6"/>
    <w:rsid w:val="0084375C"/>
    <w:rsid w:val="00850BEF"/>
    <w:rsid w:val="00851683"/>
    <w:rsid w:val="00852FF3"/>
    <w:rsid w:val="0085401E"/>
    <w:rsid w:val="008576C8"/>
    <w:rsid w:val="008651A6"/>
    <w:rsid w:val="00865EF4"/>
    <w:rsid w:val="00873243"/>
    <w:rsid w:val="008768CA"/>
    <w:rsid w:val="00881B3D"/>
    <w:rsid w:val="0088397B"/>
    <w:rsid w:val="008866EC"/>
    <w:rsid w:val="00886A62"/>
    <w:rsid w:val="00891B97"/>
    <w:rsid w:val="00895D41"/>
    <w:rsid w:val="008A1DB8"/>
    <w:rsid w:val="008A550A"/>
    <w:rsid w:val="008B29CA"/>
    <w:rsid w:val="008B2A85"/>
    <w:rsid w:val="008C2244"/>
    <w:rsid w:val="008C5A29"/>
    <w:rsid w:val="008D71E3"/>
    <w:rsid w:val="008E5509"/>
    <w:rsid w:val="0090271F"/>
    <w:rsid w:val="00902E23"/>
    <w:rsid w:val="0091348E"/>
    <w:rsid w:val="009146AF"/>
    <w:rsid w:val="009156DD"/>
    <w:rsid w:val="00917CCB"/>
    <w:rsid w:val="0092229D"/>
    <w:rsid w:val="0093204D"/>
    <w:rsid w:val="00934831"/>
    <w:rsid w:val="009421FB"/>
    <w:rsid w:val="00942EC2"/>
    <w:rsid w:val="009441E4"/>
    <w:rsid w:val="0094480A"/>
    <w:rsid w:val="00946271"/>
    <w:rsid w:val="0094749C"/>
    <w:rsid w:val="00950D18"/>
    <w:rsid w:val="00967655"/>
    <w:rsid w:val="00975731"/>
    <w:rsid w:val="009812CC"/>
    <w:rsid w:val="0098341F"/>
    <w:rsid w:val="00993D51"/>
    <w:rsid w:val="00996296"/>
    <w:rsid w:val="009A4A76"/>
    <w:rsid w:val="009A6566"/>
    <w:rsid w:val="009A6729"/>
    <w:rsid w:val="009B41FF"/>
    <w:rsid w:val="009B4A63"/>
    <w:rsid w:val="009B4E1D"/>
    <w:rsid w:val="009C01EB"/>
    <w:rsid w:val="009C10D6"/>
    <w:rsid w:val="009C2A84"/>
    <w:rsid w:val="009C769A"/>
    <w:rsid w:val="009C77FC"/>
    <w:rsid w:val="009C7DE6"/>
    <w:rsid w:val="009D2D2A"/>
    <w:rsid w:val="009E0815"/>
    <w:rsid w:val="009F1C3E"/>
    <w:rsid w:val="009F37B7"/>
    <w:rsid w:val="009F5629"/>
    <w:rsid w:val="00A01BC7"/>
    <w:rsid w:val="00A03270"/>
    <w:rsid w:val="00A05C1C"/>
    <w:rsid w:val="00A10F02"/>
    <w:rsid w:val="00A16131"/>
    <w:rsid w:val="00A164B4"/>
    <w:rsid w:val="00A2047F"/>
    <w:rsid w:val="00A210D4"/>
    <w:rsid w:val="00A32603"/>
    <w:rsid w:val="00A3374F"/>
    <w:rsid w:val="00A3676C"/>
    <w:rsid w:val="00A464FA"/>
    <w:rsid w:val="00A53724"/>
    <w:rsid w:val="00A72388"/>
    <w:rsid w:val="00A82346"/>
    <w:rsid w:val="00A9183A"/>
    <w:rsid w:val="00A93E3E"/>
    <w:rsid w:val="00A9788A"/>
    <w:rsid w:val="00AA04E5"/>
    <w:rsid w:val="00AA3B6C"/>
    <w:rsid w:val="00AB2024"/>
    <w:rsid w:val="00AB204F"/>
    <w:rsid w:val="00AB3EE8"/>
    <w:rsid w:val="00AC77A1"/>
    <w:rsid w:val="00B02A11"/>
    <w:rsid w:val="00B02FC6"/>
    <w:rsid w:val="00B06A33"/>
    <w:rsid w:val="00B10093"/>
    <w:rsid w:val="00B15449"/>
    <w:rsid w:val="00B22198"/>
    <w:rsid w:val="00B221E0"/>
    <w:rsid w:val="00B35D4C"/>
    <w:rsid w:val="00B373D0"/>
    <w:rsid w:val="00B40ACD"/>
    <w:rsid w:val="00B53278"/>
    <w:rsid w:val="00B7623A"/>
    <w:rsid w:val="00B779AB"/>
    <w:rsid w:val="00B838A5"/>
    <w:rsid w:val="00B860F0"/>
    <w:rsid w:val="00B94FC2"/>
    <w:rsid w:val="00B95EE2"/>
    <w:rsid w:val="00BB2C90"/>
    <w:rsid w:val="00BB3AFE"/>
    <w:rsid w:val="00BB5CD4"/>
    <w:rsid w:val="00BB727E"/>
    <w:rsid w:val="00BC0F7D"/>
    <w:rsid w:val="00BC6094"/>
    <w:rsid w:val="00BD2FDE"/>
    <w:rsid w:val="00BD3E7C"/>
    <w:rsid w:val="00BD4B6C"/>
    <w:rsid w:val="00BE5FA9"/>
    <w:rsid w:val="00BF0B7F"/>
    <w:rsid w:val="00BF711A"/>
    <w:rsid w:val="00BF7668"/>
    <w:rsid w:val="00BF7C55"/>
    <w:rsid w:val="00C1221E"/>
    <w:rsid w:val="00C16130"/>
    <w:rsid w:val="00C172F6"/>
    <w:rsid w:val="00C2371F"/>
    <w:rsid w:val="00C33079"/>
    <w:rsid w:val="00C40F88"/>
    <w:rsid w:val="00C45231"/>
    <w:rsid w:val="00C4783D"/>
    <w:rsid w:val="00C53CAB"/>
    <w:rsid w:val="00C55EA9"/>
    <w:rsid w:val="00C56F92"/>
    <w:rsid w:val="00C57AB3"/>
    <w:rsid w:val="00C622F1"/>
    <w:rsid w:val="00C64548"/>
    <w:rsid w:val="00C670FC"/>
    <w:rsid w:val="00C705F0"/>
    <w:rsid w:val="00C72833"/>
    <w:rsid w:val="00C74F6E"/>
    <w:rsid w:val="00C751EC"/>
    <w:rsid w:val="00C775C2"/>
    <w:rsid w:val="00C807ED"/>
    <w:rsid w:val="00C83D83"/>
    <w:rsid w:val="00C86FA0"/>
    <w:rsid w:val="00C91242"/>
    <w:rsid w:val="00C91AEC"/>
    <w:rsid w:val="00C93F40"/>
    <w:rsid w:val="00C9623E"/>
    <w:rsid w:val="00CA0B32"/>
    <w:rsid w:val="00CA0D03"/>
    <w:rsid w:val="00CA3D0C"/>
    <w:rsid w:val="00CA6908"/>
    <w:rsid w:val="00CB7850"/>
    <w:rsid w:val="00CC30EC"/>
    <w:rsid w:val="00CD2BE1"/>
    <w:rsid w:val="00CD3543"/>
    <w:rsid w:val="00CD39BC"/>
    <w:rsid w:val="00CD461F"/>
    <w:rsid w:val="00D02CA4"/>
    <w:rsid w:val="00D12962"/>
    <w:rsid w:val="00D20016"/>
    <w:rsid w:val="00D231BB"/>
    <w:rsid w:val="00D3334D"/>
    <w:rsid w:val="00D33583"/>
    <w:rsid w:val="00D53344"/>
    <w:rsid w:val="00D570A6"/>
    <w:rsid w:val="00D57266"/>
    <w:rsid w:val="00D60B5A"/>
    <w:rsid w:val="00D638FB"/>
    <w:rsid w:val="00D64FA5"/>
    <w:rsid w:val="00D7161D"/>
    <w:rsid w:val="00D738D6"/>
    <w:rsid w:val="00D74EEB"/>
    <w:rsid w:val="00D75083"/>
    <w:rsid w:val="00D755EB"/>
    <w:rsid w:val="00D87999"/>
    <w:rsid w:val="00D87E00"/>
    <w:rsid w:val="00D9134D"/>
    <w:rsid w:val="00D93735"/>
    <w:rsid w:val="00DA14D5"/>
    <w:rsid w:val="00DA375F"/>
    <w:rsid w:val="00DA4446"/>
    <w:rsid w:val="00DA7A03"/>
    <w:rsid w:val="00DB1818"/>
    <w:rsid w:val="00DB41C8"/>
    <w:rsid w:val="00DC08CF"/>
    <w:rsid w:val="00DC2658"/>
    <w:rsid w:val="00DC309B"/>
    <w:rsid w:val="00DC3266"/>
    <w:rsid w:val="00DC4DA2"/>
    <w:rsid w:val="00DC7742"/>
    <w:rsid w:val="00DD3FBB"/>
    <w:rsid w:val="00DE167B"/>
    <w:rsid w:val="00DF2B1F"/>
    <w:rsid w:val="00DF62CD"/>
    <w:rsid w:val="00DF770C"/>
    <w:rsid w:val="00DF784C"/>
    <w:rsid w:val="00E0150D"/>
    <w:rsid w:val="00E2532A"/>
    <w:rsid w:val="00E26EE5"/>
    <w:rsid w:val="00E3715C"/>
    <w:rsid w:val="00E37612"/>
    <w:rsid w:val="00E37659"/>
    <w:rsid w:val="00E42795"/>
    <w:rsid w:val="00E42A56"/>
    <w:rsid w:val="00E4310F"/>
    <w:rsid w:val="00E5007F"/>
    <w:rsid w:val="00E61B89"/>
    <w:rsid w:val="00E71A10"/>
    <w:rsid w:val="00E728BC"/>
    <w:rsid w:val="00E73494"/>
    <w:rsid w:val="00E73B3D"/>
    <w:rsid w:val="00E77645"/>
    <w:rsid w:val="00E86F78"/>
    <w:rsid w:val="00E96704"/>
    <w:rsid w:val="00EA3084"/>
    <w:rsid w:val="00EA73D2"/>
    <w:rsid w:val="00EB7A1E"/>
    <w:rsid w:val="00EC384D"/>
    <w:rsid w:val="00EC4A25"/>
    <w:rsid w:val="00ED10C6"/>
    <w:rsid w:val="00ED1D08"/>
    <w:rsid w:val="00ED6A62"/>
    <w:rsid w:val="00EE3D73"/>
    <w:rsid w:val="00EF6286"/>
    <w:rsid w:val="00F025A2"/>
    <w:rsid w:val="00F04712"/>
    <w:rsid w:val="00F07C49"/>
    <w:rsid w:val="00F12481"/>
    <w:rsid w:val="00F1319B"/>
    <w:rsid w:val="00F20F59"/>
    <w:rsid w:val="00F22EC7"/>
    <w:rsid w:val="00F323E6"/>
    <w:rsid w:val="00F34353"/>
    <w:rsid w:val="00F41050"/>
    <w:rsid w:val="00F44F60"/>
    <w:rsid w:val="00F451A0"/>
    <w:rsid w:val="00F46C29"/>
    <w:rsid w:val="00F54244"/>
    <w:rsid w:val="00F6155C"/>
    <w:rsid w:val="00F63E45"/>
    <w:rsid w:val="00F653B8"/>
    <w:rsid w:val="00F74E19"/>
    <w:rsid w:val="00F75242"/>
    <w:rsid w:val="00F75476"/>
    <w:rsid w:val="00F7694D"/>
    <w:rsid w:val="00F81771"/>
    <w:rsid w:val="00FA1266"/>
    <w:rsid w:val="00FB1A55"/>
    <w:rsid w:val="00FB5C5D"/>
    <w:rsid w:val="00FB5FF7"/>
    <w:rsid w:val="00FC0F36"/>
    <w:rsid w:val="00FC1192"/>
    <w:rsid w:val="00FC1A59"/>
    <w:rsid w:val="00FD5BE2"/>
    <w:rsid w:val="00FE7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0016B"/>
  <w15:chartTrackingRefBased/>
  <w15:docId w15:val="{CAD4A31E-7052-495F-B829-CD086D93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Char">
    <w:name w:val="B1 Char"/>
    <w:link w:val="B1"/>
    <w:locked/>
    <w:rsid w:val="00755A8C"/>
    <w:rPr>
      <w:lang w:eastAsia="en-US"/>
    </w:rPr>
  </w:style>
  <w:style w:type="character" w:customStyle="1" w:styleId="NOChar">
    <w:name w:val="NO Char"/>
    <w:link w:val="NO"/>
    <w:rsid w:val="00FB5FF7"/>
    <w:rPr>
      <w:lang w:eastAsia="en-US"/>
    </w:rPr>
  </w:style>
  <w:style w:type="character" w:customStyle="1" w:styleId="B2Char">
    <w:name w:val="B2 Char"/>
    <w:link w:val="B2"/>
    <w:locked/>
    <w:rsid w:val="00FB5FF7"/>
    <w:rPr>
      <w:lang w:eastAsia="en-US"/>
    </w:rPr>
  </w:style>
  <w:style w:type="character" w:customStyle="1" w:styleId="EditorsNoteChar">
    <w:name w:val="Editor's Note Char"/>
    <w:aliases w:val="EN Char"/>
    <w:link w:val="EditorsNote"/>
    <w:locked/>
    <w:rsid w:val="0094749C"/>
    <w:rPr>
      <w:color w:val="FF0000"/>
      <w:lang w:eastAsia="en-US"/>
    </w:rPr>
  </w:style>
  <w:style w:type="paragraph" w:customStyle="1" w:styleId="2">
    <w:name w:val="2"/>
    <w:semiHidden/>
    <w:rsid w:val="00236E3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Char">
    <w:name w:val="TAL Char"/>
    <w:link w:val="TAL"/>
    <w:rsid w:val="00715C38"/>
    <w:rPr>
      <w:rFonts w:ascii="Arial" w:hAnsi="Arial"/>
      <w:sz w:val="18"/>
      <w:lang w:eastAsia="en-US"/>
    </w:rPr>
  </w:style>
  <w:style w:type="character" w:customStyle="1" w:styleId="TACChar">
    <w:name w:val="TAC Char"/>
    <w:link w:val="TAC"/>
    <w:locked/>
    <w:rsid w:val="00715C38"/>
    <w:rPr>
      <w:rFonts w:ascii="Arial" w:hAnsi="Arial"/>
      <w:sz w:val="18"/>
      <w:lang w:eastAsia="en-US"/>
    </w:rPr>
  </w:style>
  <w:style w:type="character" w:customStyle="1" w:styleId="THChar">
    <w:name w:val="TH Char"/>
    <w:link w:val="TH"/>
    <w:rsid w:val="00715C38"/>
    <w:rPr>
      <w:rFonts w:ascii="Arial" w:hAnsi="Arial"/>
      <w:b/>
      <w:lang w:eastAsia="en-US"/>
    </w:rPr>
  </w:style>
  <w:style w:type="character" w:customStyle="1" w:styleId="TFChar">
    <w:name w:val="TF Char"/>
    <w:link w:val="TF"/>
    <w:locked/>
    <w:rsid w:val="00715C38"/>
    <w:rPr>
      <w:rFonts w:ascii="Arial" w:hAnsi="Arial"/>
      <w:b/>
      <w:lang w:eastAsia="en-US"/>
    </w:rPr>
  </w:style>
  <w:style w:type="character" w:customStyle="1" w:styleId="NOZchn">
    <w:name w:val="NO Zchn"/>
    <w:rsid w:val="00146D9C"/>
    <w:rPr>
      <w:rFonts w:ascii="Times New Roman" w:hAnsi="Times New Roman"/>
      <w:lang w:val="en-GB" w:eastAsia="en-US"/>
    </w:rPr>
  </w:style>
  <w:style w:type="character" w:customStyle="1" w:styleId="TALZchn">
    <w:name w:val="TAL Zchn"/>
    <w:locked/>
    <w:rsid w:val="000C6D50"/>
    <w:rPr>
      <w:rFonts w:ascii="Arial" w:hAnsi="Arial" w:cs="Arial"/>
      <w:sz w:val="18"/>
      <w:szCs w:val="18"/>
      <w:lang w:val="en-GB" w:eastAsia="en-US" w:bidi="ar-SA"/>
    </w:rPr>
  </w:style>
  <w:style w:type="character" w:customStyle="1" w:styleId="TAHCar">
    <w:name w:val="TAH Car"/>
    <w:link w:val="TAH"/>
    <w:locked/>
    <w:rsid w:val="000C6D50"/>
    <w:rPr>
      <w:rFonts w:ascii="Arial" w:hAnsi="Arial"/>
      <w:b/>
      <w:sz w:val="18"/>
      <w:lang w:eastAsia="en-US"/>
    </w:rPr>
  </w:style>
  <w:style w:type="paragraph" w:styleId="BalloonText">
    <w:name w:val="Balloon Text"/>
    <w:basedOn w:val="Normal"/>
    <w:link w:val="BalloonTextChar"/>
    <w:rsid w:val="000532DA"/>
    <w:pPr>
      <w:spacing w:after="0"/>
    </w:pPr>
    <w:rPr>
      <w:rFonts w:ascii="Segoe UI" w:hAnsi="Segoe UI"/>
      <w:sz w:val="18"/>
      <w:szCs w:val="18"/>
    </w:rPr>
  </w:style>
  <w:style w:type="character" w:customStyle="1" w:styleId="BalloonTextChar">
    <w:name w:val="Balloon Text Char"/>
    <w:link w:val="BalloonText"/>
    <w:rsid w:val="000532DA"/>
    <w:rPr>
      <w:rFonts w:ascii="Segoe UI" w:hAnsi="Segoe UI"/>
      <w:sz w:val="18"/>
      <w:szCs w:val="18"/>
      <w:lang w:eastAsia="en-US"/>
    </w:rPr>
  </w:style>
  <w:style w:type="character" w:customStyle="1" w:styleId="Heading4Char">
    <w:name w:val="Heading 4 Char"/>
    <w:link w:val="Heading4"/>
    <w:rsid w:val="00336CAE"/>
    <w:rPr>
      <w:rFonts w:ascii="Arial" w:hAnsi="Arial"/>
      <w:sz w:val="24"/>
      <w:lang w:eastAsia="en-US"/>
    </w:rPr>
  </w:style>
  <w:style w:type="character" w:customStyle="1" w:styleId="TAHChar">
    <w:name w:val="TAH Char"/>
    <w:rsid w:val="00E96704"/>
    <w:rPr>
      <w:rFonts w:ascii="Arial" w:hAnsi="Arial"/>
      <w:b/>
      <w:sz w:val="18"/>
      <w:lang w:val="en-GB" w:eastAsia="en-US"/>
    </w:rPr>
  </w:style>
  <w:style w:type="character" w:customStyle="1" w:styleId="EXChar">
    <w:name w:val="EX Char"/>
    <w:link w:val="EX"/>
    <w:locked/>
    <w:rsid w:val="00BF0B7F"/>
    <w:rPr>
      <w:lang w:eastAsia="en-US"/>
    </w:rPr>
  </w:style>
  <w:style w:type="paragraph" w:styleId="Revision">
    <w:name w:val="Revision"/>
    <w:hidden/>
    <w:uiPriority w:val="99"/>
    <w:semiHidden/>
    <w:rsid w:val="00CD2BE1"/>
    <w:rPr>
      <w:lang w:eastAsia="en-US"/>
    </w:rPr>
  </w:style>
  <w:style w:type="character" w:customStyle="1" w:styleId="EXCar">
    <w:name w:val="EX Car"/>
    <w:locked/>
    <w:rsid w:val="00DC08CF"/>
    <w:rPr>
      <w:rFonts w:ascii="Times New Roman" w:hAnsi="Times New Roman"/>
      <w:lang w:val="en-GB"/>
    </w:rPr>
  </w:style>
  <w:style w:type="character" w:customStyle="1" w:styleId="TANChar">
    <w:name w:val="TAN Char"/>
    <w:link w:val="TAN"/>
    <w:locked/>
    <w:rsid w:val="00B35D4C"/>
    <w:rPr>
      <w:rFonts w:ascii="Arial" w:hAnsi="Arial"/>
      <w:sz w:val="18"/>
      <w:lang w:eastAsia="en-US"/>
    </w:rPr>
  </w:style>
  <w:style w:type="character" w:customStyle="1" w:styleId="Heading3Char">
    <w:name w:val="Heading 3 Char"/>
    <w:link w:val="Heading3"/>
    <w:rsid w:val="00FC0F36"/>
    <w:rPr>
      <w:rFonts w:ascii="Arial" w:hAnsi="Arial"/>
      <w:sz w:val="28"/>
      <w:lang w:eastAsia="en-US"/>
    </w:rPr>
  </w:style>
  <w:style w:type="character" w:customStyle="1" w:styleId="apple-converted-space">
    <w:name w:val="apple-converted-space"/>
    <w:rsid w:val="00D87999"/>
  </w:style>
  <w:style w:type="paragraph" w:styleId="Bibliography">
    <w:name w:val="Bibliography"/>
    <w:basedOn w:val="Normal"/>
    <w:next w:val="Normal"/>
    <w:uiPriority w:val="37"/>
    <w:semiHidden/>
    <w:unhideWhenUsed/>
    <w:rsid w:val="002259B0"/>
  </w:style>
  <w:style w:type="paragraph" w:styleId="BlockText">
    <w:name w:val="Block Text"/>
    <w:basedOn w:val="Normal"/>
    <w:rsid w:val="002259B0"/>
    <w:pPr>
      <w:spacing w:after="120"/>
      <w:ind w:left="1440" w:right="1440"/>
    </w:pPr>
  </w:style>
  <w:style w:type="paragraph" w:styleId="BodyText">
    <w:name w:val="Body Text"/>
    <w:basedOn w:val="Normal"/>
    <w:link w:val="BodyTextChar"/>
    <w:rsid w:val="002259B0"/>
    <w:pPr>
      <w:spacing w:after="120"/>
    </w:pPr>
  </w:style>
  <w:style w:type="character" w:customStyle="1" w:styleId="BodyTextChar">
    <w:name w:val="Body Text Char"/>
    <w:link w:val="BodyText"/>
    <w:rsid w:val="002259B0"/>
    <w:rPr>
      <w:lang w:eastAsia="en-US"/>
    </w:rPr>
  </w:style>
  <w:style w:type="paragraph" w:styleId="BodyText2">
    <w:name w:val="Body Text 2"/>
    <w:basedOn w:val="Normal"/>
    <w:link w:val="BodyText2Char"/>
    <w:rsid w:val="002259B0"/>
    <w:pPr>
      <w:spacing w:after="120" w:line="480" w:lineRule="auto"/>
    </w:pPr>
  </w:style>
  <w:style w:type="character" w:customStyle="1" w:styleId="BodyText2Char">
    <w:name w:val="Body Text 2 Char"/>
    <w:link w:val="BodyText2"/>
    <w:rsid w:val="002259B0"/>
    <w:rPr>
      <w:lang w:eastAsia="en-US"/>
    </w:rPr>
  </w:style>
  <w:style w:type="paragraph" w:styleId="BodyText3">
    <w:name w:val="Body Text 3"/>
    <w:basedOn w:val="Normal"/>
    <w:link w:val="BodyText3Char"/>
    <w:rsid w:val="002259B0"/>
    <w:pPr>
      <w:spacing w:after="120"/>
    </w:pPr>
    <w:rPr>
      <w:sz w:val="16"/>
      <w:szCs w:val="16"/>
    </w:rPr>
  </w:style>
  <w:style w:type="character" w:customStyle="1" w:styleId="BodyText3Char">
    <w:name w:val="Body Text 3 Char"/>
    <w:link w:val="BodyText3"/>
    <w:rsid w:val="002259B0"/>
    <w:rPr>
      <w:sz w:val="16"/>
      <w:szCs w:val="16"/>
      <w:lang w:eastAsia="en-US"/>
    </w:rPr>
  </w:style>
  <w:style w:type="paragraph" w:styleId="BodyTextFirstIndent">
    <w:name w:val="Body Text First Indent"/>
    <w:basedOn w:val="BodyText"/>
    <w:link w:val="BodyTextFirstIndentChar"/>
    <w:rsid w:val="002259B0"/>
    <w:pPr>
      <w:ind w:firstLine="210"/>
    </w:pPr>
  </w:style>
  <w:style w:type="character" w:customStyle="1" w:styleId="BodyTextFirstIndentChar">
    <w:name w:val="Body Text First Indent Char"/>
    <w:basedOn w:val="BodyTextChar"/>
    <w:link w:val="BodyTextFirstIndent"/>
    <w:rsid w:val="002259B0"/>
    <w:rPr>
      <w:lang w:eastAsia="en-US"/>
    </w:rPr>
  </w:style>
  <w:style w:type="paragraph" w:styleId="BodyTextIndent">
    <w:name w:val="Body Text Indent"/>
    <w:basedOn w:val="Normal"/>
    <w:link w:val="BodyTextIndentChar"/>
    <w:rsid w:val="002259B0"/>
    <w:pPr>
      <w:spacing w:after="120"/>
      <w:ind w:left="283"/>
    </w:pPr>
  </w:style>
  <w:style w:type="character" w:customStyle="1" w:styleId="BodyTextIndentChar">
    <w:name w:val="Body Text Indent Char"/>
    <w:link w:val="BodyTextIndent"/>
    <w:rsid w:val="002259B0"/>
    <w:rPr>
      <w:lang w:eastAsia="en-US"/>
    </w:rPr>
  </w:style>
  <w:style w:type="paragraph" w:styleId="BodyTextFirstIndent2">
    <w:name w:val="Body Text First Indent 2"/>
    <w:basedOn w:val="BodyTextIndent"/>
    <w:link w:val="BodyTextFirstIndent2Char"/>
    <w:rsid w:val="002259B0"/>
    <w:pPr>
      <w:ind w:firstLine="210"/>
    </w:pPr>
  </w:style>
  <w:style w:type="character" w:customStyle="1" w:styleId="BodyTextFirstIndent2Char">
    <w:name w:val="Body Text First Indent 2 Char"/>
    <w:basedOn w:val="BodyTextIndentChar"/>
    <w:link w:val="BodyTextFirstIndent2"/>
    <w:rsid w:val="002259B0"/>
    <w:rPr>
      <w:lang w:eastAsia="en-US"/>
    </w:rPr>
  </w:style>
  <w:style w:type="paragraph" w:styleId="BodyTextIndent2">
    <w:name w:val="Body Text Indent 2"/>
    <w:basedOn w:val="Normal"/>
    <w:link w:val="BodyTextIndent2Char"/>
    <w:rsid w:val="002259B0"/>
    <w:pPr>
      <w:spacing w:after="120" w:line="480" w:lineRule="auto"/>
      <w:ind w:left="283"/>
    </w:pPr>
  </w:style>
  <w:style w:type="character" w:customStyle="1" w:styleId="BodyTextIndent2Char">
    <w:name w:val="Body Text Indent 2 Char"/>
    <w:link w:val="BodyTextIndent2"/>
    <w:rsid w:val="002259B0"/>
    <w:rPr>
      <w:lang w:eastAsia="en-US"/>
    </w:rPr>
  </w:style>
  <w:style w:type="paragraph" w:styleId="BodyTextIndent3">
    <w:name w:val="Body Text Indent 3"/>
    <w:basedOn w:val="Normal"/>
    <w:link w:val="BodyTextIndent3Char"/>
    <w:rsid w:val="002259B0"/>
    <w:pPr>
      <w:spacing w:after="120"/>
      <w:ind w:left="283"/>
    </w:pPr>
    <w:rPr>
      <w:sz w:val="16"/>
      <w:szCs w:val="16"/>
    </w:rPr>
  </w:style>
  <w:style w:type="character" w:customStyle="1" w:styleId="BodyTextIndent3Char">
    <w:name w:val="Body Text Indent 3 Char"/>
    <w:link w:val="BodyTextIndent3"/>
    <w:rsid w:val="002259B0"/>
    <w:rPr>
      <w:sz w:val="16"/>
      <w:szCs w:val="16"/>
      <w:lang w:eastAsia="en-US"/>
    </w:rPr>
  </w:style>
  <w:style w:type="paragraph" w:styleId="Caption">
    <w:name w:val="caption"/>
    <w:basedOn w:val="Normal"/>
    <w:next w:val="Normal"/>
    <w:semiHidden/>
    <w:unhideWhenUsed/>
    <w:qFormat/>
    <w:rsid w:val="002259B0"/>
    <w:rPr>
      <w:b/>
      <w:bCs/>
    </w:rPr>
  </w:style>
  <w:style w:type="paragraph" w:styleId="Closing">
    <w:name w:val="Closing"/>
    <w:basedOn w:val="Normal"/>
    <w:link w:val="ClosingChar"/>
    <w:rsid w:val="002259B0"/>
    <w:pPr>
      <w:ind w:left="4252"/>
    </w:pPr>
  </w:style>
  <w:style w:type="character" w:customStyle="1" w:styleId="ClosingChar">
    <w:name w:val="Closing Char"/>
    <w:link w:val="Closing"/>
    <w:rsid w:val="002259B0"/>
    <w:rPr>
      <w:lang w:eastAsia="en-US"/>
    </w:rPr>
  </w:style>
  <w:style w:type="paragraph" w:styleId="CommentText">
    <w:name w:val="annotation text"/>
    <w:basedOn w:val="Normal"/>
    <w:link w:val="CommentTextChar"/>
    <w:rsid w:val="002259B0"/>
  </w:style>
  <w:style w:type="character" w:customStyle="1" w:styleId="CommentTextChar">
    <w:name w:val="Comment Text Char"/>
    <w:link w:val="CommentText"/>
    <w:rsid w:val="002259B0"/>
    <w:rPr>
      <w:lang w:eastAsia="en-US"/>
    </w:rPr>
  </w:style>
  <w:style w:type="paragraph" w:styleId="CommentSubject">
    <w:name w:val="annotation subject"/>
    <w:basedOn w:val="CommentText"/>
    <w:next w:val="CommentText"/>
    <w:link w:val="CommentSubjectChar"/>
    <w:rsid w:val="002259B0"/>
    <w:rPr>
      <w:b/>
      <w:bCs/>
    </w:rPr>
  </w:style>
  <w:style w:type="character" w:customStyle="1" w:styleId="CommentSubjectChar">
    <w:name w:val="Comment Subject Char"/>
    <w:link w:val="CommentSubject"/>
    <w:rsid w:val="002259B0"/>
    <w:rPr>
      <w:b/>
      <w:bCs/>
      <w:lang w:eastAsia="en-US"/>
    </w:rPr>
  </w:style>
  <w:style w:type="paragraph" w:styleId="Date">
    <w:name w:val="Date"/>
    <w:basedOn w:val="Normal"/>
    <w:next w:val="Normal"/>
    <w:link w:val="DateChar"/>
    <w:rsid w:val="002259B0"/>
  </w:style>
  <w:style w:type="character" w:customStyle="1" w:styleId="DateChar">
    <w:name w:val="Date Char"/>
    <w:link w:val="Date"/>
    <w:rsid w:val="002259B0"/>
    <w:rPr>
      <w:lang w:eastAsia="en-US"/>
    </w:rPr>
  </w:style>
  <w:style w:type="paragraph" w:styleId="DocumentMap">
    <w:name w:val="Document Map"/>
    <w:basedOn w:val="Normal"/>
    <w:link w:val="DocumentMapChar"/>
    <w:rsid w:val="002259B0"/>
    <w:rPr>
      <w:rFonts w:ascii="Segoe UI" w:hAnsi="Segoe UI" w:cs="Segoe UI"/>
      <w:sz w:val="16"/>
      <w:szCs w:val="16"/>
    </w:rPr>
  </w:style>
  <w:style w:type="character" w:customStyle="1" w:styleId="DocumentMapChar">
    <w:name w:val="Document Map Char"/>
    <w:link w:val="DocumentMap"/>
    <w:rsid w:val="002259B0"/>
    <w:rPr>
      <w:rFonts w:ascii="Segoe UI" w:hAnsi="Segoe UI" w:cs="Segoe UI"/>
      <w:sz w:val="16"/>
      <w:szCs w:val="16"/>
      <w:lang w:eastAsia="en-US"/>
    </w:rPr>
  </w:style>
  <w:style w:type="paragraph" w:styleId="E-mailSignature">
    <w:name w:val="E-mail Signature"/>
    <w:basedOn w:val="Normal"/>
    <w:link w:val="E-mailSignatureChar"/>
    <w:rsid w:val="002259B0"/>
  </w:style>
  <w:style w:type="character" w:customStyle="1" w:styleId="E-mailSignatureChar">
    <w:name w:val="E-mail Signature Char"/>
    <w:link w:val="E-mailSignature"/>
    <w:rsid w:val="002259B0"/>
    <w:rPr>
      <w:lang w:eastAsia="en-US"/>
    </w:rPr>
  </w:style>
  <w:style w:type="paragraph" w:styleId="EndnoteText">
    <w:name w:val="endnote text"/>
    <w:basedOn w:val="Normal"/>
    <w:link w:val="EndnoteTextChar"/>
    <w:rsid w:val="002259B0"/>
  </w:style>
  <w:style w:type="character" w:customStyle="1" w:styleId="EndnoteTextChar">
    <w:name w:val="Endnote Text Char"/>
    <w:link w:val="EndnoteText"/>
    <w:rsid w:val="002259B0"/>
    <w:rPr>
      <w:lang w:eastAsia="en-US"/>
    </w:rPr>
  </w:style>
  <w:style w:type="paragraph" w:styleId="EnvelopeAddress">
    <w:name w:val="envelope address"/>
    <w:basedOn w:val="Normal"/>
    <w:rsid w:val="002259B0"/>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2259B0"/>
    <w:rPr>
      <w:rFonts w:ascii="Calibri Light" w:eastAsia="Times New Roman" w:hAnsi="Calibri Light"/>
    </w:rPr>
  </w:style>
  <w:style w:type="paragraph" w:styleId="FootnoteText">
    <w:name w:val="footnote text"/>
    <w:basedOn w:val="Normal"/>
    <w:link w:val="FootnoteTextChar"/>
    <w:rsid w:val="002259B0"/>
  </w:style>
  <w:style w:type="character" w:customStyle="1" w:styleId="FootnoteTextChar">
    <w:name w:val="Footnote Text Char"/>
    <w:link w:val="FootnoteText"/>
    <w:rsid w:val="002259B0"/>
    <w:rPr>
      <w:lang w:eastAsia="en-US"/>
    </w:rPr>
  </w:style>
  <w:style w:type="paragraph" w:styleId="HTMLAddress">
    <w:name w:val="HTML Address"/>
    <w:basedOn w:val="Normal"/>
    <w:link w:val="HTMLAddressChar"/>
    <w:rsid w:val="002259B0"/>
    <w:rPr>
      <w:i/>
      <w:iCs/>
    </w:rPr>
  </w:style>
  <w:style w:type="character" w:customStyle="1" w:styleId="HTMLAddressChar">
    <w:name w:val="HTML Address Char"/>
    <w:link w:val="HTMLAddress"/>
    <w:rsid w:val="002259B0"/>
    <w:rPr>
      <w:i/>
      <w:iCs/>
      <w:lang w:eastAsia="en-US"/>
    </w:rPr>
  </w:style>
  <w:style w:type="paragraph" w:styleId="HTMLPreformatted">
    <w:name w:val="HTML Preformatted"/>
    <w:basedOn w:val="Normal"/>
    <w:link w:val="HTMLPreformattedChar"/>
    <w:rsid w:val="002259B0"/>
    <w:rPr>
      <w:rFonts w:ascii="Courier New" w:hAnsi="Courier New" w:cs="Courier New"/>
    </w:rPr>
  </w:style>
  <w:style w:type="character" w:customStyle="1" w:styleId="HTMLPreformattedChar">
    <w:name w:val="HTML Preformatted Char"/>
    <w:link w:val="HTMLPreformatted"/>
    <w:rsid w:val="002259B0"/>
    <w:rPr>
      <w:rFonts w:ascii="Courier New" w:hAnsi="Courier New" w:cs="Courier New"/>
      <w:lang w:eastAsia="en-US"/>
    </w:rPr>
  </w:style>
  <w:style w:type="paragraph" w:styleId="Index1">
    <w:name w:val="index 1"/>
    <w:basedOn w:val="Normal"/>
    <w:next w:val="Normal"/>
    <w:rsid w:val="002259B0"/>
    <w:pPr>
      <w:ind w:left="200" w:hanging="200"/>
    </w:pPr>
  </w:style>
  <w:style w:type="paragraph" w:styleId="Index2">
    <w:name w:val="index 2"/>
    <w:basedOn w:val="Normal"/>
    <w:next w:val="Normal"/>
    <w:rsid w:val="002259B0"/>
    <w:pPr>
      <w:ind w:left="400" w:hanging="200"/>
    </w:pPr>
  </w:style>
  <w:style w:type="paragraph" w:styleId="Index3">
    <w:name w:val="index 3"/>
    <w:basedOn w:val="Normal"/>
    <w:next w:val="Normal"/>
    <w:rsid w:val="002259B0"/>
    <w:pPr>
      <w:ind w:left="600" w:hanging="200"/>
    </w:pPr>
  </w:style>
  <w:style w:type="paragraph" w:styleId="Index4">
    <w:name w:val="index 4"/>
    <w:basedOn w:val="Normal"/>
    <w:next w:val="Normal"/>
    <w:rsid w:val="002259B0"/>
    <w:pPr>
      <w:ind w:left="800" w:hanging="200"/>
    </w:pPr>
  </w:style>
  <w:style w:type="paragraph" w:styleId="Index5">
    <w:name w:val="index 5"/>
    <w:basedOn w:val="Normal"/>
    <w:next w:val="Normal"/>
    <w:rsid w:val="002259B0"/>
    <w:pPr>
      <w:ind w:left="1000" w:hanging="200"/>
    </w:pPr>
  </w:style>
  <w:style w:type="paragraph" w:styleId="Index6">
    <w:name w:val="index 6"/>
    <w:basedOn w:val="Normal"/>
    <w:next w:val="Normal"/>
    <w:rsid w:val="002259B0"/>
    <w:pPr>
      <w:ind w:left="1200" w:hanging="200"/>
    </w:pPr>
  </w:style>
  <w:style w:type="paragraph" w:styleId="Index7">
    <w:name w:val="index 7"/>
    <w:basedOn w:val="Normal"/>
    <w:next w:val="Normal"/>
    <w:rsid w:val="002259B0"/>
    <w:pPr>
      <w:ind w:left="1400" w:hanging="200"/>
    </w:pPr>
  </w:style>
  <w:style w:type="paragraph" w:styleId="Index8">
    <w:name w:val="index 8"/>
    <w:basedOn w:val="Normal"/>
    <w:next w:val="Normal"/>
    <w:rsid w:val="002259B0"/>
    <w:pPr>
      <w:ind w:left="1600" w:hanging="200"/>
    </w:pPr>
  </w:style>
  <w:style w:type="paragraph" w:styleId="Index9">
    <w:name w:val="index 9"/>
    <w:basedOn w:val="Normal"/>
    <w:next w:val="Normal"/>
    <w:rsid w:val="002259B0"/>
    <w:pPr>
      <w:ind w:left="1800" w:hanging="200"/>
    </w:pPr>
  </w:style>
  <w:style w:type="paragraph" w:styleId="IndexHeading">
    <w:name w:val="index heading"/>
    <w:basedOn w:val="Normal"/>
    <w:next w:val="Index1"/>
    <w:rsid w:val="002259B0"/>
    <w:rPr>
      <w:rFonts w:ascii="Calibri Light" w:eastAsia="Times New Roman" w:hAnsi="Calibri Light"/>
      <w:b/>
      <w:bCs/>
    </w:rPr>
  </w:style>
  <w:style w:type="paragraph" w:styleId="IntenseQuote">
    <w:name w:val="Intense Quote"/>
    <w:basedOn w:val="Normal"/>
    <w:next w:val="Normal"/>
    <w:link w:val="IntenseQuoteChar"/>
    <w:uiPriority w:val="30"/>
    <w:qFormat/>
    <w:rsid w:val="002259B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259B0"/>
    <w:rPr>
      <w:i/>
      <w:iCs/>
      <w:color w:val="4472C4"/>
      <w:lang w:eastAsia="en-US"/>
    </w:rPr>
  </w:style>
  <w:style w:type="paragraph" w:styleId="List">
    <w:name w:val="List"/>
    <w:basedOn w:val="Normal"/>
    <w:rsid w:val="002259B0"/>
    <w:pPr>
      <w:ind w:left="283" w:hanging="283"/>
      <w:contextualSpacing/>
    </w:pPr>
  </w:style>
  <w:style w:type="paragraph" w:styleId="List2">
    <w:name w:val="List 2"/>
    <w:basedOn w:val="Normal"/>
    <w:rsid w:val="002259B0"/>
    <w:pPr>
      <w:ind w:left="566" w:hanging="283"/>
      <w:contextualSpacing/>
    </w:pPr>
  </w:style>
  <w:style w:type="paragraph" w:styleId="List3">
    <w:name w:val="List 3"/>
    <w:basedOn w:val="Normal"/>
    <w:rsid w:val="002259B0"/>
    <w:pPr>
      <w:ind w:left="849" w:hanging="283"/>
      <w:contextualSpacing/>
    </w:pPr>
  </w:style>
  <w:style w:type="paragraph" w:styleId="List4">
    <w:name w:val="List 4"/>
    <w:basedOn w:val="Normal"/>
    <w:rsid w:val="002259B0"/>
    <w:pPr>
      <w:ind w:left="1132" w:hanging="283"/>
      <w:contextualSpacing/>
    </w:pPr>
  </w:style>
  <w:style w:type="paragraph" w:styleId="List5">
    <w:name w:val="List 5"/>
    <w:basedOn w:val="Normal"/>
    <w:rsid w:val="002259B0"/>
    <w:pPr>
      <w:ind w:left="1415" w:hanging="283"/>
      <w:contextualSpacing/>
    </w:pPr>
  </w:style>
  <w:style w:type="paragraph" w:styleId="ListBullet">
    <w:name w:val="List Bullet"/>
    <w:basedOn w:val="Normal"/>
    <w:rsid w:val="002259B0"/>
    <w:pPr>
      <w:numPr>
        <w:numId w:val="4"/>
      </w:numPr>
      <w:contextualSpacing/>
    </w:pPr>
  </w:style>
  <w:style w:type="paragraph" w:styleId="ListBullet2">
    <w:name w:val="List Bullet 2"/>
    <w:basedOn w:val="Normal"/>
    <w:rsid w:val="002259B0"/>
    <w:pPr>
      <w:numPr>
        <w:numId w:val="5"/>
      </w:numPr>
      <w:contextualSpacing/>
    </w:pPr>
  </w:style>
  <w:style w:type="paragraph" w:styleId="ListBullet3">
    <w:name w:val="List Bullet 3"/>
    <w:basedOn w:val="Normal"/>
    <w:rsid w:val="002259B0"/>
    <w:pPr>
      <w:numPr>
        <w:numId w:val="6"/>
      </w:numPr>
      <w:contextualSpacing/>
    </w:pPr>
  </w:style>
  <w:style w:type="paragraph" w:styleId="ListBullet4">
    <w:name w:val="List Bullet 4"/>
    <w:basedOn w:val="Normal"/>
    <w:rsid w:val="002259B0"/>
    <w:pPr>
      <w:numPr>
        <w:numId w:val="7"/>
      </w:numPr>
      <w:contextualSpacing/>
    </w:pPr>
  </w:style>
  <w:style w:type="paragraph" w:styleId="ListBullet5">
    <w:name w:val="List Bullet 5"/>
    <w:basedOn w:val="Normal"/>
    <w:rsid w:val="002259B0"/>
    <w:pPr>
      <w:numPr>
        <w:numId w:val="8"/>
      </w:numPr>
      <w:contextualSpacing/>
    </w:pPr>
  </w:style>
  <w:style w:type="paragraph" w:styleId="ListContinue">
    <w:name w:val="List Continue"/>
    <w:basedOn w:val="Normal"/>
    <w:rsid w:val="002259B0"/>
    <w:pPr>
      <w:spacing w:after="120"/>
      <w:ind w:left="283"/>
      <w:contextualSpacing/>
    </w:pPr>
  </w:style>
  <w:style w:type="paragraph" w:styleId="ListContinue2">
    <w:name w:val="List Continue 2"/>
    <w:basedOn w:val="Normal"/>
    <w:rsid w:val="002259B0"/>
    <w:pPr>
      <w:spacing w:after="120"/>
      <w:ind w:left="566"/>
      <w:contextualSpacing/>
    </w:pPr>
  </w:style>
  <w:style w:type="paragraph" w:styleId="ListContinue3">
    <w:name w:val="List Continue 3"/>
    <w:basedOn w:val="Normal"/>
    <w:rsid w:val="002259B0"/>
    <w:pPr>
      <w:spacing w:after="120"/>
      <w:ind w:left="849"/>
      <w:contextualSpacing/>
    </w:pPr>
  </w:style>
  <w:style w:type="paragraph" w:styleId="ListContinue4">
    <w:name w:val="List Continue 4"/>
    <w:basedOn w:val="Normal"/>
    <w:rsid w:val="002259B0"/>
    <w:pPr>
      <w:spacing w:after="120"/>
      <w:ind w:left="1132"/>
      <w:contextualSpacing/>
    </w:pPr>
  </w:style>
  <w:style w:type="paragraph" w:styleId="ListContinue5">
    <w:name w:val="List Continue 5"/>
    <w:basedOn w:val="Normal"/>
    <w:rsid w:val="002259B0"/>
    <w:pPr>
      <w:spacing w:after="120"/>
      <w:ind w:left="1415"/>
      <w:contextualSpacing/>
    </w:pPr>
  </w:style>
  <w:style w:type="paragraph" w:styleId="ListNumber">
    <w:name w:val="List Number"/>
    <w:basedOn w:val="Normal"/>
    <w:rsid w:val="002259B0"/>
    <w:pPr>
      <w:numPr>
        <w:numId w:val="9"/>
      </w:numPr>
      <w:contextualSpacing/>
    </w:pPr>
  </w:style>
  <w:style w:type="paragraph" w:styleId="ListNumber2">
    <w:name w:val="List Number 2"/>
    <w:basedOn w:val="Normal"/>
    <w:rsid w:val="002259B0"/>
    <w:pPr>
      <w:numPr>
        <w:numId w:val="10"/>
      </w:numPr>
      <w:contextualSpacing/>
    </w:pPr>
  </w:style>
  <w:style w:type="paragraph" w:styleId="ListNumber3">
    <w:name w:val="List Number 3"/>
    <w:basedOn w:val="Normal"/>
    <w:rsid w:val="002259B0"/>
    <w:pPr>
      <w:numPr>
        <w:numId w:val="11"/>
      </w:numPr>
      <w:contextualSpacing/>
    </w:pPr>
  </w:style>
  <w:style w:type="paragraph" w:styleId="ListNumber4">
    <w:name w:val="List Number 4"/>
    <w:basedOn w:val="Normal"/>
    <w:rsid w:val="002259B0"/>
    <w:pPr>
      <w:numPr>
        <w:numId w:val="12"/>
      </w:numPr>
      <w:contextualSpacing/>
    </w:pPr>
  </w:style>
  <w:style w:type="paragraph" w:styleId="ListNumber5">
    <w:name w:val="List Number 5"/>
    <w:basedOn w:val="Normal"/>
    <w:rsid w:val="002259B0"/>
    <w:pPr>
      <w:numPr>
        <w:numId w:val="13"/>
      </w:numPr>
      <w:contextualSpacing/>
    </w:pPr>
  </w:style>
  <w:style w:type="paragraph" w:styleId="ListParagraph">
    <w:name w:val="List Paragraph"/>
    <w:basedOn w:val="Normal"/>
    <w:uiPriority w:val="34"/>
    <w:qFormat/>
    <w:rsid w:val="002259B0"/>
    <w:pPr>
      <w:ind w:left="720"/>
    </w:pPr>
  </w:style>
  <w:style w:type="paragraph" w:styleId="MacroText">
    <w:name w:val="macro"/>
    <w:link w:val="MacroTextChar"/>
    <w:rsid w:val="002259B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2259B0"/>
    <w:rPr>
      <w:rFonts w:ascii="Courier New" w:hAnsi="Courier New" w:cs="Courier New"/>
      <w:lang w:eastAsia="en-US"/>
    </w:rPr>
  </w:style>
  <w:style w:type="paragraph" w:styleId="MessageHeader">
    <w:name w:val="Message Header"/>
    <w:basedOn w:val="Normal"/>
    <w:link w:val="MessageHeaderChar"/>
    <w:rsid w:val="002259B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2259B0"/>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2259B0"/>
    <w:rPr>
      <w:lang w:eastAsia="en-US"/>
    </w:rPr>
  </w:style>
  <w:style w:type="paragraph" w:styleId="NormalWeb">
    <w:name w:val="Normal (Web)"/>
    <w:basedOn w:val="Normal"/>
    <w:rsid w:val="002259B0"/>
    <w:rPr>
      <w:sz w:val="24"/>
      <w:szCs w:val="24"/>
    </w:rPr>
  </w:style>
  <w:style w:type="paragraph" w:styleId="NormalIndent">
    <w:name w:val="Normal Indent"/>
    <w:basedOn w:val="Normal"/>
    <w:rsid w:val="002259B0"/>
    <w:pPr>
      <w:ind w:left="720"/>
    </w:pPr>
  </w:style>
  <w:style w:type="paragraph" w:styleId="NoteHeading">
    <w:name w:val="Note Heading"/>
    <w:basedOn w:val="Normal"/>
    <w:next w:val="Normal"/>
    <w:link w:val="NoteHeadingChar"/>
    <w:rsid w:val="002259B0"/>
  </w:style>
  <w:style w:type="character" w:customStyle="1" w:styleId="NoteHeadingChar">
    <w:name w:val="Note Heading Char"/>
    <w:link w:val="NoteHeading"/>
    <w:rsid w:val="002259B0"/>
    <w:rPr>
      <w:lang w:eastAsia="en-US"/>
    </w:rPr>
  </w:style>
  <w:style w:type="paragraph" w:styleId="PlainText">
    <w:name w:val="Plain Text"/>
    <w:basedOn w:val="Normal"/>
    <w:link w:val="PlainTextChar"/>
    <w:rsid w:val="002259B0"/>
    <w:rPr>
      <w:rFonts w:ascii="Courier New" w:hAnsi="Courier New" w:cs="Courier New"/>
    </w:rPr>
  </w:style>
  <w:style w:type="character" w:customStyle="1" w:styleId="PlainTextChar">
    <w:name w:val="Plain Text Char"/>
    <w:link w:val="PlainText"/>
    <w:rsid w:val="002259B0"/>
    <w:rPr>
      <w:rFonts w:ascii="Courier New" w:hAnsi="Courier New" w:cs="Courier New"/>
      <w:lang w:eastAsia="en-US"/>
    </w:rPr>
  </w:style>
  <w:style w:type="paragraph" w:styleId="Quote">
    <w:name w:val="Quote"/>
    <w:basedOn w:val="Normal"/>
    <w:next w:val="Normal"/>
    <w:link w:val="QuoteChar"/>
    <w:uiPriority w:val="29"/>
    <w:qFormat/>
    <w:rsid w:val="002259B0"/>
    <w:pPr>
      <w:spacing w:before="200" w:after="160"/>
      <w:ind w:left="864" w:right="864"/>
      <w:jc w:val="center"/>
    </w:pPr>
    <w:rPr>
      <w:i/>
      <w:iCs/>
      <w:color w:val="404040"/>
    </w:rPr>
  </w:style>
  <w:style w:type="character" w:customStyle="1" w:styleId="QuoteChar">
    <w:name w:val="Quote Char"/>
    <w:link w:val="Quote"/>
    <w:uiPriority w:val="29"/>
    <w:rsid w:val="002259B0"/>
    <w:rPr>
      <w:i/>
      <w:iCs/>
      <w:color w:val="404040"/>
      <w:lang w:eastAsia="en-US"/>
    </w:rPr>
  </w:style>
  <w:style w:type="paragraph" w:styleId="Salutation">
    <w:name w:val="Salutation"/>
    <w:basedOn w:val="Normal"/>
    <w:next w:val="Normal"/>
    <w:link w:val="SalutationChar"/>
    <w:rsid w:val="002259B0"/>
  </w:style>
  <w:style w:type="character" w:customStyle="1" w:styleId="SalutationChar">
    <w:name w:val="Salutation Char"/>
    <w:link w:val="Salutation"/>
    <w:rsid w:val="002259B0"/>
    <w:rPr>
      <w:lang w:eastAsia="en-US"/>
    </w:rPr>
  </w:style>
  <w:style w:type="paragraph" w:styleId="Signature">
    <w:name w:val="Signature"/>
    <w:basedOn w:val="Normal"/>
    <w:link w:val="SignatureChar"/>
    <w:rsid w:val="002259B0"/>
    <w:pPr>
      <w:ind w:left="4252"/>
    </w:pPr>
  </w:style>
  <w:style w:type="character" w:customStyle="1" w:styleId="SignatureChar">
    <w:name w:val="Signature Char"/>
    <w:link w:val="Signature"/>
    <w:rsid w:val="002259B0"/>
    <w:rPr>
      <w:lang w:eastAsia="en-US"/>
    </w:rPr>
  </w:style>
  <w:style w:type="paragraph" w:styleId="Subtitle">
    <w:name w:val="Subtitle"/>
    <w:basedOn w:val="Normal"/>
    <w:next w:val="Normal"/>
    <w:link w:val="SubtitleChar"/>
    <w:qFormat/>
    <w:rsid w:val="002259B0"/>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2259B0"/>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2259B0"/>
    <w:pPr>
      <w:ind w:left="200" w:hanging="200"/>
    </w:pPr>
  </w:style>
  <w:style w:type="paragraph" w:styleId="TableofFigures">
    <w:name w:val="table of figures"/>
    <w:basedOn w:val="Normal"/>
    <w:next w:val="Normal"/>
    <w:rsid w:val="002259B0"/>
  </w:style>
  <w:style w:type="paragraph" w:styleId="Title">
    <w:name w:val="Title"/>
    <w:basedOn w:val="Normal"/>
    <w:next w:val="Normal"/>
    <w:link w:val="TitleChar"/>
    <w:qFormat/>
    <w:rsid w:val="002259B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2259B0"/>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2259B0"/>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2259B0"/>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373">
      <w:bodyDiv w:val="1"/>
      <w:marLeft w:val="0"/>
      <w:marRight w:val="0"/>
      <w:marTop w:val="0"/>
      <w:marBottom w:val="0"/>
      <w:divBdr>
        <w:top w:val="none" w:sz="0" w:space="0" w:color="auto"/>
        <w:left w:val="none" w:sz="0" w:space="0" w:color="auto"/>
        <w:bottom w:val="none" w:sz="0" w:space="0" w:color="auto"/>
        <w:right w:val="none" w:sz="0" w:space="0" w:color="auto"/>
      </w:divBdr>
    </w:div>
    <w:div w:id="122430652">
      <w:bodyDiv w:val="1"/>
      <w:marLeft w:val="0"/>
      <w:marRight w:val="0"/>
      <w:marTop w:val="0"/>
      <w:marBottom w:val="0"/>
      <w:divBdr>
        <w:top w:val="none" w:sz="0" w:space="0" w:color="auto"/>
        <w:left w:val="none" w:sz="0" w:space="0" w:color="auto"/>
        <w:bottom w:val="none" w:sz="0" w:space="0" w:color="auto"/>
        <w:right w:val="none" w:sz="0" w:space="0" w:color="auto"/>
      </w:divBdr>
    </w:div>
    <w:div w:id="127675407">
      <w:bodyDiv w:val="1"/>
      <w:marLeft w:val="0"/>
      <w:marRight w:val="0"/>
      <w:marTop w:val="0"/>
      <w:marBottom w:val="0"/>
      <w:divBdr>
        <w:top w:val="none" w:sz="0" w:space="0" w:color="auto"/>
        <w:left w:val="none" w:sz="0" w:space="0" w:color="auto"/>
        <w:bottom w:val="none" w:sz="0" w:space="0" w:color="auto"/>
        <w:right w:val="none" w:sz="0" w:space="0" w:color="auto"/>
      </w:divBdr>
    </w:div>
    <w:div w:id="277224546">
      <w:bodyDiv w:val="1"/>
      <w:marLeft w:val="0"/>
      <w:marRight w:val="0"/>
      <w:marTop w:val="0"/>
      <w:marBottom w:val="0"/>
      <w:divBdr>
        <w:top w:val="none" w:sz="0" w:space="0" w:color="auto"/>
        <w:left w:val="none" w:sz="0" w:space="0" w:color="auto"/>
        <w:bottom w:val="none" w:sz="0" w:space="0" w:color="auto"/>
        <w:right w:val="none" w:sz="0" w:space="0" w:color="auto"/>
      </w:divBdr>
    </w:div>
    <w:div w:id="332344307">
      <w:bodyDiv w:val="1"/>
      <w:marLeft w:val="0"/>
      <w:marRight w:val="0"/>
      <w:marTop w:val="0"/>
      <w:marBottom w:val="0"/>
      <w:divBdr>
        <w:top w:val="none" w:sz="0" w:space="0" w:color="auto"/>
        <w:left w:val="none" w:sz="0" w:space="0" w:color="auto"/>
        <w:bottom w:val="none" w:sz="0" w:space="0" w:color="auto"/>
        <w:right w:val="none" w:sz="0" w:space="0" w:color="auto"/>
      </w:divBdr>
    </w:div>
    <w:div w:id="340745117">
      <w:bodyDiv w:val="1"/>
      <w:marLeft w:val="0"/>
      <w:marRight w:val="0"/>
      <w:marTop w:val="0"/>
      <w:marBottom w:val="0"/>
      <w:divBdr>
        <w:top w:val="none" w:sz="0" w:space="0" w:color="auto"/>
        <w:left w:val="none" w:sz="0" w:space="0" w:color="auto"/>
        <w:bottom w:val="none" w:sz="0" w:space="0" w:color="auto"/>
        <w:right w:val="none" w:sz="0" w:space="0" w:color="auto"/>
      </w:divBdr>
    </w:div>
    <w:div w:id="342780884">
      <w:bodyDiv w:val="1"/>
      <w:marLeft w:val="0"/>
      <w:marRight w:val="0"/>
      <w:marTop w:val="0"/>
      <w:marBottom w:val="0"/>
      <w:divBdr>
        <w:top w:val="none" w:sz="0" w:space="0" w:color="auto"/>
        <w:left w:val="none" w:sz="0" w:space="0" w:color="auto"/>
        <w:bottom w:val="none" w:sz="0" w:space="0" w:color="auto"/>
        <w:right w:val="none" w:sz="0" w:space="0" w:color="auto"/>
      </w:divBdr>
    </w:div>
    <w:div w:id="394209172">
      <w:bodyDiv w:val="1"/>
      <w:marLeft w:val="0"/>
      <w:marRight w:val="0"/>
      <w:marTop w:val="0"/>
      <w:marBottom w:val="0"/>
      <w:divBdr>
        <w:top w:val="none" w:sz="0" w:space="0" w:color="auto"/>
        <w:left w:val="none" w:sz="0" w:space="0" w:color="auto"/>
        <w:bottom w:val="none" w:sz="0" w:space="0" w:color="auto"/>
        <w:right w:val="none" w:sz="0" w:space="0" w:color="auto"/>
      </w:divBdr>
    </w:div>
    <w:div w:id="460539155">
      <w:bodyDiv w:val="1"/>
      <w:marLeft w:val="0"/>
      <w:marRight w:val="0"/>
      <w:marTop w:val="0"/>
      <w:marBottom w:val="0"/>
      <w:divBdr>
        <w:top w:val="none" w:sz="0" w:space="0" w:color="auto"/>
        <w:left w:val="none" w:sz="0" w:space="0" w:color="auto"/>
        <w:bottom w:val="none" w:sz="0" w:space="0" w:color="auto"/>
        <w:right w:val="none" w:sz="0" w:space="0" w:color="auto"/>
      </w:divBdr>
    </w:div>
    <w:div w:id="461920705">
      <w:bodyDiv w:val="1"/>
      <w:marLeft w:val="0"/>
      <w:marRight w:val="0"/>
      <w:marTop w:val="0"/>
      <w:marBottom w:val="0"/>
      <w:divBdr>
        <w:top w:val="none" w:sz="0" w:space="0" w:color="auto"/>
        <w:left w:val="none" w:sz="0" w:space="0" w:color="auto"/>
        <w:bottom w:val="none" w:sz="0" w:space="0" w:color="auto"/>
        <w:right w:val="none" w:sz="0" w:space="0" w:color="auto"/>
      </w:divBdr>
    </w:div>
    <w:div w:id="537353732">
      <w:bodyDiv w:val="1"/>
      <w:marLeft w:val="0"/>
      <w:marRight w:val="0"/>
      <w:marTop w:val="0"/>
      <w:marBottom w:val="0"/>
      <w:divBdr>
        <w:top w:val="none" w:sz="0" w:space="0" w:color="auto"/>
        <w:left w:val="none" w:sz="0" w:space="0" w:color="auto"/>
        <w:bottom w:val="none" w:sz="0" w:space="0" w:color="auto"/>
        <w:right w:val="none" w:sz="0" w:space="0" w:color="auto"/>
      </w:divBdr>
    </w:div>
    <w:div w:id="577402540">
      <w:bodyDiv w:val="1"/>
      <w:marLeft w:val="0"/>
      <w:marRight w:val="0"/>
      <w:marTop w:val="0"/>
      <w:marBottom w:val="0"/>
      <w:divBdr>
        <w:top w:val="none" w:sz="0" w:space="0" w:color="auto"/>
        <w:left w:val="none" w:sz="0" w:space="0" w:color="auto"/>
        <w:bottom w:val="none" w:sz="0" w:space="0" w:color="auto"/>
        <w:right w:val="none" w:sz="0" w:space="0" w:color="auto"/>
      </w:divBdr>
    </w:div>
    <w:div w:id="583806299">
      <w:bodyDiv w:val="1"/>
      <w:marLeft w:val="0"/>
      <w:marRight w:val="0"/>
      <w:marTop w:val="0"/>
      <w:marBottom w:val="0"/>
      <w:divBdr>
        <w:top w:val="none" w:sz="0" w:space="0" w:color="auto"/>
        <w:left w:val="none" w:sz="0" w:space="0" w:color="auto"/>
        <w:bottom w:val="none" w:sz="0" w:space="0" w:color="auto"/>
        <w:right w:val="none" w:sz="0" w:space="0" w:color="auto"/>
      </w:divBdr>
    </w:div>
    <w:div w:id="617875274">
      <w:bodyDiv w:val="1"/>
      <w:marLeft w:val="0"/>
      <w:marRight w:val="0"/>
      <w:marTop w:val="0"/>
      <w:marBottom w:val="0"/>
      <w:divBdr>
        <w:top w:val="none" w:sz="0" w:space="0" w:color="auto"/>
        <w:left w:val="none" w:sz="0" w:space="0" w:color="auto"/>
        <w:bottom w:val="none" w:sz="0" w:space="0" w:color="auto"/>
        <w:right w:val="none" w:sz="0" w:space="0" w:color="auto"/>
      </w:divBdr>
    </w:div>
    <w:div w:id="656106165">
      <w:bodyDiv w:val="1"/>
      <w:marLeft w:val="0"/>
      <w:marRight w:val="0"/>
      <w:marTop w:val="0"/>
      <w:marBottom w:val="0"/>
      <w:divBdr>
        <w:top w:val="none" w:sz="0" w:space="0" w:color="auto"/>
        <w:left w:val="none" w:sz="0" w:space="0" w:color="auto"/>
        <w:bottom w:val="none" w:sz="0" w:space="0" w:color="auto"/>
        <w:right w:val="none" w:sz="0" w:space="0" w:color="auto"/>
      </w:divBdr>
    </w:div>
    <w:div w:id="667441040">
      <w:bodyDiv w:val="1"/>
      <w:marLeft w:val="0"/>
      <w:marRight w:val="0"/>
      <w:marTop w:val="0"/>
      <w:marBottom w:val="0"/>
      <w:divBdr>
        <w:top w:val="none" w:sz="0" w:space="0" w:color="auto"/>
        <w:left w:val="none" w:sz="0" w:space="0" w:color="auto"/>
        <w:bottom w:val="none" w:sz="0" w:space="0" w:color="auto"/>
        <w:right w:val="none" w:sz="0" w:space="0" w:color="auto"/>
      </w:divBdr>
    </w:div>
    <w:div w:id="728265579">
      <w:bodyDiv w:val="1"/>
      <w:marLeft w:val="0"/>
      <w:marRight w:val="0"/>
      <w:marTop w:val="0"/>
      <w:marBottom w:val="0"/>
      <w:divBdr>
        <w:top w:val="none" w:sz="0" w:space="0" w:color="auto"/>
        <w:left w:val="none" w:sz="0" w:space="0" w:color="auto"/>
        <w:bottom w:val="none" w:sz="0" w:space="0" w:color="auto"/>
        <w:right w:val="none" w:sz="0" w:space="0" w:color="auto"/>
      </w:divBdr>
    </w:div>
    <w:div w:id="839275856">
      <w:bodyDiv w:val="1"/>
      <w:marLeft w:val="0"/>
      <w:marRight w:val="0"/>
      <w:marTop w:val="0"/>
      <w:marBottom w:val="0"/>
      <w:divBdr>
        <w:top w:val="none" w:sz="0" w:space="0" w:color="auto"/>
        <w:left w:val="none" w:sz="0" w:space="0" w:color="auto"/>
        <w:bottom w:val="none" w:sz="0" w:space="0" w:color="auto"/>
        <w:right w:val="none" w:sz="0" w:space="0" w:color="auto"/>
      </w:divBdr>
    </w:div>
    <w:div w:id="863981983">
      <w:bodyDiv w:val="1"/>
      <w:marLeft w:val="0"/>
      <w:marRight w:val="0"/>
      <w:marTop w:val="0"/>
      <w:marBottom w:val="0"/>
      <w:divBdr>
        <w:top w:val="none" w:sz="0" w:space="0" w:color="auto"/>
        <w:left w:val="none" w:sz="0" w:space="0" w:color="auto"/>
        <w:bottom w:val="none" w:sz="0" w:space="0" w:color="auto"/>
        <w:right w:val="none" w:sz="0" w:space="0" w:color="auto"/>
      </w:divBdr>
    </w:div>
    <w:div w:id="877744676">
      <w:bodyDiv w:val="1"/>
      <w:marLeft w:val="0"/>
      <w:marRight w:val="0"/>
      <w:marTop w:val="0"/>
      <w:marBottom w:val="0"/>
      <w:divBdr>
        <w:top w:val="none" w:sz="0" w:space="0" w:color="auto"/>
        <w:left w:val="none" w:sz="0" w:space="0" w:color="auto"/>
        <w:bottom w:val="none" w:sz="0" w:space="0" w:color="auto"/>
        <w:right w:val="none" w:sz="0" w:space="0" w:color="auto"/>
      </w:divBdr>
    </w:div>
    <w:div w:id="896739761">
      <w:bodyDiv w:val="1"/>
      <w:marLeft w:val="0"/>
      <w:marRight w:val="0"/>
      <w:marTop w:val="0"/>
      <w:marBottom w:val="0"/>
      <w:divBdr>
        <w:top w:val="none" w:sz="0" w:space="0" w:color="auto"/>
        <w:left w:val="none" w:sz="0" w:space="0" w:color="auto"/>
        <w:bottom w:val="none" w:sz="0" w:space="0" w:color="auto"/>
        <w:right w:val="none" w:sz="0" w:space="0" w:color="auto"/>
      </w:divBdr>
    </w:div>
    <w:div w:id="901135643">
      <w:bodyDiv w:val="1"/>
      <w:marLeft w:val="0"/>
      <w:marRight w:val="0"/>
      <w:marTop w:val="0"/>
      <w:marBottom w:val="0"/>
      <w:divBdr>
        <w:top w:val="none" w:sz="0" w:space="0" w:color="auto"/>
        <w:left w:val="none" w:sz="0" w:space="0" w:color="auto"/>
        <w:bottom w:val="none" w:sz="0" w:space="0" w:color="auto"/>
        <w:right w:val="none" w:sz="0" w:space="0" w:color="auto"/>
      </w:divBdr>
    </w:div>
    <w:div w:id="911045394">
      <w:bodyDiv w:val="1"/>
      <w:marLeft w:val="0"/>
      <w:marRight w:val="0"/>
      <w:marTop w:val="0"/>
      <w:marBottom w:val="0"/>
      <w:divBdr>
        <w:top w:val="none" w:sz="0" w:space="0" w:color="auto"/>
        <w:left w:val="none" w:sz="0" w:space="0" w:color="auto"/>
        <w:bottom w:val="none" w:sz="0" w:space="0" w:color="auto"/>
        <w:right w:val="none" w:sz="0" w:space="0" w:color="auto"/>
      </w:divBdr>
    </w:div>
    <w:div w:id="1024554734">
      <w:bodyDiv w:val="1"/>
      <w:marLeft w:val="0"/>
      <w:marRight w:val="0"/>
      <w:marTop w:val="0"/>
      <w:marBottom w:val="0"/>
      <w:divBdr>
        <w:top w:val="none" w:sz="0" w:space="0" w:color="auto"/>
        <w:left w:val="none" w:sz="0" w:space="0" w:color="auto"/>
        <w:bottom w:val="none" w:sz="0" w:space="0" w:color="auto"/>
        <w:right w:val="none" w:sz="0" w:space="0" w:color="auto"/>
      </w:divBdr>
    </w:div>
    <w:div w:id="1063331571">
      <w:bodyDiv w:val="1"/>
      <w:marLeft w:val="0"/>
      <w:marRight w:val="0"/>
      <w:marTop w:val="0"/>
      <w:marBottom w:val="0"/>
      <w:divBdr>
        <w:top w:val="none" w:sz="0" w:space="0" w:color="auto"/>
        <w:left w:val="none" w:sz="0" w:space="0" w:color="auto"/>
        <w:bottom w:val="none" w:sz="0" w:space="0" w:color="auto"/>
        <w:right w:val="none" w:sz="0" w:space="0" w:color="auto"/>
      </w:divBdr>
    </w:div>
    <w:div w:id="1103915579">
      <w:bodyDiv w:val="1"/>
      <w:marLeft w:val="0"/>
      <w:marRight w:val="0"/>
      <w:marTop w:val="0"/>
      <w:marBottom w:val="0"/>
      <w:divBdr>
        <w:top w:val="none" w:sz="0" w:space="0" w:color="auto"/>
        <w:left w:val="none" w:sz="0" w:space="0" w:color="auto"/>
        <w:bottom w:val="none" w:sz="0" w:space="0" w:color="auto"/>
        <w:right w:val="none" w:sz="0" w:space="0" w:color="auto"/>
      </w:divBdr>
    </w:div>
    <w:div w:id="1120029558">
      <w:bodyDiv w:val="1"/>
      <w:marLeft w:val="0"/>
      <w:marRight w:val="0"/>
      <w:marTop w:val="0"/>
      <w:marBottom w:val="0"/>
      <w:divBdr>
        <w:top w:val="none" w:sz="0" w:space="0" w:color="auto"/>
        <w:left w:val="none" w:sz="0" w:space="0" w:color="auto"/>
        <w:bottom w:val="none" w:sz="0" w:space="0" w:color="auto"/>
        <w:right w:val="none" w:sz="0" w:space="0" w:color="auto"/>
      </w:divBdr>
    </w:div>
    <w:div w:id="1165366276">
      <w:bodyDiv w:val="1"/>
      <w:marLeft w:val="0"/>
      <w:marRight w:val="0"/>
      <w:marTop w:val="0"/>
      <w:marBottom w:val="0"/>
      <w:divBdr>
        <w:top w:val="none" w:sz="0" w:space="0" w:color="auto"/>
        <w:left w:val="none" w:sz="0" w:space="0" w:color="auto"/>
        <w:bottom w:val="none" w:sz="0" w:space="0" w:color="auto"/>
        <w:right w:val="none" w:sz="0" w:space="0" w:color="auto"/>
      </w:divBdr>
    </w:div>
    <w:div w:id="1178155851">
      <w:bodyDiv w:val="1"/>
      <w:marLeft w:val="0"/>
      <w:marRight w:val="0"/>
      <w:marTop w:val="0"/>
      <w:marBottom w:val="0"/>
      <w:divBdr>
        <w:top w:val="none" w:sz="0" w:space="0" w:color="auto"/>
        <w:left w:val="none" w:sz="0" w:space="0" w:color="auto"/>
        <w:bottom w:val="none" w:sz="0" w:space="0" w:color="auto"/>
        <w:right w:val="none" w:sz="0" w:space="0" w:color="auto"/>
      </w:divBdr>
    </w:div>
    <w:div w:id="1239830018">
      <w:bodyDiv w:val="1"/>
      <w:marLeft w:val="0"/>
      <w:marRight w:val="0"/>
      <w:marTop w:val="0"/>
      <w:marBottom w:val="0"/>
      <w:divBdr>
        <w:top w:val="none" w:sz="0" w:space="0" w:color="auto"/>
        <w:left w:val="none" w:sz="0" w:space="0" w:color="auto"/>
        <w:bottom w:val="none" w:sz="0" w:space="0" w:color="auto"/>
        <w:right w:val="none" w:sz="0" w:space="0" w:color="auto"/>
      </w:divBdr>
    </w:div>
    <w:div w:id="1246109607">
      <w:bodyDiv w:val="1"/>
      <w:marLeft w:val="0"/>
      <w:marRight w:val="0"/>
      <w:marTop w:val="0"/>
      <w:marBottom w:val="0"/>
      <w:divBdr>
        <w:top w:val="none" w:sz="0" w:space="0" w:color="auto"/>
        <w:left w:val="none" w:sz="0" w:space="0" w:color="auto"/>
        <w:bottom w:val="none" w:sz="0" w:space="0" w:color="auto"/>
        <w:right w:val="none" w:sz="0" w:space="0" w:color="auto"/>
      </w:divBdr>
    </w:div>
    <w:div w:id="1291546647">
      <w:bodyDiv w:val="1"/>
      <w:marLeft w:val="0"/>
      <w:marRight w:val="0"/>
      <w:marTop w:val="0"/>
      <w:marBottom w:val="0"/>
      <w:divBdr>
        <w:top w:val="none" w:sz="0" w:space="0" w:color="auto"/>
        <w:left w:val="none" w:sz="0" w:space="0" w:color="auto"/>
        <w:bottom w:val="none" w:sz="0" w:space="0" w:color="auto"/>
        <w:right w:val="none" w:sz="0" w:space="0" w:color="auto"/>
      </w:divBdr>
    </w:div>
    <w:div w:id="1436487477">
      <w:bodyDiv w:val="1"/>
      <w:marLeft w:val="0"/>
      <w:marRight w:val="0"/>
      <w:marTop w:val="0"/>
      <w:marBottom w:val="0"/>
      <w:divBdr>
        <w:top w:val="none" w:sz="0" w:space="0" w:color="auto"/>
        <w:left w:val="none" w:sz="0" w:space="0" w:color="auto"/>
        <w:bottom w:val="none" w:sz="0" w:space="0" w:color="auto"/>
        <w:right w:val="none" w:sz="0" w:space="0" w:color="auto"/>
      </w:divBdr>
    </w:div>
    <w:div w:id="1450932845">
      <w:bodyDiv w:val="1"/>
      <w:marLeft w:val="0"/>
      <w:marRight w:val="0"/>
      <w:marTop w:val="0"/>
      <w:marBottom w:val="0"/>
      <w:divBdr>
        <w:top w:val="none" w:sz="0" w:space="0" w:color="auto"/>
        <w:left w:val="none" w:sz="0" w:space="0" w:color="auto"/>
        <w:bottom w:val="none" w:sz="0" w:space="0" w:color="auto"/>
        <w:right w:val="none" w:sz="0" w:space="0" w:color="auto"/>
      </w:divBdr>
    </w:div>
    <w:div w:id="1493372278">
      <w:bodyDiv w:val="1"/>
      <w:marLeft w:val="0"/>
      <w:marRight w:val="0"/>
      <w:marTop w:val="0"/>
      <w:marBottom w:val="0"/>
      <w:divBdr>
        <w:top w:val="none" w:sz="0" w:space="0" w:color="auto"/>
        <w:left w:val="none" w:sz="0" w:space="0" w:color="auto"/>
        <w:bottom w:val="none" w:sz="0" w:space="0" w:color="auto"/>
        <w:right w:val="none" w:sz="0" w:space="0" w:color="auto"/>
      </w:divBdr>
    </w:div>
    <w:div w:id="1493445351">
      <w:bodyDiv w:val="1"/>
      <w:marLeft w:val="0"/>
      <w:marRight w:val="0"/>
      <w:marTop w:val="0"/>
      <w:marBottom w:val="0"/>
      <w:divBdr>
        <w:top w:val="none" w:sz="0" w:space="0" w:color="auto"/>
        <w:left w:val="none" w:sz="0" w:space="0" w:color="auto"/>
        <w:bottom w:val="none" w:sz="0" w:space="0" w:color="auto"/>
        <w:right w:val="none" w:sz="0" w:space="0" w:color="auto"/>
      </w:divBdr>
    </w:div>
    <w:div w:id="1520925932">
      <w:bodyDiv w:val="1"/>
      <w:marLeft w:val="0"/>
      <w:marRight w:val="0"/>
      <w:marTop w:val="0"/>
      <w:marBottom w:val="0"/>
      <w:divBdr>
        <w:top w:val="none" w:sz="0" w:space="0" w:color="auto"/>
        <w:left w:val="none" w:sz="0" w:space="0" w:color="auto"/>
        <w:bottom w:val="none" w:sz="0" w:space="0" w:color="auto"/>
        <w:right w:val="none" w:sz="0" w:space="0" w:color="auto"/>
      </w:divBdr>
    </w:div>
    <w:div w:id="1523011357">
      <w:bodyDiv w:val="1"/>
      <w:marLeft w:val="0"/>
      <w:marRight w:val="0"/>
      <w:marTop w:val="0"/>
      <w:marBottom w:val="0"/>
      <w:divBdr>
        <w:top w:val="none" w:sz="0" w:space="0" w:color="auto"/>
        <w:left w:val="none" w:sz="0" w:space="0" w:color="auto"/>
        <w:bottom w:val="none" w:sz="0" w:space="0" w:color="auto"/>
        <w:right w:val="none" w:sz="0" w:space="0" w:color="auto"/>
      </w:divBdr>
    </w:div>
    <w:div w:id="1548837846">
      <w:bodyDiv w:val="1"/>
      <w:marLeft w:val="0"/>
      <w:marRight w:val="0"/>
      <w:marTop w:val="0"/>
      <w:marBottom w:val="0"/>
      <w:divBdr>
        <w:top w:val="none" w:sz="0" w:space="0" w:color="auto"/>
        <w:left w:val="none" w:sz="0" w:space="0" w:color="auto"/>
        <w:bottom w:val="none" w:sz="0" w:space="0" w:color="auto"/>
        <w:right w:val="none" w:sz="0" w:space="0" w:color="auto"/>
      </w:divBdr>
    </w:div>
    <w:div w:id="1572350645">
      <w:bodyDiv w:val="1"/>
      <w:marLeft w:val="0"/>
      <w:marRight w:val="0"/>
      <w:marTop w:val="0"/>
      <w:marBottom w:val="0"/>
      <w:divBdr>
        <w:top w:val="none" w:sz="0" w:space="0" w:color="auto"/>
        <w:left w:val="none" w:sz="0" w:space="0" w:color="auto"/>
        <w:bottom w:val="none" w:sz="0" w:space="0" w:color="auto"/>
        <w:right w:val="none" w:sz="0" w:space="0" w:color="auto"/>
      </w:divBdr>
    </w:div>
    <w:div w:id="1619868806">
      <w:bodyDiv w:val="1"/>
      <w:marLeft w:val="0"/>
      <w:marRight w:val="0"/>
      <w:marTop w:val="0"/>
      <w:marBottom w:val="0"/>
      <w:divBdr>
        <w:top w:val="none" w:sz="0" w:space="0" w:color="auto"/>
        <w:left w:val="none" w:sz="0" w:space="0" w:color="auto"/>
        <w:bottom w:val="none" w:sz="0" w:space="0" w:color="auto"/>
        <w:right w:val="none" w:sz="0" w:space="0" w:color="auto"/>
      </w:divBdr>
    </w:div>
    <w:div w:id="1621760078">
      <w:bodyDiv w:val="1"/>
      <w:marLeft w:val="0"/>
      <w:marRight w:val="0"/>
      <w:marTop w:val="0"/>
      <w:marBottom w:val="0"/>
      <w:divBdr>
        <w:top w:val="none" w:sz="0" w:space="0" w:color="auto"/>
        <w:left w:val="none" w:sz="0" w:space="0" w:color="auto"/>
        <w:bottom w:val="none" w:sz="0" w:space="0" w:color="auto"/>
        <w:right w:val="none" w:sz="0" w:space="0" w:color="auto"/>
      </w:divBdr>
    </w:div>
    <w:div w:id="1622034849">
      <w:bodyDiv w:val="1"/>
      <w:marLeft w:val="0"/>
      <w:marRight w:val="0"/>
      <w:marTop w:val="0"/>
      <w:marBottom w:val="0"/>
      <w:divBdr>
        <w:top w:val="none" w:sz="0" w:space="0" w:color="auto"/>
        <w:left w:val="none" w:sz="0" w:space="0" w:color="auto"/>
        <w:bottom w:val="none" w:sz="0" w:space="0" w:color="auto"/>
        <w:right w:val="none" w:sz="0" w:space="0" w:color="auto"/>
      </w:divBdr>
    </w:div>
    <w:div w:id="1652098483">
      <w:bodyDiv w:val="1"/>
      <w:marLeft w:val="0"/>
      <w:marRight w:val="0"/>
      <w:marTop w:val="0"/>
      <w:marBottom w:val="0"/>
      <w:divBdr>
        <w:top w:val="none" w:sz="0" w:space="0" w:color="auto"/>
        <w:left w:val="none" w:sz="0" w:space="0" w:color="auto"/>
        <w:bottom w:val="none" w:sz="0" w:space="0" w:color="auto"/>
        <w:right w:val="none" w:sz="0" w:space="0" w:color="auto"/>
      </w:divBdr>
    </w:div>
    <w:div w:id="1669557104">
      <w:bodyDiv w:val="1"/>
      <w:marLeft w:val="0"/>
      <w:marRight w:val="0"/>
      <w:marTop w:val="0"/>
      <w:marBottom w:val="0"/>
      <w:divBdr>
        <w:top w:val="none" w:sz="0" w:space="0" w:color="auto"/>
        <w:left w:val="none" w:sz="0" w:space="0" w:color="auto"/>
        <w:bottom w:val="none" w:sz="0" w:space="0" w:color="auto"/>
        <w:right w:val="none" w:sz="0" w:space="0" w:color="auto"/>
      </w:divBdr>
    </w:div>
    <w:div w:id="1671903548">
      <w:bodyDiv w:val="1"/>
      <w:marLeft w:val="0"/>
      <w:marRight w:val="0"/>
      <w:marTop w:val="0"/>
      <w:marBottom w:val="0"/>
      <w:divBdr>
        <w:top w:val="none" w:sz="0" w:space="0" w:color="auto"/>
        <w:left w:val="none" w:sz="0" w:space="0" w:color="auto"/>
        <w:bottom w:val="none" w:sz="0" w:space="0" w:color="auto"/>
        <w:right w:val="none" w:sz="0" w:space="0" w:color="auto"/>
      </w:divBdr>
    </w:div>
    <w:div w:id="1672290673">
      <w:bodyDiv w:val="1"/>
      <w:marLeft w:val="0"/>
      <w:marRight w:val="0"/>
      <w:marTop w:val="0"/>
      <w:marBottom w:val="0"/>
      <w:divBdr>
        <w:top w:val="none" w:sz="0" w:space="0" w:color="auto"/>
        <w:left w:val="none" w:sz="0" w:space="0" w:color="auto"/>
        <w:bottom w:val="none" w:sz="0" w:space="0" w:color="auto"/>
        <w:right w:val="none" w:sz="0" w:space="0" w:color="auto"/>
      </w:divBdr>
    </w:div>
    <w:div w:id="1711032485">
      <w:bodyDiv w:val="1"/>
      <w:marLeft w:val="0"/>
      <w:marRight w:val="0"/>
      <w:marTop w:val="0"/>
      <w:marBottom w:val="0"/>
      <w:divBdr>
        <w:top w:val="none" w:sz="0" w:space="0" w:color="auto"/>
        <w:left w:val="none" w:sz="0" w:space="0" w:color="auto"/>
        <w:bottom w:val="none" w:sz="0" w:space="0" w:color="auto"/>
        <w:right w:val="none" w:sz="0" w:space="0" w:color="auto"/>
      </w:divBdr>
    </w:div>
    <w:div w:id="1729111007">
      <w:bodyDiv w:val="1"/>
      <w:marLeft w:val="0"/>
      <w:marRight w:val="0"/>
      <w:marTop w:val="0"/>
      <w:marBottom w:val="0"/>
      <w:divBdr>
        <w:top w:val="none" w:sz="0" w:space="0" w:color="auto"/>
        <w:left w:val="none" w:sz="0" w:space="0" w:color="auto"/>
        <w:bottom w:val="none" w:sz="0" w:space="0" w:color="auto"/>
        <w:right w:val="none" w:sz="0" w:space="0" w:color="auto"/>
      </w:divBdr>
    </w:div>
    <w:div w:id="1772428562">
      <w:bodyDiv w:val="1"/>
      <w:marLeft w:val="0"/>
      <w:marRight w:val="0"/>
      <w:marTop w:val="0"/>
      <w:marBottom w:val="0"/>
      <w:divBdr>
        <w:top w:val="none" w:sz="0" w:space="0" w:color="auto"/>
        <w:left w:val="none" w:sz="0" w:space="0" w:color="auto"/>
        <w:bottom w:val="none" w:sz="0" w:space="0" w:color="auto"/>
        <w:right w:val="none" w:sz="0" w:space="0" w:color="auto"/>
      </w:divBdr>
    </w:div>
    <w:div w:id="1776823512">
      <w:bodyDiv w:val="1"/>
      <w:marLeft w:val="0"/>
      <w:marRight w:val="0"/>
      <w:marTop w:val="0"/>
      <w:marBottom w:val="0"/>
      <w:divBdr>
        <w:top w:val="none" w:sz="0" w:space="0" w:color="auto"/>
        <w:left w:val="none" w:sz="0" w:space="0" w:color="auto"/>
        <w:bottom w:val="none" w:sz="0" w:space="0" w:color="auto"/>
        <w:right w:val="none" w:sz="0" w:space="0" w:color="auto"/>
      </w:divBdr>
    </w:div>
    <w:div w:id="1808550298">
      <w:bodyDiv w:val="1"/>
      <w:marLeft w:val="0"/>
      <w:marRight w:val="0"/>
      <w:marTop w:val="0"/>
      <w:marBottom w:val="0"/>
      <w:divBdr>
        <w:top w:val="none" w:sz="0" w:space="0" w:color="auto"/>
        <w:left w:val="none" w:sz="0" w:space="0" w:color="auto"/>
        <w:bottom w:val="none" w:sz="0" w:space="0" w:color="auto"/>
        <w:right w:val="none" w:sz="0" w:space="0" w:color="auto"/>
      </w:divBdr>
    </w:div>
    <w:div w:id="1824807900">
      <w:bodyDiv w:val="1"/>
      <w:marLeft w:val="0"/>
      <w:marRight w:val="0"/>
      <w:marTop w:val="0"/>
      <w:marBottom w:val="0"/>
      <w:divBdr>
        <w:top w:val="none" w:sz="0" w:space="0" w:color="auto"/>
        <w:left w:val="none" w:sz="0" w:space="0" w:color="auto"/>
        <w:bottom w:val="none" w:sz="0" w:space="0" w:color="auto"/>
        <w:right w:val="none" w:sz="0" w:space="0" w:color="auto"/>
      </w:divBdr>
    </w:div>
    <w:div w:id="1855000498">
      <w:bodyDiv w:val="1"/>
      <w:marLeft w:val="0"/>
      <w:marRight w:val="0"/>
      <w:marTop w:val="0"/>
      <w:marBottom w:val="0"/>
      <w:divBdr>
        <w:top w:val="none" w:sz="0" w:space="0" w:color="auto"/>
        <w:left w:val="none" w:sz="0" w:space="0" w:color="auto"/>
        <w:bottom w:val="none" w:sz="0" w:space="0" w:color="auto"/>
        <w:right w:val="none" w:sz="0" w:space="0" w:color="auto"/>
      </w:divBdr>
    </w:div>
    <w:div w:id="1896820666">
      <w:bodyDiv w:val="1"/>
      <w:marLeft w:val="0"/>
      <w:marRight w:val="0"/>
      <w:marTop w:val="0"/>
      <w:marBottom w:val="0"/>
      <w:divBdr>
        <w:top w:val="none" w:sz="0" w:space="0" w:color="auto"/>
        <w:left w:val="none" w:sz="0" w:space="0" w:color="auto"/>
        <w:bottom w:val="none" w:sz="0" w:space="0" w:color="auto"/>
        <w:right w:val="none" w:sz="0" w:space="0" w:color="auto"/>
      </w:divBdr>
    </w:div>
    <w:div w:id="1907757321">
      <w:bodyDiv w:val="1"/>
      <w:marLeft w:val="0"/>
      <w:marRight w:val="0"/>
      <w:marTop w:val="0"/>
      <w:marBottom w:val="0"/>
      <w:divBdr>
        <w:top w:val="none" w:sz="0" w:space="0" w:color="auto"/>
        <w:left w:val="none" w:sz="0" w:space="0" w:color="auto"/>
        <w:bottom w:val="none" w:sz="0" w:space="0" w:color="auto"/>
        <w:right w:val="none" w:sz="0" w:space="0" w:color="auto"/>
      </w:divBdr>
    </w:div>
    <w:div w:id="1936203828">
      <w:bodyDiv w:val="1"/>
      <w:marLeft w:val="0"/>
      <w:marRight w:val="0"/>
      <w:marTop w:val="0"/>
      <w:marBottom w:val="0"/>
      <w:divBdr>
        <w:top w:val="none" w:sz="0" w:space="0" w:color="auto"/>
        <w:left w:val="none" w:sz="0" w:space="0" w:color="auto"/>
        <w:bottom w:val="none" w:sz="0" w:space="0" w:color="auto"/>
        <w:right w:val="none" w:sz="0" w:space="0" w:color="auto"/>
      </w:divBdr>
    </w:div>
    <w:div w:id="1951276451">
      <w:bodyDiv w:val="1"/>
      <w:marLeft w:val="0"/>
      <w:marRight w:val="0"/>
      <w:marTop w:val="0"/>
      <w:marBottom w:val="0"/>
      <w:divBdr>
        <w:top w:val="none" w:sz="0" w:space="0" w:color="auto"/>
        <w:left w:val="none" w:sz="0" w:space="0" w:color="auto"/>
        <w:bottom w:val="none" w:sz="0" w:space="0" w:color="auto"/>
        <w:right w:val="none" w:sz="0" w:space="0" w:color="auto"/>
      </w:divBdr>
    </w:div>
    <w:div w:id="2059010409">
      <w:bodyDiv w:val="1"/>
      <w:marLeft w:val="0"/>
      <w:marRight w:val="0"/>
      <w:marTop w:val="0"/>
      <w:marBottom w:val="0"/>
      <w:divBdr>
        <w:top w:val="none" w:sz="0" w:space="0" w:color="auto"/>
        <w:left w:val="none" w:sz="0" w:space="0" w:color="auto"/>
        <w:bottom w:val="none" w:sz="0" w:space="0" w:color="auto"/>
        <w:right w:val="none" w:sz="0" w:space="0" w:color="auto"/>
      </w:divBdr>
    </w:div>
    <w:div w:id="2061856914">
      <w:bodyDiv w:val="1"/>
      <w:marLeft w:val="0"/>
      <w:marRight w:val="0"/>
      <w:marTop w:val="0"/>
      <w:marBottom w:val="0"/>
      <w:divBdr>
        <w:top w:val="none" w:sz="0" w:space="0" w:color="auto"/>
        <w:left w:val="none" w:sz="0" w:space="0" w:color="auto"/>
        <w:bottom w:val="none" w:sz="0" w:space="0" w:color="auto"/>
        <w:right w:val="none" w:sz="0" w:space="0" w:color="auto"/>
      </w:divBdr>
    </w:div>
    <w:div w:id="20814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5E2114-6D8C-418B-81C9-E9117300D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95C1F-0BA1-4361-893F-D9C911D46A7C}">
  <ds:schemaRefs>
    <ds:schemaRef ds:uri="http://schemas.microsoft.com/sharepoint/v3/contenttype/forms"/>
  </ds:schemaRefs>
</ds:datastoreItem>
</file>

<file path=customXml/itemProps3.xml><?xml version="1.0" encoding="utf-8"?>
<ds:datastoreItem xmlns:ds="http://schemas.openxmlformats.org/officeDocument/2006/customXml" ds:itemID="{0272F188-B16E-49E8-9F01-D1A5C9349107}">
  <ds:schemaRefs>
    <ds:schemaRef ds:uri="http://schemas.openxmlformats.org/officeDocument/2006/bibliography"/>
  </ds:schemaRefs>
</ds:datastoreItem>
</file>

<file path=customXml/itemProps4.xml><?xml version="1.0" encoding="utf-8"?>
<ds:datastoreItem xmlns:ds="http://schemas.openxmlformats.org/officeDocument/2006/customXml" ds:itemID="{4D80E7E5-9E58-472C-B374-FEE79EEBC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Pages>
  <Words>16692</Words>
  <Characters>95148</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3GPP TS 24.526</vt:lpstr>
    </vt:vector>
  </TitlesOfParts>
  <Manager/>
  <Company/>
  <LinksUpToDate>false</LinksUpToDate>
  <CharactersWithSpaces>111617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24.526</dc:title>
  <dc:subject>User Equipment (UE) policies for 5G System (5GS); Stage 3 (Release 16)</dc:subject>
  <dc:creator>MCC Support</dc:creator>
  <cp:keywords>Policies, UE, 5G</cp:keywords>
  <dc:description/>
  <cp:lastModifiedBy>24.526_CR0144R1_(Rel-16)_5GProtoc16</cp:lastModifiedBy>
  <cp:revision>5</cp:revision>
  <dcterms:created xsi:type="dcterms:W3CDTF">2022-06-24T13:26:00Z</dcterms:created>
  <dcterms:modified xsi:type="dcterms:W3CDTF">2022-06-24T13:31:00Z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