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22.368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22.368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bookmarkStart w:id="2" w:name="OLE_LINK4"/>
                            <w:bookmarkStart w:id="3" w:name="OLE_LINK3"/>
                            <w:r>
                              <w:rPr/>
                              <w:t>Service requirements for Machine-Type Communications</w:t>
                            </w:r>
                            <w:bookmarkEnd w:id="2"/>
                            <w:bookmarkEnd w:id="3"/>
                            <w:r>
                              <w:rPr/>
                              <w:t xml:space="preserve"> (MTC);</w:t>
                            </w:r>
                          </w:p>
                          <w:p>
                            <w:pPr>
                              <w:pStyle w:val="ZT"/>
                              <w:rPr/>
                            </w:pPr>
                            <w:r>
                              <w:rPr/>
                              <w:t>Stage 1</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bookmarkStart w:id="4" w:name="OLE_LINK4"/>
                      <w:bookmarkStart w:id="5" w:name="OLE_LINK3"/>
                      <w:r>
                        <w:rPr/>
                        <w:t>Service requirements for Machine-Type Communications</w:t>
                      </w:r>
                      <w:bookmarkEnd w:id="4"/>
                      <w:bookmarkEnd w:id="5"/>
                      <w:r>
                        <w:rPr/>
                        <w:t xml:space="preserve"> (MTC);</w:t>
                      </w:r>
                    </w:p>
                    <w:p>
                      <w:pPr>
                        <w:pStyle w:val="ZT"/>
                        <w:rPr/>
                      </w:pPr>
                      <w:r>
                        <w:rPr/>
                        <w:t>Stage 1</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14755"/>
                <wp:effectExtent l="0" t="0" r="0" b="0"/>
                <wp:wrapTopAndBottom/>
                <wp:docPr id="4" name="Frame4"/>
                <a:graphic xmlns:a="http://schemas.openxmlformats.org/drawingml/2006/main">
                  <a:graphicData uri="http://schemas.microsoft.com/office/word/2010/wordprocessingShape">
                    <wps:wsp>
                      <wps:cNvSpPr txBox="1"/>
                      <wps:spPr>
                        <a:xfrm>
                          <a:off x="0" y="0"/>
                          <a:ext cx="6480810" cy="121475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66875" cy="115125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666875" cy="11512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5.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66875" cy="115125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666875" cy="115125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Service, requirement, machine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Service, requirement, machine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7162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716255">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716256">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406716257">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716258">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6716259">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Overview of system optimizations for machine-type communications</w:t>
            <w:tab/>
          </w:r>
          <w:hyperlink w:anchor="__RefHeading___Toc406716260">
            <w:r>
              <w:rPr>
                <w:rStyle w:val="IndexLink"/>
              </w:rPr>
              <w:t>7</w:t>
            </w:r>
          </w:hyperlink>
        </w:p>
        <w:p>
          <w:pPr>
            <w:pStyle w:val="Contents1"/>
            <w:rPr>
              <w:rFonts w:ascii="Calibri" w:hAnsi="Calibri" w:cs="Calibri"/>
              <w:szCs w:val="22"/>
              <w:lang w:val="fr-FR" w:eastAsia="en-US"/>
            </w:rPr>
          </w:pPr>
          <w:r>
            <w:rPr>
              <w:lang w:val="fr-FR" w:eastAsia="en-US"/>
            </w:rPr>
            <w:t>5</w:t>
          </w:r>
          <w:r>
            <w:rPr>
              <w:rFonts w:cs="Calibri" w:ascii="Calibri" w:hAnsi="Calibri"/>
              <w:szCs w:val="22"/>
              <w:lang w:val="fr-FR" w:eastAsia="en-US"/>
            </w:rPr>
            <w:tab/>
          </w:r>
          <w:r>
            <w:rPr>
              <w:lang w:val="fr-FR" w:eastAsia="en-US"/>
            </w:rPr>
            <w:t>MTC communication aspects</w:t>
            <w:tab/>
          </w:r>
          <w:hyperlink w:anchor="__RefHeading___Toc406716261">
            <w:r>
              <w:rPr>
                <w:rStyle w:val="IndexLink"/>
                <w:lang w:val="fr-FR" w:eastAsia="en-US"/>
              </w:rPr>
              <w:t>8</w:t>
            </w:r>
          </w:hyperlink>
        </w:p>
        <w:p>
          <w:pPr>
            <w:pStyle w:val="Contents2"/>
            <w:rPr>
              <w:rFonts w:ascii="Calibri" w:hAnsi="Calibri" w:cs="Calibri"/>
              <w:sz w:val="22"/>
              <w:szCs w:val="22"/>
              <w:lang w:val="fr-FR" w:eastAsia="en-US"/>
            </w:rPr>
          </w:pPr>
          <w:r>
            <w:rPr>
              <w:lang w:val="fr-FR" w:eastAsia="en-US"/>
            </w:rPr>
            <w:t>5.1</w:t>
          </w:r>
          <w:r>
            <w:rPr>
              <w:rFonts w:cs="Calibri" w:ascii="Calibri" w:hAnsi="Calibri"/>
              <w:sz w:val="22"/>
              <w:szCs w:val="22"/>
              <w:lang w:val="fr-FR" w:eastAsia="en-US"/>
            </w:rPr>
            <w:tab/>
          </w:r>
          <w:r>
            <w:rPr>
              <w:lang w:val="fr-FR" w:eastAsia="en-US"/>
            </w:rPr>
            <w:t>MTC communication scenarios</w:t>
            <w:tab/>
          </w:r>
          <w:hyperlink w:anchor="__RefHeading___Toc406716262">
            <w:r>
              <w:rPr>
                <w:rStyle w:val="IndexLink"/>
                <w:lang w:val="fr-FR" w:eastAsia="en-US"/>
              </w:rPr>
              <w:t>8</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Introduction</w:t>
            <w:tab/>
          </w:r>
          <w:hyperlink w:anchor="__RefHeading___Toc406716263">
            <w:r>
              <w:rPr>
                <w:rStyle w:val="IndexLink"/>
              </w:rPr>
              <w:t>8</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MTC devices communicating with one or more MTC servers</w:t>
            <w:tab/>
          </w:r>
          <w:hyperlink w:anchor="__RefHeading___Toc406716264">
            <w:r>
              <w:rPr>
                <w:rStyle w:val="IndexLink"/>
              </w:rPr>
              <w:t>8</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t>MTC devices communicating with each other</w:t>
            <w:tab/>
          </w:r>
          <w:hyperlink w:anchor="__RefHeading___Toc406716265">
            <w:r>
              <w:rPr>
                <w:rStyle w:val="IndexLink"/>
              </w:rPr>
              <w:t>9</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(void)</w:t>
            <w:tab/>
          </w:r>
          <w:hyperlink w:anchor="__RefHeading___Toc406716266">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Categories of features for Machine-Type Communications</w:t>
            <w:tab/>
          </w:r>
          <w:hyperlink w:anchor="__RefHeading___Toc406716267">
            <w:r>
              <w:rPr>
                <w:rStyle w:val="IndexLink"/>
              </w:rPr>
              <w:t>10</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Service requirements</w:t>
            <w:tab/>
          </w:r>
          <w:hyperlink w:anchor="__RefHeading___Toc406716268">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Common service requirements</w:t>
            <w:tab/>
          </w:r>
          <w:hyperlink w:anchor="__RefHeading___Toc406716269">
            <w:r>
              <w:rPr>
                <w:rStyle w:val="IndexLink"/>
              </w:rPr>
              <w:t>11</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General</w:t>
            <w:tab/>
          </w:r>
          <w:hyperlink w:anchor="__RefHeading___Toc406716270">
            <w:r>
              <w:rPr>
                <w:rStyle w:val="IndexLink"/>
              </w:rPr>
              <w:t>11</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MTC Device triggering</w:t>
            <w:tab/>
          </w:r>
          <w:hyperlink w:anchor="__RefHeading___Toc406716271">
            <w:r>
              <w:rPr>
                <w:rStyle w:val="IndexLink"/>
              </w:rPr>
              <w:t>12</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Addressing</w:t>
            <w:tab/>
          </w:r>
          <w:hyperlink w:anchor="__RefHeading___Toc406716272">
            <w:r>
              <w:rPr>
                <w:rStyle w:val="IndexLink"/>
              </w:rPr>
              <w:t>12</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t>Identifiers</w:t>
            <w:tab/>
          </w:r>
          <w:hyperlink w:anchor="__RefHeading___Toc406716273">
            <w:r>
              <w:rPr>
                <w:rStyle w:val="IndexLink"/>
              </w:rPr>
              <w:t>13</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t>Charging requirements</w:t>
            <w:tab/>
          </w:r>
          <w:hyperlink w:anchor="__RefHeading___Toc406716274">
            <w:r>
              <w:rPr>
                <w:rStyle w:val="IndexLink"/>
              </w:rPr>
              <w:t>14</w:t>
            </w:r>
          </w:hyperlink>
        </w:p>
        <w:p>
          <w:pPr>
            <w:pStyle w:val="Contents3"/>
            <w:rPr>
              <w:rFonts w:ascii="Calibri" w:hAnsi="Calibri" w:cs="Calibri"/>
              <w:sz w:val="22"/>
              <w:szCs w:val="22"/>
              <w:lang w:val="en-US" w:eastAsia="en-US"/>
            </w:rPr>
          </w:pPr>
          <w:r>
            <w:rPr/>
            <w:t>7.1.6</w:t>
          </w:r>
          <w:r>
            <w:rPr>
              <w:rFonts w:cs="Calibri" w:ascii="Calibri" w:hAnsi="Calibri"/>
              <w:sz w:val="22"/>
              <w:szCs w:val="22"/>
              <w:lang w:val="en-US" w:eastAsia="en-US"/>
            </w:rPr>
            <w:tab/>
          </w:r>
          <w:r>
            <w:rPr/>
            <w:t>Security requirements</w:t>
            <w:tab/>
          </w:r>
          <w:hyperlink w:anchor="__RefHeading___Toc406716275">
            <w:r>
              <w:rPr>
                <w:rStyle w:val="IndexLink"/>
              </w:rPr>
              <w:t>14</w:t>
            </w:r>
          </w:hyperlink>
        </w:p>
        <w:p>
          <w:pPr>
            <w:pStyle w:val="Contents3"/>
            <w:rPr>
              <w:rFonts w:ascii="Calibri" w:hAnsi="Calibri" w:cs="Calibri"/>
              <w:sz w:val="22"/>
              <w:szCs w:val="22"/>
              <w:lang w:val="en-US" w:eastAsia="en-US"/>
            </w:rPr>
          </w:pPr>
          <w:r>
            <w:rPr/>
            <w:t>7.1.7</w:t>
          </w:r>
          <w:r>
            <w:rPr>
              <w:rFonts w:cs="Calibri" w:ascii="Calibri" w:hAnsi="Calibri"/>
              <w:sz w:val="22"/>
              <w:szCs w:val="22"/>
              <w:lang w:val="en-US" w:eastAsia="en-US"/>
            </w:rPr>
            <w:tab/>
          </w:r>
          <w:r>
            <w:rPr>
              <w:lang w:val="en-US" w:eastAsia="en-US"/>
            </w:rPr>
            <w:t xml:space="preserve">Remote </w:t>
          </w:r>
          <w:r>
            <w:rPr/>
            <w:t>MTC device management</w:t>
            <w:tab/>
          </w:r>
          <w:hyperlink w:anchor="__RefHeading___Toc406716276">
            <w:r>
              <w:rPr>
                <w:rStyle w:val="IndexLink"/>
              </w:rPr>
              <w:t>14</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Specific service requirements – MTC Features</w:t>
            <w:tab/>
          </w:r>
          <w:hyperlink w:anchor="__RefHeading___Toc406716277">
            <w:r>
              <w:rPr>
                <w:rStyle w:val="IndexLink"/>
              </w:rPr>
              <w:t>14</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Low Mobility</w:t>
            <w:tab/>
          </w:r>
          <w:hyperlink w:anchor="__RefHeading___Toc406716278">
            <w:r>
              <w:rPr>
                <w:rStyle w:val="IndexLink"/>
              </w:rPr>
              <w:t>14</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Time Controlled</w:t>
            <w:tab/>
          </w:r>
          <w:hyperlink w:anchor="__RefHeading___Toc406716279">
            <w:r>
              <w:rPr>
                <w:rStyle w:val="IndexLink"/>
              </w:rPr>
              <w:t>14</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Void</w:t>
            <w:tab/>
          </w:r>
          <w:hyperlink w:anchor="__RefHeading___Toc406716280">
            <w:r>
              <w:rPr>
                <w:rStyle w:val="IndexLink"/>
              </w:rPr>
              <w:t>15</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Void</w:t>
            <w:tab/>
          </w:r>
          <w:hyperlink w:anchor="__RefHeading___Toc406716281">
            <w:r>
              <w:rPr>
                <w:rStyle w:val="IndexLink"/>
              </w:rPr>
              <w:t>15</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Small Data Transmissions</w:t>
            <w:tab/>
          </w:r>
          <w:hyperlink w:anchor="__RefHeading___Toc406716282">
            <w:r>
              <w:rPr>
                <w:rStyle w:val="IndexLink"/>
              </w:rPr>
              <w:t>15</w:t>
            </w:r>
          </w:hyperlink>
        </w:p>
        <w:p>
          <w:pPr>
            <w:pStyle w:val="Contents3"/>
            <w:rPr>
              <w:rFonts w:ascii="Calibri" w:hAnsi="Calibri" w:cs="Calibri"/>
              <w:sz w:val="22"/>
              <w:szCs w:val="22"/>
              <w:lang w:val="en-US" w:eastAsia="en-US"/>
            </w:rPr>
          </w:pPr>
          <w:r>
            <w:rPr/>
            <w:t>7.2.6</w:t>
          </w:r>
          <w:r>
            <w:rPr>
              <w:rFonts w:cs="Calibri" w:ascii="Calibri" w:hAnsi="Calibri"/>
              <w:sz w:val="22"/>
              <w:szCs w:val="22"/>
              <w:lang w:val="en-US" w:eastAsia="en-US"/>
            </w:rPr>
            <w:tab/>
          </w:r>
          <w:r>
            <w:rPr/>
            <w:t>Void</w:t>
            <w:tab/>
          </w:r>
          <w:hyperlink w:anchor="__RefHeading___Toc406716283">
            <w:r>
              <w:rPr>
                <w:rStyle w:val="IndexLink"/>
              </w:rPr>
              <w:t>16</w:t>
            </w:r>
          </w:hyperlink>
        </w:p>
        <w:p>
          <w:pPr>
            <w:pStyle w:val="Contents3"/>
            <w:rPr>
              <w:rFonts w:ascii="Calibri" w:hAnsi="Calibri" w:cs="Calibri"/>
              <w:sz w:val="22"/>
              <w:szCs w:val="22"/>
              <w:lang w:val="en-US" w:eastAsia="en-US"/>
            </w:rPr>
          </w:pPr>
          <w:r>
            <w:rPr/>
            <w:t>7.2.7</w:t>
          </w:r>
          <w:r>
            <w:rPr>
              <w:rFonts w:cs="Calibri" w:ascii="Calibri" w:hAnsi="Calibri"/>
              <w:sz w:val="22"/>
              <w:szCs w:val="22"/>
              <w:lang w:val="en-US" w:eastAsia="en-US"/>
            </w:rPr>
            <w:tab/>
          </w:r>
          <w:r>
            <w:rPr/>
            <w:t>Infrequent Mobile Terminated</w:t>
            <w:tab/>
          </w:r>
          <w:hyperlink w:anchor="__RefHeading___Toc406716284">
            <w:r>
              <w:rPr>
                <w:rStyle w:val="IndexLink"/>
              </w:rPr>
              <w:t>16</w:t>
            </w:r>
          </w:hyperlink>
        </w:p>
        <w:p>
          <w:pPr>
            <w:pStyle w:val="Contents3"/>
            <w:rPr>
              <w:rFonts w:ascii="Calibri" w:hAnsi="Calibri" w:cs="Calibri"/>
              <w:sz w:val="22"/>
              <w:szCs w:val="22"/>
              <w:lang w:val="en-US" w:eastAsia="en-US"/>
            </w:rPr>
          </w:pPr>
          <w:r>
            <w:rPr/>
            <w:t>7.2.8</w:t>
          </w:r>
          <w:r>
            <w:rPr>
              <w:rFonts w:cs="Calibri" w:ascii="Calibri" w:hAnsi="Calibri"/>
              <w:sz w:val="22"/>
              <w:szCs w:val="22"/>
              <w:lang w:val="en-US" w:eastAsia="en-US"/>
            </w:rPr>
            <w:tab/>
          </w:r>
          <w:r>
            <w:rPr/>
            <w:t>MTC Monitoring</w:t>
            <w:tab/>
          </w:r>
          <w:hyperlink w:anchor="__RefHeading___Toc406716285">
            <w:r>
              <w:rPr>
                <w:rStyle w:val="IndexLink"/>
              </w:rPr>
              <w:t>16</w:t>
            </w:r>
          </w:hyperlink>
        </w:p>
        <w:p>
          <w:pPr>
            <w:pStyle w:val="Contents3"/>
            <w:rPr>
              <w:rFonts w:ascii="Calibri" w:hAnsi="Calibri" w:cs="Calibri"/>
              <w:sz w:val="22"/>
              <w:szCs w:val="22"/>
              <w:lang w:val="en-US" w:eastAsia="en-US"/>
            </w:rPr>
          </w:pPr>
          <w:r>
            <w:rPr/>
            <w:t>7.2.9</w:t>
          </w:r>
          <w:r>
            <w:rPr>
              <w:rFonts w:cs="Calibri" w:ascii="Calibri" w:hAnsi="Calibri"/>
              <w:sz w:val="22"/>
              <w:szCs w:val="22"/>
              <w:lang w:val="en-US" w:eastAsia="en-US"/>
            </w:rPr>
            <w:tab/>
          </w:r>
          <w:r>
            <w:rPr/>
            <w:t>Void</w:t>
            <w:tab/>
          </w:r>
          <w:hyperlink w:anchor="__RefHeading___Toc406716286">
            <w:r>
              <w:rPr>
                <w:rStyle w:val="IndexLink"/>
              </w:rPr>
              <w:t>17</w:t>
            </w:r>
          </w:hyperlink>
        </w:p>
        <w:p>
          <w:pPr>
            <w:pStyle w:val="Contents3"/>
            <w:rPr>
              <w:rFonts w:ascii="Calibri" w:hAnsi="Calibri" w:cs="Calibri"/>
              <w:sz w:val="22"/>
              <w:szCs w:val="22"/>
              <w:lang w:val="en-US" w:eastAsia="en-US"/>
            </w:rPr>
          </w:pPr>
          <w:r>
            <w:rPr/>
            <w:t>7.2.10</w:t>
          </w:r>
          <w:r>
            <w:rPr>
              <w:rFonts w:cs="Calibri" w:ascii="Calibri" w:hAnsi="Calibri"/>
              <w:sz w:val="22"/>
              <w:szCs w:val="22"/>
              <w:lang w:val="en-US" w:eastAsia="en-US"/>
            </w:rPr>
            <w:tab/>
          </w:r>
          <w:r>
            <w:rPr/>
            <w:t>Secure Connection</w:t>
            <w:tab/>
          </w:r>
          <w:hyperlink w:anchor="__RefHeading___Toc406716287">
            <w:r>
              <w:rPr>
                <w:rStyle w:val="IndexLink"/>
              </w:rPr>
              <w:t>17</w:t>
            </w:r>
          </w:hyperlink>
        </w:p>
        <w:p>
          <w:pPr>
            <w:pStyle w:val="Contents3"/>
            <w:rPr>
              <w:rFonts w:ascii="Calibri" w:hAnsi="Calibri" w:cs="Calibri"/>
              <w:sz w:val="22"/>
              <w:szCs w:val="22"/>
              <w:lang w:val="en-US" w:eastAsia="en-US"/>
            </w:rPr>
          </w:pPr>
          <w:r>
            <w:rPr/>
            <w:t>7.2.11</w:t>
          </w:r>
          <w:r>
            <w:rPr>
              <w:rFonts w:cs="Calibri" w:ascii="Calibri" w:hAnsi="Calibri"/>
              <w:sz w:val="22"/>
              <w:szCs w:val="22"/>
              <w:lang w:val="en-US" w:eastAsia="en-US"/>
            </w:rPr>
            <w:tab/>
          </w:r>
          <w:r>
            <w:rPr/>
            <w:t>Void</w:t>
            <w:tab/>
          </w:r>
          <w:hyperlink w:anchor="__RefHeading___Toc406716288">
            <w:r>
              <w:rPr>
                <w:rStyle w:val="IndexLink"/>
              </w:rPr>
              <w:t>17</w:t>
            </w:r>
          </w:hyperlink>
        </w:p>
        <w:p>
          <w:pPr>
            <w:pStyle w:val="Contents3"/>
            <w:rPr>
              <w:rFonts w:ascii="Calibri" w:hAnsi="Calibri" w:cs="Calibri"/>
              <w:sz w:val="22"/>
              <w:szCs w:val="22"/>
              <w:lang w:val="en-US" w:eastAsia="en-US"/>
            </w:rPr>
          </w:pPr>
          <w:r>
            <w:rPr/>
            <w:t>7.2.12</w:t>
          </w:r>
          <w:r>
            <w:rPr>
              <w:rFonts w:cs="Calibri" w:ascii="Calibri" w:hAnsi="Calibri"/>
              <w:sz w:val="22"/>
              <w:szCs w:val="22"/>
              <w:lang w:val="en-US" w:eastAsia="en-US"/>
            </w:rPr>
            <w:tab/>
          </w:r>
          <w:r>
            <w:rPr/>
            <w:t>Void</w:t>
            <w:tab/>
          </w:r>
          <w:hyperlink w:anchor="__RefHeading___Toc406716289">
            <w:r>
              <w:rPr>
                <w:rStyle w:val="IndexLink"/>
              </w:rPr>
              <w:t>17</w:t>
            </w:r>
          </w:hyperlink>
        </w:p>
        <w:p>
          <w:pPr>
            <w:pStyle w:val="Contents3"/>
            <w:rPr>
              <w:rFonts w:ascii="Calibri" w:hAnsi="Calibri" w:cs="Calibri"/>
              <w:sz w:val="22"/>
              <w:szCs w:val="22"/>
              <w:lang w:val="en-US" w:eastAsia="en-US"/>
            </w:rPr>
          </w:pPr>
          <w:r>
            <w:rPr/>
            <w:t>7.2.13</w:t>
          </w:r>
          <w:r>
            <w:rPr>
              <w:rFonts w:cs="Calibri" w:ascii="Calibri" w:hAnsi="Calibri"/>
              <w:sz w:val="22"/>
              <w:szCs w:val="22"/>
              <w:lang w:val="en-US" w:eastAsia="en-US"/>
            </w:rPr>
            <w:tab/>
          </w:r>
          <w:r>
            <w:rPr/>
            <w:t>Void</w:t>
            <w:tab/>
          </w:r>
          <w:hyperlink w:anchor="__RefHeading___Toc406716290">
            <w:r>
              <w:rPr>
                <w:rStyle w:val="IndexLink"/>
              </w:rPr>
              <w:t>17</w:t>
            </w:r>
          </w:hyperlink>
        </w:p>
        <w:p>
          <w:pPr>
            <w:pStyle w:val="Contents3"/>
            <w:rPr>
              <w:rFonts w:ascii="Calibri" w:hAnsi="Calibri" w:cs="Calibri"/>
              <w:sz w:val="22"/>
              <w:szCs w:val="22"/>
              <w:lang w:val="en-US" w:eastAsia="en-US"/>
            </w:rPr>
          </w:pPr>
          <w:r>
            <w:rPr/>
            <w:t>7.2.14</w:t>
          </w:r>
          <w:r>
            <w:rPr>
              <w:rFonts w:cs="Calibri" w:ascii="Calibri" w:hAnsi="Calibri"/>
              <w:sz w:val="22"/>
              <w:szCs w:val="22"/>
              <w:lang w:val="en-US" w:eastAsia="en-US"/>
            </w:rPr>
            <w:tab/>
          </w:r>
          <w:r>
            <w:rPr/>
            <w:t>Group Based MTC Features</w:t>
            <w:tab/>
          </w:r>
          <w:hyperlink w:anchor="__RefHeading___Toc406716291">
            <w:r>
              <w:rPr>
                <w:rStyle w:val="IndexLink"/>
              </w:rPr>
              <w:t>17</w:t>
            </w:r>
          </w:hyperlink>
        </w:p>
        <w:p>
          <w:pPr>
            <w:pStyle w:val="Contents4"/>
            <w:rPr>
              <w:rFonts w:ascii="Calibri" w:hAnsi="Calibri" w:cs="Calibri"/>
              <w:sz w:val="22"/>
              <w:szCs w:val="22"/>
              <w:lang w:val="en-US" w:eastAsia="en-US"/>
            </w:rPr>
          </w:pPr>
          <w:r>
            <w:rPr/>
            <w:t>7.2.14.1</w:t>
          </w:r>
          <w:r>
            <w:rPr>
              <w:rFonts w:cs="Calibri" w:ascii="Calibri" w:hAnsi="Calibri"/>
              <w:sz w:val="22"/>
              <w:szCs w:val="22"/>
              <w:lang w:val="en-US" w:eastAsia="en-US"/>
            </w:rPr>
            <w:tab/>
          </w:r>
          <w:r>
            <w:rPr>
              <w:rFonts w:cs="Arial"/>
            </w:rPr>
            <w:t>General</w:t>
          </w:r>
          <w:r>
            <w:rPr/>
            <w:tab/>
          </w:r>
          <w:hyperlink w:anchor="__RefHeading___Toc406716292">
            <w:r>
              <w:rPr>
                <w:rStyle w:val="IndexLink"/>
              </w:rPr>
              <w:t>17</w:t>
            </w:r>
          </w:hyperlink>
        </w:p>
        <w:p>
          <w:pPr>
            <w:pStyle w:val="Contents4"/>
            <w:rPr>
              <w:rFonts w:ascii="Calibri" w:hAnsi="Calibri" w:cs="Calibri"/>
              <w:sz w:val="22"/>
              <w:szCs w:val="22"/>
              <w:lang w:val="en-US" w:eastAsia="en-US"/>
            </w:rPr>
          </w:pPr>
          <w:r>
            <w:rPr/>
            <w:t>7.2.14.2</w:t>
          </w:r>
          <w:r>
            <w:rPr>
              <w:rFonts w:cs="Calibri" w:ascii="Calibri" w:hAnsi="Calibri"/>
              <w:sz w:val="22"/>
              <w:szCs w:val="22"/>
              <w:lang w:val="en-US" w:eastAsia="en-US"/>
            </w:rPr>
            <w:tab/>
          </w:r>
          <w:r>
            <w:rPr>
              <w:rFonts w:cs="Arial"/>
            </w:rPr>
            <w:t>Group Based Policing</w:t>
          </w:r>
          <w:r>
            <w:rPr/>
            <w:tab/>
          </w:r>
          <w:hyperlink w:anchor="__RefHeading___Toc406716293">
            <w:r>
              <w:rPr>
                <w:rStyle w:val="IndexLink"/>
              </w:rPr>
              <w:t>17</w:t>
            </w:r>
          </w:hyperlink>
        </w:p>
        <w:p>
          <w:pPr>
            <w:pStyle w:val="Contents4"/>
            <w:rPr>
              <w:rFonts w:ascii="Calibri" w:hAnsi="Calibri" w:cs="Calibri"/>
              <w:sz w:val="22"/>
              <w:szCs w:val="22"/>
              <w:lang w:val="en-US" w:eastAsia="en-US"/>
            </w:rPr>
          </w:pPr>
          <w:r>
            <w:rPr/>
            <w:t>7.2.14.3</w:t>
          </w:r>
          <w:r>
            <w:rPr>
              <w:rFonts w:cs="Calibri" w:ascii="Calibri" w:hAnsi="Calibri"/>
              <w:sz w:val="22"/>
              <w:szCs w:val="22"/>
              <w:lang w:val="en-US" w:eastAsia="en-US"/>
            </w:rPr>
            <w:tab/>
          </w:r>
          <w:r>
            <w:rPr>
              <w:rFonts w:cs="Arial"/>
            </w:rPr>
            <w:t>Group Based Addressing</w:t>
          </w:r>
          <w:r>
            <w:rPr/>
            <w:tab/>
          </w:r>
          <w:hyperlink w:anchor="__RefHeading___Toc406716294">
            <w:r>
              <w:rPr>
                <w:rStyle w:val="IndexLink"/>
              </w:rPr>
              <w:t>17</w:t>
            </w:r>
          </w:hyperlink>
        </w:p>
        <w:p>
          <w:pPr>
            <w:pStyle w:val="Contents8"/>
            <w:rPr>
              <w:rFonts w:ascii="Calibri" w:hAnsi="Calibri" w:cs="Calibri"/>
              <w:b w:val="false"/>
              <w:b w:val="false"/>
              <w:szCs w:val="22"/>
              <w:lang w:val="en-US" w:eastAsia="en-US"/>
            </w:rPr>
          </w:pPr>
          <w:r>
            <w:rPr/>
            <w:t>Annex A (informative):</w:t>
            <w:tab/>
            <w:t>Use cases</w:t>
            <w:tab/>
          </w:r>
          <w:hyperlink w:anchor="__RefHeading___Toc406716295">
            <w:r>
              <w:rPr>
                <w:rStyle w:val="IndexLink"/>
              </w:rPr>
              <w:t>19</w:t>
            </w:r>
          </w:hyperlink>
        </w:p>
        <w:p>
          <w:pPr>
            <w:pStyle w:val="Contents8"/>
            <w:rPr>
              <w:rFonts w:ascii="Calibri" w:hAnsi="Calibri" w:cs="Calibri"/>
              <w:b w:val="false"/>
              <w:b w:val="false"/>
              <w:szCs w:val="22"/>
              <w:lang w:val="en-US" w:eastAsia="en-US"/>
            </w:rPr>
          </w:pPr>
          <w:r>
            <w:rPr/>
            <w:t>Annex B (informative):</w:t>
            <w:tab/>
            <w:t>Examples of MTC applications</w:t>
            <w:tab/>
          </w:r>
          <w:hyperlink w:anchor="__RefHeading___Toc406716296">
            <w:r>
              <w:rPr>
                <w:rStyle w:val="IndexLink"/>
              </w:rPr>
              <w:t>23</w:t>
            </w:r>
          </w:hyperlink>
        </w:p>
        <w:p>
          <w:pPr>
            <w:pStyle w:val="Contents8"/>
            <w:rPr>
              <w:rFonts w:ascii="Calibri" w:hAnsi="Calibri" w:cs="Calibri"/>
              <w:szCs w:val="22"/>
              <w:lang w:val="en-US" w:eastAsia="en-US"/>
            </w:rPr>
          </w:pPr>
          <w:r>
            <w:rPr>
              <w:b w:val="false"/>
            </w:rPr>
            <w:t>Annex C (informative):</w:t>
            <w:tab/>
            <w:t>Change history</w:t>
            <w:tab/>
          </w:r>
          <w:hyperlink w:anchor="__RefHeading___Toc406716297">
            <w:r>
              <w:rPr>
                <w:rStyle w:val="IndexLink"/>
                <w:b w:val="false"/>
              </w:rPr>
              <w:t>24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1" w:name="__RefHeading___Toc406716254"/>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2" w:name="__RefHeading___Toc406716255"/>
      <w:bookmarkEnd w:id="12"/>
      <w:r>
        <w:rPr/>
        <w:t>1</w:t>
        <w:tab/>
        <w:t>Scope</w:t>
      </w:r>
    </w:p>
    <w:p>
      <w:pPr>
        <w:pStyle w:val="Normal"/>
        <w:rPr/>
      </w:pPr>
      <w:r>
        <w:rPr/>
        <w:t>The present document specifies the service requirements for Network Improvements for Machine Type Communications. In particular it will:</w:t>
      </w:r>
    </w:p>
    <w:p>
      <w:pPr>
        <w:pStyle w:val="B1"/>
        <w:rPr/>
      </w:pPr>
      <w:r>
        <w:rPr/>
        <w:t>-</w:t>
        <w:tab/>
        <w:t>identify and specify general requirements for machine type communications;</w:t>
      </w:r>
    </w:p>
    <w:p>
      <w:pPr>
        <w:pStyle w:val="B1"/>
        <w:rPr/>
      </w:pPr>
      <w:r>
        <w:rPr/>
        <w:t>-</w:t>
        <w:tab/>
        <w:t>identify service aspects where network improvements (compared to the current human-to-human oriented services) are needed to cater for the specific nature of machine-type communications;</w:t>
      </w:r>
    </w:p>
    <w:p>
      <w:pPr>
        <w:pStyle w:val="B1"/>
        <w:rPr/>
      </w:pPr>
      <w:r>
        <w:rPr/>
        <w:t>-</w:t>
        <w:tab/>
        <w:t xml:space="preserve">specify </w:t>
      </w:r>
      <w:r>
        <w:rPr>
          <w:lang w:eastAsia="zh-CN"/>
        </w:rPr>
        <w:t>machine type communication</w:t>
      </w:r>
      <w:r>
        <w:rPr/>
        <w:t xml:space="preserve"> requirements for these service aspects where network improvements are needed for </w:t>
      </w:r>
      <w:r>
        <w:rPr>
          <w:lang w:eastAsia="zh-CN"/>
        </w:rPr>
        <w:t>machine type communication.</w:t>
      </w:r>
    </w:p>
    <w:p>
      <w:pPr>
        <w:pStyle w:val="Heading1"/>
        <w:ind w:left="1134" w:hanging="1134"/>
        <w:rPr/>
      </w:pPr>
      <w:bookmarkStart w:id="13" w:name="__RefHeading___Toc406716256"/>
      <w:bookmarkEnd w:id="13"/>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22.011: " Service accessibility".</w:t>
      </w:r>
    </w:p>
    <w:p>
      <w:pPr>
        <w:pStyle w:val="EX"/>
        <w:rPr/>
      </w:pPr>
      <w:r>
        <w:rPr/>
        <w:t>[3]</w:t>
        <w:tab/>
        <w:t>3GPP TS 23.682: "Architecture enhancements to facilitate communications with packet data networks and applications".</w:t>
      </w:r>
    </w:p>
    <w:p>
      <w:pPr>
        <w:pStyle w:val="EX"/>
        <w:rPr/>
      </w:pPr>
      <w:r>
        <w:rPr/>
        <w:t>[4]</w:t>
        <w:tab/>
        <w:t>ETSI TS 102 690: "Machine-to-Machine communications (M2M); functional architecture".</w:t>
      </w:r>
    </w:p>
    <w:p>
      <w:pPr>
        <w:pStyle w:val="EX"/>
        <w:rPr/>
      </w:pPr>
      <w:r>
        <w:rPr/>
        <w:t>[5]</w:t>
        <w:tab/>
        <w:t>ETSI TS 102 921: " Machine-to-Machine communications (M2M); mla, dla, and mld interfaces".</w:t>
      </w:r>
    </w:p>
    <w:p>
      <w:pPr>
        <w:pStyle w:val="Heading1"/>
        <w:ind w:left="1134" w:hanging="1134"/>
        <w:rPr/>
      </w:pPr>
      <w:bookmarkStart w:id="14" w:name="__RefHeading___Toc406716257"/>
      <w:bookmarkEnd w:id="14"/>
      <w:r>
        <w:rPr/>
        <w:t>3</w:t>
        <w:tab/>
        <w:t>Definitions and abbreviations</w:t>
      </w:r>
    </w:p>
    <w:p>
      <w:pPr>
        <w:pStyle w:val="Heading2"/>
        <w:rPr/>
      </w:pPr>
      <w:bookmarkStart w:id="15" w:name="__RefHeading___Toc406716258"/>
      <w:bookmarkEnd w:id="15"/>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pPr>
      <w:r>
        <w:rPr>
          <w:b/>
        </w:rPr>
        <w:t xml:space="preserve">MTC Device: </w:t>
      </w:r>
      <w:r>
        <w:rPr/>
        <w:t>A MTC Device is a UE equipped for Machine Type Communication, which communicates through a PLMN with MTC Server(s) and/or other MTC Device(s).</w:t>
      </w:r>
    </w:p>
    <w:p>
      <w:pPr>
        <w:pStyle w:val="NO"/>
        <w:rPr/>
      </w:pPr>
      <w:r>
        <w:rPr/>
        <w:t xml:space="preserve">Note 1: </w:t>
        <w:tab/>
        <w:t>A MTC Device might also communicate locally (wirelessly, possibly through a Personal Area Network, or hardwired) with other entities which provide the MTC Device "raw data" for processing and communication to the MTC Server(s) and/or other MTC Device(s). Local communication between MTC Device(s) and other entities is out of scope of the present document.</w:t>
      </w:r>
    </w:p>
    <w:p>
      <w:pPr>
        <w:pStyle w:val="Normal"/>
        <w:rPr>
          <w:b/>
          <w:b/>
        </w:rPr>
      </w:pPr>
      <w:r>
        <w:rPr>
          <w:b/>
        </w:rPr>
        <w:t xml:space="preserve">MTC Feature: </w:t>
      </w:r>
      <w:r>
        <w:rPr/>
        <w:t>MTC Features are network functions to optimize the network for use by M2M applications.</w:t>
      </w:r>
    </w:p>
    <w:p>
      <w:pPr>
        <w:pStyle w:val="Normal"/>
        <w:rPr/>
      </w:pPr>
      <w:r>
        <w:rPr>
          <w:b/>
        </w:rPr>
        <w:t xml:space="preserve">MTC Group: </w:t>
      </w:r>
      <w:r>
        <w:rPr/>
        <w:t>A MTC Group is a group of MTC Devices that share one or more MTC Features and that belong to the same MTC Subscriber.</w:t>
      </w:r>
    </w:p>
    <w:p>
      <w:pPr>
        <w:pStyle w:val="Normal"/>
        <w:rPr/>
      </w:pPr>
      <w:r>
        <w:rPr>
          <w:b/>
        </w:rPr>
        <w:t xml:space="preserve">MTC Server: </w:t>
      </w:r>
      <w:r>
        <w:rPr/>
        <w:t>A MTC Server is a server, which communicates to the PLMN itself, and to MTC Devices through the PLMN. The MTC Server can also have an interface which can be accessed by the MTC User. The MTC Server can:</w:t>
      </w:r>
    </w:p>
    <w:p>
      <w:pPr>
        <w:pStyle w:val="Normal"/>
        <w:ind w:left="540" w:hanging="270"/>
        <w:rPr/>
      </w:pPr>
      <w:r>
        <w:rPr/>
        <w:t>-</w:t>
        <w:tab/>
        <w:t>Provide services for other servers (e.g. The MTC Server is a Services Capability Server 3GPP TS 23.682 [3] for an Application Server [3]), and/or</w:t>
      </w:r>
    </w:p>
    <w:p>
      <w:pPr>
        <w:pStyle w:val="Normal"/>
        <w:ind w:left="540" w:hanging="270"/>
        <w:rPr/>
      </w:pPr>
      <w:r>
        <w:rPr/>
        <w:t>-</w:t>
        <w:tab/>
        <w:t>Provide services for applications and can host the application (e.g. The MTC Server is an Application Server [3]).</w:t>
      </w:r>
    </w:p>
    <w:p>
      <w:pPr>
        <w:pStyle w:val="Normal"/>
        <w:rPr/>
      </w:pPr>
      <w:r>
        <w:rPr>
          <w:b/>
        </w:rPr>
        <w:t>MTC User:</w:t>
      </w:r>
      <w:r>
        <w:rPr/>
        <w:t xml:space="preserve"> A MTC User uses the service provided by the MTC Server.</w:t>
      </w:r>
    </w:p>
    <w:p>
      <w:pPr>
        <w:pStyle w:val="Normal"/>
        <w:rPr/>
      </w:pPr>
      <w:r>
        <w:rPr>
          <w:b/>
        </w:rPr>
        <w:t>MTC Subscriber:</w:t>
      </w:r>
      <w:r>
        <w:rPr/>
        <w:t xml:space="preserve"> A MTC Subscriber is a legal entity having a contractual relationship with the network operator to provide service to one or more MTC Devices.</w:t>
      </w:r>
    </w:p>
    <w:p>
      <w:pPr>
        <w:pStyle w:val="NO"/>
        <w:rPr/>
      </w:pPr>
      <w:r>
        <w:rPr/>
        <w:t xml:space="preserve">Note 2: </w:t>
        <w:tab/>
        <w:t>Typically a M2M service provider is the party holding subscriptions in order to provide connectivity between MTC Devices and the MTC Server. In practise certain roles can collapse, e.g. the network operator acts as the same time as service provider.</w:t>
      </w:r>
    </w:p>
    <w:p>
      <w:pPr>
        <w:pStyle w:val="Heading2"/>
        <w:rPr/>
      </w:pPr>
      <w:bookmarkStart w:id="16" w:name="__RefHeading___Toc406716259"/>
      <w:bookmarkEnd w:id="16"/>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NIMTC</w:t>
        <w:tab/>
        <w:t>Network Improvements for Machine Type Communications</w:t>
      </w:r>
    </w:p>
    <w:p>
      <w:pPr>
        <w:pStyle w:val="EW"/>
        <w:rPr/>
      </w:pPr>
      <w:r>
        <w:rPr/>
        <w:t>MNO</w:t>
        <w:tab/>
        <w:t>Mobile Network Operator</w:t>
      </w:r>
    </w:p>
    <w:p>
      <w:pPr>
        <w:pStyle w:val="EW"/>
        <w:rPr/>
      </w:pPr>
      <w:r>
        <w:rPr/>
        <w:t>MTC</w:t>
        <w:tab/>
        <w:t>Machine-Type Communications</w:t>
      </w:r>
    </w:p>
    <w:p>
      <w:pPr>
        <w:pStyle w:val="EW"/>
        <w:rPr/>
      </w:pPr>
      <w:r>
        <w:rPr/>
        <w:br/>
      </w:r>
      <w:r>
        <w:br w:type="page"/>
      </w:r>
    </w:p>
    <w:p>
      <w:pPr>
        <w:pStyle w:val="Heading1"/>
        <w:ind w:left="1134" w:hanging="1134"/>
        <w:rPr/>
      </w:pPr>
      <w:bookmarkStart w:id="17" w:name="__RefHeading___Toc406716260"/>
      <w:bookmarkEnd w:id="17"/>
      <w:r>
        <w:rPr/>
        <w:t>4</w:t>
        <w:tab/>
        <w:t>Overview of system optimizations for machine-type communications</w:t>
      </w:r>
    </w:p>
    <w:p>
      <w:pPr>
        <w:pStyle w:val="Normal"/>
        <w:rPr/>
      </w:pPr>
      <w:r>
        <w:rPr/>
        <w:t>Machine-type communication is a form of data communication which involves one or more entities that do not necessarily need human interaction.</w:t>
      </w:r>
    </w:p>
    <w:p>
      <w:pPr>
        <w:pStyle w:val="Normal"/>
        <w:rPr/>
      </w:pPr>
      <w:r>
        <w:rPr/>
        <w:t>A service optimized for machine type communications differs from a service optimized for Human to Human communications. Machine-type communications is different to current mobile network communication services as it involves:</w:t>
      </w:r>
    </w:p>
    <w:p>
      <w:pPr>
        <w:pStyle w:val="ListNumber"/>
        <w:numPr>
          <w:ilvl w:val="0"/>
          <w:numId w:val="3"/>
        </w:numPr>
        <w:ind w:left="568" w:hanging="284"/>
        <w:rPr/>
      </w:pPr>
      <w:r>
        <w:rPr/>
        <w:t>different market scenarios,</w:t>
      </w:r>
    </w:p>
    <w:p>
      <w:pPr>
        <w:pStyle w:val="ListNumber"/>
        <w:numPr>
          <w:ilvl w:val="0"/>
          <w:numId w:val="3"/>
        </w:numPr>
        <w:ind w:left="568" w:hanging="284"/>
        <w:rPr/>
      </w:pPr>
      <w:r>
        <w:rPr/>
        <w:t>data communications,</w:t>
      </w:r>
    </w:p>
    <w:p>
      <w:pPr>
        <w:pStyle w:val="ListNumber"/>
        <w:numPr>
          <w:ilvl w:val="0"/>
          <w:numId w:val="3"/>
        </w:numPr>
        <w:ind w:left="568" w:hanging="284"/>
        <w:rPr/>
      </w:pPr>
      <w:r>
        <w:rPr/>
        <w:t>lower costs and effort,</w:t>
      </w:r>
    </w:p>
    <w:p>
      <w:pPr>
        <w:pStyle w:val="ListNumber"/>
        <w:numPr>
          <w:ilvl w:val="0"/>
          <w:numId w:val="3"/>
        </w:numPr>
        <w:ind w:left="568" w:hanging="284"/>
        <w:rPr/>
      </w:pPr>
      <w:r>
        <w:rPr/>
        <w:t>a potentially very large number of communicating terminals with,</w:t>
      </w:r>
    </w:p>
    <w:p>
      <w:pPr>
        <w:pStyle w:val="ListNumber"/>
        <w:numPr>
          <w:ilvl w:val="0"/>
          <w:numId w:val="3"/>
        </w:numPr>
        <w:ind w:left="568" w:hanging="284"/>
        <w:rPr/>
      </w:pPr>
      <w:r>
        <w:rPr/>
        <w:t>to a large extent, little traffic per terminal.</w:t>
      </w:r>
    </w:p>
    <w:p>
      <w:pPr>
        <w:pStyle w:val="Normal"/>
        <w:rPr/>
      </w:pPr>
      <w:r>
        <w:rPr/>
        <w:t>For the purpose of the present document, the term MTC is used for the purpose to describe use-cases and illustrate the diverse characteristics of machine-type communication services.</w:t>
      </w:r>
    </w:p>
    <w:p>
      <w:pPr>
        <w:pStyle w:val="Normal"/>
        <w:rPr/>
      </w:pPr>
      <w:r>
        <w:rPr/>
        <w:t>The informative annex A gives an overview of MTC use-cases which also illustrate different overload scenarios which will require overload control functions to prevent overload and to differentiate between services offered to different subscribers with different service requirements. In particular, certain MTC services and MTC applications, as exemplified in annex B, are more tolerant and can accept a lower level of performance requirements for its communication services. However, some MTC services will have similar service requirements as current mobile network communication services.</w:t>
      </w:r>
      <w:r>
        <w:br w:type="page"/>
      </w:r>
    </w:p>
    <w:p>
      <w:pPr>
        <w:pStyle w:val="Heading1"/>
        <w:ind w:left="1134" w:hanging="1134"/>
        <w:rPr/>
      </w:pPr>
      <w:bookmarkStart w:id="18" w:name="__RefHeading___Toc406716261"/>
      <w:bookmarkEnd w:id="18"/>
      <w:r>
        <w:rPr/>
        <w:t>5</w:t>
        <w:tab/>
        <w:t>MTC communication aspects</w:t>
      </w:r>
    </w:p>
    <w:p>
      <w:pPr>
        <w:pStyle w:val="Heading2"/>
        <w:rPr/>
      </w:pPr>
      <w:bookmarkStart w:id="19" w:name="__RefHeading___Toc406716262"/>
      <w:bookmarkEnd w:id="19"/>
      <w:r>
        <w:rPr/>
        <w:t>5.1</w:t>
        <w:tab/>
        <w:t>MTC communication scenarios</w:t>
      </w:r>
    </w:p>
    <w:p>
      <w:pPr>
        <w:pStyle w:val="Heading3"/>
        <w:rPr/>
      </w:pPr>
      <w:bookmarkStart w:id="20" w:name="__RefHeading___Toc406716263"/>
      <w:bookmarkEnd w:id="20"/>
      <w:r>
        <w:rPr/>
        <w:t>5.1.1</w:t>
        <w:tab/>
        <w:t>Introduction</w:t>
      </w:r>
    </w:p>
    <w:p>
      <w:pPr>
        <w:pStyle w:val="Normal"/>
        <w:rPr/>
      </w:pPr>
      <w:r>
        <w:rPr/>
        <w:t>For MTC communication the following communication scenarios can be identified:</w:t>
      </w:r>
    </w:p>
    <w:p>
      <w:pPr>
        <w:pStyle w:val="ListNumber"/>
        <w:numPr>
          <w:ilvl w:val="0"/>
          <w:numId w:val="4"/>
        </w:numPr>
        <w:ind w:left="568" w:hanging="284"/>
        <w:rPr/>
      </w:pPr>
      <w:r>
        <w:rPr/>
        <w:t>MTC Devices communicating with one or more MTC Server;</w:t>
      </w:r>
    </w:p>
    <w:p>
      <w:pPr>
        <w:pStyle w:val="ListNumber"/>
        <w:numPr>
          <w:ilvl w:val="0"/>
          <w:numId w:val="4"/>
        </w:numPr>
        <w:ind w:left="568" w:hanging="284"/>
        <w:rPr/>
      </w:pPr>
      <w:r>
        <w:rPr/>
        <w:t>MTC Devices communicating with each other.</w:t>
      </w:r>
    </w:p>
    <w:p>
      <w:pPr>
        <w:pStyle w:val="Heading3"/>
        <w:rPr/>
      </w:pPr>
      <w:bookmarkStart w:id="21" w:name="__RefHeading___Toc406716264"/>
      <w:bookmarkEnd w:id="21"/>
      <w:r>
        <w:rPr/>
        <w:t>5.1.2</w:t>
        <w:tab/>
        <w:t>MTC devices communicating with one or more MTC servers</w:t>
      </w:r>
    </w:p>
    <w:p>
      <w:pPr>
        <w:pStyle w:val="Normal"/>
        <w:rPr/>
      </w:pPr>
      <w:r>
        <w:rPr/>
        <w:t>The network operator provides network connectivity to MTC Server(s). This applies to MTC Server(s) controlled by the network operator (refer to figure 5-1) or to MTC Server(s) not controlled by the network operator (refer to figure 5-2.)</w:t>
      </w:r>
    </w:p>
    <w:p>
      <w:pPr>
        <w:pStyle w:val="TH"/>
        <w:rPr>
          <w:lang w:val="en-US" w:eastAsia="en-US"/>
        </w:rPr>
      </w:pPr>
      <w:r>
        <w:rPr>
          <w:lang w:val="en-US" w:eastAsia="en-US"/>
        </w:rPr>
        <mc:AlternateContent>
          <mc:Choice Requires="wpg">
            <w:drawing>
              <wp:inline distT="0" distB="0" distL="0" distR="0">
                <wp:extent cx="4589145" cy="2242820"/>
                <wp:effectExtent l="0" t="0" r="0" b="0"/>
                <wp:docPr id="14" name=""/>
                <a:graphic xmlns:a="http://schemas.openxmlformats.org/drawingml/2006/main">
                  <a:graphicData uri="http://schemas.microsoft.com/office/word/2010/wordprocessingGroup">
                    <wpg:wgp>
                      <wpg:cNvGrpSpPr/>
                      <wpg:grpSpPr>
                        <a:xfrm>
                          <a:off x="0" y="0"/>
                          <a:ext cx="4589280" cy="2242800"/>
                          <a:chOff x="0" y="0"/>
                          <a:chExt cx="4589280" cy="2242800"/>
                        </a:xfrm>
                      </wpg:grpSpPr>
                      <wps:wsp>
                        <wps:cNvSpPr/>
                        <wps:nvSpPr>
                          <wps:cNvPr id="0" name=""/>
                          <wps:cNvSpPr/>
                        </wps:nvSpPr>
                        <wps:spPr>
                          <a:xfrm>
                            <a:off x="0" y="0"/>
                            <a:ext cx="4589280" cy="2242800"/>
                          </a:xfrm>
                          <a:prstGeom prst="rect">
                            <a:avLst/>
                          </a:prstGeom>
                          <a:noFill/>
                          <a:ln w="0">
                            <a:noFill/>
                          </a:ln>
                        </wps:spPr>
                        <wps:bodyPr/>
                      </wps:wsp>
                      <pic:pic xmlns:pic="http://schemas.openxmlformats.org/drawingml/2006/picture">
                        <pic:nvPicPr>
                          <pic:cNvPr id="1" name="" descr=""/>
                          <pic:cNvPicPr/>
                        </pic:nvPicPr>
                        <pic:blipFill>
                          <a:blip r:embed="rId8"/>
                          <a:stretch/>
                        </pic:blipFill>
                        <pic:spPr>
                          <a:xfrm>
                            <a:off x="0" y="1393920"/>
                            <a:ext cx="531360" cy="464040"/>
                          </a:xfrm>
                          <a:prstGeom prst="rect">
                            <a:avLst/>
                          </a:prstGeom>
                          <a:ln w="0">
                            <a:noFill/>
                          </a:ln>
                        </pic:spPr>
                      </pic:pic>
                      <pic:pic xmlns:pic="http://schemas.openxmlformats.org/drawingml/2006/picture">
                        <pic:nvPicPr>
                          <pic:cNvPr id="2" name="" descr=""/>
                          <pic:cNvPicPr/>
                        </pic:nvPicPr>
                        <pic:blipFill>
                          <a:blip r:embed="rId9"/>
                          <a:stretch/>
                        </pic:blipFill>
                        <pic:spPr>
                          <a:xfrm>
                            <a:off x="0" y="1393920"/>
                            <a:ext cx="531360" cy="464040"/>
                          </a:xfrm>
                          <a:prstGeom prst="rect">
                            <a:avLst/>
                          </a:prstGeom>
                          <a:ln w="0">
                            <a:noFill/>
                          </a:ln>
                        </pic:spPr>
                      </pic:pic>
                      <wps:wsp>
                        <wps:cNvSpPr/>
                        <wps:spPr>
                          <a:xfrm>
                            <a:off x="1374120" y="975960"/>
                            <a:ext cx="21600" cy="4320"/>
                          </a:xfrm>
                          <a:custGeom>
                            <a:avLst/>
                            <a:gdLst/>
                            <a:ahLst/>
                            <a:rect l="l" t="t" r="r" b="b"/>
                            <a:pathLst>
                              <a:path w="34" h="7">
                                <a:moveTo>
                                  <a:pt x="0" y="0"/>
                                </a:moveTo>
                                <a:lnTo>
                                  <a:pt x="0" y="0"/>
                                </a:lnTo>
                                <a:lnTo>
                                  <a:pt x="0" y="7"/>
                                </a:lnTo>
                                <a:lnTo>
                                  <a:pt x="0" y="7"/>
                                </a:lnTo>
                                <a:lnTo>
                                  <a:pt x="0" y="7"/>
                                </a:lnTo>
                                <a:lnTo>
                                  <a:pt x="34" y="7"/>
                                </a:lnTo>
                                <a:lnTo>
                                  <a:pt x="34" y="7"/>
                                </a:lnTo>
                                <a:lnTo>
                                  <a:pt x="34" y="0"/>
                                </a:lnTo>
                                <a:lnTo>
                                  <a:pt x="34" y="0"/>
                                </a:lnTo>
                                <a:lnTo>
                                  <a:pt x="34" y="0"/>
                                </a:lnTo>
                                <a:lnTo>
                                  <a:pt x="0" y="0"/>
                                </a:lnTo>
                                <a:close/>
                              </a:path>
                            </a:pathLst>
                          </a:custGeom>
                          <a:solidFill>
                            <a:srgbClr val="000000"/>
                          </a:solidFill>
                          <a:ln w="0">
                            <a:noFill/>
                          </a:ln>
                        </wps:spPr>
                        <wps:style>
                          <a:lnRef idx="0"/>
                          <a:fillRef idx="0"/>
                          <a:effectRef idx="0"/>
                          <a:fontRef idx="minor"/>
                        </wps:style>
                        <wps:bodyPr/>
                      </wps:wsp>
                      <wps:wsp>
                        <wps:cNvSpPr/>
                        <wps:spPr>
                          <a:xfrm>
                            <a:off x="1330920" y="980280"/>
                            <a:ext cx="27360" cy="720"/>
                          </a:xfrm>
                          <a:custGeom>
                            <a:avLst/>
                            <a:gdLst/>
                            <a:ahLst/>
                            <a:rect l="l" t="t" r="r" b="b"/>
                            <a:pathLst>
                              <a:path w="43" h="0">
                                <a:moveTo>
                                  <a:pt x="0" y="0"/>
                                </a:moveTo>
                                <a:lnTo>
                                  <a:pt x="0" y="0"/>
                                </a:lnTo>
                                <a:lnTo>
                                  <a:pt x="0" y="0"/>
                                </a:lnTo>
                                <a:lnTo>
                                  <a:pt x="0" y="0"/>
                                </a:lnTo>
                                <a:lnTo>
                                  <a:pt x="43" y="0"/>
                                </a:lnTo>
                                <a:lnTo>
                                  <a:pt x="43" y="0"/>
                                </a:lnTo>
                                <a:lnTo>
                                  <a:pt x="43" y="0"/>
                                </a:lnTo>
                                <a:lnTo>
                                  <a:pt x="34" y="0"/>
                                </a:lnTo>
                                <a:lnTo>
                                  <a:pt x="34" y="0"/>
                                </a:lnTo>
                                <a:lnTo>
                                  <a:pt x="0" y="0"/>
                                </a:lnTo>
                                <a:close/>
                              </a:path>
                            </a:pathLst>
                          </a:custGeom>
                          <a:solidFill>
                            <a:srgbClr val="000000"/>
                          </a:solidFill>
                          <a:ln w="0">
                            <a:noFill/>
                          </a:ln>
                        </wps:spPr>
                        <wps:style>
                          <a:lnRef idx="0"/>
                          <a:fillRef idx="0"/>
                          <a:effectRef idx="0"/>
                          <a:fontRef idx="minor"/>
                        </wps:style>
                        <wps:bodyPr/>
                      </wps:wsp>
                      <wps:wsp>
                        <wps:cNvSpPr/>
                        <wps:spPr>
                          <a:xfrm>
                            <a:off x="1137960" y="14040"/>
                            <a:ext cx="2527920" cy="1365120"/>
                          </a:xfrm>
                          <a:custGeom>
                            <a:avLst/>
                            <a:gdLst/>
                            <a:ahLst/>
                            <a:rect l="l" t="t" r="r" b="b"/>
                            <a:pathLst>
                              <a:path w="3981" h="2150">
                                <a:moveTo>
                                  <a:pt x="1445" y="163"/>
                                </a:moveTo>
                                <a:lnTo>
                                  <a:pt x="1454" y="141"/>
                                </a:lnTo>
                                <a:lnTo>
                                  <a:pt x="1471" y="118"/>
                                </a:lnTo>
                                <a:lnTo>
                                  <a:pt x="1488" y="104"/>
                                </a:lnTo>
                                <a:lnTo>
                                  <a:pt x="1505" y="89"/>
                                </a:lnTo>
                                <a:lnTo>
                                  <a:pt x="1538" y="74"/>
                                </a:lnTo>
                                <a:lnTo>
                                  <a:pt x="1564" y="59"/>
                                </a:lnTo>
                                <a:lnTo>
                                  <a:pt x="1598" y="45"/>
                                </a:lnTo>
                                <a:lnTo>
                                  <a:pt x="1631" y="37"/>
                                </a:lnTo>
                                <a:lnTo>
                                  <a:pt x="1674" y="22"/>
                                </a:lnTo>
                                <a:lnTo>
                                  <a:pt x="1716" y="15"/>
                                </a:lnTo>
                                <a:lnTo>
                                  <a:pt x="1758" y="15"/>
                                </a:lnTo>
                                <a:lnTo>
                                  <a:pt x="1800" y="8"/>
                                </a:lnTo>
                                <a:lnTo>
                                  <a:pt x="1851" y="0"/>
                                </a:lnTo>
                                <a:lnTo>
                                  <a:pt x="1902" y="0"/>
                                </a:lnTo>
                                <a:lnTo>
                                  <a:pt x="1953" y="0"/>
                                </a:lnTo>
                                <a:lnTo>
                                  <a:pt x="2003" y="8"/>
                                </a:lnTo>
                                <a:lnTo>
                                  <a:pt x="2071" y="15"/>
                                </a:lnTo>
                                <a:lnTo>
                                  <a:pt x="2138" y="22"/>
                                </a:lnTo>
                                <a:lnTo>
                                  <a:pt x="2206" y="37"/>
                                </a:lnTo>
                                <a:lnTo>
                                  <a:pt x="2265" y="52"/>
                                </a:lnTo>
                                <a:lnTo>
                                  <a:pt x="2324" y="74"/>
                                </a:lnTo>
                                <a:lnTo>
                                  <a:pt x="2375" y="96"/>
                                </a:lnTo>
                                <a:lnTo>
                                  <a:pt x="2401" y="111"/>
                                </a:lnTo>
                                <a:lnTo>
                                  <a:pt x="2417" y="118"/>
                                </a:lnTo>
                                <a:lnTo>
                                  <a:pt x="2443" y="133"/>
                                </a:lnTo>
                                <a:lnTo>
                                  <a:pt x="2460" y="148"/>
                                </a:lnTo>
                                <a:lnTo>
                                  <a:pt x="2451" y="148"/>
                                </a:lnTo>
                                <a:lnTo>
                                  <a:pt x="2493" y="133"/>
                                </a:lnTo>
                                <a:lnTo>
                                  <a:pt x="2536" y="126"/>
                                </a:lnTo>
                                <a:lnTo>
                                  <a:pt x="2578" y="118"/>
                                </a:lnTo>
                                <a:lnTo>
                                  <a:pt x="2629" y="111"/>
                                </a:lnTo>
                                <a:lnTo>
                                  <a:pt x="2671" y="111"/>
                                </a:lnTo>
                                <a:lnTo>
                                  <a:pt x="2722" y="111"/>
                                </a:lnTo>
                                <a:lnTo>
                                  <a:pt x="2772" y="111"/>
                                </a:lnTo>
                                <a:lnTo>
                                  <a:pt x="2823" y="111"/>
                                </a:lnTo>
                                <a:lnTo>
                                  <a:pt x="2882" y="118"/>
                                </a:lnTo>
                                <a:lnTo>
                                  <a:pt x="2933" y="126"/>
                                </a:lnTo>
                                <a:lnTo>
                                  <a:pt x="2984" y="133"/>
                                </a:lnTo>
                                <a:lnTo>
                                  <a:pt x="3034" y="148"/>
                                </a:lnTo>
                                <a:lnTo>
                                  <a:pt x="3077" y="155"/>
                                </a:lnTo>
                                <a:lnTo>
                                  <a:pt x="3119" y="170"/>
                                </a:lnTo>
                                <a:lnTo>
                                  <a:pt x="3161" y="185"/>
                                </a:lnTo>
                                <a:lnTo>
                                  <a:pt x="3204" y="207"/>
                                </a:lnTo>
                                <a:lnTo>
                                  <a:pt x="3229" y="222"/>
                                </a:lnTo>
                                <a:lnTo>
                                  <a:pt x="3263" y="244"/>
                                </a:lnTo>
                                <a:lnTo>
                                  <a:pt x="3288" y="259"/>
                                </a:lnTo>
                                <a:lnTo>
                                  <a:pt x="3305" y="281"/>
                                </a:lnTo>
                                <a:lnTo>
                                  <a:pt x="3322" y="303"/>
                                </a:lnTo>
                                <a:lnTo>
                                  <a:pt x="3339" y="325"/>
                                </a:lnTo>
                                <a:lnTo>
                                  <a:pt x="3339" y="347"/>
                                </a:lnTo>
                                <a:lnTo>
                                  <a:pt x="3339" y="370"/>
                                </a:lnTo>
                                <a:lnTo>
                                  <a:pt x="3339" y="377"/>
                                </a:lnTo>
                                <a:lnTo>
                                  <a:pt x="3339" y="392"/>
                                </a:lnTo>
                                <a:lnTo>
                                  <a:pt x="3339" y="392"/>
                                </a:lnTo>
                                <a:lnTo>
                                  <a:pt x="3398" y="407"/>
                                </a:lnTo>
                                <a:lnTo>
                                  <a:pt x="3440" y="429"/>
                                </a:lnTo>
                                <a:lnTo>
                                  <a:pt x="3491" y="444"/>
                                </a:lnTo>
                                <a:lnTo>
                                  <a:pt x="3533" y="466"/>
                                </a:lnTo>
                                <a:lnTo>
                                  <a:pt x="3575" y="488"/>
                                </a:lnTo>
                                <a:lnTo>
                                  <a:pt x="3618" y="510"/>
                                </a:lnTo>
                                <a:lnTo>
                                  <a:pt x="3651" y="532"/>
                                </a:lnTo>
                                <a:lnTo>
                                  <a:pt x="3677" y="554"/>
                                </a:lnTo>
                                <a:lnTo>
                                  <a:pt x="3711" y="584"/>
                                </a:lnTo>
                                <a:lnTo>
                                  <a:pt x="3728" y="606"/>
                                </a:lnTo>
                                <a:lnTo>
                                  <a:pt x="3753" y="628"/>
                                </a:lnTo>
                                <a:lnTo>
                                  <a:pt x="3770" y="658"/>
                                </a:lnTo>
                                <a:lnTo>
                                  <a:pt x="3778" y="680"/>
                                </a:lnTo>
                                <a:lnTo>
                                  <a:pt x="3787" y="710"/>
                                </a:lnTo>
                                <a:lnTo>
                                  <a:pt x="3795" y="732"/>
                                </a:lnTo>
                                <a:lnTo>
                                  <a:pt x="3795" y="761"/>
                                </a:lnTo>
                                <a:lnTo>
                                  <a:pt x="3787" y="783"/>
                                </a:lnTo>
                                <a:lnTo>
                                  <a:pt x="3778" y="806"/>
                                </a:lnTo>
                                <a:lnTo>
                                  <a:pt x="3761" y="835"/>
                                </a:lnTo>
                                <a:lnTo>
                                  <a:pt x="3744" y="857"/>
                                </a:lnTo>
                                <a:lnTo>
                                  <a:pt x="3728" y="879"/>
                                </a:lnTo>
                                <a:lnTo>
                                  <a:pt x="3702" y="902"/>
                                </a:lnTo>
                                <a:lnTo>
                                  <a:pt x="3668" y="924"/>
                                </a:lnTo>
                                <a:lnTo>
                                  <a:pt x="3635" y="946"/>
                                </a:lnTo>
                                <a:lnTo>
                                  <a:pt x="3635" y="946"/>
                                </a:lnTo>
                                <a:lnTo>
                                  <a:pt x="3677" y="961"/>
                                </a:lnTo>
                                <a:lnTo>
                                  <a:pt x="3719" y="976"/>
                                </a:lnTo>
                                <a:lnTo>
                                  <a:pt x="3753" y="990"/>
                                </a:lnTo>
                                <a:lnTo>
                                  <a:pt x="3787" y="1012"/>
                                </a:lnTo>
                                <a:lnTo>
                                  <a:pt x="3821" y="1027"/>
                                </a:lnTo>
                                <a:lnTo>
                                  <a:pt x="3846" y="1042"/>
                                </a:lnTo>
                                <a:lnTo>
                                  <a:pt x="3871" y="1064"/>
                                </a:lnTo>
                                <a:lnTo>
                                  <a:pt x="3897" y="1086"/>
                                </a:lnTo>
                                <a:lnTo>
                                  <a:pt x="3922" y="1101"/>
                                </a:lnTo>
                                <a:lnTo>
                                  <a:pt x="3939" y="1123"/>
                                </a:lnTo>
                                <a:lnTo>
                                  <a:pt x="3956" y="1145"/>
                                </a:lnTo>
                                <a:lnTo>
                                  <a:pt x="3964" y="1168"/>
                                </a:lnTo>
                                <a:lnTo>
                                  <a:pt x="3973" y="1182"/>
                                </a:lnTo>
                                <a:lnTo>
                                  <a:pt x="3981" y="1205"/>
                                </a:lnTo>
                                <a:lnTo>
                                  <a:pt x="3981" y="1227"/>
                                </a:lnTo>
                                <a:lnTo>
                                  <a:pt x="3981" y="1249"/>
                                </a:lnTo>
                                <a:lnTo>
                                  <a:pt x="3981" y="1278"/>
                                </a:lnTo>
                                <a:lnTo>
                                  <a:pt x="3964" y="1301"/>
                                </a:lnTo>
                                <a:lnTo>
                                  <a:pt x="3947" y="1330"/>
                                </a:lnTo>
                                <a:lnTo>
                                  <a:pt x="3930" y="1352"/>
                                </a:lnTo>
                                <a:lnTo>
                                  <a:pt x="3905" y="1375"/>
                                </a:lnTo>
                                <a:lnTo>
                                  <a:pt x="3871" y="1397"/>
                                </a:lnTo>
                                <a:lnTo>
                                  <a:pt x="3837" y="1419"/>
                                </a:lnTo>
                                <a:lnTo>
                                  <a:pt x="3795" y="1434"/>
                                </a:lnTo>
                                <a:lnTo>
                                  <a:pt x="3753" y="1456"/>
                                </a:lnTo>
                                <a:lnTo>
                                  <a:pt x="3711" y="1471"/>
                                </a:lnTo>
                                <a:lnTo>
                                  <a:pt x="3660" y="1485"/>
                                </a:lnTo>
                                <a:lnTo>
                                  <a:pt x="3601" y="1493"/>
                                </a:lnTo>
                                <a:lnTo>
                                  <a:pt x="3550" y="1508"/>
                                </a:lnTo>
                                <a:lnTo>
                                  <a:pt x="3482" y="1515"/>
                                </a:lnTo>
                                <a:lnTo>
                                  <a:pt x="3423" y="1522"/>
                                </a:lnTo>
                                <a:lnTo>
                                  <a:pt x="3356" y="1522"/>
                                </a:lnTo>
                                <a:lnTo>
                                  <a:pt x="3364" y="1522"/>
                                </a:lnTo>
                                <a:lnTo>
                                  <a:pt x="3381" y="1544"/>
                                </a:lnTo>
                                <a:lnTo>
                                  <a:pt x="3406" y="1567"/>
                                </a:lnTo>
                                <a:lnTo>
                                  <a:pt x="3423" y="1581"/>
                                </a:lnTo>
                                <a:lnTo>
                                  <a:pt x="3432" y="1604"/>
                                </a:lnTo>
                                <a:lnTo>
                                  <a:pt x="3449" y="1626"/>
                                </a:lnTo>
                                <a:lnTo>
                                  <a:pt x="3449" y="1648"/>
                                </a:lnTo>
                                <a:lnTo>
                                  <a:pt x="3457" y="1663"/>
                                </a:lnTo>
                                <a:lnTo>
                                  <a:pt x="3457" y="1685"/>
                                </a:lnTo>
                                <a:lnTo>
                                  <a:pt x="3457" y="1700"/>
                                </a:lnTo>
                                <a:lnTo>
                                  <a:pt x="3449" y="1714"/>
                                </a:lnTo>
                                <a:lnTo>
                                  <a:pt x="3440" y="1729"/>
                                </a:lnTo>
                                <a:lnTo>
                                  <a:pt x="3440" y="1744"/>
                                </a:lnTo>
                                <a:lnTo>
                                  <a:pt x="3423" y="1751"/>
                                </a:lnTo>
                                <a:lnTo>
                                  <a:pt x="3415" y="1766"/>
                                </a:lnTo>
                                <a:lnTo>
                                  <a:pt x="3389" y="1788"/>
                                </a:lnTo>
                                <a:lnTo>
                                  <a:pt x="3356" y="1818"/>
                                </a:lnTo>
                                <a:lnTo>
                                  <a:pt x="3322" y="1833"/>
                                </a:lnTo>
                                <a:lnTo>
                                  <a:pt x="3280" y="1855"/>
                                </a:lnTo>
                                <a:lnTo>
                                  <a:pt x="3229" y="1870"/>
                                </a:lnTo>
                                <a:lnTo>
                                  <a:pt x="3178" y="1884"/>
                                </a:lnTo>
                                <a:lnTo>
                                  <a:pt x="3119" y="1899"/>
                                </a:lnTo>
                                <a:lnTo>
                                  <a:pt x="3060" y="1907"/>
                                </a:lnTo>
                                <a:lnTo>
                                  <a:pt x="3001" y="1914"/>
                                </a:lnTo>
                                <a:lnTo>
                                  <a:pt x="2933" y="1921"/>
                                </a:lnTo>
                                <a:lnTo>
                                  <a:pt x="2865" y="1921"/>
                                </a:lnTo>
                                <a:lnTo>
                                  <a:pt x="2789" y="1921"/>
                                </a:lnTo>
                                <a:lnTo>
                                  <a:pt x="2722" y="1921"/>
                                </a:lnTo>
                                <a:lnTo>
                                  <a:pt x="2713" y="1921"/>
                                </a:lnTo>
                                <a:lnTo>
                                  <a:pt x="2713" y="1936"/>
                                </a:lnTo>
                                <a:lnTo>
                                  <a:pt x="2696" y="1951"/>
                                </a:lnTo>
                                <a:lnTo>
                                  <a:pt x="2688" y="1966"/>
                                </a:lnTo>
                                <a:lnTo>
                                  <a:pt x="2679" y="1973"/>
                                </a:lnTo>
                                <a:lnTo>
                                  <a:pt x="2646" y="2003"/>
                                </a:lnTo>
                                <a:lnTo>
                                  <a:pt x="2612" y="2025"/>
                                </a:lnTo>
                                <a:lnTo>
                                  <a:pt x="2570" y="2047"/>
                                </a:lnTo>
                                <a:lnTo>
                                  <a:pt x="2519" y="2069"/>
                                </a:lnTo>
                                <a:lnTo>
                                  <a:pt x="2468" y="2091"/>
                                </a:lnTo>
                                <a:lnTo>
                                  <a:pt x="2417" y="2106"/>
                                </a:lnTo>
                                <a:lnTo>
                                  <a:pt x="2358" y="2121"/>
                                </a:lnTo>
                                <a:lnTo>
                                  <a:pt x="2291" y="2128"/>
                                </a:lnTo>
                                <a:lnTo>
                                  <a:pt x="2231" y="2136"/>
                                </a:lnTo>
                                <a:lnTo>
                                  <a:pt x="2155" y="2143"/>
                                </a:lnTo>
                                <a:lnTo>
                                  <a:pt x="2088" y="2150"/>
                                </a:lnTo>
                                <a:lnTo>
                                  <a:pt x="2012" y="2150"/>
                                </a:lnTo>
                                <a:lnTo>
                                  <a:pt x="1936" y="2150"/>
                                </a:lnTo>
                                <a:lnTo>
                                  <a:pt x="1860" y="2143"/>
                                </a:lnTo>
                                <a:lnTo>
                                  <a:pt x="1792" y="2143"/>
                                </a:lnTo>
                                <a:lnTo>
                                  <a:pt x="1724" y="2128"/>
                                </a:lnTo>
                                <a:lnTo>
                                  <a:pt x="1657" y="2121"/>
                                </a:lnTo>
                                <a:lnTo>
                                  <a:pt x="1589" y="2106"/>
                                </a:lnTo>
                                <a:lnTo>
                                  <a:pt x="1530" y="2091"/>
                                </a:lnTo>
                                <a:lnTo>
                                  <a:pt x="1471" y="2077"/>
                                </a:lnTo>
                                <a:lnTo>
                                  <a:pt x="1412" y="2062"/>
                                </a:lnTo>
                                <a:lnTo>
                                  <a:pt x="1352" y="2040"/>
                                </a:lnTo>
                                <a:lnTo>
                                  <a:pt x="1352" y="2040"/>
                                </a:lnTo>
                                <a:lnTo>
                                  <a:pt x="1293" y="2047"/>
                                </a:lnTo>
                                <a:lnTo>
                                  <a:pt x="1226" y="2047"/>
                                </a:lnTo>
                                <a:lnTo>
                                  <a:pt x="1158" y="2047"/>
                                </a:lnTo>
                                <a:lnTo>
                                  <a:pt x="1090" y="2040"/>
                                </a:lnTo>
                                <a:lnTo>
                                  <a:pt x="1040" y="2040"/>
                                </a:lnTo>
                                <a:lnTo>
                                  <a:pt x="980" y="2032"/>
                                </a:lnTo>
                                <a:lnTo>
                                  <a:pt x="930" y="2025"/>
                                </a:lnTo>
                                <a:lnTo>
                                  <a:pt x="879" y="2010"/>
                                </a:lnTo>
                                <a:lnTo>
                                  <a:pt x="828" y="2003"/>
                                </a:lnTo>
                                <a:lnTo>
                                  <a:pt x="778" y="1988"/>
                                </a:lnTo>
                                <a:lnTo>
                                  <a:pt x="735" y="1973"/>
                                </a:lnTo>
                                <a:lnTo>
                                  <a:pt x="693" y="1958"/>
                                </a:lnTo>
                                <a:lnTo>
                                  <a:pt x="651" y="1944"/>
                                </a:lnTo>
                                <a:lnTo>
                                  <a:pt x="617" y="1921"/>
                                </a:lnTo>
                                <a:lnTo>
                                  <a:pt x="583" y="1907"/>
                                </a:lnTo>
                                <a:lnTo>
                                  <a:pt x="558" y="1884"/>
                                </a:lnTo>
                                <a:lnTo>
                                  <a:pt x="524" y="1870"/>
                                </a:lnTo>
                                <a:lnTo>
                                  <a:pt x="507" y="1847"/>
                                </a:lnTo>
                                <a:lnTo>
                                  <a:pt x="482" y="1825"/>
                                </a:lnTo>
                                <a:lnTo>
                                  <a:pt x="473" y="1803"/>
                                </a:lnTo>
                                <a:lnTo>
                                  <a:pt x="473" y="1803"/>
                                </a:lnTo>
                                <a:lnTo>
                                  <a:pt x="414" y="1796"/>
                                </a:lnTo>
                                <a:lnTo>
                                  <a:pt x="363" y="1781"/>
                                </a:lnTo>
                                <a:lnTo>
                                  <a:pt x="321" y="1774"/>
                                </a:lnTo>
                                <a:lnTo>
                                  <a:pt x="270" y="1759"/>
                                </a:lnTo>
                                <a:lnTo>
                                  <a:pt x="228" y="1744"/>
                                </a:lnTo>
                                <a:lnTo>
                                  <a:pt x="194" y="1729"/>
                                </a:lnTo>
                                <a:lnTo>
                                  <a:pt x="161" y="1714"/>
                                </a:lnTo>
                                <a:lnTo>
                                  <a:pt x="127" y="1692"/>
                                </a:lnTo>
                                <a:lnTo>
                                  <a:pt x="93" y="1677"/>
                                </a:lnTo>
                                <a:lnTo>
                                  <a:pt x="68" y="1655"/>
                                </a:lnTo>
                                <a:lnTo>
                                  <a:pt x="42" y="1633"/>
                                </a:lnTo>
                                <a:lnTo>
                                  <a:pt x="25" y="1618"/>
                                </a:lnTo>
                                <a:lnTo>
                                  <a:pt x="17" y="1596"/>
                                </a:lnTo>
                                <a:lnTo>
                                  <a:pt x="0" y="1574"/>
                                </a:lnTo>
                                <a:lnTo>
                                  <a:pt x="0" y="1552"/>
                                </a:lnTo>
                                <a:lnTo>
                                  <a:pt x="0" y="1530"/>
                                </a:lnTo>
                                <a:lnTo>
                                  <a:pt x="0" y="1515"/>
                                </a:lnTo>
                                <a:lnTo>
                                  <a:pt x="8" y="1508"/>
                                </a:lnTo>
                                <a:lnTo>
                                  <a:pt x="8" y="1493"/>
                                </a:lnTo>
                                <a:lnTo>
                                  <a:pt x="17" y="1478"/>
                                </a:lnTo>
                                <a:lnTo>
                                  <a:pt x="25" y="1471"/>
                                </a:lnTo>
                                <a:lnTo>
                                  <a:pt x="34" y="1456"/>
                                </a:lnTo>
                                <a:lnTo>
                                  <a:pt x="51" y="1441"/>
                                </a:lnTo>
                                <a:lnTo>
                                  <a:pt x="68" y="1434"/>
                                </a:lnTo>
                                <a:lnTo>
                                  <a:pt x="93" y="1411"/>
                                </a:lnTo>
                                <a:lnTo>
                                  <a:pt x="135" y="1397"/>
                                </a:lnTo>
                                <a:lnTo>
                                  <a:pt x="177" y="1375"/>
                                </a:lnTo>
                                <a:lnTo>
                                  <a:pt x="228" y="1360"/>
                                </a:lnTo>
                                <a:lnTo>
                                  <a:pt x="228" y="1360"/>
                                </a:lnTo>
                                <a:lnTo>
                                  <a:pt x="186" y="1345"/>
                                </a:lnTo>
                                <a:lnTo>
                                  <a:pt x="144" y="1323"/>
                                </a:lnTo>
                                <a:lnTo>
                                  <a:pt x="110" y="1301"/>
                                </a:lnTo>
                                <a:lnTo>
                                  <a:pt x="76" y="1278"/>
                                </a:lnTo>
                                <a:lnTo>
                                  <a:pt x="68" y="1264"/>
                                </a:lnTo>
                                <a:lnTo>
                                  <a:pt x="59" y="1249"/>
                                </a:lnTo>
                                <a:lnTo>
                                  <a:pt x="51" y="1242"/>
                                </a:lnTo>
                                <a:lnTo>
                                  <a:pt x="42" y="1227"/>
                                </a:lnTo>
                                <a:lnTo>
                                  <a:pt x="34" y="1212"/>
                                </a:lnTo>
                                <a:lnTo>
                                  <a:pt x="34" y="1197"/>
                                </a:lnTo>
                                <a:lnTo>
                                  <a:pt x="34" y="1190"/>
                                </a:lnTo>
                                <a:lnTo>
                                  <a:pt x="34" y="1175"/>
                                </a:lnTo>
                                <a:lnTo>
                                  <a:pt x="34" y="1160"/>
                                </a:lnTo>
                                <a:lnTo>
                                  <a:pt x="42" y="1145"/>
                                </a:lnTo>
                                <a:lnTo>
                                  <a:pt x="51" y="1131"/>
                                </a:lnTo>
                                <a:lnTo>
                                  <a:pt x="59" y="1116"/>
                                </a:lnTo>
                                <a:lnTo>
                                  <a:pt x="68" y="1101"/>
                                </a:lnTo>
                                <a:lnTo>
                                  <a:pt x="84" y="1094"/>
                                </a:lnTo>
                                <a:lnTo>
                                  <a:pt x="101" y="1079"/>
                                </a:lnTo>
                                <a:lnTo>
                                  <a:pt x="127" y="1072"/>
                                </a:lnTo>
                                <a:lnTo>
                                  <a:pt x="144" y="1057"/>
                                </a:lnTo>
                                <a:lnTo>
                                  <a:pt x="169" y="1049"/>
                                </a:lnTo>
                                <a:lnTo>
                                  <a:pt x="194" y="1035"/>
                                </a:lnTo>
                                <a:lnTo>
                                  <a:pt x="220" y="1027"/>
                                </a:lnTo>
                                <a:lnTo>
                                  <a:pt x="254" y="1020"/>
                                </a:lnTo>
                                <a:lnTo>
                                  <a:pt x="279" y="1012"/>
                                </a:lnTo>
                                <a:lnTo>
                                  <a:pt x="313" y="1012"/>
                                </a:lnTo>
                                <a:lnTo>
                                  <a:pt x="347" y="1005"/>
                                </a:lnTo>
                                <a:lnTo>
                                  <a:pt x="355" y="1005"/>
                                </a:lnTo>
                                <a:lnTo>
                                  <a:pt x="321" y="983"/>
                                </a:lnTo>
                                <a:lnTo>
                                  <a:pt x="279" y="961"/>
                                </a:lnTo>
                                <a:lnTo>
                                  <a:pt x="254" y="939"/>
                                </a:lnTo>
                                <a:lnTo>
                                  <a:pt x="228" y="909"/>
                                </a:lnTo>
                                <a:lnTo>
                                  <a:pt x="203" y="887"/>
                                </a:lnTo>
                                <a:lnTo>
                                  <a:pt x="194" y="857"/>
                                </a:lnTo>
                                <a:lnTo>
                                  <a:pt x="186" y="835"/>
                                </a:lnTo>
                                <a:lnTo>
                                  <a:pt x="186" y="806"/>
                                </a:lnTo>
                                <a:lnTo>
                                  <a:pt x="186" y="791"/>
                                </a:lnTo>
                                <a:lnTo>
                                  <a:pt x="194" y="769"/>
                                </a:lnTo>
                                <a:lnTo>
                                  <a:pt x="203" y="754"/>
                                </a:lnTo>
                                <a:lnTo>
                                  <a:pt x="220" y="739"/>
                                </a:lnTo>
                                <a:lnTo>
                                  <a:pt x="228" y="724"/>
                                </a:lnTo>
                                <a:lnTo>
                                  <a:pt x="254" y="710"/>
                                </a:lnTo>
                                <a:lnTo>
                                  <a:pt x="270" y="695"/>
                                </a:lnTo>
                                <a:lnTo>
                                  <a:pt x="296" y="680"/>
                                </a:lnTo>
                                <a:lnTo>
                                  <a:pt x="321" y="665"/>
                                </a:lnTo>
                                <a:lnTo>
                                  <a:pt x="347" y="650"/>
                                </a:lnTo>
                                <a:lnTo>
                                  <a:pt x="380" y="643"/>
                                </a:lnTo>
                                <a:lnTo>
                                  <a:pt x="406" y="628"/>
                                </a:lnTo>
                                <a:lnTo>
                                  <a:pt x="439" y="621"/>
                                </a:lnTo>
                                <a:lnTo>
                                  <a:pt x="482" y="613"/>
                                </a:lnTo>
                                <a:lnTo>
                                  <a:pt x="516" y="606"/>
                                </a:lnTo>
                                <a:lnTo>
                                  <a:pt x="558" y="599"/>
                                </a:lnTo>
                                <a:lnTo>
                                  <a:pt x="566" y="599"/>
                                </a:lnTo>
                                <a:lnTo>
                                  <a:pt x="541" y="577"/>
                                </a:lnTo>
                                <a:lnTo>
                                  <a:pt x="516" y="554"/>
                                </a:lnTo>
                                <a:lnTo>
                                  <a:pt x="499" y="532"/>
                                </a:lnTo>
                                <a:lnTo>
                                  <a:pt x="482" y="510"/>
                                </a:lnTo>
                                <a:lnTo>
                                  <a:pt x="473" y="488"/>
                                </a:lnTo>
                                <a:lnTo>
                                  <a:pt x="465" y="466"/>
                                </a:lnTo>
                                <a:lnTo>
                                  <a:pt x="465" y="444"/>
                                </a:lnTo>
                                <a:lnTo>
                                  <a:pt x="465" y="421"/>
                                </a:lnTo>
                                <a:lnTo>
                                  <a:pt x="465" y="407"/>
                                </a:lnTo>
                                <a:lnTo>
                                  <a:pt x="473" y="384"/>
                                </a:lnTo>
                                <a:lnTo>
                                  <a:pt x="482" y="370"/>
                                </a:lnTo>
                                <a:lnTo>
                                  <a:pt x="490" y="355"/>
                                </a:lnTo>
                                <a:lnTo>
                                  <a:pt x="499" y="340"/>
                                </a:lnTo>
                                <a:lnTo>
                                  <a:pt x="516" y="325"/>
                                </a:lnTo>
                                <a:lnTo>
                                  <a:pt x="524" y="311"/>
                                </a:lnTo>
                                <a:lnTo>
                                  <a:pt x="541" y="296"/>
                                </a:lnTo>
                                <a:lnTo>
                                  <a:pt x="558" y="281"/>
                                </a:lnTo>
                                <a:lnTo>
                                  <a:pt x="583" y="266"/>
                                </a:lnTo>
                                <a:lnTo>
                                  <a:pt x="600" y="259"/>
                                </a:lnTo>
                                <a:lnTo>
                                  <a:pt x="625" y="244"/>
                                </a:lnTo>
                                <a:lnTo>
                                  <a:pt x="676" y="222"/>
                                </a:lnTo>
                                <a:lnTo>
                                  <a:pt x="735" y="200"/>
                                </a:lnTo>
                                <a:lnTo>
                                  <a:pt x="795" y="185"/>
                                </a:lnTo>
                                <a:lnTo>
                                  <a:pt x="862" y="170"/>
                                </a:lnTo>
                                <a:lnTo>
                                  <a:pt x="930" y="163"/>
                                </a:lnTo>
                                <a:lnTo>
                                  <a:pt x="1006" y="148"/>
                                </a:lnTo>
                                <a:lnTo>
                                  <a:pt x="1082" y="148"/>
                                </a:lnTo>
                                <a:lnTo>
                                  <a:pt x="1166" y="141"/>
                                </a:lnTo>
                                <a:lnTo>
                                  <a:pt x="1251" y="141"/>
                                </a:lnTo>
                                <a:lnTo>
                                  <a:pt x="1335" y="148"/>
                                </a:lnTo>
                                <a:lnTo>
                                  <a:pt x="1386" y="155"/>
                                </a:lnTo>
                                <a:lnTo>
                                  <a:pt x="1445" y="163"/>
                                </a:lnTo>
                                <a:lnTo>
                                  <a:pt x="1445" y="163"/>
                                </a:lnTo>
                                <a:close/>
                              </a:path>
                            </a:pathLst>
                          </a:custGeom>
                          <a:solidFill>
                            <a:srgbClr val="ffffcc"/>
                          </a:solidFill>
                          <a:ln w="0">
                            <a:noFill/>
                          </a:ln>
                        </wps:spPr>
                        <wps:style>
                          <a:lnRef idx="0"/>
                          <a:fillRef idx="0"/>
                          <a:effectRef idx="0"/>
                          <a:fontRef idx="minor"/>
                        </wps:style>
                        <wps:bodyPr/>
                      </wps:wsp>
                      <wps:wsp>
                        <wps:cNvSpPr/>
                        <wps:spPr>
                          <a:xfrm>
                            <a:off x="1137960" y="14040"/>
                            <a:ext cx="2527920" cy="1365120"/>
                          </a:xfrm>
                          <a:custGeom>
                            <a:avLst/>
                            <a:gdLst/>
                            <a:ahLst/>
                            <a:rect l="l" t="t" r="r" b="b"/>
                            <a:pathLst>
                              <a:path w="3981" h="2150">
                                <a:moveTo>
                                  <a:pt x="1445" y="163"/>
                                </a:moveTo>
                                <a:lnTo>
                                  <a:pt x="1454" y="141"/>
                                </a:lnTo>
                                <a:lnTo>
                                  <a:pt x="1471" y="118"/>
                                </a:lnTo>
                                <a:lnTo>
                                  <a:pt x="1488" y="104"/>
                                </a:lnTo>
                                <a:lnTo>
                                  <a:pt x="1505" y="89"/>
                                </a:lnTo>
                                <a:lnTo>
                                  <a:pt x="1538" y="74"/>
                                </a:lnTo>
                                <a:lnTo>
                                  <a:pt x="1564" y="59"/>
                                </a:lnTo>
                                <a:lnTo>
                                  <a:pt x="1598" y="45"/>
                                </a:lnTo>
                                <a:lnTo>
                                  <a:pt x="1631" y="37"/>
                                </a:lnTo>
                                <a:lnTo>
                                  <a:pt x="1674" y="22"/>
                                </a:lnTo>
                                <a:lnTo>
                                  <a:pt x="1716" y="15"/>
                                </a:lnTo>
                                <a:lnTo>
                                  <a:pt x="1758" y="15"/>
                                </a:lnTo>
                                <a:lnTo>
                                  <a:pt x="1800" y="8"/>
                                </a:lnTo>
                                <a:lnTo>
                                  <a:pt x="1851" y="0"/>
                                </a:lnTo>
                                <a:lnTo>
                                  <a:pt x="1902" y="0"/>
                                </a:lnTo>
                                <a:lnTo>
                                  <a:pt x="1953" y="0"/>
                                </a:lnTo>
                                <a:lnTo>
                                  <a:pt x="2003" y="8"/>
                                </a:lnTo>
                                <a:lnTo>
                                  <a:pt x="2071" y="15"/>
                                </a:lnTo>
                                <a:lnTo>
                                  <a:pt x="2138" y="22"/>
                                </a:lnTo>
                                <a:lnTo>
                                  <a:pt x="2206" y="37"/>
                                </a:lnTo>
                                <a:lnTo>
                                  <a:pt x="2265" y="52"/>
                                </a:lnTo>
                                <a:lnTo>
                                  <a:pt x="2324" y="74"/>
                                </a:lnTo>
                                <a:lnTo>
                                  <a:pt x="2375" y="96"/>
                                </a:lnTo>
                                <a:lnTo>
                                  <a:pt x="2401" y="111"/>
                                </a:lnTo>
                                <a:lnTo>
                                  <a:pt x="2417" y="118"/>
                                </a:lnTo>
                                <a:lnTo>
                                  <a:pt x="2443" y="133"/>
                                </a:lnTo>
                                <a:lnTo>
                                  <a:pt x="2460" y="148"/>
                                </a:lnTo>
                                <a:lnTo>
                                  <a:pt x="2451" y="148"/>
                                </a:lnTo>
                                <a:lnTo>
                                  <a:pt x="2493" y="133"/>
                                </a:lnTo>
                                <a:lnTo>
                                  <a:pt x="2536" y="126"/>
                                </a:lnTo>
                                <a:lnTo>
                                  <a:pt x="2578" y="118"/>
                                </a:lnTo>
                                <a:lnTo>
                                  <a:pt x="2629" y="111"/>
                                </a:lnTo>
                                <a:lnTo>
                                  <a:pt x="2671" y="111"/>
                                </a:lnTo>
                                <a:lnTo>
                                  <a:pt x="2722" y="111"/>
                                </a:lnTo>
                                <a:lnTo>
                                  <a:pt x="2772" y="111"/>
                                </a:lnTo>
                                <a:lnTo>
                                  <a:pt x="2823" y="111"/>
                                </a:lnTo>
                                <a:lnTo>
                                  <a:pt x="2882" y="118"/>
                                </a:lnTo>
                                <a:lnTo>
                                  <a:pt x="2933" y="126"/>
                                </a:lnTo>
                                <a:lnTo>
                                  <a:pt x="2984" y="133"/>
                                </a:lnTo>
                                <a:lnTo>
                                  <a:pt x="3034" y="148"/>
                                </a:lnTo>
                                <a:lnTo>
                                  <a:pt x="3077" y="155"/>
                                </a:lnTo>
                                <a:lnTo>
                                  <a:pt x="3119" y="170"/>
                                </a:lnTo>
                                <a:lnTo>
                                  <a:pt x="3161" y="185"/>
                                </a:lnTo>
                                <a:lnTo>
                                  <a:pt x="3204" y="207"/>
                                </a:lnTo>
                                <a:lnTo>
                                  <a:pt x="3229" y="222"/>
                                </a:lnTo>
                                <a:lnTo>
                                  <a:pt x="3263" y="244"/>
                                </a:lnTo>
                                <a:lnTo>
                                  <a:pt x="3288" y="259"/>
                                </a:lnTo>
                                <a:lnTo>
                                  <a:pt x="3305" y="281"/>
                                </a:lnTo>
                                <a:lnTo>
                                  <a:pt x="3322" y="303"/>
                                </a:lnTo>
                                <a:lnTo>
                                  <a:pt x="3339" y="325"/>
                                </a:lnTo>
                                <a:lnTo>
                                  <a:pt x="3339" y="347"/>
                                </a:lnTo>
                                <a:lnTo>
                                  <a:pt x="3339" y="370"/>
                                </a:lnTo>
                                <a:lnTo>
                                  <a:pt x="3339" y="377"/>
                                </a:lnTo>
                                <a:lnTo>
                                  <a:pt x="3339" y="392"/>
                                </a:lnTo>
                                <a:lnTo>
                                  <a:pt x="3339" y="392"/>
                                </a:lnTo>
                                <a:lnTo>
                                  <a:pt x="3398" y="407"/>
                                </a:lnTo>
                                <a:lnTo>
                                  <a:pt x="3440" y="429"/>
                                </a:lnTo>
                                <a:lnTo>
                                  <a:pt x="3491" y="444"/>
                                </a:lnTo>
                                <a:lnTo>
                                  <a:pt x="3533" y="466"/>
                                </a:lnTo>
                                <a:lnTo>
                                  <a:pt x="3575" y="488"/>
                                </a:lnTo>
                                <a:lnTo>
                                  <a:pt x="3618" y="510"/>
                                </a:lnTo>
                                <a:lnTo>
                                  <a:pt x="3651" y="532"/>
                                </a:lnTo>
                                <a:lnTo>
                                  <a:pt x="3677" y="554"/>
                                </a:lnTo>
                                <a:lnTo>
                                  <a:pt x="3711" y="584"/>
                                </a:lnTo>
                                <a:lnTo>
                                  <a:pt x="3728" y="606"/>
                                </a:lnTo>
                                <a:lnTo>
                                  <a:pt x="3753" y="628"/>
                                </a:lnTo>
                                <a:lnTo>
                                  <a:pt x="3770" y="658"/>
                                </a:lnTo>
                                <a:lnTo>
                                  <a:pt x="3778" y="680"/>
                                </a:lnTo>
                                <a:lnTo>
                                  <a:pt x="3787" y="710"/>
                                </a:lnTo>
                                <a:lnTo>
                                  <a:pt x="3795" y="732"/>
                                </a:lnTo>
                                <a:lnTo>
                                  <a:pt x="3795" y="761"/>
                                </a:lnTo>
                                <a:lnTo>
                                  <a:pt x="3787" y="783"/>
                                </a:lnTo>
                                <a:lnTo>
                                  <a:pt x="3778" y="806"/>
                                </a:lnTo>
                                <a:lnTo>
                                  <a:pt x="3761" y="835"/>
                                </a:lnTo>
                                <a:lnTo>
                                  <a:pt x="3744" y="857"/>
                                </a:lnTo>
                                <a:lnTo>
                                  <a:pt x="3728" y="879"/>
                                </a:lnTo>
                                <a:lnTo>
                                  <a:pt x="3702" y="902"/>
                                </a:lnTo>
                                <a:lnTo>
                                  <a:pt x="3668" y="924"/>
                                </a:lnTo>
                                <a:lnTo>
                                  <a:pt x="3635" y="946"/>
                                </a:lnTo>
                                <a:lnTo>
                                  <a:pt x="3635" y="946"/>
                                </a:lnTo>
                                <a:lnTo>
                                  <a:pt x="3677" y="961"/>
                                </a:lnTo>
                                <a:lnTo>
                                  <a:pt x="3719" y="976"/>
                                </a:lnTo>
                                <a:lnTo>
                                  <a:pt x="3753" y="990"/>
                                </a:lnTo>
                                <a:lnTo>
                                  <a:pt x="3787" y="1012"/>
                                </a:lnTo>
                                <a:lnTo>
                                  <a:pt x="3821" y="1027"/>
                                </a:lnTo>
                                <a:lnTo>
                                  <a:pt x="3846" y="1042"/>
                                </a:lnTo>
                                <a:lnTo>
                                  <a:pt x="3871" y="1064"/>
                                </a:lnTo>
                                <a:lnTo>
                                  <a:pt x="3897" y="1086"/>
                                </a:lnTo>
                                <a:lnTo>
                                  <a:pt x="3922" y="1101"/>
                                </a:lnTo>
                                <a:lnTo>
                                  <a:pt x="3939" y="1123"/>
                                </a:lnTo>
                                <a:lnTo>
                                  <a:pt x="3956" y="1145"/>
                                </a:lnTo>
                                <a:lnTo>
                                  <a:pt x="3964" y="1168"/>
                                </a:lnTo>
                                <a:lnTo>
                                  <a:pt x="3973" y="1182"/>
                                </a:lnTo>
                                <a:lnTo>
                                  <a:pt x="3981" y="1205"/>
                                </a:lnTo>
                                <a:lnTo>
                                  <a:pt x="3981" y="1227"/>
                                </a:lnTo>
                                <a:lnTo>
                                  <a:pt x="3981" y="1249"/>
                                </a:lnTo>
                                <a:lnTo>
                                  <a:pt x="3981" y="1278"/>
                                </a:lnTo>
                                <a:lnTo>
                                  <a:pt x="3964" y="1301"/>
                                </a:lnTo>
                                <a:lnTo>
                                  <a:pt x="3947" y="1330"/>
                                </a:lnTo>
                                <a:lnTo>
                                  <a:pt x="3930" y="1352"/>
                                </a:lnTo>
                                <a:lnTo>
                                  <a:pt x="3905" y="1375"/>
                                </a:lnTo>
                                <a:lnTo>
                                  <a:pt x="3871" y="1397"/>
                                </a:lnTo>
                                <a:lnTo>
                                  <a:pt x="3837" y="1419"/>
                                </a:lnTo>
                                <a:lnTo>
                                  <a:pt x="3795" y="1434"/>
                                </a:lnTo>
                                <a:lnTo>
                                  <a:pt x="3753" y="1456"/>
                                </a:lnTo>
                                <a:lnTo>
                                  <a:pt x="3711" y="1471"/>
                                </a:lnTo>
                                <a:lnTo>
                                  <a:pt x="3660" y="1485"/>
                                </a:lnTo>
                                <a:lnTo>
                                  <a:pt x="3601" y="1493"/>
                                </a:lnTo>
                                <a:lnTo>
                                  <a:pt x="3550" y="1508"/>
                                </a:lnTo>
                                <a:lnTo>
                                  <a:pt x="3482" y="1515"/>
                                </a:lnTo>
                                <a:lnTo>
                                  <a:pt x="3423" y="1522"/>
                                </a:lnTo>
                                <a:lnTo>
                                  <a:pt x="3356" y="1522"/>
                                </a:lnTo>
                                <a:lnTo>
                                  <a:pt x="3364" y="1522"/>
                                </a:lnTo>
                                <a:lnTo>
                                  <a:pt x="3381" y="1544"/>
                                </a:lnTo>
                                <a:lnTo>
                                  <a:pt x="3406" y="1567"/>
                                </a:lnTo>
                                <a:lnTo>
                                  <a:pt x="3423" y="1581"/>
                                </a:lnTo>
                                <a:lnTo>
                                  <a:pt x="3432" y="1604"/>
                                </a:lnTo>
                                <a:lnTo>
                                  <a:pt x="3449" y="1626"/>
                                </a:lnTo>
                                <a:lnTo>
                                  <a:pt x="3449" y="1648"/>
                                </a:lnTo>
                                <a:lnTo>
                                  <a:pt x="3457" y="1663"/>
                                </a:lnTo>
                                <a:lnTo>
                                  <a:pt x="3457" y="1685"/>
                                </a:lnTo>
                                <a:lnTo>
                                  <a:pt x="3457" y="1700"/>
                                </a:lnTo>
                                <a:lnTo>
                                  <a:pt x="3449" y="1714"/>
                                </a:lnTo>
                                <a:lnTo>
                                  <a:pt x="3440" y="1729"/>
                                </a:lnTo>
                                <a:lnTo>
                                  <a:pt x="3440" y="1744"/>
                                </a:lnTo>
                                <a:lnTo>
                                  <a:pt x="3423" y="1751"/>
                                </a:lnTo>
                                <a:lnTo>
                                  <a:pt x="3415" y="1766"/>
                                </a:lnTo>
                                <a:lnTo>
                                  <a:pt x="3389" y="1788"/>
                                </a:lnTo>
                                <a:lnTo>
                                  <a:pt x="3356" y="1818"/>
                                </a:lnTo>
                                <a:lnTo>
                                  <a:pt x="3322" y="1833"/>
                                </a:lnTo>
                                <a:lnTo>
                                  <a:pt x="3280" y="1855"/>
                                </a:lnTo>
                                <a:lnTo>
                                  <a:pt x="3229" y="1870"/>
                                </a:lnTo>
                                <a:lnTo>
                                  <a:pt x="3178" y="1884"/>
                                </a:lnTo>
                                <a:lnTo>
                                  <a:pt x="3119" y="1899"/>
                                </a:lnTo>
                                <a:lnTo>
                                  <a:pt x="3060" y="1907"/>
                                </a:lnTo>
                                <a:lnTo>
                                  <a:pt x="3001" y="1914"/>
                                </a:lnTo>
                                <a:lnTo>
                                  <a:pt x="2933" y="1921"/>
                                </a:lnTo>
                                <a:lnTo>
                                  <a:pt x="2865" y="1921"/>
                                </a:lnTo>
                                <a:lnTo>
                                  <a:pt x="2789" y="1921"/>
                                </a:lnTo>
                                <a:lnTo>
                                  <a:pt x="2722" y="1921"/>
                                </a:lnTo>
                                <a:lnTo>
                                  <a:pt x="2713" y="1921"/>
                                </a:lnTo>
                                <a:lnTo>
                                  <a:pt x="2713" y="1936"/>
                                </a:lnTo>
                                <a:lnTo>
                                  <a:pt x="2696" y="1951"/>
                                </a:lnTo>
                                <a:lnTo>
                                  <a:pt x="2688" y="1966"/>
                                </a:lnTo>
                                <a:lnTo>
                                  <a:pt x="2679" y="1973"/>
                                </a:lnTo>
                                <a:lnTo>
                                  <a:pt x="2646" y="2003"/>
                                </a:lnTo>
                                <a:lnTo>
                                  <a:pt x="2612" y="2025"/>
                                </a:lnTo>
                                <a:lnTo>
                                  <a:pt x="2570" y="2047"/>
                                </a:lnTo>
                                <a:lnTo>
                                  <a:pt x="2519" y="2069"/>
                                </a:lnTo>
                                <a:lnTo>
                                  <a:pt x="2468" y="2091"/>
                                </a:lnTo>
                                <a:lnTo>
                                  <a:pt x="2417" y="2106"/>
                                </a:lnTo>
                                <a:lnTo>
                                  <a:pt x="2358" y="2121"/>
                                </a:lnTo>
                                <a:lnTo>
                                  <a:pt x="2291" y="2128"/>
                                </a:lnTo>
                                <a:lnTo>
                                  <a:pt x="2231" y="2136"/>
                                </a:lnTo>
                                <a:lnTo>
                                  <a:pt x="2155" y="2143"/>
                                </a:lnTo>
                                <a:lnTo>
                                  <a:pt x="2088" y="2150"/>
                                </a:lnTo>
                                <a:lnTo>
                                  <a:pt x="2012" y="2150"/>
                                </a:lnTo>
                                <a:lnTo>
                                  <a:pt x="1936" y="2150"/>
                                </a:lnTo>
                                <a:lnTo>
                                  <a:pt x="1860" y="2143"/>
                                </a:lnTo>
                                <a:lnTo>
                                  <a:pt x="1792" y="2143"/>
                                </a:lnTo>
                                <a:lnTo>
                                  <a:pt x="1724" y="2128"/>
                                </a:lnTo>
                                <a:lnTo>
                                  <a:pt x="1657" y="2121"/>
                                </a:lnTo>
                                <a:lnTo>
                                  <a:pt x="1589" y="2106"/>
                                </a:lnTo>
                                <a:lnTo>
                                  <a:pt x="1530" y="2091"/>
                                </a:lnTo>
                                <a:lnTo>
                                  <a:pt x="1471" y="2077"/>
                                </a:lnTo>
                                <a:lnTo>
                                  <a:pt x="1412" y="2062"/>
                                </a:lnTo>
                                <a:lnTo>
                                  <a:pt x="1352" y="2040"/>
                                </a:lnTo>
                                <a:lnTo>
                                  <a:pt x="1352" y="2040"/>
                                </a:lnTo>
                                <a:lnTo>
                                  <a:pt x="1293" y="2047"/>
                                </a:lnTo>
                                <a:lnTo>
                                  <a:pt x="1226" y="2047"/>
                                </a:lnTo>
                                <a:lnTo>
                                  <a:pt x="1158" y="2047"/>
                                </a:lnTo>
                                <a:lnTo>
                                  <a:pt x="1090" y="2040"/>
                                </a:lnTo>
                                <a:lnTo>
                                  <a:pt x="1040" y="2040"/>
                                </a:lnTo>
                                <a:lnTo>
                                  <a:pt x="980" y="2032"/>
                                </a:lnTo>
                                <a:lnTo>
                                  <a:pt x="930" y="2025"/>
                                </a:lnTo>
                                <a:lnTo>
                                  <a:pt x="879" y="2010"/>
                                </a:lnTo>
                                <a:lnTo>
                                  <a:pt x="828" y="2003"/>
                                </a:lnTo>
                                <a:lnTo>
                                  <a:pt x="778" y="1988"/>
                                </a:lnTo>
                                <a:lnTo>
                                  <a:pt x="735" y="1973"/>
                                </a:lnTo>
                                <a:lnTo>
                                  <a:pt x="693" y="1958"/>
                                </a:lnTo>
                                <a:lnTo>
                                  <a:pt x="651" y="1944"/>
                                </a:lnTo>
                                <a:lnTo>
                                  <a:pt x="617" y="1921"/>
                                </a:lnTo>
                                <a:lnTo>
                                  <a:pt x="583" y="1907"/>
                                </a:lnTo>
                                <a:lnTo>
                                  <a:pt x="558" y="1884"/>
                                </a:lnTo>
                                <a:lnTo>
                                  <a:pt x="524" y="1870"/>
                                </a:lnTo>
                                <a:lnTo>
                                  <a:pt x="507" y="1847"/>
                                </a:lnTo>
                                <a:lnTo>
                                  <a:pt x="482" y="1825"/>
                                </a:lnTo>
                                <a:lnTo>
                                  <a:pt x="473" y="1803"/>
                                </a:lnTo>
                                <a:lnTo>
                                  <a:pt x="473" y="1803"/>
                                </a:lnTo>
                                <a:lnTo>
                                  <a:pt x="414" y="1796"/>
                                </a:lnTo>
                                <a:lnTo>
                                  <a:pt x="363" y="1781"/>
                                </a:lnTo>
                                <a:lnTo>
                                  <a:pt x="321" y="1774"/>
                                </a:lnTo>
                                <a:lnTo>
                                  <a:pt x="270" y="1759"/>
                                </a:lnTo>
                                <a:lnTo>
                                  <a:pt x="228" y="1744"/>
                                </a:lnTo>
                                <a:lnTo>
                                  <a:pt x="194" y="1729"/>
                                </a:lnTo>
                                <a:lnTo>
                                  <a:pt x="161" y="1714"/>
                                </a:lnTo>
                                <a:lnTo>
                                  <a:pt x="127" y="1692"/>
                                </a:lnTo>
                                <a:lnTo>
                                  <a:pt x="93" y="1677"/>
                                </a:lnTo>
                                <a:lnTo>
                                  <a:pt x="68" y="1655"/>
                                </a:lnTo>
                                <a:lnTo>
                                  <a:pt x="42" y="1633"/>
                                </a:lnTo>
                                <a:lnTo>
                                  <a:pt x="25" y="1618"/>
                                </a:lnTo>
                                <a:lnTo>
                                  <a:pt x="17" y="1596"/>
                                </a:lnTo>
                                <a:lnTo>
                                  <a:pt x="0" y="1574"/>
                                </a:lnTo>
                                <a:lnTo>
                                  <a:pt x="0" y="1552"/>
                                </a:lnTo>
                                <a:lnTo>
                                  <a:pt x="0" y="1530"/>
                                </a:lnTo>
                                <a:lnTo>
                                  <a:pt x="0" y="1515"/>
                                </a:lnTo>
                                <a:lnTo>
                                  <a:pt x="8" y="1508"/>
                                </a:lnTo>
                                <a:lnTo>
                                  <a:pt x="8" y="1493"/>
                                </a:lnTo>
                                <a:lnTo>
                                  <a:pt x="17" y="1478"/>
                                </a:lnTo>
                                <a:lnTo>
                                  <a:pt x="25" y="1471"/>
                                </a:lnTo>
                                <a:lnTo>
                                  <a:pt x="34" y="1456"/>
                                </a:lnTo>
                                <a:lnTo>
                                  <a:pt x="51" y="1441"/>
                                </a:lnTo>
                                <a:lnTo>
                                  <a:pt x="68" y="1434"/>
                                </a:lnTo>
                                <a:lnTo>
                                  <a:pt x="93" y="1411"/>
                                </a:lnTo>
                                <a:lnTo>
                                  <a:pt x="135" y="1397"/>
                                </a:lnTo>
                                <a:lnTo>
                                  <a:pt x="177" y="1375"/>
                                </a:lnTo>
                                <a:lnTo>
                                  <a:pt x="228" y="1360"/>
                                </a:lnTo>
                                <a:lnTo>
                                  <a:pt x="228" y="1360"/>
                                </a:lnTo>
                                <a:lnTo>
                                  <a:pt x="186" y="1345"/>
                                </a:lnTo>
                                <a:lnTo>
                                  <a:pt x="144" y="1323"/>
                                </a:lnTo>
                                <a:lnTo>
                                  <a:pt x="110" y="1301"/>
                                </a:lnTo>
                                <a:lnTo>
                                  <a:pt x="76" y="1278"/>
                                </a:lnTo>
                                <a:lnTo>
                                  <a:pt x="68" y="1264"/>
                                </a:lnTo>
                                <a:lnTo>
                                  <a:pt x="59" y="1249"/>
                                </a:lnTo>
                                <a:lnTo>
                                  <a:pt x="51" y="1242"/>
                                </a:lnTo>
                                <a:lnTo>
                                  <a:pt x="42" y="1227"/>
                                </a:lnTo>
                                <a:lnTo>
                                  <a:pt x="34" y="1212"/>
                                </a:lnTo>
                                <a:lnTo>
                                  <a:pt x="34" y="1197"/>
                                </a:lnTo>
                                <a:lnTo>
                                  <a:pt x="34" y="1190"/>
                                </a:lnTo>
                                <a:lnTo>
                                  <a:pt x="34" y="1175"/>
                                </a:lnTo>
                                <a:lnTo>
                                  <a:pt x="34" y="1160"/>
                                </a:lnTo>
                                <a:lnTo>
                                  <a:pt x="42" y="1145"/>
                                </a:lnTo>
                                <a:lnTo>
                                  <a:pt x="51" y="1131"/>
                                </a:lnTo>
                                <a:lnTo>
                                  <a:pt x="59" y="1116"/>
                                </a:lnTo>
                                <a:lnTo>
                                  <a:pt x="68" y="1101"/>
                                </a:lnTo>
                                <a:lnTo>
                                  <a:pt x="84" y="1094"/>
                                </a:lnTo>
                                <a:lnTo>
                                  <a:pt x="101" y="1079"/>
                                </a:lnTo>
                                <a:lnTo>
                                  <a:pt x="127" y="1072"/>
                                </a:lnTo>
                                <a:lnTo>
                                  <a:pt x="144" y="1057"/>
                                </a:lnTo>
                                <a:lnTo>
                                  <a:pt x="169" y="1049"/>
                                </a:lnTo>
                                <a:lnTo>
                                  <a:pt x="194" y="1035"/>
                                </a:lnTo>
                                <a:lnTo>
                                  <a:pt x="220" y="1027"/>
                                </a:lnTo>
                                <a:lnTo>
                                  <a:pt x="254" y="1020"/>
                                </a:lnTo>
                                <a:lnTo>
                                  <a:pt x="279" y="1012"/>
                                </a:lnTo>
                                <a:lnTo>
                                  <a:pt x="313" y="1012"/>
                                </a:lnTo>
                                <a:lnTo>
                                  <a:pt x="347" y="1005"/>
                                </a:lnTo>
                                <a:lnTo>
                                  <a:pt x="355" y="1005"/>
                                </a:lnTo>
                                <a:lnTo>
                                  <a:pt x="321" y="983"/>
                                </a:lnTo>
                                <a:lnTo>
                                  <a:pt x="279" y="961"/>
                                </a:lnTo>
                                <a:lnTo>
                                  <a:pt x="254" y="939"/>
                                </a:lnTo>
                                <a:lnTo>
                                  <a:pt x="228" y="909"/>
                                </a:lnTo>
                                <a:lnTo>
                                  <a:pt x="203" y="887"/>
                                </a:lnTo>
                                <a:lnTo>
                                  <a:pt x="194" y="857"/>
                                </a:lnTo>
                                <a:lnTo>
                                  <a:pt x="186" y="835"/>
                                </a:lnTo>
                                <a:lnTo>
                                  <a:pt x="186" y="806"/>
                                </a:lnTo>
                                <a:lnTo>
                                  <a:pt x="186" y="791"/>
                                </a:lnTo>
                                <a:lnTo>
                                  <a:pt x="194" y="769"/>
                                </a:lnTo>
                                <a:lnTo>
                                  <a:pt x="203" y="754"/>
                                </a:lnTo>
                                <a:lnTo>
                                  <a:pt x="220" y="739"/>
                                </a:lnTo>
                                <a:lnTo>
                                  <a:pt x="228" y="724"/>
                                </a:lnTo>
                                <a:lnTo>
                                  <a:pt x="254" y="710"/>
                                </a:lnTo>
                                <a:lnTo>
                                  <a:pt x="270" y="695"/>
                                </a:lnTo>
                                <a:lnTo>
                                  <a:pt x="296" y="680"/>
                                </a:lnTo>
                                <a:lnTo>
                                  <a:pt x="321" y="665"/>
                                </a:lnTo>
                                <a:lnTo>
                                  <a:pt x="347" y="650"/>
                                </a:lnTo>
                                <a:lnTo>
                                  <a:pt x="380" y="643"/>
                                </a:lnTo>
                                <a:lnTo>
                                  <a:pt x="406" y="628"/>
                                </a:lnTo>
                                <a:lnTo>
                                  <a:pt x="439" y="621"/>
                                </a:lnTo>
                                <a:lnTo>
                                  <a:pt x="482" y="613"/>
                                </a:lnTo>
                                <a:lnTo>
                                  <a:pt x="516" y="606"/>
                                </a:lnTo>
                                <a:lnTo>
                                  <a:pt x="558" y="599"/>
                                </a:lnTo>
                                <a:lnTo>
                                  <a:pt x="566" y="599"/>
                                </a:lnTo>
                                <a:lnTo>
                                  <a:pt x="541" y="577"/>
                                </a:lnTo>
                                <a:lnTo>
                                  <a:pt x="516" y="554"/>
                                </a:lnTo>
                                <a:lnTo>
                                  <a:pt x="499" y="532"/>
                                </a:lnTo>
                                <a:lnTo>
                                  <a:pt x="482" y="510"/>
                                </a:lnTo>
                                <a:lnTo>
                                  <a:pt x="473" y="488"/>
                                </a:lnTo>
                                <a:lnTo>
                                  <a:pt x="465" y="466"/>
                                </a:lnTo>
                                <a:lnTo>
                                  <a:pt x="465" y="444"/>
                                </a:lnTo>
                                <a:lnTo>
                                  <a:pt x="465" y="421"/>
                                </a:lnTo>
                                <a:lnTo>
                                  <a:pt x="465" y="407"/>
                                </a:lnTo>
                                <a:lnTo>
                                  <a:pt x="473" y="384"/>
                                </a:lnTo>
                                <a:lnTo>
                                  <a:pt x="482" y="370"/>
                                </a:lnTo>
                                <a:lnTo>
                                  <a:pt x="490" y="355"/>
                                </a:lnTo>
                                <a:lnTo>
                                  <a:pt x="499" y="340"/>
                                </a:lnTo>
                                <a:lnTo>
                                  <a:pt x="516" y="325"/>
                                </a:lnTo>
                                <a:lnTo>
                                  <a:pt x="524" y="311"/>
                                </a:lnTo>
                                <a:lnTo>
                                  <a:pt x="541" y="296"/>
                                </a:lnTo>
                                <a:lnTo>
                                  <a:pt x="558" y="281"/>
                                </a:lnTo>
                                <a:lnTo>
                                  <a:pt x="583" y="266"/>
                                </a:lnTo>
                                <a:lnTo>
                                  <a:pt x="600" y="259"/>
                                </a:lnTo>
                                <a:lnTo>
                                  <a:pt x="625" y="244"/>
                                </a:lnTo>
                                <a:lnTo>
                                  <a:pt x="676" y="222"/>
                                </a:lnTo>
                                <a:lnTo>
                                  <a:pt x="735" y="200"/>
                                </a:lnTo>
                                <a:lnTo>
                                  <a:pt x="795" y="185"/>
                                </a:lnTo>
                                <a:lnTo>
                                  <a:pt x="862" y="170"/>
                                </a:lnTo>
                                <a:lnTo>
                                  <a:pt x="930" y="163"/>
                                </a:lnTo>
                                <a:lnTo>
                                  <a:pt x="1006" y="148"/>
                                </a:lnTo>
                                <a:lnTo>
                                  <a:pt x="1082" y="148"/>
                                </a:lnTo>
                                <a:lnTo>
                                  <a:pt x="1166" y="141"/>
                                </a:lnTo>
                                <a:lnTo>
                                  <a:pt x="1251" y="141"/>
                                </a:lnTo>
                                <a:lnTo>
                                  <a:pt x="1335" y="148"/>
                                </a:lnTo>
                                <a:lnTo>
                                  <a:pt x="1386" y="155"/>
                                </a:lnTo>
                                <a:lnTo>
                                  <a:pt x="1445" y="163"/>
                                </a:lnTo>
                                <a:lnTo>
                                  <a:pt x="1445" y="163"/>
                                </a:lnTo>
                              </a:path>
                            </a:pathLst>
                          </a:custGeom>
                          <a:noFill/>
                          <a:ln w="0">
                            <a:solidFill>
                              <a:srgbClr val="000000"/>
                            </a:solidFill>
                          </a:ln>
                        </wps:spPr>
                        <wps:style>
                          <a:lnRef idx="0"/>
                          <a:fillRef idx="0"/>
                          <a:effectRef idx="0"/>
                          <a:fontRef idx="minor"/>
                        </wps:style>
                        <wps:bodyPr/>
                      </wps:wsp>
                      <wps:wsp>
                        <wps:cNvSpPr/>
                        <wps:spPr>
                          <a:xfrm>
                            <a:off x="2700000" y="108000"/>
                            <a:ext cx="37440" cy="79920"/>
                          </a:xfrm>
                          <a:custGeom>
                            <a:avLst/>
                            <a:gdLst/>
                            <a:ahLst/>
                            <a:rect l="l" t="t" r="r" b="b"/>
                            <a:pathLst>
                              <a:path w="59" h="126">
                                <a:moveTo>
                                  <a:pt x="0" y="0"/>
                                </a:moveTo>
                                <a:lnTo>
                                  <a:pt x="17" y="15"/>
                                </a:lnTo>
                                <a:lnTo>
                                  <a:pt x="25" y="30"/>
                                </a:lnTo>
                                <a:lnTo>
                                  <a:pt x="42" y="37"/>
                                </a:lnTo>
                                <a:lnTo>
                                  <a:pt x="50" y="52"/>
                                </a:lnTo>
                                <a:lnTo>
                                  <a:pt x="50" y="66"/>
                                </a:lnTo>
                                <a:lnTo>
                                  <a:pt x="59" y="81"/>
                                </a:lnTo>
                                <a:lnTo>
                                  <a:pt x="59" y="96"/>
                                </a:lnTo>
                                <a:lnTo>
                                  <a:pt x="59" y="111"/>
                                </a:lnTo>
                                <a:lnTo>
                                  <a:pt x="59" y="126"/>
                                </a:lnTo>
                              </a:path>
                            </a:pathLst>
                          </a:custGeom>
                          <a:noFill/>
                          <a:ln w="0">
                            <a:solidFill>
                              <a:srgbClr val="000000"/>
                            </a:solidFill>
                          </a:ln>
                        </wps:spPr>
                        <wps:style>
                          <a:lnRef idx="0"/>
                          <a:fillRef idx="0"/>
                          <a:effectRef idx="0"/>
                          <a:fontRef idx="minor"/>
                        </wps:style>
                        <wps:bodyPr/>
                      </wps:wsp>
                      <wps:wsp>
                        <wps:cNvSpPr/>
                        <wps:spPr>
                          <a:xfrm>
                            <a:off x="3231000" y="269280"/>
                            <a:ext cx="27360" cy="33120"/>
                          </a:xfrm>
                          <a:custGeom>
                            <a:avLst/>
                            <a:gdLst/>
                            <a:ahLst/>
                            <a:rect l="l" t="t" r="r" b="b"/>
                            <a:pathLst>
                              <a:path w="43" h="52">
                                <a:moveTo>
                                  <a:pt x="43" y="0"/>
                                </a:moveTo>
                                <a:lnTo>
                                  <a:pt x="34" y="15"/>
                                </a:lnTo>
                                <a:lnTo>
                                  <a:pt x="26" y="29"/>
                                </a:lnTo>
                                <a:lnTo>
                                  <a:pt x="17" y="37"/>
                                </a:lnTo>
                                <a:lnTo>
                                  <a:pt x="0" y="52"/>
                                </a:lnTo>
                              </a:path>
                            </a:pathLst>
                          </a:custGeom>
                          <a:noFill/>
                          <a:ln w="0">
                            <a:solidFill>
                              <a:srgbClr val="000000"/>
                            </a:solidFill>
                          </a:ln>
                        </wps:spPr>
                        <wps:style>
                          <a:lnRef idx="0"/>
                          <a:fillRef idx="0"/>
                          <a:effectRef idx="0"/>
                          <a:fontRef idx="minor"/>
                        </wps:style>
                        <wps:bodyPr/>
                      </wps:wsp>
                      <wps:wsp>
                        <wps:cNvSpPr/>
                        <wps:spPr>
                          <a:xfrm>
                            <a:off x="2463840" y="1102320"/>
                            <a:ext cx="402480" cy="131400"/>
                          </a:xfrm>
                          <a:custGeom>
                            <a:avLst/>
                            <a:gdLst/>
                            <a:ahLst/>
                            <a:rect l="l" t="t" r="r" b="b"/>
                            <a:pathLst>
                              <a:path w="634" h="207">
                                <a:moveTo>
                                  <a:pt x="634" y="207"/>
                                </a:moveTo>
                                <a:lnTo>
                                  <a:pt x="625" y="207"/>
                                </a:lnTo>
                                <a:lnTo>
                                  <a:pt x="575" y="200"/>
                                </a:lnTo>
                                <a:lnTo>
                                  <a:pt x="524" y="193"/>
                                </a:lnTo>
                                <a:lnTo>
                                  <a:pt x="422" y="178"/>
                                </a:lnTo>
                                <a:lnTo>
                                  <a:pt x="380" y="170"/>
                                </a:lnTo>
                                <a:lnTo>
                                  <a:pt x="338" y="156"/>
                                </a:lnTo>
                                <a:lnTo>
                                  <a:pt x="287" y="148"/>
                                </a:lnTo>
                                <a:lnTo>
                                  <a:pt x="253" y="133"/>
                                </a:lnTo>
                                <a:lnTo>
                                  <a:pt x="211" y="119"/>
                                </a:lnTo>
                                <a:lnTo>
                                  <a:pt x="169" y="104"/>
                                </a:lnTo>
                                <a:lnTo>
                                  <a:pt x="135" y="89"/>
                                </a:lnTo>
                                <a:lnTo>
                                  <a:pt x="101" y="74"/>
                                </a:lnTo>
                                <a:lnTo>
                                  <a:pt x="76" y="52"/>
                                </a:lnTo>
                                <a:lnTo>
                                  <a:pt x="42" y="37"/>
                                </a:lnTo>
                                <a:lnTo>
                                  <a:pt x="17" y="15"/>
                                </a:lnTo>
                                <a:lnTo>
                                  <a:pt x="0" y="0"/>
                                </a:lnTo>
                              </a:path>
                            </a:pathLst>
                          </a:custGeom>
                          <a:noFill/>
                          <a:ln w="0">
                            <a:solidFill>
                              <a:srgbClr val="000000"/>
                            </a:solidFill>
                          </a:ln>
                        </wps:spPr>
                        <wps:style>
                          <a:lnRef idx="0"/>
                          <a:fillRef idx="0"/>
                          <a:effectRef idx="0"/>
                          <a:fontRef idx="minor"/>
                        </wps:style>
                        <wps:bodyPr/>
                      </wps:wsp>
                      <wps:wsp>
                        <wps:cNvSpPr/>
                        <wps:spPr>
                          <a:xfrm>
                            <a:off x="1996560" y="1276200"/>
                            <a:ext cx="161280" cy="33120"/>
                          </a:xfrm>
                          <a:custGeom>
                            <a:avLst/>
                            <a:gdLst/>
                            <a:ahLst/>
                            <a:rect l="l" t="t" r="r" b="b"/>
                            <a:pathLst>
                              <a:path w="254" h="52">
                                <a:moveTo>
                                  <a:pt x="254" y="0"/>
                                </a:moveTo>
                                <a:lnTo>
                                  <a:pt x="195" y="15"/>
                                </a:lnTo>
                                <a:lnTo>
                                  <a:pt x="136" y="29"/>
                                </a:lnTo>
                                <a:lnTo>
                                  <a:pt x="68" y="44"/>
                                </a:lnTo>
                                <a:lnTo>
                                  <a:pt x="0" y="52"/>
                                </a:lnTo>
                              </a:path>
                            </a:pathLst>
                          </a:custGeom>
                          <a:noFill/>
                          <a:ln w="0">
                            <a:solidFill>
                              <a:srgbClr val="000000"/>
                            </a:solidFill>
                          </a:ln>
                        </wps:spPr>
                        <wps:style>
                          <a:lnRef idx="0"/>
                          <a:fillRef idx="0"/>
                          <a:effectRef idx="0"/>
                          <a:fontRef idx="minor"/>
                        </wps:style>
                        <wps:bodyPr/>
                      </wps:wsp>
                      <wps:wsp>
                        <wps:cNvSpPr/>
                        <wps:spPr>
                          <a:xfrm>
                            <a:off x="1438200" y="1158840"/>
                            <a:ext cx="69840" cy="5040"/>
                          </a:xfrm>
                          <a:custGeom>
                            <a:avLst/>
                            <a:gdLst/>
                            <a:ahLst/>
                            <a:rect l="l" t="t" r="r" b="b"/>
                            <a:pathLst>
                              <a:path w="110" h="8">
                                <a:moveTo>
                                  <a:pt x="110" y="8"/>
                                </a:moveTo>
                                <a:lnTo>
                                  <a:pt x="102" y="8"/>
                                </a:lnTo>
                                <a:lnTo>
                                  <a:pt x="51" y="8"/>
                                </a:lnTo>
                                <a:lnTo>
                                  <a:pt x="0" y="0"/>
                                </a:lnTo>
                              </a:path>
                            </a:pathLst>
                          </a:custGeom>
                          <a:noFill/>
                          <a:ln w="0">
                            <a:solidFill>
                              <a:srgbClr val="000000"/>
                            </a:solidFill>
                          </a:ln>
                        </wps:spPr>
                        <wps:style>
                          <a:lnRef idx="0"/>
                          <a:fillRef idx="0"/>
                          <a:effectRef idx="0"/>
                          <a:fontRef idx="minor"/>
                        </wps:style>
                        <wps:bodyPr/>
                      </wps:wsp>
                      <wps:wsp>
                        <wps:cNvSpPr/>
                        <wps:spPr>
                          <a:xfrm>
                            <a:off x="1282680" y="863640"/>
                            <a:ext cx="96480" cy="14040"/>
                          </a:xfrm>
                          <a:custGeom>
                            <a:avLst/>
                            <a:gdLst/>
                            <a:ahLst/>
                            <a:rect l="l" t="t" r="r" b="b"/>
                            <a:pathLst>
                              <a:path w="152" h="22">
                                <a:moveTo>
                                  <a:pt x="0" y="22"/>
                                </a:moveTo>
                                <a:lnTo>
                                  <a:pt x="34" y="14"/>
                                </a:lnTo>
                                <a:lnTo>
                                  <a:pt x="68" y="7"/>
                                </a:lnTo>
                                <a:lnTo>
                                  <a:pt x="110" y="0"/>
                                </a:lnTo>
                                <a:lnTo>
                                  <a:pt x="152" y="0"/>
                                </a:lnTo>
                              </a:path>
                            </a:pathLst>
                          </a:custGeom>
                          <a:noFill/>
                          <a:ln w="0">
                            <a:solidFill>
                              <a:srgbClr val="000000"/>
                            </a:solidFill>
                          </a:ln>
                        </wps:spPr>
                        <wps:style>
                          <a:lnRef idx="0"/>
                          <a:fillRef idx="0"/>
                          <a:effectRef idx="0"/>
                          <a:fontRef idx="minor"/>
                        </wps:style>
                        <wps:bodyPr/>
                      </wps:wsp>
                      <wps:wsp>
                        <wps:cNvSpPr/>
                        <wps:spPr>
                          <a:xfrm>
                            <a:off x="1358280" y="647640"/>
                            <a:ext cx="85680" cy="4320"/>
                          </a:xfrm>
                          <a:custGeom>
                            <a:avLst/>
                            <a:gdLst/>
                            <a:ahLst/>
                            <a:rect l="l" t="t" r="r" b="b"/>
                            <a:pathLst>
                              <a:path w="135" h="7">
                                <a:moveTo>
                                  <a:pt x="0" y="7"/>
                                </a:moveTo>
                                <a:lnTo>
                                  <a:pt x="67" y="0"/>
                                </a:lnTo>
                                <a:lnTo>
                                  <a:pt x="135" y="0"/>
                                </a:lnTo>
                              </a:path>
                            </a:pathLst>
                          </a:custGeom>
                          <a:noFill/>
                          <a:ln w="0">
                            <a:solidFill>
                              <a:srgbClr val="000000"/>
                            </a:solidFill>
                          </a:ln>
                        </wps:spPr>
                        <wps:style>
                          <a:lnRef idx="0"/>
                          <a:fillRef idx="0"/>
                          <a:effectRef idx="0"/>
                          <a:fontRef idx="minor"/>
                        </wps:style>
                        <wps:bodyPr/>
                      </wps:wsp>
                      <wps:wsp>
                        <wps:cNvSpPr/>
                        <wps:spPr>
                          <a:xfrm>
                            <a:off x="1497240" y="394200"/>
                            <a:ext cx="69840" cy="47160"/>
                          </a:xfrm>
                          <a:custGeom>
                            <a:avLst/>
                            <a:gdLst/>
                            <a:ahLst/>
                            <a:rect l="l" t="t" r="r" b="b"/>
                            <a:pathLst>
                              <a:path w="110" h="74">
                                <a:moveTo>
                                  <a:pt x="110" y="74"/>
                                </a:moveTo>
                                <a:lnTo>
                                  <a:pt x="85" y="59"/>
                                </a:lnTo>
                                <a:lnTo>
                                  <a:pt x="51" y="37"/>
                                </a:lnTo>
                                <a:lnTo>
                                  <a:pt x="26" y="22"/>
                                </a:lnTo>
                                <a:lnTo>
                                  <a:pt x="0" y="0"/>
                                </a:lnTo>
                              </a:path>
                            </a:pathLst>
                          </a:custGeom>
                          <a:noFill/>
                          <a:ln w="0">
                            <a:solidFill>
                              <a:srgbClr val="000000"/>
                            </a:solidFill>
                          </a:ln>
                        </wps:spPr>
                        <wps:style>
                          <a:lnRef idx="0"/>
                          <a:fillRef idx="0"/>
                          <a:effectRef idx="0"/>
                          <a:fontRef idx="minor"/>
                        </wps:style>
                        <wps:bodyPr/>
                      </wps:wsp>
                      <wps:wsp>
                        <wps:cNvSpPr/>
                        <wps:spPr>
                          <a:xfrm>
                            <a:off x="2055600" y="117360"/>
                            <a:ext cx="80640" cy="9360"/>
                          </a:xfrm>
                          <a:custGeom>
                            <a:avLst/>
                            <a:gdLst/>
                            <a:ahLst/>
                            <a:rect l="l" t="t" r="r" b="b"/>
                            <a:pathLst>
                              <a:path w="127" h="15">
                                <a:moveTo>
                                  <a:pt x="0" y="0"/>
                                </a:moveTo>
                                <a:lnTo>
                                  <a:pt x="68" y="7"/>
                                </a:lnTo>
                                <a:lnTo>
                                  <a:pt x="127" y="15"/>
                                </a:lnTo>
                              </a:path>
                            </a:pathLst>
                          </a:custGeom>
                          <a:noFill/>
                          <a:ln w="0">
                            <a:solidFill>
                              <a:srgbClr val="000000"/>
                            </a:solidFill>
                          </a:ln>
                        </wps:spPr>
                        <wps:style>
                          <a:lnRef idx="0"/>
                          <a:fillRef idx="0"/>
                          <a:effectRef idx="0"/>
                          <a:fontRef idx="minor"/>
                        </wps:style>
                        <wps:bodyPr/>
                      </wps:wsp>
                      <pic:pic xmlns:pic="http://schemas.openxmlformats.org/drawingml/2006/picture">
                        <pic:nvPicPr>
                          <pic:cNvPr id="3" name="" descr=""/>
                          <pic:cNvPicPr/>
                        </pic:nvPicPr>
                        <pic:blipFill>
                          <a:blip r:embed="rId10"/>
                          <a:stretch/>
                        </pic:blipFill>
                        <pic:spPr>
                          <a:xfrm>
                            <a:off x="144720" y="1520280"/>
                            <a:ext cx="531360" cy="464760"/>
                          </a:xfrm>
                          <a:prstGeom prst="rect">
                            <a:avLst/>
                          </a:prstGeom>
                          <a:ln w="0">
                            <a:noFill/>
                          </a:ln>
                        </pic:spPr>
                      </pic:pic>
                      <pic:pic xmlns:pic="http://schemas.openxmlformats.org/drawingml/2006/picture">
                        <pic:nvPicPr>
                          <pic:cNvPr id="4" name="" descr=""/>
                          <pic:cNvPicPr/>
                        </pic:nvPicPr>
                        <pic:blipFill>
                          <a:blip r:embed="rId11"/>
                          <a:stretch/>
                        </pic:blipFill>
                        <pic:spPr>
                          <a:xfrm>
                            <a:off x="144720" y="1520280"/>
                            <a:ext cx="531360" cy="464760"/>
                          </a:xfrm>
                          <a:prstGeom prst="rect">
                            <a:avLst/>
                          </a:prstGeom>
                          <a:ln w="0">
                            <a:noFill/>
                          </a:ln>
                        </pic:spPr>
                      </pic:pic>
                      <pic:pic xmlns:pic="http://schemas.openxmlformats.org/drawingml/2006/picture">
                        <pic:nvPicPr>
                          <pic:cNvPr id="5" name="" descr=""/>
                          <pic:cNvPicPr/>
                        </pic:nvPicPr>
                        <pic:blipFill>
                          <a:blip r:embed="rId12"/>
                          <a:stretch/>
                        </pic:blipFill>
                        <pic:spPr>
                          <a:xfrm>
                            <a:off x="289440" y="1647360"/>
                            <a:ext cx="531360" cy="464040"/>
                          </a:xfrm>
                          <a:prstGeom prst="rect">
                            <a:avLst/>
                          </a:prstGeom>
                          <a:ln w="0">
                            <a:noFill/>
                          </a:ln>
                        </pic:spPr>
                      </pic:pic>
                      <pic:pic xmlns:pic="http://schemas.openxmlformats.org/drawingml/2006/picture">
                        <pic:nvPicPr>
                          <pic:cNvPr id="6" name="" descr=""/>
                          <pic:cNvPicPr/>
                        </pic:nvPicPr>
                        <pic:blipFill>
                          <a:blip r:embed="rId13"/>
                          <a:stretch/>
                        </pic:blipFill>
                        <pic:spPr>
                          <a:xfrm>
                            <a:off x="434880" y="1773720"/>
                            <a:ext cx="531000" cy="464760"/>
                          </a:xfrm>
                          <a:prstGeom prst="rect">
                            <a:avLst/>
                          </a:prstGeom>
                          <a:ln w="0">
                            <a:noFill/>
                          </a:ln>
                        </pic:spPr>
                      </pic:pic>
                      <pic:pic xmlns:pic="http://schemas.openxmlformats.org/drawingml/2006/picture">
                        <pic:nvPicPr>
                          <pic:cNvPr id="7" name="" descr=""/>
                          <pic:cNvPicPr/>
                        </pic:nvPicPr>
                        <pic:blipFill>
                          <a:blip r:embed="rId14"/>
                          <a:stretch/>
                        </pic:blipFill>
                        <pic:spPr>
                          <a:xfrm>
                            <a:off x="434880" y="1773720"/>
                            <a:ext cx="531000" cy="464760"/>
                          </a:xfrm>
                          <a:prstGeom prst="rect">
                            <a:avLst/>
                          </a:prstGeom>
                          <a:ln w="0">
                            <a:noFill/>
                          </a:ln>
                        </pic:spPr>
                      </pic:pic>
                      <wps:wsp>
                        <wps:cNvSpPr/>
                        <wps:spPr>
                          <a:xfrm>
                            <a:off x="816120" y="1365120"/>
                            <a:ext cx="203760" cy="243720"/>
                          </a:xfrm>
                          <a:custGeom>
                            <a:avLst/>
                            <a:gdLst/>
                            <a:ahLst/>
                            <a:rect l="l" t="t" r="r" b="b"/>
                            <a:pathLst>
                              <a:path w="321" h="384">
                                <a:moveTo>
                                  <a:pt x="17" y="0"/>
                                </a:moveTo>
                                <a:lnTo>
                                  <a:pt x="59" y="52"/>
                                </a:lnTo>
                                <a:lnTo>
                                  <a:pt x="42" y="67"/>
                                </a:lnTo>
                                <a:lnTo>
                                  <a:pt x="0" y="8"/>
                                </a:lnTo>
                                <a:lnTo>
                                  <a:pt x="17" y="0"/>
                                </a:lnTo>
                                <a:close/>
                                <a:moveTo>
                                  <a:pt x="93" y="96"/>
                                </a:moveTo>
                                <a:lnTo>
                                  <a:pt x="110" y="111"/>
                                </a:lnTo>
                                <a:lnTo>
                                  <a:pt x="93" y="126"/>
                                </a:lnTo>
                                <a:lnTo>
                                  <a:pt x="84" y="111"/>
                                </a:lnTo>
                                <a:lnTo>
                                  <a:pt x="93" y="96"/>
                                </a:lnTo>
                                <a:close/>
                                <a:moveTo>
                                  <a:pt x="143" y="155"/>
                                </a:moveTo>
                                <a:lnTo>
                                  <a:pt x="186" y="215"/>
                                </a:lnTo>
                                <a:lnTo>
                                  <a:pt x="169" y="222"/>
                                </a:lnTo>
                                <a:lnTo>
                                  <a:pt x="127" y="163"/>
                                </a:lnTo>
                                <a:lnTo>
                                  <a:pt x="143" y="155"/>
                                </a:lnTo>
                                <a:close/>
                                <a:moveTo>
                                  <a:pt x="228" y="259"/>
                                </a:moveTo>
                                <a:lnTo>
                                  <a:pt x="236" y="274"/>
                                </a:lnTo>
                                <a:lnTo>
                                  <a:pt x="220" y="281"/>
                                </a:lnTo>
                                <a:lnTo>
                                  <a:pt x="211" y="266"/>
                                </a:lnTo>
                                <a:lnTo>
                                  <a:pt x="228" y="259"/>
                                </a:lnTo>
                                <a:close/>
                                <a:moveTo>
                                  <a:pt x="270" y="318"/>
                                </a:moveTo>
                                <a:lnTo>
                                  <a:pt x="321" y="370"/>
                                </a:lnTo>
                                <a:lnTo>
                                  <a:pt x="304" y="384"/>
                                </a:lnTo>
                                <a:lnTo>
                                  <a:pt x="253" y="325"/>
                                </a:lnTo>
                                <a:lnTo>
                                  <a:pt x="270" y="318"/>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3321720" y="647640"/>
                            <a:ext cx="810720" cy="720"/>
                          </a:xfrm>
                          <a:prstGeom prst="line">
                            <a:avLst/>
                          </a:prstGeom>
                          <a:ln w="0">
                            <a:solidFill>
                              <a:srgbClr val="000000"/>
                            </a:solidFill>
                          </a:ln>
                        </wps:spPr>
                        <wps:style>
                          <a:lnRef idx="0"/>
                          <a:fillRef idx="0"/>
                          <a:effectRef idx="0"/>
                          <a:fontRef idx="minor"/>
                        </wps:style>
                        <wps:bodyPr/>
                      </wps:wsp>
                      <wps:wsp>
                        <wps:cNvSpPr/>
                        <wps:spPr>
                          <a:xfrm>
                            <a:off x="3794760" y="586800"/>
                            <a:ext cx="720" cy="112320"/>
                          </a:xfrm>
                          <a:prstGeom prst="line">
                            <a:avLst/>
                          </a:prstGeom>
                          <a:ln w="0">
                            <a:solidFill>
                              <a:srgbClr val="000000"/>
                            </a:solidFill>
                          </a:ln>
                        </wps:spPr>
                        <wps:style>
                          <a:lnRef idx="0"/>
                          <a:fillRef idx="0"/>
                          <a:effectRef idx="0"/>
                          <a:fontRef idx="minor"/>
                        </wps:style>
                        <wps:bodyPr/>
                      </wps:wsp>
                      <wps:wsp>
                        <wps:cNvSpPr txBox="1"/>
                        <wps:spPr>
                          <a:xfrm>
                            <a:off x="3697560" y="487800"/>
                            <a:ext cx="57960" cy="260280"/>
                          </a:xfrm>
                          <a:prstGeom prst="rect">
                            <a:avLst/>
                          </a:prstGeom>
                          <a:noFill/>
                          <a:ln w="0">
                            <a:noFill/>
                          </a:ln>
                        </wps:spPr>
                        <wps:bodyPr/>
                      </wps:wsp>
                      <wps:wsp>
                        <wps:cNvSpPr txBox="1"/>
                        <wps:spPr>
                          <a:xfrm>
                            <a:off x="1850400" y="548640"/>
                            <a:ext cx="819720" cy="231120"/>
                          </a:xfrm>
                          <a:prstGeom prst="rect">
                            <a:avLst/>
                          </a:prstGeom>
                          <a:noFill/>
                          <a:ln w="0">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wps:txbx>
                        <wps:bodyPr wrap="square" lIns="0" rIns="0" tIns="0" bIns="0" anchor="t">
                          <a:noAutofit/>
                        </wps:bodyPr>
                      </wps:wsp>
                      <wps:wsp>
                        <wps:cNvSpPr/>
                        <wps:spPr>
                          <a:xfrm flipV="1">
                            <a:off x="311040" y="1228680"/>
                            <a:ext cx="1181160" cy="117360"/>
                          </a:xfrm>
                          <a:prstGeom prst="line">
                            <a:avLst/>
                          </a:prstGeom>
                          <a:ln w="0">
                            <a:solidFill>
                              <a:srgbClr val="000000"/>
                            </a:solidFill>
                          </a:ln>
                        </wps:spPr>
                        <wps:style>
                          <a:lnRef idx="0"/>
                          <a:fillRef idx="0"/>
                          <a:effectRef idx="0"/>
                          <a:fontRef idx="minor"/>
                        </wps:style>
                        <wps:bodyPr/>
                      </wps:wsp>
                      <wps:wsp>
                        <wps:cNvSpPr/>
                        <wps:spPr>
                          <a:xfrm flipV="1">
                            <a:off x="816120" y="1294920"/>
                            <a:ext cx="901800" cy="506880"/>
                          </a:xfrm>
                          <a:prstGeom prst="line">
                            <a:avLst/>
                          </a:prstGeom>
                          <a:ln w="0">
                            <a:solidFill>
                              <a:srgbClr val="000000"/>
                            </a:solidFill>
                          </a:ln>
                        </wps:spPr>
                        <wps:style>
                          <a:lnRef idx="0"/>
                          <a:fillRef idx="0"/>
                          <a:effectRef idx="0"/>
                          <a:fontRef idx="minor"/>
                        </wps:style>
                        <wps:bodyPr/>
                      </wps:wsp>
                      <pic:pic xmlns:pic="http://schemas.openxmlformats.org/drawingml/2006/picture">
                        <pic:nvPicPr>
                          <pic:cNvPr id="8" name="" descr=""/>
                          <pic:cNvPicPr/>
                        </pic:nvPicPr>
                        <pic:blipFill>
                          <a:blip r:embed="rId15"/>
                          <a:stretch/>
                        </pic:blipFill>
                        <pic:spPr>
                          <a:xfrm>
                            <a:off x="0" y="1393920"/>
                            <a:ext cx="531360" cy="464040"/>
                          </a:xfrm>
                          <a:prstGeom prst="rect">
                            <a:avLst/>
                          </a:prstGeom>
                          <a:ln w="0">
                            <a:noFill/>
                          </a:ln>
                        </pic:spPr>
                      </pic:pic>
                      <pic:pic xmlns:pic="http://schemas.openxmlformats.org/drawingml/2006/picture">
                        <pic:nvPicPr>
                          <pic:cNvPr id="9" name="" descr=""/>
                          <pic:cNvPicPr/>
                        </pic:nvPicPr>
                        <pic:blipFill>
                          <a:blip r:embed="rId16"/>
                          <a:stretch/>
                        </pic:blipFill>
                        <pic:spPr>
                          <a:xfrm>
                            <a:off x="0" y="1393920"/>
                            <a:ext cx="531360" cy="464040"/>
                          </a:xfrm>
                          <a:prstGeom prst="rect">
                            <a:avLst/>
                          </a:prstGeom>
                          <a:ln w="0">
                            <a:noFill/>
                          </a:ln>
                        </pic:spPr>
                      </pic:pic>
                      <pic:pic xmlns:pic="http://schemas.openxmlformats.org/drawingml/2006/picture">
                        <pic:nvPicPr>
                          <pic:cNvPr id="10" name="" descr=""/>
                          <pic:cNvPicPr/>
                        </pic:nvPicPr>
                        <pic:blipFill>
                          <a:blip r:embed="rId17"/>
                          <a:stretch/>
                        </pic:blipFill>
                        <pic:spPr>
                          <a:xfrm>
                            <a:off x="0" y="1393920"/>
                            <a:ext cx="531360" cy="464040"/>
                          </a:xfrm>
                          <a:prstGeom prst="rect">
                            <a:avLst/>
                          </a:prstGeom>
                          <a:ln w="0">
                            <a:noFill/>
                          </a:ln>
                        </pic:spPr>
                      </pic:pic>
                      <wps:wsp>
                        <wps:cNvSpPr/>
                        <wps:spPr>
                          <a:xfrm>
                            <a:off x="1374120" y="975960"/>
                            <a:ext cx="21600" cy="4320"/>
                          </a:xfrm>
                          <a:custGeom>
                            <a:avLst/>
                            <a:gdLst/>
                            <a:ahLst/>
                            <a:rect l="l" t="t" r="r" b="b"/>
                            <a:pathLst>
                              <a:path w="34" h="7">
                                <a:moveTo>
                                  <a:pt x="0" y="0"/>
                                </a:moveTo>
                                <a:lnTo>
                                  <a:pt x="0" y="0"/>
                                </a:lnTo>
                                <a:lnTo>
                                  <a:pt x="0" y="7"/>
                                </a:lnTo>
                                <a:lnTo>
                                  <a:pt x="0" y="7"/>
                                </a:lnTo>
                                <a:lnTo>
                                  <a:pt x="0" y="7"/>
                                </a:lnTo>
                                <a:lnTo>
                                  <a:pt x="34" y="7"/>
                                </a:lnTo>
                                <a:lnTo>
                                  <a:pt x="34" y="7"/>
                                </a:lnTo>
                                <a:lnTo>
                                  <a:pt x="34" y="0"/>
                                </a:lnTo>
                                <a:lnTo>
                                  <a:pt x="34" y="0"/>
                                </a:lnTo>
                                <a:lnTo>
                                  <a:pt x="34" y="0"/>
                                </a:lnTo>
                                <a:lnTo>
                                  <a:pt x="0" y="0"/>
                                </a:lnTo>
                                <a:close/>
                              </a:path>
                            </a:pathLst>
                          </a:custGeom>
                          <a:solidFill>
                            <a:srgbClr val="000000"/>
                          </a:solidFill>
                          <a:ln w="0">
                            <a:noFill/>
                          </a:ln>
                        </wps:spPr>
                        <wps:style>
                          <a:lnRef idx="0"/>
                          <a:fillRef idx="0"/>
                          <a:effectRef idx="0"/>
                          <a:fontRef idx="minor"/>
                        </wps:style>
                        <wps:bodyPr/>
                      </wps:wsp>
                      <wps:wsp>
                        <wps:cNvSpPr/>
                        <wps:spPr>
                          <a:xfrm>
                            <a:off x="1330920" y="980280"/>
                            <a:ext cx="27360" cy="720"/>
                          </a:xfrm>
                          <a:custGeom>
                            <a:avLst/>
                            <a:gdLst/>
                            <a:ahLst/>
                            <a:rect l="l" t="t" r="r" b="b"/>
                            <a:pathLst>
                              <a:path w="43" h="0">
                                <a:moveTo>
                                  <a:pt x="0" y="0"/>
                                </a:moveTo>
                                <a:lnTo>
                                  <a:pt x="0" y="0"/>
                                </a:lnTo>
                                <a:lnTo>
                                  <a:pt x="0" y="0"/>
                                </a:lnTo>
                                <a:lnTo>
                                  <a:pt x="0" y="0"/>
                                </a:lnTo>
                                <a:lnTo>
                                  <a:pt x="43" y="0"/>
                                </a:lnTo>
                                <a:lnTo>
                                  <a:pt x="43" y="0"/>
                                </a:lnTo>
                                <a:lnTo>
                                  <a:pt x="43" y="0"/>
                                </a:lnTo>
                                <a:lnTo>
                                  <a:pt x="34" y="0"/>
                                </a:lnTo>
                                <a:lnTo>
                                  <a:pt x="34" y="0"/>
                                </a:lnTo>
                                <a:lnTo>
                                  <a:pt x="0" y="0"/>
                                </a:lnTo>
                                <a:close/>
                              </a:path>
                            </a:pathLst>
                          </a:custGeom>
                          <a:solidFill>
                            <a:srgbClr val="000000"/>
                          </a:solidFill>
                          <a:ln w="0">
                            <a:noFill/>
                          </a:ln>
                        </wps:spPr>
                        <wps:style>
                          <a:lnRef idx="0"/>
                          <a:fillRef idx="0"/>
                          <a:effectRef idx="0"/>
                          <a:fontRef idx="minor"/>
                        </wps:style>
                        <wps:bodyPr/>
                      </wps:wsp>
                      <wps:wsp>
                        <wps:cNvSpPr/>
                        <wps:spPr>
                          <a:xfrm>
                            <a:off x="1137960" y="14040"/>
                            <a:ext cx="2527920" cy="1365120"/>
                          </a:xfrm>
                          <a:custGeom>
                            <a:avLst/>
                            <a:gdLst/>
                            <a:ahLst/>
                            <a:rect l="l" t="t" r="r" b="b"/>
                            <a:pathLst>
                              <a:path w="3981" h="2150">
                                <a:moveTo>
                                  <a:pt x="1445" y="163"/>
                                </a:moveTo>
                                <a:lnTo>
                                  <a:pt x="1454" y="141"/>
                                </a:lnTo>
                                <a:lnTo>
                                  <a:pt x="1471" y="118"/>
                                </a:lnTo>
                                <a:lnTo>
                                  <a:pt x="1488" y="104"/>
                                </a:lnTo>
                                <a:lnTo>
                                  <a:pt x="1505" y="89"/>
                                </a:lnTo>
                                <a:lnTo>
                                  <a:pt x="1538" y="74"/>
                                </a:lnTo>
                                <a:lnTo>
                                  <a:pt x="1564" y="59"/>
                                </a:lnTo>
                                <a:lnTo>
                                  <a:pt x="1598" y="45"/>
                                </a:lnTo>
                                <a:lnTo>
                                  <a:pt x="1631" y="37"/>
                                </a:lnTo>
                                <a:lnTo>
                                  <a:pt x="1674" y="22"/>
                                </a:lnTo>
                                <a:lnTo>
                                  <a:pt x="1716" y="15"/>
                                </a:lnTo>
                                <a:lnTo>
                                  <a:pt x="1758" y="15"/>
                                </a:lnTo>
                                <a:lnTo>
                                  <a:pt x="1800" y="8"/>
                                </a:lnTo>
                                <a:lnTo>
                                  <a:pt x="1851" y="0"/>
                                </a:lnTo>
                                <a:lnTo>
                                  <a:pt x="1902" y="0"/>
                                </a:lnTo>
                                <a:lnTo>
                                  <a:pt x="1953" y="0"/>
                                </a:lnTo>
                                <a:lnTo>
                                  <a:pt x="2003" y="8"/>
                                </a:lnTo>
                                <a:lnTo>
                                  <a:pt x="2071" y="15"/>
                                </a:lnTo>
                                <a:lnTo>
                                  <a:pt x="2138" y="22"/>
                                </a:lnTo>
                                <a:lnTo>
                                  <a:pt x="2206" y="37"/>
                                </a:lnTo>
                                <a:lnTo>
                                  <a:pt x="2265" y="52"/>
                                </a:lnTo>
                                <a:lnTo>
                                  <a:pt x="2324" y="74"/>
                                </a:lnTo>
                                <a:lnTo>
                                  <a:pt x="2375" y="96"/>
                                </a:lnTo>
                                <a:lnTo>
                                  <a:pt x="2401" y="111"/>
                                </a:lnTo>
                                <a:lnTo>
                                  <a:pt x="2417" y="118"/>
                                </a:lnTo>
                                <a:lnTo>
                                  <a:pt x="2443" y="133"/>
                                </a:lnTo>
                                <a:lnTo>
                                  <a:pt x="2460" y="148"/>
                                </a:lnTo>
                                <a:lnTo>
                                  <a:pt x="2451" y="148"/>
                                </a:lnTo>
                                <a:lnTo>
                                  <a:pt x="2493" y="133"/>
                                </a:lnTo>
                                <a:lnTo>
                                  <a:pt x="2536" y="126"/>
                                </a:lnTo>
                                <a:lnTo>
                                  <a:pt x="2578" y="118"/>
                                </a:lnTo>
                                <a:lnTo>
                                  <a:pt x="2629" y="111"/>
                                </a:lnTo>
                                <a:lnTo>
                                  <a:pt x="2671" y="111"/>
                                </a:lnTo>
                                <a:lnTo>
                                  <a:pt x="2722" y="111"/>
                                </a:lnTo>
                                <a:lnTo>
                                  <a:pt x="2772" y="111"/>
                                </a:lnTo>
                                <a:lnTo>
                                  <a:pt x="2823" y="111"/>
                                </a:lnTo>
                                <a:lnTo>
                                  <a:pt x="2882" y="118"/>
                                </a:lnTo>
                                <a:lnTo>
                                  <a:pt x="2933" y="126"/>
                                </a:lnTo>
                                <a:lnTo>
                                  <a:pt x="2984" y="133"/>
                                </a:lnTo>
                                <a:lnTo>
                                  <a:pt x="3034" y="148"/>
                                </a:lnTo>
                                <a:lnTo>
                                  <a:pt x="3077" y="155"/>
                                </a:lnTo>
                                <a:lnTo>
                                  <a:pt x="3119" y="170"/>
                                </a:lnTo>
                                <a:lnTo>
                                  <a:pt x="3161" y="185"/>
                                </a:lnTo>
                                <a:lnTo>
                                  <a:pt x="3204" y="207"/>
                                </a:lnTo>
                                <a:lnTo>
                                  <a:pt x="3229" y="222"/>
                                </a:lnTo>
                                <a:lnTo>
                                  <a:pt x="3263" y="244"/>
                                </a:lnTo>
                                <a:lnTo>
                                  <a:pt x="3288" y="259"/>
                                </a:lnTo>
                                <a:lnTo>
                                  <a:pt x="3305" y="281"/>
                                </a:lnTo>
                                <a:lnTo>
                                  <a:pt x="3322" y="303"/>
                                </a:lnTo>
                                <a:lnTo>
                                  <a:pt x="3339" y="325"/>
                                </a:lnTo>
                                <a:lnTo>
                                  <a:pt x="3339" y="347"/>
                                </a:lnTo>
                                <a:lnTo>
                                  <a:pt x="3339" y="370"/>
                                </a:lnTo>
                                <a:lnTo>
                                  <a:pt x="3339" y="377"/>
                                </a:lnTo>
                                <a:lnTo>
                                  <a:pt x="3339" y="392"/>
                                </a:lnTo>
                                <a:lnTo>
                                  <a:pt x="3339" y="392"/>
                                </a:lnTo>
                                <a:lnTo>
                                  <a:pt x="3398" y="407"/>
                                </a:lnTo>
                                <a:lnTo>
                                  <a:pt x="3440" y="429"/>
                                </a:lnTo>
                                <a:lnTo>
                                  <a:pt x="3491" y="444"/>
                                </a:lnTo>
                                <a:lnTo>
                                  <a:pt x="3533" y="466"/>
                                </a:lnTo>
                                <a:lnTo>
                                  <a:pt x="3575" y="488"/>
                                </a:lnTo>
                                <a:lnTo>
                                  <a:pt x="3618" y="510"/>
                                </a:lnTo>
                                <a:lnTo>
                                  <a:pt x="3651" y="532"/>
                                </a:lnTo>
                                <a:lnTo>
                                  <a:pt x="3677" y="554"/>
                                </a:lnTo>
                                <a:lnTo>
                                  <a:pt x="3711" y="584"/>
                                </a:lnTo>
                                <a:lnTo>
                                  <a:pt x="3728" y="606"/>
                                </a:lnTo>
                                <a:lnTo>
                                  <a:pt x="3753" y="628"/>
                                </a:lnTo>
                                <a:lnTo>
                                  <a:pt x="3770" y="658"/>
                                </a:lnTo>
                                <a:lnTo>
                                  <a:pt x="3778" y="680"/>
                                </a:lnTo>
                                <a:lnTo>
                                  <a:pt x="3787" y="710"/>
                                </a:lnTo>
                                <a:lnTo>
                                  <a:pt x="3795" y="732"/>
                                </a:lnTo>
                                <a:lnTo>
                                  <a:pt x="3795" y="761"/>
                                </a:lnTo>
                                <a:lnTo>
                                  <a:pt x="3787" y="783"/>
                                </a:lnTo>
                                <a:lnTo>
                                  <a:pt x="3778" y="806"/>
                                </a:lnTo>
                                <a:lnTo>
                                  <a:pt x="3761" y="835"/>
                                </a:lnTo>
                                <a:lnTo>
                                  <a:pt x="3744" y="857"/>
                                </a:lnTo>
                                <a:lnTo>
                                  <a:pt x="3728" y="879"/>
                                </a:lnTo>
                                <a:lnTo>
                                  <a:pt x="3702" y="902"/>
                                </a:lnTo>
                                <a:lnTo>
                                  <a:pt x="3668" y="924"/>
                                </a:lnTo>
                                <a:lnTo>
                                  <a:pt x="3635" y="946"/>
                                </a:lnTo>
                                <a:lnTo>
                                  <a:pt x="3635" y="946"/>
                                </a:lnTo>
                                <a:lnTo>
                                  <a:pt x="3677" y="961"/>
                                </a:lnTo>
                                <a:lnTo>
                                  <a:pt x="3719" y="976"/>
                                </a:lnTo>
                                <a:lnTo>
                                  <a:pt x="3753" y="990"/>
                                </a:lnTo>
                                <a:lnTo>
                                  <a:pt x="3787" y="1012"/>
                                </a:lnTo>
                                <a:lnTo>
                                  <a:pt x="3821" y="1027"/>
                                </a:lnTo>
                                <a:lnTo>
                                  <a:pt x="3846" y="1042"/>
                                </a:lnTo>
                                <a:lnTo>
                                  <a:pt x="3871" y="1064"/>
                                </a:lnTo>
                                <a:lnTo>
                                  <a:pt x="3897" y="1086"/>
                                </a:lnTo>
                                <a:lnTo>
                                  <a:pt x="3922" y="1101"/>
                                </a:lnTo>
                                <a:lnTo>
                                  <a:pt x="3939" y="1123"/>
                                </a:lnTo>
                                <a:lnTo>
                                  <a:pt x="3956" y="1145"/>
                                </a:lnTo>
                                <a:lnTo>
                                  <a:pt x="3964" y="1168"/>
                                </a:lnTo>
                                <a:lnTo>
                                  <a:pt x="3973" y="1182"/>
                                </a:lnTo>
                                <a:lnTo>
                                  <a:pt x="3981" y="1205"/>
                                </a:lnTo>
                                <a:lnTo>
                                  <a:pt x="3981" y="1227"/>
                                </a:lnTo>
                                <a:lnTo>
                                  <a:pt x="3981" y="1249"/>
                                </a:lnTo>
                                <a:lnTo>
                                  <a:pt x="3981" y="1278"/>
                                </a:lnTo>
                                <a:lnTo>
                                  <a:pt x="3964" y="1301"/>
                                </a:lnTo>
                                <a:lnTo>
                                  <a:pt x="3947" y="1330"/>
                                </a:lnTo>
                                <a:lnTo>
                                  <a:pt x="3930" y="1352"/>
                                </a:lnTo>
                                <a:lnTo>
                                  <a:pt x="3905" y="1375"/>
                                </a:lnTo>
                                <a:lnTo>
                                  <a:pt x="3871" y="1397"/>
                                </a:lnTo>
                                <a:lnTo>
                                  <a:pt x="3837" y="1419"/>
                                </a:lnTo>
                                <a:lnTo>
                                  <a:pt x="3795" y="1434"/>
                                </a:lnTo>
                                <a:lnTo>
                                  <a:pt x="3753" y="1456"/>
                                </a:lnTo>
                                <a:lnTo>
                                  <a:pt x="3711" y="1471"/>
                                </a:lnTo>
                                <a:lnTo>
                                  <a:pt x="3660" y="1485"/>
                                </a:lnTo>
                                <a:lnTo>
                                  <a:pt x="3601" y="1493"/>
                                </a:lnTo>
                                <a:lnTo>
                                  <a:pt x="3550" y="1508"/>
                                </a:lnTo>
                                <a:lnTo>
                                  <a:pt x="3482" y="1515"/>
                                </a:lnTo>
                                <a:lnTo>
                                  <a:pt x="3423" y="1522"/>
                                </a:lnTo>
                                <a:lnTo>
                                  <a:pt x="3356" y="1522"/>
                                </a:lnTo>
                                <a:lnTo>
                                  <a:pt x="3364" y="1522"/>
                                </a:lnTo>
                                <a:lnTo>
                                  <a:pt x="3381" y="1544"/>
                                </a:lnTo>
                                <a:lnTo>
                                  <a:pt x="3406" y="1567"/>
                                </a:lnTo>
                                <a:lnTo>
                                  <a:pt x="3423" y="1581"/>
                                </a:lnTo>
                                <a:lnTo>
                                  <a:pt x="3432" y="1604"/>
                                </a:lnTo>
                                <a:lnTo>
                                  <a:pt x="3449" y="1626"/>
                                </a:lnTo>
                                <a:lnTo>
                                  <a:pt x="3449" y="1648"/>
                                </a:lnTo>
                                <a:lnTo>
                                  <a:pt x="3457" y="1663"/>
                                </a:lnTo>
                                <a:lnTo>
                                  <a:pt x="3457" y="1685"/>
                                </a:lnTo>
                                <a:lnTo>
                                  <a:pt x="3457" y="1700"/>
                                </a:lnTo>
                                <a:lnTo>
                                  <a:pt x="3449" y="1714"/>
                                </a:lnTo>
                                <a:lnTo>
                                  <a:pt x="3440" y="1729"/>
                                </a:lnTo>
                                <a:lnTo>
                                  <a:pt x="3440" y="1744"/>
                                </a:lnTo>
                                <a:lnTo>
                                  <a:pt x="3423" y="1751"/>
                                </a:lnTo>
                                <a:lnTo>
                                  <a:pt x="3415" y="1766"/>
                                </a:lnTo>
                                <a:lnTo>
                                  <a:pt x="3389" y="1788"/>
                                </a:lnTo>
                                <a:lnTo>
                                  <a:pt x="3356" y="1818"/>
                                </a:lnTo>
                                <a:lnTo>
                                  <a:pt x="3322" y="1833"/>
                                </a:lnTo>
                                <a:lnTo>
                                  <a:pt x="3280" y="1855"/>
                                </a:lnTo>
                                <a:lnTo>
                                  <a:pt x="3229" y="1870"/>
                                </a:lnTo>
                                <a:lnTo>
                                  <a:pt x="3178" y="1884"/>
                                </a:lnTo>
                                <a:lnTo>
                                  <a:pt x="3119" y="1899"/>
                                </a:lnTo>
                                <a:lnTo>
                                  <a:pt x="3060" y="1907"/>
                                </a:lnTo>
                                <a:lnTo>
                                  <a:pt x="3001" y="1914"/>
                                </a:lnTo>
                                <a:lnTo>
                                  <a:pt x="2933" y="1921"/>
                                </a:lnTo>
                                <a:lnTo>
                                  <a:pt x="2865" y="1921"/>
                                </a:lnTo>
                                <a:lnTo>
                                  <a:pt x="2789" y="1921"/>
                                </a:lnTo>
                                <a:lnTo>
                                  <a:pt x="2722" y="1921"/>
                                </a:lnTo>
                                <a:lnTo>
                                  <a:pt x="2713" y="1921"/>
                                </a:lnTo>
                                <a:lnTo>
                                  <a:pt x="2713" y="1936"/>
                                </a:lnTo>
                                <a:lnTo>
                                  <a:pt x="2696" y="1951"/>
                                </a:lnTo>
                                <a:lnTo>
                                  <a:pt x="2688" y="1966"/>
                                </a:lnTo>
                                <a:lnTo>
                                  <a:pt x="2679" y="1973"/>
                                </a:lnTo>
                                <a:lnTo>
                                  <a:pt x="2646" y="2003"/>
                                </a:lnTo>
                                <a:lnTo>
                                  <a:pt x="2612" y="2025"/>
                                </a:lnTo>
                                <a:lnTo>
                                  <a:pt x="2570" y="2047"/>
                                </a:lnTo>
                                <a:lnTo>
                                  <a:pt x="2519" y="2069"/>
                                </a:lnTo>
                                <a:lnTo>
                                  <a:pt x="2468" y="2091"/>
                                </a:lnTo>
                                <a:lnTo>
                                  <a:pt x="2417" y="2106"/>
                                </a:lnTo>
                                <a:lnTo>
                                  <a:pt x="2358" y="2121"/>
                                </a:lnTo>
                                <a:lnTo>
                                  <a:pt x="2291" y="2128"/>
                                </a:lnTo>
                                <a:lnTo>
                                  <a:pt x="2231" y="2136"/>
                                </a:lnTo>
                                <a:lnTo>
                                  <a:pt x="2155" y="2143"/>
                                </a:lnTo>
                                <a:lnTo>
                                  <a:pt x="2088" y="2150"/>
                                </a:lnTo>
                                <a:lnTo>
                                  <a:pt x="2012" y="2150"/>
                                </a:lnTo>
                                <a:lnTo>
                                  <a:pt x="1936" y="2150"/>
                                </a:lnTo>
                                <a:lnTo>
                                  <a:pt x="1860" y="2143"/>
                                </a:lnTo>
                                <a:lnTo>
                                  <a:pt x="1792" y="2143"/>
                                </a:lnTo>
                                <a:lnTo>
                                  <a:pt x="1724" y="2128"/>
                                </a:lnTo>
                                <a:lnTo>
                                  <a:pt x="1657" y="2121"/>
                                </a:lnTo>
                                <a:lnTo>
                                  <a:pt x="1589" y="2106"/>
                                </a:lnTo>
                                <a:lnTo>
                                  <a:pt x="1530" y="2091"/>
                                </a:lnTo>
                                <a:lnTo>
                                  <a:pt x="1471" y="2077"/>
                                </a:lnTo>
                                <a:lnTo>
                                  <a:pt x="1412" y="2062"/>
                                </a:lnTo>
                                <a:lnTo>
                                  <a:pt x="1352" y="2040"/>
                                </a:lnTo>
                                <a:lnTo>
                                  <a:pt x="1352" y="2040"/>
                                </a:lnTo>
                                <a:lnTo>
                                  <a:pt x="1293" y="2047"/>
                                </a:lnTo>
                                <a:lnTo>
                                  <a:pt x="1226" y="2047"/>
                                </a:lnTo>
                                <a:lnTo>
                                  <a:pt x="1158" y="2047"/>
                                </a:lnTo>
                                <a:lnTo>
                                  <a:pt x="1090" y="2040"/>
                                </a:lnTo>
                                <a:lnTo>
                                  <a:pt x="1040" y="2040"/>
                                </a:lnTo>
                                <a:lnTo>
                                  <a:pt x="980" y="2032"/>
                                </a:lnTo>
                                <a:lnTo>
                                  <a:pt x="930" y="2025"/>
                                </a:lnTo>
                                <a:lnTo>
                                  <a:pt x="879" y="2010"/>
                                </a:lnTo>
                                <a:lnTo>
                                  <a:pt x="828" y="2003"/>
                                </a:lnTo>
                                <a:lnTo>
                                  <a:pt x="778" y="1988"/>
                                </a:lnTo>
                                <a:lnTo>
                                  <a:pt x="735" y="1973"/>
                                </a:lnTo>
                                <a:lnTo>
                                  <a:pt x="693" y="1958"/>
                                </a:lnTo>
                                <a:lnTo>
                                  <a:pt x="651" y="1944"/>
                                </a:lnTo>
                                <a:lnTo>
                                  <a:pt x="617" y="1921"/>
                                </a:lnTo>
                                <a:lnTo>
                                  <a:pt x="583" y="1907"/>
                                </a:lnTo>
                                <a:lnTo>
                                  <a:pt x="558" y="1884"/>
                                </a:lnTo>
                                <a:lnTo>
                                  <a:pt x="524" y="1870"/>
                                </a:lnTo>
                                <a:lnTo>
                                  <a:pt x="507" y="1847"/>
                                </a:lnTo>
                                <a:lnTo>
                                  <a:pt x="482" y="1825"/>
                                </a:lnTo>
                                <a:lnTo>
                                  <a:pt x="473" y="1803"/>
                                </a:lnTo>
                                <a:lnTo>
                                  <a:pt x="473" y="1803"/>
                                </a:lnTo>
                                <a:lnTo>
                                  <a:pt x="414" y="1796"/>
                                </a:lnTo>
                                <a:lnTo>
                                  <a:pt x="363" y="1781"/>
                                </a:lnTo>
                                <a:lnTo>
                                  <a:pt x="321" y="1774"/>
                                </a:lnTo>
                                <a:lnTo>
                                  <a:pt x="270" y="1759"/>
                                </a:lnTo>
                                <a:lnTo>
                                  <a:pt x="228" y="1744"/>
                                </a:lnTo>
                                <a:lnTo>
                                  <a:pt x="194" y="1729"/>
                                </a:lnTo>
                                <a:lnTo>
                                  <a:pt x="161" y="1714"/>
                                </a:lnTo>
                                <a:lnTo>
                                  <a:pt x="127" y="1692"/>
                                </a:lnTo>
                                <a:lnTo>
                                  <a:pt x="93" y="1677"/>
                                </a:lnTo>
                                <a:lnTo>
                                  <a:pt x="68" y="1655"/>
                                </a:lnTo>
                                <a:lnTo>
                                  <a:pt x="42" y="1633"/>
                                </a:lnTo>
                                <a:lnTo>
                                  <a:pt x="25" y="1618"/>
                                </a:lnTo>
                                <a:lnTo>
                                  <a:pt x="17" y="1596"/>
                                </a:lnTo>
                                <a:lnTo>
                                  <a:pt x="0" y="1574"/>
                                </a:lnTo>
                                <a:lnTo>
                                  <a:pt x="0" y="1552"/>
                                </a:lnTo>
                                <a:lnTo>
                                  <a:pt x="0" y="1530"/>
                                </a:lnTo>
                                <a:lnTo>
                                  <a:pt x="0" y="1515"/>
                                </a:lnTo>
                                <a:lnTo>
                                  <a:pt x="8" y="1508"/>
                                </a:lnTo>
                                <a:lnTo>
                                  <a:pt x="8" y="1493"/>
                                </a:lnTo>
                                <a:lnTo>
                                  <a:pt x="17" y="1478"/>
                                </a:lnTo>
                                <a:lnTo>
                                  <a:pt x="25" y="1471"/>
                                </a:lnTo>
                                <a:lnTo>
                                  <a:pt x="34" y="1456"/>
                                </a:lnTo>
                                <a:lnTo>
                                  <a:pt x="51" y="1441"/>
                                </a:lnTo>
                                <a:lnTo>
                                  <a:pt x="68" y="1434"/>
                                </a:lnTo>
                                <a:lnTo>
                                  <a:pt x="93" y="1411"/>
                                </a:lnTo>
                                <a:lnTo>
                                  <a:pt x="135" y="1397"/>
                                </a:lnTo>
                                <a:lnTo>
                                  <a:pt x="177" y="1375"/>
                                </a:lnTo>
                                <a:lnTo>
                                  <a:pt x="228" y="1360"/>
                                </a:lnTo>
                                <a:lnTo>
                                  <a:pt x="228" y="1360"/>
                                </a:lnTo>
                                <a:lnTo>
                                  <a:pt x="186" y="1345"/>
                                </a:lnTo>
                                <a:lnTo>
                                  <a:pt x="144" y="1323"/>
                                </a:lnTo>
                                <a:lnTo>
                                  <a:pt x="110" y="1301"/>
                                </a:lnTo>
                                <a:lnTo>
                                  <a:pt x="76" y="1278"/>
                                </a:lnTo>
                                <a:lnTo>
                                  <a:pt x="68" y="1264"/>
                                </a:lnTo>
                                <a:lnTo>
                                  <a:pt x="59" y="1249"/>
                                </a:lnTo>
                                <a:lnTo>
                                  <a:pt x="51" y="1242"/>
                                </a:lnTo>
                                <a:lnTo>
                                  <a:pt x="42" y="1227"/>
                                </a:lnTo>
                                <a:lnTo>
                                  <a:pt x="34" y="1212"/>
                                </a:lnTo>
                                <a:lnTo>
                                  <a:pt x="34" y="1197"/>
                                </a:lnTo>
                                <a:lnTo>
                                  <a:pt x="34" y="1190"/>
                                </a:lnTo>
                                <a:lnTo>
                                  <a:pt x="34" y="1175"/>
                                </a:lnTo>
                                <a:lnTo>
                                  <a:pt x="34" y="1160"/>
                                </a:lnTo>
                                <a:lnTo>
                                  <a:pt x="42" y="1145"/>
                                </a:lnTo>
                                <a:lnTo>
                                  <a:pt x="51" y="1131"/>
                                </a:lnTo>
                                <a:lnTo>
                                  <a:pt x="59" y="1116"/>
                                </a:lnTo>
                                <a:lnTo>
                                  <a:pt x="68" y="1101"/>
                                </a:lnTo>
                                <a:lnTo>
                                  <a:pt x="84" y="1094"/>
                                </a:lnTo>
                                <a:lnTo>
                                  <a:pt x="101" y="1079"/>
                                </a:lnTo>
                                <a:lnTo>
                                  <a:pt x="127" y="1072"/>
                                </a:lnTo>
                                <a:lnTo>
                                  <a:pt x="144" y="1057"/>
                                </a:lnTo>
                                <a:lnTo>
                                  <a:pt x="169" y="1049"/>
                                </a:lnTo>
                                <a:lnTo>
                                  <a:pt x="194" y="1035"/>
                                </a:lnTo>
                                <a:lnTo>
                                  <a:pt x="220" y="1027"/>
                                </a:lnTo>
                                <a:lnTo>
                                  <a:pt x="254" y="1020"/>
                                </a:lnTo>
                                <a:lnTo>
                                  <a:pt x="279" y="1012"/>
                                </a:lnTo>
                                <a:lnTo>
                                  <a:pt x="313" y="1012"/>
                                </a:lnTo>
                                <a:lnTo>
                                  <a:pt x="347" y="1005"/>
                                </a:lnTo>
                                <a:lnTo>
                                  <a:pt x="355" y="1005"/>
                                </a:lnTo>
                                <a:lnTo>
                                  <a:pt x="321" y="983"/>
                                </a:lnTo>
                                <a:lnTo>
                                  <a:pt x="279" y="961"/>
                                </a:lnTo>
                                <a:lnTo>
                                  <a:pt x="254" y="939"/>
                                </a:lnTo>
                                <a:lnTo>
                                  <a:pt x="228" y="909"/>
                                </a:lnTo>
                                <a:lnTo>
                                  <a:pt x="203" y="887"/>
                                </a:lnTo>
                                <a:lnTo>
                                  <a:pt x="194" y="857"/>
                                </a:lnTo>
                                <a:lnTo>
                                  <a:pt x="186" y="835"/>
                                </a:lnTo>
                                <a:lnTo>
                                  <a:pt x="186" y="806"/>
                                </a:lnTo>
                                <a:lnTo>
                                  <a:pt x="186" y="791"/>
                                </a:lnTo>
                                <a:lnTo>
                                  <a:pt x="194" y="769"/>
                                </a:lnTo>
                                <a:lnTo>
                                  <a:pt x="203" y="754"/>
                                </a:lnTo>
                                <a:lnTo>
                                  <a:pt x="220" y="739"/>
                                </a:lnTo>
                                <a:lnTo>
                                  <a:pt x="228" y="724"/>
                                </a:lnTo>
                                <a:lnTo>
                                  <a:pt x="254" y="710"/>
                                </a:lnTo>
                                <a:lnTo>
                                  <a:pt x="270" y="695"/>
                                </a:lnTo>
                                <a:lnTo>
                                  <a:pt x="296" y="680"/>
                                </a:lnTo>
                                <a:lnTo>
                                  <a:pt x="321" y="665"/>
                                </a:lnTo>
                                <a:lnTo>
                                  <a:pt x="347" y="650"/>
                                </a:lnTo>
                                <a:lnTo>
                                  <a:pt x="380" y="643"/>
                                </a:lnTo>
                                <a:lnTo>
                                  <a:pt x="406" y="628"/>
                                </a:lnTo>
                                <a:lnTo>
                                  <a:pt x="439" y="621"/>
                                </a:lnTo>
                                <a:lnTo>
                                  <a:pt x="482" y="613"/>
                                </a:lnTo>
                                <a:lnTo>
                                  <a:pt x="516" y="606"/>
                                </a:lnTo>
                                <a:lnTo>
                                  <a:pt x="558" y="599"/>
                                </a:lnTo>
                                <a:lnTo>
                                  <a:pt x="566" y="599"/>
                                </a:lnTo>
                                <a:lnTo>
                                  <a:pt x="541" y="577"/>
                                </a:lnTo>
                                <a:lnTo>
                                  <a:pt x="516" y="554"/>
                                </a:lnTo>
                                <a:lnTo>
                                  <a:pt x="499" y="532"/>
                                </a:lnTo>
                                <a:lnTo>
                                  <a:pt x="482" y="510"/>
                                </a:lnTo>
                                <a:lnTo>
                                  <a:pt x="473" y="488"/>
                                </a:lnTo>
                                <a:lnTo>
                                  <a:pt x="465" y="466"/>
                                </a:lnTo>
                                <a:lnTo>
                                  <a:pt x="465" y="444"/>
                                </a:lnTo>
                                <a:lnTo>
                                  <a:pt x="465" y="421"/>
                                </a:lnTo>
                                <a:lnTo>
                                  <a:pt x="465" y="407"/>
                                </a:lnTo>
                                <a:lnTo>
                                  <a:pt x="473" y="384"/>
                                </a:lnTo>
                                <a:lnTo>
                                  <a:pt x="482" y="370"/>
                                </a:lnTo>
                                <a:lnTo>
                                  <a:pt x="490" y="355"/>
                                </a:lnTo>
                                <a:lnTo>
                                  <a:pt x="499" y="340"/>
                                </a:lnTo>
                                <a:lnTo>
                                  <a:pt x="516" y="325"/>
                                </a:lnTo>
                                <a:lnTo>
                                  <a:pt x="524" y="311"/>
                                </a:lnTo>
                                <a:lnTo>
                                  <a:pt x="541" y="296"/>
                                </a:lnTo>
                                <a:lnTo>
                                  <a:pt x="558" y="281"/>
                                </a:lnTo>
                                <a:lnTo>
                                  <a:pt x="583" y="266"/>
                                </a:lnTo>
                                <a:lnTo>
                                  <a:pt x="600" y="259"/>
                                </a:lnTo>
                                <a:lnTo>
                                  <a:pt x="625" y="244"/>
                                </a:lnTo>
                                <a:lnTo>
                                  <a:pt x="676" y="222"/>
                                </a:lnTo>
                                <a:lnTo>
                                  <a:pt x="735" y="200"/>
                                </a:lnTo>
                                <a:lnTo>
                                  <a:pt x="795" y="185"/>
                                </a:lnTo>
                                <a:lnTo>
                                  <a:pt x="862" y="170"/>
                                </a:lnTo>
                                <a:lnTo>
                                  <a:pt x="930" y="163"/>
                                </a:lnTo>
                                <a:lnTo>
                                  <a:pt x="1006" y="148"/>
                                </a:lnTo>
                                <a:lnTo>
                                  <a:pt x="1082" y="148"/>
                                </a:lnTo>
                                <a:lnTo>
                                  <a:pt x="1166" y="141"/>
                                </a:lnTo>
                                <a:lnTo>
                                  <a:pt x="1251" y="141"/>
                                </a:lnTo>
                                <a:lnTo>
                                  <a:pt x="1335" y="148"/>
                                </a:lnTo>
                                <a:lnTo>
                                  <a:pt x="1386" y="155"/>
                                </a:lnTo>
                                <a:lnTo>
                                  <a:pt x="1445" y="163"/>
                                </a:lnTo>
                                <a:lnTo>
                                  <a:pt x="1445" y="163"/>
                                </a:lnTo>
                              </a:path>
                            </a:pathLst>
                          </a:custGeom>
                          <a:noFill/>
                          <a:ln w="0">
                            <a:solidFill>
                              <a:srgbClr val="000000"/>
                            </a:solidFill>
                          </a:ln>
                        </wps:spPr>
                        <wps:style>
                          <a:lnRef idx="0"/>
                          <a:fillRef idx="0"/>
                          <a:effectRef idx="0"/>
                          <a:fontRef idx="minor"/>
                        </wps:style>
                        <wps:bodyPr/>
                      </wps:wsp>
                      <wps:wsp>
                        <wps:cNvSpPr/>
                        <wps:spPr>
                          <a:xfrm>
                            <a:off x="2700000" y="108000"/>
                            <a:ext cx="37440" cy="79920"/>
                          </a:xfrm>
                          <a:custGeom>
                            <a:avLst/>
                            <a:gdLst/>
                            <a:ahLst/>
                            <a:rect l="l" t="t" r="r" b="b"/>
                            <a:pathLst>
                              <a:path w="59" h="126">
                                <a:moveTo>
                                  <a:pt x="0" y="0"/>
                                </a:moveTo>
                                <a:lnTo>
                                  <a:pt x="17" y="15"/>
                                </a:lnTo>
                                <a:lnTo>
                                  <a:pt x="25" y="30"/>
                                </a:lnTo>
                                <a:lnTo>
                                  <a:pt x="42" y="37"/>
                                </a:lnTo>
                                <a:lnTo>
                                  <a:pt x="50" y="52"/>
                                </a:lnTo>
                                <a:lnTo>
                                  <a:pt x="50" y="66"/>
                                </a:lnTo>
                                <a:lnTo>
                                  <a:pt x="59" y="81"/>
                                </a:lnTo>
                                <a:lnTo>
                                  <a:pt x="59" y="96"/>
                                </a:lnTo>
                                <a:lnTo>
                                  <a:pt x="59" y="111"/>
                                </a:lnTo>
                                <a:lnTo>
                                  <a:pt x="59" y="126"/>
                                </a:lnTo>
                              </a:path>
                            </a:pathLst>
                          </a:custGeom>
                          <a:noFill/>
                          <a:ln w="0">
                            <a:solidFill>
                              <a:srgbClr val="000000"/>
                            </a:solidFill>
                          </a:ln>
                        </wps:spPr>
                        <wps:style>
                          <a:lnRef idx="0"/>
                          <a:fillRef idx="0"/>
                          <a:effectRef idx="0"/>
                          <a:fontRef idx="minor"/>
                        </wps:style>
                        <wps:bodyPr/>
                      </wps:wsp>
                      <wps:wsp>
                        <wps:cNvSpPr/>
                        <wps:spPr>
                          <a:xfrm>
                            <a:off x="3231000" y="269280"/>
                            <a:ext cx="27360" cy="33120"/>
                          </a:xfrm>
                          <a:custGeom>
                            <a:avLst/>
                            <a:gdLst/>
                            <a:ahLst/>
                            <a:rect l="l" t="t" r="r" b="b"/>
                            <a:pathLst>
                              <a:path w="43" h="52">
                                <a:moveTo>
                                  <a:pt x="43" y="0"/>
                                </a:moveTo>
                                <a:lnTo>
                                  <a:pt x="34" y="15"/>
                                </a:lnTo>
                                <a:lnTo>
                                  <a:pt x="26" y="29"/>
                                </a:lnTo>
                                <a:lnTo>
                                  <a:pt x="17" y="37"/>
                                </a:lnTo>
                                <a:lnTo>
                                  <a:pt x="0" y="52"/>
                                </a:lnTo>
                              </a:path>
                            </a:pathLst>
                          </a:custGeom>
                          <a:noFill/>
                          <a:ln w="0">
                            <a:solidFill>
                              <a:srgbClr val="000000"/>
                            </a:solidFill>
                          </a:ln>
                        </wps:spPr>
                        <wps:style>
                          <a:lnRef idx="0"/>
                          <a:fillRef idx="0"/>
                          <a:effectRef idx="0"/>
                          <a:fontRef idx="minor"/>
                        </wps:style>
                        <wps:bodyPr/>
                      </wps:wsp>
                      <wps:wsp>
                        <wps:cNvSpPr/>
                        <wps:spPr>
                          <a:xfrm>
                            <a:off x="2463840" y="1102320"/>
                            <a:ext cx="402480" cy="131400"/>
                          </a:xfrm>
                          <a:custGeom>
                            <a:avLst/>
                            <a:gdLst/>
                            <a:ahLst/>
                            <a:rect l="l" t="t" r="r" b="b"/>
                            <a:pathLst>
                              <a:path w="634" h="207">
                                <a:moveTo>
                                  <a:pt x="634" y="207"/>
                                </a:moveTo>
                                <a:lnTo>
                                  <a:pt x="625" y="207"/>
                                </a:lnTo>
                                <a:lnTo>
                                  <a:pt x="575" y="200"/>
                                </a:lnTo>
                                <a:lnTo>
                                  <a:pt x="524" y="193"/>
                                </a:lnTo>
                                <a:lnTo>
                                  <a:pt x="422" y="178"/>
                                </a:lnTo>
                                <a:lnTo>
                                  <a:pt x="380" y="170"/>
                                </a:lnTo>
                                <a:lnTo>
                                  <a:pt x="338" y="156"/>
                                </a:lnTo>
                                <a:lnTo>
                                  <a:pt x="287" y="148"/>
                                </a:lnTo>
                                <a:lnTo>
                                  <a:pt x="253" y="133"/>
                                </a:lnTo>
                                <a:lnTo>
                                  <a:pt x="211" y="119"/>
                                </a:lnTo>
                                <a:lnTo>
                                  <a:pt x="169" y="104"/>
                                </a:lnTo>
                                <a:lnTo>
                                  <a:pt x="135" y="89"/>
                                </a:lnTo>
                                <a:lnTo>
                                  <a:pt x="101" y="74"/>
                                </a:lnTo>
                                <a:lnTo>
                                  <a:pt x="76" y="52"/>
                                </a:lnTo>
                                <a:lnTo>
                                  <a:pt x="42" y="37"/>
                                </a:lnTo>
                                <a:lnTo>
                                  <a:pt x="17" y="15"/>
                                </a:lnTo>
                                <a:lnTo>
                                  <a:pt x="0" y="0"/>
                                </a:lnTo>
                              </a:path>
                            </a:pathLst>
                          </a:custGeom>
                          <a:noFill/>
                          <a:ln w="0">
                            <a:solidFill>
                              <a:srgbClr val="000000"/>
                            </a:solidFill>
                          </a:ln>
                        </wps:spPr>
                        <wps:style>
                          <a:lnRef idx="0"/>
                          <a:fillRef idx="0"/>
                          <a:effectRef idx="0"/>
                          <a:fontRef idx="minor"/>
                        </wps:style>
                        <wps:bodyPr/>
                      </wps:wsp>
                      <wps:wsp>
                        <wps:cNvSpPr/>
                        <wps:spPr>
                          <a:xfrm>
                            <a:off x="1996560" y="1276200"/>
                            <a:ext cx="161280" cy="33120"/>
                          </a:xfrm>
                          <a:custGeom>
                            <a:avLst/>
                            <a:gdLst/>
                            <a:ahLst/>
                            <a:rect l="l" t="t" r="r" b="b"/>
                            <a:pathLst>
                              <a:path w="254" h="52">
                                <a:moveTo>
                                  <a:pt x="254" y="0"/>
                                </a:moveTo>
                                <a:lnTo>
                                  <a:pt x="195" y="15"/>
                                </a:lnTo>
                                <a:lnTo>
                                  <a:pt x="136" y="29"/>
                                </a:lnTo>
                                <a:lnTo>
                                  <a:pt x="68" y="44"/>
                                </a:lnTo>
                                <a:lnTo>
                                  <a:pt x="0" y="52"/>
                                </a:lnTo>
                              </a:path>
                            </a:pathLst>
                          </a:custGeom>
                          <a:noFill/>
                          <a:ln w="0">
                            <a:solidFill>
                              <a:srgbClr val="000000"/>
                            </a:solidFill>
                          </a:ln>
                        </wps:spPr>
                        <wps:style>
                          <a:lnRef idx="0"/>
                          <a:fillRef idx="0"/>
                          <a:effectRef idx="0"/>
                          <a:fontRef idx="minor"/>
                        </wps:style>
                        <wps:bodyPr/>
                      </wps:wsp>
                      <wps:wsp>
                        <wps:cNvSpPr/>
                        <wps:spPr>
                          <a:xfrm>
                            <a:off x="1438200" y="1158840"/>
                            <a:ext cx="69840" cy="5040"/>
                          </a:xfrm>
                          <a:custGeom>
                            <a:avLst/>
                            <a:gdLst/>
                            <a:ahLst/>
                            <a:rect l="l" t="t" r="r" b="b"/>
                            <a:pathLst>
                              <a:path w="110" h="8">
                                <a:moveTo>
                                  <a:pt x="110" y="8"/>
                                </a:moveTo>
                                <a:lnTo>
                                  <a:pt x="102" y="8"/>
                                </a:lnTo>
                                <a:lnTo>
                                  <a:pt x="51" y="8"/>
                                </a:lnTo>
                                <a:lnTo>
                                  <a:pt x="0" y="0"/>
                                </a:lnTo>
                              </a:path>
                            </a:pathLst>
                          </a:custGeom>
                          <a:noFill/>
                          <a:ln w="0">
                            <a:solidFill>
                              <a:srgbClr val="000000"/>
                            </a:solidFill>
                          </a:ln>
                        </wps:spPr>
                        <wps:style>
                          <a:lnRef idx="0"/>
                          <a:fillRef idx="0"/>
                          <a:effectRef idx="0"/>
                          <a:fontRef idx="minor"/>
                        </wps:style>
                        <wps:bodyPr/>
                      </wps:wsp>
                      <wps:wsp>
                        <wps:cNvSpPr/>
                        <wps:spPr>
                          <a:xfrm>
                            <a:off x="1282680" y="863640"/>
                            <a:ext cx="96480" cy="14040"/>
                          </a:xfrm>
                          <a:custGeom>
                            <a:avLst/>
                            <a:gdLst/>
                            <a:ahLst/>
                            <a:rect l="l" t="t" r="r" b="b"/>
                            <a:pathLst>
                              <a:path w="152" h="22">
                                <a:moveTo>
                                  <a:pt x="0" y="22"/>
                                </a:moveTo>
                                <a:lnTo>
                                  <a:pt x="34" y="14"/>
                                </a:lnTo>
                                <a:lnTo>
                                  <a:pt x="68" y="7"/>
                                </a:lnTo>
                                <a:lnTo>
                                  <a:pt x="110" y="0"/>
                                </a:lnTo>
                                <a:lnTo>
                                  <a:pt x="152" y="0"/>
                                </a:lnTo>
                              </a:path>
                            </a:pathLst>
                          </a:custGeom>
                          <a:noFill/>
                          <a:ln w="0">
                            <a:solidFill>
                              <a:srgbClr val="000000"/>
                            </a:solidFill>
                          </a:ln>
                        </wps:spPr>
                        <wps:style>
                          <a:lnRef idx="0"/>
                          <a:fillRef idx="0"/>
                          <a:effectRef idx="0"/>
                          <a:fontRef idx="minor"/>
                        </wps:style>
                        <wps:bodyPr/>
                      </wps:wsp>
                      <wps:wsp>
                        <wps:cNvSpPr/>
                        <wps:spPr>
                          <a:xfrm>
                            <a:off x="1358280" y="647640"/>
                            <a:ext cx="85680" cy="4320"/>
                          </a:xfrm>
                          <a:custGeom>
                            <a:avLst/>
                            <a:gdLst/>
                            <a:ahLst/>
                            <a:rect l="l" t="t" r="r" b="b"/>
                            <a:pathLst>
                              <a:path w="135" h="7">
                                <a:moveTo>
                                  <a:pt x="0" y="7"/>
                                </a:moveTo>
                                <a:lnTo>
                                  <a:pt x="67" y="0"/>
                                </a:lnTo>
                                <a:lnTo>
                                  <a:pt x="135" y="0"/>
                                </a:lnTo>
                              </a:path>
                            </a:pathLst>
                          </a:custGeom>
                          <a:noFill/>
                          <a:ln w="0">
                            <a:solidFill>
                              <a:srgbClr val="000000"/>
                            </a:solidFill>
                          </a:ln>
                        </wps:spPr>
                        <wps:style>
                          <a:lnRef idx="0"/>
                          <a:fillRef idx="0"/>
                          <a:effectRef idx="0"/>
                          <a:fontRef idx="minor"/>
                        </wps:style>
                        <wps:bodyPr/>
                      </wps:wsp>
                      <wps:wsp>
                        <wps:cNvSpPr/>
                        <wps:spPr>
                          <a:xfrm>
                            <a:off x="1497240" y="394200"/>
                            <a:ext cx="69840" cy="47160"/>
                          </a:xfrm>
                          <a:custGeom>
                            <a:avLst/>
                            <a:gdLst/>
                            <a:ahLst/>
                            <a:rect l="l" t="t" r="r" b="b"/>
                            <a:pathLst>
                              <a:path w="110" h="74">
                                <a:moveTo>
                                  <a:pt x="110" y="74"/>
                                </a:moveTo>
                                <a:lnTo>
                                  <a:pt x="85" y="59"/>
                                </a:lnTo>
                                <a:lnTo>
                                  <a:pt x="51" y="37"/>
                                </a:lnTo>
                                <a:lnTo>
                                  <a:pt x="26" y="22"/>
                                </a:lnTo>
                                <a:lnTo>
                                  <a:pt x="0" y="0"/>
                                </a:lnTo>
                              </a:path>
                            </a:pathLst>
                          </a:custGeom>
                          <a:noFill/>
                          <a:ln w="0">
                            <a:solidFill>
                              <a:srgbClr val="000000"/>
                            </a:solidFill>
                          </a:ln>
                        </wps:spPr>
                        <wps:style>
                          <a:lnRef idx="0"/>
                          <a:fillRef idx="0"/>
                          <a:effectRef idx="0"/>
                          <a:fontRef idx="minor"/>
                        </wps:style>
                        <wps:bodyPr/>
                      </wps:wsp>
                      <wps:wsp>
                        <wps:cNvSpPr/>
                        <wps:spPr>
                          <a:xfrm>
                            <a:off x="2055600" y="117360"/>
                            <a:ext cx="80640" cy="9360"/>
                          </a:xfrm>
                          <a:custGeom>
                            <a:avLst/>
                            <a:gdLst/>
                            <a:ahLst/>
                            <a:rect l="l" t="t" r="r" b="b"/>
                            <a:pathLst>
                              <a:path w="127" h="15">
                                <a:moveTo>
                                  <a:pt x="0" y="0"/>
                                </a:moveTo>
                                <a:lnTo>
                                  <a:pt x="68" y="7"/>
                                </a:lnTo>
                                <a:lnTo>
                                  <a:pt x="127" y="15"/>
                                </a:lnTo>
                              </a:path>
                            </a:pathLst>
                          </a:custGeom>
                          <a:noFill/>
                          <a:ln w="0">
                            <a:solidFill>
                              <a:srgbClr val="000000"/>
                            </a:solidFill>
                          </a:ln>
                        </wps:spPr>
                        <wps:style>
                          <a:lnRef idx="0"/>
                          <a:fillRef idx="0"/>
                          <a:effectRef idx="0"/>
                          <a:fontRef idx="minor"/>
                        </wps:style>
                        <wps:bodyPr/>
                      </wps:wsp>
                      <pic:pic xmlns:pic="http://schemas.openxmlformats.org/drawingml/2006/picture">
                        <pic:nvPicPr>
                          <pic:cNvPr id="11" name="" descr=""/>
                          <pic:cNvPicPr/>
                        </pic:nvPicPr>
                        <pic:blipFill>
                          <a:blip r:embed="rId18"/>
                          <a:stretch/>
                        </pic:blipFill>
                        <pic:spPr>
                          <a:xfrm>
                            <a:off x="144720" y="1520280"/>
                            <a:ext cx="531360" cy="464760"/>
                          </a:xfrm>
                          <a:prstGeom prst="rect">
                            <a:avLst/>
                          </a:prstGeom>
                          <a:ln w="0">
                            <a:noFill/>
                          </a:ln>
                        </pic:spPr>
                      </pic:pic>
                      <pic:pic xmlns:pic="http://schemas.openxmlformats.org/drawingml/2006/picture">
                        <pic:nvPicPr>
                          <pic:cNvPr id="12" name="" descr=""/>
                          <pic:cNvPicPr/>
                        </pic:nvPicPr>
                        <pic:blipFill>
                          <a:blip r:embed="rId19"/>
                          <a:stretch/>
                        </pic:blipFill>
                        <pic:spPr>
                          <a:xfrm>
                            <a:off x="144720" y="1520280"/>
                            <a:ext cx="531360" cy="464760"/>
                          </a:xfrm>
                          <a:prstGeom prst="rect">
                            <a:avLst/>
                          </a:prstGeom>
                          <a:ln w="0">
                            <a:noFill/>
                          </a:ln>
                        </pic:spPr>
                      </pic:pic>
                      <pic:pic xmlns:pic="http://schemas.openxmlformats.org/drawingml/2006/picture">
                        <pic:nvPicPr>
                          <pic:cNvPr id="13" name="" descr=""/>
                          <pic:cNvPicPr/>
                        </pic:nvPicPr>
                        <pic:blipFill>
                          <a:blip r:embed="rId20"/>
                          <a:stretch/>
                        </pic:blipFill>
                        <pic:spPr>
                          <a:xfrm>
                            <a:off x="144720" y="1520280"/>
                            <a:ext cx="531360" cy="464760"/>
                          </a:xfrm>
                          <a:prstGeom prst="rect">
                            <a:avLst/>
                          </a:prstGeom>
                          <a:ln w="0">
                            <a:noFill/>
                          </a:ln>
                        </pic:spPr>
                      </pic:pic>
                      <pic:pic xmlns:pic="http://schemas.openxmlformats.org/drawingml/2006/picture">
                        <pic:nvPicPr>
                          <pic:cNvPr id="14" name="" descr=""/>
                          <pic:cNvPicPr/>
                        </pic:nvPicPr>
                        <pic:blipFill>
                          <a:blip r:embed="rId21"/>
                          <a:stretch/>
                        </pic:blipFill>
                        <pic:spPr>
                          <a:xfrm>
                            <a:off x="434880" y="1773720"/>
                            <a:ext cx="531000" cy="464760"/>
                          </a:xfrm>
                          <a:prstGeom prst="rect">
                            <a:avLst/>
                          </a:prstGeom>
                          <a:ln w="0">
                            <a:noFill/>
                          </a:ln>
                        </pic:spPr>
                      </pic:pic>
                      <pic:pic xmlns:pic="http://schemas.openxmlformats.org/drawingml/2006/picture">
                        <pic:nvPicPr>
                          <pic:cNvPr id="15" name="" descr=""/>
                          <pic:cNvPicPr/>
                        </pic:nvPicPr>
                        <pic:blipFill>
                          <a:blip r:embed="rId22"/>
                          <a:stretch/>
                        </pic:blipFill>
                        <pic:spPr>
                          <a:xfrm>
                            <a:off x="434880" y="1773720"/>
                            <a:ext cx="531000" cy="464760"/>
                          </a:xfrm>
                          <a:prstGeom prst="rect">
                            <a:avLst/>
                          </a:prstGeom>
                          <a:ln w="0">
                            <a:noFill/>
                          </a:ln>
                        </pic:spPr>
                      </pic:pic>
                      <pic:pic xmlns:pic="http://schemas.openxmlformats.org/drawingml/2006/picture">
                        <pic:nvPicPr>
                          <pic:cNvPr id="16" name="" descr=""/>
                          <pic:cNvPicPr/>
                        </pic:nvPicPr>
                        <pic:blipFill>
                          <a:blip r:embed="rId23"/>
                          <a:stretch/>
                        </pic:blipFill>
                        <pic:spPr>
                          <a:xfrm>
                            <a:off x="434880" y="1773720"/>
                            <a:ext cx="531000" cy="464760"/>
                          </a:xfrm>
                          <a:prstGeom prst="rect">
                            <a:avLst/>
                          </a:prstGeom>
                          <a:ln w="0">
                            <a:noFill/>
                          </a:ln>
                        </pic:spPr>
                      </pic:pic>
                      <wps:wsp>
                        <wps:cNvSpPr/>
                        <wps:spPr>
                          <a:xfrm>
                            <a:off x="816120" y="1365120"/>
                            <a:ext cx="203760" cy="243720"/>
                          </a:xfrm>
                          <a:custGeom>
                            <a:avLst/>
                            <a:gdLst/>
                            <a:ahLst/>
                            <a:rect l="l" t="t" r="r" b="b"/>
                            <a:pathLst>
                              <a:path w="321" h="384">
                                <a:moveTo>
                                  <a:pt x="17" y="0"/>
                                </a:moveTo>
                                <a:lnTo>
                                  <a:pt x="59" y="52"/>
                                </a:lnTo>
                                <a:lnTo>
                                  <a:pt x="42" y="67"/>
                                </a:lnTo>
                                <a:lnTo>
                                  <a:pt x="0" y="8"/>
                                </a:lnTo>
                                <a:lnTo>
                                  <a:pt x="17" y="0"/>
                                </a:lnTo>
                                <a:close/>
                                <a:moveTo>
                                  <a:pt x="93" y="96"/>
                                </a:moveTo>
                                <a:lnTo>
                                  <a:pt x="110" y="111"/>
                                </a:lnTo>
                                <a:lnTo>
                                  <a:pt x="93" y="126"/>
                                </a:lnTo>
                                <a:lnTo>
                                  <a:pt x="84" y="111"/>
                                </a:lnTo>
                                <a:lnTo>
                                  <a:pt x="93" y="96"/>
                                </a:lnTo>
                                <a:close/>
                                <a:moveTo>
                                  <a:pt x="143" y="155"/>
                                </a:moveTo>
                                <a:lnTo>
                                  <a:pt x="186" y="215"/>
                                </a:lnTo>
                                <a:lnTo>
                                  <a:pt x="169" y="222"/>
                                </a:lnTo>
                                <a:lnTo>
                                  <a:pt x="127" y="163"/>
                                </a:lnTo>
                                <a:lnTo>
                                  <a:pt x="143" y="155"/>
                                </a:lnTo>
                                <a:close/>
                                <a:moveTo>
                                  <a:pt x="228" y="259"/>
                                </a:moveTo>
                                <a:lnTo>
                                  <a:pt x="236" y="274"/>
                                </a:lnTo>
                                <a:lnTo>
                                  <a:pt x="220" y="281"/>
                                </a:lnTo>
                                <a:lnTo>
                                  <a:pt x="211" y="266"/>
                                </a:lnTo>
                                <a:lnTo>
                                  <a:pt x="228" y="259"/>
                                </a:lnTo>
                                <a:close/>
                                <a:moveTo>
                                  <a:pt x="270" y="318"/>
                                </a:moveTo>
                                <a:lnTo>
                                  <a:pt x="321" y="370"/>
                                </a:lnTo>
                                <a:lnTo>
                                  <a:pt x="304" y="384"/>
                                </a:lnTo>
                                <a:lnTo>
                                  <a:pt x="253" y="325"/>
                                </a:lnTo>
                                <a:lnTo>
                                  <a:pt x="270" y="318"/>
                                </a:lnTo>
                                <a:close/>
                              </a:path>
                            </a:pathLst>
                          </a:custGeom>
                          <a:solidFill>
                            <a:srgbClr val="000000"/>
                          </a:solidFill>
                          <a:ln w="0">
                            <a:solidFill>
                              <a:srgbClr val="000000"/>
                            </a:solidFill>
                          </a:ln>
                        </wps:spPr>
                        <wps:style>
                          <a:lnRef idx="0"/>
                          <a:fillRef idx="0"/>
                          <a:effectRef idx="0"/>
                          <a:fontRef idx="minor"/>
                        </wps:style>
                        <wps:bodyPr/>
                      </wps:wsp>
                      <wps:wsp>
                        <wps:cNvSpPr/>
                        <wps:spPr>
                          <a:xfrm flipH="1">
                            <a:off x="3321720" y="647640"/>
                            <a:ext cx="810720" cy="720"/>
                          </a:xfrm>
                          <a:prstGeom prst="line">
                            <a:avLst/>
                          </a:prstGeom>
                          <a:ln w="0">
                            <a:solidFill>
                              <a:srgbClr val="000000"/>
                            </a:solidFill>
                          </a:ln>
                        </wps:spPr>
                        <wps:style>
                          <a:lnRef idx="0"/>
                          <a:fillRef idx="0"/>
                          <a:effectRef idx="0"/>
                          <a:fontRef idx="minor"/>
                        </wps:style>
                        <wps:bodyPr/>
                      </wps:wsp>
                      <wps:wsp>
                        <wps:cNvSpPr/>
                        <wps:spPr>
                          <a:xfrm>
                            <a:off x="3794760" y="586800"/>
                            <a:ext cx="720" cy="112320"/>
                          </a:xfrm>
                          <a:prstGeom prst="line">
                            <a:avLst/>
                          </a:prstGeom>
                          <a:ln w="0">
                            <a:solidFill>
                              <a:srgbClr val="000000"/>
                            </a:solidFill>
                          </a:ln>
                        </wps:spPr>
                        <wps:style>
                          <a:lnRef idx="0"/>
                          <a:fillRef idx="0"/>
                          <a:effectRef idx="0"/>
                          <a:fontRef idx="minor"/>
                        </wps:style>
                        <wps:bodyPr/>
                      </wps:wsp>
                      <wps:wsp>
                        <wps:cNvSpPr txBox="1"/>
                        <wps:spPr>
                          <a:xfrm>
                            <a:off x="3697560" y="487800"/>
                            <a:ext cx="57960" cy="260280"/>
                          </a:xfrm>
                          <a:prstGeom prst="rect">
                            <a:avLst/>
                          </a:prstGeom>
                          <a:noFill/>
                          <a:ln w="0">
                            <a:noFill/>
                          </a:ln>
                        </wps:spPr>
                        <wps:bodyPr/>
                      </wps:wsp>
                      <wps:wsp>
                        <wps:cNvSpPr/>
                        <wps:spPr>
                          <a:xfrm flipV="1">
                            <a:off x="311040" y="1228680"/>
                            <a:ext cx="1181160" cy="117360"/>
                          </a:xfrm>
                          <a:prstGeom prst="line">
                            <a:avLst/>
                          </a:prstGeom>
                          <a:ln w="0">
                            <a:solidFill>
                              <a:srgbClr val="000000"/>
                            </a:solidFill>
                          </a:ln>
                        </wps:spPr>
                        <wps:style>
                          <a:lnRef idx="0"/>
                          <a:fillRef idx="0"/>
                          <a:effectRef idx="0"/>
                          <a:fontRef idx="minor"/>
                        </wps:style>
                        <wps:bodyPr/>
                      </wps:wsp>
                      <wps:wsp>
                        <wps:cNvSpPr/>
                        <wps:spPr>
                          <a:xfrm flipV="1">
                            <a:off x="816120" y="1294920"/>
                            <a:ext cx="901800" cy="506880"/>
                          </a:xfrm>
                          <a:prstGeom prst="line">
                            <a:avLst/>
                          </a:prstGeom>
                          <a:ln w="0">
                            <a:solidFill>
                              <a:srgbClr val="000000"/>
                            </a:solidFill>
                          </a:ln>
                        </wps:spPr>
                        <wps:style>
                          <a:lnRef idx="0"/>
                          <a:fillRef idx="0"/>
                          <a:effectRef idx="0"/>
                          <a:fontRef idx="minor"/>
                        </wps:style>
                        <wps:bodyPr/>
                      </wps:wsp>
                      <wps:wsp>
                        <wps:cNvSpPr txBox="1"/>
                        <wps:spPr>
                          <a:xfrm>
                            <a:off x="2892960" y="410040"/>
                            <a:ext cx="429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w:t>
                              </w:r>
                            </w:p>
                          </w:txbxContent>
                        </wps:txbx>
                        <wps:bodyPr wrap="square" lIns="0" rIns="0" tIns="0" bIns="0" anchor="t">
                          <a:noAutofit/>
                        </wps:bodyPr>
                      </wps:wsp>
                      <wps:wsp>
                        <wps:cNvSpPr txBox="1"/>
                        <wps:spPr>
                          <a:xfrm>
                            <a:off x="4133160" y="401400"/>
                            <a:ext cx="429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User</w:t>
                              </w:r>
                            </w:p>
                          </w:txbxContent>
                        </wps:txbx>
                        <wps:bodyPr wrap="square" lIns="0" rIns="0" tIns="0" bIns="0" anchor="t">
                          <a:noAutofit/>
                        </wps:bodyPr>
                      </wps:wsp>
                      <wpg:grpSp>
                        <wpg:cNvGrpSpPr/>
                        <wpg:grpSpPr>
                          <a:xfrm>
                            <a:off x="59040" y="1016640"/>
                            <a:ext cx="918720" cy="1221840"/>
                          </a:xfrm>
                        </wpg:grpSpPr>
                        <wps:wsp>
                          <wps:cNvSpPr txBox="1"/>
                          <wps:spPr>
                            <a:xfrm>
                              <a:off x="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16020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35316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543600" y="735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g:grpSp>
                    </wpg:wgp>
                  </a:graphicData>
                </a:graphic>
              </wp:inline>
            </w:drawing>
          </mc:Choice>
          <mc:Fallback>
            <w:pict>
              <v:group id="shape_0" style="position:absolute;margin-left:0pt;margin-top:0pt;width:361.35pt;height:176.6pt" coordorigin="0,0" coordsize="7227,3532">
                <v:rect id="shape_0" stroked="f" o:allowincell="f" style="position:absolute;left:0;top:0;width:7226;height:3531;mso-wrap-style:none;v-text-anchor:middle;mso-position-horizontal-relative:char">
                  <v:fill o:detectmouseclick="t" on="false"/>
                  <v:stroke color="#3465a4" joinstyle="round" endcap="flat"/>
                  <w10:wrap type="none"/>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0;top:2195;width:836;height:730;mso-wrap-style:none;v-text-anchor:middle;mso-position-horizontal-relative:char" type="_x0000_t75">
                  <v:imagedata r:id="rId8" o:detectmouseclick="t"/>
                  <v:stroke color="#3465a4" joinstyle="round" endcap="flat"/>
                  <w10:wrap type="none"/>
                </v:shape>
                <v:shape id="shape_0" stroked="f" o:allowincell="f" style="position:absolute;left:0;top:2195;width:836;height:730;mso-wrap-style:none;v-text-anchor:middle;mso-position-horizontal-relative:char" type="_x0000_t75">
                  <v:imagedata r:id="rId9" o:detectmouseclick="t"/>
                  <v:stroke color="#3465a4" joinstyle="round" endcap="flat"/>
                  <w10:wrap type="none"/>
                </v:shape>
                <v:shape id="shape_0" coordsize="34,7" path="m0,0l0,0l0,7l0,7l0,7l34,7l34,7l34,0l34,0l34,0l0,0xe" fillcolor="black" stroked="f" o:allowincell="f" style="position:absolute;left:2164;top:1537;width:33;height:6;mso-wrap-style:none;v-text-anchor:middle;mso-position-horizontal-relative:char">
                  <v:fill o:detectmouseclick="t" type="solid" color2="white"/>
                  <v:stroke color="#3465a4" joinstyle="round" endcap="flat"/>
                  <w10:wrap type="none"/>
                </v:shape>
                <v:shape id="shape_0" path="m0,0l0,0l0,0l0,0l43,0l43,0l43,0l34,0l34,0l0,0xe" fillcolor="black" stroked="f" o:allowincell="f" style="position:absolute;left:2096;top:1544;width:42;height:0;mso-wrap-style:none;v-text-anchor:middle;mso-position-horizontal-relative:char">
                  <v:fill o:detectmouseclick="t" type="solid" color2="white"/>
                  <v:stroke color="#3465a4" joinstyle="round" endcap="flat"/>
                  <w10:wrap type="none"/>
                </v:shape>
                <v:shape id="shape_0" coordsize="3981,2150" path="m1445,163l1454,141l1471,118l1488,104l1505,89l1538,74l1564,59l1598,45l1631,37l1674,22l1716,15l1758,15l1800,8l1851,0l1902,0l1953,0l2003,8l2071,15l2138,22l2206,37l2265,52l2324,74l2375,96l2401,111l2417,118l2443,133l2460,148l2451,148l2493,133l2536,126l2578,118l2629,111l2671,111l2722,111l2772,111l2823,111l2882,118l2933,126l2984,133l3034,148l3077,155l3119,170l3161,185l3204,207l3229,222l3263,244l3288,259l3305,281l3322,303l3339,325l3339,347l3339,370l3339,377l3339,392l3339,392l3398,407l3440,429l3491,444l3533,466l3575,488l3618,510l3651,532l3677,554l3711,584l3728,606l3753,628l3770,658l3778,680l3787,710l3795,732l3795,761l3787,783l3778,806l3761,835l3744,857l3728,879l3702,902l3668,924l3635,946l3635,946l3677,961l3719,976l3753,990l3787,1012l3821,1027l3846,1042l3871,1064l3897,1086l3922,1101l3939,1123l3956,1145l3964,1168l3973,1182l3981,1205l3981,1227l3981,1249l3981,1278l3964,1301l3947,1330l3930,1352l3905,1375l3871,1397l3837,1419l3795,1434l3753,1456l3711,1471l3660,1485l3601,1493l3550,1508l3482,1515l3423,1522l3356,1522l3364,1522l3381,1544l3406,1567l3423,1581l3432,1604l3449,1626l3449,1648l3457,1663l3457,1685l3457,1700l3449,1714l3440,1729l3440,1744l3423,1751l3415,1766l3389,1788l3356,1818l3322,1833l3280,1855l3229,1870l3178,1884l3119,1899l3060,1907l3001,1914l2933,1921l2865,1921l2789,1921l2722,1921l2713,1921l2713,1936l2696,1951l2688,1966l2679,1973l2646,2003l2612,2025l2570,2047l2519,2069l2468,2091l2417,2106l2358,2121l2291,2128l2231,2136l2155,2143l2088,2150l2012,2150l1936,2150l1860,2143l1792,2143l1724,2128l1657,2121l1589,2106l1530,2091l1471,2077l1412,2062l1352,2040l1352,2040l1293,2047l1226,2047l1158,2047l1090,2040l1040,2040l980,2032l930,2025l879,2010l828,2003l778,1988l735,1973l693,1958l651,1944l617,1921l583,1907l558,1884l524,1870l507,1847l482,1825l473,1803l473,1803l414,1796l363,1781l321,1774l270,1759l228,1744l194,1729l161,1714l127,1692l93,1677l68,1655l42,1633l25,1618l17,1596l0,1574l0,1552l0,1530l0,1515l8,1508l8,1493l17,1478l25,1471l34,1456l51,1441l68,1434l93,1411l135,1397l177,1375l228,1360l228,1360l186,1345l144,1323l110,1301l76,1278l68,1264l59,1249l51,1242l42,1227l34,1212l34,1197l34,1190l34,1175l34,1160l42,1145l51,1131l59,1116l68,1101l84,1094l101,1079l127,1072l144,1057l169,1049l194,1035l220,1027l254,1020l279,1012l313,1012l347,1005l355,1005l321,983l279,961l254,939l228,909l203,887l194,857l186,835l186,806l186,791l194,769l203,754l220,739l228,724l254,710l270,695l296,680l321,665l347,650l380,643l406,628l439,621l482,613l516,606l558,599l566,599l541,577l516,554l499,532l482,510l473,488l465,466l465,444l465,421l465,407l473,384l482,370l490,355l499,340l516,325l524,311l541,296l558,281l583,266l600,259l625,244l676,222l735,200l795,185l862,170l930,163l1006,148l1082,148l1166,141l1251,141l1335,148l1386,155l1445,163l1445,163xe" fillcolor="#ffffcc" stroked="f" o:allowincell="f" style="position:absolute;left:1792;top:22;width:3980;height:2149;mso-wrap-style:none;v-text-anchor:middle;mso-position-horizontal-relative:char">
                  <v:fill o:detectmouseclick="t" type="solid" color2="#000033"/>
                  <v:stroke color="#3465a4" joinstyle="round" endcap="flat"/>
                  <w10:wrap type="none"/>
                </v:shape>
                <v:shape id="shape_0" coordsize="3981,2150" path="m1445,163l1454,141l1471,118l1488,104l1505,89l1538,74l1564,59l1598,45l1631,37l1674,22l1716,15l1758,15l1800,8l1851,0l1902,0l1953,0l2003,8l2071,15l2138,22l2206,37l2265,52l2324,74l2375,96l2401,111l2417,118l2443,133l2460,148l2451,148l2493,133l2536,126l2578,118l2629,111l2671,111l2722,111l2772,111l2823,111l2882,118l2933,126l2984,133l3034,148l3077,155l3119,170l3161,185l3204,207l3229,222l3263,244l3288,259l3305,281l3322,303l3339,325l3339,347l3339,370l3339,377l3339,392l3339,392l3398,407l3440,429l3491,444l3533,466l3575,488l3618,510l3651,532l3677,554l3711,584l3728,606l3753,628l3770,658l3778,680l3787,710l3795,732l3795,761l3787,783l3778,806l3761,835l3744,857l3728,879l3702,902l3668,924l3635,946l3635,946l3677,961l3719,976l3753,990l3787,1012l3821,1027l3846,1042l3871,1064l3897,1086l3922,1101l3939,1123l3956,1145l3964,1168l3973,1182l3981,1205l3981,1227l3981,1249l3981,1278l3964,1301l3947,1330l3930,1352l3905,1375l3871,1397l3837,1419l3795,1434l3753,1456l3711,1471l3660,1485l3601,1493l3550,1508l3482,1515l3423,1522l3356,1522l3364,1522l3381,1544l3406,1567l3423,1581l3432,1604l3449,1626l3449,1648l3457,1663l3457,1685l3457,1700l3449,1714l3440,1729l3440,1744l3423,1751l3415,1766l3389,1788l3356,1818l3322,1833l3280,1855l3229,1870l3178,1884l3119,1899l3060,1907l3001,1914l2933,1921l2865,1921l2789,1921l2722,1921l2713,1921l2713,1936l2696,1951l2688,1966l2679,1973l2646,2003l2612,2025l2570,2047l2519,2069l2468,2091l2417,2106l2358,2121l2291,2128l2231,2136l2155,2143l2088,2150l2012,2150l1936,2150l1860,2143l1792,2143l1724,2128l1657,2121l1589,2106l1530,2091l1471,2077l1412,2062l1352,2040l1352,2040l1293,2047l1226,2047l1158,2047l1090,2040l1040,2040l980,2032l930,2025l879,2010l828,2003l778,1988l735,1973l693,1958l651,1944l617,1921l583,1907l558,1884l524,1870l507,1847l482,1825l473,1803l473,1803l414,1796l363,1781l321,1774l270,1759l228,1744l194,1729l161,1714l127,1692l93,1677l68,1655l42,1633l25,1618l17,1596l0,1574l0,1552l0,1530l0,1515l8,1508l8,1493l17,1478l25,1471l34,1456l51,1441l68,1434l93,1411l135,1397l177,1375l228,1360l228,1360l186,1345l144,1323l110,1301l76,1278l68,1264l59,1249l51,1242l42,1227l34,1212l34,1197l34,1190l34,1175l34,1160l42,1145l51,1131l59,1116l68,1101l84,1094l101,1079l127,1072l144,1057l169,1049l194,1035l220,1027l254,1020l279,1012l313,1012l347,1005l355,1005l321,983l279,961l254,939l228,909l203,887l194,857l186,835l186,806l186,791l194,769l203,754l220,739l228,724l254,710l270,695l296,680l321,665l347,650l380,643l406,628l439,621l482,613l516,606l558,599l566,599l541,577l516,554l499,532l482,510l473,488l465,466l465,444l465,421l465,407l473,384l482,370l490,355l499,340l516,325l524,311l541,296l558,281l583,266l600,259l625,244l676,222l735,200l795,185l862,170l930,163l1006,148l1082,148l1166,141l1251,141l1335,148l1386,155l1445,163l1445,163e" stroked="t" o:allowincell="f" style="position:absolute;left:1792;top:22;width:3980;height:2149;mso-wrap-style:none;v-text-anchor:middle;mso-position-horizontal-relative:char">
                  <v:fill o:detectmouseclick="t" on="false"/>
                  <v:stroke color="black" joinstyle="round" endcap="flat"/>
                  <w10:wrap type="none"/>
                </v:shape>
                <v:shape id="shape_0" coordsize="59,126" path="m0,0l17,15l25,30l42,37l50,52l50,66l59,81l59,96l59,111l59,126e" stroked="t" o:allowincell="f" style="position:absolute;left:4252;top:170;width:58;height:125;mso-wrap-style:none;v-text-anchor:middle;mso-position-horizontal-relative:char">
                  <v:fill o:detectmouseclick="t" on="false"/>
                  <v:stroke color="black" joinstyle="round" endcap="flat"/>
                  <w10:wrap type="none"/>
                </v:shape>
                <v:shape id="shape_0" coordsize="43,52" path="m43,0l34,15l26,29l17,37l0,52e" stroked="t" o:allowincell="f" style="position:absolute;left:5088;top:424;width:42;height:51;mso-wrap-style:none;v-text-anchor:middle;mso-position-horizontal-relative:char">
                  <v:fill o:detectmouseclick="t" on="false"/>
                  <v:stroke color="black" joinstyle="round" endcap="flat"/>
                  <w10:wrap type="none"/>
                </v:shape>
                <v:shape id="shape_0" coordsize="634,207" path="m634,207l625,207l575,200l524,193l422,178l380,170l338,156l287,148l253,133l211,119l169,104l135,89l101,74l76,52l42,37l17,15l0,0e" stroked="t" o:allowincell="f" style="position:absolute;left:3880;top:1736;width:633;height:206;mso-wrap-style:none;v-text-anchor:middle;mso-position-horizontal-relative:char">
                  <v:fill o:detectmouseclick="t" on="false"/>
                  <v:stroke color="black" joinstyle="round" endcap="flat"/>
                  <w10:wrap type="none"/>
                </v:shape>
                <v:shape id="shape_0" coordsize="254,52" path="m254,0l195,15l136,29l68,44l0,52e" stroked="t" o:allowincell="f" style="position:absolute;left:3144;top:2010;width:253;height:51;mso-wrap-style:none;v-text-anchor:middle;mso-position-horizontal-relative:char">
                  <v:fill o:detectmouseclick="t" on="false"/>
                  <v:stroke color="black" joinstyle="round" endcap="flat"/>
                  <w10:wrap type="none"/>
                </v:shape>
                <v:shape id="shape_0" coordsize="110,8" path="m110,8l102,8l51,8l0,0e" stroked="t" o:allowincell="f" style="position:absolute;left:2265;top:1825;width:109;height:7;mso-wrap-style:none;v-text-anchor:middle;mso-position-horizontal-relative:char">
                  <v:fill o:detectmouseclick="t" on="false"/>
                  <v:stroke color="black" joinstyle="round" endcap="flat"/>
                  <w10:wrap type="none"/>
                </v:shape>
                <v:shape id="shape_0" coordsize="152,22" path="m0,22l34,14l68,7l110,0l152,0e" stroked="t" o:allowincell="f" style="position:absolute;left:2020;top:1360;width:151;height:21;mso-wrap-style:none;v-text-anchor:middle;mso-position-horizontal-relative:char">
                  <v:fill o:detectmouseclick="t" on="false"/>
                  <v:stroke color="black" joinstyle="round" endcap="flat"/>
                  <w10:wrap type="none"/>
                </v:shape>
                <v:shape id="shape_0" coordsize="135,7" path="m0,7l67,0l135,0e" stroked="t" o:allowincell="f" style="position:absolute;left:2139;top:1020;width:134;height:6;mso-wrap-style:none;v-text-anchor:middle;mso-position-horizontal-relative:char">
                  <v:fill o:detectmouseclick="t" on="false"/>
                  <v:stroke color="black" joinstyle="round" endcap="flat"/>
                  <w10:wrap type="none"/>
                </v:shape>
                <v:shape id="shape_0" coordsize="110,74" path="m110,74l85,59l51,37l26,22l0,0e" stroked="t" o:allowincell="f" style="position:absolute;left:2358;top:621;width:109;height:73;mso-wrap-style:none;v-text-anchor:middle;mso-position-horizontal-relative:char">
                  <v:fill o:detectmouseclick="t" on="false"/>
                  <v:stroke color="black" joinstyle="round" endcap="flat"/>
                  <w10:wrap type="none"/>
                </v:shape>
                <v:shape id="shape_0" coordsize="127,15" path="m0,0l68,7l127,15e" stroked="t" o:allowincell="f" style="position:absolute;left:3237;top:185;width:126;height:14;mso-wrap-style:none;v-text-anchor:middle;mso-position-horizontal-relative:char">
                  <v:fill o:detectmouseclick="t" on="false"/>
                  <v:stroke color="black" joinstyle="round" endcap="flat"/>
                  <w10:wrap type="none"/>
                </v:shape>
                <v:shape id="shape_0" stroked="f" o:allowincell="f" style="position:absolute;left:228;top:2394;width:836;height:731;mso-wrap-style:none;v-text-anchor:middle;mso-position-horizontal-relative:char" type="_x0000_t75">
                  <v:imagedata r:id="rId8" o:detectmouseclick="t"/>
                  <v:stroke color="#3465a4" joinstyle="round" endcap="flat"/>
                  <w10:wrap type="none"/>
                </v:shape>
                <v:shape id="shape_0" stroked="f" o:allowincell="f" style="position:absolute;left:228;top:2394;width:836;height:731;mso-wrap-style:none;v-text-anchor:middle;mso-position-horizontal-relative:char" type="_x0000_t75">
                  <v:imagedata r:id="rId9" o:detectmouseclick="t"/>
                  <v:stroke color="#3465a4" joinstyle="round" endcap="flat"/>
                  <w10:wrap type="none"/>
                </v:shape>
                <v:shape id="shape_0" stroked="f" o:allowincell="f" style="position:absolute;left:456;top:2594;width:836;height:730;mso-wrap-style:none;v-text-anchor:middle;mso-position-horizontal-relative:char" type="_x0000_t75">
                  <v:imagedata r:id="rId8" o:detectmouseclick="t"/>
                  <v:stroke color="#3465a4" joinstyle="round" endcap="flat"/>
                  <w10:wrap type="none"/>
                </v:shape>
                <v:shape id="shape_0" stroked="f" o:allowincell="f" style="position:absolute;left:685;top:2793;width:835;height:731;mso-wrap-style:none;v-text-anchor:middle;mso-position-horizontal-relative:char" type="_x0000_t75">
                  <v:imagedata r:id="rId13" o:detectmouseclick="t"/>
                  <v:stroke color="#3465a4" joinstyle="round" endcap="flat"/>
                  <w10:wrap type="none"/>
                </v:shape>
                <v:shape id="shape_0" stroked="f" o:allowincell="f" style="position:absolute;left:685;top:2793;width:835;height:731;mso-wrap-style:none;v-text-anchor:middle;mso-position-horizontal-relative:char" type="_x0000_t75">
                  <v:imagedata r:id="rId9" o:detectmouseclick="t"/>
                  <v:stroke color="#3465a4" joinstyle="round" endcap="flat"/>
                  <w10:wrap type="none"/>
                </v:shape>
                <v:shape id="shape_0" coordsize="321,384" path="m17,0l59,52l42,67l0,8l17,0xm93,96l110,111l93,126l84,111l93,96xm143,155l186,215l169,222l127,163l143,155xm228,259l236,274l220,281l211,266l228,259xm270,318l321,370l304,384l253,325l270,318xe" fillcolor="black" stroked="t" o:allowincell="f" style="position:absolute;left:1285;top:2150;width:320;height:383;mso-wrap-style:none;v-text-anchor:middle;mso-position-horizontal-relative:char">
                  <v:fill o:detectmouseclick="t" type="solid" color2="white"/>
                  <v:stroke color="black" joinstyle="round" endcap="flat"/>
                  <w10:wrap type="none"/>
                </v:shape>
                <v:line id="shape_0" from="5231,1020" to="6507,1020" stroked="t" o:allowincell="f" style="position:absolute;flip:x;mso-position-horizontal-relative:char">
                  <v:stroke color="black" joinstyle="miter" endcap="flat"/>
                  <v:fill o:detectmouseclick="t" on="false"/>
                  <w10:wrap type="none"/>
                </v:line>
                <v:line id="shape_0" from="5976,924" to="5976,1100" stroked="t" o:allowincell="f" style="position:absolute;mso-position-horizontal-relative:char">
                  <v:stroke color="black"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5823;top:768;width:90;height:409;mso-wrap-style:none;v-text-anchor:middle;mso-position-horizontal-relative:char" type="_x0000_t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stroked="f" o:allowincell="f" style="position:absolute;left:2914;top:864;width:1290;height:363;mso-wrap-style:none;v-text-anchor:top;mso-position-horizontal-relative:char" type="_x0000_t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v:textbox>
                  <v:fill o:detectmouseclick="t" on="false"/>
                  <v:stroke color="#3465a4" joinstyle="round" endcap="flat"/>
                  <w10:wrap type="none"/>
                </v:shape>
                <v:line id="shape_0" from="490,1935" to="2349,2119" stroked="t" o:allowincell="f" style="position:absolute;flip:y;mso-position-horizontal-relative:char">
                  <v:stroke color="black" joinstyle="miter" endcap="flat"/>
                  <v:fill o:detectmouseclick="t" on="false"/>
                  <w10:wrap type="none"/>
                </v:line>
                <v:line id="shape_0" from="1285,2039" to="2704,2836" stroked="t" o:allowincell="f" style="position:absolute;flip:y;mso-position-horizontal-relative:char">
                  <v:stroke color="black" joinstyle="miter" endcap="flat"/>
                  <v:fill o:detectmouseclick="t" on="false"/>
                  <w10:wrap type="none"/>
                </v:line>
                <v:shape id="shape_0" stroked="f" o:allowincell="f" style="position:absolute;left:0;top:2195;width:836;height:730;mso-wrap-style:none;v-text-anchor:middle;mso-position-horizontal-relative:char" type="_x0000_t75">
                  <v:imagedata r:id="rId15" o:detectmouseclick="t"/>
                  <v:stroke color="#3465a4" joinstyle="round" endcap="flat"/>
                  <w10:wrap type="none"/>
                </v:shape>
                <v:shape id="shape_0" stroked="f" o:allowincell="f" style="position:absolute;left:0;top:2195;width:836;height:730;mso-wrap-style:none;v-text-anchor:middle;mso-position-horizontal-relative:char" type="_x0000_t75">
                  <v:imagedata r:id="rId16" o:detectmouseclick="t"/>
                  <v:stroke color="#3465a4" joinstyle="round" endcap="flat"/>
                  <w10:wrap type="none"/>
                </v:shape>
                <v:shape id="shape_0" stroked="f" o:allowincell="f" style="position:absolute;left:0;top:2195;width:836;height:730;mso-wrap-style:none;v-text-anchor:middle;mso-position-horizontal-relative:char" type="_x0000_t75">
                  <v:imagedata r:id="rId17" o:detectmouseclick="t"/>
                  <v:stroke color="#3465a4" joinstyle="round" endcap="flat"/>
                  <w10:wrap type="none"/>
                </v:shape>
                <v:shape id="shape_0" coordsize="34,7" path="m0,0l0,0l0,7l0,7l0,7l34,7l34,7l34,0l34,0l34,0l0,0xe" fillcolor="black" stroked="f" o:allowincell="f" style="position:absolute;left:2164;top:1537;width:33;height:6;mso-wrap-style:none;v-text-anchor:middle;mso-position-horizontal-relative:char">
                  <v:fill o:detectmouseclick="t" type="solid" color2="white"/>
                  <v:stroke color="#3465a4" joinstyle="round" endcap="flat"/>
                  <w10:wrap type="none"/>
                </v:shape>
                <v:shape id="shape_0" path="m0,0l0,0l0,0l0,0l43,0l43,0l43,0l34,0l34,0l0,0xe" fillcolor="black" stroked="f" o:allowincell="f" style="position:absolute;left:2096;top:1544;width:42;height:0;mso-wrap-style:none;v-text-anchor:middle;mso-position-horizontal-relative:char">
                  <v:fill o:detectmouseclick="t" type="solid" color2="white"/>
                  <v:stroke color="#3465a4" joinstyle="round" endcap="flat"/>
                  <w10:wrap type="none"/>
                </v:shape>
                <v:shape id="shape_0" coordsize="3981,2150" path="m1445,163l1454,141l1471,118l1488,104l1505,89l1538,74l1564,59l1598,45l1631,37l1674,22l1716,15l1758,15l1800,8l1851,0l1902,0l1953,0l2003,8l2071,15l2138,22l2206,37l2265,52l2324,74l2375,96l2401,111l2417,118l2443,133l2460,148l2451,148l2493,133l2536,126l2578,118l2629,111l2671,111l2722,111l2772,111l2823,111l2882,118l2933,126l2984,133l3034,148l3077,155l3119,170l3161,185l3204,207l3229,222l3263,244l3288,259l3305,281l3322,303l3339,325l3339,347l3339,370l3339,377l3339,392l3339,392l3398,407l3440,429l3491,444l3533,466l3575,488l3618,510l3651,532l3677,554l3711,584l3728,606l3753,628l3770,658l3778,680l3787,710l3795,732l3795,761l3787,783l3778,806l3761,835l3744,857l3728,879l3702,902l3668,924l3635,946l3635,946l3677,961l3719,976l3753,990l3787,1012l3821,1027l3846,1042l3871,1064l3897,1086l3922,1101l3939,1123l3956,1145l3964,1168l3973,1182l3981,1205l3981,1227l3981,1249l3981,1278l3964,1301l3947,1330l3930,1352l3905,1375l3871,1397l3837,1419l3795,1434l3753,1456l3711,1471l3660,1485l3601,1493l3550,1508l3482,1515l3423,1522l3356,1522l3364,1522l3381,1544l3406,1567l3423,1581l3432,1604l3449,1626l3449,1648l3457,1663l3457,1685l3457,1700l3449,1714l3440,1729l3440,1744l3423,1751l3415,1766l3389,1788l3356,1818l3322,1833l3280,1855l3229,1870l3178,1884l3119,1899l3060,1907l3001,1914l2933,1921l2865,1921l2789,1921l2722,1921l2713,1921l2713,1936l2696,1951l2688,1966l2679,1973l2646,2003l2612,2025l2570,2047l2519,2069l2468,2091l2417,2106l2358,2121l2291,2128l2231,2136l2155,2143l2088,2150l2012,2150l1936,2150l1860,2143l1792,2143l1724,2128l1657,2121l1589,2106l1530,2091l1471,2077l1412,2062l1352,2040l1352,2040l1293,2047l1226,2047l1158,2047l1090,2040l1040,2040l980,2032l930,2025l879,2010l828,2003l778,1988l735,1973l693,1958l651,1944l617,1921l583,1907l558,1884l524,1870l507,1847l482,1825l473,1803l473,1803l414,1796l363,1781l321,1774l270,1759l228,1744l194,1729l161,1714l127,1692l93,1677l68,1655l42,1633l25,1618l17,1596l0,1574l0,1552l0,1530l0,1515l8,1508l8,1493l17,1478l25,1471l34,1456l51,1441l68,1434l93,1411l135,1397l177,1375l228,1360l228,1360l186,1345l144,1323l110,1301l76,1278l68,1264l59,1249l51,1242l42,1227l34,1212l34,1197l34,1190l34,1175l34,1160l42,1145l51,1131l59,1116l68,1101l84,1094l101,1079l127,1072l144,1057l169,1049l194,1035l220,1027l254,1020l279,1012l313,1012l347,1005l355,1005l321,983l279,961l254,939l228,909l203,887l194,857l186,835l186,806l186,791l194,769l203,754l220,739l228,724l254,710l270,695l296,680l321,665l347,650l380,643l406,628l439,621l482,613l516,606l558,599l566,599l541,577l516,554l499,532l482,510l473,488l465,466l465,444l465,421l465,407l473,384l482,370l490,355l499,340l516,325l524,311l541,296l558,281l583,266l600,259l625,244l676,222l735,200l795,185l862,170l930,163l1006,148l1082,148l1166,141l1251,141l1335,148l1386,155l1445,163l1445,163e" stroked="t" o:allowincell="f" style="position:absolute;left:1792;top:22;width:3980;height:2149;mso-wrap-style:none;v-text-anchor:middle;mso-position-horizontal-relative:char">
                  <v:fill o:detectmouseclick="t" on="false"/>
                  <v:stroke color="black" joinstyle="round" endcap="flat"/>
                  <w10:wrap type="none"/>
                </v:shape>
                <v:shape id="shape_0" coordsize="59,126" path="m0,0l17,15l25,30l42,37l50,52l50,66l59,81l59,96l59,111l59,126e" stroked="t" o:allowincell="f" style="position:absolute;left:4252;top:170;width:58;height:125;mso-wrap-style:none;v-text-anchor:middle;mso-position-horizontal-relative:char">
                  <v:fill o:detectmouseclick="t" on="false"/>
                  <v:stroke color="black" joinstyle="round" endcap="flat"/>
                  <w10:wrap type="none"/>
                </v:shape>
                <v:shape id="shape_0" coordsize="43,52" path="m43,0l34,15l26,29l17,37l0,52e" stroked="t" o:allowincell="f" style="position:absolute;left:5088;top:424;width:42;height:51;mso-wrap-style:none;v-text-anchor:middle;mso-position-horizontal-relative:char">
                  <v:fill o:detectmouseclick="t" on="false"/>
                  <v:stroke color="black" joinstyle="round" endcap="flat"/>
                  <w10:wrap type="none"/>
                </v:shape>
                <v:shape id="shape_0" coordsize="634,207" path="m634,207l625,207l575,200l524,193l422,178l380,170l338,156l287,148l253,133l211,119l169,104l135,89l101,74l76,52l42,37l17,15l0,0e" stroked="t" o:allowincell="f" style="position:absolute;left:3880;top:1736;width:633;height:206;mso-wrap-style:none;v-text-anchor:middle;mso-position-horizontal-relative:char">
                  <v:fill o:detectmouseclick="t" on="false"/>
                  <v:stroke color="black" joinstyle="round" endcap="flat"/>
                  <w10:wrap type="none"/>
                </v:shape>
                <v:shape id="shape_0" coordsize="254,52" path="m254,0l195,15l136,29l68,44l0,52e" stroked="t" o:allowincell="f" style="position:absolute;left:3144;top:2010;width:253;height:51;mso-wrap-style:none;v-text-anchor:middle;mso-position-horizontal-relative:char">
                  <v:fill o:detectmouseclick="t" on="false"/>
                  <v:stroke color="black" joinstyle="round" endcap="flat"/>
                  <w10:wrap type="none"/>
                </v:shape>
                <v:shape id="shape_0" coordsize="110,8" path="m110,8l102,8l51,8l0,0e" stroked="t" o:allowincell="f" style="position:absolute;left:2265;top:1825;width:109;height:7;mso-wrap-style:none;v-text-anchor:middle;mso-position-horizontal-relative:char">
                  <v:fill o:detectmouseclick="t" on="false"/>
                  <v:stroke color="black" joinstyle="round" endcap="flat"/>
                  <w10:wrap type="none"/>
                </v:shape>
                <v:shape id="shape_0" coordsize="152,22" path="m0,22l34,14l68,7l110,0l152,0e" stroked="t" o:allowincell="f" style="position:absolute;left:2020;top:1360;width:151;height:21;mso-wrap-style:none;v-text-anchor:middle;mso-position-horizontal-relative:char">
                  <v:fill o:detectmouseclick="t" on="false"/>
                  <v:stroke color="black" joinstyle="round" endcap="flat"/>
                  <w10:wrap type="none"/>
                </v:shape>
                <v:shape id="shape_0" coordsize="135,7" path="m0,7l67,0l135,0e" stroked="t" o:allowincell="f" style="position:absolute;left:2139;top:1020;width:134;height:6;mso-wrap-style:none;v-text-anchor:middle;mso-position-horizontal-relative:char">
                  <v:fill o:detectmouseclick="t" on="false"/>
                  <v:stroke color="black" joinstyle="round" endcap="flat"/>
                  <w10:wrap type="none"/>
                </v:shape>
                <v:shape id="shape_0" coordsize="110,74" path="m110,74l85,59l51,37l26,22l0,0e" stroked="t" o:allowincell="f" style="position:absolute;left:2358;top:621;width:109;height:73;mso-wrap-style:none;v-text-anchor:middle;mso-position-horizontal-relative:char">
                  <v:fill o:detectmouseclick="t" on="false"/>
                  <v:stroke color="black" joinstyle="round" endcap="flat"/>
                  <w10:wrap type="none"/>
                </v:shape>
                <v:shape id="shape_0" coordsize="127,15" path="m0,0l68,7l127,15e" stroked="t" o:allowincell="f" style="position:absolute;left:3237;top:185;width:126;height:14;mso-wrap-style:none;v-text-anchor:middle;mso-position-horizontal-relative:char">
                  <v:fill o:detectmouseclick="t" on="false"/>
                  <v:stroke color="black" joinstyle="round" endcap="flat"/>
                  <w10:wrap type="none"/>
                </v:shape>
                <v:shape id="shape_0" stroked="f" o:allowincell="f" style="position:absolute;left:228;top:2394;width:836;height:731;mso-wrap-style:none;v-text-anchor:middle;mso-position-horizontal-relative:char" type="_x0000_t75">
                  <v:imagedata r:id="rId17" o:detectmouseclick="t"/>
                  <v:stroke color="#3465a4" joinstyle="round" endcap="flat"/>
                  <w10:wrap type="none"/>
                </v:shape>
                <v:shape id="shape_0" stroked="f" o:allowincell="f" style="position:absolute;left:228;top:2394;width:836;height:731;mso-wrap-style:none;v-text-anchor:middle;mso-position-horizontal-relative:char" type="_x0000_t75">
                  <v:imagedata r:id="rId16" o:detectmouseclick="t"/>
                  <v:stroke color="#3465a4" joinstyle="round" endcap="flat"/>
                  <w10:wrap type="none"/>
                </v:shape>
                <v:shape id="shape_0" stroked="f" o:allowincell="f" style="position:absolute;left:228;top:2394;width:836;height:731;mso-wrap-style:none;v-text-anchor:middle;mso-position-horizontal-relative:char" type="_x0000_t75">
                  <v:imagedata r:id="rId17" o:detectmouseclick="t"/>
                  <v:stroke color="#3465a4" joinstyle="round" endcap="flat"/>
                  <w10:wrap type="none"/>
                </v:shape>
                <v:shape id="shape_0" stroked="f" o:allowincell="f" style="position:absolute;left:685;top:2793;width:835;height:731;mso-wrap-style:none;v-text-anchor:middle;mso-position-horizontal-relative:char" type="_x0000_t75">
                  <v:imagedata r:id="rId17" o:detectmouseclick="t"/>
                  <v:stroke color="#3465a4" joinstyle="round" endcap="flat"/>
                  <w10:wrap type="none"/>
                </v:shape>
                <v:shape id="shape_0" stroked="f" o:allowincell="f" style="position:absolute;left:685;top:2793;width:835;height:731;mso-wrap-style:none;v-text-anchor:middle;mso-position-horizontal-relative:char" type="_x0000_t75">
                  <v:imagedata r:id="rId16" o:detectmouseclick="t"/>
                  <v:stroke color="#3465a4" joinstyle="round" endcap="flat"/>
                  <w10:wrap type="none"/>
                </v:shape>
                <v:shape id="shape_0" stroked="f" o:allowincell="f" style="position:absolute;left:685;top:2793;width:835;height:731;mso-wrap-style:none;v-text-anchor:middle;mso-position-horizontal-relative:char" type="_x0000_t75">
                  <v:imagedata r:id="rId17" o:detectmouseclick="t"/>
                  <v:stroke color="#3465a4" joinstyle="round" endcap="flat"/>
                  <w10:wrap type="none"/>
                </v:shape>
                <v:shape id="shape_0" coordsize="321,384" path="m17,0l59,52l42,67l0,8l17,0xm93,96l110,111l93,126l84,111l93,96xm143,155l186,215l169,222l127,163l143,155xm228,259l236,274l220,281l211,266l228,259xm270,318l321,370l304,384l253,325l270,318xe" fillcolor="black" stroked="t" o:allowincell="f" style="position:absolute;left:1285;top:2150;width:320;height:383;mso-wrap-style:none;v-text-anchor:middle;mso-position-horizontal-relative:char">
                  <v:fill o:detectmouseclick="t" type="solid" color2="white"/>
                  <v:stroke color="black" joinstyle="round" endcap="flat"/>
                  <w10:wrap type="none"/>
                </v:shape>
                <v:line id="shape_0" from="5231,1020" to="6507,1020" stroked="t" o:allowincell="f" style="position:absolute;flip:x;mso-position-horizontal-relative:char">
                  <v:stroke color="black" joinstyle="miter" endcap="flat"/>
                  <v:fill o:detectmouseclick="t" on="false"/>
                  <w10:wrap type="none"/>
                </v:line>
                <v:line id="shape_0" from="5976,924" to="5976,1100" stroked="t" o:allowincell="f" style="position:absolute;mso-position-horizontal-relative:char">
                  <v:stroke color="black" joinstyle="miter" endcap="flat"/>
                  <v:fill o:detectmouseclick="t" on="false"/>
                  <w10:wrap type="none"/>
                </v:line>
                <v:shape id="shape_0" stroked="f" o:allowincell="f" style="position:absolute;left:5823;top:768;width:90;height:409;mso-wrap-style:none;v-text-anchor:middle;mso-position-horizontal-relative:char" type="_x0000_t202">
                  <v:textbox>
                    <w:txbxContent>
                      <w:p>
                        <w:pPr>
                          <w:overflowPunct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line id="shape_0" from="490,1935" to="2349,2119" stroked="t" o:allowincell="f" style="position:absolute;flip:y;mso-position-horizontal-relative:char">
                  <v:stroke color="black" joinstyle="miter" endcap="flat"/>
                  <v:fill o:detectmouseclick="t" on="false"/>
                  <w10:wrap type="none"/>
                </v:line>
                <v:line id="shape_0" from="1285,2039" to="2704,2836" stroked="t" o:allowincell="f" style="position:absolute;flip:y;mso-position-horizontal-relative:char">
                  <v:stroke color="black" joinstyle="miter" endcap="flat"/>
                  <v:fill o:detectmouseclick="t" on="false"/>
                  <w10:wrap type="none"/>
                </v:line>
                <v:shape id="shape_0" fillcolor="white" stroked="t" o:allowincell="f" style="position:absolute;left:4556;top:646;width:675;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w:t>
                        </w:r>
                      </w:p>
                    </w:txbxContent>
                  </v:textbox>
                  <v:fill o:detectmouseclick="t" type="solid" color2="black"/>
                  <v:stroke color="black" weight="9360" joinstyle="miter" endcap="flat"/>
                  <w10:wrap type="none"/>
                </v:shape>
                <v:shape id="shape_0" fillcolor="white" stroked="t" o:allowincell="f" style="position:absolute;left:6509;top:632;width:675;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User</w:t>
                        </w:r>
                      </w:p>
                    </w:txbxContent>
                  </v:textbox>
                  <v:fill o:detectmouseclick="t" type="solid" color2="black"/>
                  <v:stroke color="black" weight="9360" joinstyle="miter" endcap="flat"/>
                  <w10:wrap type="none"/>
                </v:shape>
                <v:group id="shape_0" style="position:absolute;left:93;top:1601;width:1447;height:1924">
                  <v:shape id="shape_0" fillcolor="white" stroked="t" o:allowincell="f" style="position:absolute;left:93;top:1601;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345;top:1994;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649;top:2384;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949;top:2759;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group>
              </v:group>
            </w:pict>
          </mc:Fallback>
        </mc:AlternateContent>
      </w:r>
    </w:p>
    <w:p>
      <w:pPr>
        <w:pStyle w:val="TF"/>
        <w:rPr/>
      </w:pPr>
      <w:bookmarkStart w:id="22" w:name="_Ref220726986"/>
      <w:r>
        <w:rPr/>
        <w:t xml:space="preserve">Figure </w:t>
      </w:r>
      <w:bookmarkEnd w:id="22"/>
      <w:r>
        <w:rPr/>
        <w:t xml:space="preserve">5-1: Communication scenario with MTC devices communicating with MTC server. </w:t>
        <w:br/>
        <w:t>MTC server is located in the operator domain.</w:t>
      </w:r>
    </w:p>
    <w:p>
      <w:pPr>
        <w:pStyle w:val="FP"/>
        <w:jc w:val="center"/>
        <w:rPr/>
      </w:pPr>
      <w:r>
        <w:rPr/>
      </w:r>
    </w:p>
    <w:p>
      <w:pPr>
        <w:pStyle w:val="TH"/>
        <w:rPr>
          <w:lang w:val="en-US" w:eastAsia="en-US"/>
        </w:rPr>
      </w:pPr>
      <w:r>
        <w:rPr>
          <w:lang w:val="en-US" w:eastAsia="en-US"/>
        </w:rPr>
        <mc:AlternateContent>
          <mc:Choice Requires="wps">
            <w:drawing>
              <wp:anchor behindDoc="0" distT="0" distB="0" distL="114935" distR="114935" simplePos="0" locked="0" layoutInCell="0" allowOverlap="1" relativeHeight="97">
                <wp:simplePos x="0" y="0"/>
                <wp:positionH relativeFrom="column">
                  <wp:posOffset>5507990</wp:posOffset>
                </wp:positionH>
                <wp:positionV relativeFrom="paragraph">
                  <wp:posOffset>874395</wp:posOffset>
                </wp:positionV>
                <wp:extent cx="224790" cy="0"/>
                <wp:effectExtent l="635" t="635" r="635" b="635"/>
                <wp:wrapNone/>
                <wp:docPr id="15" name=""/>
                <a:graphic xmlns:a="http://schemas.openxmlformats.org/drawingml/2006/main">
                  <a:graphicData uri="http://schemas.microsoft.com/office/word/2010/wordprocessingShape">
                    <wps:wsp>
                      <wps:cNvSpPr/>
                      <wps:spPr>
                        <a:xfrm>
                          <a:off x="0" y="0"/>
                          <a:ext cx="2246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33.7pt,68.85pt" to="451.35pt,68.85pt" stroked="t" o:allowincell="f" style="position:absolute">
                <v:stroke color="black" joinstyle="miter" endcap="flat"/>
                <v:fill o:detectmouseclick="t" on="false"/>
                <w10:wrap type="none"/>
              </v:line>
            </w:pict>
          </mc:Fallback>
        </mc:AlternateContent>
        <mc:AlternateContent>
          <mc:Choice Requires="wpg">
            <w:drawing>
              <wp:inline distT="0" distB="0" distL="0" distR="0">
                <wp:extent cx="5207635" cy="2273300"/>
                <wp:effectExtent l="0" t="0" r="0" b="0"/>
                <wp:docPr id="16" name=""/>
                <a:graphic xmlns:a="http://schemas.openxmlformats.org/drawingml/2006/main">
                  <a:graphicData uri="http://schemas.microsoft.com/office/word/2010/wordprocessingGroup">
                    <wpg:wgp>
                      <wpg:cNvGrpSpPr/>
                      <wpg:grpSpPr>
                        <a:xfrm>
                          <a:off x="0" y="0"/>
                          <a:ext cx="5207760" cy="2273400"/>
                          <a:chOff x="0" y="0"/>
                          <a:chExt cx="5207760" cy="2273400"/>
                        </a:xfrm>
                      </wpg:grpSpPr>
                      <wps:wsp>
                        <wps:cNvSpPr/>
                        <wps:nvSpPr>
                          <wps:cNvPr id="17" name=""/>
                          <wps:cNvSpPr/>
                        </wps:nvSpPr>
                        <wps:spPr>
                          <a:xfrm>
                            <a:off x="720" y="0"/>
                            <a:ext cx="5207040" cy="2273400"/>
                          </a:xfrm>
                          <a:prstGeom prst="rect">
                            <a:avLst/>
                          </a:prstGeom>
                          <a:noFill/>
                          <a:ln w="0">
                            <a:noFill/>
                          </a:ln>
                        </wps:spPr>
                        <wps:bodyPr/>
                      </wps:wsp>
                      <wps:wsp>
                        <wps:cNvSpPr/>
                        <wps:spPr>
                          <a:xfrm>
                            <a:off x="1515240" y="984240"/>
                            <a:ext cx="24120" cy="936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w="0">
                            <a:noFill/>
                          </a:ln>
                        </wps:spPr>
                        <wps:style>
                          <a:lnRef idx="0"/>
                          <a:fillRef idx="0"/>
                          <a:effectRef idx="0"/>
                          <a:fontRef idx="minor"/>
                        </wps:style>
                        <wps:bodyPr/>
                      </wps:wsp>
                      <wps:wsp>
                        <wps:cNvSpPr/>
                        <wps:spPr>
                          <a:xfrm>
                            <a:off x="1473840" y="989280"/>
                            <a:ext cx="24120" cy="43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w="0">
                            <a:noFill/>
                          </a:ln>
                        </wps:spPr>
                        <wps:style>
                          <a:lnRef idx="0"/>
                          <a:fillRef idx="0"/>
                          <a:effectRef idx="0"/>
                          <a:fontRef idx="minor"/>
                        </wps:style>
                        <wps:bodyPr/>
                      </wps:wsp>
                      <wps:wsp>
                        <wps:cNvSpPr/>
                        <wps:spPr>
                          <a:xfrm>
                            <a:off x="1254600" y="14040"/>
                            <a:ext cx="2787120" cy="13842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close/>
                              </a:path>
                            </a:pathLst>
                          </a:custGeom>
                          <a:solidFill>
                            <a:srgbClr val="ffffcc"/>
                          </a:solidFill>
                          <a:ln w="0">
                            <a:noFill/>
                          </a:ln>
                        </wps:spPr>
                        <wps:style>
                          <a:lnRef idx="0"/>
                          <a:fillRef idx="0"/>
                          <a:effectRef idx="0"/>
                          <a:fontRef idx="minor"/>
                        </wps:style>
                        <wps:bodyPr/>
                      </wps:wsp>
                      <wps:wsp>
                        <wps:cNvSpPr/>
                        <wps:spPr>
                          <a:xfrm>
                            <a:off x="1254600" y="14040"/>
                            <a:ext cx="2787120" cy="13842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w="0">
                            <a:solidFill>
                              <a:srgbClr val="000000"/>
                            </a:solidFill>
                          </a:ln>
                        </wps:spPr>
                        <wps:style>
                          <a:lnRef idx="0"/>
                          <a:fillRef idx="0"/>
                          <a:effectRef idx="0"/>
                          <a:fontRef idx="minor"/>
                        </wps:style>
                        <wps:bodyPr/>
                      </wps:wsp>
                      <wps:wsp>
                        <wps:cNvSpPr/>
                        <wps:spPr>
                          <a:xfrm>
                            <a:off x="2976840" y="109080"/>
                            <a:ext cx="41400" cy="8136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w="0">
                            <a:solidFill>
                              <a:srgbClr val="000000"/>
                            </a:solidFill>
                          </a:ln>
                        </wps:spPr>
                        <wps:style>
                          <a:lnRef idx="0"/>
                          <a:fillRef idx="0"/>
                          <a:effectRef idx="0"/>
                          <a:fontRef idx="minor"/>
                        </wps:style>
                        <wps:bodyPr/>
                      </wps:wsp>
                      <wps:wsp>
                        <wps:cNvSpPr/>
                        <wps:spPr>
                          <a:xfrm>
                            <a:off x="3562920" y="266040"/>
                            <a:ext cx="29160" cy="33480"/>
                          </a:xfrm>
                          <a:custGeom>
                            <a:avLst/>
                            <a:gdLst/>
                            <a:ahLst/>
                            <a:rect l="l" t="t" r="r" b="b"/>
                            <a:pathLst>
                              <a:path w="46" h="53">
                                <a:moveTo>
                                  <a:pt x="46" y="0"/>
                                </a:moveTo>
                                <a:lnTo>
                                  <a:pt x="37" y="15"/>
                                </a:lnTo>
                                <a:lnTo>
                                  <a:pt x="28" y="30"/>
                                </a:lnTo>
                                <a:lnTo>
                                  <a:pt x="18" y="38"/>
                                </a:lnTo>
                                <a:lnTo>
                                  <a:pt x="0" y="53"/>
                                </a:lnTo>
                              </a:path>
                            </a:pathLst>
                          </a:custGeom>
                          <a:noFill/>
                          <a:ln w="0">
                            <a:solidFill>
                              <a:srgbClr val="000000"/>
                            </a:solidFill>
                          </a:ln>
                        </wps:spPr>
                        <wps:style>
                          <a:lnRef idx="0"/>
                          <a:fillRef idx="0"/>
                          <a:effectRef idx="0"/>
                          <a:fontRef idx="minor"/>
                        </wps:style>
                        <wps:bodyPr/>
                      </wps:wsp>
                      <wps:wsp>
                        <wps:cNvSpPr/>
                        <wps:spPr>
                          <a:xfrm>
                            <a:off x="3693240" y="594360"/>
                            <a:ext cx="106200" cy="28440"/>
                          </a:xfrm>
                          <a:custGeom>
                            <a:avLst/>
                            <a:gdLst/>
                            <a:ahLst/>
                            <a:rect l="l" t="t" r="r" b="b"/>
                            <a:pathLst>
                              <a:path w="167" h="45">
                                <a:moveTo>
                                  <a:pt x="0" y="0"/>
                                </a:moveTo>
                                <a:lnTo>
                                  <a:pt x="93" y="15"/>
                                </a:lnTo>
                                <a:lnTo>
                                  <a:pt x="167" y="45"/>
                                </a:lnTo>
                              </a:path>
                            </a:pathLst>
                          </a:custGeom>
                          <a:noFill/>
                          <a:ln w="0">
                            <a:solidFill>
                              <a:srgbClr val="000000"/>
                            </a:solidFill>
                          </a:ln>
                        </wps:spPr>
                        <wps:style>
                          <a:lnRef idx="0"/>
                          <a:fillRef idx="0"/>
                          <a:effectRef idx="0"/>
                          <a:fontRef idx="minor"/>
                        </wps:style>
                        <wps:bodyPr/>
                      </wps:wsp>
                      <wps:wsp>
                        <wps:cNvSpPr/>
                        <wps:spPr>
                          <a:xfrm>
                            <a:off x="3485520" y="993600"/>
                            <a:ext cx="118800" cy="720"/>
                          </a:xfrm>
                          <a:custGeom>
                            <a:avLst/>
                            <a:gdLst/>
                            <a:ahLst/>
                            <a:rect l="l" t="t" r="r" b="b"/>
                            <a:pathLst>
                              <a:path w="187" h="0">
                                <a:moveTo>
                                  <a:pt x="187" y="0"/>
                                </a:moveTo>
                                <a:lnTo>
                                  <a:pt x="94" y="0"/>
                                </a:lnTo>
                                <a:lnTo>
                                  <a:pt x="0" y="0"/>
                                </a:lnTo>
                              </a:path>
                            </a:pathLst>
                          </a:custGeom>
                          <a:noFill/>
                          <a:ln w="0">
                            <a:solidFill>
                              <a:srgbClr val="000000"/>
                            </a:solidFill>
                          </a:ln>
                        </wps:spPr>
                        <wps:style>
                          <a:lnRef idx="0"/>
                          <a:fillRef idx="0"/>
                          <a:effectRef idx="0"/>
                          <a:fontRef idx="minor"/>
                        </wps:style>
                        <wps:bodyPr/>
                      </wps:wsp>
                      <wps:wsp>
                        <wps:cNvSpPr/>
                        <wps:spPr>
                          <a:xfrm>
                            <a:off x="2716560" y="1113120"/>
                            <a:ext cx="443880" cy="13788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w="0">
                            <a:solidFill>
                              <a:srgbClr val="000000"/>
                            </a:solidFill>
                          </a:ln>
                        </wps:spPr>
                        <wps:style>
                          <a:lnRef idx="0"/>
                          <a:fillRef idx="0"/>
                          <a:effectRef idx="0"/>
                          <a:fontRef idx="minor"/>
                        </wps:style>
                        <wps:bodyPr/>
                      </wps:wsp>
                      <wps:wsp>
                        <wps:cNvSpPr/>
                        <wps:spPr>
                          <a:xfrm>
                            <a:off x="2201400" y="1289160"/>
                            <a:ext cx="177840" cy="38160"/>
                          </a:xfrm>
                          <a:custGeom>
                            <a:avLst/>
                            <a:gdLst/>
                            <a:ahLst/>
                            <a:rect l="l" t="t" r="r" b="b"/>
                            <a:pathLst>
                              <a:path w="280" h="60">
                                <a:moveTo>
                                  <a:pt x="280" y="0"/>
                                </a:moveTo>
                                <a:lnTo>
                                  <a:pt x="224" y="22"/>
                                </a:lnTo>
                                <a:lnTo>
                                  <a:pt x="149" y="37"/>
                                </a:lnTo>
                                <a:lnTo>
                                  <a:pt x="84" y="52"/>
                                </a:lnTo>
                                <a:lnTo>
                                  <a:pt x="0" y="60"/>
                                </a:lnTo>
                              </a:path>
                            </a:pathLst>
                          </a:custGeom>
                          <a:noFill/>
                          <a:ln w="0">
                            <a:solidFill>
                              <a:srgbClr val="000000"/>
                            </a:solidFill>
                          </a:ln>
                        </wps:spPr>
                        <wps:style>
                          <a:lnRef idx="0"/>
                          <a:fillRef idx="0"/>
                          <a:effectRef idx="0"/>
                          <a:fontRef idx="minor"/>
                        </wps:style>
                        <wps:bodyPr/>
                      </wps:wsp>
                      <wps:wsp>
                        <wps:cNvSpPr/>
                        <wps:spPr>
                          <a:xfrm>
                            <a:off x="1586160" y="1174680"/>
                            <a:ext cx="76680" cy="4320"/>
                          </a:xfrm>
                          <a:custGeom>
                            <a:avLst/>
                            <a:gdLst/>
                            <a:ahLst/>
                            <a:rect l="l" t="t" r="r" b="b"/>
                            <a:pathLst>
                              <a:path w="121" h="7">
                                <a:moveTo>
                                  <a:pt x="121" y="7"/>
                                </a:moveTo>
                                <a:lnTo>
                                  <a:pt x="112" y="7"/>
                                </a:lnTo>
                                <a:lnTo>
                                  <a:pt x="56" y="7"/>
                                </a:lnTo>
                                <a:lnTo>
                                  <a:pt x="0" y="0"/>
                                </a:lnTo>
                              </a:path>
                            </a:pathLst>
                          </a:custGeom>
                          <a:noFill/>
                          <a:ln w="0">
                            <a:solidFill>
                              <a:srgbClr val="000000"/>
                            </a:solidFill>
                          </a:ln>
                        </wps:spPr>
                        <wps:style>
                          <a:lnRef idx="0"/>
                          <a:fillRef idx="0"/>
                          <a:effectRef idx="0"/>
                          <a:fontRef idx="minor"/>
                        </wps:style>
                        <wps:bodyPr/>
                      </wps:wsp>
                      <wps:wsp>
                        <wps:cNvSpPr/>
                        <wps:spPr>
                          <a:xfrm>
                            <a:off x="1414800" y="875160"/>
                            <a:ext cx="106560" cy="14760"/>
                          </a:xfrm>
                          <a:custGeom>
                            <a:avLst/>
                            <a:gdLst/>
                            <a:ahLst/>
                            <a:rect l="l" t="t" r="r" b="b"/>
                            <a:pathLst>
                              <a:path w="168" h="23">
                                <a:moveTo>
                                  <a:pt x="0" y="23"/>
                                </a:moveTo>
                                <a:lnTo>
                                  <a:pt x="37" y="15"/>
                                </a:lnTo>
                                <a:lnTo>
                                  <a:pt x="84" y="8"/>
                                </a:lnTo>
                                <a:lnTo>
                                  <a:pt x="168" y="0"/>
                                </a:lnTo>
                              </a:path>
                            </a:pathLst>
                          </a:custGeom>
                          <a:noFill/>
                          <a:ln w="0">
                            <a:solidFill>
                              <a:srgbClr val="000000"/>
                            </a:solidFill>
                          </a:ln>
                        </wps:spPr>
                        <wps:style>
                          <a:lnRef idx="0"/>
                          <a:fillRef idx="0"/>
                          <a:effectRef idx="0"/>
                          <a:fontRef idx="minor"/>
                        </wps:style>
                        <wps:bodyPr/>
                      </wps:wsp>
                      <wps:wsp>
                        <wps:cNvSpPr/>
                        <wps:spPr>
                          <a:xfrm>
                            <a:off x="1503720" y="651600"/>
                            <a:ext cx="88920" cy="9360"/>
                          </a:xfrm>
                          <a:custGeom>
                            <a:avLst/>
                            <a:gdLst/>
                            <a:ahLst/>
                            <a:rect l="l" t="t" r="r" b="b"/>
                            <a:pathLst>
                              <a:path w="140" h="15">
                                <a:moveTo>
                                  <a:pt x="0" y="15"/>
                                </a:moveTo>
                                <a:lnTo>
                                  <a:pt x="65" y="8"/>
                                </a:lnTo>
                                <a:lnTo>
                                  <a:pt x="140" y="0"/>
                                </a:lnTo>
                              </a:path>
                            </a:pathLst>
                          </a:custGeom>
                          <a:noFill/>
                          <a:ln w="0">
                            <a:solidFill>
                              <a:srgbClr val="000000"/>
                            </a:solidFill>
                          </a:ln>
                        </wps:spPr>
                        <wps:style>
                          <a:lnRef idx="0"/>
                          <a:fillRef idx="0"/>
                          <a:effectRef idx="0"/>
                          <a:fontRef idx="minor"/>
                        </wps:style>
                        <wps:bodyPr/>
                      </wps:wsp>
                      <wps:wsp>
                        <wps:cNvSpPr/>
                        <wps:spPr>
                          <a:xfrm>
                            <a:off x="1651680" y="399240"/>
                            <a:ext cx="82440" cy="47520"/>
                          </a:xfrm>
                          <a:custGeom>
                            <a:avLst/>
                            <a:gdLst/>
                            <a:ahLst/>
                            <a:rect l="l" t="t" r="r" b="b"/>
                            <a:pathLst>
                              <a:path w="130" h="75">
                                <a:moveTo>
                                  <a:pt x="130" y="75"/>
                                </a:moveTo>
                                <a:lnTo>
                                  <a:pt x="93" y="53"/>
                                </a:lnTo>
                                <a:lnTo>
                                  <a:pt x="56" y="38"/>
                                </a:lnTo>
                                <a:lnTo>
                                  <a:pt x="28" y="15"/>
                                </a:lnTo>
                                <a:lnTo>
                                  <a:pt x="0" y="0"/>
                                </a:lnTo>
                              </a:path>
                            </a:pathLst>
                          </a:custGeom>
                          <a:noFill/>
                          <a:ln w="0">
                            <a:solidFill>
                              <a:srgbClr val="000000"/>
                            </a:solidFill>
                          </a:ln>
                        </wps:spPr>
                        <wps:style>
                          <a:lnRef idx="0"/>
                          <a:fillRef idx="0"/>
                          <a:effectRef idx="0"/>
                          <a:fontRef idx="minor"/>
                        </wps:style>
                        <wps:bodyPr/>
                      </wps:wsp>
                      <wps:wsp>
                        <wps:cNvSpPr/>
                        <wps:spPr>
                          <a:xfrm>
                            <a:off x="2266920" y="114480"/>
                            <a:ext cx="88920" cy="14040"/>
                          </a:xfrm>
                          <a:custGeom>
                            <a:avLst/>
                            <a:gdLst/>
                            <a:ahLst/>
                            <a:rect l="l" t="t" r="r" b="b"/>
                            <a:pathLst>
                              <a:path w="140" h="22">
                                <a:moveTo>
                                  <a:pt x="0" y="0"/>
                                </a:moveTo>
                                <a:lnTo>
                                  <a:pt x="74" y="15"/>
                                </a:lnTo>
                                <a:lnTo>
                                  <a:pt x="140" y="22"/>
                                </a:lnTo>
                              </a:path>
                            </a:pathLst>
                          </a:custGeom>
                          <a:noFill/>
                          <a:ln w="0">
                            <a:solidFill>
                              <a:srgbClr val="000000"/>
                            </a:solidFill>
                          </a:ln>
                        </wps:spPr>
                        <wps:style>
                          <a:lnRef idx="0"/>
                          <a:fillRef idx="0"/>
                          <a:effectRef idx="0"/>
                          <a:fontRef idx="minor"/>
                        </wps:style>
                        <wps:bodyPr/>
                      </wps:wsp>
                      <wps:wsp>
                        <wps:cNvSpPr/>
                        <wps:spPr>
                          <a:xfrm>
                            <a:off x="899640" y="1383840"/>
                            <a:ext cx="224640" cy="24768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w="0">
                            <a:solidFill>
                              <a:srgbClr val="000000"/>
                            </a:solidFill>
                          </a:ln>
                        </wps:spPr>
                        <wps:style>
                          <a:lnRef idx="0"/>
                          <a:fillRef idx="0"/>
                          <a:effectRef idx="0"/>
                          <a:fontRef idx="minor"/>
                        </wps:style>
                        <wps:bodyPr/>
                      </wps:wsp>
                      <wps:wsp>
                        <wps:cNvSpPr txBox="1"/>
                        <wps:spPr>
                          <a:xfrm>
                            <a:off x="2198880" y="591840"/>
                            <a:ext cx="819720" cy="231120"/>
                          </a:xfrm>
                          <a:prstGeom prst="rect">
                            <a:avLst/>
                          </a:prstGeom>
                          <a:noFill/>
                          <a:ln w="0">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wps:txbx>
                        <wps:bodyPr wrap="square" lIns="0" rIns="0" tIns="0" bIns="0" anchor="t">
                          <a:noAutofit/>
                        </wps:bodyPr>
                      </wps:wsp>
                      <wps:wsp>
                        <wps:cNvSpPr/>
                        <wps:spPr>
                          <a:xfrm flipV="1">
                            <a:off x="343440" y="1240920"/>
                            <a:ext cx="1301760" cy="118800"/>
                          </a:xfrm>
                          <a:prstGeom prst="line">
                            <a:avLst/>
                          </a:prstGeom>
                          <a:ln w="0">
                            <a:solidFill>
                              <a:srgbClr val="000000"/>
                            </a:solidFill>
                          </a:ln>
                        </wps:spPr>
                        <wps:style>
                          <a:lnRef idx="0"/>
                          <a:fillRef idx="0"/>
                          <a:effectRef idx="0"/>
                          <a:fontRef idx="minor"/>
                        </wps:style>
                        <wps:bodyPr/>
                      </wps:wsp>
                      <wps:wsp>
                        <wps:cNvSpPr/>
                        <wps:spPr>
                          <a:xfrm flipV="1">
                            <a:off x="899640" y="1311840"/>
                            <a:ext cx="994320" cy="513720"/>
                          </a:xfrm>
                          <a:prstGeom prst="line">
                            <a:avLst/>
                          </a:prstGeom>
                          <a:ln w="0">
                            <a:solidFill>
                              <a:srgbClr val="000000"/>
                            </a:solidFill>
                          </a:ln>
                        </wps:spPr>
                        <wps:style>
                          <a:lnRef idx="0"/>
                          <a:fillRef idx="0"/>
                          <a:effectRef idx="0"/>
                          <a:fontRef idx="minor"/>
                        </wps:style>
                        <wps:bodyPr/>
                      </wps:wsp>
                      <wps:wsp>
                        <wps:cNvSpPr/>
                        <wps:spPr>
                          <a:xfrm>
                            <a:off x="4035960" y="822960"/>
                            <a:ext cx="663120" cy="720"/>
                          </a:xfrm>
                          <a:prstGeom prst="line">
                            <a:avLst/>
                          </a:prstGeom>
                          <a:ln w="0">
                            <a:solidFill>
                              <a:srgbClr val="000000"/>
                            </a:solidFill>
                          </a:ln>
                        </wps:spPr>
                        <wps:style>
                          <a:lnRef idx="0"/>
                          <a:fillRef idx="0"/>
                          <a:effectRef idx="0"/>
                          <a:fontRef idx="minor"/>
                        </wps:style>
                        <wps:bodyPr/>
                      </wps:wsp>
                      <wps:wsp>
                        <wps:cNvSpPr/>
                        <wps:spPr>
                          <a:xfrm>
                            <a:off x="4201920" y="765720"/>
                            <a:ext cx="720" cy="114480"/>
                          </a:xfrm>
                          <a:prstGeom prst="line">
                            <a:avLst/>
                          </a:prstGeom>
                          <a:ln w="0">
                            <a:solidFill>
                              <a:srgbClr val="000000"/>
                            </a:solidFill>
                          </a:ln>
                        </wps:spPr>
                        <wps:style>
                          <a:lnRef idx="0"/>
                          <a:fillRef idx="0"/>
                          <a:effectRef idx="0"/>
                          <a:fontRef idx="minor"/>
                        </wps:style>
                        <wps:bodyPr/>
                      </wps:wsp>
                      <wps:wsp>
                        <wps:cNvSpPr/>
                        <wps:spPr>
                          <a:xfrm>
                            <a:off x="1515240" y="984240"/>
                            <a:ext cx="24120" cy="936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w="0">
                            <a:noFill/>
                          </a:ln>
                        </wps:spPr>
                        <wps:style>
                          <a:lnRef idx="0"/>
                          <a:fillRef idx="0"/>
                          <a:effectRef idx="0"/>
                          <a:fontRef idx="minor"/>
                        </wps:style>
                        <wps:bodyPr/>
                      </wps:wsp>
                      <wps:wsp>
                        <wps:cNvSpPr/>
                        <wps:spPr>
                          <a:xfrm>
                            <a:off x="1473840" y="989280"/>
                            <a:ext cx="24120" cy="43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w="0">
                            <a:noFill/>
                          </a:ln>
                        </wps:spPr>
                        <wps:style>
                          <a:lnRef idx="0"/>
                          <a:fillRef idx="0"/>
                          <a:effectRef idx="0"/>
                          <a:fontRef idx="minor"/>
                        </wps:style>
                        <wps:bodyPr/>
                      </wps:wsp>
                      <wps:wsp>
                        <wps:cNvSpPr/>
                        <wps:spPr>
                          <a:xfrm>
                            <a:off x="1254600" y="14040"/>
                            <a:ext cx="2787120" cy="13842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w="0">
                            <a:solidFill>
                              <a:srgbClr val="000000"/>
                            </a:solidFill>
                          </a:ln>
                        </wps:spPr>
                        <wps:style>
                          <a:lnRef idx="0"/>
                          <a:fillRef idx="0"/>
                          <a:effectRef idx="0"/>
                          <a:fontRef idx="minor"/>
                        </wps:style>
                        <wps:bodyPr/>
                      </wps:wsp>
                      <wps:wsp>
                        <wps:cNvSpPr/>
                        <wps:spPr>
                          <a:xfrm>
                            <a:off x="2976840" y="109080"/>
                            <a:ext cx="41400" cy="8136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w="0">
                            <a:solidFill>
                              <a:srgbClr val="000000"/>
                            </a:solidFill>
                          </a:ln>
                        </wps:spPr>
                        <wps:style>
                          <a:lnRef idx="0"/>
                          <a:fillRef idx="0"/>
                          <a:effectRef idx="0"/>
                          <a:fontRef idx="minor"/>
                        </wps:style>
                        <wps:bodyPr/>
                      </wps:wsp>
                      <wps:wsp>
                        <wps:cNvSpPr/>
                        <wps:spPr>
                          <a:xfrm>
                            <a:off x="3562920" y="266040"/>
                            <a:ext cx="29160" cy="33480"/>
                          </a:xfrm>
                          <a:custGeom>
                            <a:avLst/>
                            <a:gdLst/>
                            <a:ahLst/>
                            <a:rect l="l" t="t" r="r" b="b"/>
                            <a:pathLst>
                              <a:path w="46" h="53">
                                <a:moveTo>
                                  <a:pt x="46" y="0"/>
                                </a:moveTo>
                                <a:lnTo>
                                  <a:pt x="37" y="15"/>
                                </a:lnTo>
                                <a:lnTo>
                                  <a:pt x="28" y="30"/>
                                </a:lnTo>
                                <a:lnTo>
                                  <a:pt x="18" y="38"/>
                                </a:lnTo>
                                <a:lnTo>
                                  <a:pt x="0" y="53"/>
                                </a:lnTo>
                              </a:path>
                            </a:pathLst>
                          </a:custGeom>
                          <a:noFill/>
                          <a:ln w="0">
                            <a:solidFill>
                              <a:srgbClr val="000000"/>
                            </a:solidFill>
                          </a:ln>
                        </wps:spPr>
                        <wps:style>
                          <a:lnRef idx="0"/>
                          <a:fillRef idx="0"/>
                          <a:effectRef idx="0"/>
                          <a:fontRef idx="minor"/>
                        </wps:style>
                        <wps:bodyPr/>
                      </wps:wsp>
                      <wps:wsp>
                        <wps:cNvSpPr/>
                        <wps:spPr>
                          <a:xfrm>
                            <a:off x="3693240" y="594360"/>
                            <a:ext cx="106200" cy="28440"/>
                          </a:xfrm>
                          <a:custGeom>
                            <a:avLst/>
                            <a:gdLst/>
                            <a:ahLst/>
                            <a:rect l="l" t="t" r="r" b="b"/>
                            <a:pathLst>
                              <a:path w="167" h="45">
                                <a:moveTo>
                                  <a:pt x="0" y="0"/>
                                </a:moveTo>
                                <a:lnTo>
                                  <a:pt x="93" y="15"/>
                                </a:lnTo>
                                <a:lnTo>
                                  <a:pt x="167" y="45"/>
                                </a:lnTo>
                              </a:path>
                            </a:pathLst>
                          </a:custGeom>
                          <a:noFill/>
                          <a:ln w="0">
                            <a:solidFill>
                              <a:srgbClr val="000000"/>
                            </a:solidFill>
                          </a:ln>
                        </wps:spPr>
                        <wps:style>
                          <a:lnRef idx="0"/>
                          <a:fillRef idx="0"/>
                          <a:effectRef idx="0"/>
                          <a:fontRef idx="minor"/>
                        </wps:style>
                        <wps:bodyPr/>
                      </wps:wsp>
                      <wps:wsp>
                        <wps:cNvSpPr/>
                        <wps:spPr>
                          <a:xfrm>
                            <a:off x="3485520" y="993600"/>
                            <a:ext cx="118800" cy="720"/>
                          </a:xfrm>
                          <a:custGeom>
                            <a:avLst/>
                            <a:gdLst/>
                            <a:ahLst/>
                            <a:rect l="l" t="t" r="r" b="b"/>
                            <a:pathLst>
                              <a:path w="187" h="0">
                                <a:moveTo>
                                  <a:pt x="187" y="0"/>
                                </a:moveTo>
                                <a:lnTo>
                                  <a:pt x="94" y="0"/>
                                </a:lnTo>
                                <a:lnTo>
                                  <a:pt x="0" y="0"/>
                                </a:lnTo>
                              </a:path>
                            </a:pathLst>
                          </a:custGeom>
                          <a:noFill/>
                          <a:ln w="0">
                            <a:solidFill>
                              <a:srgbClr val="000000"/>
                            </a:solidFill>
                          </a:ln>
                        </wps:spPr>
                        <wps:style>
                          <a:lnRef idx="0"/>
                          <a:fillRef idx="0"/>
                          <a:effectRef idx="0"/>
                          <a:fontRef idx="minor"/>
                        </wps:style>
                        <wps:bodyPr/>
                      </wps:wsp>
                      <wps:wsp>
                        <wps:cNvSpPr/>
                        <wps:spPr>
                          <a:xfrm>
                            <a:off x="2716560" y="1113120"/>
                            <a:ext cx="443880" cy="13788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w="0">
                            <a:solidFill>
                              <a:srgbClr val="000000"/>
                            </a:solidFill>
                          </a:ln>
                        </wps:spPr>
                        <wps:style>
                          <a:lnRef idx="0"/>
                          <a:fillRef idx="0"/>
                          <a:effectRef idx="0"/>
                          <a:fontRef idx="minor"/>
                        </wps:style>
                        <wps:bodyPr/>
                      </wps:wsp>
                      <wps:wsp>
                        <wps:cNvSpPr/>
                        <wps:spPr>
                          <a:xfrm>
                            <a:off x="2201400" y="1289160"/>
                            <a:ext cx="177840" cy="38160"/>
                          </a:xfrm>
                          <a:custGeom>
                            <a:avLst/>
                            <a:gdLst/>
                            <a:ahLst/>
                            <a:rect l="l" t="t" r="r" b="b"/>
                            <a:pathLst>
                              <a:path w="280" h="60">
                                <a:moveTo>
                                  <a:pt x="280" y="0"/>
                                </a:moveTo>
                                <a:lnTo>
                                  <a:pt x="224" y="22"/>
                                </a:lnTo>
                                <a:lnTo>
                                  <a:pt x="149" y="37"/>
                                </a:lnTo>
                                <a:lnTo>
                                  <a:pt x="84" y="52"/>
                                </a:lnTo>
                                <a:lnTo>
                                  <a:pt x="0" y="60"/>
                                </a:lnTo>
                              </a:path>
                            </a:pathLst>
                          </a:custGeom>
                          <a:noFill/>
                          <a:ln w="0">
                            <a:solidFill>
                              <a:srgbClr val="000000"/>
                            </a:solidFill>
                          </a:ln>
                        </wps:spPr>
                        <wps:style>
                          <a:lnRef idx="0"/>
                          <a:fillRef idx="0"/>
                          <a:effectRef idx="0"/>
                          <a:fontRef idx="minor"/>
                        </wps:style>
                        <wps:bodyPr/>
                      </wps:wsp>
                      <wps:wsp>
                        <wps:cNvSpPr/>
                        <wps:spPr>
                          <a:xfrm>
                            <a:off x="1586160" y="1174680"/>
                            <a:ext cx="76680" cy="4320"/>
                          </a:xfrm>
                          <a:custGeom>
                            <a:avLst/>
                            <a:gdLst/>
                            <a:ahLst/>
                            <a:rect l="l" t="t" r="r" b="b"/>
                            <a:pathLst>
                              <a:path w="121" h="7">
                                <a:moveTo>
                                  <a:pt x="121" y="7"/>
                                </a:moveTo>
                                <a:lnTo>
                                  <a:pt x="112" y="7"/>
                                </a:lnTo>
                                <a:lnTo>
                                  <a:pt x="56" y="7"/>
                                </a:lnTo>
                                <a:lnTo>
                                  <a:pt x="0" y="0"/>
                                </a:lnTo>
                              </a:path>
                            </a:pathLst>
                          </a:custGeom>
                          <a:noFill/>
                          <a:ln w="0">
                            <a:solidFill>
                              <a:srgbClr val="000000"/>
                            </a:solidFill>
                          </a:ln>
                        </wps:spPr>
                        <wps:style>
                          <a:lnRef idx="0"/>
                          <a:fillRef idx="0"/>
                          <a:effectRef idx="0"/>
                          <a:fontRef idx="minor"/>
                        </wps:style>
                        <wps:bodyPr/>
                      </wps:wsp>
                      <wps:wsp>
                        <wps:cNvSpPr/>
                        <wps:spPr>
                          <a:xfrm>
                            <a:off x="1414800" y="875160"/>
                            <a:ext cx="106560" cy="14760"/>
                          </a:xfrm>
                          <a:custGeom>
                            <a:avLst/>
                            <a:gdLst/>
                            <a:ahLst/>
                            <a:rect l="l" t="t" r="r" b="b"/>
                            <a:pathLst>
                              <a:path w="168" h="23">
                                <a:moveTo>
                                  <a:pt x="0" y="23"/>
                                </a:moveTo>
                                <a:lnTo>
                                  <a:pt x="37" y="15"/>
                                </a:lnTo>
                                <a:lnTo>
                                  <a:pt x="84" y="8"/>
                                </a:lnTo>
                                <a:lnTo>
                                  <a:pt x="168" y="0"/>
                                </a:lnTo>
                              </a:path>
                            </a:pathLst>
                          </a:custGeom>
                          <a:noFill/>
                          <a:ln w="0">
                            <a:solidFill>
                              <a:srgbClr val="000000"/>
                            </a:solidFill>
                          </a:ln>
                        </wps:spPr>
                        <wps:style>
                          <a:lnRef idx="0"/>
                          <a:fillRef idx="0"/>
                          <a:effectRef idx="0"/>
                          <a:fontRef idx="minor"/>
                        </wps:style>
                        <wps:bodyPr/>
                      </wps:wsp>
                      <wps:wsp>
                        <wps:cNvSpPr/>
                        <wps:spPr>
                          <a:xfrm>
                            <a:off x="1503720" y="651600"/>
                            <a:ext cx="88920" cy="9360"/>
                          </a:xfrm>
                          <a:custGeom>
                            <a:avLst/>
                            <a:gdLst/>
                            <a:ahLst/>
                            <a:rect l="l" t="t" r="r" b="b"/>
                            <a:pathLst>
                              <a:path w="140" h="15">
                                <a:moveTo>
                                  <a:pt x="0" y="15"/>
                                </a:moveTo>
                                <a:lnTo>
                                  <a:pt x="65" y="8"/>
                                </a:lnTo>
                                <a:lnTo>
                                  <a:pt x="140" y="0"/>
                                </a:lnTo>
                              </a:path>
                            </a:pathLst>
                          </a:custGeom>
                          <a:noFill/>
                          <a:ln w="0">
                            <a:solidFill>
                              <a:srgbClr val="000000"/>
                            </a:solidFill>
                          </a:ln>
                        </wps:spPr>
                        <wps:style>
                          <a:lnRef idx="0"/>
                          <a:fillRef idx="0"/>
                          <a:effectRef idx="0"/>
                          <a:fontRef idx="minor"/>
                        </wps:style>
                        <wps:bodyPr/>
                      </wps:wsp>
                      <wps:wsp>
                        <wps:cNvSpPr/>
                        <wps:spPr>
                          <a:xfrm>
                            <a:off x="1651680" y="399240"/>
                            <a:ext cx="82440" cy="47520"/>
                          </a:xfrm>
                          <a:custGeom>
                            <a:avLst/>
                            <a:gdLst/>
                            <a:ahLst/>
                            <a:rect l="l" t="t" r="r" b="b"/>
                            <a:pathLst>
                              <a:path w="130" h="75">
                                <a:moveTo>
                                  <a:pt x="130" y="75"/>
                                </a:moveTo>
                                <a:lnTo>
                                  <a:pt x="93" y="53"/>
                                </a:lnTo>
                                <a:lnTo>
                                  <a:pt x="56" y="38"/>
                                </a:lnTo>
                                <a:lnTo>
                                  <a:pt x="28" y="15"/>
                                </a:lnTo>
                                <a:lnTo>
                                  <a:pt x="0" y="0"/>
                                </a:lnTo>
                              </a:path>
                            </a:pathLst>
                          </a:custGeom>
                          <a:noFill/>
                          <a:ln w="0">
                            <a:solidFill>
                              <a:srgbClr val="000000"/>
                            </a:solidFill>
                          </a:ln>
                        </wps:spPr>
                        <wps:style>
                          <a:lnRef idx="0"/>
                          <a:fillRef idx="0"/>
                          <a:effectRef idx="0"/>
                          <a:fontRef idx="minor"/>
                        </wps:style>
                        <wps:bodyPr/>
                      </wps:wsp>
                      <wps:wsp>
                        <wps:cNvSpPr/>
                        <wps:spPr>
                          <a:xfrm>
                            <a:off x="2266920" y="114480"/>
                            <a:ext cx="88920" cy="14040"/>
                          </a:xfrm>
                          <a:custGeom>
                            <a:avLst/>
                            <a:gdLst/>
                            <a:ahLst/>
                            <a:rect l="l" t="t" r="r" b="b"/>
                            <a:pathLst>
                              <a:path w="140" h="22">
                                <a:moveTo>
                                  <a:pt x="0" y="0"/>
                                </a:moveTo>
                                <a:lnTo>
                                  <a:pt x="74" y="15"/>
                                </a:lnTo>
                                <a:lnTo>
                                  <a:pt x="140" y="22"/>
                                </a:lnTo>
                              </a:path>
                            </a:pathLst>
                          </a:custGeom>
                          <a:noFill/>
                          <a:ln w="0">
                            <a:solidFill>
                              <a:srgbClr val="000000"/>
                            </a:solidFill>
                          </a:ln>
                        </wps:spPr>
                        <wps:style>
                          <a:lnRef idx="0"/>
                          <a:fillRef idx="0"/>
                          <a:effectRef idx="0"/>
                          <a:fontRef idx="minor"/>
                        </wps:style>
                        <wps:bodyPr/>
                      </wps:wsp>
                      <wps:wsp>
                        <wps:cNvSpPr/>
                        <wps:spPr>
                          <a:xfrm>
                            <a:off x="899640" y="1383840"/>
                            <a:ext cx="224640" cy="24768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w="0">
                            <a:solidFill>
                              <a:srgbClr val="000000"/>
                            </a:solidFill>
                          </a:ln>
                        </wps:spPr>
                        <wps:style>
                          <a:lnRef idx="0"/>
                          <a:fillRef idx="0"/>
                          <a:effectRef idx="0"/>
                          <a:fontRef idx="minor"/>
                        </wps:style>
                        <wps:bodyPr/>
                      </wps:wsp>
                      <wps:wsp>
                        <wps:cNvSpPr/>
                        <wps:spPr>
                          <a:xfrm flipV="1">
                            <a:off x="343440" y="1240920"/>
                            <a:ext cx="1301760" cy="118800"/>
                          </a:xfrm>
                          <a:prstGeom prst="line">
                            <a:avLst/>
                          </a:prstGeom>
                          <a:ln w="0">
                            <a:solidFill>
                              <a:srgbClr val="000000"/>
                            </a:solidFill>
                          </a:ln>
                        </wps:spPr>
                        <wps:style>
                          <a:lnRef idx="0"/>
                          <a:fillRef idx="0"/>
                          <a:effectRef idx="0"/>
                          <a:fontRef idx="minor"/>
                        </wps:style>
                        <wps:bodyPr/>
                      </wps:wsp>
                      <wps:wsp>
                        <wps:cNvSpPr/>
                        <wps:spPr>
                          <a:xfrm>
                            <a:off x="4035960" y="822960"/>
                            <a:ext cx="663120" cy="720"/>
                          </a:xfrm>
                          <a:prstGeom prst="line">
                            <a:avLst/>
                          </a:prstGeom>
                          <a:ln w="0">
                            <a:solidFill>
                              <a:srgbClr val="000000"/>
                            </a:solidFill>
                          </a:ln>
                        </wps:spPr>
                        <wps:style>
                          <a:lnRef idx="0"/>
                          <a:fillRef idx="0"/>
                          <a:effectRef idx="0"/>
                          <a:fontRef idx="minor"/>
                        </wps:style>
                        <wps:bodyPr/>
                      </wps:wsp>
                      <wps:wsp>
                        <wps:cNvSpPr/>
                        <wps:spPr>
                          <a:xfrm>
                            <a:off x="4201920" y="765720"/>
                            <a:ext cx="720" cy="114480"/>
                          </a:xfrm>
                          <a:prstGeom prst="line">
                            <a:avLst/>
                          </a:prstGeom>
                          <a:ln w="0">
                            <a:solidFill>
                              <a:srgbClr val="000000"/>
                            </a:solidFill>
                          </a:ln>
                        </wps:spPr>
                        <wps:style>
                          <a:lnRef idx="0"/>
                          <a:fillRef idx="0"/>
                          <a:effectRef idx="0"/>
                          <a:fontRef idx="minor"/>
                        </wps:style>
                        <wps:bodyPr/>
                      </wps:wsp>
                      <wpg:grpSp>
                        <wpg:cNvGrpSpPr/>
                        <wpg:grpSpPr>
                          <a:xfrm>
                            <a:off x="0" y="1023120"/>
                            <a:ext cx="918720" cy="1221840"/>
                          </a:xfrm>
                        </wpg:grpSpPr>
                        <wps:wsp>
                          <wps:cNvSpPr txBox="1"/>
                          <wps:spPr>
                            <a:xfrm>
                              <a:off x="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16020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35316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543600" y="73512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g:grpSp>
                      <wps:wsp>
                        <wps:cNvSpPr txBox="1"/>
                        <wps:spPr>
                          <a:xfrm>
                            <a:off x="4607640" y="594360"/>
                            <a:ext cx="429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w:t>
                              </w:r>
                            </w:p>
                          </w:txbxContent>
                        </wps:txbx>
                        <wps:bodyPr wrap="square" lIns="0" rIns="0" tIns="0" bIns="0" anchor="t">
                          <a:noAutofit/>
                        </wps:bodyPr>
                      </wps:wsp>
                      <wps:wsp>
                        <wps:cNvSpPr/>
                        <wps:spPr>
                          <a:xfrm>
                            <a:off x="5118120" y="760680"/>
                            <a:ext cx="720" cy="114480"/>
                          </a:xfrm>
                          <a:prstGeom prst="line">
                            <a:avLst/>
                          </a:prstGeom>
                          <a:ln w="0">
                            <a:solidFill>
                              <a:srgbClr val="000000"/>
                            </a:solidFill>
                          </a:ln>
                        </wps:spPr>
                        <wps:style>
                          <a:lnRef idx="0"/>
                          <a:fillRef idx="0"/>
                          <a:effectRef idx="0"/>
                          <a:fontRef idx="minor"/>
                        </wps:style>
                        <wps:bodyPr/>
                      </wps:wsp>
                    </wpg:wgp>
                  </a:graphicData>
                </a:graphic>
              </wp:inline>
            </w:drawing>
          </mc:Choice>
          <mc:Fallback>
            <w:pict>
              <v:group id="shape_0" style="position:absolute;margin-left:0pt;margin-top:0pt;width:410.05pt;height:179pt" coordorigin="0,0" coordsize="8201,3580">
                <v:rect id="shape_0" stroked="f" o:allowincell="f" style="position:absolute;left:1;top:0;width:8199;height:3579;mso-wrap-style:none;v-text-anchor:middle;mso-position-horizontal-relative:char">
                  <v:fill o:detectmouseclick="t" on="false"/>
                  <v:stroke color="#3465a4" joinstyle="round" endcap="flat"/>
                  <w10:wrap type="none"/>
                </v:rect>
                <v:shape id="shape_0" coordsize="38,15" path="m0,8l0,8l0,8l0,15l0,15l38,15l38,8l38,8l38,8l38,0l0,8xe" fillcolor="black" stroked="f" o:allowincell="f" style="position:absolute;left:2386;top:1550;width:37;height:14;mso-wrap-style:none;v-text-anchor:middle;mso-position-horizontal-relative:char">
                  <v:fill o:detectmouseclick="t" type="solid" color2="white"/>
                  <v:stroke color="#3465a4" joinstyle="round" endcap="flat"/>
                  <w10:wrap type="none"/>
                </v:shape>
                <v:shape id="shape_0" coordsize="38,7" path="m0,7l0,7l0,7l0,7l38,7l38,7l38,7l38,0l38,0l0,7xe" fillcolor="black" stroked="f" o:allowincell="f" style="position:absolute;left:2321;top:1558;width:37;height:6;mso-wrap-style:none;v-text-anchor:middle;mso-position-horizontal-relative:char">
                  <v:fill o:detectmouseclick="t" type="solid" color2="white"/>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xe" fillcolor="#ffffcc" stroked="f" o:allowincell="f" style="position:absolute;left:1976;top:22;width:4388;height:2179;mso-wrap-style:none;v-text-anchor:middle;mso-position-horizontal-relative:char">
                  <v:fill o:detectmouseclick="t" type="solid" color2="#000033"/>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e" stroked="t" o:allowincell="f" style="position:absolute;left:1976;top:22;width:4388;height:2179;mso-wrap-style:none;v-text-anchor:middle;mso-position-horizontal-relative:char">
                  <v:fill o:detectmouseclick="t" on="false"/>
                  <v:stroke color="black" joinstyle="round" endcap="flat"/>
                  <w10:wrap type="none"/>
                </v:shape>
                <v:shape id="shape_0" coordsize="65,128" path="m0,0l19,8l28,23l47,38l56,53l65,68l65,83l65,98l65,113l65,128e" stroked="t" o:allowincell="f" style="position:absolute;left:4688;top:172;width:64;height:127;mso-wrap-style:none;v-text-anchor:middle;mso-position-horizontal-relative:char">
                  <v:fill o:detectmouseclick="t" on="false"/>
                  <v:stroke color="black" joinstyle="round" endcap="flat"/>
                  <w10:wrap type="none"/>
                </v:shape>
                <v:shape id="shape_0" coordsize="46,53" path="m46,0l37,15l28,30l18,38l0,53e" stroked="t" o:allowincell="f" style="position:absolute;left:5611;top:419;width:45;height:52;mso-wrap-style:none;v-text-anchor:middle;mso-position-horizontal-relative:char">
                  <v:fill o:detectmouseclick="t" on="false"/>
                  <v:stroke color="black" joinstyle="round" endcap="flat"/>
                  <w10:wrap type="none"/>
                </v:shape>
                <v:shape id="shape_0" coordsize="167,45" path="m0,0l93,15l167,45e" stroked="t" o:allowincell="f" style="position:absolute;left:5816;top:936;width:166;height:44;mso-wrap-style:none;v-text-anchor:middle;mso-position-horizontal-relative:char">
                  <v:fill o:detectmouseclick="t" on="false"/>
                  <v:stroke color="black" joinstyle="round" endcap="flat"/>
                  <w10:wrap type="none"/>
                </v:shape>
                <v:shape id="shape_0" path="m187,0l94,0l0,0e" stroked="t" o:allowincell="f" style="position:absolute;left:5489;top:1565;width:186;height:0;mso-wrap-style:none;v-text-anchor:middle;mso-position-horizontal-relative:char">
                  <v:fill o:detectmouseclick="t" on="false"/>
                  <v:stroke color="black" joinstyle="round" endcap="flat"/>
                  <w10:wrap type="none"/>
                </v:shape>
                <v:shape id="shape_0" coordsize="699,217" path="m699,217l690,217l634,209l578,202l475,187l373,164l326,157l280,142l233,127l196,112l149,97l112,82l84,59l47,44l19,22l0,0e" stroked="t" o:allowincell="f" style="position:absolute;left:4278;top:1753;width:698;height:216;mso-wrap-style:none;v-text-anchor:middle;mso-position-horizontal-relative:char">
                  <v:fill o:detectmouseclick="t" on="false"/>
                  <v:stroke color="black" joinstyle="round" endcap="flat"/>
                  <w10:wrap type="none"/>
                </v:shape>
                <v:shape id="shape_0" coordsize="280,60" path="m280,0l224,22l149,37l84,52l0,60e" stroked="t" o:allowincell="f" style="position:absolute;left:3467;top:2030;width:279;height:59;mso-wrap-style:none;v-text-anchor:middle;mso-position-horizontal-relative:char">
                  <v:fill o:detectmouseclick="t" on="false"/>
                  <v:stroke color="black" joinstyle="round" endcap="flat"/>
                  <w10:wrap type="none"/>
                </v:shape>
                <v:shape id="shape_0" coordsize="121,7" path="m121,7l112,7l56,7l0,0e" stroked="t" o:allowincell="f" style="position:absolute;left:2498;top:1850;width:120;height:6;mso-wrap-style:none;v-text-anchor:middle;mso-position-horizontal-relative:char">
                  <v:fill o:detectmouseclick="t" on="false"/>
                  <v:stroke color="black" joinstyle="round" endcap="flat"/>
                  <w10:wrap type="none"/>
                </v:shape>
                <v:shape id="shape_0" coordsize="168,23" path="m0,23l37,15l84,8l168,0e" stroked="t" o:allowincell="f" style="position:absolute;left:2228;top:1378;width:167;height:22;mso-wrap-style:none;v-text-anchor:middle;mso-position-horizontal-relative:char">
                  <v:fill o:detectmouseclick="t" on="false"/>
                  <v:stroke color="black" joinstyle="round" endcap="flat"/>
                  <w10:wrap type="none"/>
                </v:shape>
                <v:shape id="shape_0" coordsize="140,15" path="m0,15l65,8l140,0e" stroked="t" o:allowincell="f" style="position:absolute;left:2368;top:1026;width:139;height:14;mso-wrap-style:none;v-text-anchor:middle;mso-position-horizontal-relative:char">
                  <v:fill o:detectmouseclick="t" on="false"/>
                  <v:stroke color="black" joinstyle="round" endcap="flat"/>
                  <w10:wrap type="none"/>
                </v:shape>
                <v:shape id="shape_0" coordsize="130,75" path="m130,75l93,53l56,38l28,15l0,0e" stroked="t" o:allowincell="f" style="position:absolute;left:2601;top:629;width:129;height:74;mso-wrap-style:none;v-text-anchor:middle;mso-position-horizontal-relative:char">
                  <v:fill o:detectmouseclick="t" on="false"/>
                  <v:stroke color="black" joinstyle="round" endcap="flat"/>
                  <w10:wrap type="none"/>
                </v:shape>
                <v:shape id="shape_0" coordsize="140,22" path="m0,0l74,15l140,22e" stroked="t" o:allowincell="f" style="position:absolute;left:3570;top:180;width:139;height:21;mso-wrap-style:none;v-text-anchor:middle;mso-position-horizontal-relative:char">
                  <v:fill o:detectmouseclick="t" on="false"/>
                  <v:stroke color="black" joinstyle="round" endcap="flat"/>
                  <w10:wrap type="none"/>
                </v:shape>
                <v:shape id="shape_0" coordsize="354,390" path="m19,0l75,53l56,68l0,8l19,0xm112,98l122,113l103,120l94,113l112,98xm159,158l215,218l196,225l140,165l159,158xm252,263l261,278l243,285l233,270l252,263xm299,315l354,375l336,390l280,330l299,315xe" fillcolor="black" stroked="t" o:allowincell="f" style="position:absolute;left:1417;top:2179;width:353;height:389;mso-wrap-style:none;v-text-anchor:middle;mso-position-horizontal-relative:char">
                  <v:fill o:detectmouseclick="t" type="solid" color2="white"/>
                  <v:stroke color="black" joinstyle="round" endcap="flat"/>
                  <w10:wrap type="none"/>
                </v:shape>
                <v:shape id="shape_0" stroked="f" o:allowincell="f" style="position:absolute;left:3463;top:932;width:1290;height:363;mso-wrap-style:none;v-text-anchor:top;mso-position-horizontal-relative:char" type="_x0000_t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w:t>
                        </w:r>
                      </w:p>
                    </w:txbxContent>
                  </v:textbox>
                  <v:fill o:detectmouseclick="t" on="false"/>
                  <v:stroke color="#3465a4" joinstyle="round" endcap="flat"/>
                  <w10:wrap type="none"/>
                </v:shape>
                <v:line id="shape_0" from="541,1954" to="2590,2140" stroked="t" o:allowincell="f" style="position:absolute;flip:y;mso-position-horizontal-relative:char">
                  <v:stroke color="black" joinstyle="miter" endcap="flat"/>
                  <v:fill o:detectmouseclick="t" on="false"/>
                  <w10:wrap type="none"/>
                </v:line>
                <v:line id="shape_0" from="1417,2066" to="2982,2874" stroked="t" o:allowincell="f" style="position:absolute;flip:y;mso-position-horizontal-relative:char">
                  <v:stroke color="black" joinstyle="miter" endcap="flat"/>
                  <v:fill o:detectmouseclick="t" on="false"/>
                  <w10:wrap type="none"/>
                </v:line>
                <v:line id="shape_0" from="6356,1296" to="7399,1296" stroked="t" o:allowincell="f" style="position:absolute;mso-position-horizontal-relative:char">
                  <v:stroke color="black" joinstyle="miter" endcap="flat"/>
                  <v:fill o:detectmouseclick="t" on="false"/>
                  <w10:wrap type="none"/>
                </v:line>
                <v:line id="shape_0" from="6617,1206" to="6617,1385" stroked="t" o:allowincell="f" style="position:absolute;mso-position-horizontal-relative:char">
                  <v:stroke color="black" joinstyle="miter" endcap="flat"/>
                  <v:fill o:detectmouseclick="t" on="false"/>
                  <w10:wrap type="none"/>
                </v:line>
                <v:shape id="shape_0" coordsize="38,15" path="m0,8l0,8l0,8l0,15l0,15l38,15l38,8l38,8l38,8l38,0l0,8xe" fillcolor="black" stroked="f" o:allowincell="f" style="position:absolute;left:2386;top:1550;width:37;height:14;mso-wrap-style:none;v-text-anchor:middle;mso-position-horizontal-relative:char">
                  <v:fill o:detectmouseclick="t" type="solid" color2="white"/>
                  <v:stroke color="#3465a4" joinstyle="round" endcap="flat"/>
                  <w10:wrap type="none"/>
                </v:shape>
                <v:shape id="shape_0" coordsize="38,7" path="m0,7l0,7l0,7l0,7l38,7l38,7l38,7l38,0l38,0l0,7xe" fillcolor="black" stroked="f" o:allowincell="f" style="position:absolute;left:2321;top:1558;width:37;height:6;mso-wrap-style:none;v-text-anchor:middle;mso-position-horizontal-relative:char">
                  <v:fill o:detectmouseclick="t" type="solid" color2="white"/>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e" stroked="t" o:allowincell="f" style="position:absolute;left:1976;top:22;width:4388;height:2179;mso-wrap-style:none;v-text-anchor:middle;mso-position-horizontal-relative:char">
                  <v:fill o:detectmouseclick="t" on="false"/>
                  <v:stroke color="black" joinstyle="round" endcap="flat"/>
                  <w10:wrap type="none"/>
                </v:shape>
                <v:shape id="shape_0" coordsize="65,128" path="m0,0l19,8l28,23l47,38l56,53l65,68l65,83l65,98l65,113l65,128e" stroked="t" o:allowincell="f" style="position:absolute;left:4688;top:172;width:64;height:127;mso-wrap-style:none;v-text-anchor:middle;mso-position-horizontal-relative:char">
                  <v:fill o:detectmouseclick="t" on="false"/>
                  <v:stroke color="black" joinstyle="round" endcap="flat"/>
                  <w10:wrap type="none"/>
                </v:shape>
                <v:shape id="shape_0" coordsize="46,53" path="m46,0l37,15l28,30l18,38l0,53e" stroked="t" o:allowincell="f" style="position:absolute;left:5611;top:419;width:45;height:52;mso-wrap-style:none;v-text-anchor:middle;mso-position-horizontal-relative:char">
                  <v:fill o:detectmouseclick="t" on="false"/>
                  <v:stroke color="black" joinstyle="round" endcap="flat"/>
                  <w10:wrap type="none"/>
                </v:shape>
                <v:shape id="shape_0" coordsize="167,45" path="m0,0l93,15l167,45e" stroked="t" o:allowincell="f" style="position:absolute;left:5816;top:936;width:166;height:44;mso-wrap-style:none;v-text-anchor:middle;mso-position-horizontal-relative:char">
                  <v:fill o:detectmouseclick="t" on="false"/>
                  <v:stroke color="black" joinstyle="round" endcap="flat"/>
                  <w10:wrap type="none"/>
                </v:shape>
                <v:shape id="shape_0" path="m187,0l94,0l0,0e" stroked="t" o:allowincell="f" style="position:absolute;left:5489;top:1565;width:186;height:0;mso-wrap-style:none;v-text-anchor:middle;mso-position-horizontal-relative:char">
                  <v:fill o:detectmouseclick="t" on="false"/>
                  <v:stroke color="black" joinstyle="round" endcap="flat"/>
                  <w10:wrap type="none"/>
                </v:shape>
                <v:shape id="shape_0" coordsize="699,217" path="m699,217l690,217l634,209l578,202l475,187l373,164l326,157l280,142l233,127l196,112l149,97l112,82l84,59l47,44l19,22l0,0e" stroked="t" o:allowincell="f" style="position:absolute;left:4278;top:1753;width:698;height:216;mso-wrap-style:none;v-text-anchor:middle;mso-position-horizontal-relative:char">
                  <v:fill o:detectmouseclick="t" on="false"/>
                  <v:stroke color="black" joinstyle="round" endcap="flat"/>
                  <w10:wrap type="none"/>
                </v:shape>
                <v:shape id="shape_0" coordsize="280,60" path="m280,0l224,22l149,37l84,52l0,60e" stroked="t" o:allowincell="f" style="position:absolute;left:3467;top:2030;width:279;height:59;mso-wrap-style:none;v-text-anchor:middle;mso-position-horizontal-relative:char">
                  <v:fill o:detectmouseclick="t" on="false"/>
                  <v:stroke color="black" joinstyle="round" endcap="flat"/>
                  <w10:wrap type="none"/>
                </v:shape>
                <v:shape id="shape_0" coordsize="121,7" path="m121,7l112,7l56,7l0,0e" stroked="t" o:allowincell="f" style="position:absolute;left:2498;top:1850;width:120;height:6;mso-wrap-style:none;v-text-anchor:middle;mso-position-horizontal-relative:char">
                  <v:fill o:detectmouseclick="t" on="false"/>
                  <v:stroke color="black" joinstyle="round" endcap="flat"/>
                  <w10:wrap type="none"/>
                </v:shape>
                <v:shape id="shape_0" coordsize="168,23" path="m0,23l37,15l84,8l168,0e" stroked="t" o:allowincell="f" style="position:absolute;left:2228;top:1378;width:167;height:22;mso-wrap-style:none;v-text-anchor:middle;mso-position-horizontal-relative:char">
                  <v:fill o:detectmouseclick="t" on="false"/>
                  <v:stroke color="black" joinstyle="round" endcap="flat"/>
                  <w10:wrap type="none"/>
                </v:shape>
                <v:shape id="shape_0" coordsize="140,15" path="m0,15l65,8l140,0e" stroked="t" o:allowincell="f" style="position:absolute;left:2368;top:1026;width:139;height:14;mso-wrap-style:none;v-text-anchor:middle;mso-position-horizontal-relative:char">
                  <v:fill o:detectmouseclick="t" on="false"/>
                  <v:stroke color="black" joinstyle="round" endcap="flat"/>
                  <w10:wrap type="none"/>
                </v:shape>
                <v:shape id="shape_0" coordsize="130,75" path="m130,75l93,53l56,38l28,15l0,0e" stroked="t" o:allowincell="f" style="position:absolute;left:2601;top:629;width:129;height:74;mso-wrap-style:none;v-text-anchor:middle;mso-position-horizontal-relative:char">
                  <v:fill o:detectmouseclick="t" on="false"/>
                  <v:stroke color="black" joinstyle="round" endcap="flat"/>
                  <w10:wrap type="none"/>
                </v:shape>
                <v:shape id="shape_0" coordsize="140,22" path="m0,0l74,15l140,22e" stroked="t" o:allowincell="f" style="position:absolute;left:3570;top:180;width:139;height:21;mso-wrap-style:none;v-text-anchor:middle;mso-position-horizontal-relative:char">
                  <v:fill o:detectmouseclick="t" on="false"/>
                  <v:stroke color="black" joinstyle="round" endcap="flat"/>
                  <w10:wrap type="none"/>
                </v:shape>
                <v:shape id="shape_0" coordsize="354,390" path="m19,0l75,53l56,68l0,8l19,0xm112,98l122,113l103,120l94,113l112,98xm159,158l215,218l196,225l140,165l159,158xm252,263l261,278l243,285l233,270l252,263xm299,315l354,375l336,390l280,330l299,315xe" fillcolor="black" stroked="t" o:allowincell="f" style="position:absolute;left:1417;top:2179;width:353;height:389;mso-wrap-style:none;v-text-anchor:middle;mso-position-horizontal-relative:char">
                  <v:fill o:detectmouseclick="t" type="solid" color2="white"/>
                  <v:stroke color="black" joinstyle="round" endcap="flat"/>
                  <w10:wrap type="none"/>
                </v:shape>
                <v:line id="shape_0" from="541,1954" to="2590,2140" stroked="t" o:allowincell="f" style="position:absolute;flip:y;mso-position-horizontal-relative:char">
                  <v:stroke color="black" joinstyle="miter" endcap="flat"/>
                  <v:fill o:detectmouseclick="t" on="false"/>
                  <w10:wrap type="none"/>
                </v:line>
                <v:line id="shape_0" from="6356,1296" to="7399,1296" stroked="t" o:allowincell="f" style="position:absolute;mso-position-horizontal-relative:char">
                  <v:stroke color="black" joinstyle="miter" endcap="flat"/>
                  <v:fill o:detectmouseclick="t" on="false"/>
                  <w10:wrap type="none"/>
                </v:line>
                <v:line id="shape_0" from="6617,1206" to="6617,1385" stroked="t" o:allowincell="f" style="position:absolute;mso-position-horizontal-relative:char">
                  <v:stroke color="black" joinstyle="miter" endcap="flat"/>
                  <v:fill o:detectmouseclick="t" on="false"/>
                  <w10:wrap type="none"/>
                </v:line>
                <v:group id="shape_0" style="position:absolute;left:0;top:1611;width:1447;height:1924">
                  <v:shape id="shape_0" fillcolor="white" stroked="t" o:allowincell="f" style="position:absolute;left:0;top:1611;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252;top:2004;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556;top:2394;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856;top:2769;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group>
                <v:shape id="shape_0" fillcolor="white" stroked="t" o:allowincell="f" style="position:absolute;left:7256;top:936;width:675;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Server</w:t>
                        </w:r>
                      </w:p>
                    </w:txbxContent>
                  </v:textbox>
                  <v:fill o:detectmouseclick="t" type="solid" color2="black"/>
                  <v:stroke color="black" weight="9360" joinstyle="miter" endcap="flat"/>
                  <w10:wrap type="none"/>
                </v:shape>
                <v:line id="shape_0" from="8060,1198" to="8060,1377" stroked="t" o:allowincell="f" style="position:absolute;mso-position-horizontal-relative:char">
                  <v:stroke color="black"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98">
                <wp:simplePos x="0" y="0"/>
                <wp:positionH relativeFrom="column">
                  <wp:posOffset>5723255</wp:posOffset>
                </wp:positionH>
                <wp:positionV relativeFrom="paragraph">
                  <wp:posOffset>602615</wp:posOffset>
                </wp:positionV>
                <wp:extent cx="448310" cy="505460"/>
                <wp:effectExtent l="0" t="0" r="0" b="0"/>
                <wp:wrapNone/>
                <wp:docPr id="17" name="Frame10"/>
                <a:graphic xmlns:a="http://schemas.openxmlformats.org/drawingml/2006/main">
                  <a:graphicData uri="http://schemas.microsoft.com/office/word/2010/wordprocessingShape">
                    <wps:wsp>
                      <wps:cNvSpPr txBox="1"/>
                      <wps:spPr>
                        <a:xfrm>
                          <a:off x="0" y="0"/>
                          <a:ext cx="448310" cy="505460"/>
                        </a:xfrm>
                        <a:prstGeom prst="rect"/>
                        <a:solidFill>
                          <a:srgbClr val="FFFFFF"/>
                        </a:solidFill>
                        <a:ln w="9525">
                          <a:solidFill>
                            <a:srgbClr val="000000"/>
                          </a:solidFill>
                        </a:ln>
                      </wps:spPr>
                      <wps:txbx>
                        <w:txbxContent>
                          <w:p>
                            <w:pPr>
                              <w:pStyle w:val="Normal"/>
                              <w:spacing w:before="0" w:after="180"/>
                              <w:jc w:val="center"/>
                              <w:rPr/>
                            </w:pPr>
                            <w:r>
                              <w:rPr>
                                <w:sz w:val="16"/>
                              </w:rPr>
                              <w:t xml:space="preserve">MTC </w:t>
                            </w:r>
                            <w:r>
                              <w:rPr>
                                <w:sz w:val="16"/>
                                <w:lang w:eastAsia="zh-CN"/>
                              </w:rPr>
                              <w:t>User</w:t>
                            </w:r>
                          </w:p>
                        </w:txbxContent>
                      </wps:txbx>
                      <wps:bodyPr anchor="t" lIns="0" tIns="0" rIns="0" bIns="0">
                        <a:noAutofit/>
                      </wps:bodyPr>
                    </wps:wsp>
                  </a:graphicData>
                </a:graphic>
              </wp:anchor>
            </w:drawing>
          </mc:Choice>
          <mc:Fallback>
            <w:pict>
              <v:rect fillcolor="#FFFFFF" strokecolor="#000000" strokeweight="0pt" style="position:absolute;rotation:-0;width:35.3pt;height:39.8pt;mso-wrap-distance-left:9.05pt;mso-wrap-distance-right:9.05pt;mso-wrap-distance-top:0pt;mso-wrap-distance-bottom:0pt;margin-top:47.45pt;mso-position-vertical-relative:text;margin-left:450.65pt;mso-position-horizontal-relative:text">
                <v:textbox inset="0in,0in,0in,0in">
                  <w:txbxContent>
                    <w:p>
                      <w:pPr>
                        <w:pStyle w:val="Normal"/>
                        <w:spacing w:before="0" w:after="180"/>
                        <w:jc w:val="center"/>
                        <w:rPr/>
                      </w:pPr>
                      <w:r>
                        <w:rPr>
                          <w:sz w:val="16"/>
                        </w:rPr>
                        <w:t xml:space="preserve">MTC </w:t>
                      </w:r>
                      <w:r>
                        <w:rPr>
                          <w:sz w:val="16"/>
                          <w:lang w:eastAsia="zh-CN"/>
                        </w:rPr>
                        <w:t>User</w:t>
                      </w:r>
                    </w:p>
                  </w:txbxContent>
                </v:textbox>
                <w10:wrap type="none"/>
              </v:rect>
            </w:pict>
          </mc:Fallback>
        </mc:AlternateContent>
      </w:r>
    </w:p>
    <w:p>
      <w:pPr>
        <w:pStyle w:val="TF"/>
        <w:rPr/>
      </w:pPr>
      <w:bookmarkStart w:id="23" w:name="_Ref220727011"/>
      <w:r>
        <w:rPr/>
        <w:t xml:space="preserve">Figure </w:t>
      </w:r>
      <w:bookmarkEnd w:id="23"/>
      <w:r>
        <w:rPr/>
        <w:t xml:space="preserve">5-2: Communication scenario with MTC devices communicating with MTC server. </w:t>
        <w:br/>
        <w:t>MTC server is located outside the operator domain.</w:t>
      </w:r>
    </w:p>
    <w:p>
      <w:pPr>
        <w:pStyle w:val="Normal"/>
        <w:rPr/>
      </w:pPr>
      <w:r>
        <w:rPr/>
        <w:t>The MTC Device and the MTC Server it is communicating with may implement a service enablement framework (e.g. as specified in [4] and [5]) to provide generic functionality for applications. The MTC Device may implement multiple instances of service enablement frameworks, each communicating with a different MTC Server.</w:t>
      </w:r>
    </w:p>
    <w:p>
      <w:pPr>
        <w:pStyle w:val="NO"/>
        <w:rPr/>
      </w:pPr>
      <w:r>
        <w:rPr/>
        <w:t>Note 1:</w:t>
        <w:tab/>
        <w:t>the standardization of service enablement frameworks is out of scope of 3GPP.</w:t>
      </w:r>
    </w:p>
    <w:p>
      <w:pPr>
        <w:pStyle w:val="NO"/>
        <w:rPr/>
      </w:pPr>
      <w:r>
        <w:rPr/>
        <w:t xml:space="preserve">Note 2: </w:t>
        <w:tab/>
        <w:t>as an example, a device can have two (or more) service enablement frameworks, both compliant to the same specific standard or belonging to the same proprietary implementation. Each one has to be peered to a different MTC server.</w:t>
      </w:r>
    </w:p>
    <w:p>
      <w:pPr>
        <w:pStyle w:val="Heading3"/>
        <w:rPr/>
      </w:pPr>
      <w:bookmarkStart w:id="24" w:name="__RefHeading___Toc406716265"/>
      <w:bookmarkEnd w:id="24"/>
      <w:r>
        <w:rPr/>
        <w:t>5.1.3</w:t>
        <w:tab/>
        <w:t>MTC devices communicating with each other</w:t>
      </w:r>
    </w:p>
    <w:p>
      <w:pPr>
        <w:pStyle w:val="Normal"/>
        <w:rPr/>
      </w:pPr>
      <w:r>
        <w:rPr/>
        <w:t>The communication scenario where the MTC Devices communicate directly without intermediate MTC Server (refer to figure 5-3) is not considered in this release of the specification.</w:t>
      </w:r>
    </w:p>
    <w:p>
      <w:pPr>
        <w:pStyle w:val="TH"/>
        <w:rPr>
          <w:lang w:val="en-US" w:eastAsia="en-US"/>
        </w:rPr>
      </w:pPr>
      <w:r>
        <w:rPr>
          <w:lang w:val="en-US" w:eastAsia="en-US"/>
        </w:rPr>
        <mc:AlternateContent>
          <mc:Choice Requires="wpg">
            <w:drawing>
              <wp:inline distT="0" distB="0" distL="0" distR="0">
                <wp:extent cx="5207635" cy="1670050"/>
                <wp:effectExtent l="0" t="0" r="0" b="0"/>
                <wp:docPr id="18" name=""/>
                <a:graphic xmlns:a="http://schemas.openxmlformats.org/drawingml/2006/main">
                  <a:graphicData uri="http://schemas.microsoft.com/office/word/2010/wordprocessingGroup">
                    <wpg:wgp>
                      <wpg:cNvGrpSpPr/>
                      <wpg:grpSpPr>
                        <a:xfrm>
                          <a:off x="0" y="0"/>
                          <a:ext cx="5207760" cy="1670040"/>
                          <a:chOff x="0" y="0"/>
                          <a:chExt cx="5207760" cy="1670040"/>
                        </a:xfrm>
                      </wpg:grpSpPr>
                      <wps:wsp>
                        <wps:cNvSpPr/>
                        <wps:nvSpPr>
                          <wps:cNvPr id="18" name=""/>
                          <wps:cNvSpPr/>
                        </wps:nvSpPr>
                        <wps:spPr>
                          <a:xfrm>
                            <a:off x="720" y="0"/>
                            <a:ext cx="5207040" cy="1670040"/>
                          </a:xfrm>
                          <a:prstGeom prst="rect">
                            <a:avLst/>
                          </a:prstGeom>
                          <a:noFill/>
                          <a:ln w="0">
                            <a:noFill/>
                          </a:ln>
                        </wps:spPr>
                        <wps:bodyPr/>
                      </wps:wsp>
                      <wpg:grpSp>
                        <wpg:cNvGrpSpPr/>
                        <wpg:grpSpPr>
                          <a:xfrm>
                            <a:off x="3607920" y="607680"/>
                            <a:ext cx="1160280" cy="554400"/>
                          </a:xfrm>
                        </wpg:grpSpPr>
                        <wps:wsp>
                          <wps:cNvSpPr/>
                          <wps:spPr>
                            <a:xfrm flipH="1">
                              <a:off x="57600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w="0">
                              <a:solidFill>
                                <a:srgbClr val="000000"/>
                              </a:solidFill>
                            </a:ln>
                          </wps:spPr>
                          <wps:style>
                            <a:lnRef idx="0"/>
                            <a:fillRef idx="0"/>
                            <a:effectRef idx="0"/>
                            <a:fontRef idx="minor"/>
                          </wps:style>
                          <wps:bodyPr/>
                        </wps:wsp>
                        <wps:wsp>
                          <wps:cNvSpPr/>
                          <wps:spPr>
                            <a:xfrm flipH="1" flipV="1">
                              <a:off x="186120" y="0"/>
                              <a:ext cx="974160" cy="112320"/>
                            </a:xfrm>
                            <a:prstGeom prst="line">
                              <a:avLst/>
                            </a:prstGeom>
                            <a:ln w="0">
                              <a:solidFill>
                                <a:srgbClr val="000000"/>
                              </a:solidFill>
                            </a:ln>
                          </wps:spPr>
                          <wps:style>
                            <a:lnRef idx="0"/>
                            <a:fillRef idx="0"/>
                            <a:effectRef idx="0"/>
                            <a:fontRef idx="minor"/>
                          </wps:style>
                          <wps:bodyPr/>
                        </wps:wsp>
                        <wps:wsp>
                          <wps:cNvSpPr/>
                          <wps:spPr>
                            <a:xfrm flipH="1" flipV="1">
                              <a:off x="0" y="68040"/>
                              <a:ext cx="744120" cy="486360"/>
                            </a:xfrm>
                            <a:prstGeom prst="line">
                              <a:avLst/>
                            </a:prstGeom>
                            <a:ln w="0">
                              <a:solidFill>
                                <a:srgbClr val="000000"/>
                              </a:solidFill>
                            </a:ln>
                          </wps:spPr>
                          <wps:style>
                            <a:lnRef idx="0"/>
                            <a:fillRef idx="0"/>
                            <a:effectRef idx="0"/>
                            <a:fontRef idx="minor"/>
                          </wps:style>
                          <wps:bodyPr/>
                        </wps:wsp>
                        <wps:wsp>
                          <wps:cNvSpPr/>
                          <wps:spPr>
                            <a:xfrm flipH="1">
                              <a:off x="57600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w="0">
                              <a:solidFill>
                                <a:srgbClr val="000000"/>
                              </a:solidFill>
                            </a:ln>
                          </wps:spPr>
                          <wps:style>
                            <a:lnRef idx="0"/>
                            <a:fillRef idx="0"/>
                            <a:effectRef idx="0"/>
                            <a:fontRef idx="minor"/>
                          </wps:style>
                          <wps:bodyPr/>
                        </wps:wsp>
                        <wps:wsp>
                          <wps:cNvSpPr/>
                          <wps:spPr>
                            <a:xfrm flipH="1" flipV="1">
                              <a:off x="186120" y="0"/>
                              <a:ext cx="974160" cy="112320"/>
                            </a:xfrm>
                            <a:prstGeom prst="line">
                              <a:avLst/>
                            </a:prstGeom>
                            <a:ln w="0">
                              <a:solidFill>
                                <a:srgbClr val="000000"/>
                              </a:solidFill>
                            </a:ln>
                          </wps:spPr>
                          <wps:style>
                            <a:lnRef idx="0"/>
                            <a:fillRef idx="0"/>
                            <a:effectRef idx="0"/>
                            <a:fontRef idx="minor"/>
                          </wps:style>
                          <wps:bodyPr/>
                        </wps:wsp>
                        <wps:wsp>
                          <wps:cNvSpPr/>
                          <wps:spPr>
                            <a:xfrm flipH="1" flipV="1">
                              <a:off x="0" y="68040"/>
                              <a:ext cx="744120" cy="486360"/>
                            </a:xfrm>
                            <a:prstGeom prst="line">
                              <a:avLst/>
                            </a:prstGeom>
                            <a:ln w="0">
                              <a:solidFill>
                                <a:srgbClr val="000000"/>
                              </a:solidFill>
                            </a:ln>
                          </wps:spPr>
                          <wps:style>
                            <a:lnRef idx="0"/>
                            <a:fillRef idx="0"/>
                            <a:effectRef idx="0"/>
                            <a:fontRef idx="minor"/>
                          </wps:style>
                          <wps:bodyPr/>
                        </wps:wsp>
                      </wpg:grpSp>
                      <wpg:grpSp>
                        <wpg:cNvGrpSpPr/>
                        <wpg:grpSpPr>
                          <a:xfrm>
                            <a:off x="343440" y="668520"/>
                            <a:ext cx="1160280" cy="554400"/>
                          </a:xfrm>
                        </wpg:grpSpPr>
                        <wps:wsp>
                          <wps:cNvSpPr/>
                          <wps:spPr>
                            <a:xfrm>
                              <a:off x="41616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w="0">
                              <a:solidFill>
                                <a:srgbClr val="000000"/>
                              </a:solidFill>
                            </a:ln>
                          </wps:spPr>
                          <wps:style>
                            <a:lnRef idx="0"/>
                            <a:fillRef idx="0"/>
                            <a:effectRef idx="0"/>
                            <a:fontRef idx="minor"/>
                          </wps:style>
                          <wps:bodyPr/>
                        </wps:wsp>
                        <wps:wsp>
                          <wps:cNvSpPr/>
                          <wps:spPr>
                            <a:xfrm flipV="1">
                              <a:off x="0" y="0"/>
                              <a:ext cx="974160" cy="112320"/>
                            </a:xfrm>
                            <a:prstGeom prst="line">
                              <a:avLst/>
                            </a:prstGeom>
                            <a:ln w="0">
                              <a:solidFill>
                                <a:srgbClr val="000000"/>
                              </a:solidFill>
                            </a:ln>
                          </wps:spPr>
                          <wps:style>
                            <a:lnRef idx="0"/>
                            <a:fillRef idx="0"/>
                            <a:effectRef idx="0"/>
                            <a:fontRef idx="minor"/>
                          </wps:style>
                          <wps:bodyPr/>
                        </wps:wsp>
                        <wps:wsp>
                          <wps:cNvSpPr/>
                          <wps:spPr>
                            <a:xfrm flipV="1">
                              <a:off x="416160" y="68040"/>
                              <a:ext cx="744120" cy="486360"/>
                            </a:xfrm>
                            <a:prstGeom prst="line">
                              <a:avLst/>
                            </a:prstGeom>
                            <a:ln w="0">
                              <a:solidFill>
                                <a:srgbClr val="000000"/>
                              </a:solidFill>
                            </a:ln>
                          </wps:spPr>
                          <wps:style>
                            <a:lnRef idx="0"/>
                            <a:fillRef idx="0"/>
                            <a:effectRef idx="0"/>
                            <a:fontRef idx="minor"/>
                          </wps:style>
                          <wps:bodyPr/>
                        </wps:wsp>
                        <wps:wsp>
                          <wps:cNvSpPr/>
                          <wps:spPr>
                            <a:xfrm>
                              <a:off x="416160" y="135360"/>
                              <a:ext cx="168120" cy="234360"/>
                            </a:xfrm>
                            <a:custGeom>
                              <a:avLst/>
                              <a:gdLst/>
                              <a:ahLst/>
                              <a:rect l="l" t="t" r="r" b="b"/>
                              <a:pathLst>
                                <a:path w="354" h="390">
                                  <a:moveTo>
                                    <a:pt x="19" y="0"/>
                                  </a:moveTo>
                                  <a:lnTo>
                                    <a:pt x="75" y="53"/>
                                  </a:lnTo>
                                  <a:lnTo>
                                    <a:pt x="56" y="68"/>
                                  </a:lnTo>
                                  <a:lnTo>
                                    <a:pt x="0" y="8"/>
                                  </a:lnTo>
                                  <a:lnTo>
                                    <a:pt x="19" y="0"/>
                                  </a:lnTo>
                                  <a:close/>
                                  <a:moveTo>
                                    <a:pt x="112" y="98"/>
                                  </a:moveTo>
                                  <a:lnTo>
                                    <a:pt x="122" y="113"/>
                                  </a:lnTo>
                                  <a:lnTo>
                                    <a:pt x="103" y="120"/>
                                  </a:lnTo>
                                  <a:lnTo>
                                    <a:pt x="94" y="113"/>
                                  </a:lnTo>
                                  <a:lnTo>
                                    <a:pt x="112" y="98"/>
                                  </a:lnTo>
                                  <a:close/>
                                  <a:moveTo>
                                    <a:pt x="159" y="158"/>
                                  </a:moveTo>
                                  <a:lnTo>
                                    <a:pt x="215" y="218"/>
                                  </a:lnTo>
                                  <a:lnTo>
                                    <a:pt x="196" y="225"/>
                                  </a:lnTo>
                                  <a:lnTo>
                                    <a:pt x="140" y="165"/>
                                  </a:lnTo>
                                  <a:lnTo>
                                    <a:pt x="159" y="158"/>
                                  </a:lnTo>
                                  <a:close/>
                                  <a:moveTo>
                                    <a:pt x="252" y="263"/>
                                  </a:moveTo>
                                  <a:lnTo>
                                    <a:pt x="261" y="278"/>
                                  </a:lnTo>
                                  <a:lnTo>
                                    <a:pt x="243" y="285"/>
                                  </a:lnTo>
                                  <a:lnTo>
                                    <a:pt x="233" y="270"/>
                                  </a:lnTo>
                                  <a:lnTo>
                                    <a:pt x="252" y="263"/>
                                  </a:lnTo>
                                  <a:close/>
                                  <a:moveTo>
                                    <a:pt x="299" y="315"/>
                                  </a:moveTo>
                                  <a:lnTo>
                                    <a:pt x="354" y="375"/>
                                  </a:lnTo>
                                  <a:lnTo>
                                    <a:pt x="336" y="390"/>
                                  </a:lnTo>
                                  <a:lnTo>
                                    <a:pt x="280" y="330"/>
                                  </a:lnTo>
                                  <a:lnTo>
                                    <a:pt x="299" y="315"/>
                                  </a:lnTo>
                                  <a:close/>
                                </a:path>
                              </a:pathLst>
                            </a:custGeom>
                            <a:solidFill>
                              <a:srgbClr val="000000"/>
                            </a:solidFill>
                            <a:ln w="0">
                              <a:solidFill>
                                <a:srgbClr val="000000"/>
                              </a:solidFill>
                            </a:ln>
                          </wps:spPr>
                          <wps:style>
                            <a:lnRef idx="0"/>
                            <a:fillRef idx="0"/>
                            <a:effectRef idx="0"/>
                            <a:fontRef idx="minor"/>
                          </wps:style>
                          <wps:bodyPr/>
                        </wps:wsp>
                        <wps:wsp>
                          <wps:cNvSpPr/>
                          <wps:spPr>
                            <a:xfrm flipV="1">
                              <a:off x="0" y="0"/>
                              <a:ext cx="974160" cy="112320"/>
                            </a:xfrm>
                            <a:prstGeom prst="line">
                              <a:avLst/>
                            </a:prstGeom>
                            <a:ln w="0">
                              <a:solidFill>
                                <a:srgbClr val="000000"/>
                              </a:solidFill>
                            </a:ln>
                          </wps:spPr>
                          <wps:style>
                            <a:lnRef idx="0"/>
                            <a:fillRef idx="0"/>
                            <a:effectRef idx="0"/>
                            <a:fontRef idx="minor"/>
                          </wps:style>
                          <wps:bodyPr/>
                        </wps:wsp>
                        <wps:wsp>
                          <wps:cNvSpPr/>
                          <wps:spPr>
                            <a:xfrm flipV="1">
                              <a:off x="416160" y="68040"/>
                              <a:ext cx="744120" cy="486360"/>
                            </a:xfrm>
                            <a:prstGeom prst="line">
                              <a:avLst/>
                            </a:prstGeom>
                            <a:ln w="0">
                              <a:solidFill>
                                <a:srgbClr val="000000"/>
                              </a:solidFill>
                            </a:ln>
                          </wps:spPr>
                          <wps:style>
                            <a:lnRef idx="0"/>
                            <a:fillRef idx="0"/>
                            <a:effectRef idx="0"/>
                            <a:fontRef idx="minor"/>
                          </wps:style>
                          <wps:bodyPr/>
                        </wps:wsp>
                      </wpg:grpSp>
                      <wpg:grpSp>
                        <wpg:cNvGrpSpPr/>
                        <wpg:grpSpPr>
                          <a:xfrm>
                            <a:off x="0" y="419760"/>
                            <a:ext cx="918720" cy="1221840"/>
                          </a:xfrm>
                        </wpg:grpSpPr>
                        <wps:wsp>
                          <wps:cNvSpPr txBox="1"/>
                          <wps:spPr>
                            <a:xfrm>
                              <a:off x="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16020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35316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543600" y="735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g:grpSp>
                      <wpg:grpSp>
                        <wpg:cNvGrpSpPr/>
                        <wpg:grpSpPr>
                          <a:xfrm>
                            <a:off x="2553840" y="173880"/>
                            <a:ext cx="1272600" cy="803160"/>
                          </a:xfrm>
                        </wpg:grpSpPr>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close/>
                                </a:path>
                              </a:pathLst>
                            </a:custGeom>
                            <a:solidFill>
                              <a:srgbClr val="ffffcc"/>
                            </a:solidFill>
                            <a:ln w="0">
                              <a:noFill/>
                            </a:ln>
                          </wps:spPr>
                          <wps:style>
                            <a:lnRef idx="0"/>
                            <a:fillRef idx="0"/>
                            <a:effectRef idx="0"/>
                            <a:fontRef idx="minor"/>
                          </wps:style>
                          <wps:bodyPr/>
                        </wps:wsp>
                        <wpg:grpSp>
                          <wpg:cNvGrpSpPr/>
                          <wpg:grpSpPr>
                            <a:xfrm>
                              <a:off x="2520" y="7560"/>
                              <a:ext cx="1270080" cy="795600"/>
                            </a:xfrm>
                          </wpg:grpSpPr>
                          <wps:wsp>
                            <wps:cNvSpPr/>
                            <wps:spPr>
                              <a:xfrm>
                                <a:off x="11844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w="0">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w="0">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w="0">
                                <a:solidFill>
                                  <a:srgbClr val="000000"/>
                                </a:solidFill>
                              </a:ln>
                            </wps:spPr>
                            <wps:style>
                              <a:lnRef idx="0"/>
                              <a:fillRef idx="0"/>
                              <a:effectRef idx="0"/>
                              <a:fontRef idx="minor"/>
                            </wps:style>
                            <wps:bodyPr/>
                          </wps:wsp>
                          <wps:wsp>
                            <wps:cNvSpPr/>
                            <wps:spPr>
                              <a:xfrm>
                                <a:off x="78516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w="0">
                                <a:solidFill>
                                  <a:srgbClr val="000000"/>
                                </a:solidFill>
                              </a:ln>
                            </wps:spPr>
                            <wps:style>
                              <a:lnRef idx="0"/>
                              <a:fillRef idx="0"/>
                              <a:effectRef idx="0"/>
                              <a:fontRef idx="minor"/>
                            </wps:style>
                            <wps:bodyPr/>
                          </wps:wsp>
                          <wps:wsp>
                            <wps:cNvSpPr/>
                            <wps:spPr>
                              <a:xfrm>
                                <a:off x="1051560" y="145080"/>
                                <a:ext cx="12600" cy="19080"/>
                              </a:xfrm>
                              <a:custGeom>
                                <a:avLst/>
                                <a:gdLst/>
                                <a:ahLst/>
                                <a:rect l="l" t="t" r="r" b="b"/>
                                <a:pathLst>
                                  <a:path w="46" h="53">
                                    <a:moveTo>
                                      <a:pt x="46" y="0"/>
                                    </a:moveTo>
                                    <a:lnTo>
                                      <a:pt x="37" y="15"/>
                                    </a:lnTo>
                                    <a:lnTo>
                                      <a:pt x="28" y="30"/>
                                    </a:lnTo>
                                    <a:lnTo>
                                      <a:pt x="18" y="38"/>
                                    </a:lnTo>
                                    <a:lnTo>
                                      <a:pt x="0" y="53"/>
                                    </a:lnTo>
                                  </a:path>
                                </a:pathLst>
                              </a:custGeom>
                              <a:noFill/>
                              <a:ln w="0">
                                <a:solidFill>
                                  <a:srgbClr val="000000"/>
                                </a:solidFill>
                              </a:ln>
                            </wps:spPr>
                            <wps:style>
                              <a:lnRef idx="0"/>
                              <a:fillRef idx="0"/>
                              <a:effectRef idx="0"/>
                              <a:fontRef idx="minor"/>
                            </wps:style>
                            <wps:bodyPr/>
                          </wps:wsp>
                          <wps:wsp>
                            <wps:cNvSpPr/>
                            <wps:spPr>
                              <a:xfrm>
                                <a:off x="1111320" y="333720"/>
                                <a:ext cx="48240" cy="15840"/>
                              </a:xfrm>
                              <a:custGeom>
                                <a:avLst/>
                                <a:gdLst/>
                                <a:ahLst/>
                                <a:rect l="l" t="t" r="r" b="b"/>
                                <a:pathLst>
                                  <a:path w="167" h="45">
                                    <a:moveTo>
                                      <a:pt x="0" y="0"/>
                                    </a:moveTo>
                                    <a:lnTo>
                                      <a:pt x="93" y="15"/>
                                    </a:lnTo>
                                    <a:lnTo>
                                      <a:pt x="167" y="45"/>
                                    </a:lnTo>
                                  </a:path>
                                </a:pathLst>
                              </a:custGeom>
                              <a:noFill/>
                              <a:ln w="0">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w="0">
                                <a:solidFill>
                                  <a:srgbClr val="000000"/>
                                </a:solidFill>
                              </a:ln>
                            </wps:spPr>
                            <wps:style>
                              <a:lnRef idx="0"/>
                              <a:fillRef idx="0"/>
                              <a:effectRef idx="0"/>
                              <a:fontRef idx="minor"/>
                            </wps:style>
                            <wps:bodyPr/>
                          </wps:wsp>
                          <wps:wsp>
                            <wps:cNvSpPr/>
                            <wps:spPr>
                              <a:xfrm>
                                <a:off x="666360" y="63216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w="0">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w="0">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w="0">
                                <a:solidFill>
                                  <a:srgbClr val="000000"/>
                                </a:solidFill>
                              </a:ln>
                            </wps:spPr>
                            <wps:style>
                              <a:lnRef idx="0"/>
                              <a:fillRef idx="0"/>
                              <a:effectRef idx="0"/>
                              <a:fontRef idx="minor"/>
                            </wps:style>
                            <wps:bodyPr/>
                          </wps:wsp>
                          <wps:wsp>
                            <wps:cNvSpPr/>
                            <wps:spPr>
                              <a:xfrm>
                                <a:off x="72720" y="495000"/>
                                <a:ext cx="48240" cy="8280"/>
                              </a:xfrm>
                              <a:custGeom>
                                <a:avLst/>
                                <a:gdLst/>
                                <a:ahLst/>
                                <a:rect l="l" t="t" r="r" b="b"/>
                                <a:pathLst>
                                  <a:path w="168" h="23">
                                    <a:moveTo>
                                      <a:pt x="0" y="23"/>
                                    </a:moveTo>
                                    <a:lnTo>
                                      <a:pt x="37" y="15"/>
                                    </a:lnTo>
                                    <a:lnTo>
                                      <a:pt x="84" y="8"/>
                                    </a:lnTo>
                                    <a:lnTo>
                                      <a:pt x="168" y="0"/>
                                    </a:lnTo>
                                  </a:path>
                                </a:pathLst>
                              </a:custGeom>
                              <a:noFill/>
                              <a:ln w="0">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w="0">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w="0">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w="0">
                                <a:solidFill>
                                  <a:srgbClr val="000000"/>
                                </a:solidFill>
                              </a:ln>
                            </wps:spPr>
                            <wps:style>
                              <a:lnRef idx="0"/>
                              <a:fillRef idx="0"/>
                              <a:effectRef idx="0"/>
                              <a:fontRef idx="minor"/>
                            </wps:style>
                            <wps:bodyPr/>
                          </wps:wsp>
                          <wps:wsp>
                            <wps:cNvSpPr/>
                            <wps:spPr>
                              <a:xfrm>
                                <a:off x="11844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w="0">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w="0">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w="0">
                                <a:solidFill>
                                  <a:srgbClr val="000000"/>
                                </a:solidFill>
                              </a:ln>
                            </wps:spPr>
                            <wps:style>
                              <a:lnRef idx="0"/>
                              <a:fillRef idx="0"/>
                              <a:effectRef idx="0"/>
                              <a:fontRef idx="minor"/>
                            </wps:style>
                            <wps:bodyPr/>
                          </wps:wsp>
                          <wps:wsp>
                            <wps:cNvSpPr/>
                            <wps:spPr>
                              <a:xfrm>
                                <a:off x="78516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w="0">
                                <a:solidFill>
                                  <a:srgbClr val="000000"/>
                                </a:solidFill>
                              </a:ln>
                            </wps:spPr>
                            <wps:style>
                              <a:lnRef idx="0"/>
                              <a:fillRef idx="0"/>
                              <a:effectRef idx="0"/>
                              <a:fontRef idx="minor"/>
                            </wps:style>
                            <wps:bodyPr/>
                          </wps:wsp>
                          <wps:wsp>
                            <wps:cNvSpPr/>
                            <wps:spPr>
                              <a:xfrm>
                                <a:off x="1051560" y="145080"/>
                                <a:ext cx="12600" cy="19080"/>
                              </a:xfrm>
                              <a:custGeom>
                                <a:avLst/>
                                <a:gdLst/>
                                <a:ahLst/>
                                <a:rect l="l" t="t" r="r" b="b"/>
                                <a:pathLst>
                                  <a:path w="46" h="53">
                                    <a:moveTo>
                                      <a:pt x="46" y="0"/>
                                    </a:moveTo>
                                    <a:lnTo>
                                      <a:pt x="37" y="15"/>
                                    </a:lnTo>
                                    <a:lnTo>
                                      <a:pt x="28" y="30"/>
                                    </a:lnTo>
                                    <a:lnTo>
                                      <a:pt x="18" y="38"/>
                                    </a:lnTo>
                                    <a:lnTo>
                                      <a:pt x="0" y="53"/>
                                    </a:lnTo>
                                  </a:path>
                                </a:pathLst>
                              </a:custGeom>
                              <a:noFill/>
                              <a:ln w="0">
                                <a:solidFill>
                                  <a:srgbClr val="000000"/>
                                </a:solidFill>
                              </a:ln>
                            </wps:spPr>
                            <wps:style>
                              <a:lnRef idx="0"/>
                              <a:fillRef idx="0"/>
                              <a:effectRef idx="0"/>
                              <a:fontRef idx="minor"/>
                            </wps:style>
                            <wps:bodyPr/>
                          </wps:wsp>
                          <wps:wsp>
                            <wps:cNvSpPr/>
                            <wps:spPr>
                              <a:xfrm>
                                <a:off x="1111320" y="333720"/>
                                <a:ext cx="48240" cy="15840"/>
                              </a:xfrm>
                              <a:custGeom>
                                <a:avLst/>
                                <a:gdLst/>
                                <a:ahLst/>
                                <a:rect l="l" t="t" r="r" b="b"/>
                                <a:pathLst>
                                  <a:path w="167" h="45">
                                    <a:moveTo>
                                      <a:pt x="0" y="0"/>
                                    </a:moveTo>
                                    <a:lnTo>
                                      <a:pt x="93" y="15"/>
                                    </a:lnTo>
                                    <a:lnTo>
                                      <a:pt x="167" y="45"/>
                                    </a:lnTo>
                                  </a:path>
                                </a:pathLst>
                              </a:custGeom>
                              <a:noFill/>
                              <a:ln w="0">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w="0">
                                <a:solidFill>
                                  <a:srgbClr val="000000"/>
                                </a:solidFill>
                              </a:ln>
                            </wps:spPr>
                            <wps:style>
                              <a:lnRef idx="0"/>
                              <a:fillRef idx="0"/>
                              <a:effectRef idx="0"/>
                              <a:fontRef idx="minor"/>
                            </wps:style>
                            <wps:bodyPr/>
                          </wps:wsp>
                          <wps:wsp>
                            <wps:cNvSpPr/>
                            <wps:spPr>
                              <a:xfrm>
                                <a:off x="666360" y="63216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w="0">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w="0">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w="0">
                                <a:solidFill>
                                  <a:srgbClr val="000000"/>
                                </a:solidFill>
                              </a:ln>
                            </wps:spPr>
                            <wps:style>
                              <a:lnRef idx="0"/>
                              <a:fillRef idx="0"/>
                              <a:effectRef idx="0"/>
                              <a:fontRef idx="minor"/>
                            </wps:style>
                            <wps:bodyPr/>
                          </wps:wsp>
                          <wps:wsp>
                            <wps:cNvSpPr/>
                            <wps:spPr>
                              <a:xfrm>
                                <a:off x="72720" y="495000"/>
                                <a:ext cx="48240" cy="8280"/>
                              </a:xfrm>
                              <a:custGeom>
                                <a:avLst/>
                                <a:gdLst/>
                                <a:ahLst/>
                                <a:rect l="l" t="t" r="r" b="b"/>
                                <a:pathLst>
                                  <a:path w="168" h="23">
                                    <a:moveTo>
                                      <a:pt x="0" y="23"/>
                                    </a:moveTo>
                                    <a:lnTo>
                                      <a:pt x="37" y="15"/>
                                    </a:lnTo>
                                    <a:lnTo>
                                      <a:pt x="84" y="8"/>
                                    </a:lnTo>
                                    <a:lnTo>
                                      <a:pt x="168" y="0"/>
                                    </a:lnTo>
                                  </a:path>
                                </a:pathLst>
                              </a:custGeom>
                              <a:noFill/>
                              <a:ln w="0">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w="0">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w="0">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w="0">
                                <a:solidFill>
                                  <a:srgbClr val="000000"/>
                                </a:solidFill>
                              </a:ln>
                            </wps:spPr>
                            <wps:style>
                              <a:lnRef idx="0"/>
                              <a:fillRef idx="0"/>
                              <a:effectRef idx="0"/>
                              <a:fontRef idx="minor"/>
                            </wps:style>
                            <wps:bodyPr/>
                          </wps:wsp>
                        </wpg:grpSp>
                      </wpg:grpSp>
                      <wpg:grpSp>
                        <wpg:cNvGrpSpPr/>
                        <wpg:grpSpPr>
                          <a:xfrm>
                            <a:off x="1209600" y="163800"/>
                            <a:ext cx="1272600" cy="803160"/>
                          </a:xfrm>
                        </wpg:grpSpPr>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close/>
                                </a:path>
                              </a:pathLst>
                            </a:custGeom>
                            <a:solidFill>
                              <a:srgbClr val="ffffcc"/>
                            </a:solidFill>
                            <a:ln w="0">
                              <a:noFill/>
                            </a:ln>
                          </wps:spPr>
                          <wps:style>
                            <a:lnRef idx="0"/>
                            <a:fillRef idx="0"/>
                            <a:effectRef idx="0"/>
                            <a:fontRef idx="minor"/>
                          </wps:style>
                          <wps:bodyPr/>
                        </wps:wsp>
                        <wpg:grpSp>
                          <wpg:cNvGrpSpPr/>
                          <wpg:grpSpPr>
                            <a:xfrm>
                              <a:off x="2520" y="7560"/>
                              <a:ext cx="1270080" cy="795600"/>
                            </a:xfrm>
                          </wpg:grpSpPr>
                          <wps:wsp>
                            <wps:cNvSpPr/>
                            <wps:spPr>
                              <a:xfrm>
                                <a:off x="11808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w="0">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w="0">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w="0">
                                <a:solidFill>
                                  <a:srgbClr val="000000"/>
                                </a:solidFill>
                              </a:ln>
                            </wps:spPr>
                            <wps:style>
                              <a:lnRef idx="0"/>
                              <a:fillRef idx="0"/>
                              <a:effectRef idx="0"/>
                              <a:fontRef idx="minor"/>
                            </wps:style>
                            <wps:bodyPr/>
                          </wps:wsp>
                          <wps:wsp>
                            <wps:cNvSpPr/>
                            <wps:spPr>
                              <a:xfrm>
                                <a:off x="78480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w="0">
                                <a:solidFill>
                                  <a:srgbClr val="000000"/>
                                </a:solidFill>
                              </a:ln>
                            </wps:spPr>
                            <wps:style>
                              <a:lnRef idx="0"/>
                              <a:fillRef idx="0"/>
                              <a:effectRef idx="0"/>
                              <a:fontRef idx="minor"/>
                            </wps:style>
                            <wps:bodyPr/>
                          </wps:wsp>
                          <wps:wsp>
                            <wps:cNvSpPr/>
                            <wps:spPr>
                              <a:xfrm>
                                <a:off x="1051560" y="144720"/>
                                <a:ext cx="12600" cy="19080"/>
                              </a:xfrm>
                              <a:custGeom>
                                <a:avLst/>
                                <a:gdLst/>
                                <a:ahLst/>
                                <a:rect l="l" t="t" r="r" b="b"/>
                                <a:pathLst>
                                  <a:path w="46" h="53">
                                    <a:moveTo>
                                      <a:pt x="46" y="0"/>
                                    </a:moveTo>
                                    <a:lnTo>
                                      <a:pt x="37" y="15"/>
                                    </a:lnTo>
                                    <a:lnTo>
                                      <a:pt x="28" y="30"/>
                                    </a:lnTo>
                                    <a:lnTo>
                                      <a:pt x="18" y="38"/>
                                    </a:lnTo>
                                    <a:lnTo>
                                      <a:pt x="0" y="53"/>
                                    </a:lnTo>
                                  </a:path>
                                </a:pathLst>
                              </a:custGeom>
                              <a:noFill/>
                              <a:ln w="0">
                                <a:solidFill>
                                  <a:srgbClr val="000000"/>
                                </a:solidFill>
                              </a:ln>
                            </wps:spPr>
                            <wps:style>
                              <a:lnRef idx="0"/>
                              <a:fillRef idx="0"/>
                              <a:effectRef idx="0"/>
                              <a:fontRef idx="minor"/>
                            </wps:style>
                            <wps:bodyPr/>
                          </wps:wsp>
                          <wps:wsp>
                            <wps:cNvSpPr/>
                            <wps:spPr>
                              <a:xfrm>
                                <a:off x="1111320" y="333360"/>
                                <a:ext cx="48240" cy="15840"/>
                              </a:xfrm>
                              <a:custGeom>
                                <a:avLst/>
                                <a:gdLst/>
                                <a:ahLst/>
                                <a:rect l="l" t="t" r="r" b="b"/>
                                <a:pathLst>
                                  <a:path w="167" h="45">
                                    <a:moveTo>
                                      <a:pt x="0" y="0"/>
                                    </a:moveTo>
                                    <a:lnTo>
                                      <a:pt x="93" y="15"/>
                                    </a:lnTo>
                                    <a:lnTo>
                                      <a:pt x="167" y="45"/>
                                    </a:lnTo>
                                  </a:path>
                                </a:pathLst>
                              </a:custGeom>
                              <a:noFill/>
                              <a:ln w="0">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w="0">
                                <a:solidFill>
                                  <a:srgbClr val="000000"/>
                                </a:solidFill>
                              </a:ln>
                            </wps:spPr>
                            <wps:style>
                              <a:lnRef idx="0"/>
                              <a:fillRef idx="0"/>
                              <a:effectRef idx="0"/>
                              <a:fontRef idx="minor"/>
                            </wps:style>
                            <wps:bodyPr/>
                          </wps:wsp>
                          <wps:wsp>
                            <wps:cNvSpPr/>
                            <wps:spPr>
                              <a:xfrm>
                                <a:off x="666360" y="63180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w="0">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w="0">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w="0">
                                <a:solidFill>
                                  <a:srgbClr val="000000"/>
                                </a:solidFill>
                              </a:ln>
                            </wps:spPr>
                            <wps:style>
                              <a:lnRef idx="0"/>
                              <a:fillRef idx="0"/>
                              <a:effectRef idx="0"/>
                              <a:fontRef idx="minor"/>
                            </wps:style>
                            <wps:bodyPr/>
                          </wps:wsp>
                          <wps:wsp>
                            <wps:cNvSpPr/>
                            <wps:spPr>
                              <a:xfrm>
                                <a:off x="72360" y="494640"/>
                                <a:ext cx="48240" cy="8280"/>
                              </a:xfrm>
                              <a:custGeom>
                                <a:avLst/>
                                <a:gdLst/>
                                <a:ahLst/>
                                <a:rect l="l" t="t" r="r" b="b"/>
                                <a:pathLst>
                                  <a:path w="168" h="23">
                                    <a:moveTo>
                                      <a:pt x="0" y="23"/>
                                    </a:moveTo>
                                    <a:lnTo>
                                      <a:pt x="37" y="15"/>
                                    </a:lnTo>
                                    <a:lnTo>
                                      <a:pt x="84" y="8"/>
                                    </a:lnTo>
                                    <a:lnTo>
                                      <a:pt x="168" y="0"/>
                                    </a:lnTo>
                                  </a:path>
                                </a:pathLst>
                              </a:custGeom>
                              <a:noFill/>
                              <a:ln w="0">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w="0">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w="0">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w="0">
                                <a:solidFill>
                                  <a:srgbClr val="000000"/>
                                </a:solidFill>
                              </a:ln>
                            </wps:spPr>
                            <wps:style>
                              <a:lnRef idx="0"/>
                              <a:fillRef idx="0"/>
                              <a:effectRef idx="0"/>
                              <a:fontRef idx="minor"/>
                            </wps:style>
                            <wps:bodyPr/>
                          </wps:wsp>
                          <wps:wsp>
                            <wps:cNvSpPr/>
                            <wps:spPr>
                              <a:xfrm>
                                <a:off x="118080" y="557640"/>
                                <a:ext cx="10800" cy="5040"/>
                              </a:xfrm>
                              <a:custGeom>
                                <a:avLst/>
                                <a:gdLst/>
                                <a:ahLst/>
                                <a:rect l="l" t="t" r="r" b="b"/>
                                <a:pathLst>
                                  <a:path w="38" h="15">
                                    <a:moveTo>
                                      <a:pt x="0" y="8"/>
                                    </a:moveTo>
                                    <a:lnTo>
                                      <a:pt x="0" y="8"/>
                                    </a:lnTo>
                                    <a:lnTo>
                                      <a:pt x="0" y="8"/>
                                    </a:lnTo>
                                    <a:lnTo>
                                      <a:pt x="0" y="15"/>
                                    </a:lnTo>
                                    <a:lnTo>
                                      <a:pt x="0" y="15"/>
                                    </a:lnTo>
                                    <a:lnTo>
                                      <a:pt x="38" y="15"/>
                                    </a:lnTo>
                                    <a:lnTo>
                                      <a:pt x="38" y="8"/>
                                    </a:lnTo>
                                    <a:lnTo>
                                      <a:pt x="38" y="8"/>
                                    </a:lnTo>
                                    <a:lnTo>
                                      <a:pt x="38" y="8"/>
                                    </a:lnTo>
                                    <a:lnTo>
                                      <a:pt x="38" y="0"/>
                                    </a:lnTo>
                                    <a:lnTo>
                                      <a:pt x="0" y="8"/>
                                    </a:lnTo>
                                    <a:close/>
                                  </a:path>
                                </a:pathLst>
                              </a:custGeom>
                              <a:solidFill>
                                <a:srgbClr val="000000"/>
                              </a:solidFill>
                              <a:ln w="0">
                                <a:noFill/>
                              </a:ln>
                            </wps:spPr>
                            <wps:style>
                              <a:lnRef idx="0"/>
                              <a:fillRef idx="0"/>
                              <a:effectRef idx="0"/>
                              <a:fontRef idx="minor"/>
                            </wps:style>
                            <wps:bodyPr/>
                          </wps:wsp>
                          <wps:wsp>
                            <wps:cNvSpPr/>
                            <wps:spPr>
                              <a:xfrm>
                                <a:off x="99720" y="560880"/>
                                <a:ext cx="10800" cy="2520"/>
                              </a:xfrm>
                              <a:custGeom>
                                <a:avLst/>
                                <a:gdLst/>
                                <a:ahLst/>
                                <a:rect l="l" t="t" r="r" b="b"/>
                                <a:pathLst>
                                  <a:path w="38" h="7">
                                    <a:moveTo>
                                      <a:pt x="0" y="7"/>
                                    </a:moveTo>
                                    <a:lnTo>
                                      <a:pt x="0" y="7"/>
                                    </a:lnTo>
                                    <a:lnTo>
                                      <a:pt x="0" y="7"/>
                                    </a:lnTo>
                                    <a:lnTo>
                                      <a:pt x="0" y="7"/>
                                    </a:lnTo>
                                    <a:lnTo>
                                      <a:pt x="38" y="7"/>
                                    </a:lnTo>
                                    <a:lnTo>
                                      <a:pt x="38" y="7"/>
                                    </a:lnTo>
                                    <a:lnTo>
                                      <a:pt x="38" y="7"/>
                                    </a:lnTo>
                                    <a:lnTo>
                                      <a:pt x="38" y="0"/>
                                    </a:lnTo>
                                    <a:lnTo>
                                      <a:pt x="38" y="0"/>
                                    </a:lnTo>
                                    <a:lnTo>
                                      <a:pt x="0" y="7"/>
                                    </a:lnTo>
                                    <a:close/>
                                  </a:path>
                                </a:pathLst>
                              </a:custGeom>
                              <a:solidFill>
                                <a:srgbClr val="000000"/>
                              </a:solidFill>
                              <a:ln w="0">
                                <a:noFill/>
                              </a:ln>
                            </wps:spPr>
                            <wps:style>
                              <a:lnRef idx="0"/>
                              <a:fillRef idx="0"/>
                              <a:effectRef idx="0"/>
                              <a:fontRef idx="minor"/>
                            </wps:style>
                            <wps:bodyPr/>
                          </wps:wsp>
                          <wps:wsp>
                            <wps:cNvSpPr/>
                            <wps:spPr>
                              <a:xfrm>
                                <a:off x="0" y="0"/>
                                <a:ext cx="1270080" cy="795600"/>
                              </a:xfrm>
                              <a:custGeom>
                                <a:avLst/>
                                <a:gdLst/>
                                <a:ahLst/>
                                <a:rect l="l" t="t" r="r" b="b"/>
                                <a:pathLst>
                                  <a:path w="4389" h="2180">
                                    <a:moveTo>
                                      <a:pt x="1594" y="158"/>
                                    </a:moveTo>
                                    <a:lnTo>
                                      <a:pt x="1603" y="143"/>
                                    </a:lnTo>
                                    <a:lnTo>
                                      <a:pt x="1622" y="120"/>
                                    </a:lnTo>
                                    <a:lnTo>
                                      <a:pt x="1640" y="105"/>
                                    </a:lnTo>
                                    <a:lnTo>
                                      <a:pt x="1668" y="90"/>
                                    </a:lnTo>
                                    <a:lnTo>
                                      <a:pt x="1696" y="75"/>
                                    </a:lnTo>
                                    <a:lnTo>
                                      <a:pt x="1724" y="60"/>
                                    </a:lnTo>
                                    <a:lnTo>
                                      <a:pt x="1762" y="45"/>
                                    </a:lnTo>
                                    <a:lnTo>
                                      <a:pt x="1799" y="38"/>
                                    </a:lnTo>
                                    <a:lnTo>
                                      <a:pt x="1845" y="23"/>
                                    </a:lnTo>
                                    <a:lnTo>
                                      <a:pt x="1892" y="15"/>
                                    </a:lnTo>
                                    <a:lnTo>
                                      <a:pt x="1939" y="8"/>
                                    </a:lnTo>
                                    <a:lnTo>
                                      <a:pt x="1985" y="8"/>
                                    </a:lnTo>
                                    <a:lnTo>
                                      <a:pt x="2041" y="0"/>
                                    </a:lnTo>
                                    <a:lnTo>
                                      <a:pt x="2097" y="0"/>
                                    </a:lnTo>
                                    <a:lnTo>
                                      <a:pt x="2153" y="0"/>
                                    </a:lnTo>
                                    <a:lnTo>
                                      <a:pt x="2209" y="8"/>
                                    </a:lnTo>
                                    <a:lnTo>
                                      <a:pt x="2283" y="15"/>
                                    </a:lnTo>
                                    <a:lnTo>
                                      <a:pt x="2358" y="23"/>
                                    </a:lnTo>
                                    <a:lnTo>
                                      <a:pt x="2433" y="38"/>
                                    </a:lnTo>
                                    <a:lnTo>
                                      <a:pt x="2498" y="53"/>
                                    </a:lnTo>
                                    <a:lnTo>
                                      <a:pt x="2563" y="75"/>
                                    </a:lnTo>
                                    <a:lnTo>
                                      <a:pt x="2619" y="98"/>
                                    </a:lnTo>
                                    <a:lnTo>
                                      <a:pt x="2647" y="105"/>
                                    </a:lnTo>
                                    <a:lnTo>
                                      <a:pt x="2665" y="120"/>
                                    </a:lnTo>
                                    <a:lnTo>
                                      <a:pt x="2693" y="135"/>
                                    </a:lnTo>
                                    <a:lnTo>
                                      <a:pt x="2712" y="150"/>
                                    </a:lnTo>
                                    <a:lnTo>
                                      <a:pt x="2703" y="143"/>
                                    </a:lnTo>
                                    <a:lnTo>
                                      <a:pt x="2749" y="135"/>
                                    </a:lnTo>
                                    <a:lnTo>
                                      <a:pt x="2796" y="128"/>
                                    </a:lnTo>
                                    <a:lnTo>
                                      <a:pt x="2843" y="120"/>
                                    </a:lnTo>
                                    <a:lnTo>
                                      <a:pt x="2898" y="113"/>
                                    </a:lnTo>
                                    <a:lnTo>
                                      <a:pt x="2954" y="113"/>
                                    </a:lnTo>
                                    <a:lnTo>
                                      <a:pt x="3001" y="113"/>
                                    </a:lnTo>
                                    <a:lnTo>
                                      <a:pt x="3057" y="113"/>
                                    </a:lnTo>
                                    <a:lnTo>
                                      <a:pt x="3113" y="113"/>
                                    </a:lnTo>
                                    <a:lnTo>
                                      <a:pt x="3178" y="120"/>
                                    </a:lnTo>
                                    <a:lnTo>
                                      <a:pt x="3234" y="128"/>
                                    </a:lnTo>
                                    <a:lnTo>
                                      <a:pt x="3290" y="135"/>
                                    </a:lnTo>
                                    <a:lnTo>
                                      <a:pt x="3346" y="143"/>
                                    </a:lnTo>
                                    <a:lnTo>
                                      <a:pt x="3392" y="158"/>
                                    </a:lnTo>
                                    <a:lnTo>
                                      <a:pt x="3448" y="173"/>
                                    </a:lnTo>
                                    <a:lnTo>
                                      <a:pt x="3485" y="188"/>
                                    </a:lnTo>
                                    <a:lnTo>
                                      <a:pt x="3532" y="203"/>
                                    </a:lnTo>
                                    <a:lnTo>
                                      <a:pt x="3569" y="225"/>
                                    </a:lnTo>
                                    <a:lnTo>
                                      <a:pt x="3597" y="240"/>
                                    </a:lnTo>
                                    <a:lnTo>
                                      <a:pt x="3625" y="263"/>
                                    </a:lnTo>
                                    <a:lnTo>
                                      <a:pt x="3653" y="285"/>
                                    </a:lnTo>
                                    <a:lnTo>
                                      <a:pt x="3672" y="308"/>
                                    </a:lnTo>
                                    <a:lnTo>
                                      <a:pt x="3681" y="330"/>
                                    </a:lnTo>
                                    <a:lnTo>
                                      <a:pt x="3690" y="352"/>
                                    </a:lnTo>
                                    <a:lnTo>
                                      <a:pt x="3690" y="375"/>
                                    </a:lnTo>
                                    <a:lnTo>
                                      <a:pt x="3681" y="382"/>
                                    </a:lnTo>
                                    <a:lnTo>
                                      <a:pt x="3681" y="397"/>
                                    </a:lnTo>
                                    <a:lnTo>
                                      <a:pt x="3681" y="397"/>
                                    </a:lnTo>
                                    <a:lnTo>
                                      <a:pt x="3746" y="412"/>
                                    </a:lnTo>
                                    <a:lnTo>
                                      <a:pt x="3802" y="435"/>
                                    </a:lnTo>
                                    <a:lnTo>
                                      <a:pt x="3849" y="450"/>
                                    </a:lnTo>
                                    <a:lnTo>
                                      <a:pt x="3905" y="472"/>
                                    </a:lnTo>
                                    <a:lnTo>
                                      <a:pt x="3942" y="495"/>
                                    </a:lnTo>
                                    <a:lnTo>
                                      <a:pt x="3989" y="517"/>
                                    </a:lnTo>
                                    <a:lnTo>
                                      <a:pt x="4026" y="540"/>
                                    </a:lnTo>
                                    <a:lnTo>
                                      <a:pt x="4063" y="562"/>
                                    </a:lnTo>
                                    <a:lnTo>
                                      <a:pt x="4091" y="585"/>
                                    </a:lnTo>
                                    <a:lnTo>
                                      <a:pt x="4119" y="615"/>
                                    </a:lnTo>
                                    <a:lnTo>
                                      <a:pt x="4138" y="637"/>
                                    </a:lnTo>
                                    <a:lnTo>
                                      <a:pt x="4156" y="660"/>
                                    </a:lnTo>
                                    <a:lnTo>
                                      <a:pt x="4166" y="690"/>
                                    </a:lnTo>
                                    <a:lnTo>
                                      <a:pt x="4175" y="712"/>
                                    </a:lnTo>
                                    <a:lnTo>
                                      <a:pt x="4184" y="742"/>
                                    </a:lnTo>
                                    <a:lnTo>
                                      <a:pt x="4184" y="764"/>
                                    </a:lnTo>
                                    <a:lnTo>
                                      <a:pt x="4175" y="794"/>
                                    </a:lnTo>
                                    <a:lnTo>
                                      <a:pt x="4166" y="817"/>
                                    </a:lnTo>
                                    <a:lnTo>
                                      <a:pt x="4156" y="847"/>
                                    </a:lnTo>
                                    <a:lnTo>
                                      <a:pt x="4128" y="869"/>
                                    </a:lnTo>
                                    <a:lnTo>
                                      <a:pt x="4110" y="892"/>
                                    </a:lnTo>
                                    <a:lnTo>
                                      <a:pt x="4082" y="914"/>
                                    </a:lnTo>
                                    <a:lnTo>
                                      <a:pt x="4045" y="937"/>
                                    </a:lnTo>
                                    <a:lnTo>
                                      <a:pt x="4007" y="959"/>
                                    </a:lnTo>
                                    <a:lnTo>
                                      <a:pt x="4007" y="959"/>
                                    </a:lnTo>
                                    <a:lnTo>
                                      <a:pt x="4054" y="974"/>
                                    </a:lnTo>
                                    <a:lnTo>
                                      <a:pt x="4100" y="989"/>
                                    </a:lnTo>
                                    <a:lnTo>
                                      <a:pt x="4138" y="1004"/>
                                    </a:lnTo>
                                    <a:lnTo>
                                      <a:pt x="4175" y="1019"/>
                                    </a:lnTo>
                                    <a:lnTo>
                                      <a:pt x="4212" y="1042"/>
                                    </a:lnTo>
                                    <a:lnTo>
                                      <a:pt x="4250" y="1056"/>
                                    </a:lnTo>
                                    <a:lnTo>
                                      <a:pt x="4278" y="1079"/>
                                    </a:lnTo>
                                    <a:lnTo>
                                      <a:pt x="4296" y="1094"/>
                                    </a:lnTo>
                                    <a:lnTo>
                                      <a:pt x="4324" y="1116"/>
                                    </a:lnTo>
                                    <a:lnTo>
                                      <a:pt x="4343" y="1139"/>
                                    </a:lnTo>
                                    <a:lnTo>
                                      <a:pt x="4361" y="1161"/>
                                    </a:lnTo>
                                    <a:lnTo>
                                      <a:pt x="4371" y="1176"/>
                                    </a:lnTo>
                                    <a:lnTo>
                                      <a:pt x="4380" y="1199"/>
                                    </a:lnTo>
                                    <a:lnTo>
                                      <a:pt x="4389" y="1221"/>
                                    </a:lnTo>
                                    <a:lnTo>
                                      <a:pt x="4389" y="1244"/>
                                    </a:lnTo>
                                    <a:lnTo>
                                      <a:pt x="4389" y="1266"/>
                                    </a:lnTo>
                                    <a:lnTo>
                                      <a:pt x="4389" y="1289"/>
                                    </a:lnTo>
                                    <a:lnTo>
                                      <a:pt x="4371" y="1319"/>
                                    </a:lnTo>
                                    <a:lnTo>
                                      <a:pt x="4361" y="1341"/>
                                    </a:lnTo>
                                    <a:lnTo>
                                      <a:pt x="4333" y="1371"/>
                                    </a:lnTo>
                                    <a:lnTo>
                                      <a:pt x="4305" y="1394"/>
                                    </a:lnTo>
                                    <a:lnTo>
                                      <a:pt x="4268" y="1416"/>
                                    </a:lnTo>
                                    <a:lnTo>
                                      <a:pt x="4231" y="1431"/>
                                    </a:lnTo>
                                    <a:lnTo>
                                      <a:pt x="4194" y="1453"/>
                                    </a:lnTo>
                                    <a:lnTo>
                                      <a:pt x="4138" y="1468"/>
                                    </a:lnTo>
                                    <a:lnTo>
                                      <a:pt x="4091" y="1491"/>
                                    </a:lnTo>
                                    <a:lnTo>
                                      <a:pt x="4035" y="1498"/>
                                    </a:lnTo>
                                    <a:lnTo>
                                      <a:pt x="3979" y="1513"/>
                                    </a:lnTo>
                                    <a:lnTo>
                                      <a:pt x="3914" y="1528"/>
                                    </a:lnTo>
                                    <a:lnTo>
                                      <a:pt x="3849" y="1536"/>
                                    </a:lnTo>
                                    <a:lnTo>
                                      <a:pt x="3774" y="1543"/>
                                    </a:lnTo>
                                    <a:lnTo>
                                      <a:pt x="3700" y="1543"/>
                                    </a:lnTo>
                                    <a:lnTo>
                                      <a:pt x="3709" y="1543"/>
                                    </a:lnTo>
                                    <a:lnTo>
                                      <a:pt x="3737" y="1566"/>
                                    </a:lnTo>
                                    <a:lnTo>
                                      <a:pt x="3756" y="1581"/>
                                    </a:lnTo>
                                    <a:lnTo>
                                      <a:pt x="3774" y="1603"/>
                                    </a:lnTo>
                                    <a:lnTo>
                                      <a:pt x="3793" y="1626"/>
                                    </a:lnTo>
                                    <a:lnTo>
                                      <a:pt x="3802" y="1648"/>
                                    </a:lnTo>
                                    <a:lnTo>
                                      <a:pt x="3812" y="1663"/>
                                    </a:lnTo>
                                    <a:lnTo>
                                      <a:pt x="3812" y="1686"/>
                                    </a:lnTo>
                                    <a:lnTo>
                                      <a:pt x="3812" y="1708"/>
                                    </a:lnTo>
                                    <a:lnTo>
                                      <a:pt x="3812" y="1723"/>
                                    </a:lnTo>
                                    <a:lnTo>
                                      <a:pt x="3802" y="1738"/>
                                    </a:lnTo>
                                    <a:lnTo>
                                      <a:pt x="3802" y="1753"/>
                                    </a:lnTo>
                                    <a:lnTo>
                                      <a:pt x="3793" y="1761"/>
                                    </a:lnTo>
                                    <a:lnTo>
                                      <a:pt x="3784" y="1775"/>
                                    </a:lnTo>
                                    <a:lnTo>
                                      <a:pt x="3765" y="1790"/>
                                    </a:lnTo>
                                    <a:lnTo>
                                      <a:pt x="3737" y="1813"/>
                                    </a:lnTo>
                                    <a:lnTo>
                                      <a:pt x="3700" y="1835"/>
                                    </a:lnTo>
                                    <a:lnTo>
                                      <a:pt x="3663" y="1858"/>
                                    </a:lnTo>
                                    <a:lnTo>
                                      <a:pt x="3616" y="1880"/>
                                    </a:lnTo>
                                    <a:lnTo>
                                      <a:pt x="3560" y="1895"/>
                                    </a:lnTo>
                                    <a:lnTo>
                                      <a:pt x="3504" y="1910"/>
                                    </a:lnTo>
                                    <a:lnTo>
                                      <a:pt x="3439" y="1925"/>
                                    </a:lnTo>
                                    <a:lnTo>
                                      <a:pt x="3374" y="1933"/>
                                    </a:lnTo>
                                    <a:lnTo>
                                      <a:pt x="3308" y="1940"/>
                                    </a:lnTo>
                                    <a:lnTo>
                                      <a:pt x="3234" y="1948"/>
                                    </a:lnTo>
                                    <a:lnTo>
                                      <a:pt x="3159" y="1948"/>
                                    </a:lnTo>
                                    <a:lnTo>
                                      <a:pt x="3075" y="1948"/>
                                    </a:lnTo>
                                    <a:lnTo>
                                      <a:pt x="3001" y="1948"/>
                                    </a:lnTo>
                                    <a:lnTo>
                                      <a:pt x="3001" y="1940"/>
                                    </a:lnTo>
                                    <a:lnTo>
                                      <a:pt x="2992" y="1963"/>
                                    </a:lnTo>
                                    <a:lnTo>
                                      <a:pt x="2982" y="1970"/>
                                    </a:lnTo>
                                    <a:lnTo>
                                      <a:pt x="2964" y="1985"/>
                                    </a:lnTo>
                                    <a:lnTo>
                                      <a:pt x="2954" y="2000"/>
                                    </a:lnTo>
                                    <a:lnTo>
                                      <a:pt x="2917" y="2030"/>
                                    </a:lnTo>
                                    <a:lnTo>
                                      <a:pt x="2880" y="2053"/>
                                    </a:lnTo>
                                    <a:lnTo>
                                      <a:pt x="2833" y="2075"/>
                                    </a:lnTo>
                                    <a:lnTo>
                                      <a:pt x="2787" y="2098"/>
                                    </a:lnTo>
                                    <a:lnTo>
                                      <a:pt x="2731" y="2113"/>
                                    </a:lnTo>
                                    <a:lnTo>
                                      <a:pt x="2665" y="2135"/>
                                    </a:lnTo>
                                    <a:lnTo>
                                      <a:pt x="2600" y="2142"/>
                                    </a:lnTo>
                                    <a:lnTo>
                                      <a:pt x="2535" y="2157"/>
                                    </a:lnTo>
                                    <a:lnTo>
                                      <a:pt x="2460" y="2165"/>
                                    </a:lnTo>
                                    <a:lnTo>
                                      <a:pt x="2386" y="2172"/>
                                    </a:lnTo>
                                    <a:lnTo>
                                      <a:pt x="2302" y="2180"/>
                                    </a:lnTo>
                                    <a:lnTo>
                                      <a:pt x="2218" y="2180"/>
                                    </a:lnTo>
                                    <a:lnTo>
                                      <a:pt x="2134" y="2180"/>
                                    </a:lnTo>
                                    <a:lnTo>
                                      <a:pt x="2050" y="2172"/>
                                    </a:lnTo>
                                    <a:lnTo>
                                      <a:pt x="1976" y="2165"/>
                                    </a:lnTo>
                                    <a:lnTo>
                                      <a:pt x="1901" y="2157"/>
                                    </a:lnTo>
                                    <a:lnTo>
                                      <a:pt x="1827" y="2150"/>
                                    </a:lnTo>
                                    <a:lnTo>
                                      <a:pt x="1752" y="2135"/>
                                    </a:lnTo>
                                    <a:lnTo>
                                      <a:pt x="1687" y="2120"/>
                                    </a:lnTo>
                                    <a:lnTo>
                                      <a:pt x="1622" y="2105"/>
                                    </a:lnTo>
                                    <a:lnTo>
                                      <a:pt x="1557" y="2090"/>
                                    </a:lnTo>
                                    <a:lnTo>
                                      <a:pt x="1491" y="2068"/>
                                    </a:lnTo>
                                    <a:lnTo>
                                      <a:pt x="1491" y="2068"/>
                                    </a:lnTo>
                                    <a:lnTo>
                                      <a:pt x="1426" y="2068"/>
                                    </a:lnTo>
                                    <a:lnTo>
                                      <a:pt x="1352" y="2075"/>
                                    </a:lnTo>
                                    <a:lnTo>
                                      <a:pt x="1277" y="2075"/>
                                    </a:lnTo>
                                    <a:lnTo>
                                      <a:pt x="1203" y="2068"/>
                                    </a:lnTo>
                                    <a:lnTo>
                                      <a:pt x="1147" y="2060"/>
                                    </a:lnTo>
                                    <a:lnTo>
                                      <a:pt x="1081" y="2060"/>
                                    </a:lnTo>
                                    <a:lnTo>
                                      <a:pt x="1025" y="2045"/>
                                    </a:lnTo>
                                    <a:lnTo>
                                      <a:pt x="970" y="2038"/>
                                    </a:lnTo>
                                    <a:lnTo>
                                      <a:pt x="914" y="2030"/>
                                    </a:lnTo>
                                    <a:lnTo>
                                      <a:pt x="867" y="2015"/>
                                    </a:lnTo>
                                    <a:lnTo>
                                      <a:pt x="811" y="2000"/>
                                    </a:lnTo>
                                    <a:lnTo>
                                      <a:pt x="765" y="1985"/>
                                    </a:lnTo>
                                    <a:lnTo>
                                      <a:pt x="727" y="1970"/>
                                    </a:lnTo>
                                    <a:lnTo>
                                      <a:pt x="681" y="1948"/>
                                    </a:lnTo>
                                    <a:lnTo>
                                      <a:pt x="643" y="1933"/>
                                    </a:lnTo>
                                    <a:lnTo>
                                      <a:pt x="615" y="1910"/>
                                    </a:lnTo>
                                    <a:lnTo>
                                      <a:pt x="588" y="1888"/>
                                    </a:lnTo>
                                    <a:lnTo>
                                      <a:pt x="560" y="1865"/>
                                    </a:lnTo>
                                    <a:lnTo>
                                      <a:pt x="541" y="1850"/>
                                    </a:lnTo>
                                    <a:lnTo>
                                      <a:pt x="522" y="1828"/>
                                    </a:lnTo>
                                    <a:lnTo>
                                      <a:pt x="522" y="1828"/>
                                    </a:lnTo>
                                    <a:lnTo>
                                      <a:pt x="466" y="1820"/>
                                    </a:lnTo>
                                    <a:lnTo>
                                      <a:pt x="410" y="1805"/>
                                    </a:lnTo>
                                    <a:lnTo>
                                      <a:pt x="355" y="1798"/>
                                    </a:lnTo>
                                    <a:lnTo>
                                      <a:pt x="308" y="1783"/>
                                    </a:lnTo>
                                    <a:lnTo>
                                      <a:pt x="261" y="1768"/>
                                    </a:lnTo>
                                    <a:lnTo>
                                      <a:pt x="215" y="1753"/>
                                    </a:lnTo>
                                    <a:lnTo>
                                      <a:pt x="178" y="1731"/>
                                    </a:lnTo>
                                    <a:lnTo>
                                      <a:pt x="140" y="1716"/>
                                    </a:lnTo>
                                    <a:lnTo>
                                      <a:pt x="103" y="1701"/>
                                    </a:lnTo>
                                    <a:lnTo>
                                      <a:pt x="75" y="1678"/>
                                    </a:lnTo>
                                    <a:lnTo>
                                      <a:pt x="56" y="1656"/>
                                    </a:lnTo>
                                    <a:lnTo>
                                      <a:pt x="28" y="1633"/>
                                    </a:lnTo>
                                    <a:lnTo>
                                      <a:pt x="19" y="1618"/>
                                    </a:lnTo>
                                    <a:lnTo>
                                      <a:pt x="10" y="1596"/>
                                    </a:lnTo>
                                    <a:lnTo>
                                      <a:pt x="0" y="1573"/>
                                    </a:lnTo>
                                    <a:lnTo>
                                      <a:pt x="0" y="1551"/>
                                    </a:lnTo>
                                    <a:lnTo>
                                      <a:pt x="0" y="1536"/>
                                    </a:lnTo>
                                    <a:lnTo>
                                      <a:pt x="10" y="1521"/>
                                    </a:lnTo>
                                    <a:lnTo>
                                      <a:pt x="10" y="1513"/>
                                    </a:lnTo>
                                    <a:lnTo>
                                      <a:pt x="19" y="1498"/>
                                    </a:lnTo>
                                    <a:lnTo>
                                      <a:pt x="28" y="1483"/>
                                    </a:lnTo>
                                    <a:lnTo>
                                      <a:pt x="47" y="1476"/>
                                    </a:lnTo>
                                    <a:lnTo>
                                      <a:pt x="56" y="1461"/>
                                    </a:lnTo>
                                    <a:lnTo>
                                      <a:pt x="75" y="1453"/>
                                    </a:lnTo>
                                    <a:lnTo>
                                      <a:pt x="112" y="1431"/>
                                    </a:lnTo>
                                    <a:lnTo>
                                      <a:pt x="150" y="1409"/>
                                    </a:lnTo>
                                    <a:lnTo>
                                      <a:pt x="196" y="1394"/>
                                    </a:lnTo>
                                    <a:lnTo>
                                      <a:pt x="252" y="1379"/>
                                    </a:lnTo>
                                    <a:lnTo>
                                      <a:pt x="252" y="1379"/>
                                    </a:lnTo>
                                    <a:lnTo>
                                      <a:pt x="205" y="1364"/>
                                    </a:lnTo>
                                    <a:lnTo>
                                      <a:pt x="159" y="1341"/>
                                    </a:lnTo>
                                    <a:lnTo>
                                      <a:pt x="122" y="1319"/>
                                    </a:lnTo>
                                    <a:lnTo>
                                      <a:pt x="94" y="1289"/>
                                    </a:lnTo>
                                    <a:lnTo>
                                      <a:pt x="75" y="1281"/>
                                    </a:lnTo>
                                    <a:lnTo>
                                      <a:pt x="66" y="1266"/>
                                    </a:lnTo>
                                    <a:lnTo>
                                      <a:pt x="56" y="1251"/>
                                    </a:lnTo>
                                    <a:lnTo>
                                      <a:pt x="47" y="1244"/>
                                    </a:lnTo>
                                    <a:lnTo>
                                      <a:pt x="47" y="1229"/>
                                    </a:lnTo>
                                    <a:lnTo>
                                      <a:pt x="38" y="1214"/>
                                    </a:lnTo>
                                    <a:lnTo>
                                      <a:pt x="38" y="1206"/>
                                    </a:lnTo>
                                    <a:lnTo>
                                      <a:pt x="38" y="1191"/>
                                    </a:lnTo>
                                    <a:lnTo>
                                      <a:pt x="38" y="1176"/>
                                    </a:lnTo>
                                    <a:lnTo>
                                      <a:pt x="47" y="1161"/>
                                    </a:lnTo>
                                    <a:lnTo>
                                      <a:pt x="56" y="1146"/>
                                    </a:lnTo>
                                    <a:lnTo>
                                      <a:pt x="66" y="1131"/>
                                    </a:lnTo>
                                    <a:lnTo>
                                      <a:pt x="84" y="1116"/>
                                    </a:lnTo>
                                    <a:lnTo>
                                      <a:pt x="94" y="1109"/>
                                    </a:lnTo>
                                    <a:lnTo>
                                      <a:pt x="112" y="1094"/>
                                    </a:lnTo>
                                    <a:lnTo>
                                      <a:pt x="140" y="1079"/>
                                    </a:lnTo>
                                    <a:lnTo>
                                      <a:pt x="159" y="1071"/>
                                    </a:lnTo>
                                    <a:lnTo>
                                      <a:pt x="187" y="1056"/>
                                    </a:lnTo>
                                    <a:lnTo>
                                      <a:pt x="215" y="1049"/>
                                    </a:lnTo>
                                    <a:lnTo>
                                      <a:pt x="243" y="1042"/>
                                    </a:lnTo>
                                    <a:lnTo>
                                      <a:pt x="280" y="1034"/>
                                    </a:lnTo>
                                    <a:lnTo>
                                      <a:pt x="317" y="1027"/>
                                    </a:lnTo>
                                    <a:lnTo>
                                      <a:pt x="345" y="1019"/>
                                    </a:lnTo>
                                    <a:lnTo>
                                      <a:pt x="392" y="1019"/>
                                    </a:lnTo>
                                    <a:lnTo>
                                      <a:pt x="401" y="1019"/>
                                    </a:lnTo>
                                    <a:lnTo>
                                      <a:pt x="355" y="997"/>
                                    </a:lnTo>
                                    <a:lnTo>
                                      <a:pt x="308" y="974"/>
                                    </a:lnTo>
                                    <a:lnTo>
                                      <a:pt x="280" y="944"/>
                                    </a:lnTo>
                                    <a:lnTo>
                                      <a:pt x="252" y="922"/>
                                    </a:lnTo>
                                    <a:lnTo>
                                      <a:pt x="233" y="899"/>
                                    </a:lnTo>
                                    <a:lnTo>
                                      <a:pt x="215" y="869"/>
                                    </a:lnTo>
                                    <a:lnTo>
                                      <a:pt x="205" y="839"/>
                                    </a:lnTo>
                                    <a:lnTo>
                                      <a:pt x="205" y="817"/>
                                    </a:lnTo>
                                    <a:lnTo>
                                      <a:pt x="215" y="802"/>
                                    </a:lnTo>
                                    <a:lnTo>
                                      <a:pt x="215" y="779"/>
                                    </a:lnTo>
                                    <a:lnTo>
                                      <a:pt x="224" y="764"/>
                                    </a:lnTo>
                                    <a:lnTo>
                                      <a:pt x="243" y="749"/>
                                    </a:lnTo>
                                    <a:lnTo>
                                      <a:pt x="261" y="727"/>
                                    </a:lnTo>
                                    <a:lnTo>
                                      <a:pt x="280" y="712"/>
                                    </a:lnTo>
                                    <a:lnTo>
                                      <a:pt x="299" y="697"/>
                                    </a:lnTo>
                                    <a:lnTo>
                                      <a:pt x="327" y="690"/>
                                    </a:lnTo>
                                    <a:lnTo>
                                      <a:pt x="355" y="675"/>
                                    </a:lnTo>
                                    <a:lnTo>
                                      <a:pt x="383" y="660"/>
                                    </a:lnTo>
                                    <a:lnTo>
                                      <a:pt x="420" y="652"/>
                                    </a:lnTo>
                                    <a:lnTo>
                                      <a:pt x="457" y="637"/>
                                    </a:lnTo>
                                    <a:lnTo>
                                      <a:pt x="494" y="630"/>
                                    </a:lnTo>
                                    <a:lnTo>
                                      <a:pt x="532" y="622"/>
                                    </a:lnTo>
                                    <a:lnTo>
                                      <a:pt x="578" y="615"/>
                                    </a:lnTo>
                                    <a:lnTo>
                                      <a:pt x="615" y="607"/>
                                    </a:lnTo>
                                    <a:lnTo>
                                      <a:pt x="625" y="607"/>
                                    </a:lnTo>
                                    <a:lnTo>
                                      <a:pt x="597" y="585"/>
                                    </a:lnTo>
                                    <a:lnTo>
                                      <a:pt x="569" y="562"/>
                                    </a:lnTo>
                                    <a:lnTo>
                                      <a:pt x="550" y="540"/>
                                    </a:lnTo>
                                    <a:lnTo>
                                      <a:pt x="541" y="517"/>
                                    </a:lnTo>
                                    <a:lnTo>
                                      <a:pt x="522" y="495"/>
                                    </a:lnTo>
                                    <a:lnTo>
                                      <a:pt x="522" y="472"/>
                                    </a:lnTo>
                                    <a:lnTo>
                                      <a:pt x="513" y="450"/>
                                    </a:lnTo>
                                    <a:lnTo>
                                      <a:pt x="513" y="427"/>
                                    </a:lnTo>
                                    <a:lnTo>
                                      <a:pt x="513" y="412"/>
                                    </a:lnTo>
                                    <a:lnTo>
                                      <a:pt x="522" y="390"/>
                                    </a:lnTo>
                                    <a:lnTo>
                                      <a:pt x="532" y="375"/>
                                    </a:lnTo>
                                    <a:lnTo>
                                      <a:pt x="541" y="360"/>
                                    </a:lnTo>
                                    <a:lnTo>
                                      <a:pt x="550" y="345"/>
                                    </a:lnTo>
                                    <a:lnTo>
                                      <a:pt x="569" y="330"/>
                                    </a:lnTo>
                                    <a:lnTo>
                                      <a:pt x="578" y="315"/>
                                    </a:lnTo>
                                    <a:lnTo>
                                      <a:pt x="597" y="300"/>
                                    </a:lnTo>
                                    <a:lnTo>
                                      <a:pt x="625" y="285"/>
                                    </a:lnTo>
                                    <a:lnTo>
                                      <a:pt x="643" y="270"/>
                                    </a:lnTo>
                                    <a:lnTo>
                                      <a:pt x="662" y="263"/>
                                    </a:lnTo>
                                    <a:lnTo>
                                      <a:pt x="690" y="248"/>
                                    </a:lnTo>
                                    <a:lnTo>
                                      <a:pt x="746" y="225"/>
                                    </a:lnTo>
                                    <a:lnTo>
                                      <a:pt x="811" y="203"/>
                                    </a:lnTo>
                                    <a:lnTo>
                                      <a:pt x="876" y="188"/>
                                    </a:lnTo>
                                    <a:lnTo>
                                      <a:pt x="951" y="173"/>
                                    </a:lnTo>
                                    <a:lnTo>
                                      <a:pt x="1025" y="158"/>
                                    </a:lnTo>
                                    <a:lnTo>
                                      <a:pt x="1109" y="150"/>
                                    </a:lnTo>
                                    <a:lnTo>
                                      <a:pt x="1193" y="143"/>
                                    </a:lnTo>
                                    <a:lnTo>
                                      <a:pt x="1286" y="143"/>
                                    </a:lnTo>
                                    <a:lnTo>
                                      <a:pt x="1380" y="143"/>
                                    </a:lnTo>
                                    <a:lnTo>
                                      <a:pt x="1473" y="150"/>
                                    </a:lnTo>
                                    <a:lnTo>
                                      <a:pt x="1529" y="158"/>
                                    </a:lnTo>
                                    <a:lnTo>
                                      <a:pt x="1594" y="158"/>
                                    </a:lnTo>
                                    <a:lnTo>
                                      <a:pt x="1594" y="158"/>
                                    </a:lnTo>
                                  </a:path>
                                </a:pathLst>
                              </a:custGeom>
                              <a:noFill/>
                              <a:ln w="0">
                                <a:solidFill>
                                  <a:srgbClr val="000000"/>
                                </a:solidFill>
                              </a:ln>
                            </wps:spPr>
                            <wps:style>
                              <a:lnRef idx="0"/>
                              <a:fillRef idx="0"/>
                              <a:effectRef idx="0"/>
                              <a:fontRef idx="minor"/>
                            </wps:style>
                            <wps:bodyPr/>
                          </wps:wsp>
                          <wps:wsp>
                            <wps:cNvSpPr/>
                            <wps:spPr>
                              <a:xfrm>
                                <a:off x="784800" y="54720"/>
                                <a:ext cx="18360" cy="46440"/>
                              </a:xfrm>
                              <a:custGeom>
                                <a:avLst/>
                                <a:gdLst/>
                                <a:ahLst/>
                                <a:rect l="l" t="t" r="r" b="b"/>
                                <a:pathLst>
                                  <a:path w="65" h="128">
                                    <a:moveTo>
                                      <a:pt x="0" y="0"/>
                                    </a:moveTo>
                                    <a:lnTo>
                                      <a:pt x="19" y="8"/>
                                    </a:lnTo>
                                    <a:lnTo>
                                      <a:pt x="28" y="23"/>
                                    </a:lnTo>
                                    <a:lnTo>
                                      <a:pt x="47" y="38"/>
                                    </a:lnTo>
                                    <a:lnTo>
                                      <a:pt x="56" y="53"/>
                                    </a:lnTo>
                                    <a:lnTo>
                                      <a:pt x="65" y="68"/>
                                    </a:lnTo>
                                    <a:lnTo>
                                      <a:pt x="65" y="83"/>
                                    </a:lnTo>
                                    <a:lnTo>
                                      <a:pt x="65" y="98"/>
                                    </a:lnTo>
                                    <a:lnTo>
                                      <a:pt x="65" y="113"/>
                                    </a:lnTo>
                                    <a:lnTo>
                                      <a:pt x="65" y="128"/>
                                    </a:lnTo>
                                  </a:path>
                                </a:pathLst>
                              </a:custGeom>
                              <a:noFill/>
                              <a:ln w="0">
                                <a:solidFill>
                                  <a:srgbClr val="000000"/>
                                </a:solidFill>
                              </a:ln>
                            </wps:spPr>
                            <wps:style>
                              <a:lnRef idx="0"/>
                              <a:fillRef idx="0"/>
                              <a:effectRef idx="0"/>
                              <a:fontRef idx="minor"/>
                            </wps:style>
                            <wps:bodyPr/>
                          </wps:wsp>
                          <wps:wsp>
                            <wps:cNvSpPr/>
                            <wps:spPr>
                              <a:xfrm>
                                <a:off x="1051560" y="144720"/>
                                <a:ext cx="12600" cy="19080"/>
                              </a:xfrm>
                              <a:custGeom>
                                <a:avLst/>
                                <a:gdLst/>
                                <a:ahLst/>
                                <a:rect l="l" t="t" r="r" b="b"/>
                                <a:pathLst>
                                  <a:path w="46" h="53">
                                    <a:moveTo>
                                      <a:pt x="46" y="0"/>
                                    </a:moveTo>
                                    <a:lnTo>
                                      <a:pt x="37" y="15"/>
                                    </a:lnTo>
                                    <a:lnTo>
                                      <a:pt x="28" y="30"/>
                                    </a:lnTo>
                                    <a:lnTo>
                                      <a:pt x="18" y="38"/>
                                    </a:lnTo>
                                    <a:lnTo>
                                      <a:pt x="0" y="53"/>
                                    </a:lnTo>
                                  </a:path>
                                </a:pathLst>
                              </a:custGeom>
                              <a:noFill/>
                              <a:ln w="0">
                                <a:solidFill>
                                  <a:srgbClr val="000000"/>
                                </a:solidFill>
                              </a:ln>
                            </wps:spPr>
                            <wps:style>
                              <a:lnRef idx="0"/>
                              <a:fillRef idx="0"/>
                              <a:effectRef idx="0"/>
                              <a:fontRef idx="minor"/>
                            </wps:style>
                            <wps:bodyPr/>
                          </wps:wsp>
                          <wps:wsp>
                            <wps:cNvSpPr/>
                            <wps:spPr>
                              <a:xfrm>
                                <a:off x="1111320" y="333360"/>
                                <a:ext cx="48240" cy="15840"/>
                              </a:xfrm>
                              <a:custGeom>
                                <a:avLst/>
                                <a:gdLst/>
                                <a:ahLst/>
                                <a:rect l="l" t="t" r="r" b="b"/>
                                <a:pathLst>
                                  <a:path w="167" h="45">
                                    <a:moveTo>
                                      <a:pt x="0" y="0"/>
                                    </a:moveTo>
                                    <a:lnTo>
                                      <a:pt x="93" y="15"/>
                                    </a:lnTo>
                                    <a:lnTo>
                                      <a:pt x="167" y="45"/>
                                    </a:lnTo>
                                  </a:path>
                                </a:pathLst>
                              </a:custGeom>
                              <a:noFill/>
                              <a:ln w="0">
                                <a:solidFill>
                                  <a:srgbClr val="000000"/>
                                </a:solidFill>
                              </a:ln>
                            </wps:spPr>
                            <wps:style>
                              <a:lnRef idx="0"/>
                              <a:fillRef idx="0"/>
                              <a:effectRef idx="0"/>
                              <a:fontRef idx="minor"/>
                            </wps:style>
                            <wps:bodyPr/>
                          </wps:wsp>
                          <wps:wsp>
                            <wps:cNvSpPr/>
                            <wps:spPr>
                              <a:xfrm>
                                <a:off x="1016640" y="563400"/>
                                <a:ext cx="54000" cy="720"/>
                              </a:xfrm>
                              <a:custGeom>
                                <a:avLst/>
                                <a:gdLst/>
                                <a:ahLst/>
                                <a:rect l="l" t="t" r="r" b="b"/>
                                <a:pathLst>
                                  <a:path w="187" h="0">
                                    <a:moveTo>
                                      <a:pt x="187" y="0"/>
                                    </a:moveTo>
                                    <a:lnTo>
                                      <a:pt x="94" y="0"/>
                                    </a:lnTo>
                                    <a:lnTo>
                                      <a:pt x="0" y="0"/>
                                    </a:lnTo>
                                  </a:path>
                                </a:pathLst>
                              </a:custGeom>
                              <a:noFill/>
                              <a:ln w="0">
                                <a:solidFill>
                                  <a:srgbClr val="000000"/>
                                </a:solidFill>
                              </a:ln>
                            </wps:spPr>
                            <wps:style>
                              <a:lnRef idx="0"/>
                              <a:fillRef idx="0"/>
                              <a:effectRef idx="0"/>
                              <a:fontRef idx="minor"/>
                            </wps:style>
                            <wps:bodyPr/>
                          </wps:wsp>
                          <wps:wsp>
                            <wps:cNvSpPr/>
                            <wps:spPr>
                              <a:xfrm>
                                <a:off x="666360" y="631800"/>
                                <a:ext cx="201960" cy="78840"/>
                              </a:xfrm>
                              <a:custGeom>
                                <a:avLst/>
                                <a:gdLst/>
                                <a:ahLst/>
                                <a:rect l="l" t="t" r="r" b="b"/>
                                <a:pathLst>
                                  <a:path w="699" h="217">
                                    <a:moveTo>
                                      <a:pt x="699" y="217"/>
                                    </a:moveTo>
                                    <a:lnTo>
                                      <a:pt x="690" y="217"/>
                                    </a:lnTo>
                                    <a:lnTo>
                                      <a:pt x="634" y="209"/>
                                    </a:lnTo>
                                    <a:lnTo>
                                      <a:pt x="578" y="202"/>
                                    </a:lnTo>
                                    <a:lnTo>
                                      <a:pt x="475" y="187"/>
                                    </a:lnTo>
                                    <a:lnTo>
                                      <a:pt x="373" y="164"/>
                                    </a:lnTo>
                                    <a:lnTo>
                                      <a:pt x="326" y="157"/>
                                    </a:lnTo>
                                    <a:lnTo>
                                      <a:pt x="280" y="142"/>
                                    </a:lnTo>
                                    <a:lnTo>
                                      <a:pt x="233" y="127"/>
                                    </a:lnTo>
                                    <a:lnTo>
                                      <a:pt x="196" y="112"/>
                                    </a:lnTo>
                                    <a:lnTo>
                                      <a:pt x="149" y="97"/>
                                    </a:lnTo>
                                    <a:lnTo>
                                      <a:pt x="112" y="82"/>
                                    </a:lnTo>
                                    <a:lnTo>
                                      <a:pt x="84" y="59"/>
                                    </a:lnTo>
                                    <a:lnTo>
                                      <a:pt x="47" y="44"/>
                                    </a:lnTo>
                                    <a:lnTo>
                                      <a:pt x="19" y="22"/>
                                    </a:lnTo>
                                    <a:lnTo>
                                      <a:pt x="0" y="0"/>
                                    </a:lnTo>
                                  </a:path>
                                </a:pathLst>
                              </a:custGeom>
                              <a:noFill/>
                              <a:ln w="0">
                                <a:solidFill>
                                  <a:srgbClr val="000000"/>
                                </a:solidFill>
                              </a:ln>
                            </wps:spPr>
                            <wps:style>
                              <a:lnRef idx="0"/>
                              <a:fillRef idx="0"/>
                              <a:effectRef idx="0"/>
                              <a:fontRef idx="minor"/>
                            </wps:style>
                            <wps:bodyPr/>
                          </wps:wsp>
                          <wps:wsp>
                            <wps:cNvSpPr/>
                            <wps:spPr>
                              <a:xfrm>
                                <a:off x="431280" y="732960"/>
                                <a:ext cx="80640" cy="21600"/>
                              </a:xfrm>
                              <a:custGeom>
                                <a:avLst/>
                                <a:gdLst/>
                                <a:ahLst/>
                                <a:rect l="l" t="t" r="r" b="b"/>
                                <a:pathLst>
                                  <a:path w="280" h="60">
                                    <a:moveTo>
                                      <a:pt x="280" y="0"/>
                                    </a:moveTo>
                                    <a:lnTo>
                                      <a:pt x="224" y="22"/>
                                    </a:lnTo>
                                    <a:lnTo>
                                      <a:pt x="149" y="37"/>
                                    </a:lnTo>
                                    <a:lnTo>
                                      <a:pt x="84" y="52"/>
                                    </a:lnTo>
                                    <a:lnTo>
                                      <a:pt x="0" y="60"/>
                                    </a:lnTo>
                                  </a:path>
                                </a:pathLst>
                              </a:custGeom>
                              <a:noFill/>
                              <a:ln w="0">
                                <a:solidFill>
                                  <a:srgbClr val="000000"/>
                                </a:solidFill>
                              </a:ln>
                            </wps:spPr>
                            <wps:style>
                              <a:lnRef idx="0"/>
                              <a:fillRef idx="0"/>
                              <a:effectRef idx="0"/>
                              <a:fontRef idx="minor"/>
                            </wps:style>
                            <wps:bodyPr/>
                          </wps:wsp>
                          <wps:wsp>
                            <wps:cNvSpPr/>
                            <wps:spPr>
                              <a:xfrm>
                                <a:off x="150480" y="667440"/>
                                <a:ext cx="34920" cy="2520"/>
                              </a:xfrm>
                              <a:custGeom>
                                <a:avLst/>
                                <a:gdLst/>
                                <a:ahLst/>
                                <a:rect l="l" t="t" r="r" b="b"/>
                                <a:pathLst>
                                  <a:path w="121" h="7">
                                    <a:moveTo>
                                      <a:pt x="121" y="7"/>
                                    </a:moveTo>
                                    <a:lnTo>
                                      <a:pt x="112" y="7"/>
                                    </a:lnTo>
                                    <a:lnTo>
                                      <a:pt x="56" y="7"/>
                                    </a:lnTo>
                                    <a:lnTo>
                                      <a:pt x="0" y="0"/>
                                    </a:lnTo>
                                  </a:path>
                                </a:pathLst>
                              </a:custGeom>
                              <a:noFill/>
                              <a:ln w="0">
                                <a:solidFill>
                                  <a:srgbClr val="000000"/>
                                </a:solidFill>
                              </a:ln>
                            </wps:spPr>
                            <wps:style>
                              <a:lnRef idx="0"/>
                              <a:fillRef idx="0"/>
                              <a:effectRef idx="0"/>
                              <a:fontRef idx="minor"/>
                            </wps:style>
                            <wps:bodyPr/>
                          </wps:wsp>
                          <wps:wsp>
                            <wps:cNvSpPr/>
                            <wps:spPr>
                              <a:xfrm>
                                <a:off x="72360" y="494640"/>
                                <a:ext cx="48240" cy="8280"/>
                              </a:xfrm>
                              <a:custGeom>
                                <a:avLst/>
                                <a:gdLst/>
                                <a:ahLst/>
                                <a:rect l="l" t="t" r="r" b="b"/>
                                <a:pathLst>
                                  <a:path w="168" h="23">
                                    <a:moveTo>
                                      <a:pt x="0" y="23"/>
                                    </a:moveTo>
                                    <a:lnTo>
                                      <a:pt x="37" y="15"/>
                                    </a:lnTo>
                                    <a:lnTo>
                                      <a:pt x="84" y="8"/>
                                    </a:lnTo>
                                    <a:lnTo>
                                      <a:pt x="168" y="0"/>
                                    </a:lnTo>
                                  </a:path>
                                </a:pathLst>
                              </a:custGeom>
                              <a:noFill/>
                              <a:ln w="0">
                                <a:solidFill>
                                  <a:srgbClr val="000000"/>
                                </a:solidFill>
                              </a:ln>
                            </wps:spPr>
                            <wps:style>
                              <a:lnRef idx="0"/>
                              <a:fillRef idx="0"/>
                              <a:effectRef idx="0"/>
                              <a:fontRef idx="minor"/>
                            </wps:style>
                            <wps:bodyPr/>
                          </wps:wsp>
                          <wps:wsp>
                            <wps:cNvSpPr/>
                            <wps:spPr>
                              <a:xfrm>
                                <a:off x="113040" y="366480"/>
                                <a:ext cx="39960" cy="5040"/>
                              </a:xfrm>
                              <a:custGeom>
                                <a:avLst/>
                                <a:gdLst/>
                                <a:ahLst/>
                                <a:rect l="l" t="t" r="r" b="b"/>
                                <a:pathLst>
                                  <a:path w="140" h="15">
                                    <a:moveTo>
                                      <a:pt x="0" y="15"/>
                                    </a:moveTo>
                                    <a:lnTo>
                                      <a:pt x="65" y="8"/>
                                    </a:lnTo>
                                    <a:lnTo>
                                      <a:pt x="140" y="0"/>
                                    </a:lnTo>
                                  </a:path>
                                </a:pathLst>
                              </a:custGeom>
                              <a:noFill/>
                              <a:ln w="0">
                                <a:solidFill>
                                  <a:srgbClr val="000000"/>
                                </a:solidFill>
                              </a:ln>
                            </wps:spPr>
                            <wps:style>
                              <a:lnRef idx="0"/>
                              <a:fillRef idx="0"/>
                              <a:effectRef idx="0"/>
                              <a:fontRef idx="minor"/>
                            </wps:style>
                            <wps:bodyPr/>
                          </wps:wsp>
                          <wps:wsp>
                            <wps:cNvSpPr/>
                            <wps:spPr>
                              <a:xfrm>
                                <a:off x="180360" y="221760"/>
                                <a:ext cx="37440" cy="27360"/>
                              </a:xfrm>
                              <a:custGeom>
                                <a:avLst/>
                                <a:gdLst/>
                                <a:ahLst/>
                                <a:rect l="l" t="t" r="r" b="b"/>
                                <a:pathLst>
                                  <a:path w="130" h="75">
                                    <a:moveTo>
                                      <a:pt x="130" y="75"/>
                                    </a:moveTo>
                                    <a:lnTo>
                                      <a:pt x="93" y="53"/>
                                    </a:lnTo>
                                    <a:lnTo>
                                      <a:pt x="56" y="38"/>
                                    </a:lnTo>
                                    <a:lnTo>
                                      <a:pt x="28" y="15"/>
                                    </a:lnTo>
                                    <a:lnTo>
                                      <a:pt x="0" y="0"/>
                                    </a:lnTo>
                                  </a:path>
                                </a:pathLst>
                              </a:custGeom>
                              <a:noFill/>
                              <a:ln w="0">
                                <a:solidFill>
                                  <a:srgbClr val="000000"/>
                                </a:solidFill>
                              </a:ln>
                            </wps:spPr>
                            <wps:style>
                              <a:lnRef idx="0"/>
                              <a:fillRef idx="0"/>
                              <a:effectRef idx="0"/>
                              <a:fontRef idx="minor"/>
                            </wps:style>
                            <wps:bodyPr/>
                          </wps:wsp>
                          <wps:wsp>
                            <wps:cNvSpPr/>
                            <wps:spPr>
                              <a:xfrm>
                                <a:off x="461160" y="57240"/>
                                <a:ext cx="39960" cy="7560"/>
                              </a:xfrm>
                              <a:custGeom>
                                <a:avLst/>
                                <a:gdLst/>
                                <a:ahLst/>
                                <a:rect l="l" t="t" r="r" b="b"/>
                                <a:pathLst>
                                  <a:path w="140" h="22">
                                    <a:moveTo>
                                      <a:pt x="0" y="0"/>
                                    </a:moveTo>
                                    <a:lnTo>
                                      <a:pt x="74" y="15"/>
                                    </a:lnTo>
                                    <a:lnTo>
                                      <a:pt x="140" y="22"/>
                                    </a:lnTo>
                                  </a:path>
                                </a:pathLst>
                              </a:custGeom>
                              <a:noFill/>
                              <a:ln w="0">
                                <a:solidFill>
                                  <a:srgbClr val="000000"/>
                                </a:solidFill>
                              </a:ln>
                            </wps:spPr>
                            <wps:style>
                              <a:lnRef idx="0"/>
                              <a:fillRef idx="0"/>
                              <a:effectRef idx="0"/>
                              <a:fontRef idx="minor"/>
                            </wps:style>
                            <wps:bodyPr/>
                          </wps:wsp>
                        </wpg:grpSp>
                      </wpg:grpSp>
                      <wps:wsp>
                        <wps:cNvSpPr txBox="1"/>
                        <wps:spPr>
                          <a:xfrm>
                            <a:off x="1365840" y="454680"/>
                            <a:ext cx="920880" cy="231120"/>
                          </a:xfrm>
                          <a:prstGeom prst="rect">
                            <a:avLst/>
                          </a:prstGeom>
                          <a:noFill/>
                          <a:ln w="0">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A</w:t>
                              </w:r>
                            </w:p>
                          </w:txbxContent>
                        </wps:txbx>
                        <wps:bodyPr wrap="square" lIns="0" rIns="0" tIns="0" bIns="0" anchor="t">
                          <a:noAutofit/>
                        </wps:bodyPr>
                      </wps:wsp>
                      <wps:wsp>
                        <wps:cNvSpPr txBox="1"/>
                        <wps:spPr>
                          <a:xfrm>
                            <a:off x="2747160" y="477000"/>
                            <a:ext cx="921240" cy="231120"/>
                          </a:xfrm>
                          <a:prstGeom prst="rect">
                            <a:avLst/>
                          </a:prstGeom>
                          <a:noFill/>
                          <a:ln w="0">
                            <a:noFill/>
                          </a:ln>
                        </wps:spPr>
                        <wps:txb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B</w:t>
                              </w:r>
                            </w:p>
                          </w:txbxContent>
                        </wps:txbx>
                        <wps:bodyPr wrap="square" lIns="0" rIns="0" tIns="0" bIns="0" anchor="t">
                          <a:noAutofit/>
                        </wps:bodyPr>
                      </wps:wsp>
                      <wpg:grpSp>
                        <wpg:cNvGrpSpPr/>
                        <wpg:grpSpPr>
                          <a:xfrm>
                            <a:off x="4234680" y="393840"/>
                            <a:ext cx="918720" cy="1221840"/>
                          </a:xfrm>
                        </wpg:grpSpPr>
                        <wps:wsp>
                          <wps:cNvSpPr txBox="1"/>
                          <wps:spPr>
                            <a:xfrm>
                              <a:off x="543600" y="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383760" y="24948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190800" y="49716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s:wsp>
                          <wps:cNvSpPr txBox="1"/>
                          <wps:spPr>
                            <a:xfrm>
                              <a:off x="0" y="735120"/>
                              <a:ext cx="375120" cy="486360"/>
                            </a:xfrm>
                            <a:prstGeom prst="rect">
                              <a:avLst/>
                            </a:prstGeom>
                            <a:solidFill>
                              <a:srgbClr val="ffffff"/>
                            </a:solidFill>
                            <a:ln w="9360">
                              <a:solidFill>
                                <a:srgbClr val="000000"/>
                              </a:solidFill>
                              <a:miter/>
                            </a:ln>
                          </wps:spPr>
                          <wps:txb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wps:txbx>
                          <wps:bodyPr wrap="square" lIns="0" rIns="0" tIns="0" bIns="0" anchor="t">
                            <a:noAutofit/>
                          </wps:bodyPr>
                        </wps:wsp>
                      </wpg:grpSp>
                      <wps:wsp>
                        <wps:cNvCnPr/>
                        <wps:spPr>
                          <a:xfrm>
                            <a:off x="2430000" y="551880"/>
                            <a:ext cx="240480" cy="2880"/>
                          </a:xfrm>
                          <a:prstGeom prst="straightConnector1">
                            <a:avLst/>
                          </a:prstGeom>
                          <a:ln w="9360">
                            <a:solidFill>
                              <a:srgbClr val="000000"/>
                            </a:solidFill>
                            <a:miter/>
                          </a:ln>
                        </wps:spPr>
                        <wps:bodyPr/>
                      </wps:wsp>
                    </wpg:wgp>
                  </a:graphicData>
                </a:graphic>
              </wp:inline>
            </w:drawing>
          </mc:Choice>
          <mc:Fallback>
            <w:pict>
              <v:group id="shape_0" style="position:absolute;margin-left:0pt;margin-top:0pt;width:410.05pt;height:131.5pt" coordorigin="0,0" coordsize="8201,2630">
                <v:rect id="shape_0" stroked="f" o:allowincell="f" style="position:absolute;left:1;top:0;width:8199;height:2629;mso-wrap-style:none;v-text-anchor:middle;mso-position-horizontal-relative:char">
                  <v:fill o:detectmouseclick="t" on="false"/>
                  <v:stroke color="#3465a4" joinstyle="round" endcap="flat"/>
                  <w10:wrap type="none"/>
                </v:rect>
                <v:group id="shape_0" style="position:absolute;left:5682;top:957;width:1826;height:872">
                  <v:shape id="shape_0" coordsize="354,390" path="m19,0l75,53l56,68l0,8l19,0xm112,98l122,113l103,120l94,113l112,98xm159,158l215,218l196,225l140,165l159,158xm252,263l261,278l243,285l233,270l252,263xm299,315l354,375l336,390l280,330l299,315xe" fillcolor="black" stroked="t" o:allowincell="f" style="position:absolute;left:6589;top:1170;width:264;height:368;flip:x;mso-wrap-style:none;v-text-anchor:middle;mso-position-horizontal-relative:char">
                    <v:fill o:detectmouseclick="t" type="solid" color2="white"/>
                    <v:stroke color="black" joinstyle="round" endcap="flat"/>
                    <w10:wrap type="none"/>
                  </v:shape>
                  <v:line id="shape_0" from="5975,957" to="7508,1133" stroked="t" o:allowincell="f" style="position:absolute;flip:xy;mso-position-horizontal-relative:char">
                    <v:stroke color="black" joinstyle="miter" endcap="flat"/>
                    <v:fill o:detectmouseclick="t" on="false"/>
                    <w10:wrap type="none"/>
                  </v:line>
                  <v:line id="shape_0" from="5682,1064" to="6853,1829" stroked="t" o:allowincell="f" style="position:absolute;flip:xy;mso-position-horizontal-relative:char">
                    <v:stroke color="black" joinstyle="miter" endcap="flat"/>
                    <v:fill o:detectmouseclick="t" on="false"/>
                    <w10:wrap type="none"/>
                  </v:line>
                  <v:shape id="shape_0" coordsize="354,390" path="m19,0l75,53l56,68l0,8l19,0xm112,98l122,113l103,120l94,113l112,98xm159,158l215,218l196,225l140,165l159,158xm252,263l261,278l243,285l233,270l252,263xm299,315l354,375l336,390l280,330l299,315xe" fillcolor="black" stroked="t" o:allowincell="f" style="position:absolute;left:6589;top:1170;width:264;height:368;flip:x;mso-wrap-style:none;v-text-anchor:middle;mso-position-horizontal-relative:char">
                    <v:fill o:detectmouseclick="t" type="solid" color2="white"/>
                    <v:stroke color="black" joinstyle="round" endcap="flat"/>
                    <w10:wrap type="none"/>
                  </v:shape>
                  <v:line id="shape_0" from="5975,957" to="7508,1133" stroked="t" o:allowincell="f" style="position:absolute;flip:xy;mso-position-horizontal-relative:char">
                    <v:stroke color="black" joinstyle="miter" endcap="flat"/>
                    <v:fill o:detectmouseclick="t" on="false"/>
                    <w10:wrap type="none"/>
                  </v:line>
                  <v:line id="shape_0" from="5682,1064" to="6853,1829" stroked="t" o:allowincell="f" style="position:absolute;flip:xy;mso-position-horizontal-relative:char">
                    <v:stroke color="black" joinstyle="miter" endcap="flat"/>
                    <v:fill o:detectmouseclick="t" on="false"/>
                    <w10:wrap type="none"/>
                  </v:line>
                </v:group>
                <v:group id="shape_0" style="position:absolute;left:541;top:1053;width:1826;height:872">
                  <v:shape id="shape_0" coordsize="354,390" path="m19,0l75,53l56,68l0,8l19,0xm112,98l122,113l103,120l94,113l112,98xm159,158l215,218l196,225l140,165l159,158xm252,263l261,278l243,285l233,270l252,263xm299,315l354,375l336,390l280,330l299,315xe" fillcolor="black" stroked="t" o:allowincell="f" style="position:absolute;left:1196;top:1266;width:264;height:368;mso-wrap-style:none;v-text-anchor:middle;mso-position-horizontal-relative:char">
                    <v:fill o:detectmouseclick="t" type="solid" color2="white"/>
                    <v:stroke color="black" joinstyle="round" endcap="flat"/>
                    <w10:wrap type="none"/>
                  </v:shape>
                  <v:line id="shape_0" from="541,1053" to="2074,1229" stroked="t" o:allowincell="f" style="position:absolute;flip:y;mso-position-horizontal-relative:char">
                    <v:stroke color="black" joinstyle="miter" endcap="flat"/>
                    <v:fill o:detectmouseclick="t" on="false"/>
                    <w10:wrap type="none"/>
                  </v:line>
                  <v:line id="shape_0" from="1196,1160" to="2367,1925" stroked="t" o:allowincell="f" style="position:absolute;flip:y;mso-position-horizontal-relative:char">
                    <v:stroke color="black" joinstyle="miter" endcap="flat"/>
                    <v:fill o:detectmouseclick="t" on="false"/>
                    <w10:wrap type="none"/>
                  </v:line>
                  <v:shape id="shape_0" coordsize="354,390" path="m19,0l75,53l56,68l0,8l19,0xm112,98l122,113l103,120l94,113l112,98xm159,158l215,218l196,225l140,165l159,158xm252,263l261,278l243,285l233,270l252,263xm299,315l354,375l336,390l280,330l299,315xe" fillcolor="black" stroked="t" o:allowincell="f" style="position:absolute;left:1196;top:1266;width:264;height:368;mso-wrap-style:none;v-text-anchor:middle;mso-position-horizontal-relative:char">
                    <v:fill o:detectmouseclick="t" type="solid" color2="white"/>
                    <v:stroke color="black" joinstyle="round" endcap="flat"/>
                    <w10:wrap type="none"/>
                  </v:shape>
                  <v:line id="shape_0" from="541,1053" to="2074,1229" stroked="t" o:allowincell="f" style="position:absolute;flip:y;mso-position-horizontal-relative:char">
                    <v:stroke color="black" joinstyle="miter" endcap="flat"/>
                    <v:fill o:detectmouseclick="t" on="false"/>
                    <w10:wrap type="none"/>
                  </v:line>
                  <v:line id="shape_0" from="1196,1160" to="2367,1925" stroked="t" o:allowincell="f" style="position:absolute;flip:y;mso-position-horizontal-relative:char">
                    <v:stroke color="black" joinstyle="miter" endcap="flat"/>
                    <v:fill o:detectmouseclick="t" on="false"/>
                    <w10:wrap type="none"/>
                  </v:line>
                </v:group>
                <v:group id="shape_0" style="position:absolute;left:0;top:661;width:1447;height:1924">
                  <v:shape id="shape_0" fillcolor="white" stroked="t" o:allowincell="f" style="position:absolute;left:0;top:661;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252;top:1054;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556;top:1444;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856;top:1819;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group>
                <v:group id="shape_0" style="position:absolute;left:4022;top:274;width:2004;height:1265">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xe" fillcolor="#ffffcc" stroked="f" o:allowincell="f" style="position:absolute;left:4022;top:274;width:1999;height:1252;mso-wrap-style:none;v-text-anchor:middle;mso-position-horizontal-relative:char">
                    <v:fill o:detectmouseclick="t" type="solid" color2="#000033"/>
                    <v:stroke color="#3465a4" joinstyle="round" endcap="flat"/>
                    <w10:wrap type="none"/>
                  </v:shape>
                  <v:group id="shape_0" style="position:absolute;left:4026;top:286;width:2000;height:1253">
                    <v:shape id="shape_0" coordsize="38,15" path="m0,8l0,8l0,8l0,15l0,15l38,15l38,8l38,8l38,8l38,0l0,8xe" fillcolor="black" stroked="f" o:allowincell="f" style="position:absolute;left:4212;top:1164;width:16;height:7;mso-wrap-style:none;v-text-anchor:middle;mso-position-horizontal-relative:char">
                      <v:fill o:detectmouseclick="t" type="solid" color2="white"/>
                      <v:stroke color="#3465a4" joinstyle="round" endcap="flat"/>
                      <w10:wrap type="none"/>
                    </v:shape>
                    <v:shape id="shape_0" coordsize="38,7" path="m0,7l0,7l0,7l0,7l38,7l38,7l38,7l38,0l38,0l0,7xe" fillcolor="black" stroked="f" o:allowincell="f" style="position:absolute;left:4183;top:1169;width:16;height:3;mso-wrap-style:none;v-text-anchor:middle;mso-position-horizontal-relative:char">
                      <v:fill o:detectmouseclick="t" type="solid" color2="white"/>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e" stroked="t" o:allowincell="f" style="position:absolute;left:4026;top:286;width:1999;height:1252;mso-wrap-style:none;v-text-anchor:middle;mso-position-horizontal-relative:char">
                      <v:fill o:detectmouseclick="t" on="false"/>
                      <v:stroke color="black" joinstyle="round" endcap="flat"/>
                      <w10:wrap type="none"/>
                    </v:shape>
                    <v:shape id="shape_0" coordsize="65,128" path="m0,0l19,8l28,23l47,38l56,53l65,68l65,83l65,98l65,113l65,128e" stroked="t" o:allowincell="f" style="position:absolute;left:5262;top:372;width:28;height:72;mso-wrap-style:none;v-text-anchor:middle;mso-position-horizontal-relative:char">
                      <v:fill o:detectmouseclick="t" on="false"/>
                      <v:stroke color="black" joinstyle="round" endcap="flat"/>
                      <w10:wrap type="none"/>
                    </v:shape>
                    <v:shape id="shape_0" coordsize="46,53" path="m46,0l37,15l28,30l18,38l0,53e" stroked="t" o:allowincell="f" style="position:absolute;left:5682;top:514;width:19;height:29;mso-wrap-style:none;v-text-anchor:middle;mso-position-horizontal-relative:char">
                      <v:fill o:detectmouseclick="t" on="false"/>
                      <v:stroke color="black" joinstyle="round" endcap="flat"/>
                      <w10:wrap type="none"/>
                    </v:shape>
                    <v:shape id="shape_0" coordsize="167,45" path="m0,0l93,15l167,45e" stroked="t" o:allowincell="f" style="position:absolute;left:5776;top:811;width:75;height:24;mso-wrap-style:none;v-text-anchor:middle;mso-position-horizontal-relative:char">
                      <v:fill o:detectmouseclick="t" on="false"/>
                      <v:stroke color="black" joinstyle="round" endcap="flat"/>
                      <w10:wrap type="none"/>
                    </v:shape>
                    <v:shape id="shape_0" path="m187,0l94,0l0,0e" stroked="t" o:allowincell="f" style="position:absolute;left:5627;top:1173;width:84;height:0;mso-wrap-style:none;v-text-anchor:middle;mso-position-horizontal-relative:char">
                      <v:fill o:detectmouseclick="t" on="false"/>
                      <v:stroke color="black" joinstyle="round" endcap="flat"/>
                      <w10:wrap type="none"/>
                    </v:shape>
                    <v:shape id="shape_0" coordsize="699,217" path="m699,217l690,217l634,209l578,202l475,187l373,164l326,157l280,142l233,127l196,112l149,97l112,82l84,59l47,44l19,22l0,0e" stroked="t" o:allowincell="f" style="position:absolute;left:5075;top:1281;width:317;height:123;mso-wrap-style:none;v-text-anchor:middle;mso-position-horizontal-relative:char">
                      <v:fill o:detectmouseclick="t" on="false"/>
                      <v:stroke color="black" joinstyle="round" endcap="flat"/>
                      <w10:wrap type="none"/>
                    </v:shape>
                    <v:shape id="shape_0" coordsize="280,60" path="m280,0l224,22l149,37l84,52l0,60e" stroked="t" o:allowincell="f" style="position:absolute;left:4705;top:1440;width:126;height:33;mso-wrap-style:none;v-text-anchor:middle;mso-position-horizontal-relative:char">
                      <v:fill o:detectmouseclick="t" on="false"/>
                      <v:stroke color="black" joinstyle="round" endcap="flat"/>
                      <w10:wrap type="none"/>
                    </v:shape>
                    <v:shape id="shape_0" coordsize="121,7" path="m121,7l112,7l56,7l0,0e" stroked="t" o:allowincell="f" style="position:absolute;left:4263;top:1337;width:54;height:3;mso-wrap-style:none;v-text-anchor:middle;mso-position-horizontal-relative:char">
                      <v:fill o:detectmouseclick="t" on="false"/>
                      <v:stroke color="black" joinstyle="round" endcap="flat"/>
                      <w10:wrap type="none"/>
                    </v:shape>
                    <v:shape id="shape_0" coordsize="168,23" path="m0,23l37,15l84,8l168,0e" stroked="t" o:allowincell="f" style="position:absolute;left:4140;top:1065;width:75;height:12;mso-wrap-style:none;v-text-anchor:middle;mso-position-horizontal-relative:char">
                      <v:fill o:detectmouseclick="t" on="false"/>
                      <v:stroke color="black" joinstyle="round" endcap="flat"/>
                      <w10:wrap type="none"/>
                    </v:shape>
                    <v:shape id="shape_0" coordsize="140,15" path="m0,15l65,8l140,0e" stroked="t" o:allowincell="f" style="position:absolute;left:4204;top:863;width:62;height:7;mso-wrap-style:none;v-text-anchor:middle;mso-position-horizontal-relative:char">
                      <v:fill o:detectmouseclick="t" on="false"/>
                      <v:stroke color="black" joinstyle="round" endcap="flat"/>
                      <w10:wrap type="none"/>
                    </v:shape>
                    <v:shape id="shape_0" coordsize="130,75" path="m130,75l93,53l56,38l28,15l0,0e" stroked="t" o:allowincell="f" style="position:absolute;left:4310;top:635;width:58;height:42;mso-wrap-style:none;v-text-anchor:middle;mso-position-horizontal-relative:char">
                      <v:fill o:detectmouseclick="t" on="false"/>
                      <v:stroke color="black" joinstyle="round" endcap="flat"/>
                      <w10:wrap type="none"/>
                    </v:shape>
                    <v:shape id="shape_0" coordsize="140,22" path="m0,0l74,15l140,22e" stroked="t" o:allowincell="f" style="position:absolute;left:4752;top:376;width:62;height:11;mso-wrap-style:none;v-text-anchor:middle;mso-position-horizontal-relative:char">
                      <v:fill o:detectmouseclick="t" on="false"/>
                      <v:stroke color="black" joinstyle="round" endcap="flat"/>
                      <w10:wrap type="none"/>
                    </v:shape>
                    <v:shape id="shape_0" coordsize="38,15" path="m0,8l0,8l0,8l0,15l0,15l38,15l38,8l38,8l38,8l38,0l0,8xe" fillcolor="black" stroked="f" o:allowincell="f" style="position:absolute;left:4212;top:1164;width:16;height:7;mso-wrap-style:none;v-text-anchor:middle;mso-position-horizontal-relative:char">
                      <v:fill o:detectmouseclick="t" type="solid" color2="white"/>
                      <v:stroke color="#3465a4" joinstyle="round" endcap="flat"/>
                      <w10:wrap type="none"/>
                    </v:shape>
                    <v:shape id="shape_0" coordsize="38,7" path="m0,7l0,7l0,7l0,7l38,7l38,7l38,7l38,0l38,0l0,7xe" fillcolor="black" stroked="f" o:allowincell="f" style="position:absolute;left:4183;top:1169;width:16;height:3;mso-wrap-style:none;v-text-anchor:middle;mso-position-horizontal-relative:char">
                      <v:fill o:detectmouseclick="t" type="solid" color2="white"/>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e" stroked="t" o:allowincell="f" style="position:absolute;left:4026;top:286;width:1999;height:1252;mso-wrap-style:none;v-text-anchor:middle;mso-position-horizontal-relative:char">
                      <v:fill o:detectmouseclick="t" on="false"/>
                      <v:stroke color="black" joinstyle="round" endcap="flat"/>
                      <w10:wrap type="none"/>
                    </v:shape>
                    <v:shape id="shape_0" coordsize="65,128" path="m0,0l19,8l28,23l47,38l56,53l65,68l65,83l65,98l65,113l65,128e" stroked="t" o:allowincell="f" style="position:absolute;left:5262;top:372;width:28;height:72;mso-wrap-style:none;v-text-anchor:middle;mso-position-horizontal-relative:char">
                      <v:fill o:detectmouseclick="t" on="false"/>
                      <v:stroke color="black" joinstyle="round" endcap="flat"/>
                      <w10:wrap type="none"/>
                    </v:shape>
                    <v:shape id="shape_0" coordsize="46,53" path="m46,0l37,15l28,30l18,38l0,53e" stroked="t" o:allowincell="f" style="position:absolute;left:5682;top:514;width:19;height:29;mso-wrap-style:none;v-text-anchor:middle;mso-position-horizontal-relative:char">
                      <v:fill o:detectmouseclick="t" on="false"/>
                      <v:stroke color="black" joinstyle="round" endcap="flat"/>
                      <w10:wrap type="none"/>
                    </v:shape>
                    <v:shape id="shape_0" coordsize="167,45" path="m0,0l93,15l167,45e" stroked="t" o:allowincell="f" style="position:absolute;left:5776;top:811;width:75;height:24;mso-wrap-style:none;v-text-anchor:middle;mso-position-horizontal-relative:char">
                      <v:fill o:detectmouseclick="t" on="false"/>
                      <v:stroke color="black" joinstyle="round" endcap="flat"/>
                      <w10:wrap type="none"/>
                    </v:shape>
                    <v:shape id="shape_0" path="m187,0l94,0l0,0e" stroked="t" o:allowincell="f" style="position:absolute;left:5627;top:1173;width:84;height:0;mso-wrap-style:none;v-text-anchor:middle;mso-position-horizontal-relative:char">
                      <v:fill o:detectmouseclick="t" on="false"/>
                      <v:stroke color="black" joinstyle="round" endcap="flat"/>
                      <w10:wrap type="none"/>
                    </v:shape>
                    <v:shape id="shape_0" coordsize="699,217" path="m699,217l690,217l634,209l578,202l475,187l373,164l326,157l280,142l233,127l196,112l149,97l112,82l84,59l47,44l19,22l0,0e" stroked="t" o:allowincell="f" style="position:absolute;left:5075;top:1281;width:317;height:123;mso-wrap-style:none;v-text-anchor:middle;mso-position-horizontal-relative:char">
                      <v:fill o:detectmouseclick="t" on="false"/>
                      <v:stroke color="black" joinstyle="round" endcap="flat"/>
                      <w10:wrap type="none"/>
                    </v:shape>
                    <v:shape id="shape_0" coordsize="280,60" path="m280,0l224,22l149,37l84,52l0,60e" stroked="t" o:allowincell="f" style="position:absolute;left:4705;top:1440;width:126;height:33;mso-wrap-style:none;v-text-anchor:middle;mso-position-horizontal-relative:char">
                      <v:fill o:detectmouseclick="t" on="false"/>
                      <v:stroke color="black" joinstyle="round" endcap="flat"/>
                      <w10:wrap type="none"/>
                    </v:shape>
                    <v:shape id="shape_0" coordsize="121,7" path="m121,7l112,7l56,7l0,0e" stroked="t" o:allowincell="f" style="position:absolute;left:4263;top:1337;width:54;height:3;mso-wrap-style:none;v-text-anchor:middle;mso-position-horizontal-relative:char">
                      <v:fill o:detectmouseclick="t" on="false"/>
                      <v:stroke color="black" joinstyle="round" endcap="flat"/>
                      <w10:wrap type="none"/>
                    </v:shape>
                    <v:shape id="shape_0" coordsize="168,23" path="m0,23l37,15l84,8l168,0e" stroked="t" o:allowincell="f" style="position:absolute;left:4140;top:1065;width:75;height:12;mso-wrap-style:none;v-text-anchor:middle;mso-position-horizontal-relative:char">
                      <v:fill o:detectmouseclick="t" on="false"/>
                      <v:stroke color="black" joinstyle="round" endcap="flat"/>
                      <w10:wrap type="none"/>
                    </v:shape>
                    <v:shape id="shape_0" coordsize="140,15" path="m0,15l65,8l140,0e" stroked="t" o:allowincell="f" style="position:absolute;left:4204;top:863;width:62;height:7;mso-wrap-style:none;v-text-anchor:middle;mso-position-horizontal-relative:char">
                      <v:fill o:detectmouseclick="t" on="false"/>
                      <v:stroke color="black" joinstyle="round" endcap="flat"/>
                      <w10:wrap type="none"/>
                    </v:shape>
                    <v:shape id="shape_0" coordsize="130,75" path="m130,75l93,53l56,38l28,15l0,0e" stroked="t" o:allowincell="f" style="position:absolute;left:4310;top:635;width:58;height:42;mso-wrap-style:none;v-text-anchor:middle;mso-position-horizontal-relative:char">
                      <v:fill o:detectmouseclick="t" on="false"/>
                      <v:stroke color="black" joinstyle="round" endcap="flat"/>
                      <w10:wrap type="none"/>
                    </v:shape>
                    <v:shape id="shape_0" coordsize="140,22" path="m0,0l74,15l140,22e" stroked="t" o:allowincell="f" style="position:absolute;left:4752;top:376;width:62;height:11;mso-wrap-style:none;v-text-anchor:middle;mso-position-horizontal-relative:char">
                      <v:fill o:detectmouseclick="t" on="false"/>
                      <v:stroke color="black" joinstyle="round" endcap="flat"/>
                      <w10:wrap type="none"/>
                    </v:shape>
                  </v:group>
                </v:group>
                <v:group id="shape_0" style="position:absolute;left:1905;top:258;width:2004;height:1265">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xe" fillcolor="#ffffcc" stroked="f" o:allowincell="f" style="position:absolute;left:1905;top:258;width:1999;height:1252;mso-wrap-style:none;v-text-anchor:middle;mso-position-horizontal-relative:char">
                    <v:fill o:detectmouseclick="t" type="solid" color2="#000033"/>
                    <v:stroke color="#3465a4" joinstyle="round" endcap="flat"/>
                    <w10:wrap type="none"/>
                  </v:shape>
                  <v:group id="shape_0" style="position:absolute;left:1909;top:270;width:2000;height:1253">
                    <v:shape id="shape_0" coordsize="38,15" path="m0,8l0,8l0,8l0,15l0,15l38,15l38,8l38,8l38,8l38,0l0,8xe" fillcolor="black" stroked="f" o:allowincell="f" style="position:absolute;left:2095;top:1148;width:16;height:7;mso-wrap-style:none;v-text-anchor:middle;mso-position-horizontal-relative:char">
                      <v:fill o:detectmouseclick="t" type="solid" color2="white"/>
                      <v:stroke color="#3465a4" joinstyle="round" endcap="flat"/>
                      <w10:wrap type="none"/>
                    </v:shape>
                    <v:shape id="shape_0" coordsize="38,7" path="m0,7l0,7l0,7l0,7l38,7l38,7l38,7l38,0l38,0l0,7xe" fillcolor="black" stroked="f" o:allowincell="f" style="position:absolute;left:2066;top:1153;width:16;height:3;mso-wrap-style:none;v-text-anchor:middle;mso-position-horizontal-relative:char">
                      <v:fill o:detectmouseclick="t" type="solid" color2="white"/>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e" stroked="t" o:allowincell="f" style="position:absolute;left:1909;top:270;width:1999;height:1252;mso-wrap-style:none;v-text-anchor:middle;mso-position-horizontal-relative:char">
                      <v:fill o:detectmouseclick="t" on="false"/>
                      <v:stroke color="black" joinstyle="round" endcap="flat"/>
                      <w10:wrap type="none"/>
                    </v:shape>
                    <v:shape id="shape_0" coordsize="65,128" path="m0,0l19,8l28,23l47,38l56,53l65,68l65,83l65,98l65,113l65,128e" stroked="t" o:allowincell="f" style="position:absolute;left:3145;top:356;width:28;height:72;mso-wrap-style:none;v-text-anchor:middle;mso-position-horizontal-relative:char">
                      <v:fill o:detectmouseclick="t" on="false"/>
                      <v:stroke color="black" joinstyle="round" endcap="flat"/>
                      <w10:wrap type="none"/>
                    </v:shape>
                    <v:shape id="shape_0" coordsize="46,53" path="m46,0l37,15l28,30l18,38l0,53e" stroked="t" o:allowincell="f" style="position:absolute;left:3565;top:498;width:19;height:29;mso-wrap-style:none;v-text-anchor:middle;mso-position-horizontal-relative:char">
                      <v:fill o:detectmouseclick="t" on="false"/>
                      <v:stroke color="black" joinstyle="round" endcap="flat"/>
                      <w10:wrap type="none"/>
                    </v:shape>
                    <v:shape id="shape_0" coordsize="167,45" path="m0,0l93,15l167,45e" stroked="t" o:allowincell="f" style="position:absolute;left:3659;top:795;width:75;height:24;mso-wrap-style:none;v-text-anchor:middle;mso-position-horizontal-relative:char">
                      <v:fill o:detectmouseclick="t" on="false"/>
                      <v:stroke color="black" joinstyle="round" endcap="flat"/>
                      <w10:wrap type="none"/>
                    </v:shape>
                    <v:shape id="shape_0" path="m187,0l94,0l0,0e" stroked="t" o:allowincell="f" style="position:absolute;left:3510;top:1157;width:84;height:0;mso-wrap-style:none;v-text-anchor:middle;mso-position-horizontal-relative:char">
                      <v:fill o:detectmouseclick="t" on="false"/>
                      <v:stroke color="black" joinstyle="round" endcap="flat"/>
                      <w10:wrap type="none"/>
                    </v:shape>
                    <v:shape id="shape_0" coordsize="699,217" path="m699,217l690,217l634,209l578,202l475,187l373,164l326,157l280,142l233,127l196,112l149,97l112,82l84,59l47,44l19,22l0,0e" stroked="t" o:allowincell="f" style="position:absolute;left:2958;top:1265;width:317;height:123;mso-wrap-style:none;v-text-anchor:middle;mso-position-horizontal-relative:char">
                      <v:fill o:detectmouseclick="t" on="false"/>
                      <v:stroke color="black" joinstyle="round" endcap="flat"/>
                      <w10:wrap type="none"/>
                    </v:shape>
                    <v:shape id="shape_0" coordsize="280,60" path="m280,0l224,22l149,37l84,52l0,60e" stroked="t" o:allowincell="f" style="position:absolute;left:2588;top:1424;width:126;height:33;mso-wrap-style:none;v-text-anchor:middle;mso-position-horizontal-relative:char">
                      <v:fill o:detectmouseclick="t" on="false"/>
                      <v:stroke color="black" joinstyle="round" endcap="flat"/>
                      <w10:wrap type="none"/>
                    </v:shape>
                    <v:shape id="shape_0" coordsize="121,7" path="m121,7l112,7l56,7l0,0e" stroked="t" o:allowincell="f" style="position:absolute;left:2146;top:1321;width:54;height:3;mso-wrap-style:none;v-text-anchor:middle;mso-position-horizontal-relative:char">
                      <v:fill o:detectmouseclick="t" on="false"/>
                      <v:stroke color="black" joinstyle="round" endcap="flat"/>
                      <w10:wrap type="none"/>
                    </v:shape>
                    <v:shape id="shape_0" coordsize="168,23" path="m0,23l37,15l84,8l168,0e" stroked="t" o:allowincell="f" style="position:absolute;left:2023;top:1049;width:75;height:12;mso-wrap-style:none;v-text-anchor:middle;mso-position-horizontal-relative:char">
                      <v:fill o:detectmouseclick="t" on="false"/>
                      <v:stroke color="black" joinstyle="round" endcap="flat"/>
                      <w10:wrap type="none"/>
                    </v:shape>
                    <v:shape id="shape_0" coordsize="140,15" path="m0,15l65,8l140,0e" stroked="t" o:allowincell="f" style="position:absolute;left:2087;top:847;width:62;height:7;mso-wrap-style:none;v-text-anchor:middle;mso-position-horizontal-relative:char">
                      <v:fill o:detectmouseclick="t" on="false"/>
                      <v:stroke color="black" joinstyle="round" endcap="flat"/>
                      <w10:wrap type="none"/>
                    </v:shape>
                    <v:shape id="shape_0" coordsize="130,75" path="m130,75l93,53l56,38l28,15l0,0e" stroked="t" o:allowincell="f" style="position:absolute;left:2193;top:619;width:58;height:42;mso-wrap-style:none;v-text-anchor:middle;mso-position-horizontal-relative:char">
                      <v:fill o:detectmouseclick="t" on="false"/>
                      <v:stroke color="black" joinstyle="round" endcap="flat"/>
                      <w10:wrap type="none"/>
                    </v:shape>
                    <v:shape id="shape_0" coordsize="140,22" path="m0,0l74,15l140,22e" stroked="t" o:allowincell="f" style="position:absolute;left:2635;top:360;width:62;height:11;mso-wrap-style:none;v-text-anchor:middle;mso-position-horizontal-relative:char">
                      <v:fill o:detectmouseclick="t" on="false"/>
                      <v:stroke color="black" joinstyle="round" endcap="flat"/>
                      <w10:wrap type="none"/>
                    </v:shape>
                    <v:shape id="shape_0" coordsize="38,15" path="m0,8l0,8l0,8l0,15l0,15l38,15l38,8l38,8l38,8l38,0l0,8xe" fillcolor="black" stroked="f" o:allowincell="f" style="position:absolute;left:2095;top:1148;width:16;height:7;mso-wrap-style:none;v-text-anchor:middle;mso-position-horizontal-relative:char">
                      <v:fill o:detectmouseclick="t" type="solid" color2="white"/>
                      <v:stroke color="#3465a4" joinstyle="round" endcap="flat"/>
                      <w10:wrap type="none"/>
                    </v:shape>
                    <v:shape id="shape_0" coordsize="38,7" path="m0,7l0,7l0,7l0,7l38,7l38,7l38,7l38,0l38,0l0,7xe" fillcolor="black" stroked="f" o:allowincell="f" style="position:absolute;left:2066;top:1153;width:16;height:3;mso-wrap-style:none;v-text-anchor:middle;mso-position-horizontal-relative:char">
                      <v:fill o:detectmouseclick="t" type="solid" color2="white"/>
                      <v:stroke color="#3465a4" joinstyle="round" endcap="flat"/>
                      <w10:wrap type="none"/>
                    </v:shape>
                    <v:shape id="shape_0" coordsize="4389,2180" path="m1594,158l1603,143l1622,120l1640,105l1668,90l1696,75l1724,60l1762,45l1799,38l1845,23l1892,15l1939,8l1985,8l2041,0l2097,0l2153,0l2209,8l2283,15l2358,23l2433,38l2498,53l2563,75l2619,98l2647,105l2665,120l2693,135l2712,150l2703,143l2749,135l2796,128l2843,120l2898,113l2954,113l3001,113l3057,113l3113,113l3178,120l3234,128l3290,135l3346,143l3392,158l3448,173l3485,188l3532,203l3569,225l3597,240l3625,263l3653,285l3672,308l3681,330l3690,352l3690,375l3681,382l3681,397l3681,397l3746,412l3802,435l3849,450l3905,472l3942,495l3989,517l4026,540l4063,562l4091,585l4119,615l4138,637l4156,660l4166,690l4175,712l4184,742l4184,764l4175,794l4166,817l4156,847l4128,869l4110,892l4082,914l4045,937l4007,959l4007,959l4054,974l4100,989l4138,1004l4175,1019l4212,1042l4250,1056l4278,1079l4296,1094l4324,1116l4343,1139l4361,1161l4371,1176l4380,1199l4389,1221l4389,1244l4389,1266l4389,1289l4371,1319l4361,1341l4333,1371l4305,1394l4268,1416l4231,1431l4194,1453l4138,1468l4091,1491l4035,1498l3979,1513l3914,1528l3849,1536l3774,1543l3700,1543l3709,1543l3737,1566l3756,1581l3774,1603l3793,1626l3802,1648l3812,1663l3812,1686l3812,1708l3812,1723l3802,1738l3802,1753l3793,1761l3784,1775l3765,1790l3737,1813l3700,1835l3663,1858l3616,1880l3560,1895l3504,1910l3439,1925l3374,1933l3308,1940l3234,1948l3159,1948l3075,1948l3001,1948l3001,1940l2992,1963l2982,1970l2964,1985l2954,2000l2917,2030l2880,2053l2833,2075l2787,2098l2731,2113l2665,2135l2600,2142l2535,2157l2460,2165l2386,2172l2302,2180l2218,2180l2134,2180l2050,2172l1976,2165l1901,2157l1827,2150l1752,2135l1687,2120l1622,2105l1557,2090l1491,2068l1491,2068l1426,2068l1352,2075l1277,2075l1203,2068l1147,2060l1081,2060l1025,2045l970,2038l914,2030l867,2015l811,2000l765,1985l727,1970l681,1948l643,1933l615,1910l588,1888l560,1865l541,1850l522,1828l522,1828l466,1820l410,1805l355,1798l308,1783l261,1768l215,1753l178,1731l140,1716l103,1701l75,1678l56,1656l28,1633l19,1618l10,1596l0,1573l0,1551l0,1536l10,1521l10,1513l19,1498l28,1483l47,1476l56,1461l75,1453l112,1431l150,1409l196,1394l252,1379l252,1379l205,1364l159,1341l122,1319l94,1289l75,1281l66,1266l56,1251l47,1244l47,1229l38,1214l38,1206l38,1191l38,1176l47,1161l56,1146l66,1131l84,1116l94,1109l112,1094l140,1079l159,1071l187,1056l215,1049l243,1042l280,1034l317,1027l345,1019l392,1019l401,1019l355,997l308,974l280,944l252,922l233,899l215,869l205,839l205,817l215,802l215,779l224,764l243,749l261,727l280,712l299,697l327,690l355,675l383,660l420,652l457,637l494,630l532,622l578,615l615,607l625,607l597,585l569,562l550,540l541,517l522,495l522,472l513,450l513,427l513,412l522,390l532,375l541,360l550,345l569,330l578,315l597,300l625,285l643,270l662,263l690,248l746,225l811,203l876,188l951,173l1025,158l1109,150l1193,143l1286,143l1380,143l1473,150l1529,158l1594,158l1594,158e" stroked="t" o:allowincell="f" style="position:absolute;left:1909;top:270;width:1999;height:1252;mso-wrap-style:none;v-text-anchor:middle;mso-position-horizontal-relative:char">
                      <v:fill o:detectmouseclick="t" on="false"/>
                      <v:stroke color="black" joinstyle="round" endcap="flat"/>
                      <w10:wrap type="none"/>
                    </v:shape>
                    <v:shape id="shape_0" coordsize="65,128" path="m0,0l19,8l28,23l47,38l56,53l65,68l65,83l65,98l65,113l65,128e" stroked="t" o:allowincell="f" style="position:absolute;left:3145;top:356;width:28;height:72;mso-wrap-style:none;v-text-anchor:middle;mso-position-horizontal-relative:char">
                      <v:fill o:detectmouseclick="t" on="false"/>
                      <v:stroke color="black" joinstyle="round" endcap="flat"/>
                      <w10:wrap type="none"/>
                    </v:shape>
                    <v:shape id="shape_0" coordsize="46,53" path="m46,0l37,15l28,30l18,38l0,53e" stroked="t" o:allowincell="f" style="position:absolute;left:3565;top:498;width:19;height:29;mso-wrap-style:none;v-text-anchor:middle;mso-position-horizontal-relative:char">
                      <v:fill o:detectmouseclick="t" on="false"/>
                      <v:stroke color="black" joinstyle="round" endcap="flat"/>
                      <w10:wrap type="none"/>
                    </v:shape>
                    <v:shape id="shape_0" coordsize="167,45" path="m0,0l93,15l167,45e" stroked="t" o:allowincell="f" style="position:absolute;left:3659;top:795;width:75;height:24;mso-wrap-style:none;v-text-anchor:middle;mso-position-horizontal-relative:char">
                      <v:fill o:detectmouseclick="t" on="false"/>
                      <v:stroke color="black" joinstyle="round" endcap="flat"/>
                      <w10:wrap type="none"/>
                    </v:shape>
                    <v:shape id="shape_0" path="m187,0l94,0l0,0e" stroked="t" o:allowincell="f" style="position:absolute;left:3510;top:1157;width:84;height:0;mso-wrap-style:none;v-text-anchor:middle;mso-position-horizontal-relative:char">
                      <v:fill o:detectmouseclick="t" on="false"/>
                      <v:stroke color="black" joinstyle="round" endcap="flat"/>
                      <w10:wrap type="none"/>
                    </v:shape>
                    <v:shape id="shape_0" coordsize="699,217" path="m699,217l690,217l634,209l578,202l475,187l373,164l326,157l280,142l233,127l196,112l149,97l112,82l84,59l47,44l19,22l0,0e" stroked="t" o:allowincell="f" style="position:absolute;left:2958;top:1265;width:317;height:123;mso-wrap-style:none;v-text-anchor:middle;mso-position-horizontal-relative:char">
                      <v:fill o:detectmouseclick="t" on="false"/>
                      <v:stroke color="black" joinstyle="round" endcap="flat"/>
                      <w10:wrap type="none"/>
                    </v:shape>
                    <v:shape id="shape_0" coordsize="280,60" path="m280,0l224,22l149,37l84,52l0,60e" stroked="t" o:allowincell="f" style="position:absolute;left:2588;top:1424;width:126;height:33;mso-wrap-style:none;v-text-anchor:middle;mso-position-horizontal-relative:char">
                      <v:fill o:detectmouseclick="t" on="false"/>
                      <v:stroke color="black" joinstyle="round" endcap="flat"/>
                      <w10:wrap type="none"/>
                    </v:shape>
                    <v:shape id="shape_0" coordsize="121,7" path="m121,7l112,7l56,7l0,0e" stroked="t" o:allowincell="f" style="position:absolute;left:2146;top:1321;width:54;height:3;mso-wrap-style:none;v-text-anchor:middle;mso-position-horizontal-relative:char">
                      <v:fill o:detectmouseclick="t" on="false"/>
                      <v:stroke color="black" joinstyle="round" endcap="flat"/>
                      <w10:wrap type="none"/>
                    </v:shape>
                    <v:shape id="shape_0" coordsize="168,23" path="m0,23l37,15l84,8l168,0e" stroked="t" o:allowincell="f" style="position:absolute;left:2023;top:1049;width:75;height:12;mso-wrap-style:none;v-text-anchor:middle;mso-position-horizontal-relative:char">
                      <v:fill o:detectmouseclick="t" on="false"/>
                      <v:stroke color="black" joinstyle="round" endcap="flat"/>
                      <w10:wrap type="none"/>
                    </v:shape>
                    <v:shape id="shape_0" coordsize="140,15" path="m0,15l65,8l140,0e" stroked="t" o:allowincell="f" style="position:absolute;left:2087;top:847;width:62;height:7;mso-wrap-style:none;v-text-anchor:middle;mso-position-horizontal-relative:char">
                      <v:fill o:detectmouseclick="t" on="false"/>
                      <v:stroke color="black" joinstyle="round" endcap="flat"/>
                      <w10:wrap type="none"/>
                    </v:shape>
                    <v:shape id="shape_0" coordsize="130,75" path="m130,75l93,53l56,38l28,15l0,0e" stroked="t" o:allowincell="f" style="position:absolute;left:2193;top:619;width:58;height:42;mso-wrap-style:none;v-text-anchor:middle;mso-position-horizontal-relative:char">
                      <v:fill o:detectmouseclick="t" on="false"/>
                      <v:stroke color="black" joinstyle="round" endcap="flat"/>
                      <w10:wrap type="none"/>
                    </v:shape>
                    <v:shape id="shape_0" coordsize="140,22" path="m0,0l74,15l140,22e" stroked="t" o:allowincell="f" style="position:absolute;left:2635;top:360;width:62;height:11;mso-wrap-style:none;v-text-anchor:middle;mso-position-horizontal-relative:char">
                      <v:fill o:detectmouseclick="t" on="false"/>
                      <v:stroke color="black" joinstyle="round" endcap="flat"/>
                      <w10:wrap type="none"/>
                    </v:shape>
                  </v:group>
                </v:group>
                <v:shape id="shape_0" stroked="f" o:allowincell="f" style="position:absolute;left:2151;top:716;width:1449;height:363;mso-wrap-style:none;v-text-anchor:top;mso-position-horizontal-relative:char" type="_x0000_t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A</w:t>
                        </w:r>
                      </w:p>
                    </w:txbxContent>
                  </v:textbox>
                  <v:fill o:detectmouseclick="t" on="false"/>
                  <v:stroke color="#3465a4" joinstyle="round" endcap="flat"/>
                  <w10:wrap type="none"/>
                </v:shape>
                <v:shape id="shape_0" stroked="f" o:allowincell="f" style="position:absolute;left:4326;top:751;width:1450;height:363;mso-wrap-style:none;v-text-anchor:top;mso-position-horizontal-relative:char" type="_x0000_t202">
                  <v:textbox>
                    <w:txbxContent>
                      <w:p>
                        <w:pPr>
                          <w:overflowPunct w:val="false"/>
                          <w:bidi w:val="0"/>
                          <w:spacing w:before="0" w:after="180"/>
                          <w:rPr/>
                        </w:pPr>
                        <w:r>
                          <w:rPr>
                            <w:kern w:val="2"/>
                            <w:sz w:val="16"/>
                            <w:b/>
                            <w:szCs w:val="16"/>
                            <w:bCs/>
                            <w:rFonts w:ascii="Arial" w:hAnsi="Arial" w:eastAsia="Times New Roman" w:cs="Arial"/>
                            <w:color w:val="000000"/>
                            <w:lang w:val="en-GB" w:bidi="ar-SA"/>
                          </w:rPr>
                          <w:t>Operator domain B</w:t>
                        </w:r>
                      </w:p>
                    </w:txbxContent>
                  </v:textbox>
                  <v:fill o:detectmouseclick="t" on="false"/>
                  <v:stroke color="#3465a4" joinstyle="round" endcap="flat"/>
                  <w10:wrap type="none"/>
                </v:shape>
                <v:group id="shape_0" style="position:absolute;left:6669;top:620;width:1447;height:1924">
                  <v:shape id="shape_0" fillcolor="white" stroked="t" o:allowincell="f" style="position:absolute;left:7525;top:620;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7273;top:1013;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6969;top:1403;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shape id="shape_0" fillcolor="white" stroked="t" o:allowincell="f" style="position:absolute;left:6669;top:1778;width:590;height:765;mso-wrap-style:square;v-text-anchor:top;mso-position-horizontal-relative:char" type="_x0000_t202">
                    <v:textbox>
                      <w:txbxContent>
                        <w:p>
                          <w:pPr>
                            <w:overflowPunct w:val="false"/>
                            <w:bidi w:val="0"/>
                            <w:spacing w:before="0" w:after="180"/>
                            <w:jc w:val="center"/>
                            <w:rPr/>
                          </w:pPr>
                          <w:r>
                            <w:rPr>
                              <w:kern w:val="2"/>
                              <w:sz w:val="16"/>
                              <w:szCs w:val="20"/>
                              <w:rFonts w:ascii="Times New Roman" w:hAnsi="Times New Roman" w:eastAsia="Times New Roman" w:cs="Times New Roman"/>
                              <w:color w:val="auto"/>
                              <w:lang w:val="en-GB" w:bidi="ar-SA"/>
                            </w:rPr>
                            <w:t>MTC Device</w:t>
                          </w:r>
                        </w:p>
                      </w:txbxContent>
                    </v:textbox>
                    <v:fill o:detectmouseclick="t" type="solid" color2="black"/>
                    <v:stroke color="black" weight="9360" joinstyle="miter" endcap="flat"/>
                    <w10:wrap type="none"/>
                  </v:shape>
                </v:group>
                <v:shapetype id="_x0000_t32" coordsize="21600,21600" o:spt="32" path="m,l21600,21600nfe">
                  <v:stroke joinstyle="miter"/>
                  <v:path gradientshapeok="t" o:connecttype="rect" textboxrect="0,0,21600,21600"/>
                </v:shapetype>
                <v:shape id="shape_0" stroked="t" o:allowincell="f" style="position:absolute;left:3827;top:869;width:378;height:4;mso-position-horizontal-relative:char" type="_x0000_t32">
                  <v:stroke color="black" weight="9360" joinstyle="miter" endcap="flat"/>
                  <v:fill o:detectmouseclick="t" on="false"/>
                  <w10:wrap type="none"/>
                </v:shape>
              </v:group>
            </w:pict>
          </mc:Fallback>
        </mc:AlternateContent>
      </w:r>
    </w:p>
    <w:p>
      <w:pPr>
        <w:pStyle w:val="TF"/>
        <w:rPr>
          <w:bCs/>
        </w:rPr>
      </w:pPr>
      <w:bookmarkStart w:id="25" w:name="_Ref220748174"/>
      <w:r>
        <w:rPr/>
        <w:t xml:space="preserve">Figure </w:t>
      </w:r>
      <w:bookmarkEnd w:id="25"/>
      <w:r>
        <w:rPr/>
        <w:t>5-3: MTC Devices communicating directly with each other without intermediate MTC server</w:t>
      </w:r>
    </w:p>
    <w:p>
      <w:pPr>
        <w:pStyle w:val="Heading2"/>
        <w:rPr/>
      </w:pPr>
      <w:bookmarkStart w:id="26" w:name="__RefHeading___Toc406716266"/>
      <w:bookmarkEnd w:id="26"/>
      <w:r>
        <w:rPr/>
        <w:t>5.2</w:t>
        <w:tab/>
        <w:t>(void)</w:t>
      </w:r>
      <w:r>
        <w:br w:type="page"/>
      </w:r>
    </w:p>
    <w:p>
      <w:pPr>
        <w:pStyle w:val="Heading1"/>
        <w:ind w:left="1134" w:hanging="1134"/>
        <w:rPr/>
      </w:pPr>
      <w:bookmarkStart w:id="27" w:name="__RefHeading___Toc406716267"/>
      <w:bookmarkEnd w:id="27"/>
      <w:r>
        <w:rPr/>
        <w:t>6</w:t>
        <w:tab/>
        <w:t>Categories of features for Machine-Type Communications</w:t>
      </w:r>
    </w:p>
    <w:p>
      <w:pPr>
        <w:pStyle w:val="Normal"/>
        <w:rPr/>
      </w:pPr>
      <w:r>
        <w:rPr/>
        <w:t>Machine-Type Communication (MTC) applications do not all have the same characteristics. This implies that not every system optimization is suitable for every MTC application. Therefore, MTC Features are defined to provide structure for the different system optimization possibilities that can be invoked. MTC Features provided to a particular subscriber are identified in the subscription. MTC Features can be individually activated.</w:t>
      </w:r>
    </w:p>
    <w:p>
      <w:pPr>
        <w:pStyle w:val="Normal"/>
        <w:rPr/>
      </w:pPr>
      <w:r>
        <w:rPr/>
        <w:t>The following MTC Features have been defined:</w:t>
      </w:r>
    </w:p>
    <w:p>
      <w:pPr>
        <w:pStyle w:val="B1"/>
        <w:rPr/>
      </w:pPr>
      <w:r>
        <w:rPr/>
        <w:t>-</w:t>
        <w:tab/>
        <w:t>Low Mobility;</w:t>
      </w:r>
    </w:p>
    <w:p>
      <w:pPr>
        <w:pStyle w:val="B1"/>
        <w:rPr/>
      </w:pPr>
      <w:r>
        <w:rPr/>
        <w:t>-</w:t>
        <w:tab/>
        <w:t>Time Controlled;</w:t>
      </w:r>
    </w:p>
    <w:p>
      <w:pPr>
        <w:pStyle w:val="B1"/>
        <w:rPr/>
      </w:pPr>
      <w:r>
        <w:rPr/>
        <w:t>-</w:t>
        <w:tab/>
        <w:t>Small Data Transmissions;</w:t>
      </w:r>
    </w:p>
    <w:p>
      <w:pPr>
        <w:pStyle w:val="B1"/>
        <w:rPr/>
      </w:pPr>
      <w:r>
        <w:rPr/>
        <w:t>-</w:t>
        <w:tab/>
        <w:t>Infrequent Mobile Terminated;</w:t>
      </w:r>
    </w:p>
    <w:p>
      <w:pPr>
        <w:pStyle w:val="B1"/>
        <w:rPr/>
      </w:pPr>
      <w:r>
        <w:rPr/>
        <w:t>-</w:t>
        <w:tab/>
        <w:t>MTC Monitoring;</w:t>
      </w:r>
    </w:p>
    <w:p>
      <w:pPr>
        <w:pStyle w:val="B1"/>
        <w:rPr/>
      </w:pPr>
      <w:r>
        <w:rPr/>
        <w:t>-</w:t>
        <w:tab/>
        <w:t>Secure Connection;</w:t>
      </w:r>
    </w:p>
    <w:p>
      <w:pPr>
        <w:pStyle w:val="B1"/>
        <w:rPr/>
      </w:pPr>
      <w:r>
        <w:rPr/>
        <w:t>-</w:t>
        <w:tab/>
        <w:t>Group Based MTC Features:</w:t>
      </w:r>
    </w:p>
    <w:p>
      <w:pPr>
        <w:pStyle w:val="B2"/>
        <w:rPr/>
      </w:pPr>
      <w:r>
        <w:rPr/>
        <w:t>-</w:t>
        <w:tab/>
        <w:t>Group Based Policing;</w:t>
      </w:r>
    </w:p>
    <w:p>
      <w:pPr>
        <w:pStyle w:val="B2"/>
        <w:rPr/>
      </w:pPr>
      <w:r>
        <w:rPr/>
        <w:t>-</w:t>
        <w:tab/>
        <w:t>Group Based Addressing.</w:t>
      </w:r>
      <w:r>
        <w:br w:type="page"/>
      </w:r>
    </w:p>
    <w:p>
      <w:pPr>
        <w:pStyle w:val="Heading1"/>
        <w:ind w:left="1134" w:hanging="1134"/>
        <w:rPr/>
      </w:pPr>
      <w:bookmarkStart w:id="28" w:name="__RefHeading___Toc406716268"/>
      <w:bookmarkEnd w:id="28"/>
      <w:r>
        <w:rPr/>
        <w:t>7</w:t>
        <w:tab/>
        <w:t>Service requirements</w:t>
      </w:r>
    </w:p>
    <w:p>
      <w:pPr>
        <w:pStyle w:val="Heading2"/>
        <w:rPr/>
      </w:pPr>
      <w:bookmarkStart w:id="29" w:name="__RefHeading___Toc406716269"/>
      <w:bookmarkEnd w:id="29"/>
      <w:r>
        <w:rPr/>
        <w:t>7.1</w:t>
        <w:tab/>
        <w:t>Common service requirements</w:t>
      </w:r>
    </w:p>
    <w:p>
      <w:pPr>
        <w:pStyle w:val="Heading3"/>
        <w:rPr/>
      </w:pPr>
      <w:bookmarkStart w:id="30" w:name="__RefHeading___Toc406716270"/>
      <w:bookmarkEnd w:id="30"/>
      <w:r>
        <w:rPr/>
        <w:t>7.1.1</w:t>
        <w:tab/>
        <w:t>General</w:t>
      </w:r>
    </w:p>
    <w:p>
      <w:pPr>
        <w:pStyle w:val="Normal"/>
        <w:rPr/>
      </w:pPr>
      <w:r>
        <w:rPr/>
        <w:t>The following are MTC common service requirements:</w:t>
      </w:r>
    </w:p>
    <w:p>
      <w:pPr>
        <w:pStyle w:val="B1"/>
        <w:rPr/>
      </w:pPr>
      <w:r>
        <w:rPr/>
        <w:t>-</w:t>
        <w:tab/>
        <w:t>The network shall enable the network operator to identify per subscription which individual MTC Features are subscribed to by a particular MTC Subscriber.</w:t>
      </w:r>
    </w:p>
    <w:p>
      <w:pPr>
        <w:pStyle w:val="B1"/>
        <w:rPr/>
      </w:pPr>
      <w:r>
        <w:rPr/>
        <w:t>-</w:t>
        <w:tab/>
        <w:t>The network shall provide a mechanism for the MTC Subscriber to activate or deactivate MTC Features.</w:t>
      </w:r>
    </w:p>
    <w:p>
      <w:pPr>
        <w:pStyle w:val="B1"/>
        <w:rPr/>
      </w:pPr>
      <w:r>
        <w:rPr/>
        <w:t>-</w:t>
        <w:tab/>
        <w:t>The network shall enable the network operator to identify which individual MTC Features are activated for a particular MTC Subscriber.</w:t>
      </w:r>
    </w:p>
    <w:p>
      <w:pPr>
        <w:pStyle w:val="NO"/>
        <w:rPr/>
      </w:pPr>
      <w:r>
        <w:rPr/>
        <w:t>Note 1:</w:t>
        <w:tab/>
        <w:t>The activation/deactivation functionality can be provided via a web interface that is outside the scope of 3GPP specifications.</w:t>
      </w:r>
    </w:p>
    <w:p>
      <w:pPr>
        <w:pStyle w:val="B1"/>
        <w:rPr/>
      </w:pPr>
      <w:r>
        <w:rPr/>
        <w:t>-</w:t>
        <w:tab/>
        <w:t>The network shall provide a mechanism for the network operator to control the addition or removal of individual MTC Features to a subscription (e.g. based on matching or mismatching of MTC Features).</w:t>
      </w:r>
    </w:p>
    <w:p>
      <w:pPr>
        <w:pStyle w:val="B1"/>
        <w:rPr/>
      </w:pPr>
      <w:r>
        <w:rPr/>
        <w:t>-</w:t>
        <w:tab/>
        <w:t xml:space="preserve">The network shall provide a mechanism for the network operator to restrict activation of MTC Features </w:t>
        <w:br/>
        <w:t>(e.g. based on matching or mismatching of MTC Features).</w:t>
      </w:r>
    </w:p>
    <w:p>
      <w:pPr>
        <w:pStyle w:val="B1"/>
        <w:rPr/>
      </w:pPr>
      <w:r>
        <w:rPr/>
        <w:t>-</w:t>
        <w:tab/>
        <w:t>The network may provide a mechanism for the network operator to allow MTC Devices to override restrictions imposed by a particular MTC Feature.</w:t>
      </w:r>
    </w:p>
    <w:p>
      <w:pPr>
        <w:pStyle w:val="B1"/>
        <w:rPr/>
      </w:pPr>
      <w:r>
        <w:rPr/>
        <w:t>-</w:t>
        <w:tab/>
        <w:t>The network operator shall be able to restrict the use of a USIM to specific MEs/MTC Devices.</w:t>
      </w:r>
    </w:p>
    <w:p>
      <w:pPr>
        <w:pStyle w:val="B1"/>
        <w:rPr/>
      </w:pPr>
      <w:r>
        <w:rPr/>
        <w:t>-</w:t>
        <w:tab/>
        <w:t>The network shall provide a mechanism to reduce peaks in the data and signalling traffic resulting from very large numbers of MTC Devices (almost) simultaneously attempting data and/or signalling interactions.</w:t>
      </w:r>
    </w:p>
    <w:p>
      <w:pPr>
        <w:pStyle w:val="B1"/>
        <w:rPr/>
      </w:pPr>
      <w:r>
        <w:rPr/>
        <w:t>-</w:t>
        <w:tab/>
        <w:t>The network shall provide a mechanism to restrict downlink data and signalling when the network is overloaded.</w:t>
      </w:r>
    </w:p>
    <w:p>
      <w:pPr>
        <w:pStyle w:val="B1"/>
        <w:rPr/>
      </w:pPr>
      <w:r>
        <w:rPr/>
        <w:t xml:space="preserve">- </w:t>
        <w:tab/>
        <w:t>The network shall provide a mechanism to restrict access towards a specific APN when the network is overloaded.</w:t>
      </w:r>
    </w:p>
    <w:p>
      <w:pPr>
        <w:pStyle w:val="B1"/>
        <w:rPr/>
      </w:pPr>
      <w:r>
        <w:rPr/>
        <w:t xml:space="preserve">- </w:t>
        <w:tab/>
        <w:t>A MTC Device may support the Extended Access Barring (EAB) mechanism defined in TS 22.011 [2].</w:t>
      </w:r>
    </w:p>
    <w:p>
      <w:pPr>
        <w:pStyle w:val="B1"/>
        <w:rPr/>
      </w:pPr>
      <w:r>
        <w:rPr/>
        <w:t>-</w:t>
        <w:tab/>
        <w:t>A MTC Device supporting the EAB mechanism shall be able to be configured for EAB by the HPLMN.</w:t>
      </w:r>
    </w:p>
    <w:p>
      <w:pPr>
        <w:pStyle w:val="B1"/>
        <w:rPr/>
      </w:pPr>
      <w:r>
        <w:rPr/>
        <w:t>-</w:t>
        <w:tab/>
        <w:t>The HPLMN shall be able to configure EAB on a MTC Device that supports it.</w:t>
      </w:r>
    </w:p>
    <w:p>
      <w:pPr>
        <w:pStyle w:val="B1"/>
        <w:rPr/>
      </w:pPr>
      <w:r>
        <w:rPr/>
        <w:t>-</w:t>
        <w:tab/>
        <w:t>Once configured, and upon reception of broadcasted EAB information, the MTC Device shall adhere to the defined EAB mechanisms.</w:t>
      </w:r>
    </w:p>
    <w:p>
      <w:pPr>
        <w:pStyle w:val="NO"/>
        <w:rPr/>
      </w:pPr>
      <w:r>
        <w:rPr/>
        <w:t xml:space="preserve">Note 2: </w:t>
        <w:tab/>
        <w:t>The decision of whether a MTC Device is configured for EAB is out of 3GPP scope. In general, MTC Devices considered more tolerant to access restrictions are well suited to be configured for EAB.</w:t>
      </w:r>
    </w:p>
    <w:p>
      <w:pPr>
        <w:pStyle w:val="B1"/>
        <w:rPr/>
      </w:pPr>
      <w:r>
        <w:rPr/>
        <w:t xml:space="preserve">- </w:t>
        <w:tab/>
        <w:t>The system shall provide mechanisms to efficiently maintain connectivity for a large number of MTC Devices.</w:t>
      </w:r>
    </w:p>
    <w:p>
      <w:pPr>
        <w:pStyle w:val="B1"/>
        <w:rPr/>
      </w:pPr>
      <w:r>
        <w:rPr/>
        <w:t>-</w:t>
        <w:tab/>
        <w:t>The network shall provide mechanisms to handle MTC Devices and applications on MTC Devices registering on the IP multimedia core network subsystem and accessing its capabilities including interaction with IMS application servers/enablers.</w:t>
      </w:r>
    </w:p>
    <w:p>
      <w:pPr>
        <w:pStyle w:val="B1"/>
        <w:rPr/>
      </w:pPr>
      <w:r>
        <w:rPr/>
        <w:t>-</w:t>
        <w:tab/>
        <w:t>Configuration parameters which are provided in the USIM shall take precedence over parameters provided in the MTC Device if both exist.</w:t>
      </w:r>
    </w:p>
    <w:p>
      <w:pPr>
        <w:pStyle w:val="B1"/>
        <w:rPr/>
      </w:pPr>
      <w:r>
        <w:rPr/>
        <w:t xml:space="preserve">- </w:t>
        <w:tab/>
        <w:t>The network shall allow a resource efficient registration of MTC Devices and applications on MTC Devices on the IP multimedia core network subsystem (e.g. no need of a permanently assigned ID per MTC Device)</w:t>
        <w:tab/>
      </w:r>
    </w:p>
    <w:p>
      <w:pPr>
        <w:pStyle w:val="B1"/>
        <w:rPr/>
      </w:pPr>
      <w:r>
        <w:rPr/>
        <w:t>-</w:t>
        <w:tab/>
        <w:t>The system shall provide mechanisms to lower power consumption of MTC Devices.</w:t>
      </w:r>
    </w:p>
    <w:p>
      <w:pPr>
        <w:pStyle w:val="B1"/>
        <w:rPr/>
      </w:pPr>
      <w:r>
        <w:rPr/>
        <w:t>-</w:t>
        <w:tab/>
        <w:t>The system shall provide a resource efficient way to support MTC Devices that send or receive data infrequently, i.e. with long periods between data transmissions.</w:t>
      </w:r>
    </w:p>
    <w:p>
      <w:pPr>
        <w:pStyle w:val="B1"/>
        <w:rPr/>
      </w:pPr>
      <w:r>
        <w:rPr/>
        <w:t>-</w:t>
        <w:tab/>
        <w:t>MTC Devices may or may not be kept attached to the network when not communicating, depending on operator policies and MTC Application requirements.</w:t>
      </w:r>
    </w:p>
    <w:p>
      <w:pPr>
        <w:pStyle w:val="B1"/>
        <w:rPr/>
      </w:pPr>
      <w:r>
        <w:rPr/>
        <w:t>-</w:t>
        <w:tab/>
        <w:t>MTC Devices may keep their data connection or not keep their data connection when not communicating, depending on operator policies and MTC Application requirements.</w:t>
      </w:r>
    </w:p>
    <w:p>
      <w:pPr>
        <w:pStyle w:val="Heading3"/>
        <w:rPr/>
      </w:pPr>
      <w:bookmarkStart w:id="31" w:name="__RefHeading___Toc406716271"/>
      <w:bookmarkEnd w:id="31"/>
      <w:r>
        <w:rPr/>
        <w:t>7.1.2</w:t>
        <w:tab/>
        <w:t>MTC Device triggering</w:t>
      </w:r>
    </w:p>
    <w:p>
      <w:pPr>
        <w:pStyle w:val="Normal"/>
        <w:rPr/>
      </w:pPr>
      <w:r>
        <w:rPr/>
        <w:t>The requirements related to MTC Device triggering include the following:</w:t>
      </w:r>
    </w:p>
    <w:p>
      <w:pPr>
        <w:pStyle w:val="B1"/>
        <w:rPr/>
      </w:pPr>
      <w:r>
        <w:rPr/>
        <w:t>-</w:t>
        <w:tab/>
        <w:t>The network shall be able to trigger MTC Devices to initiate communication with the MTC Server based on a trigger indication from the MTC Server.</w:t>
      </w:r>
    </w:p>
    <w:p>
      <w:pPr>
        <w:pStyle w:val="B1"/>
        <w:rPr/>
      </w:pPr>
      <w:r>
        <w:rPr/>
        <w:t>-</w:t>
        <w:tab/>
        <w:t>The system shall provide a mechanism such that only trigger indications received from authorized MTC Servers will lead to triggering of MTC Devices.</w:t>
      </w:r>
    </w:p>
    <w:p>
      <w:pPr>
        <w:pStyle w:val="B1"/>
        <w:rPr/>
      </w:pPr>
      <w:r>
        <w:rPr/>
        <w:t>-</w:t>
        <w:tab/>
        <w:t>Upon receiving a trigger indication from a source that is not an authorized MTC Server, the network shall be able to provide the details of the source (e.g. address) to the MTC User.</w:t>
      </w:r>
    </w:p>
    <w:p>
      <w:pPr>
        <w:pStyle w:val="B1"/>
        <w:rPr/>
      </w:pPr>
      <w:r>
        <w:rPr/>
        <w:t>-</w:t>
        <w:tab/>
        <w:t>The system shall provide a mechanism to the MTC User to provide a set of authorized MTC Server(s).</w:t>
      </w:r>
    </w:p>
    <w:p>
      <w:pPr>
        <w:pStyle w:val="B1"/>
        <w:rPr/>
      </w:pPr>
      <w:r>
        <w:rPr/>
        <w:t>-</w:t>
        <w:tab/>
        <w:t>Upon receiving a trigger indication, if the network is not able to trigger the MTC Device, the 3GPP system may send an indication to the MTC Server that triggering the MTC Device has been suppressed.</w:t>
      </w:r>
    </w:p>
    <w:p>
      <w:pPr>
        <w:pStyle w:val="NO"/>
        <w:rPr/>
      </w:pPr>
      <w:r>
        <w:rPr/>
        <w:t>Note:</w:t>
        <w:tab/>
        <w:t>Suppression of triggering could be due to system conditions such as network congestion.</w:t>
      </w:r>
    </w:p>
    <w:p>
      <w:pPr>
        <w:pStyle w:val="B1"/>
        <w:rPr/>
      </w:pPr>
      <w:r>
        <w:rPr/>
        <w:t>-</w:t>
        <w:tab/>
        <w:t>A MTC Device shall be able to receive trigger indications from the network and shall establish communication with the MTC Server when receiving the trigger indication. Possible options may include:</w:t>
      </w:r>
    </w:p>
    <w:p>
      <w:pPr>
        <w:pStyle w:val="B2"/>
        <w:rPr/>
      </w:pPr>
      <w:r>
        <w:rPr/>
        <w:t>-</w:t>
        <w:tab/>
        <w:t>Receiving trigger indication when the MTC Device is not attached to the network.</w:t>
      </w:r>
    </w:p>
    <w:p>
      <w:pPr>
        <w:pStyle w:val="B2"/>
        <w:rPr/>
      </w:pPr>
      <w:r>
        <w:rPr/>
        <w:t>-</w:t>
        <w:tab/>
        <w:t>Receiving trigger indication when the MTC Device is attached to the network, but has no data connection established.</w:t>
      </w:r>
    </w:p>
    <w:p>
      <w:pPr>
        <w:pStyle w:val="B2"/>
        <w:rPr/>
      </w:pPr>
      <w:r>
        <w:rPr/>
        <w:t>-</w:t>
        <w:tab/>
        <w:t>Receiving trigger indication when the MTC Device is attached to the network and has a data connection established.</w:t>
      </w:r>
    </w:p>
    <w:p>
      <w:pPr>
        <w:pStyle w:val="Heading3"/>
        <w:rPr/>
      </w:pPr>
      <w:bookmarkStart w:id="32" w:name="__RefHeading___Toc406716272"/>
      <w:bookmarkEnd w:id="32"/>
      <w:r>
        <w:rPr/>
        <w:t>7.1.3</w:t>
        <w:tab/>
        <w:t>Addressing</w:t>
      </w:r>
    </w:p>
    <w:p>
      <w:pPr>
        <w:pStyle w:val="Normal"/>
        <w:rPr/>
      </w:pPr>
      <w:r>
        <w:rPr/>
        <w:t>The system shall provide mechanisms, according to operator policy, where an MTC Server can send a mobile terminated message to the MTC Device. Scenarios include:</w:t>
      </w:r>
    </w:p>
    <w:p>
      <w:pPr>
        <w:pStyle w:val="B1"/>
        <w:rPr/>
      </w:pPr>
      <w:r>
        <w:rPr/>
        <w:t>-</w:t>
        <w:tab/>
        <w:t>The MTC Server is located in the public IPv6 address space. The MTC Device is assigned a public IPv6 address by the MNO.</w:t>
      </w:r>
    </w:p>
    <w:p>
      <w:pPr>
        <w:pStyle w:val="TH"/>
        <w:rPr>
          <w:lang w:val="en-US" w:eastAsia="en-US"/>
        </w:rPr>
      </w:pPr>
      <w:r>
        <w:rPr>
          <w:lang w:val="en-US" w:eastAsia="en-US"/>
        </w:rPr>
        <mc:AlternateContent>
          <mc:Choice Requires="wpg">
            <w:drawing>
              <wp:inline distT="0" distB="0" distL="0" distR="0">
                <wp:extent cx="5903595" cy="2091055"/>
                <wp:effectExtent l="0" t="0" r="0" b="0"/>
                <wp:docPr id="19" name=""/>
                <a:graphic xmlns:a="http://schemas.openxmlformats.org/drawingml/2006/main">
                  <a:graphicData uri="http://schemas.microsoft.com/office/word/2010/wordprocessingGroup">
                    <wpg:wgp>
                      <wpg:cNvGrpSpPr/>
                      <wpg:grpSpPr>
                        <a:xfrm>
                          <a:off x="0" y="0"/>
                          <a:ext cx="5903640" cy="2090880"/>
                          <a:chOff x="0" y="0"/>
                          <a:chExt cx="5903640" cy="2090880"/>
                        </a:xfrm>
                      </wpg:grpSpPr>
                      <wps:wsp>
                        <wps:cNvSpPr/>
                        <wps:nvSpPr>
                          <wps:cNvPr id="19" name=""/>
                          <wps:cNvSpPr/>
                        </wps:nvSpPr>
                        <wps:spPr>
                          <a:xfrm>
                            <a:off x="0" y="0"/>
                            <a:ext cx="5903640" cy="2090880"/>
                          </a:xfrm>
                          <a:prstGeom prst="rect">
                            <a:avLst/>
                          </a:prstGeom>
                          <a:noFill/>
                          <a:ln w="0">
                            <a:noFill/>
                          </a:ln>
                        </wps:spPr>
                        <wps:bodyPr/>
                      </wps:wsp>
                      <wps:wsp>
                        <wps:cNvSpPr/>
                        <wps:spPr>
                          <a:xfrm>
                            <a:off x="140400" y="735840"/>
                            <a:ext cx="1005840" cy="503640"/>
                          </a:xfrm>
                          <a:prstGeom prst="ellipse">
                            <a:avLst/>
                          </a:prstGeom>
                          <a:solidFill>
                            <a:srgbClr val="ccc0d9"/>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Device</w:t>
                              </w:r>
                            </w:p>
                          </w:txbxContent>
                        </wps:txbx>
                        <wps:bodyPr lIns="0" rIns="0" tIns="0" bIns="0" anchor="t">
                          <a:noAutofit/>
                        </wps:bodyPr>
                      </wps:wsp>
                      <wps:wsp>
                        <wps:cNvSpPr/>
                        <wps:spPr>
                          <a:xfrm>
                            <a:off x="1547640" y="751320"/>
                            <a:ext cx="1656720" cy="468000"/>
                          </a:xfrm>
                          <a:prstGeom prst="ellipse">
                            <a:avLst/>
                          </a:prstGeom>
                          <a:solidFill>
                            <a:srgbClr val="8db3e2"/>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MNO</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0" rIns="0" tIns="182880" bIns="182880" anchor="t">
                          <a:noAutofit/>
                        </wps:bodyPr>
                      </wps:wsp>
                      <wps:wsp>
                        <wps:cNvCnPr/>
                        <wps:spPr>
                          <a:xfrm flipV="1">
                            <a:off x="3203640" y="982440"/>
                            <a:ext cx="599760" cy="3600"/>
                          </a:xfrm>
                          <a:prstGeom prst="straightConnector1">
                            <a:avLst/>
                          </a:prstGeom>
                          <a:ln w="9360">
                            <a:solidFill>
                              <a:srgbClr val="000000"/>
                            </a:solidFill>
                            <a:miter/>
                            <a:headEnd len="lg" type="stealth" w="lg"/>
                          </a:ln>
                        </wps:spPr>
                        <wps:bodyPr/>
                      </wps:wsp>
                      <wps:wsp>
                        <wps:cNvSpPr/>
                        <wps:spPr>
                          <a:xfrm>
                            <a:off x="3803040" y="730800"/>
                            <a:ext cx="1366560" cy="503640"/>
                          </a:xfrm>
                          <a:prstGeom prst="ellipse">
                            <a:avLst/>
                          </a:prstGeom>
                          <a:solidFill>
                            <a:srgbClr val="ccc0d9"/>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Server</w:t>
                              </w:r>
                            </w:p>
                          </w:txbxContent>
                        </wps:txbx>
                        <wps:bodyPr lIns="0" rIns="0" tIns="0" bIns="0" anchor="t">
                          <a:noAutofit/>
                        </wps:bodyPr>
                      </wps:wsp>
                      <wps:wsp>
                        <wps:cNvCnPr/>
                        <wps:spPr>
                          <a:xfrm flipV="1">
                            <a:off x="1146240" y="984960"/>
                            <a:ext cx="402120" cy="3600"/>
                          </a:xfrm>
                          <a:prstGeom prst="straightConnector1">
                            <a:avLst/>
                          </a:prstGeom>
                          <a:ln w="9360">
                            <a:solidFill>
                              <a:srgbClr val="000000"/>
                            </a:solidFill>
                            <a:miter/>
                            <a:headEnd len="lg" type="stealth" w="lg"/>
                          </a:ln>
                        </wps:spPr>
                        <wps:bodyPr/>
                      </wps:wsp>
                      <wps:wsp>
                        <wps:cNvSpPr/>
                        <wps:spPr>
                          <a:xfrm>
                            <a:off x="3203640" y="459720"/>
                            <a:ext cx="2063160" cy="964440"/>
                          </a:xfrm>
                          <a:prstGeom prst="ellipse">
                            <a:avLst/>
                          </a:prstGeom>
                          <a:solidFill>
                            <a:srgbClr val="dbe5f1">
                              <a:alpha val="50000"/>
                            </a:srgbClr>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IPv6 Address Space</w:t>
                              </w:r>
                            </w:p>
                          </w:txbxContent>
                        </wps:txbx>
                        <wps:bodyPr lIns="0" rIns="0" tIns="0" bIns="0" anchor="t">
                          <a:noAutofit/>
                        </wps:bodyPr>
                      </wps:wsp>
                      <wps:wsp>
                        <wps:cNvSpPr/>
                        <wps:spPr>
                          <a:xfrm>
                            <a:off x="140400" y="459720"/>
                            <a:ext cx="3063240" cy="1073880"/>
                          </a:xfrm>
                          <a:prstGeom prst="ellipse">
                            <a:avLst/>
                          </a:prstGeom>
                          <a:solidFill>
                            <a:srgbClr val="dbe5f1">
                              <a:alpha val="50000"/>
                            </a:srgbClr>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IPv6 Address Space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0" rIns="0" tIns="0" bIns="0" anchor="t">
                          <a:noAutofit/>
                        </wps:bodyPr>
                      </wps:wsp>
                    </wpg:wgp>
                  </a:graphicData>
                </a:graphic>
              </wp:inline>
            </w:drawing>
          </mc:Choice>
          <mc:Fallback>
            <w:pict>
              <v:group id="shape_0" style="position:absolute;margin-left:0pt;margin-top:0pt;width:464.85pt;height:164.65pt" coordorigin="0,0" coordsize="9297,3293">
                <v:rect id="shape_0" stroked="f" o:allowincell="f" style="position:absolute;left:0;top:0;width:9296;height:3292;mso-wrap-style:none;v-text-anchor:middle;mso-position-horizontal-relative:char">
                  <v:fill o:detectmouseclick="t" on="false"/>
                  <v:stroke color="#3465a4" joinstyle="round" endcap="flat"/>
                  <w10:wrap type="none"/>
                </v:rect>
                <v:oval id="shape_0" fillcolor="#ccc0d9" stroked="t" o:allowincell="f" style="position:absolute;left:221;top:1159;width:1583;height:792;mso-wrap-style:square;v-text-anchor:top;mso-position-horizontal-relative:char">
                  <v:textbo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Device</w:t>
                        </w:r>
                      </w:p>
                    </w:txbxContent>
                  </v:textbox>
                  <v:fill o:detectmouseclick="t" type="solid" color2="#333f26"/>
                  <v:stroke color="black" weight="9360" joinstyle="miter" endcap="flat"/>
                  <w10:wrap type="none"/>
                </v:oval>
                <v:oval id="shape_0" fillcolor="#8db3e2" stroked="t" o:allowincell="f" style="position:absolute;left:2437;top:1183;width:2608;height:736;mso-wrap-style:square;v-text-anchor:top;mso-position-horizontal-relative:char">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MNO</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724c1d"/>
                  <v:stroke color="black" weight="9360" joinstyle="miter" endcap="flat"/>
                  <w10:wrap type="none"/>
                </v:oval>
                <v:shape id="shape_0" stroked="t" o:allowincell="f" style="position:absolute;left:5045;top:1547;width:944;height:4;flip:y;mso-position-horizontal-relative:char" type="_x0000_t32">
                  <v:stroke color="black" weight="9360" startarrow="classic" startarrowwidth="wide" startarrowlength="long" joinstyle="miter" endcap="flat"/>
                  <v:fill o:detectmouseclick="t" on="false"/>
                  <w10:wrap type="none"/>
                </v:shape>
                <v:oval id="shape_0" fillcolor="#ccc0d9" stroked="t" o:allowincell="f" style="position:absolute;left:5989;top:1151;width:2151;height:792;mso-wrap-style:square;v-text-anchor:top;mso-position-horizontal-relative:char">
                  <v:textbo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Server</w:t>
                        </w:r>
                      </w:p>
                    </w:txbxContent>
                  </v:textbox>
                  <v:fill o:detectmouseclick="t" type="solid" color2="#333f26"/>
                  <v:stroke color="black" weight="9360" joinstyle="miter" endcap="flat"/>
                  <w10:wrap type="none"/>
                </v:oval>
                <v:shape id="shape_0" stroked="t" o:allowincell="f" style="position:absolute;left:1805;top:1551;width:632;height:4;flip:y;mso-position-horizontal-relative:char" type="_x0000_t32">
                  <v:stroke color="black" weight="9360" startarrow="classic" startarrowwidth="wide" startarrowlength="long" joinstyle="miter" endcap="flat"/>
                  <v:fill o:detectmouseclick="t" on="false"/>
                  <w10:wrap type="none"/>
                </v:shape>
                <v:oval id="shape_0" fillcolor="#dbe5f1" stroked="t" o:allowincell="f" style="position:absolute;left:5045;top:724;width:3248;height:1518;mso-wrap-style:square;v-text-anchor:top;mso-position-horizontal-relative:char">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IPv6 Address Space</w:t>
                        </w:r>
                      </w:p>
                    </w:txbxContent>
                  </v:textbox>
                  <v:fill o:detectmouseclick="t" type="solid" color2="#241a0e" opacity="0.5"/>
                  <v:stroke color="black" weight="9360" joinstyle="miter" endcap="flat"/>
                  <w10:wrap type="none"/>
                </v:oval>
                <v:oval id="shape_0" fillcolor="#dbe5f1" stroked="t" o:allowincell="f" style="position:absolute;left:221;top:724;width:4823;height:1690;mso-wrap-style:square;v-text-anchor:top;mso-position-horizontal-relative:char">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IPv6 Address Space</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241a0e" opacity="0.5"/>
                  <v:stroke color="black" weight="9360" joinstyle="miter" endcap="flat"/>
                  <w10:wrap type="none"/>
                </v:oval>
              </v:group>
            </w:pict>
          </mc:Fallback>
        </mc:AlternateContent>
      </w:r>
    </w:p>
    <w:p>
      <w:pPr>
        <w:pStyle w:val="TF"/>
        <w:rPr/>
      </w:pPr>
      <w:r>
        <w:rPr/>
        <w:t>Figure 7-1: MTC server and the MTC Device in the public IPv6 address space</w:t>
      </w:r>
    </w:p>
    <w:p>
      <w:pPr>
        <w:pStyle w:val="B1"/>
        <w:rPr/>
      </w:pPr>
      <w:r>
        <w:rPr/>
        <w:t>-</w:t>
        <w:tab/>
        <w:t>The MTC Server is located in a public IPv4 address space; the MTC Device is assigned a private IPv4 address by the MNO.</w:t>
      </w:r>
    </w:p>
    <w:p>
      <w:pPr>
        <w:pStyle w:val="B1"/>
        <w:rPr/>
      </w:pPr>
      <w:r>
        <w:rPr/>
      </w:r>
    </w:p>
    <w:p>
      <w:pPr>
        <w:pStyle w:val="B1"/>
        <w:ind w:left="568" w:hanging="0"/>
        <w:rPr/>
      </w:pPr>
      <w:r>
        <w:rPr/>
        <w:t>Alternatively, the MTC Server is located in a private IPv4 address space and is assigned a private IPv4 address by the MNO; the MTC Device is assigned a private IPv4 address by the MNO corresponding to the same IPv4 address space as the MTC Server.</w:t>
      </w:r>
    </w:p>
    <w:p>
      <w:pPr>
        <w:pStyle w:val="TH"/>
        <w:rPr>
          <w:lang w:val="en-US" w:eastAsia="en-US"/>
        </w:rPr>
      </w:pPr>
      <w:r>
        <w:rPr>
          <w:lang w:val="en-US" w:eastAsia="en-US"/>
        </w:rPr>
        <mc:AlternateContent>
          <mc:Choice Requires="wpg">
            <w:drawing>
              <wp:inline distT="0" distB="0" distL="0" distR="0">
                <wp:extent cx="5903595" cy="1895475"/>
                <wp:effectExtent l="0" t="0" r="0" b="0"/>
                <wp:docPr id="20" name=""/>
                <a:graphic xmlns:a="http://schemas.openxmlformats.org/drawingml/2006/main">
                  <a:graphicData uri="http://schemas.microsoft.com/office/word/2010/wordprocessingGroup">
                    <wpg:wgp>
                      <wpg:cNvGrpSpPr/>
                      <wpg:grpSpPr>
                        <a:xfrm>
                          <a:off x="0" y="0"/>
                          <a:ext cx="5903640" cy="1895400"/>
                          <a:chOff x="0" y="0"/>
                          <a:chExt cx="5903640" cy="1895400"/>
                        </a:xfrm>
                      </wpg:grpSpPr>
                      <wps:wsp>
                        <wps:cNvSpPr/>
                        <wps:nvSpPr>
                          <wps:cNvPr id="20" name=""/>
                          <wps:cNvSpPr/>
                        </wps:nvSpPr>
                        <wps:spPr>
                          <a:xfrm>
                            <a:off x="0" y="0"/>
                            <a:ext cx="5903640" cy="1895400"/>
                          </a:xfrm>
                          <a:prstGeom prst="rect">
                            <a:avLst/>
                          </a:prstGeom>
                          <a:noFill/>
                          <a:ln w="0">
                            <a:noFill/>
                          </a:ln>
                        </wps:spPr>
                        <wps:bodyPr/>
                      </wps:wsp>
                      <wps:wsp>
                        <wps:cNvSpPr/>
                        <wps:spPr>
                          <a:xfrm>
                            <a:off x="3204360" y="155520"/>
                            <a:ext cx="2649960" cy="1654200"/>
                          </a:xfrm>
                          <a:prstGeom prst="ellipse">
                            <a:avLst/>
                          </a:prstGeom>
                          <a:solidFill>
                            <a:srgbClr val="dbe5f1">
                              <a:alpha val="50000"/>
                            </a:srgbClr>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IPv4 Address Space</w:t>
                              </w:r>
                            </w:p>
                          </w:txbxContent>
                        </wps:txbx>
                        <wps:bodyPr lIns="0" rIns="0" tIns="0" bIns="0" anchor="t">
                          <a:noAutofit/>
                        </wps:bodyPr>
                      </wps:wsp>
                      <wps:wsp>
                        <wps:cNvSpPr/>
                        <wps:spPr>
                          <a:xfrm>
                            <a:off x="81360" y="155520"/>
                            <a:ext cx="3123000" cy="1654200"/>
                          </a:xfrm>
                          <a:prstGeom prst="ellipse">
                            <a:avLst/>
                          </a:prstGeom>
                          <a:solidFill>
                            <a:srgbClr val="0000ff">
                              <a:alpha val="50000"/>
                            </a:srgbClr>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Private IPv4 Address Space</w:t>
                              </w:r>
                            </w:p>
                          </w:txbxContent>
                        </wps:txbx>
                        <wps:bodyPr lIns="0" rIns="0" tIns="0" bIns="0" anchor="t">
                          <a:noAutofit/>
                        </wps:bodyPr>
                      </wps:wsp>
                      <wps:wsp>
                        <wps:cNvSpPr/>
                        <wps:spPr>
                          <a:xfrm>
                            <a:off x="140400" y="735840"/>
                            <a:ext cx="1005840" cy="503640"/>
                          </a:xfrm>
                          <a:prstGeom prst="ellipse">
                            <a:avLst/>
                          </a:prstGeom>
                          <a:solidFill>
                            <a:srgbClr val="ccc0d9"/>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Device</w:t>
                              </w:r>
                            </w:p>
                          </w:txbxContent>
                        </wps:txbx>
                        <wps:bodyPr lIns="0" rIns="0" tIns="0" bIns="0" anchor="t">
                          <a:noAutofit/>
                        </wps:bodyPr>
                      </wps:wsp>
                      <wps:wsp>
                        <wps:cNvSpPr/>
                        <wps:spPr>
                          <a:xfrm>
                            <a:off x="1547640" y="751320"/>
                            <a:ext cx="1656720" cy="468000"/>
                          </a:xfrm>
                          <a:prstGeom prst="ellipse">
                            <a:avLst/>
                          </a:prstGeom>
                          <a:solidFill>
                            <a:srgbClr val="8db3e2"/>
                          </a:solidFill>
                          <a:ln w="9360">
                            <a:solidFill>
                              <a:srgbClr val="000000"/>
                            </a:solidFill>
                            <a:miter/>
                          </a:ln>
                        </wps:spPr>
                        <wps:style>
                          <a:lnRef idx="0"/>
                          <a:fillRef idx="0"/>
                          <a:effectRef idx="0"/>
                          <a:fontRef idx="minor"/>
                        </wps:style>
                        <wps:txb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MNO</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wps:txbx>
                        <wps:bodyPr lIns="0" rIns="0" tIns="182880" bIns="182880" anchor="t">
                          <a:noAutofit/>
                        </wps:bodyPr>
                      </wps:wsp>
                      <wps:wsp>
                        <wps:cNvCnPr/>
                        <wps:spPr>
                          <a:xfrm flipV="1">
                            <a:off x="3203640" y="982440"/>
                            <a:ext cx="599760" cy="3600"/>
                          </a:xfrm>
                          <a:prstGeom prst="straightConnector1">
                            <a:avLst/>
                          </a:prstGeom>
                          <a:ln w="9360">
                            <a:solidFill>
                              <a:srgbClr val="000000"/>
                            </a:solidFill>
                            <a:miter/>
                            <a:headEnd len="lg" type="stealth" w="lg"/>
                          </a:ln>
                        </wps:spPr>
                        <wps:bodyPr/>
                      </wps:wsp>
                      <wps:wsp>
                        <wps:cNvSpPr/>
                        <wps:spPr>
                          <a:xfrm>
                            <a:off x="3803040" y="730800"/>
                            <a:ext cx="1366560" cy="503640"/>
                          </a:xfrm>
                          <a:prstGeom prst="ellipse">
                            <a:avLst/>
                          </a:prstGeom>
                          <a:solidFill>
                            <a:srgbClr val="ccc0d9"/>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Server</w:t>
                              </w:r>
                            </w:p>
                          </w:txbxContent>
                        </wps:txbx>
                        <wps:bodyPr lIns="0" rIns="0" tIns="0" bIns="0" anchor="t">
                          <a:noAutofit/>
                        </wps:bodyPr>
                      </wps:wsp>
                      <wps:wsp>
                        <wps:cNvCnPr/>
                        <wps:spPr>
                          <a:xfrm flipV="1">
                            <a:off x="1146240" y="984960"/>
                            <a:ext cx="402120" cy="3600"/>
                          </a:xfrm>
                          <a:prstGeom prst="straightConnector1">
                            <a:avLst/>
                          </a:prstGeom>
                          <a:ln w="9360">
                            <a:solidFill>
                              <a:srgbClr val="000000"/>
                            </a:solidFill>
                            <a:miter/>
                            <a:headEnd len="lg" type="stealth" w="lg"/>
                          </a:ln>
                        </wps:spPr>
                        <wps:bodyPr/>
                      </wps:wsp>
                    </wpg:wgp>
                  </a:graphicData>
                </a:graphic>
              </wp:inline>
            </w:drawing>
          </mc:Choice>
          <mc:Fallback>
            <w:pict>
              <v:group id="shape_0" style="position:absolute;margin-left:0pt;margin-top:0pt;width:464.85pt;height:149.25pt" coordorigin="0,0" coordsize="9297,2985">
                <v:rect id="shape_0" stroked="f" o:allowincell="f" style="position:absolute;left:0;top:0;width:9296;height:2984;mso-wrap-style:none;v-text-anchor:middle;mso-position-horizontal-relative:char">
                  <v:fill o:detectmouseclick="t" on="false"/>
                  <v:stroke color="#3465a4" joinstyle="round" endcap="flat"/>
                  <w10:wrap type="none"/>
                </v:rect>
                <v:oval id="shape_0" fillcolor="#dbe5f1" stroked="t" o:allowincell="f" style="position:absolute;left:5046;top:245;width:4172;height:2604;mso-wrap-style:square;v-text-anchor:top;mso-position-horizontal-relative:char">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IPv4 Address Space</w:t>
                        </w:r>
                      </w:p>
                    </w:txbxContent>
                  </v:textbox>
                  <v:fill o:detectmouseclick="t" type="solid" color2="#241a0e" opacity="0.5"/>
                  <v:stroke color="black" weight="9360" joinstyle="miter" endcap="flat"/>
                  <w10:wrap type="none"/>
                </v:oval>
                <v:oval id="shape_0" fillcolor="blue" stroked="t" o:allowincell="f" style="position:absolute;left:128;top:245;width:4917;height:2604;mso-wrap-style:square;v-text-anchor:top;mso-position-horizontal-relative:char">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CA" w:bidi="ar-SA"/>
                          </w:rPr>
                          <w:t>Private IPv4 Address Space</w:t>
                        </w:r>
                      </w:p>
                    </w:txbxContent>
                  </v:textbox>
                  <v:fill o:detectmouseclick="t" type="solid" color2="yellow" opacity="0.5"/>
                  <v:stroke color="black" weight="9360" joinstyle="miter" endcap="flat"/>
                  <w10:wrap type="none"/>
                </v:oval>
                <v:oval id="shape_0" fillcolor="#ccc0d9" stroked="t" o:allowincell="f" style="position:absolute;left:221;top:1159;width:1583;height:792;mso-wrap-style:square;v-text-anchor:top;mso-position-horizontal-relative:char">
                  <v:textbo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Device</w:t>
                        </w:r>
                      </w:p>
                    </w:txbxContent>
                  </v:textbox>
                  <v:fill o:detectmouseclick="t" type="solid" color2="#333f26"/>
                  <v:stroke color="black" weight="9360" joinstyle="miter" endcap="flat"/>
                  <w10:wrap type="none"/>
                </v:oval>
                <v:oval id="shape_0" fillcolor="#8db3e2" stroked="t" o:allowincell="f" style="position:absolute;left:2437;top:1183;width:2608;height:736;mso-wrap-style:square;v-text-anchor:top;mso-position-horizontal-relative:char">
                  <v:textbox>
                    <w:txbxContent>
                      <w:p>
                        <w:pPr>
                          <w:overflowPunct w:val="false"/>
                          <w:bidi w:val="0"/>
                          <w:spacing w:before="0" w:after="180"/>
                          <w:jc w:val="center"/>
                          <w:rPr/>
                        </w:pPr>
                        <w:r>
                          <w:rPr>
                            <w:kern w:val="2"/>
                            <w:sz w:val="20"/>
                            <w:szCs w:val="20"/>
                            <w:rFonts w:ascii="Times New Roman" w:hAnsi="Times New Roman" w:eastAsia="Times New Roman" w:cs="Times New Roman"/>
                            <w:color w:val="auto"/>
                            <w:lang w:val="en-GB" w:bidi="ar-SA"/>
                          </w:rPr>
                          <w:t>MNO</w:t>
                        </w:r>
                      </w:p>
                      <w:p>
                        <w:pPr>
                          <w:overflowPunct w:val="false"/>
                          <w:bidi w:val="0"/>
                          <w:spacing w:before="0" w:after="180"/>
                          <w:jc w:val="center"/>
                          <w:rPr/>
                        </w:pPr>
                        <w:r>
                          <w:rPr>
                            <w:sz w:val="24"/>
                            <w:kern w:val="2"/>
                            <w:szCs w:val="24"/>
                            <w:rFonts w:ascii="Liberation Serif" w:hAnsi="Liberation Serif" w:eastAsia="DejaVu Sans" w:cs="Noto Sans Devanagari"/>
                            <w:lang w:val="en-US" w:bidi="hi-IN"/>
                          </w:rPr>
                        </w:r>
                      </w:p>
                    </w:txbxContent>
                  </v:textbox>
                  <v:fill o:detectmouseclick="t" type="solid" color2="#724c1d"/>
                  <v:stroke color="black" weight="9360" joinstyle="miter" endcap="flat"/>
                  <w10:wrap type="none"/>
                </v:oval>
                <v:shape id="shape_0" stroked="t" o:allowincell="f" style="position:absolute;left:5045;top:1547;width:944;height:4;flip:y;mso-position-horizontal-relative:char" type="_x0000_t32">
                  <v:stroke color="black" weight="9360" startarrow="classic" startarrowwidth="wide" startarrowlength="long" joinstyle="miter" endcap="flat"/>
                  <v:fill o:detectmouseclick="t" on="false"/>
                  <w10:wrap type="none"/>
                </v:shape>
                <v:oval id="shape_0" fillcolor="#ccc0d9" stroked="t" o:allowincell="f" style="position:absolute;left:5989;top:1151;width:2151;height:792;mso-wrap-style:square;v-text-anchor:top;mso-position-horizontal-relative:char">
                  <v:textbox>
                    <w:txbxContent>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MTC</w:t>
                        </w:r>
                      </w:p>
                      <w:p>
                        <w:pPr>
                          <w:overflowPunct w:val="false"/>
                          <w:bidi w:val="0"/>
                          <w:spacing w:before="0" w:after="0"/>
                          <w:jc w:val="center"/>
                          <w:rPr/>
                        </w:pPr>
                        <w:r>
                          <w:rPr>
                            <w:kern w:val="2"/>
                            <w:sz w:val="20"/>
                            <w:szCs w:val="20"/>
                            <w:rFonts w:ascii="Times New Roman" w:hAnsi="Times New Roman" w:eastAsia="Times New Roman" w:cs="Times New Roman"/>
                            <w:color w:val="auto"/>
                            <w:lang w:val="en-GB" w:bidi="ar-SA"/>
                          </w:rPr>
                          <w:t>Server</w:t>
                        </w:r>
                      </w:p>
                    </w:txbxContent>
                  </v:textbox>
                  <v:fill o:detectmouseclick="t" type="solid" color2="#333f26"/>
                  <v:stroke color="black" weight="9360" joinstyle="miter" endcap="flat"/>
                  <w10:wrap type="none"/>
                </v:oval>
                <v:shape id="shape_0" stroked="t" o:allowincell="f" style="position:absolute;left:1805;top:1551;width:632;height:4;flip:y;mso-position-horizontal-relative:char" type="_x0000_t32">
                  <v:stroke color="black" weight="9360" startarrow="classic" startarrowwidth="wide" startarrowlength="long" joinstyle="miter" endcap="flat"/>
                  <v:fill o:detectmouseclick="t" on="false"/>
                  <w10:wrap type="none"/>
                </v:shape>
              </v:group>
            </w:pict>
          </mc:Fallback>
        </mc:AlternateContent>
      </w:r>
    </w:p>
    <w:p>
      <w:pPr>
        <w:pStyle w:val="TF"/>
        <w:rPr/>
      </w:pPr>
      <w:r>
        <w:rPr/>
        <w:t xml:space="preserve">Figure 7-2: MTC Server in a public or private IPv4 address space, </w:t>
        <w:br/>
        <w:t>MTC Device in a private IPv4 address space</w:t>
      </w:r>
    </w:p>
    <w:p>
      <w:pPr>
        <w:pStyle w:val="B1"/>
        <w:rPr/>
      </w:pPr>
      <w:r>
        <w:rPr/>
      </w:r>
    </w:p>
    <w:p>
      <w:pPr>
        <w:pStyle w:val="Normal"/>
        <w:rPr/>
      </w:pPr>
      <w:r>
        <w:rPr/>
      </w:r>
    </w:p>
    <w:p>
      <w:pPr>
        <w:pStyle w:val="Heading3"/>
        <w:rPr/>
      </w:pPr>
      <w:bookmarkStart w:id="33" w:name="__RefHeading___Toc406716273"/>
      <w:bookmarkEnd w:id="33"/>
      <w:r>
        <w:rPr/>
        <w:t>7.1.4</w:t>
        <w:tab/>
        <w:t>Identifiers</w:t>
      </w:r>
    </w:p>
    <w:p>
      <w:pPr>
        <w:pStyle w:val="Normal"/>
        <w:rPr/>
      </w:pPr>
      <w:r>
        <w:rPr/>
        <w:t>The requirements for MTC related to identifiers include the following:</w:t>
      </w:r>
    </w:p>
    <w:p>
      <w:pPr>
        <w:pStyle w:val="B1"/>
        <w:rPr/>
      </w:pPr>
      <w:r>
        <w:rPr/>
        <w:t>-</w:t>
        <w:tab/>
        <w:t>The system shall be able to uniquely identify the ME;</w:t>
      </w:r>
    </w:p>
    <w:p>
      <w:pPr>
        <w:pStyle w:val="B1"/>
        <w:rPr/>
      </w:pPr>
      <w:r>
        <w:rPr/>
        <w:t>-</w:t>
        <w:tab/>
        <w:t>The system shall be able to uniquely identify the MTC Subscriber.</w:t>
      </w:r>
    </w:p>
    <w:p>
      <w:pPr>
        <w:pStyle w:val="NO"/>
        <w:rPr/>
      </w:pPr>
      <w:r>
        <w:rPr/>
        <w:t xml:space="preserve">Note 1: </w:t>
        <w:tab/>
        <w:t>The two requirements above also apply to human-to-human communications. However, for Machine-Type Communications identifiers will have to be able to cater for a number of identifiers at least two orders of magnitude higher than for human-to-human communications.</w:t>
      </w:r>
    </w:p>
    <w:p>
      <w:pPr>
        <w:pStyle w:val="B1"/>
        <w:numPr>
          <w:ilvl w:val="0"/>
          <w:numId w:val="2"/>
        </w:numPr>
        <w:rPr/>
      </w:pPr>
      <w:r>
        <w:rPr/>
        <w:t>In order to use MTC triggering, the system shall support association between an MTC Device identity and one or more Service Enablement Framework individually.</w:t>
      </w:r>
    </w:p>
    <w:p>
      <w:pPr>
        <w:pStyle w:val="NO"/>
        <w:rPr/>
      </w:pPr>
      <w:r>
        <w:rPr/>
        <w:t>Note 2:</w:t>
        <w:tab/>
        <w:t xml:space="preserve">The Service Enablement Framework server in the network needs to associate its peer Service Enablement Framework client on the MTC Device with the external identifier of the MTC Device. </w:t>
        <w:br/>
        <w:t>Preconfiguration of the association is sufficient when the Service Enablement Framework knows the MTC Device identities in advance to the starting of the service, but this does not match all the relevant scenarios of service deployment.</w:t>
      </w:r>
    </w:p>
    <w:p>
      <w:pPr>
        <w:pStyle w:val="B1"/>
        <w:rPr/>
      </w:pPr>
      <w:r>
        <w:rPr/>
        <w:t>-</w:t>
        <w:tab/>
        <w:t>The system shall provide mechanisms for the network operator to efficiently manage numbers and identifiers related to MTC Subscribers.</w:t>
      </w:r>
    </w:p>
    <w:p>
      <w:pPr>
        <w:pStyle w:val="Heading3"/>
        <w:rPr/>
      </w:pPr>
      <w:bookmarkStart w:id="34" w:name="__RefHeading___Toc406716274"/>
      <w:bookmarkEnd w:id="34"/>
      <w:r>
        <w:rPr/>
        <w:t>7.1.5</w:t>
        <w:tab/>
        <w:t>Charging requirements</w:t>
      </w:r>
    </w:p>
    <w:p>
      <w:pPr>
        <w:pStyle w:val="Normal"/>
        <w:rPr/>
      </w:pPr>
      <w:r>
        <w:rPr/>
        <w:t>The core network shall be able to:</w:t>
      </w:r>
    </w:p>
    <w:p>
      <w:pPr>
        <w:pStyle w:val="B1"/>
        <w:rPr/>
      </w:pPr>
      <w:r>
        <w:rPr/>
        <w:t>-</w:t>
        <w:tab/>
        <w:t>count MTC Feature activation / de-activation.</w:t>
      </w:r>
    </w:p>
    <w:p>
      <w:pPr>
        <w:pStyle w:val="B1"/>
        <w:rPr/>
      </w:pPr>
      <w:r>
        <w:rPr/>
        <w:t>-</w:t>
        <w:tab/>
        <w:t>collect charging data with a granularity (e.g. in time or location) that can identify the use of network resources when used outside the limits of subscription or MTC Feature, e.g. time window, location, or can identify when the MTC Device is overriding other restrictions (e.g. low priority).</w:t>
      </w:r>
    </w:p>
    <w:p>
      <w:pPr>
        <w:pStyle w:val="B1"/>
        <w:rPr/>
      </w:pPr>
      <w:r>
        <w:rPr/>
        <w:t>-</w:t>
        <w:tab/>
        <w:t>count particular Monitoring events.</w:t>
      </w:r>
    </w:p>
    <w:p>
      <w:pPr>
        <w:pStyle w:val="NO"/>
        <w:rPr/>
      </w:pPr>
      <w:r>
        <w:rPr>
          <w:lang w:eastAsia="zh-CN"/>
        </w:rPr>
        <w:t>Note:</w:t>
        <w:tab/>
        <w:t>The above charging requirements apply to off line charging only.</w:t>
      </w:r>
    </w:p>
    <w:p>
      <w:pPr>
        <w:pStyle w:val="Heading3"/>
        <w:rPr/>
      </w:pPr>
      <w:bookmarkStart w:id="35" w:name="__RefHeading___Toc406716275"/>
      <w:bookmarkEnd w:id="35"/>
      <w:r>
        <w:rPr/>
        <w:t>7.1.6</w:t>
        <w:tab/>
        <w:t>Security requirements</w:t>
      </w:r>
    </w:p>
    <w:p>
      <w:pPr>
        <w:pStyle w:val="Normal"/>
        <w:rPr/>
      </w:pPr>
      <w:r>
        <w:rPr/>
        <w:t>The security requirements for MTC include the following:</w:t>
      </w:r>
    </w:p>
    <w:p>
      <w:pPr>
        <w:pStyle w:val="B1"/>
        <w:rPr/>
      </w:pPr>
      <w:r>
        <w:rPr/>
        <w:t>-</w:t>
        <w:tab/>
        <w:t>MTC optimizations shall not degrade security compared to non-MTC communications</w:t>
      </w:r>
    </w:p>
    <w:p>
      <w:pPr>
        <w:pStyle w:val="Heading3"/>
        <w:rPr/>
      </w:pPr>
      <w:bookmarkStart w:id="36" w:name="__RefHeading___Toc406716276"/>
      <w:bookmarkEnd w:id="36"/>
      <w:r>
        <w:rPr>
          <w:lang w:eastAsia="zh-CN"/>
        </w:rPr>
        <w:t>7.1.7</w:t>
      </w:r>
      <w:r>
        <w:rPr/>
        <w:tab/>
      </w:r>
      <w:r>
        <w:rPr>
          <w:lang w:eastAsia="zh-CN"/>
        </w:rPr>
        <w:t xml:space="preserve">Remote </w:t>
      </w:r>
      <w:r>
        <w:rPr/>
        <w:t>MTC device management</w:t>
      </w:r>
    </w:p>
    <w:p>
      <w:pPr>
        <w:pStyle w:val="Normal"/>
        <w:rPr/>
      </w:pPr>
      <w:r>
        <w:rPr/>
        <w:t>The operator shall be able to manage MTC Devices using existing mechanisms (e.g. OMA DM)</w:t>
      </w:r>
    </w:p>
    <w:p>
      <w:pPr>
        <w:pStyle w:val="Heading2"/>
        <w:rPr/>
      </w:pPr>
      <w:bookmarkStart w:id="37" w:name="__RefHeading___Toc406716277"/>
      <w:bookmarkEnd w:id="37"/>
      <w:r>
        <w:rPr/>
        <w:t>7.2.</w:t>
        <w:tab/>
        <w:t>Specific service requirements – MTC Features</w:t>
      </w:r>
    </w:p>
    <w:p>
      <w:pPr>
        <w:pStyle w:val="Heading3"/>
        <w:rPr/>
      </w:pPr>
      <w:bookmarkStart w:id="38" w:name="__RefHeading___Toc406716278"/>
      <w:bookmarkEnd w:id="38"/>
      <w:r>
        <w:rPr/>
        <w:t>7.2.1</w:t>
        <w:tab/>
        <w:t>Low Mobility</w:t>
      </w:r>
    </w:p>
    <w:p>
      <w:pPr>
        <w:pStyle w:val="Normal"/>
        <w:rPr/>
      </w:pPr>
      <w:r>
        <w:rPr/>
        <w:t>The MTC Feature Low Mobility is intended for use with MTC Devices that do not move, move infrequently, or move only within a certain region.</w:t>
      </w:r>
    </w:p>
    <w:p>
      <w:pPr>
        <w:pStyle w:val="Normal"/>
        <w:rPr/>
      </w:pPr>
      <w:r>
        <w:rPr/>
        <w:t>For the Low Mobility MTC Feature:</w:t>
      </w:r>
    </w:p>
    <w:p>
      <w:pPr>
        <w:pStyle w:val="B1"/>
        <w:rPr/>
      </w:pPr>
      <w:r>
        <w:rPr/>
        <w:t>-</w:t>
        <w:tab/>
        <w:t xml:space="preserve">The network operator shall be able to </w:t>
      </w:r>
      <w:r>
        <w:rPr>
          <w:lang w:eastAsia="zh-CN"/>
        </w:rPr>
        <w:t>change</w:t>
      </w:r>
      <w:r>
        <w:rPr/>
        <w:t xml:space="preserve"> the frequency of mobility management procedures or simplify mobility management per MTC Device.</w:t>
      </w:r>
    </w:p>
    <w:p>
      <w:pPr>
        <w:pStyle w:val="B1"/>
        <w:rPr/>
      </w:pPr>
      <w:r>
        <w:rPr/>
        <w:t>-</w:t>
        <w:tab/>
        <w:t>The network operator shall be able to define the frequency of location updates performed by the MTC Device.</w:t>
      </w:r>
    </w:p>
    <w:p>
      <w:pPr>
        <w:pStyle w:val="Heading3"/>
        <w:rPr/>
      </w:pPr>
      <w:bookmarkStart w:id="39" w:name="__RefHeading___Toc406716279"/>
      <w:bookmarkEnd w:id="39"/>
      <w:r>
        <w:rPr/>
        <w:t>7.2.2</w:t>
        <w:tab/>
        <w:t>Time Controlled</w:t>
      </w:r>
    </w:p>
    <w:p>
      <w:pPr>
        <w:pStyle w:val="Normal"/>
        <w:rPr/>
      </w:pPr>
      <w:r>
        <w:rPr/>
        <w:t>The MTC Feature Time Controlled is intended for use with MTC Applications that can tolerate to send or receive data only during defined time intervals and avoid unnecessary signalling outside these defined time intervals. The network operator may allow such MTC Applications to send/receive data and signalling outside of these defined time intervals but charge differently for such traffic.</w:t>
      </w:r>
    </w:p>
    <w:p>
      <w:pPr>
        <w:pStyle w:val="Normal"/>
        <w:rPr/>
      </w:pPr>
      <w:r>
        <w:rPr/>
        <w:t>For the Time Controlled MTC Feature:</w:t>
      </w:r>
    </w:p>
    <w:p>
      <w:pPr>
        <w:pStyle w:val="B1"/>
        <w:rPr>
          <w:sz w:val="24"/>
          <w:szCs w:val="24"/>
          <w:lang w:eastAsia="zh-CN"/>
        </w:rPr>
      </w:pPr>
      <w:r>
        <w:rPr/>
        <w:t>-</w:t>
        <w:tab/>
        <w:t>The network operator shall be able to reject access requests per MTC Device (e.g. attach to the network or set up a data connection) outside a defined access grant time interval.</w:t>
      </w:r>
    </w:p>
    <w:p>
      <w:pPr>
        <w:pStyle w:val="NO"/>
        <w:rPr/>
      </w:pPr>
      <w:r>
        <w:rPr>
          <w:lang w:eastAsia="zh-CN"/>
        </w:rPr>
        <w:t>Note 1:</w:t>
        <w:tab/>
        <w:t>The Time Controlled MTC Feature does not affect the MTC Server to send trigger indications to the MTC Device.</w:t>
      </w:r>
    </w:p>
    <w:p>
      <w:pPr>
        <w:pStyle w:val="B1"/>
        <w:rPr/>
      </w:pPr>
      <w:r>
        <w:rPr/>
        <w:t>-</w:t>
        <w:tab/>
        <w:t>The network operator shall be able to allow access (e.g. attach to the network or set up a data connection) outside a defined access grant time interval and charge this differently.</w:t>
      </w:r>
    </w:p>
    <w:p>
      <w:pPr>
        <w:pStyle w:val="B1"/>
        <w:rPr/>
      </w:pPr>
      <w:r>
        <w:rPr/>
        <w:t>-</w:t>
        <w:tab/>
        <w:t>The network shall reject access requests per MTC Device (e.g. attach to the network or set up a data connection) during a defined forbidden time interval (e.g. to allow maintenance of a MTC Server).</w:t>
      </w:r>
    </w:p>
    <w:p>
      <w:pPr>
        <w:pStyle w:val="B1"/>
        <w:rPr/>
      </w:pPr>
      <w:r>
        <w:rPr/>
        <w:t>-</w:t>
        <w:tab/>
        <w:t>The local network shall be able to alter the access grant time interval based on local criteria (e.g. daily traffic load, time zones). The forbidden time interval shall not be altered.</w:t>
      </w:r>
    </w:p>
    <w:p>
      <w:pPr>
        <w:pStyle w:val="NO"/>
        <w:rPr/>
      </w:pPr>
      <w:r>
        <w:rPr/>
        <w:t>Note 2:</w:t>
        <w:tab/>
        <w:tab/>
        <w:t>It is assumed that an access grant time interval will not overlap a forbidden time interval.</w:t>
      </w:r>
    </w:p>
    <w:p>
      <w:pPr>
        <w:pStyle w:val="NO"/>
        <w:rPr/>
      </w:pPr>
      <w:r>
        <w:rPr/>
        <w:t>Note 3:</w:t>
        <w:tab/>
        <w:t>"Local network" can refer to a VPLMN in roaming case, or to the local part of a large RPLMN (e.g. that spans across multiple time zones).</w:t>
      </w:r>
    </w:p>
    <w:p>
      <w:pPr>
        <w:pStyle w:val="B1"/>
        <w:rPr/>
      </w:pPr>
      <w:r>
        <w:rPr/>
        <w:t>-</w:t>
        <w:tab/>
        <w:t>The network shall be able to restrict the duration of access by terminating access (e.g. detach or disconnect a data connection) after a defined access duration.</w:t>
      </w:r>
    </w:p>
    <w:p>
      <w:pPr>
        <w:pStyle w:val="NO"/>
        <w:rPr/>
      </w:pPr>
      <w:r>
        <w:rPr/>
        <w:t xml:space="preserve">Note 4: </w:t>
        <w:tab/>
        <w:t>The defined access duration (e.g. 10 minutes) is pre-agreed between the network operator and the MTC Subscriber, and is typically long enough to ensure the completion of normal communication between MTC Device and MTC Server.</w:t>
      </w:r>
    </w:p>
    <w:p>
      <w:pPr>
        <w:pStyle w:val="B1"/>
        <w:rPr/>
      </w:pPr>
      <w:r>
        <w:rPr/>
        <w:t>-</w:t>
        <w:tab/>
        <w:t>The MTC Device may disconnect immediately when it finishes its communications with the MTC Server before wait until the end of the access duration.</w:t>
      </w:r>
    </w:p>
    <w:p>
      <w:pPr>
        <w:pStyle w:val="B1"/>
        <w:rPr/>
      </w:pPr>
      <w:r>
        <w:rPr/>
        <w:t>-</w:t>
        <w:tab/>
        <w:t>The network shall communicate the (altered) access grant time interval and the access duration to the MTC Device.</w:t>
      </w:r>
    </w:p>
    <w:p>
      <w:pPr>
        <w:pStyle w:val="B1"/>
        <w:rPr/>
      </w:pPr>
      <w:r>
        <w:rPr/>
        <w:t>-</w:t>
        <w:tab/>
        <w:t>The network may communicate the (altered) access grant time interval and the access duration to the MTC Server/MTC User.</w:t>
      </w:r>
    </w:p>
    <w:p>
      <w:pPr>
        <w:pStyle w:val="NO"/>
        <w:rPr/>
      </w:pPr>
      <w:r>
        <w:rPr/>
        <w:t>Note 5:</w:t>
        <w:tab/>
        <w:t>It is desirable that access of MTC Devices with the same access grant time interval is distributed across this interval in a manner to reduce peaks in the signalling and data traffic.</w:t>
      </w:r>
    </w:p>
    <w:p>
      <w:pPr>
        <w:pStyle w:val="Heading3"/>
        <w:rPr/>
      </w:pPr>
      <w:bookmarkStart w:id="40" w:name="__RefHeading___Toc406716280"/>
      <w:bookmarkEnd w:id="40"/>
      <w:r>
        <w:rPr/>
        <w:t>7.2.3</w:t>
        <w:tab/>
        <w:t>Void</w:t>
      </w:r>
    </w:p>
    <w:p>
      <w:pPr>
        <w:pStyle w:val="Heading3"/>
        <w:rPr/>
      </w:pPr>
      <w:bookmarkStart w:id="41" w:name="__RefHeading___Toc406716281"/>
      <w:bookmarkEnd w:id="41"/>
      <w:r>
        <w:rPr/>
        <w:t>7.2.4</w:t>
        <w:tab/>
        <w:t>Void</w:t>
      </w:r>
    </w:p>
    <w:p>
      <w:pPr>
        <w:pStyle w:val="Heading3"/>
        <w:rPr/>
      </w:pPr>
      <w:bookmarkStart w:id="42" w:name="__RefHeading___Toc406716282"/>
      <w:bookmarkEnd w:id="42"/>
      <w:r>
        <w:rPr/>
        <w:t>7.2.5</w:t>
        <w:tab/>
        <w:t>Small Data Transmissions</w:t>
      </w:r>
    </w:p>
    <w:p>
      <w:pPr>
        <w:pStyle w:val="Normal"/>
        <w:rPr/>
      </w:pPr>
      <w:r>
        <w:rPr/>
        <w:t>The MTC Feature Small Data Transmissions is intended for use with MTC Devices that send or receive small amounts of data.</w:t>
      </w:r>
    </w:p>
    <w:p>
      <w:pPr>
        <w:pStyle w:val="Normal"/>
        <w:rPr/>
      </w:pPr>
      <w:r>
        <w:rPr/>
        <w:t>For the Small Data Transmissions MTC Feature:</w:t>
      </w:r>
    </w:p>
    <w:p>
      <w:pPr>
        <w:pStyle w:val="B1"/>
        <w:rPr/>
      </w:pPr>
      <w:r>
        <w:rPr/>
        <w:t>-</w:t>
        <w:tab/>
        <w:t>The system shall support transmissions of small amounts of data with minimal network impact (e.g. signalling overhead, network resources, delay for reallocation).</w:t>
      </w:r>
    </w:p>
    <w:p>
      <w:pPr>
        <w:pStyle w:val="B1"/>
        <w:rPr/>
      </w:pPr>
      <w:r>
        <w:rPr/>
        <w:t>-</w:t>
        <w:tab/>
        <w:t>Before transmission of small amount of data, the MTC Device may be attached or detached to/from the network.</w:t>
      </w:r>
    </w:p>
    <w:p>
      <w:pPr>
        <w:pStyle w:val="NO"/>
        <w:rPr/>
      </w:pPr>
      <w:r>
        <w:rPr/>
        <w:t>Note 1:</w:t>
        <w:tab/>
        <w:t>"Transmission" implies either sending or receiving small amount of data.</w:t>
      </w:r>
    </w:p>
    <w:p>
      <w:pPr>
        <w:pStyle w:val="B1"/>
        <w:rPr/>
      </w:pPr>
      <w:r>
        <w:rPr/>
        <w:t>-</w:t>
        <w:tab/>
        <w:t>The 3GPP system shall be able to count the number of small data transmissions per subscription e.g. for charging or statistical purposes.</w:t>
      </w:r>
    </w:p>
    <w:p>
      <w:pPr>
        <w:pStyle w:val="NO"/>
        <w:rPr/>
      </w:pPr>
      <w:r>
        <w:rPr/>
        <w:t xml:space="preserve">Note 2: </w:t>
        <w:tab/>
        <w:t>observed size of many of the instances of data exchanges is on the order of 1K (1024) octets</w:t>
      </w:r>
    </w:p>
    <w:p>
      <w:pPr>
        <w:pStyle w:val="NO"/>
        <w:rPr/>
      </w:pPr>
      <w:r>
        <w:rPr/>
        <w:t>Note 3:</w:t>
        <w:tab/>
        <w:t>Charging and accounting of small data transmissions between operators can be done on a bulk basis.</w:t>
      </w:r>
    </w:p>
    <w:p>
      <w:pPr>
        <w:pStyle w:val="Heading3"/>
        <w:rPr/>
      </w:pPr>
      <w:bookmarkStart w:id="43" w:name="__RefHeading___Toc406716283"/>
      <w:bookmarkEnd w:id="43"/>
      <w:r>
        <w:rPr/>
        <w:t>7.2.6</w:t>
        <w:tab/>
        <w:t>Void</w:t>
      </w:r>
    </w:p>
    <w:p>
      <w:pPr>
        <w:pStyle w:val="Heading3"/>
        <w:rPr/>
      </w:pPr>
      <w:bookmarkStart w:id="44" w:name="__RefHeading___Toc406716284"/>
      <w:bookmarkEnd w:id="44"/>
      <w:r>
        <w:rPr/>
        <w:t>7.2.7</w:t>
        <w:tab/>
        <w:t>Infrequent Mobile Terminated</w:t>
      </w:r>
    </w:p>
    <w:p>
      <w:pPr>
        <w:pStyle w:val="Normal"/>
        <w:rPr/>
      </w:pPr>
      <w:r>
        <w:rPr/>
        <w:t>The MTC Feature Infrequent Mobile Terminated is intended for use with MTC Devices that mainly utilize mobile originated communications.</w:t>
      </w:r>
    </w:p>
    <w:p>
      <w:pPr>
        <w:pStyle w:val="Normal"/>
        <w:rPr/>
      </w:pPr>
      <w:r>
        <w:rPr/>
        <w:t>For the Infrequent Mobile Terminated MTC Feature:</w:t>
      </w:r>
    </w:p>
    <w:p>
      <w:pPr>
        <w:pStyle w:val="B1"/>
        <w:rPr/>
      </w:pPr>
      <w:r>
        <w:rPr/>
        <w:t>-</w:t>
        <w:tab/>
        <w:t>The network operator shall be able to reduce the frequency of mobility management procedures per MTC Device.</w:t>
      </w:r>
    </w:p>
    <w:p>
      <w:pPr>
        <w:pStyle w:val="B1"/>
        <w:rPr/>
      </w:pPr>
      <w:r>
        <w:rPr/>
        <w:t>-</w:t>
        <w:tab/>
        <w:t>The network shall be able to maintain information on when the MTC Device is not reachable for mobile terminated communications. The network shall not trigger the MTC Device when it is known to be unreachable, and instead may inform the MTC Server that the MTC Device is not reachable.</w:t>
      </w:r>
    </w:p>
    <w:p>
      <w:pPr>
        <w:pStyle w:val="NO"/>
        <w:rPr/>
      </w:pPr>
      <w:r>
        <w:rPr/>
        <w:t xml:space="preserve">Note: </w:t>
        <w:tab/>
        <w:t>With the Infrequent Mobile Terminated MTC Feature, the network operator should be able to minimize mobility management due to MTC Device movement .</w:t>
      </w:r>
    </w:p>
    <w:p>
      <w:pPr>
        <w:pStyle w:val="Heading3"/>
        <w:rPr/>
      </w:pPr>
      <w:bookmarkStart w:id="45" w:name="__RefHeading___Toc406716285"/>
      <w:bookmarkStart w:id="46" w:name="historyclause"/>
      <w:bookmarkEnd w:id="45"/>
      <w:bookmarkEnd w:id="46"/>
      <w:r>
        <w:rPr/>
        <w:t>7.2.8</w:t>
        <w:tab/>
        <w:t>MTC Monitoring</w:t>
      </w:r>
    </w:p>
    <w:p>
      <w:pPr>
        <w:pStyle w:val="Normal"/>
        <w:rPr/>
      </w:pPr>
      <w:r>
        <w:rPr/>
        <w:t>The MTC Feature MTC Monitoring is intended for monitoring MTC Device related events.</w:t>
      </w:r>
    </w:p>
    <w:p>
      <w:pPr>
        <w:pStyle w:val="Normal"/>
        <w:rPr/>
      </w:pPr>
      <w:r>
        <w:rPr/>
        <w:t>For the MTC Monitoring MTC Feature:</w:t>
      </w:r>
    </w:p>
    <w:p>
      <w:pPr>
        <w:pStyle w:val="B1"/>
        <w:rPr/>
      </w:pPr>
      <w:r>
        <w:rPr/>
        <w:t>-</w:t>
        <w:tab/>
        <w:t>The system shall provide mechanisms to detect the following events:</w:t>
      </w:r>
    </w:p>
    <w:p>
      <w:pPr>
        <w:pStyle w:val="B2"/>
        <w:rPr/>
      </w:pPr>
      <w:r>
        <w:rPr/>
        <w:t>-</w:t>
        <w:tab/>
        <w:t>behaviour which is not aligned with activated MTC Feature(s)</w:t>
      </w:r>
    </w:p>
    <w:p>
      <w:pPr>
        <w:pStyle w:val="B2"/>
        <w:rPr/>
      </w:pPr>
      <w:r>
        <w:rPr/>
        <w:t>-</w:t>
        <w:tab/>
        <w:t>change of the association between the ME and the USIM</w:t>
      </w:r>
    </w:p>
    <w:p>
      <w:pPr>
        <w:pStyle w:val="B2"/>
        <w:rPr/>
      </w:pPr>
      <w:r>
        <w:rPr/>
        <w:t>-</w:t>
        <w:tab/>
        <w:t>loss of connectivity. The maximum time between the actual loss of connectivity occurred and the loss of connectivity detected shall be configurable per subscription.</w:t>
      </w:r>
    </w:p>
    <w:p>
      <w:pPr>
        <w:pStyle w:val="B2"/>
        <w:rPr/>
      </w:pPr>
      <w:r>
        <w:rPr/>
        <w:t>-</w:t>
        <w:tab/>
        <w:t>communication failure events of the UE visible to the network (e.g. for troubleshooting)</w:t>
      </w:r>
    </w:p>
    <w:p>
      <w:pPr>
        <w:pStyle w:val="B2"/>
        <w:rPr/>
      </w:pPr>
      <w:r>
        <w:rPr>
          <w:lang w:eastAsia="zh-CN"/>
        </w:rPr>
        <w:t>- change of the location (geographical position and/or point of attachment in the network) of the MTC Device.</w:t>
      </w:r>
    </w:p>
    <w:p>
      <w:pPr>
        <w:pStyle w:val="NO"/>
        <w:rPr/>
      </w:pPr>
      <w:r>
        <w:rPr/>
        <w:t xml:space="preserve">Note 1: </w:t>
        <w:tab/>
        <w:t>Loss of connectivity means it is no longer possible to establish signalling between the MTC Device and the network.</w:t>
      </w:r>
    </w:p>
    <w:p>
      <w:pPr>
        <w:pStyle w:val="NO"/>
        <w:rPr/>
      </w:pPr>
      <w:r>
        <w:rPr/>
        <w:t>Note 2:</w:t>
        <w:tab/>
        <w:t>The maximum detection time is on the order of 1 minute to 1 hour.</w:t>
      </w:r>
    </w:p>
    <w:p>
      <w:pPr>
        <w:pStyle w:val="B1"/>
        <w:rPr/>
      </w:pPr>
      <w:r>
        <w:rPr/>
        <w:t>-</w:t>
        <w:tab/>
        <w:t>The MTC Subscriber shall be able to define which of the above events will be detected.</w:t>
      </w:r>
    </w:p>
    <w:p>
      <w:pPr>
        <w:pStyle w:val="B1"/>
        <w:rPr/>
      </w:pPr>
      <w:r>
        <w:rPr/>
        <w:t>-</w:t>
        <w:tab/>
        <w:t>Upon the above event detection, the network shall be able to:</w:t>
      </w:r>
    </w:p>
    <w:p>
      <w:pPr>
        <w:pStyle w:val="B2"/>
        <w:rPr/>
      </w:pPr>
      <w:r>
        <w:rPr/>
        <w:t>-</w:t>
        <w:tab/>
        <w:t>provide a warning notification to the MTC Server;</w:t>
      </w:r>
    </w:p>
    <w:p>
      <w:pPr>
        <w:pStyle w:val="B2"/>
        <w:rPr/>
      </w:pPr>
      <w:r>
        <w:rPr/>
        <w:t>-</w:t>
        <w:tab/>
        <w:t>limit the services provided to the MTC Device (e.g. reduce allocated resource).</w:t>
      </w:r>
    </w:p>
    <w:p>
      <w:pPr>
        <w:pStyle w:val="B1"/>
        <w:rPr/>
      </w:pPr>
      <w:r>
        <w:rPr/>
        <w:t>-</w:t>
        <w:tab/>
        <w:t>The MTC User shall be able to define what occurs when an event is detected.</w:t>
      </w:r>
    </w:p>
    <w:p>
      <w:pPr>
        <w:pStyle w:val="B1"/>
        <w:rPr/>
      </w:pPr>
      <w:r>
        <w:rPr/>
        <w:t>-</w:t>
        <w:tab/>
        <w:t>The MTC Device shall be able to transfer other event notification to the MTC Server where the event detection is out of 3GPP scope</w:t>
      </w:r>
      <w:r>
        <w:rPr>
          <w:lang w:eastAsia="zh-CN"/>
        </w:rPr>
        <w:t>, for</w:t>
      </w:r>
      <w:r>
        <w:rPr/>
        <w:t xml:space="preserve"> example, the loss of signal reception, notification when the </w:t>
      </w:r>
      <w:r>
        <w:rPr>
          <w:lang w:eastAsia="zh-CN"/>
        </w:rPr>
        <w:t>MTC Device power level is</w:t>
      </w:r>
      <w:r>
        <w:rPr/>
        <w:t xml:space="preserve"> lower than a threshold.</w:t>
      </w:r>
    </w:p>
    <w:p>
      <w:pPr>
        <w:pStyle w:val="NO"/>
        <w:rPr/>
      </w:pPr>
      <w:r>
        <w:rPr/>
        <w:t>Note 3:</w:t>
        <w:tab/>
        <w:t>Loss of signal reception refers to a situation when a MTC Device can no longer receive the network which could be due to interference (e.g. from a jammer or other source) or other reasons.</w:t>
      </w:r>
    </w:p>
    <w:p>
      <w:pPr>
        <w:pStyle w:val="Heading3"/>
        <w:rPr/>
      </w:pPr>
      <w:bookmarkStart w:id="47" w:name="__RefHeading___Toc406716286"/>
      <w:bookmarkEnd w:id="47"/>
      <w:r>
        <w:rPr/>
        <w:t>7.2.9</w:t>
        <w:tab/>
        <w:t>Void</w:t>
      </w:r>
    </w:p>
    <w:p>
      <w:pPr>
        <w:pStyle w:val="Heading3"/>
        <w:rPr/>
      </w:pPr>
      <w:bookmarkStart w:id="48" w:name="__RefHeading___Toc406716287"/>
      <w:bookmarkEnd w:id="48"/>
      <w:r>
        <w:rPr/>
        <w:t>7.2.10</w:t>
        <w:tab/>
        <w:t>Secure Connection</w:t>
      </w:r>
    </w:p>
    <w:p>
      <w:pPr>
        <w:pStyle w:val="Normal"/>
        <w:rPr/>
      </w:pPr>
      <w:r>
        <w:rPr/>
        <w:t>The MTC Feature Secure Connection is intended for use with MTC Devices that require a secure connection between the MTC Device and MTC Server/MTC Application Server.</w:t>
      </w:r>
    </w:p>
    <w:p>
      <w:pPr>
        <w:pStyle w:val="Normal"/>
        <w:rPr/>
      </w:pPr>
      <w:r>
        <w:rPr/>
        <w:t>For the Secure Connection MTC Feature:</w:t>
      </w:r>
    </w:p>
    <w:p>
      <w:pPr>
        <w:pStyle w:val="B1"/>
        <w:rPr/>
      </w:pPr>
      <w:r>
        <w:rPr/>
        <w:t>-</w:t>
        <w:tab/>
        <w:t>The network operator shall be able to efficiently provide network security for connection between MTC Device and a MTC Server or between MTC Device and a MTC Application Server in case there is a direct connection with the MTC Application Server. This applies even when some of the devices are roaming i.e. connected via a VPLMN.</w:t>
      </w:r>
    </w:p>
    <w:p>
      <w:pPr>
        <w:pStyle w:val="Heading3"/>
        <w:rPr/>
      </w:pPr>
      <w:bookmarkStart w:id="49" w:name="__RefHeading___Toc406716288"/>
      <w:bookmarkEnd w:id="49"/>
      <w:r>
        <w:rPr/>
        <w:t>7.2.11</w:t>
        <w:tab/>
        <w:t>Void</w:t>
      </w:r>
    </w:p>
    <w:p>
      <w:pPr>
        <w:pStyle w:val="Heading3"/>
        <w:rPr/>
      </w:pPr>
      <w:bookmarkStart w:id="50" w:name="__RefHeading___Toc406716289"/>
      <w:bookmarkEnd w:id="50"/>
      <w:r>
        <w:rPr/>
        <w:t>7.2.12</w:t>
        <w:tab/>
        <w:t>Void</w:t>
      </w:r>
    </w:p>
    <w:p>
      <w:pPr>
        <w:pStyle w:val="Heading3"/>
        <w:rPr/>
      </w:pPr>
      <w:bookmarkStart w:id="51" w:name="__RefHeading___Toc406716290"/>
      <w:bookmarkEnd w:id="51"/>
      <w:r>
        <w:rPr/>
        <w:t>7.2.13</w:t>
        <w:tab/>
        <w:t>Void</w:t>
      </w:r>
    </w:p>
    <w:p>
      <w:pPr>
        <w:pStyle w:val="Heading3"/>
        <w:rPr/>
      </w:pPr>
      <w:bookmarkStart w:id="52" w:name="__RefHeading___Toc406716291"/>
      <w:bookmarkEnd w:id="52"/>
      <w:r>
        <w:rPr/>
        <w:t>7.2.14</w:t>
        <w:tab/>
        <w:t>Group Based MTC Features</w:t>
      </w:r>
    </w:p>
    <w:p>
      <w:pPr>
        <w:pStyle w:val="Heading4"/>
        <w:ind w:left="1418" w:hanging="1418"/>
        <w:rPr/>
      </w:pPr>
      <w:bookmarkStart w:id="53" w:name="__RefHeading___Toc406716292"/>
      <w:bookmarkEnd w:id="53"/>
      <w:r>
        <w:rPr>
          <w:rFonts w:cs="Arial"/>
          <w:szCs w:val="24"/>
        </w:rPr>
        <w:t>7.2.14.1</w:t>
        <w:tab/>
        <w:t>General</w:t>
      </w:r>
    </w:p>
    <w:p>
      <w:pPr>
        <w:pStyle w:val="Normal"/>
        <w:rPr/>
      </w:pPr>
      <w:r>
        <w:rPr/>
        <w:t>A Group Based MTC Feature is a MTC Feature that applies to an MTC Group.</w:t>
      </w:r>
    </w:p>
    <w:p>
      <w:pPr>
        <w:pStyle w:val="B1"/>
        <w:rPr/>
      </w:pPr>
      <w:r>
        <w:rPr/>
        <w:t>-</w:t>
        <w:tab/>
        <w:t>The system shall be optimized to handle MTC Groups. The system shall provide a mechanism to associate an MTC Device to a single MTC Group.</w:t>
      </w:r>
    </w:p>
    <w:p>
      <w:pPr>
        <w:pStyle w:val="B1"/>
        <w:rPr/>
      </w:pPr>
      <w:r>
        <w:rPr/>
        <w:t>-</w:t>
        <w:tab/>
        <w:t>Each Group Based MTC Feature is applicable to all the members of the MTC Group.</w:t>
      </w:r>
    </w:p>
    <w:p>
      <w:pPr>
        <w:pStyle w:val="B1"/>
        <w:rPr/>
      </w:pPr>
      <w:r>
        <w:rPr/>
        <w:t>-</w:t>
        <w:tab/>
        <w:t>An MTC Group shall be identified uniquely across 3GPP networks.</w:t>
      </w:r>
    </w:p>
    <w:p>
      <w:pPr>
        <w:pStyle w:val="NO"/>
        <w:rPr/>
      </w:pPr>
      <w:r>
        <w:rPr>
          <w:lang w:eastAsia="es-ES"/>
        </w:rPr>
        <w:t>Note 1:</w:t>
        <w:tab/>
        <w:t>With Group Based MTC Features, each MTC Device is visible from the 3GPP Network perspective.</w:t>
      </w:r>
    </w:p>
    <w:p>
      <w:pPr>
        <w:pStyle w:val="NO"/>
        <w:rPr/>
      </w:pPr>
      <w:r>
        <w:rPr/>
        <w:t>Note 2:</w:t>
        <w:tab/>
        <w:t>MTC Features that are not Group Based MTC Features can also be applied to MTC Group members.</w:t>
      </w:r>
    </w:p>
    <w:p>
      <w:pPr>
        <w:pStyle w:val="NO"/>
        <w:rPr/>
      </w:pPr>
      <w:r>
        <w:rPr>
          <w:lang w:eastAsia="zh-CN"/>
        </w:rPr>
        <w:t>Note 3:</w:t>
        <w:tab/>
        <w:t>An MTC Device can belong to more than one MTC group, but policy conflicts need to be avoided through administrative means.</w:t>
      </w:r>
    </w:p>
    <w:p>
      <w:pPr>
        <w:pStyle w:val="Heading4"/>
        <w:ind w:left="1418" w:hanging="1418"/>
        <w:rPr/>
      </w:pPr>
      <w:bookmarkStart w:id="54" w:name="__RefHeading___Toc406716293"/>
      <w:bookmarkEnd w:id="54"/>
      <w:r>
        <w:rPr>
          <w:rFonts w:cs="Arial"/>
          <w:szCs w:val="24"/>
        </w:rPr>
        <w:t>7.2.14.2</w:t>
        <w:tab/>
        <w:t>Group Based Policing</w:t>
      </w:r>
    </w:p>
    <w:p>
      <w:pPr>
        <w:pStyle w:val="Normal"/>
        <w:rPr/>
      </w:pPr>
      <w:r>
        <w:rPr/>
        <w:t>The MTC Feature Group Based Policing is intended for use with a MTC Group for which the network operator wants to enforce a combined QoS policy.</w:t>
      </w:r>
    </w:p>
    <w:p>
      <w:pPr>
        <w:pStyle w:val="Normal"/>
        <w:rPr/>
      </w:pPr>
      <w:r>
        <w:rPr/>
        <w:t>For the Group Based Policing MTC Feature:</w:t>
      </w:r>
    </w:p>
    <w:p>
      <w:pPr>
        <w:pStyle w:val="B1"/>
        <w:rPr/>
      </w:pPr>
      <w:r>
        <w:rPr/>
        <w:t>-</w:t>
        <w:tab/>
        <w:t>A maximum bit rate for the data that is sent/received by a MTC Group shall be enforced.</w:t>
      </w:r>
    </w:p>
    <w:p>
      <w:pPr>
        <w:pStyle w:val="NO"/>
        <w:rPr/>
      </w:pPr>
      <w:r>
        <w:rPr>
          <w:lang w:eastAsia="zh-CN"/>
        </w:rPr>
        <w:t>Note:</w:t>
        <w:tab/>
        <w:t>Policy control could be static to reduce complexity. In this case, static means that the policy for a specific MTC Group is fixed for the group and does not change due to dynamic conditions.</w:t>
      </w:r>
    </w:p>
    <w:p>
      <w:pPr>
        <w:pStyle w:val="Heading4"/>
        <w:ind w:left="1418" w:hanging="1418"/>
        <w:rPr/>
      </w:pPr>
      <w:bookmarkStart w:id="55" w:name="__RefHeading___Toc406716294"/>
      <w:bookmarkEnd w:id="55"/>
      <w:r>
        <w:rPr>
          <w:rFonts w:cs="Arial"/>
          <w:szCs w:val="24"/>
        </w:rPr>
        <w:t>7.2.14.3</w:t>
        <w:tab/>
        <w:t>Group Based Addressing</w:t>
      </w:r>
    </w:p>
    <w:p>
      <w:pPr>
        <w:pStyle w:val="Normal"/>
        <w:rPr/>
      </w:pPr>
      <w:r>
        <w:rPr/>
        <w:t>MTC Feature Group Based Addressing is intended for use with a MTC Group for which the network operator wants to optimize the message volume when many MTC Devices need to receive the same message.</w:t>
      </w:r>
    </w:p>
    <w:p>
      <w:pPr>
        <w:pStyle w:val="Normal"/>
        <w:rPr/>
      </w:pPr>
      <w:r>
        <w:rPr/>
        <w:t>For the Group Based Addressing MTC Feature:</w:t>
      </w:r>
    </w:p>
    <w:p>
      <w:pPr>
        <w:pStyle w:val="B1"/>
        <w:rPr/>
      </w:pPr>
      <w:r>
        <w:rPr/>
        <w:t>-</w:t>
        <w:tab/>
        <w:t>The network shall provide a mechanism to send a broadcast message within a particular geographic area, e.g. to wake up the MTC Devices that are members of that MTC Group; only MTC Devices of the target group configured to receive the broadcast message will recognize it.</w:t>
      </w:r>
    </w:p>
    <w:p>
      <w:pPr>
        <w:pStyle w:val="NO"/>
        <w:rPr/>
      </w:pPr>
      <w:r>
        <w:rPr/>
        <w:t xml:space="preserve">Note 1: </w:t>
        <w:tab/>
        <w:t>The geographic area for the broadcast may be a cell sector, a cell or a group of cells.</w:t>
      </w:r>
    </w:p>
    <w:p>
      <w:pPr>
        <w:pStyle w:val="NO"/>
        <w:rPr/>
      </w:pPr>
      <w:r>
        <w:rPr/>
        <w:t xml:space="preserve">Note 2: </w:t>
        <w:tab/>
        <w:t>Verification of receipt of a broadcast message is not necessary.</w:t>
      </w:r>
      <w:r>
        <w:br w:type="page"/>
      </w:r>
    </w:p>
    <w:p>
      <w:pPr>
        <w:pStyle w:val="Heading8"/>
        <w:ind w:left="0" w:hanging="0"/>
        <w:rPr/>
      </w:pPr>
      <w:bookmarkStart w:id="56" w:name="__RefHeading___Toc406716295"/>
      <w:bookmarkEnd w:id="56"/>
      <w:r>
        <w:rPr/>
        <w:t>Annex A (informative):</w:t>
        <w:br/>
        <w:t>Use cases</w:t>
      </w:r>
    </w:p>
    <w:p>
      <w:pPr>
        <w:pStyle w:val="Normal"/>
        <w:rPr>
          <w:b/>
          <w:b/>
        </w:rPr>
      </w:pPr>
      <w:r>
        <w:rPr>
          <w:b/>
        </w:rPr>
        <w:t>Addressing from a centralized entity Use Case</w:t>
      </w:r>
    </w:p>
    <w:p>
      <w:pPr>
        <w:pStyle w:val="Normal"/>
        <w:rPr/>
      </w:pPr>
      <w:r>
        <w:rPr/>
        <w:t>Metering devices are typically monitored and controlled by a centralized entity outside or inside the network operator system. Due to the need for centralized control, the centralized entity will inform or poll the metering device when it needs measurement information rather than the metering device autonomously sending measurements. Depending on the nature of the metering application, low latency responses are sometimes required (metering for high pressure pipelines for example). To accomplish this, the centralized entity will need to inform the metering device when it needs a measurement. Typically due to the limitation of IPv4 address space, the metering terminal is behind a NAT (Network Address Translator) where it is not assigned a routable IPv4 address.</w:t>
      </w:r>
    </w:p>
    <w:p>
      <w:pPr>
        <w:pStyle w:val="Normal"/>
        <w:rPr>
          <w:b/>
          <w:b/>
        </w:rPr>
      </w:pPr>
      <w:r>
        <w:rPr>
          <w:b/>
        </w:rPr>
        <w:t>Theft /Vandalism Vulnerable MTC Application Use Case</w:t>
      </w:r>
    </w:p>
    <w:p>
      <w:pPr>
        <w:pStyle w:val="Normal"/>
        <w:rPr/>
      </w:pPr>
      <w:r>
        <w:rPr/>
        <w:t>In contrast to the traditional H2H devices, which are carefully held and protected by a person, MTC Devices are often located in remote areas and ideally are untouched after installation for many years. The remote locations make these devices more susceptible to tampering by unauthorized persons. The tampering of the MTC Device is often accompanied by damage to the metering device. The network has security mechanisms for protection for this type of activity which may not be effective for MTC Devices. The network can not prevent it but can detect it as early as possible in order to deactivate the ME's service and the related USIM. In addition, often theft/vandalism vulnerable MTC Devices are stationary after initial installation and activation. The stationality of the MTC Device can be utilized to improve the detection of theft. If a known stationary devices moves, it can be concluded that the MTC Device has been stolen and thus the account deactivated.</w:t>
      </w:r>
    </w:p>
    <w:p>
      <w:pPr>
        <w:pStyle w:val="Normal"/>
        <w:rPr>
          <w:b/>
          <w:b/>
        </w:rPr>
      </w:pPr>
      <w:r>
        <w:rPr>
          <w:b/>
        </w:rPr>
        <w:t>Time Controlled MTC Application Use Case</w:t>
      </w:r>
    </w:p>
    <w:p>
      <w:pPr>
        <w:pStyle w:val="Normal"/>
        <w:rPr/>
      </w:pPr>
      <w:r>
        <w:rPr/>
        <w:t>For some MTC applications the actual time at which communication takes place is less important, but low communication costs are extremely important. A network operator can offer low communication fees for this type of applications by allowing communication to take place during low traffic time periods only. Possibly the network operator may want to dynamically adjust these time periods based on the actual network traffic load at a specific time.</w:t>
      </w:r>
    </w:p>
    <w:p>
      <w:pPr>
        <w:pStyle w:val="Normal"/>
        <w:rPr>
          <w:b/>
          <w:b/>
        </w:rPr>
      </w:pPr>
      <w:r>
        <w:rPr>
          <w:b/>
          <w:lang w:eastAsia="zh-CN"/>
        </w:rPr>
        <w:t>Radio Network Congestion</w:t>
      </w:r>
      <w:r>
        <w:rPr>
          <w:b/>
        </w:rPr>
        <w:t xml:space="preserve"> Use Case</w:t>
      </w:r>
    </w:p>
    <w:p>
      <w:pPr>
        <w:pStyle w:val="Normal"/>
        <w:rPr/>
      </w:pPr>
      <w:r>
        <w:rPr>
          <w:lang w:eastAsia="zh-CN"/>
        </w:rPr>
        <w:t>Radio network congestion because of mass concurrent data transmission takes place in some MTC applications</w:t>
      </w:r>
      <w:r>
        <w:rPr/>
        <w:t xml:space="preserve">. </w:t>
      </w:r>
      <w:r>
        <w:rPr>
          <w:lang w:eastAsia="zh-CN"/>
        </w:rPr>
        <w:t>One of the t</w:t>
      </w:r>
      <w:r>
        <w:rPr/>
        <w:t xml:space="preserve">ypical applications </w:t>
      </w:r>
      <w:r>
        <w:rPr>
          <w:lang w:eastAsia="zh-CN"/>
        </w:rPr>
        <w:t>is</w:t>
      </w:r>
      <w:r>
        <w:rPr/>
        <w:t xml:space="preserve"> </w:t>
      </w:r>
      <w:r>
        <w:rPr>
          <w:lang w:eastAsia="zh-CN"/>
        </w:rPr>
        <w:t xml:space="preserve">the bridge </w:t>
      </w:r>
      <w:r>
        <w:rPr/>
        <w:t>monitor</w:t>
      </w:r>
      <w:r>
        <w:rPr>
          <w:lang w:eastAsia="zh-CN"/>
        </w:rPr>
        <w:t>ing with a mass of sensors. When a train passes through the bridge</w:t>
      </w:r>
      <w:r>
        <w:rPr/>
        <w:t xml:space="preserve">, </w:t>
      </w:r>
      <w:r>
        <w:rPr>
          <w:lang w:eastAsia="zh-CN"/>
        </w:rPr>
        <w:t xml:space="preserve">all the sensors transmit the monitoring data almost simultaneously. The same thing happens in </w:t>
      </w:r>
      <w:r>
        <w:rPr/>
        <w:t>hydrology</w:t>
      </w:r>
      <w:r>
        <w:rPr>
          <w:lang w:eastAsia="zh-CN"/>
        </w:rPr>
        <w:t xml:space="preserve"> monitoring during the time of heavy rain and in building monitoring when intruders break in</w:t>
      </w:r>
      <w:r>
        <w:rPr/>
        <w:t xml:space="preserve">. </w:t>
      </w:r>
      <w:r>
        <w:rPr>
          <w:lang w:eastAsia="zh-CN"/>
        </w:rPr>
        <w:t>The network should be optimized to enable a mass of MTC Devices in a particular area to transmit data almost simultaneously.</w:t>
      </w:r>
    </w:p>
    <w:p>
      <w:pPr>
        <w:pStyle w:val="Normal"/>
        <w:rPr/>
      </w:pPr>
      <w:r>
        <w:rPr>
          <w:b/>
          <w:lang w:eastAsia="zh-CN"/>
        </w:rPr>
        <w:t>Core Network Congestion Use Case</w:t>
      </w:r>
    </w:p>
    <w:p>
      <w:pPr>
        <w:pStyle w:val="Normal"/>
        <w:rPr>
          <w:lang w:eastAsia="zh-CN"/>
        </w:rPr>
      </w:pPr>
      <w:r>
        <w:rPr>
          <w:lang w:eastAsia="zh-CN"/>
        </w:rPr>
        <w:t>With many MTC applications, a large number of MTC Devices is affiliated with a single MTC User. These MTC Devices together are part of a MTC Group. The MTC User associated with the MTC Group owns a MTC Server which is connected to the PS network of a mobile network operator via an Access Point Name (APN) using the Gi interface. The MTC Devices in the MTC Group communicate with this MTC Server.</w:t>
      </w:r>
    </w:p>
    <w:p>
      <w:pPr>
        <w:pStyle w:val="Normal"/>
        <w:rPr/>
      </w:pPr>
      <w:r>
        <w:rPr>
          <w:lang w:eastAsia="zh-CN"/>
        </w:rPr>
        <w:t>Typically, the MTC Devices in the MTC Group are scattered over the network in such a way that the data simultaneously sent by the MTC Devices in any particular cell is limited and will not cause a radio network overload. Despite this, when a high number of MTC Devices are sending/receiving data simultaneously, data congestion may occur in the mobile core network or on the link between mobile core network and MTC Server where the data traffic related to MTC Group is aggregated. Preferably, a network operator and the MTC User have means to enforce a maximum rate for the data sent/received by the MTC Group.</w:t>
      </w:r>
    </w:p>
    <w:p>
      <w:pPr>
        <w:pStyle w:val="TH"/>
        <w:rPr>
          <w:lang w:val="en-US" w:eastAsia="en-US"/>
        </w:rPr>
      </w:pPr>
      <w:r>
        <w:rPr>
          <w:lang w:val="en-US" w:eastAsia="en-US"/>
        </w:rPr>
        <w:drawing>
          <wp:inline distT="0" distB="0" distL="0" distR="0">
            <wp:extent cx="3599815" cy="1918335"/>
            <wp:effectExtent l="0" t="0" r="0" b="0"/>
            <wp:docPr id="2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 descr=""/>
                    <pic:cNvPicPr>
                      <a:picLocks noChangeAspect="1" noChangeArrowheads="1"/>
                    </pic:cNvPicPr>
                  </pic:nvPicPr>
                  <pic:blipFill>
                    <a:blip r:embed="rId24"/>
                    <a:srcRect l="-4" t="-8" r="-4" b="-8"/>
                    <a:stretch>
                      <a:fillRect/>
                    </a:stretch>
                  </pic:blipFill>
                  <pic:spPr bwMode="auto">
                    <a:xfrm>
                      <a:off x="0" y="0"/>
                      <a:ext cx="3599815" cy="1918335"/>
                    </a:xfrm>
                    <a:prstGeom prst="rect">
                      <a:avLst/>
                    </a:prstGeom>
                  </pic:spPr>
                </pic:pic>
              </a:graphicData>
            </a:graphic>
          </wp:inline>
        </w:drawing>
      </w:r>
    </w:p>
    <w:p>
      <w:pPr>
        <w:pStyle w:val="TF"/>
        <w:rPr/>
      </w:pPr>
      <w:r>
        <w:rPr/>
        <w:t>Figure A-1: Congestion in mobile core network and on the link between mobile core network and MTC Server</w:t>
      </w:r>
    </w:p>
    <w:p>
      <w:pPr>
        <w:pStyle w:val="Normal"/>
        <w:rPr/>
      </w:pPr>
      <w:r>
        <w:rPr/>
      </w:r>
    </w:p>
    <w:p>
      <w:pPr>
        <w:pStyle w:val="Normal"/>
        <w:jc w:val="both"/>
        <w:rPr>
          <w:b/>
          <w:b/>
        </w:rPr>
      </w:pPr>
      <w:r>
        <w:rPr>
          <w:b/>
        </w:rPr>
        <w:t>Signalling Network Congestion Use Case</w:t>
      </w:r>
    </w:p>
    <w:p>
      <w:pPr>
        <w:pStyle w:val="Normal"/>
        <w:rPr/>
      </w:pPr>
      <w:r>
        <w:rPr>
          <w:lang w:eastAsia="zh-CN"/>
        </w:rPr>
        <w:t>Congestion in the signalling network is caused by a high number of MTC Devices trying almost simultaneously: (1) to attach to the network or (2) to activate/modify/deactivate a connection. In a 3GPP system supporting MTC applications such an overload of the network can be caused by e.g. many mobile payment terminals that become active on a national holiday or by high numbers of metering devices becoming active almost simultaneously after a period of power outage. Also some MTC applications generate recurring data transmissions at precisely synchronous time intervals (e.g. precisely every hour or half hour). Preferably, the 3GPP system provides means to the network operator and MTC User to spread the resulting peaks in the signalling traffic.</w:t>
      </w:r>
    </w:p>
    <w:p>
      <w:pPr>
        <w:pStyle w:val="TH"/>
        <w:rPr/>
      </w:pPr>
      <w:r>
        <w:rPr/>
        <w:drawing>
          <wp:inline distT="0" distB="0" distL="0" distR="0">
            <wp:extent cx="3682365" cy="196723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5"/>
                    <a:srcRect l="-4" t="-8" r="-4" b="-8"/>
                    <a:stretch>
                      <a:fillRect/>
                    </a:stretch>
                  </pic:blipFill>
                  <pic:spPr bwMode="auto">
                    <a:xfrm>
                      <a:off x="0" y="0"/>
                      <a:ext cx="3682365" cy="1967230"/>
                    </a:xfrm>
                    <a:prstGeom prst="rect">
                      <a:avLst/>
                    </a:prstGeom>
                  </pic:spPr>
                </pic:pic>
              </a:graphicData>
            </a:graphic>
          </wp:inline>
        </w:drawing>
      </w:r>
    </w:p>
    <w:p>
      <w:pPr>
        <w:pStyle w:val="TF"/>
        <w:rPr/>
      </w:pPr>
      <w:r>
        <w:rPr/>
        <w:t>Figure A-2: Signalling network congestion</w:t>
      </w:r>
    </w:p>
    <w:p>
      <w:pPr>
        <w:pStyle w:val="Normal"/>
        <w:rPr/>
      </w:pPr>
      <w:r>
        <w:rPr/>
      </w:r>
    </w:p>
    <w:p>
      <w:pPr>
        <w:pStyle w:val="Normal"/>
        <w:rPr>
          <w:b/>
          <w:b/>
          <w:lang w:eastAsia="zh-CN"/>
        </w:rPr>
      </w:pPr>
      <w:r>
        <w:rPr>
          <w:b/>
          <w:lang w:eastAsia="zh-CN"/>
        </w:rPr>
        <w:t>Access Control with billing plan Use Case</w:t>
      </w:r>
    </w:p>
    <w:p>
      <w:pPr>
        <w:pStyle w:val="Normal"/>
        <w:rPr/>
      </w:pPr>
      <w:r>
        <w:rPr>
          <w:lang w:eastAsia="zh-CN"/>
        </w:rPr>
        <w:t xml:space="preserve">In some configurations, it may be necessary to restrict the access of a UICC that is dedicated to be used only with machine-type modules associated with a specific billing plan. It should be possible to associate a list of UICC to a list of terminal identity such as IMEISV so that if the UICC is used in an other terminal type, the access will be refused. </w:t>
        <w:br/>
        <w:t>See the following configuration:</w:t>
      </w:r>
    </w:p>
    <w:p>
      <w:pPr>
        <w:pStyle w:val="TH"/>
        <w:rPr/>
      </w:pPr>
      <w:r>
        <w:rPr/>
        <w:drawing>
          <wp:inline distT="0" distB="0" distL="0" distR="0">
            <wp:extent cx="4300220" cy="354203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6"/>
                    <a:srcRect l="-7" t="-8" r="-7" b="-8"/>
                    <a:stretch>
                      <a:fillRect/>
                    </a:stretch>
                  </pic:blipFill>
                  <pic:spPr bwMode="auto">
                    <a:xfrm>
                      <a:off x="0" y="0"/>
                      <a:ext cx="4300220" cy="3542030"/>
                    </a:xfrm>
                    <a:prstGeom prst="rect">
                      <a:avLst/>
                    </a:prstGeom>
                  </pic:spPr>
                </pic:pic>
              </a:graphicData>
            </a:graphic>
          </wp:inline>
        </w:drawing>
      </w:r>
    </w:p>
    <w:p>
      <w:pPr>
        <w:pStyle w:val="TF"/>
        <w:rPr/>
      </w:pPr>
      <w:r>
        <w:rPr/>
        <w:t>Figure A-3: Access Control with billing plan</w:t>
      </w:r>
    </w:p>
    <w:p>
      <w:pPr>
        <w:pStyle w:val="Normal"/>
        <w:rPr/>
      </w:pPr>
      <w:r>
        <w:rPr/>
      </w:r>
    </w:p>
    <w:p>
      <w:pPr>
        <w:pStyle w:val="Normal"/>
        <w:rPr>
          <w:b/>
          <w:b/>
          <w:lang w:eastAsia="zh-CN"/>
        </w:rPr>
      </w:pPr>
      <w:r>
        <w:rPr>
          <w:b/>
          <w:lang w:eastAsia="zh-CN"/>
        </w:rPr>
        <w:t>Extra Low Power Consumption Use Case</w:t>
      </w:r>
    </w:p>
    <w:p>
      <w:pPr>
        <w:pStyle w:val="Normal"/>
        <w:rPr/>
      </w:pPr>
      <w:r>
        <w:rPr/>
        <w:t>For high mobility case, tracking MTC devices such as animal tracking MTC devices in natural world with high mobility require extra low power consumption because it is almost impossible to replace the battery or recharge the battery for animal tracking MTC device. Compared to the tracking devices installed in the cars and trucks because cars and trucks could generate electricity by themselves, extra low power consumption for these MTC devices is required.</w:t>
      </w:r>
    </w:p>
    <w:p>
      <w:pPr>
        <w:pStyle w:val="Normal"/>
        <w:rPr/>
      </w:pPr>
      <w:r>
        <w:rPr/>
        <w:t>For cargo tracking, the cargo with a tracking MTC device could move very fast such as on a train or lorry and could stand still such as in the dock before loading or unloading. It is not desired to either change its battery or replace battery during the transport period, so extra low power consumption MTC devices are also required.</w:t>
      </w:r>
    </w:p>
    <w:p>
      <w:pPr>
        <w:pStyle w:val="Normal"/>
        <w:rPr/>
      </w:pPr>
      <w:r>
        <w:rPr/>
        <w:t>For prisoner tracking MTC devices are already used by police, prisoners will not cooperate with police and would wish the MTC devices have flat batteries; therefore, extra low power consumption feature is required for these MTC devices. For the tracking MTC devices of elder people who have memory problem, children or pets, even the batteries of these MTC devices could be replaced or charged, however, considering the worst scenario – if they are missing, it requires the MTC devices with extra low power consumption and long working time in order to find them.</w:t>
      </w:r>
    </w:p>
    <w:p>
      <w:pPr>
        <w:pStyle w:val="Normal"/>
        <w:rPr/>
      </w:pPr>
      <w:r>
        <w:rPr/>
        <w:t>For low mobility case, the gas meter MTC devices must be battery powered. Extra low power consumption for gas MTC devices is much more critical than electricity meters.</w:t>
      </w:r>
    </w:p>
    <w:p>
      <w:pPr>
        <w:pStyle w:val="Normal"/>
        <w:rPr>
          <w:b/>
          <w:b/>
        </w:rPr>
      </w:pPr>
      <w:r>
        <w:rPr>
          <w:b/>
        </w:rPr>
        <w:t>Extra Low Power Consumption with Time Controlled MTC Devices Use Case</w:t>
      </w:r>
    </w:p>
    <w:p>
      <w:pPr>
        <w:pStyle w:val="Normal"/>
        <w:rPr/>
      </w:pPr>
      <w:r>
        <w:rPr/>
        <w:t>Time Controlled MTC Devices which send or receive data only at certain pre-defined periods may be operated in one or more modes that minimize power consumption.</w:t>
      </w:r>
    </w:p>
    <w:p>
      <w:pPr>
        <w:pStyle w:val="Normal"/>
        <w:rPr/>
      </w:pPr>
      <w:r>
        <w:rPr/>
        <w:t>An MTC Device may be operated in a mode where it is expected to receive non-periodic messages (e.g. emergency messages or notifications of altered access period as with the MTC Feature Time Controlled outside the time controlled periods. The MTC Device should minimize power consumption while in a mode to support this.</w:t>
      </w:r>
    </w:p>
    <w:p>
      <w:pPr>
        <w:pStyle w:val="Normal"/>
        <w:rPr/>
      </w:pPr>
      <w:r>
        <w:rPr/>
        <w:t>If the application requires the MTC Device to send or receive data within pre-defined periods and receive non-periodic messages outside these periods, operation at the lowest possible power consumption level to extend battery life should be achieved.</w:t>
      </w:r>
    </w:p>
    <w:p>
      <w:pPr>
        <w:pStyle w:val="Normal"/>
        <w:rPr>
          <w:b/>
          <w:b/>
          <w:bCs/>
        </w:rPr>
      </w:pPr>
      <w:r>
        <w:rPr>
          <w:b/>
          <w:bCs/>
        </w:rPr>
        <w:t>End-to-end security for roaming MTC devices</w:t>
      </w:r>
    </w:p>
    <w:p>
      <w:pPr>
        <w:pStyle w:val="Normal"/>
        <w:rPr/>
      </w:pPr>
      <w:r>
        <w:rPr/>
        <w:t>An MTC Application communicates with a large number of MTC Devices that are located globally and may or may not be mobile. Examples of such devices are mobile navigation systems and payment terminals. Connectivity for the MTC Devices is provided by a single network operator that uses its roaming agreements to connect MTC Devices that are not within range of its own network.</w:t>
      </w:r>
    </w:p>
    <w:p>
      <w:pPr>
        <w:pStyle w:val="Normal"/>
        <w:rPr/>
      </w:pPr>
      <w:r>
        <w:rPr/>
        <w:t>From the perspective of the operator of the MTC application its MTC Server and the domain of its network operator are part of a trusted domain. However, the domain of the roaming operator are not seen as part of the trusted domain, as is depicted in the figure below.</w:t>
      </w:r>
    </w:p>
    <w:p>
      <w:pPr>
        <w:pStyle w:val="TH"/>
        <w:rPr/>
      </w:pPr>
      <w:r>
        <w:rPr/>
        <w:drawing>
          <wp:inline distT="0" distB="0" distL="0" distR="0">
            <wp:extent cx="3511550" cy="199580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7"/>
                    <a:srcRect l="-4" t="-8" r="-4" b="-8"/>
                    <a:stretch>
                      <a:fillRect/>
                    </a:stretch>
                  </pic:blipFill>
                  <pic:spPr bwMode="auto">
                    <a:xfrm>
                      <a:off x="0" y="0"/>
                      <a:ext cx="3511550" cy="1995805"/>
                    </a:xfrm>
                    <a:prstGeom prst="rect">
                      <a:avLst/>
                    </a:prstGeom>
                  </pic:spPr>
                </pic:pic>
              </a:graphicData>
            </a:graphic>
          </wp:inline>
        </w:drawing>
      </w:r>
    </w:p>
    <w:p>
      <w:pPr>
        <w:pStyle w:val="TF"/>
        <w:rPr/>
      </w:pPr>
      <w:r>
        <w:rPr/>
        <w:t>Figure A-4: End-to-end security for roaming MTC devices</w:t>
      </w:r>
    </w:p>
    <w:p>
      <w:pPr>
        <w:pStyle w:val="Normal"/>
        <w:rPr/>
      </w:pPr>
      <w:r>
        <w:rPr/>
        <w:t>The operator of the MTC application therefore requires end-to-end security for messages exchanged between MTC application and MTC Devices. The network operator does not have control over the security features in the domain of the roaming operators. Furthermore, for efficiency reasons the roaming operators may decide on a local breakout to for instance the Internet for MTC traffic in which case the information partly travels over the Internet. The network operator needs to satisfy the MTC application owner's end-to-end security requirement without relying on network security alone.</w:t>
      </w:r>
      <w:r>
        <w:br w:type="page"/>
      </w:r>
    </w:p>
    <w:p>
      <w:pPr>
        <w:pStyle w:val="Heading8"/>
        <w:ind w:left="0" w:hanging="0"/>
        <w:rPr/>
      </w:pPr>
      <w:bookmarkStart w:id="57" w:name="__RefHeading___Toc406716296"/>
      <w:bookmarkEnd w:id="57"/>
      <w:r>
        <w:rPr/>
        <w:t>Annex B (informative):</w:t>
        <w:br/>
        <w:t>Examples of MTC applications</w:t>
      </w:r>
    </w:p>
    <w:p>
      <w:pPr>
        <w:pStyle w:val="Normal"/>
        <w:rPr/>
      </w:pPr>
      <w:r>
        <w:rPr>
          <w:lang w:eastAsia="zh-CN"/>
        </w:rPr>
        <w:t>Some examples of machine</w:t>
        <w:noBreakHyphen/>
        <w:t>type communication applications are listed in the following table. This list is not exhaustive and is intended to be indicative of the scope of machine</w:t>
        <w:noBreakHyphen/>
        <w:t>type communication applications</w:t>
      </w:r>
      <w:r>
        <w:rPr/>
        <w:t>.</w:t>
      </w:r>
    </w:p>
    <w:tbl>
      <w:tblPr>
        <w:tblW w:w="6445" w:type="dxa"/>
        <w:jc w:val="center"/>
        <w:tblInd w:w="0" w:type="dxa"/>
        <w:tblLayout w:type="fixed"/>
        <w:tblCellMar>
          <w:top w:w="0" w:type="dxa"/>
          <w:left w:w="108" w:type="dxa"/>
          <w:bottom w:w="0" w:type="dxa"/>
          <w:right w:w="108" w:type="dxa"/>
        </w:tblCellMar>
      </w:tblPr>
      <w:tblGrid>
        <w:gridCol w:w="2707"/>
        <w:gridCol w:w="3738"/>
      </w:tblGrid>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Service Area</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MTC applications</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Security</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Surveillance systems</w:t>
            </w:r>
          </w:p>
          <w:p>
            <w:pPr>
              <w:pStyle w:val="TAL"/>
              <w:spacing w:before="0" w:after="20"/>
              <w:rPr/>
            </w:pPr>
            <w:r>
              <w:rPr/>
              <w:t>Backup for landline</w:t>
            </w:r>
          </w:p>
          <w:p>
            <w:pPr>
              <w:pStyle w:val="TAL"/>
              <w:spacing w:before="0" w:after="20"/>
              <w:rPr/>
            </w:pPr>
            <w:r>
              <w:rPr/>
              <w:t>Control of physical access (e.g. to buildings)</w:t>
            </w:r>
          </w:p>
          <w:p>
            <w:pPr>
              <w:pStyle w:val="TAL"/>
              <w:rPr/>
            </w:pPr>
            <w:r>
              <w:rPr/>
              <w:t xml:space="preserve">Car/driver security </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Tracking &amp; Tracing</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Fleet Management</w:t>
            </w:r>
          </w:p>
          <w:p>
            <w:pPr>
              <w:pStyle w:val="TAL"/>
              <w:spacing w:before="0" w:after="20"/>
              <w:rPr/>
            </w:pPr>
            <w:r>
              <w:rPr/>
              <w:t>Order Management</w:t>
            </w:r>
          </w:p>
          <w:p>
            <w:pPr>
              <w:pStyle w:val="TAL"/>
              <w:spacing w:before="0" w:after="20"/>
              <w:rPr/>
            </w:pPr>
            <w:r>
              <w:rPr/>
              <w:t>Pay as you drive</w:t>
            </w:r>
          </w:p>
          <w:p>
            <w:pPr>
              <w:pStyle w:val="TAL"/>
              <w:spacing w:before="0" w:after="20"/>
              <w:rPr/>
            </w:pPr>
            <w:r>
              <w:rPr/>
              <w:t>Asset Tracking</w:t>
            </w:r>
          </w:p>
          <w:p>
            <w:pPr>
              <w:pStyle w:val="TAL"/>
              <w:spacing w:before="0" w:after="20"/>
              <w:rPr/>
            </w:pPr>
            <w:r>
              <w:rPr/>
              <w:t>Navigation</w:t>
            </w:r>
          </w:p>
          <w:p>
            <w:pPr>
              <w:pStyle w:val="TAL"/>
              <w:spacing w:before="0" w:after="20"/>
              <w:rPr/>
            </w:pPr>
            <w:r>
              <w:rPr/>
              <w:t>Traffic information</w:t>
            </w:r>
          </w:p>
          <w:p>
            <w:pPr>
              <w:pStyle w:val="TAL"/>
              <w:spacing w:before="0" w:after="20"/>
              <w:rPr/>
            </w:pPr>
            <w:r>
              <w:rPr/>
              <w:t>Road tolling</w:t>
            </w:r>
          </w:p>
          <w:p>
            <w:pPr>
              <w:pStyle w:val="TAL"/>
              <w:rPr/>
            </w:pPr>
            <w:r>
              <w:rPr/>
              <w:t>Road traffic optimization/steering</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Payment</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Point of sales</w:t>
            </w:r>
          </w:p>
          <w:p>
            <w:pPr>
              <w:pStyle w:val="TAL"/>
              <w:spacing w:before="0" w:after="20"/>
              <w:rPr/>
            </w:pPr>
            <w:r>
              <w:rPr/>
              <w:t>Vending machines</w:t>
            </w:r>
          </w:p>
          <w:p>
            <w:pPr>
              <w:pStyle w:val="TAL"/>
              <w:rPr/>
            </w:pPr>
            <w:r>
              <w:rPr/>
              <w:t>Gaming machines</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Health</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Monitoring vital signs</w:t>
            </w:r>
          </w:p>
          <w:p>
            <w:pPr>
              <w:pStyle w:val="TAL"/>
              <w:spacing w:before="0" w:after="20"/>
              <w:rPr/>
            </w:pPr>
            <w:r>
              <w:rPr/>
              <w:t>Supporting the aged or handicapped</w:t>
            </w:r>
          </w:p>
          <w:p>
            <w:pPr>
              <w:pStyle w:val="TAL"/>
              <w:spacing w:before="0" w:after="20"/>
              <w:rPr/>
            </w:pPr>
            <w:r>
              <w:rPr/>
              <w:t>Web Access Telemedicine points</w:t>
            </w:r>
          </w:p>
          <w:p>
            <w:pPr>
              <w:pStyle w:val="TAL"/>
              <w:rPr/>
            </w:pPr>
            <w:r>
              <w:rPr/>
              <w:t>Remote diagnostics</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Remote Maintenance/Control</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Sensors</w:t>
            </w:r>
          </w:p>
          <w:p>
            <w:pPr>
              <w:pStyle w:val="TAL"/>
              <w:spacing w:before="0" w:after="20"/>
              <w:rPr/>
            </w:pPr>
            <w:r>
              <w:rPr/>
              <w:t>Lighting</w:t>
            </w:r>
          </w:p>
          <w:p>
            <w:pPr>
              <w:pStyle w:val="TAL"/>
              <w:spacing w:before="0" w:after="20"/>
              <w:rPr/>
            </w:pPr>
            <w:r>
              <w:rPr/>
              <w:t>Pumps</w:t>
            </w:r>
          </w:p>
          <w:p>
            <w:pPr>
              <w:pStyle w:val="TAL"/>
              <w:spacing w:before="0" w:after="20"/>
              <w:rPr/>
            </w:pPr>
            <w:r>
              <w:rPr/>
              <w:t>Valves</w:t>
            </w:r>
          </w:p>
          <w:p>
            <w:pPr>
              <w:pStyle w:val="TAL"/>
              <w:spacing w:before="0" w:after="20"/>
              <w:rPr/>
            </w:pPr>
            <w:r>
              <w:rPr/>
              <w:t>Elevator control</w:t>
            </w:r>
          </w:p>
          <w:p>
            <w:pPr>
              <w:pStyle w:val="TAL"/>
              <w:spacing w:before="0" w:after="20"/>
              <w:rPr/>
            </w:pPr>
            <w:r>
              <w:rPr/>
              <w:t>Vending machine control</w:t>
            </w:r>
          </w:p>
          <w:p>
            <w:pPr>
              <w:pStyle w:val="TAL"/>
              <w:rPr/>
            </w:pPr>
            <w:r>
              <w:rPr/>
              <w:t>Vehicle diagnostics</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Metering</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Power</w:t>
            </w:r>
          </w:p>
          <w:p>
            <w:pPr>
              <w:pStyle w:val="TAL"/>
              <w:spacing w:before="0" w:after="20"/>
              <w:rPr/>
            </w:pPr>
            <w:r>
              <w:rPr/>
              <w:t>Gas</w:t>
            </w:r>
          </w:p>
          <w:p>
            <w:pPr>
              <w:pStyle w:val="TAL"/>
              <w:spacing w:before="0" w:after="20"/>
              <w:rPr/>
            </w:pPr>
            <w:r>
              <w:rPr/>
              <w:t>Water</w:t>
            </w:r>
          </w:p>
          <w:p>
            <w:pPr>
              <w:pStyle w:val="TAL"/>
              <w:spacing w:before="0" w:after="20"/>
              <w:rPr/>
            </w:pPr>
            <w:r>
              <w:rPr/>
              <w:t>Heating</w:t>
            </w:r>
          </w:p>
          <w:p>
            <w:pPr>
              <w:pStyle w:val="TAL"/>
              <w:spacing w:before="0" w:after="20"/>
              <w:rPr/>
            </w:pPr>
            <w:r>
              <w:rPr/>
              <w:t>Grid control</w:t>
            </w:r>
          </w:p>
          <w:p>
            <w:pPr>
              <w:pStyle w:val="TAL"/>
              <w:rPr/>
            </w:pPr>
            <w:r>
              <w:rPr/>
              <w:t>Industrial metering</w:t>
            </w:r>
          </w:p>
        </w:tc>
      </w:tr>
      <w:tr>
        <w:trPr>
          <w:cantSplit w:val="true"/>
        </w:trPr>
        <w:tc>
          <w:tcPr>
            <w:tcW w:w="2707" w:type="dxa"/>
            <w:tcBorders>
              <w:top w:val="single" w:sz="4" w:space="0" w:color="000000"/>
              <w:left w:val="single" w:sz="4" w:space="0" w:color="000000"/>
              <w:bottom w:val="single" w:sz="4" w:space="0" w:color="000000"/>
              <w:right w:val="single" w:sz="4" w:space="0" w:color="000000"/>
            </w:tcBorders>
            <w:shd w:fill="E0E0E0" w:val="clear"/>
            <w:vAlign w:val="center"/>
          </w:tcPr>
          <w:p>
            <w:pPr>
              <w:pStyle w:val="TAH"/>
              <w:jc w:val="left"/>
              <w:rPr/>
            </w:pPr>
            <w:r>
              <w:rPr/>
              <w:t>Consumer Devices</w:t>
            </w:r>
          </w:p>
        </w:tc>
        <w:tc>
          <w:tcPr>
            <w:tcW w:w="3738" w:type="dxa"/>
            <w:tcBorders>
              <w:top w:val="single" w:sz="4" w:space="0" w:color="000000"/>
              <w:left w:val="single" w:sz="4" w:space="0" w:color="000000"/>
              <w:bottom w:val="single" w:sz="4" w:space="0" w:color="000000"/>
              <w:right w:val="single" w:sz="4" w:space="0" w:color="000000"/>
            </w:tcBorders>
            <w:vAlign w:val="center"/>
          </w:tcPr>
          <w:p>
            <w:pPr>
              <w:pStyle w:val="TAL"/>
              <w:spacing w:before="0" w:after="20"/>
              <w:rPr/>
            </w:pPr>
            <w:r>
              <w:rPr/>
              <w:t>Digital photo frame</w:t>
            </w:r>
          </w:p>
          <w:p>
            <w:pPr>
              <w:pStyle w:val="TAL"/>
              <w:spacing w:before="0" w:after="20"/>
              <w:rPr/>
            </w:pPr>
            <w:r>
              <w:rPr/>
              <w:t>Digital camera</w:t>
            </w:r>
          </w:p>
          <w:p>
            <w:pPr>
              <w:pStyle w:val="TAL"/>
              <w:spacing w:before="0" w:after="20"/>
              <w:rPr/>
            </w:pPr>
            <w:r>
              <w:rPr/>
              <w:t>eBook</w:t>
            </w:r>
          </w:p>
        </w:tc>
      </w:tr>
    </w:tbl>
    <w:p>
      <w:pPr>
        <w:pStyle w:val="Normal"/>
        <w:rPr/>
      </w:pPr>
      <w:r>
        <w:rPr/>
      </w:r>
      <w:r>
        <w:br w:type="page"/>
      </w:r>
    </w:p>
    <w:p>
      <w:pPr>
        <w:pStyle w:val="Heading8"/>
        <w:ind w:left="0" w:hanging="0"/>
        <w:rPr/>
      </w:pPr>
      <w:bookmarkStart w:id="58" w:name="__RefHeading___Toc406716297"/>
      <w:bookmarkEnd w:id="58"/>
      <w:r>
        <w:rPr/>
        <w:t>Annex C (informative):</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trHeight w:val="272" w:hRule="atLeast"/>
        </w:trPr>
        <w:tc>
          <w:tcPr>
            <w:tcW w:w="800" w:type="dxa"/>
            <w:tcBorders>
              <w:top w:val="single" w:sz="6" w:space="0" w:color="000000"/>
              <w:left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SA Doc.</w:t>
            </w:r>
          </w:p>
        </w:tc>
        <w:tc>
          <w:tcPr>
            <w:tcW w:w="992"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SA1 Doc</w:t>
            </w:r>
          </w:p>
        </w:tc>
        <w:tc>
          <w:tcPr>
            <w:tcW w:w="7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SP-100192</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Raised from v1.2.2 to v.2.0.0 for approval</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1.2.2</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2.0.0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SP-47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22.220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391"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Raised from v.2.0.0 to v.10.0.0 after approval of SA#47</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rPr>
            </w:pPr>
            <w:r>
              <w:rPr>
                <w:rFonts w:cs="Arial" w:ascii="Arial" w:hAnsi="Arial"/>
                <w:color w:val="000000"/>
                <w:sz w:val="16"/>
              </w:rPr>
              <w:t>10.0.0</w:t>
            </w:r>
          </w:p>
        </w:tc>
        <w:tc>
          <w:tcPr>
            <w:tcW w:w="850" w:type="dxa"/>
            <w:tcBorders>
              <w:top w:val="single" w:sz="6" w:space="0" w:color="000000"/>
              <w:left w:val="single" w:sz="6" w:space="0" w:color="000000"/>
              <w:bottom w:val="single" w:sz="6" w:space="0" w:color="000000"/>
              <w:right w:val="single" w:sz="6" w:space="0" w:color="000000"/>
            </w:tcBorders>
          </w:tcPr>
          <w:p>
            <w:pPr>
              <w:pStyle w:val="TAC"/>
              <w:jc w:val="left"/>
              <w:rPr>
                <w:sz w:val="16"/>
              </w:rPr>
            </w:pPr>
            <w:r>
              <w:rPr>
                <w:sz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S1-101157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Deletion of section 5.2</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S1-101158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0003</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PAM</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S1-101138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CR to TS22.368 Clarification of Location Specific Trigger</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S1-101139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CR to TS22.368 Clarification of Infrequent Transmission</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S1-101159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0009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Requirements for Time Controlled MTC Feature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SP-100435</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S1-101143r</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0010</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and completion of PAM requirements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S1-101142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local network in Time Controlled</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S1-101077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0013</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missing changes to clause 7.2.2</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S1-101078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0014</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terminology</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S1-101080</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Clarification of "may" in clause 7.2.2</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SP-48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SP-100400</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S1-101083</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0017</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MTC User shall in 7.2.8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S1-102258</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0023</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Simplification of Mobile Originated Only feature</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S1-102259</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0024</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Simplification of Infrequent Mobile Terminated feature</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S1-102260</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0025</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MTC Monitoring feature</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S1-102264</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0029</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Group Based MTC Features</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S1-102280</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0038</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subscription</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S1-102281</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0018</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pPr>
            <w:r>
              <w:rPr>
                <w:rFonts w:cs="Arial" w:ascii="Arial" w:hAnsi="Arial"/>
                <w:color w:val="000000"/>
                <w:sz w:val="16"/>
                <w:szCs w:val="16"/>
              </w:rPr>
              <w:t>Clarification on MTC Server relationship to network operator</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S1-102282</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0027</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Location Specific Trigger</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S1-102287</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0034</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pPr>
            <w:r>
              <w:rPr>
                <w:rFonts w:cs="Arial" w:ascii="Arial" w:hAnsi="Arial"/>
                <w:color w:val="000000"/>
                <w:sz w:val="16"/>
                <w:szCs w:val="16"/>
              </w:rPr>
              <w:t>MTC Group Features definition clarification</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S1-102288</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0035</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Infrequent Transmission clarification</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S1-102289</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0036</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Secure Connection</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SP-49</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SP-100579</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S1-102290</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0037</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Time Controlled clarification</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10.1.0</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SP-100798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S1-103312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0049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 Terminology</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SP-100798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S1-103311</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0051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Rel-10</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Clarification of data delay in case of Overload</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SP-50</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SP-100801</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S1-103209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0045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on the requirements of Low Mobility MTC Feature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10.2.0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99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596"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39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cs="Arial"/>
                <w:color w:val="000000"/>
                <w:sz w:val="16"/>
                <w:szCs w:val="16"/>
              </w:rPr>
            </w:pPr>
            <w:r>
              <w:rPr>
                <w:rFonts w:cs="Arial" w:ascii="Arial" w:hAnsi="Arial"/>
                <w:color w:val="000000"/>
                <w:sz w:val="16"/>
                <w:szCs w:val="16"/>
              </w:rPr>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LTE logo changed into LTE Advanced logo</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11.0.1</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pPr>
            <w:r>
              <w:rPr>
                <w:rFonts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SP-110162</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S1-110427</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0069</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charging requirements in Rel-11</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11.0.1</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SP-110162</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S1-110411</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0071</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Clarification of EAB</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11.0.1</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NIMTC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SP-110167</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S1-110429</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0058</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pPr>
            <w:r>
              <w:rPr>
                <w:rFonts w:cs="Arial" w:ascii="Arial" w:hAnsi="Arial"/>
                <w:color w:val="000000"/>
                <w:sz w:val="16"/>
                <w:szCs w:val="16"/>
              </w:rPr>
              <w:t>Additional security for MTC Triggering requirements</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11.0.1</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SP-110167</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S1-110414</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0059</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Suppress MTC device triggering</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11.0.1</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SP-51</w:t>
            </w:r>
          </w:p>
        </w:tc>
        <w:tc>
          <w:tcPr>
            <w:tcW w:w="90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SP-110167</w:t>
            </w:r>
          </w:p>
        </w:tc>
        <w:tc>
          <w:tcPr>
            <w:tcW w:w="992"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S1-110420</w:t>
            </w:r>
          </w:p>
        </w:tc>
        <w:tc>
          <w:tcPr>
            <w:tcW w:w="7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0080</w:t>
            </w:r>
          </w:p>
        </w:tc>
        <w:tc>
          <w:tcPr>
            <w:tcW w:w="428"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MTC - IMS Service Layer Capabilities</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11.0.1</w:t>
            </w:r>
          </w:p>
        </w:tc>
        <w:tc>
          <w:tcPr>
            <w:tcW w:w="567"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pPr>
            <w:r>
              <w:rPr>
                <w:rFonts w:cs="Arial" w:ascii="Arial" w:hAnsi="Arial"/>
                <w:color w:val="000000"/>
                <w:sz w:val="16"/>
                <w:szCs w:val="16"/>
              </w:rPr>
              <w:t>11.1.0</w:t>
            </w:r>
          </w:p>
        </w:tc>
        <w:tc>
          <w:tcPr>
            <w:tcW w:w="850" w:type="dxa"/>
            <w:tcBorders>
              <w:top w:val="single" w:sz="6" w:space="0" w:color="000000"/>
              <w:left w:val="single" w:sz="6" w:space="0" w:color="000000"/>
              <w:bottom w:val="single" w:sz="6" w:space="0" w:color="000000"/>
              <w:right w:val="single" w:sz="6" w:space="0" w:color="000000"/>
            </w:tcBorders>
            <w:vAlign w:val="bottom"/>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S1-111026</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0075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charging requirements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S1-111036</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0072</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 IMS Service Layer Capabilities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S1-111304</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MTC Device management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S1-111328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0088</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MTC identifier to aligning it with MTC Group feature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S1-111329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0083</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New Requirements for MTC Monitoring Feature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S1-111373</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0092</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A</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Correction of SIMTC requirements to define the precedence for NAS configuration parameters in case they are defined in the device and in the USIM</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S1-111374</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0078</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Device Trigger and Time Controlled MTC Feature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S1-111375</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0081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on MTC User</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S1-111377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0089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requirements for MTC</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SP-110374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S1-111379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0079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Introduction of new scenarios for IP addressing</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S1-112334</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to small data transmissions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S1-112335</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0103</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MTC Small Data</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S1-112336</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0101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Location Monitoring Requirement for MTC Monitoring Feature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S1-112337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Correction of offline MTC Device Triggering</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S1-112338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0108</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Editorial CR on offline MTC Devices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S1-112339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0098</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Group-Based Addressing</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SP-110578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S1-112412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0099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Small Data Transmissions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SP-110651</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S1-112169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0106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CR to 22.368 - Moving "Network provided destination for uplink data" requirement from 22.368 into 22.101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SP-53</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SP-110651</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S1-112171</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0107</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CR to 22.368 - Moving PS-Only requirements from 22.368 into 22.101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SP-55</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SP-120103</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S1-120334</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0120</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Security to MTC server and MTC application</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11.3.0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11.4.0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SP-120289</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S1-121376</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0126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Clarify restricting use of a USIM to specific MEs/MTC Devices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SP-120289</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S1-121447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0128</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Server Definition</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SP-120288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S1-121457</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0130</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5</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Device Power Level Monitoring</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TEI11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SP-56</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SP-120289</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S1-121458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0131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4</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Rel-11</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Connection Error Codes for Troubleshooting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11.4.0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SIMTC</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SP-120524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S1-122513</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0133</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MTC Charging Requirements wrt on line/off line</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SP-120533</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S1-122516</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0127</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7</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External identifier availability</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MTCe-SIMSE</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SP-120533</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S1-122435</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0132</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 Device and MTC Server relation with Service Enablement Frameworks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11.5.0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MTCe-SIMSE</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SP-120868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S1-124465</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0144</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Removal of requirement to be able to count for device initiated signalling</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SP-120868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S1-124489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0139</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Clean-up of Location specific trigger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SP-120868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S1-124512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0145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Moving MTC Feature Infrequent Transmission into a generic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SP-58</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SP-120868</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S1-124488</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0136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Clean-up of Time Tolerant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SP-130104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S1-131289</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0146</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and merge of Mobile Originated Only and Infrequent Mobile Terminated</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SP-130104</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S1-131290</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0147</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Moving MTC Priority Alarm into a generic requirement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SP-59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SP-130109</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S1-131302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0148</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2</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D</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Clarification of requirements for the support of multiple service enablement frameworks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12.2.0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rPr>
            </w:pPr>
            <w:r>
              <w:rPr>
                <w:rFonts w:cs="Arial" w:ascii="Arial" w:hAnsi="Arial"/>
                <w:color w:val="000000"/>
                <w:sz w:val="16"/>
                <w:szCs w:val="16"/>
              </w:rPr>
              <w:t>MTCe-SIMSE</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SP-62</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SP-130593</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S1-135102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0151</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Rel-12</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cs="Arial" w:ascii="Arial" w:hAnsi="Arial"/>
                <w:color w:val="000000"/>
                <w:sz w:val="16"/>
                <w:szCs w:val="16"/>
                <w:lang w:eastAsia="en-GB"/>
              </w:rPr>
              <w:t>Removal of group based charging requirements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12.2.0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12.3.0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MTCe-SRM</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SP-64</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 version created to keep text applicable to Rel-13 only, removed in the Rel-12 version 12.4.0 by CR0153r1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12.3.0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SP-66</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SP-140751</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S1-144352</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22.368</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155</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eastAsia="Batang;바탕" w:cs="Arial" w:ascii="Arial" w:hAnsi="Arial"/>
                <w:sz w:val="16"/>
              </w:rPr>
              <w:t>Align the MTC monitoring requirements with Service Exposure requirements</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13.0.0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13.1.0</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TEI13</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SP-75</w:t>
            </w:r>
          </w:p>
        </w:tc>
        <w:tc>
          <w:tcPr>
            <w:tcW w:w="90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992"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Updated to Rel-14 by MCC</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13.1.0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eastAsia="Batang;바탕" w:cs="Arial" w:ascii="Arial" w:hAnsi="Arial"/>
                <w:sz w:val="16"/>
              </w:rPr>
              <w:t>14.0.0</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Aug. 2017</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Previous version was incorrectly saved as “22638-e10.doc” instead of “22368-e00.doc”</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14.0.1</w:t>
            </w:r>
          </w:p>
        </w:tc>
        <w:tc>
          <w:tcPr>
            <w:tcW w:w="85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r>
      <w:tr>
        <w:trPr/>
        <w:tc>
          <w:tcPr>
            <w:tcW w:w="800"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July 2019</w:t>
            </w:r>
          </w:p>
        </w:tc>
        <w:tc>
          <w:tcPr>
            <w:tcW w:w="901"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Rel-15</w:t>
            </w:r>
          </w:p>
        </w:tc>
        <w:tc>
          <w:tcPr>
            <w:tcW w:w="391"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Updated to Rel-15 by MCC</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rFonts w:ascii="Arial" w:hAnsi="Arial" w:eastAsia="Batang;바탕" w:cs="Arial"/>
                <w:sz w:val="16"/>
              </w:rPr>
            </w:pPr>
            <w:r>
              <w:rPr>
                <w:rFonts w:eastAsia="Batang;바탕" w:cs="Arial" w:ascii="Arial" w:hAnsi="Arial"/>
                <w:sz w:val="16"/>
              </w:rPr>
              <w:t>14.0.1</w:t>
            </w:r>
          </w:p>
        </w:tc>
        <w:tc>
          <w:tcPr>
            <w:tcW w:w="567" w:type="dxa"/>
            <w:tcBorders>
              <w:top w:val="single" w:sz="6" w:space="0" w:color="000000"/>
              <w:left w:val="single" w:sz="6" w:space="0" w:color="000000"/>
              <w:bottom w:val="single" w:sz="6" w:space="0" w:color="000000"/>
              <w:right w:val="single" w:sz="6" w:space="0" w:color="000000"/>
            </w:tcBorders>
          </w:tcPr>
          <w:p>
            <w:pPr>
              <w:pStyle w:val="Normal"/>
              <w:spacing w:before="0" w:after="0"/>
              <w:rPr/>
            </w:pPr>
            <w:r>
              <w:rPr>
                <w:rFonts w:eastAsia="Batang;바탕" w:cs="Arial" w:ascii="Arial" w:hAnsi="Arial"/>
                <w:sz w:val="16"/>
              </w:rPr>
              <w:t>15.0.0</w:t>
            </w:r>
          </w:p>
        </w:tc>
        <w:tc>
          <w:tcPr>
            <w:tcW w:w="850" w:type="dxa"/>
            <w:tcBorders>
              <w:top w:val="single" w:sz="6" w:space="0" w:color="000000"/>
              <w:left w:val="single" w:sz="6" w:space="0" w:color="000000"/>
              <w:bottom w:val="single" w:sz="6" w:space="0" w:color="000000"/>
              <w:right w:val="single" w:sz="6" w:space="0" w:color="000000"/>
            </w:tcBorders>
          </w:tcPr>
          <w:p>
            <w:pPr>
              <w:pStyle w:val="Normal"/>
              <w:snapToGrid w:val="false"/>
              <w:spacing w:before="0" w:after="0"/>
              <w:rPr>
                <w:rFonts w:ascii="Arial" w:hAnsi="Arial" w:eastAsia="Batang;바탕" w:cs="Arial"/>
                <w:sz w:val="16"/>
              </w:rPr>
            </w:pPr>
            <w:r>
              <w:rPr>
                <w:rFonts w:eastAsia="Batang;바탕" w:cs="Arial" w:ascii="Arial" w:hAnsi="Arial"/>
                <w:sz w:val="16"/>
              </w:rPr>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46"/>
        <w:gridCol w:w="473"/>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4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SA#88e</w:t>
            </w:r>
          </w:p>
        </w:tc>
        <w:tc>
          <w:tcPr>
            <w:tcW w:w="104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7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Updated to Rel-16 by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6"/>
              </w:rPr>
            </w:pPr>
            <w:r>
              <w:rPr>
                <w:rFonts w:cs="Arial" w:ascii="Arial" w:hAnsi="Arial"/>
                <w:sz w:val="16"/>
              </w:rPr>
              <w:t>16.0.0</w:t>
            </w:r>
          </w:p>
        </w:tc>
      </w:tr>
    </w:tbl>
    <w:p>
      <w:pPr>
        <w:pStyle w:val="Normal"/>
        <w:widowControl/>
        <w:bidi w:val="0"/>
        <w:spacing w:before="0" w:after="180"/>
        <w:rPr/>
      </w:pPr>
      <w:r>
        <w:rPr/>
      </w:r>
    </w:p>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5">
              <wp:simplePos x="0" y="0"/>
              <wp:positionH relativeFrom="margin">
                <wp:align>right</wp:align>
              </wp:positionH>
              <wp:positionV relativeFrom="paragraph">
                <wp:posOffset>635</wp:posOffset>
              </wp:positionV>
              <wp:extent cx="1818640" cy="131445"/>
              <wp:effectExtent l="0" t="0" r="0" b="0"/>
              <wp:wrapSquare wrapText="largest"/>
              <wp:docPr id="2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22.368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22.368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0">
              <wp:simplePos x="0" y="0"/>
              <wp:positionH relativeFrom="margin">
                <wp:align>center</wp:align>
              </wp:positionH>
              <wp:positionV relativeFrom="paragraph">
                <wp:posOffset>635</wp:posOffset>
              </wp:positionV>
              <wp:extent cx="127635" cy="131445"/>
              <wp:effectExtent l="0" t="0" r="0" b="0"/>
              <wp:wrapSquare wrapText="largest"/>
              <wp:docPr id="2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left</wp:align>
              </wp:positionH>
              <wp:positionV relativeFrom="paragraph">
                <wp:posOffset>635</wp:posOffset>
              </wp:positionV>
              <wp:extent cx="591820" cy="131445"/>
              <wp:effectExtent l="0" t="0" r="0" b="0"/>
              <wp:wrapSquare wrapText="largest"/>
              <wp:docPr id="2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9"/>
      <w:numFmt w:val="bullet"/>
      <w:lvlText w:val="-"/>
      <w:lvlJc w:val="left"/>
      <w:pPr>
        <w:tabs>
          <w:tab w:val="num" w:pos="644"/>
        </w:tabs>
        <w:ind w:left="644" w:hanging="360"/>
      </w:pPr>
      <w:rPr>
        <w:rFonts w:ascii="Times New Roman" w:hAnsi="Times New Roman" w:cs="Times New Roman" w:hint="default"/>
      </w:rPr>
    </w:lvl>
  </w:abstractNum>
  <w:abstractNum w:abstractNumId="3">
    <w:lvl w:ilvl="0">
      <w:start w:val="1"/>
      <w:numFmt w:val="lowerLetter"/>
      <w:lvlText w:val="%1)"/>
      <w:lvlJc w:val="left"/>
      <w:pPr>
        <w:tabs>
          <w:tab w:val="num" w:pos="283"/>
        </w:tabs>
        <w:ind w:left="567" w:hanging="283"/>
      </w:pPr>
    </w:lvl>
  </w:abstractNum>
  <w:abstractNum w:abstractNumId="4">
    <w:lvl w:ilvl="0">
      <w:start w:val="1"/>
      <w:numFmt w:val="lowerLetter"/>
      <w:lvlText w:val="%1)"/>
      <w:lvlJc w:val="left"/>
      <w:pPr>
        <w:tabs>
          <w:tab w:val="num" w:pos="283"/>
        </w:tabs>
        <w:ind w:left="567" w:hanging="283"/>
      </w:p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cs="Arial"/>
      <w:sz w:val="28"/>
      <w:lang w:val="en-GB" w:bidi="ar-SA"/>
    </w:rPr>
  </w:style>
  <w:style w:type="character" w:styleId="EditorsNoteChar">
    <w:name w:val="Editor's Note Char"/>
    <w:qFormat/>
    <w:rPr>
      <w:color w:val="FF0000"/>
      <w:lang w:val="en-GB" w:bidi="ar-SA"/>
    </w:rPr>
  </w:style>
  <w:style w:type="character" w:styleId="B1Char">
    <w:name w:val="B1 Char"/>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HE">
    <w:name w:val="HE"/>
    <w:basedOn w:val="Normal"/>
    <w:qFormat/>
    <w:pPr>
      <w:spacing w:before="0" w:after="0"/>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3.wmf"/><Relationship Id="rId13" Type="http://schemas.openxmlformats.org/officeDocument/2006/relationships/image" Target="media/image5.wmf"/><Relationship Id="rId14" Type="http://schemas.openxmlformats.org/officeDocument/2006/relationships/image" Target="media/image4.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image" Target="media/image8.wmf"/><Relationship Id="rId19" Type="http://schemas.openxmlformats.org/officeDocument/2006/relationships/image" Target="media/image7.wmf"/><Relationship Id="rId20" Type="http://schemas.openxmlformats.org/officeDocument/2006/relationships/image" Target="media/image8.wmf"/><Relationship Id="rId21" Type="http://schemas.openxmlformats.org/officeDocument/2006/relationships/image" Target="media/image8.wmf"/><Relationship Id="rId22" Type="http://schemas.openxmlformats.org/officeDocument/2006/relationships/image" Target="media/image7.wmf"/><Relationship Id="rId23" Type="http://schemas.openxmlformats.org/officeDocument/2006/relationships/image" Target="media/image8.wmf"/><Relationship Id="rId24" Type="http://schemas.openxmlformats.org/officeDocument/2006/relationships/image" Target="media/image9.png"/><Relationship Id="rId25" Type="http://schemas.openxmlformats.org/officeDocument/2006/relationships/image" Target="media/image10.wmf"/><Relationship Id="rId26" Type="http://schemas.openxmlformats.org/officeDocument/2006/relationships/image" Target="media/image11.wmf"/><Relationship Id="rId27" Type="http://schemas.openxmlformats.org/officeDocument/2006/relationships/image" Target="media/image12.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2019-07-04T09:37:00Z</dcterms:created>
  <dc:creator>MCC Support</dc:creator>
  <dc:description/>
  <cp:keywords/>
  <dc:language>en-US</dc:language>
  <cp:lastModifiedBy>Alain Sultan</cp:lastModifiedBy>
  <dcterms:modified xsi:type="dcterms:W3CDTF">2020-07-16T09:42:00Z</dcterms:modified>
  <cp:revision>4</cp:revision>
  <dc:subject>Service requirements for Machine-Type Communications (MTC); Stage 1 (Release 12)</dc:subject>
  <dc:title>3GPP TS 22.368</dc:title>
</cp:coreProperties>
</file>