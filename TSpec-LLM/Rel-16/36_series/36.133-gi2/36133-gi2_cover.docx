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4F0988" w14:paraId="7BC9B68C" w14:textId="77777777" w:rsidTr="005E4BB2">
        <w:tc>
          <w:tcPr>
            <w:tcW w:w="10423" w:type="dxa"/>
            <w:gridSpan w:val="2"/>
            <w:shd w:val="clear" w:color="auto" w:fill="auto"/>
          </w:tcPr>
          <w:p w14:paraId="09B83B5B" w14:textId="464BF2F5" w:rsidR="004F0988" w:rsidRPr="00174903" w:rsidRDefault="004F0988" w:rsidP="00133525">
            <w:pPr>
              <w:pStyle w:val="ZA"/>
              <w:framePr w:w="0" w:hRule="auto" w:wrap="auto" w:vAnchor="margin" w:hAnchor="text" w:yAlign="inline"/>
            </w:pPr>
            <w:bookmarkStart w:id="0" w:name="page1"/>
            <w:r w:rsidRPr="00174903">
              <w:rPr>
                <w:sz w:val="64"/>
              </w:rPr>
              <w:t xml:space="preserve">3GPP </w:t>
            </w:r>
            <w:bookmarkStart w:id="1" w:name="specType1"/>
            <w:r w:rsidRPr="00174903">
              <w:rPr>
                <w:sz w:val="64"/>
              </w:rPr>
              <w:t>TS</w:t>
            </w:r>
            <w:bookmarkEnd w:id="1"/>
            <w:r w:rsidRPr="00174903">
              <w:rPr>
                <w:sz w:val="64"/>
              </w:rPr>
              <w:t xml:space="preserve"> </w:t>
            </w:r>
            <w:bookmarkStart w:id="2" w:name="specNumber"/>
            <w:r w:rsidR="00121457" w:rsidRPr="00174903">
              <w:rPr>
                <w:sz w:val="64"/>
              </w:rPr>
              <w:t>36</w:t>
            </w:r>
            <w:r w:rsidRPr="00174903">
              <w:rPr>
                <w:sz w:val="64"/>
              </w:rPr>
              <w:t>.</w:t>
            </w:r>
            <w:bookmarkEnd w:id="2"/>
            <w:r w:rsidR="00121457" w:rsidRPr="00174903">
              <w:rPr>
                <w:sz w:val="64"/>
              </w:rPr>
              <w:t>133</w:t>
            </w:r>
            <w:r w:rsidRPr="00174903">
              <w:rPr>
                <w:sz w:val="64"/>
              </w:rPr>
              <w:t xml:space="preserve"> </w:t>
            </w:r>
            <w:r w:rsidRPr="00174903">
              <w:t>V</w:t>
            </w:r>
            <w:bookmarkStart w:id="3" w:name="specVersion"/>
            <w:r w:rsidR="00121457" w:rsidRPr="00174903">
              <w:t>16</w:t>
            </w:r>
            <w:r w:rsidRPr="00174903">
              <w:t>.</w:t>
            </w:r>
            <w:r w:rsidR="00717A77">
              <w:t>18</w:t>
            </w:r>
            <w:r w:rsidRPr="00174903">
              <w:t>.</w:t>
            </w:r>
            <w:bookmarkEnd w:id="3"/>
            <w:r w:rsidR="006343AF">
              <w:t>2</w:t>
            </w:r>
            <w:r w:rsidR="006343AF" w:rsidRPr="00174903">
              <w:t xml:space="preserve"> </w:t>
            </w:r>
            <w:r w:rsidRPr="00174903">
              <w:rPr>
                <w:sz w:val="32"/>
              </w:rPr>
              <w:t>(</w:t>
            </w:r>
            <w:bookmarkStart w:id="4" w:name="issueDate"/>
            <w:r w:rsidR="00C73BE6" w:rsidRPr="00174903">
              <w:rPr>
                <w:sz w:val="32"/>
              </w:rPr>
              <w:t>202</w:t>
            </w:r>
            <w:r w:rsidR="00C73BE6">
              <w:rPr>
                <w:sz w:val="32"/>
              </w:rPr>
              <w:t>3</w:t>
            </w:r>
            <w:r w:rsidRPr="00174903">
              <w:rPr>
                <w:sz w:val="32"/>
              </w:rPr>
              <w:t>-</w:t>
            </w:r>
            <w:bookmarkEnd w:id="4"/>
            <w:r w:rsidR="006343AF">
              <w:rPr>
                <w:sz w:val="32"/>
              </w:rPr>
              <w:t>10</w:t>
            </w:r>
            <w:r w:rsidRPr="00174903">
              <w:rPr>
                <w:sz w:val="32"/>
              </w:rPr>
              <w:t>)</w:t>
            </w:r>
          </w:p>
        </w:tc>
      </w:tr>
      <w:tr w:rsidR="004F0988" w14:paraId="654B1075" w14:textId="77777777" w:rsidTr="005E4BB2">
        <w:trPr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046D044F" w14:textId="77777777" w:rsidR="00BA4B8D" w:rsidRPr="00174903" w:rsidRDefault="004F0988" w:rsidP="00174903">
            <w:pPr>
              <w:pStyle w:val="ZB"/>
              <w:framePr w:w="0" w:hRule="auto" w:wrap="auto" w:vAnchor="margin" w:hAnchor="text" w:yAlign="inline"/>
            </w:pPr>
            <w:r w:rsidRPr="00174903">
              <w:t xml:space="preserve">Technical </w:t>
            </w:r>
            <w:bookmarkStart w:id="5" w:name="spectype2"/>
            <w:r w:rsidRPr="00174903">
              <w:t>Specification</w:t>
            </w:r>
            <w:r w:rsidR="00D57972" w:rsidRPr="00174903">
              <w:t>|Report</w:t>
            </w:r>
            <w:bookmarkEnd w:id="5"/>
          </w:p>
        </w:tc>
      </w:tr>
      <w:tr w:rsidR="004F0988" w:rsidRPr="00B74237" w14:paraId="37D29054" w14:textId="77777777" w:rsidTr="005E4BB2">
        <w:trPr>
          <w:trHeight w:hRule="exact" w:val="3686"/>
        </w:trPr>
        <w:tc>
          <w:tcPr>
            <w:tcW w:w="10423" w:type="dxa"/>
            <w:gridSpan w:val="2"/>
            <w:shd w:val="clear" w:color="auto" w:fill="auto"/>
          </w:tcPr>
          <w:p w14:paraId="0BC33678" w14:textId="77777777" w:rsidR="004F0988" w:rsidRPr="00B74237" w:rsidRDefault="004F0988" w:rsidP="00133525">
            <w:pPr>
              <w:pStyle w:val="ZT"/>
              <w:framePr w:wrap="auto" w:hAnchor="text" w:yAlign="inline"/>
            </w:pPr>
            <w:r w:rsidRPr="00B74237">
              <w:t>3rd Generation Partnership Project;</w:t>
            </w:r>
          </w:p>
          <w:p w14:paraId="5B0D4487" w14:textId="77777777" w:rsidR="00121457" w:rsidRPr="00B74237" w:rsidRDefault="00121457" w:rsidP="00121457">
            <w:pPr>
              <w:pStyle w:val="ZT"/>
              <w:framePr w:wrap="auto" w:hAnchor="text" w:yAlign="inline"/>
            </w:pPr>
            <w:r w:rsidRPr="00B74237">
              <w:t>Technical Specification Group Radio Access Network;</w:t>
            </w:r>
          </w:p>
          <w:p w14:paraId="270ACBF5" w14:textId="77777777" w:rsidR="00121457" w:rsidRPr="00B74237" w:rsidRDefault="00121457" w:rsidP="00121457">
            <w:pPr>
              <w:pStyle w:val="ZT"/>
              <w:framePr w:wrap="auto" w:hAnchor="text" w:yAlign="inline"/>
            </w:pPr>
            <w:r w:rsidRPr="00B74237">
              <w:t>Evolved Universal Terrestrial Radio Access (E-UTRA);</w:t>
            </w:r>
          </w:p>
          <w:p w14:paraId="643F3278" w14:textId="77777777" w:rsidR="00121457" w:rsidRPr="00B74237" w:rsidRDefault="00121457" w:rsidP="00121457">
            <w:pPr>
              <w:pStyle w:val="ZT"/>
              <w:framePr w:wrap="auto" w:hAnchor="text" w:yAlign="inline"/>
            </w:pPr>
            <w:r w:rsidRPr="00B74237">
              <w:t>Requirements for support of radio resource management</w:t>
            </w:r>
          </w:p>
          <w:p w14:paraId="678015D6" w14:textId="77777777" w:rsidR="004F0988" w:rsidRPr="00B74237" w:rsidRDefault="00B74237" w:rsidP="00133525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B74237">
              <w:t>(</w:t>
            </w:r>
            <w:r w:rsidRPr="00B74237">
              <w:rPr>
                <w:rStyle w:val="ZGSM"/>
              </w:rPr>
              <w:t xml:space="preserve">Release </w:t>
            </w:r>
            <w:bookmarkStart w:id="6" w:name="specRelease"/>
            <w:r w:rsidRPr="00B74237">
              <w:rPr>
                <w:rStyle w:val="ZGSM"/>
              </w:rPr>
              <w:t>16</w:t>
            </w:r>
            <w:bookmarkEnd w:id="6"/>
            <w:r w:rsidRPr="00B74237">
              <w:t>)</w:t>
            </w:r>
          </w:p>
        </w:tc>
      </w:tr>
      <w:tr w:rsidR="00BF128E" w14:paraId="71DA9D64" w14:textId="77777777" w:rsidTr="005E4BB2">
        <w:tc>
          <w:tcPr>
            <w:tcW w:w="10423" w:type="dxa"/>
            <w:gridSpan w:val="2"/>
            <w:shd w:val="clear" w:color="auto" w:fill="auto"/>
          </w:tcPr>
          <w:p w14:paraId="23F7BB56" w14:textId="77777777" w:rsidR="00BF128E" w:rsidRPr="00174903" w:rsidRDefault="00BF128E" w:rsidP="00133525">
            <w:pPr>
              <w:pStyle w:val="ZU"/>
              <w:framePr w:w="0" w:wrap="auto" w:vAnchor="margin" w:hAnchor="text" w:yAlign="inline"/>
              <w:tabs>
                <w:tab w:val="right" w:pos="10206"/>
              </w:tabs>
              <w:jc w:val="left"/>
            </w:pPr>
            <w:r w:rsidRPr="00133525">
              <w:rPr>
                <w:color w:val="0000FF"/>
              </w:rPr>
              <w:tab/>
            </w:r>
          </w:p>
        </w:tc>
      </w:tr>
      <w:tr w:rsidR="00C074DD" w14:paraId="30CA5816" w14:textId="77777777" w:rsidTr="005E4BB2">
        <w:trPr>
          <w:trHeight w:hRule="exact" w:val="1531"/>
        </w:trPr>
        <w:tc>
          <w:tcPr>
            <w:tcW w:w="4883" w:type="dxa"/>
            <w:shd w:val="clear" w:color="auto" w:fill="auto"/>
          </w:tcPr>
          <w:p w14:paraId="6AD50CA5" w14:textId="77777777" w:rsidR="00C074DD" w:rsidRPr="00133525" w:rsidRDefault="00950578" w:rsidP="00C074DD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1CABA5D" wp14:editId="495C5242">
                  <wp:extent cx="1314450" cy="1047750"/>
                  <wp:effectExtent l="0" t="0" r="0" b="0"/>
                  <wp:docPr id="141" name="Picture 141" descr="LTE-AdvancedPro_largerTM_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LTE-AdvancedPro_largerTM_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shd w:val="clear" w:color="auto" w:fill="auto"/>
          </w:tcPr>
          <w:p w14:paraId="0A5317F2" w14:textId="77777777" w:rsidR="00C074DD" w:rsidRDefault="00950578" w:rsidP="00C074D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5CC8AF6" wp14:editId="42FBE92B">
                  <wp:extent cx="1619250" cy="952500"/>
                  <wp:effectExtent l="0" t="0" r="0" b="0"/>
                  <wp:docPr id="142" name="Picture 142" descr="3GPP-logo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3GPP-logo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4DD" w14:paraId="2D068115" w14:textId="77777777" w:rsidTr="005E4BB2">
        <w:trPr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5DA20E2B" w14:textId="77777777" w:rsidR="00C074DD" w:rsidRPr="00174903" w:rsidRDefault="00C074DD" w:rsidP="00C074DD">
            <w:pPr>
              <w:pStyle w:val="Guidance"/>
              <w:rPr>
                <w:b/>
                <w:color w:val="auto"/>
              </w:rPr>
            </w:pPr>
          </w:p>
        </w:tc>
      </w:tr>
      <w:tr w:rsidR="00C074DD" w14:paraId="5AA63F9F" w14:textId="77777777" w:rsidTr="005E4BB2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6D92C6F6" w14:textId="77777777" w:rsidR="00C074DD" w:rsidRPr="00133525" w:rsidRDefault="00C074DD" w:rsidP="00C074DD">
            <w:pPr>
              <w:rPr>
                <w:sz w:val="16"/>
              </w:rPr>
            </w:pPr>
            <w:bookmarkStart w:id="7" w:name="warningNotice"/>
            <w:r w:rsidRPr="00133525">
              <w:rPr>
                <w:sz w:val="16"/>
              </w:rPr>
              <w:t>The present document has been developed within the 3rd Generation Partnership Project (3GPP</w:t>
            </w:r>
            <w:r w:rsidRPr="00133525">
              <w:rPr>
                <w:sz w:val="16"/>
                <w:vertAlign w:val="superscript"/>
              </w:rPr>
              <w:t xml:space="preserve"> TM</w:t>
            </w:r>
            <w:r w:rsidRPr="00133525">
              <w:rPr>
                <w:sz w:val="16"/>
              </w:rPr>
              <w:t>) and may be further elaborated for the purposes of 3GPP.</w:t>
            </w:r>
            <w:r w:rsidRPr="00133525">
              <w:rPr>
                <w:sz w:val="16"/>
              </w:rPr>
              <w:br/>
              <w:t>The present document has not been subject to any approval process by the 3GPP</w:t>
            </w:r>
            <w:r w:rsidRPr="00133525">
              <w:rPr>
                <w:sz w:val="16"/>
                <w:vertAlign w:val="superscript"/>
              </w:rPr>
              <w:t xml:space="preserve"> </w:t>
            </w:r>
            <w:r w:rsidRPr="00133525">
              <w:rPr>
                <w:sz w:val="16"/>
              </w:rPr>
              <w:t>Organizational Partners and shall not be implemented.</w:t>
            </w:r>
            <w:r w:rsidRPr="00133525">
              <w:rPr>
                <w:sz w:val="16"/>
              </w:rPr>
              <w:br/>
              <w:t>This Specification is provided for future development work within 3GPP</w:t>
            </w:r>
            <w:r w:rsidRPr="00133525">
              <w:rPr>
                <w:sz w:val="16"/>
                <w:vertAlign w:val="superscript"/>
              </w:rPr>
              <w:t xml:space="preserve"> </w:t>
            </w:r>
            <w:r w:rsidRPr="00133525">
              <w:rPr>
                <w:sz w:val="16"/>
              </w:rPr>
              <w:t>only. The Organizational Partners accept no liability for any use of this Specification.</w:t>
            </w:r>
            <w:r w:rsidRPr="00133525">
              <w:rPr>
                <w:sz w:val="16"/>
              </w:rPr>
              <w:br/>
              <w:t>Specifications and Reports for implementation of the 3GPP</w:t>
            </w:r>
            <w:r w:rsidRPr="00133525">
              <w:rPr>
                <w:sz w:val="16"/>
                <w:vertAlign w:val="superscript"/>
              </w:rPr>
              <w:t xml:space="preserve"> TM</w:t>
            </w:r>
            <w:r w:rsidRPr="00133525">
              <w:rPr>
                <w:sz w:val="16"/>
              </w:rPr>
              <w:t xml:space="preserve"> system should be obtained via the 3GPP Organizational Partners' Publications Offices.</w:t>
            </w:r>
            <w:bookmarkEnd w:id="7"/>
          </w:p>
          <w:p w14:paraId="32E7BE62" w14:textId="77777777" w:rsidR="00C074DD" w:rsidRPr="004D3578" w:rsidRDefault="00C074DD" w:rsidP="00C074DD">
            <w:pPr>
              <w:pStyle w:val="ZV"/>
              <w:framePr w:w="0" w:wrap="auto" w:vAnchor="margin" w:hAnchor="text" w:yAlign="inline"/>
            </w:pPr>
          </w:p>
          <w:p w14:paraId="7F7F888B" w14:textId="77777777" w:rsidR="00C074DD" w:rsidRPr="00133525" w:rsidRDefault="00C074DD" w:rsidP="00C074DD">
            <w:pPr>
              <w:rPr>
                <w:sz w:val="16"/>
              </w:rPr>
            </w:pPr>
          </w:p>
        </w:tc>
      </w:tr>
      <w:bookmarkEnd w:id="0"/>
    </w:tbl>
    <w:p w14:paraId="36E38BCE" w14:textId="77777777" w:rsidR="00080512" w:rsidRPr="004D3578" w:rsidRDefault="00080512">
      <w:pPr>
        <w:sectPr w:rsidR="00080512" w:rsidRPr="004D3578" w:rsidSect="009114D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E16509" w14:paraId="438E4EC9" w14:textId="77777777" w:rsidTr="00133525">
        <w:trPr>
          <w:trHeight w:hRule="exact" w:val="5670"/>
        </w:trPr>
        <w:tc>
          <w:tcPr>
            <w:tcW w:w="10423" w:type="dxa"/>
            <w:shd w:val="clear" w:color="auto" w:fill="auto"/>
          </w:tcPr>
          <w:p w14:paraId="52773DE5" w14:textId="77777777" w:rsidR="00E16509" w:rsidRPr="00174903" w:rsidRDefault="00E16509" w:rsidP="00E16509">
            <w:pPr>
              <w:pStyle w:val="Guidance"/>
              <w:rPr>
                <w:color w:val="auto"/>
              </w:rPr>
            </w:pPr>
            <w:bookmarkStart w:id="8" w:name="page2"/>
          </w:p>
        </w:tc>
      </w:tr>
      <w:tr w:rsidR="00E16509" w14:paraId="1FA4DB39" w14:textId="77777777" w:rsidTr="00C074DD">
        <w:trPr>
          <w:trHeight w:hRule="exact" w:val="5387"/>
        </w:trPr>
        <w:tc>
          <w:tcPr>
            <w:tcW w:w="10423" w:type="dxa"/>
            <w:shd w:val="clear" w:color="auto" w:fill="auto"/>
          </w:tcPr>
          <w:p w14:paraId="457151A2" w14:textId="77777777" w:rsidR="00E16509" w:rsidRPr="00133525" w:rsidRDefault="00E16509" w:rsidP="00133525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</w:rPr>
            </w:pPr>
            <w:bookmarkStart w:id="9" w:name="coords3gpp"/>
            <w:r w:rsidRPr="00133525">
              <w:rPr>
                <w:rFonts w:ascii="Arial" w:hAnsi="Arial"/>
                <w:b/>
                <w:i/>
              </w:rPr>
              <w:t>3GPP</w:t>
            </w:r>
          </w:p>
          <w:p w14:paraId="27557ACF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</w:pPr>
            <w:r w:rsidRPr="004D3578">
              <w:t>Postal address</w:t>
            </w:r>
          </w:p>
          <w:p w14:paraId="15553191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</w:p>
          <w:p w14:paraId="005B3D67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4D3578">
              <w:t>3GPP support office address</w:t>
            </w:r>
          </w:p>
          <w:p w14:paraId="474F54F6" w14:textId="77777777" w:rsidR="00E16509" w:rsidRPr="00717A77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  <w:lang w:val="fr-FR"/>
              </w:rPr>
            </w:pPr>
            <w:r w:rsidRPr="00717A77">
              <w:rPr>
                <w:rFonts w:ascii="Arial" w:hAnsi="Arial"/>
                <w:sz w:val="18"/>
                <w:lang w:val="fr-FR"/>
              </w:rPr>
              <w:t>650 Route des Lucioles - Sophia Antipolis</w:t>
            </w:r>
          </w:p>
          <w:p w14:paraId="497B3237" w14:textId="77777777" w:rsidR="00E16509" w:rsidRPr="00717A77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  <w:lang w:val="fr-FR"/>
              </w:rPr>
            </w:pPr>
            <w:r w:rsidRPr="00717A77">
              <w:rPr>
                <w:rFonts w:ascii="Arial" w:hAnsi="Arial"/>
                <w:sz w:val="18"/>
                <w:lang w:val="fr-FR"/>
              </w:rPr>
              <w:t>Valbonne - FRANCE</w:t>
            </w:r>
          </w:p>
          <w:p w14:paraId="16424FD5" w14:textId="77777777" w:rsidR="00E16509" w:rsidRPr="00133525" w:rsidRDefault="00E16509" w:rsidP="00133525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Tel.: +33 4 92 94 42 00 Fax: +33 4 93 65 47 16</w:t>
            </w:r>
          </w:p>
          <w:p w14:paraId="08FD6EC8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4D3578">
              <w:t>Internet</w:t>
            </w:r>
          </w:p>
          <w:p w14:paraId="7D8F9E4F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http://www.3gpp.org</w:t>
            </w:r>
            <w:bookmarkEnd w:id="9"/>
          </w:p>
          <w:p w14:paraId="09B92A9F" w14:textId="77777777" w:rsidR="00E16509" w:rsidRDefault="00E16509" w:rsidP="00133525"/>
        </w:tc>
      </w:tr>
      <w:tr w:rsidR="00E16509" w14:paraId="65D25B7E" w14:textId="77777777" w:rsidTr="00C074DD">
        <w:tc>
          <w:tcPr>
            <w:tcW w:w="10423" w:type="dxa"/>
            <w:shd w:val="clear" w:color="auto" w:fill="auto"/>
            <w:vAlign w:val="bottom"/>
          </w:tcPr>
          <w:p w14:paraId="127ADBCC" w14:textId="77777777" w:rsidR="00E16509" w:rsidRPr="00133525" w:rsidRDefault="00E16509" w:rsidP="00133525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  <w:noProof/>
              </w:rPr>
            </w:pPr>
            <w:bookmarkStart w:id="10" w:name="copyrightNotification"/>
            <w:r w:rsidRPr="00133525">
              <w:rPr>
                <w:rFonts w:ascii="Arial" w:hAnsi="Arial"/>
                <w:b/>
                <w:i/>
                <w:noProof/>
              </w:rPr>
              <w:t>Copyright Notification</w:t>
            </w:r>
          </w:p>
          <w:p w14:paraId="0E4EDC88" w14:textId="77777777" w:rsidR="00E16509" w:rsidRPr="004D3578" w:rsidRDefault="00E16509" w:rsidP="00133525">
            <w:pPr>
              <w:pStyle w:val="FP"/>
              <w:jc w:val="center"/>
              <w:rPr>
                <w:noProof/>
              </w:rPr>
            </w:pPr>
            <w:r w:rsidRPr="004D3578">
              <w:rPr>
                <w:noProof/>
              </w:rPr>
              <w:t>No part may be reproduced except as authorized by written permission.</w:t>
            </w:r>
            <w:r w:rsidRPr="004D3578">
              <w:rPr>
                <w:noProof/>
              </w:rPr>
              <w:br/>
              <w:t>The copyright and the foregoing restriction extend to reproduction in all media.</w:t>
            </w:r>
          </w:p>
          <w:p w14:paraId="026F0276" w14:textId="77777777" w:rsidR="00E16509" w:rsidRPr="004D3578" w:rsidRDefault="00E16509" w:rsidP="00133525">
            <w:pPr>
              <w:pStyle w:val="FP"/>
              <w:jc w:val="center"/>
              <w:rPr>
                <w:noProof/>
              </w:rPr>
            </w:pPr>
          </w:p>
          <w:p w14:paraId="77BE0D0E" w14:textId="56099DB6" w:rsidR="00E16509" w:rsidRPr="00133525" w:rsidRDefault="00E16509" w:rsidP="00133525">
            <w:pPr>
              <w:pStyle w:val="FP"/>
              <w:jc w:val="center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 xml:space="preserve">© </w:t>
            </w:r>
            <w:r w:rsidR="00C73BE6" w:rsidRPr="00174903">
              <w:rPr>
                <w:noProof/>
                <w:sz w:val="18"/>
              </w:rPr>
              <w:t>202</w:t>
            </w:r>
            <w:r w:rsidR="00C73BE6">
              <w:rPr>
                <w:noProof/>
                <w:sz w:val="18"/>
              </w:rPr>
              <w:t>3</w:t>
            </w:r>
            <w:r w:rsidRPr="00174903">
              <w:rPr>
                <w:noProof/>
                <w:sz w:val="18"/>
              </w:rPr>
              <w:t>, 3GPP Org</w:t>
            </w:r>
            <w:r w:rsidRPr="00133525">
              <w:rPr>
                <w:noProof/>
                <w:sz w:val="18"/>
              </w:rPr>
              <w:t>anizational Partners (ARIB, ATIS, CCSA, ETSI, TSDSI, TTA, TTC).</w:t>
            </w:r>
            <w:bookmarkStart w:id="11" w:name="copyrightaddon"/>
            <w:bookmarkEnd w:id="11"/>
          </w:p>
          <w:p w14:paraId="5107C806" w14:textId="77777777" w:rsidR="00E16509" w:rsidRPr="00133525" w:rsidRDefault="00E16509" w:rsidP="00133525">
            <w:pPr>
              <w:pStyle w:val="FP"/>
              <w:jc w:val="center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All rights reserved.</w:t>
            </w:r>
          </w:p>
          <w:p w14:paraId="32917B5A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</w:p>
          <w:p w14:paraId="1235F820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UMTS™ is a Trade Mark of ETSI registered for the benefit of its members</w:t>
            </w:r>
          </w:p>
          <w:p w14:paraId="3B7CA197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3GPP™ is a Trade Mark of ETSI registered for the benefit of its Members and of the 3GPP Organizational Partners</w:t>
            </w:r>
            <w:r w:rsidRPr="00133525">
              <w:rPr>
                <w:noProof/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37500003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GSM® and the GSM logo are registered and owned by the GSM Association</w:t>
            </w:r>
            <w:bookmarkEnd w:id="10"/>
          </w:p>
          <w:p w14:paraId="131D4AFC" w14:textId="77777777" w:rsidR="00E16509" w:rsidRDefault="00E16509" w:rsidP="00133525"/>
        </w:tc>
      </w:tr>
      <w:bookmarkEnd w:id="8"/>
    </w:tbl>
    <w:p w14:paraId="520CE895" w14:textId="77777777" w:rsidR="00080512" w:rsidRPr="004D3578" w:rsidRDefault="00080512">
      <w:pPr>
        <w:pStyle w:val="TT"/>
      </w:pPr>
      <w:r w:rsidRPr="004D3578">
        <w:br w:type="page"/>
      </w:r>
      <w:bookmarkStart w:id="12" w:name="tableOfContents"/>
      <w:bookmarkEnd w:id="12"/>
      <w:r w:rsidRPr="004D3578">
        <w:lastRenderedPageBreak/>
        <w:t>Contents</w:t>
      </w:r>
    </w:p>
    <w:p w14:paraId="6BED8E64" w14:textId="77777777" w:rsidR="00FA12DA" w:rsidRDefault="00D208D7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="00FA12DA">
        <w:rPr>
          <w:noProof/>
        </w:rPr>
        <w:t>Foreword</w:t>
      </w:r>
      <w:r w:rsidR="00FA12DA">
        <w:rPr>
          <w:noProof/>
        </w:rPr>
        <w:tab/>
        <w:t>92</w:t>
      </w:r>
    </w:p>
    <w:p w14:paraId="137C7A8E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3D733F">
        <w:rPr>
          <w:rFonts w:cs="v4.2.0"/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  <w:t>94</w:t>
      </w:r>
    </w:p>
    <w:p w14:paraId="2976668A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  <w:t>94</w:t>
      </w:r>
    </w:p>
    <w:p w14:paraId="3E488484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symbols and abbreviations</w:t>
      </w:r>
      <w:r>
        <w:rPr>
          <w:noProof/>
        </w:rPr>
        <w:tab/>
        <w:t>96</w:t>
      </w:r>
    </w:p>
    <w:p w14:paraId="7F10814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Definitions</w:t>
      </w:r>
      <w:r>
        <w:rPr>
          <w:noProof/>
        </w:rPr>
        <w:tab/>
        <w:t>96</w:t>
      </w:r>
    </w:p>
    <w:p w14:paraId="373BC1D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Symbols</w:t>
      </w:r>
      <w:r>
        <w:rPr>
          <w:noProof/>
        </w:rPr>
        <w:tab/>
        <w:t>98</w:t>
      </w:r>
    </w:p>
    <w:p w14:paraId="0A88B23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Abbreviations</w:t>
      </w:r>
      <w:r>
        <w:rPr>
          <w:noProof/>
        </w:rPr>
        <w:tab/>
        <w:t>99</w:t>
      </w:r>
    </w:p>
    <w:p w14:paraId="3929E90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tolerances</w:t>
      </w:r>
      <w:r>
        <w:rPr>
          <w:noProof/>
        </w:rPr>
        <w:tab/>
        <w:t>102</w:t>
      </w:r>
    </w:p>
    <w:p w14:paraId="17DCC35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Additional notation</w:t>
      </w:r>
      <w:r>
        <w:rPr>
          <w:noProof/>
        </w:rPr>
        <w:tab/>
        <w:t>102</w:t>
      </w:r>
    </w:p>
    <w:p w14:paraId="0B3E199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Groups of bands</w:t>
      </w:r>
      <w:r>
        <w:rPr>
          <w:noProof/>
        </w:rPr>
        <w:tab/>
        <w:t>102</w:t>
      </w:r>
    </w:p>
    <w:p w14:paraId="6867EEB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General</w:t>
      </w:r>
      <w:r>
        <w:rPr>
          <w:noProof/>
        </w:rPr>
        <w:tab/>
        <w:t>104</w:t>
      </w:r>
    </w:p>
    <w:p w14:paraId="763F072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in this specification version</w:t>
      </w:r>
      <w:r>
        <w:rPr>
          <w:noProof/>
        </w:rPr>
        <w:tab/>
        <w:t>104</w:t>
      </w:r>
    </w:p>
    <w:p w14:paraId="6B014C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for UE capable of network-based CRS interference mitigation</w:t>
      </w:r>
      <w:r>
        <w:rPr>
          <w:noProof/>
        </w:rPr>
        <w:tab/>
        <w:t>110</w:t>
      </w:r>
    </w:p>
    <w:p w14:paraId="2BE026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with CRS muting for category M1 UE capable of CRS muting</w:t>
      </w:r>
      <w:r>
        <w:rPr>
          <w:noProof/>
        </w:rPr>
        <w:tab/>
        <w:t>112</w:t>
      </w:r>
    </w:p>
    <w:p w14:paraId="513608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with CRS muting for category M2 UE capable of CRS muting</w:t>
      </w:r>
      <w:r>
        <w:rPr>
          <w:noProof/>
        </w:rPr>
        <w:tab/>
        <w:t>113</w:t>
      </w:r>
    </w:p>
    <w:p w14:paraId="20EB9B8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for EN-DC operation</w:t>
      </w:r>
      <w:r>
        <w:rPr>
          <w:noProof/>
        </w:rPr>
        <w:tab/>
        <w:t>114</w:t>
      </w:r>
    </w:p>
    <w:p w14:paraId="09BA1EF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for NE-DC operation</w:t>
      </w:r>
      <w:r>
        <w:rPr>
          <w:noProof/>
        </w:rPr>
        <w:tab/>
        <w:t>115</w:t>
      </w:r>
    </w:p>
    <w:p w14:paraId="44421DC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Applicability of requirements for NGEN-DC operation</w:t>
      </w:r>
      <w:r>
        <w:rPr>
          <w:noProof/>
        </w:rPr>
        <w:tab/>
        <w:t>116</w:t>
      </w:r>
    </w:p>
    <w:p w14:paraId="377C47E9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E-UTRAN RRC_IDLE state mobility</w:t>
      </w:r>
      <w:r>
        <w:rPr>
          <w:noProof/>
        </w:rPr>
        <w:tab/>
        <w:t>116</w:t>
      </w:r>
    </w:p>
    <w:p w14:paraId="35DF847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Selection</w:t>
      </w:r>
      <w:r>
        <w:rPr>
          <w:noProof/>
        </w:rPr>
        <w:tab/>
        <w:t>116</w:t>
      </w:r>
    </w:p>
    <w:p w14:paraId="5AE9CCB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</w:t>
      </w:r>
      <w:r>
        <w:rPr>
          <w:noProof/>
        </w:rPr>
        <w:tab/>
        <w:t>116</w:t>
      </w:r>
    </w:p>
    <w:p w14:paraId="565FF3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116</w:t>
      </w:r>
    </w:p>
    <w:p w14:paraId="3A05DB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117</w:t>
      </w:r>
    </w:p>
    <w:p w14:paraId="0DB7AB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and evaluation of serving cell</w:t>
      </w:r>
      <w:r>
        <w:rPr>
          <w:noProof/>
        </w:rPr>
        <w:tab/>
        <w:t>118</w:t>
      </w:r>
    </w:p>
    <w:p w14:paraId="5A426F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119</w:t>
      </w:r>
    </w:p>
    <w:p w14:paraId="41BE74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intra-frequency E-UTRAN cells</w:t>
      </w:r>
      <w:r>
        <w:rPr>
          <w:noProof/>
        </w:rPr>
        <w:tab/>
        <w:t>119</w:t>
      </w:r>
    </w:p>
    <w:p w14:paraId="428DEA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inter-frequency E-UTRAN cells</w:t>
      </w:r>
      <w:r>
        <w:rPr>
          <w:noProof/>
        </w:rPr>
        <w:tab/>
        <w:t>121</w:t>
      </w:r>
    </w:p>
    <w:p w14:paraId="5978AD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inter-RAT cells</w:t>
      </w:r>
      <w:r>
        <w:rPr>
          <w:noProof/>
        </w:rPr>
        <w:tab/>
        <w:t>123</w:t>
      </w:r>
    </w:p>
    <w:p w14:paraId="05969A5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UTRAN FDD cells</w:t>
      </w:r>
      <w:r>
        <w:rPr>
          <w:noProof/>
        </w:rPr>
        <w:tab/>
        <w:t>123</w:t>
      </w:r>
    </w:p>
    <w:p w14:paraId="7DABBCC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UTRAN TDD cells</w:t>
      </w:r>
      <w:r>
        <w:rPr>
          <w:noProof/>
        </w:rPr>
        <w:tab/>
        <w:t>125</w:t>
      </w:r>
    </w:p>
    <w:p w14:paraId="407692A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GSM cells</w:t>
      </w:r>
      <w:r>
        <w:rPr>
          <w:noProof/>
        </w:rPr>
        <w:tab/>
        <w:t>126</w:t>
      </w:r>
    </w:p>
    <w:p w14:paraId="1FE4376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HRPD cells</w:t>
      </w:r>
      <w:r>
        <w:rPr>
          <w:noProof/>
        </w:rPr>
        <w:tab/>
        <w:t>127</w:t>
      </w:r>
    </w:p>
    <w:p w14:paraId="112F43F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cdma2000 1X</w:t>
      </w:r>
      <w:r>
        <w:rPr>
          <w:noProof/>
        </w:rPr>
        <w:tab/>
        <w:t>128</w:t>
      </w:r>
    </w:p>
    <w:p w14:paraId="5D50104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NR cells</w:t>
      </w:r>
      <w:r>
        <w:rPr>
          <w:noProof/>
        </w:rPr>
        <w:tab/>
        <w:t>129</w:t>
      </w:r>
    </w:p>
    <w:p w14:paraId="638C9B8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NR cells subject to CCA</w:t>
      </w:r>
      <w:r>
        <w:rPr>
          <w:noProof/>
        </w:rPr>
        <w:tab/>
        <w:t>131</w:t>
      </w:r>
    </w:p>
    <w:p w14:paraId="243764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Evaluation of cell re-selection criteria</w:t>
      </w:r>
      <w:r>
        <w:rPr>
          <w:noProof/>
        </w:rPr>
        <w:tab/>
        <w:t>133</w:t>
      </w:r>
    </w:p>
    <w:p w14:paraId="7C27E4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interruption in paging reception</w:t>
      </w:r>
      <w:r>
        <w:rPr>
          <w:noProof/>
        </w:rPr>
        <w:tab/>
        <w:t>133</w:t>
      </w:r>
    </w:p>
    <w:p w14:paraId="21879D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134</w:t>
      </w:r>
    </w:p>
    <w:p w14:paraId="6ABD21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measurement capability</w:t>
      </w:r>
      <w:r>
        <w:rPr>
          <w:noProof/>
        </w:rPr>
        <w:tab/>
        <w:t>134</w:t>
      </w:r>
    </w:p>
    <w:p w14:paraId="74CB6F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4.2.2.9a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measurement capability (Increased UE carrier monitoring)</w:t>
      </w:r>
      <w:r>
        <w:rPr>
          <w:noProof/>
        </w:rPr>
        <w:tab/>
        <w:t>134</w:t>
      </w:r>
    </w:p>
    <w:p w14:paraId="3B7777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Reselection to CSG cells</w:t>
      </w:r>
      <w:r>
        <w:rPr>
          <w:noProof/>
        </w:rPr>
        <w:tab/>
        <w:t>135</w:t>
      </w:r>
    </w:p>
    <w:p w14:paraId="713C3BC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Reselection from a non CSG to an inter-frequency CSG cell</w:t>
      </w:r>
      <w:r>
        <w:rPr>
          <w:noProof/>
        </w:rPr>
        <w:tab/>
        <w:t>135</w:t>
      </w:r>
    </w:p>
    <w:p w14:paraId="2ECD491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Reselection from a non CSG to an inter-RAT UTRAN FDD CSG cell</w:t>
      </w:r>
      <w:r>
        <w:rPr>
          <w:noProof/>
        </w:rPr>
        <w:tab/>
        <w:t>136</w:t>
      </w:r>
    </w:p>
    <w:p w14:paraId="147A83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137</w:t>
      </w:r>
    </w:p>
    <w:p w14:paraId="3B1489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137</w:t>
      </w:r>
    </w:p>
    <w:p w14:paraId="1DDA2A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137</w:t>
      </w:r>
    </w:p>
    <w:p w14:paraId="55AD042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Minimization of Drive Tests (MDT)</w:t>
      </w:r>
      <w:r>
        <w:rPr>
          <w:noProof/>
        </w:rPr>
        <w:tab/>
        <w:t>137</w:t>
      </w:r>
    </w:p>
    <w:p w14:paraId="698578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138</w:t>
      </w:r>
    </w:p>
    <w:p w14:paraId="40755D9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</w:t>
      </w:r>
      <w:r>
        <w:rPr>
          <w:noProof/>
        </w:rPr>
        <w:tab/>
        <w:t>138</w:t>
      </w:r>
    </w:p>
    <w:p w14:paraId="719585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4.3.2.1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?? ??"/>
          <w:noProof/>
        </w:rPr>
        <w:t>Requirements</w:t>
      </w:r>
      <w:r>
        <w:rPr>
          <w:noProof/>
        </w:rPr>
        <w:tab/>
        <w:t>138</w:t>
      </w:r>
    </w:p>
    <w:p w14:paraId="1038697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Time Stamp Accuracy</w:t>
      </w:r>
      <w:r>
        <w:rPr>
          <w:noProof/>
        </w:rPr>
        <w:tab/>
        <w:t>138</w:t>
      </w:r>
    </w:p>
    <w:p w14:paraId="5F33EB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4.3.3.1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138</w:t>
      </w:r>
    </w:p>
    <w:p w14:paraId="65E6259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Time Stamp Accuracy for RRC Connection Establishment Failure Log Reporting</w:t>
      </w:r>
      <w:r>
        <w:rPr>
          <w:noProof/>
        </w:rPr>
        <w:tab/>
        <w:t>138</w:t>
      </w:r>
    </w:p>
    <w:p w14:paraId="493C08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Requirements</w:t>
      </w:r>
      <w:r>
        <w:rPr>
          <w:noProof/>
        </w:rPr>
        <w:tab/>
        <w:t>138</w:t>
      </w:r>
    </w:p>
    <w:p w14:paraId="1F30A4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Time Stamp Accuracy for Radio Link Failure and Handover Failure Log Reporting</w:t>
      </w:r>
      <w:r>
        <w:rPr>
          <w:noProof/>
        </w:rPr>
        <w:tab/>
        <w:t>139</w:t>
      </w:r>
    </w:p>
    <w:p w14:paraId="282A5C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Requirements for </w:t>
      </w:r>
      <w:r w:rsidRPr="003D733F">
        <w:rPr>
          <w:i/>
          <w:noProof/>
        </w:rPr>
        <w:t>timeSinceFailure</w:t>
      </w:r>
      <w:r>
        <w:rPr>
          <w:noProof/>
        </w:rPr>
        <w:tab/>
        <w:t>139</w:t>
      </w:r>
    </w:p>
    <w:p w14:paraId="7C2AE08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Measurements</w:t>
      </w:r>
      <w:r>
        <w:rPr>
          <w:noProof/>
        </w:rPr>
        <w:tab/>
        <w:t>139</w:t>
      </w:r>
    </w:p>
    <w:p w14:paraId="13F39E7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139</w:t>
      </w:r>
    </w:p>
    <w:p w14:paraId="041205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RSRP measurements</w:t>
      </w:r>
      <w:r>
        <w:rPr>
          <w:noProof/>
        </w:rPr>
        <w:tab/>
        <w:t>139</w:t>
      </w:r>
    </w:p>
    <w:p w14:paraId="427C391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measurements</w:t>
      </w:r>
      <w:r>
        <w:rPr>
          <w:noProof/>
        </w:rPr>
        <w:tab/>
        <w:t>139</w:t>
      </w:r>
    </w:p>
    <w:p w14:paraId="32A7D9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MCH BLER measurements</w:t>
      </w:r>
      <w:r>
        <w:rPr>
          <w:noProof/>
        </w:rPr>
        <w:tab/>
        <w:t>140</w:t>
      </w:r>
    </w:p>
    <w:p w14:paraId="6C53375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Proximity-based Services</w:t>
      </w:r>
      <w:r>
        <w:rPr>
          <w:noProof/>
        </w:rPr>
        <w:tab/>
        <w:t>140</w:t>
      </w:r>
    </w:p>
    <w:p w14:paraId="4F7EFB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140</w:t>
      </w:r>
    </w:p>
    <w:p w14:paraId="557E1B3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140</w:t>
      </w:r>
    </w:p>
    <w:p w14:paraId="61E7E80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ProSe Direct Discovery</w:t>
      </w:r>
      <w:r>
        <w:rPr>
          <w:noProof/>
        </w:rPr>
        <w:tab/>
        <w:t>140</w:t>
      </w:r>
    </w:p>
    <w:p w14:paraId="18BDFB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ProSe Direct Communication</w:t>
      </w:r>
      <w:r>
        <w:rPr>
          <w:noProof/>
        </w:rPr>
        <w:tab/>
        <w:t>140</w:t>
      </w:r>
    </w:p>
    <w:p w14:paraId="4B78D4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ProSe Direct Discovery</w:t>
      </w:r>
      <w:r>
        <w:rPr>
          <w:noProof/>
        </w:rPr>
        <w:tab/>
        <w:t>140</w:t>
      </w:r>
    </w:p>
    <w:p w14:paraId="757955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4.5.2.4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ProSe Direct Communication</w:t>
      </w:r>
      <w:r>
        <w:rPr>
          <w:noProof/>
        </w:rPr>
        <w:tab/>
        <w:t>141</w:t>
      </w:r>
    </w:p>
    <w:p w14:paraId="4ADD5FE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Selection and Re-selection Requirements for UE category NB1</w:t>
      </w:r>
      <w:r>
        <w:rPr>
          <w:noProof/>
        </w:rPr>
        <w:tab/>
        <w:t>141</w:t>
      </w:r>
    </w:p>
    <w:p w14:paraId="29B5173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Selection</w:t>
      </w:r>
      <w:r>
        <w:rPr>
          <w:noProof/>
        </w:rPr>
        <w:tab/>
        <w:t>141</w:t>
      </w:r>
    </w:p>
    <w:p w14:paraId="2349050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</w:t>
      </w:r>
      <w:r>
        <w:rPr>
          <w:noProof/>
        </w:rPr>
        <w:tab/>
        <w:t>141</w:t>
      </w:r>
    </w:p>
    <w:p w14:paraId="4351D7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and evaluation of serving NB-IoT cell for UE category NB1 in normal coverage</w:t>
      </w:r>
      <w:r>
        <w:rPr>
          <w:noProof/>
        </w:rPr>
        <w:tab/>
        <w:t>142</w:t>
      </w:r>
    </w:p>
    <w:p w14:paraId="35CABE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and evaluation of serving NB-IoT cell for HD-FDD UE category NB1 in normal coverage when configured with WUS</w:t>
      </w:r>
      <w:r>
        <w:rPr>
          <w:noProof/>
        </w:rPr>
        <w:tab/>
        <w:t>143</w:t>
      </w:r>
    </w:p>
    <w:p w14:paraId="3DF8C5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intra-frequency NB-IoT cells for UE category NB1 in normal coverage</w:t>
      </w:r>
      <w:r>
        <w:rPr>
          <w:noProof/>
        </w:rPr>
        <w:tab/>
        <w:t>144</w:t>
      </w:r>
    </w:p>
    <w:p w14:paraId="0BB5E3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and evaluation of serving NB-IoT cell for UE category NB1 in enhanced coverage</w:t>
      </w:r>
      <w:r>
        <w:rPr>
          <w:noProof/>
        </w:rPr>
        <w:tab/>
        <w:t>145</w:t>
      </w:r>
    </w:p>
    <w:p w14:paraId="5BD45F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4.6.2.3A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and evaluation of serving NB-IoT cell for HD-FDD UE category NB1 in enhanced coverage when configured with WUS</w:t>
      </w:r>
      <w:r>
        <w:rPr>
          <w:noProof/>
        </w:rPr>
        <w:tab/>
        <w:t>147</w:t>
      </w:r>
    </w:p>
    <w:p w14:paraId="7D6F4C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intra-frequency NB-IoT cells for UE category NB1 in enhanced coverage</w:t>
      </w:r>
      <w:r>
        <w:rPr>
          <w:noProof/>
        </w:rPr>
        <w:tab/>
        <w:t>147</w:t>
      </w:r>
    </w:p>
    <w:p w14:paraId="31C743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4.6.2.5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Measurements of inter-frequency NB cells for UE category NB1 in normal coverage</w:t>
      </w:r>
      <w:r>
        <w:rPr>
          <w:noProof/>
        </w:rPr>
        <w:tab/>
        <w:t>149</w:t>
      </w:r>
    </w:p>
    <w:p w14:paraId="44797A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4.6.2.6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Measurements of inter-frequency NB-IoT cells for UE category NB1 in enhanced coverage</w:t>
      </w:r>
      <w:r>
        <w:rPr>
          <w:noProof/>
        </w:rPr>
        <w:tab/>
        <w:t>150</w:t>
      </w:r>
    </w:p>
    <w:p w14:paraId="034F48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interruption in paging reception</w:t>
      </w:r>
      <w:r>
        <w:rPr>
          <w:noProof/>
          <w:lang w:eastAsia="zh-CN"/>
        </w:rPr>
        <w:t xml:space="preserve"> in normal coverage</w:t>
      </w:r>
      <w:r>
        <w:rPr>
          <w:noProof/>
        </w:rPr>
        <w:tab/>
        <w:t>152</w:t>
      </w:r>
    </w:p>
    <w:p w14:paraId="13A175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</w:t>
      </w:r>
      <w:r>
        <w:rPr>
          <w:noProof/>
          <w:lang w:eastAsia="zh-CN"/>
        </w:rPr>
        <w:t>7A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interruption in paging reception</w:t>
      </w:r>
      <w:r>
        <w:rPr>
          <w:noProof/>
          <w:lang w:eastAsia="zh-CN"/>
        </w:rPr>
        <w:t xml:space="preserve"> in enhanced coverage</w:t>
      </w:r>
      <w:r>
        <w:rPr>
          <w:noProof/>
        </w:rPr>
        <w:tab/>
        <w:t>152</w:t>
      </w:r>
    </w:p>
    <w:p w14:paraId="3432AB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measurement capability</w:t>
      </w:r>
      <w:r>
        <w:rPr>
          <w:noProof/>
        </w:rPr>
        <w:tab/>
        <w:t>152</w:t>
      </w:r>
    </w:p>
    <w:p w14:paraId="16F96B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WUS receptions for NB1</w:t>
      </w:r>
      <w:r>
        <w:rPr>
          <w:noProof/>
        </w:rPr>
        <w:tab/>
        <w:t>152</w:t>
      </w:r>
    </w:p>
    <w:p w14:paraId="799ECCC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transmission using preconfigured uplink resources for UE category NB1</w:t>
      </w:r>
      <w:r>
        <w:rPr>
          <w:noProof/>
        </w:rPr>
        <w:tab/>
        <w:t>153</w:t>
      </w:r>
    </w:p>
    <w:p w14:paraId="5C227A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153</w:t>
      </w:r>
    </w:p>
    <w:p w14:paraId="31B9F8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on UE synchronization for transmission using PUR</w:t>
      </w:r>
      <w:r>
        <w:rPr>
          <w:noProof/>
        </w:rPr>
        <w:tab/>
        <w:t>153</w:t>
      </w:r>
    </w:p>
    <w:p w14:paraId="467B05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4.6.3.3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on TA validation for transmission using PUR</w:t>
      </w:r>
      <w:r>
        <w:rPr>
          <w:noProof/>
        </w:rPr>
        <w:tab/>
        <w:t>153</w:t>
      </w:r>
    </w:p>
    <w:p w14:paraId="7882319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Selection and Re-selection Requirements for UE category M1</w:t>
      </w:r>
      <w:r>
        <w:rPr>
          <w:noProof/>
        </w:rPr>
        <w:tab/>
        <w:t>154</w:t>
      </w:r>
    </w:p>
    <w:p w14:paraId="35B548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Selection</w:t>
      </w:r>
      <w:r>
        <w:rPr>
          <w:noProof/>
        </w:rPr>
        <w:tab/>
        <w:t>154</w:t>
      </w:r>
    </w:p>
    <w:p w14:paraId="069AA8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</w:t>
      </w:r>
      <w:r>
        <w:rPr>
          <w:noProof/>
        </w:rPr>
        <w:tab/>
        <w:t>154</w:t>
      </w:r>
    </w:p>
    <w:p w14:paraId="764653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 requirements for UE category M1 in normal coverage</w:t>
      </w:r>
      <w:r>
        <w:rPr>
          <w:noProof/>
        </w:rPr>
        <w:tab/>
        <w:t>154</w:t>
      </w:r>
    </w:p>
    <w:p w14:paraId="02EE431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 and evaluation of serving cell for UE category M1 in normal coverage</w:t>
      </w:r>
      <w:r>
        <w:rPr>
          <w:noProof/>
        </w:rPr>
        <w:tab/>
        <w:t>154</w:t>
      </w:r>
    </w:p>
    <w:p w14:paraId="0990A9F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4.7.2.1.1A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Relaxed measurement and evaluation of serving cell for UE category M1 in normal coverage</w:t>
      </w:r>
      <w:r>
        <w:rPr>
          <w:noProof/>
        </w:rPr>
        <w:tab/>
        <w:t>155</w:t>
      </w:r>
    </w:p>
    <w:p w14:paraId="0DD43B3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Measurements of intra-frequency cells for UE category M1 in normal coverage</w:t>
      </w:r>
      <w:r>
        <w:rPr>
          <w:noProof/>
        </w:rPr>
        <w:tab/>
        <w:t>156</w:t>
      </w:r>
    </w:p>
    <w:p w14:paraId="21EFEA4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Measurements of inter-frequency cells for UE category M1 in normal coverage</w:t>
      </w:r>
      <w:r>
        <w:rPr>
          <w:noProof/>
        </w:rPr>
        <w:tab/>
        <w:t>158</w:t>
      </w:r>
    </w:p>
    <w:p w14:paraId="0BFBCA2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Maximum allowed layers for multiple monitoring for UE category M1 in normal coverage</w:t>
      </w:r>
      <w:r>
        <w:rPr>
          <w:noProof/>
        </w:rPr>
        <w:tab/>
        <w:t>159</w:t>
      </w:r>
    </w:p>
    <w:p w14:paraId="5586EAE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4.7.2.1.5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Maximum interruption in paging reception for Category M1 UEs in normal coverage</w:t>
      </w:r>
      <w:r>
        <w:rPr>
          <w:noProof/>
        </w:rPr>
        <w:tab/>
        <w:t>160</w:t>
      </w:r>
    </w:p>
    <w:p w14:paraId="33EEB9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 requirements for UE category M1 in enhanced coverage</w:t>
      </w:r>
      <w:r>
        <w:rPr>
          <w:noProof/>
        </w:rPr>
        <w:tab/>
        <w:t>160</w:t>
      </w:r>
    </w:p>
    <w:p w14:paraId="6848DB6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 and evaluation of serving cell for UE category M1 in enhanced coverage</w:t>
      </w:r>
      <w:r>
        <w:rPr>
          <w:noProof/>
        </w:rPr>
        <w:tab/>
        <w:t>160</w:t>
      </w:r>
    </w:p>
    <w:p w14:paraId="4E14E87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4.7.2.2.1A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Relaxed measurement and evaluation of serving cell for UE category M1 in enhaned coverage</w:t>
      </w:r>
      <w:r>
        <w:rPr>
          <w:noProof/>
        </w:rPr>
        <w:tab/>
        <w:t>161</w:t>
      </w:r>
    </w:p>
    <w:p w14:paraId="1327CB7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Measurements of intra-frequency cells for UE category M1 in enhanced coverage</w:t>
      </w:r>
      <w:r>
        <w:rPr>
          <w:noProof/>
        </w:rPr>
        <w:tab/>
        <w:t>162</w:t>
      </w:r>
    </w:p>
    <w:p w14:paraId="78B6709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Measurements of inter-frequency cells for UE category M1 in enhanced coverage</w:t>
      </w:r>
      <w:r>
        <w:rPr>
          <w:noProof/>
        </w:rPr>
        <w:tab/>
        <w:t>165</w:t>
      </w:r>
    </w:p>
    <w:p w14:paraId="0A097C0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4.7.2.2.4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Maximum allowed layers for multiple monitoring for UE category M1 in enhanced coverage</w:t>
      </w:r>
      <w:r>
        <w:rPr>
          <w:noProof/>
        </w:rPr>
        <w:tab/>
        <w:t>166</w:t>
      </w:r>
    </w:p>
    <w:p w14:paraId="28E84DC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4.7.2.2.5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Maximum interruption in paging reception for Category M1 UEs in enhanced coverage</w:t>
      </w:r>
      <w:r>
        <w:rPr>
          <w:noProof/>
        </w:rPr>
        <w:tab/>
        <w:t>167</w:t>
      </w:r>
    </w:p>
    <w:p w14:paraId="72FD4D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WUS receptions for UE category M1</w:t>
      </w:r>
      <w:r>
        <w:rPr>
          <w:noProof/>
        </w:rPr>
        <w:tab/>
        <w:t>167</w:t>
      </w:r>
    </w:p>
    <w:p w14:paraId="7A92D86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Channel quality report for UE Category M1 in idle mode</w:t>
      </w:r>
      <w:r>
        <w:rPr>
          <w:noProof/>
        </w:rPr>
        <w:tab/>
        <w:t>167</w:t>
      </w:r>
    </w:p>
    <w:p w14:paraId="6E85BE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transmission using preconfigured uplink resources for UE category M1</w:t>
      </w:r>
      <w:r>
        <w:rPr>
          <w:noProof/>
        </w:rPr>
        <w:tab/>
        <w:t>168</w:t>
      </w:r>
    </w:p>
    <w:p w14:paraId="1BFBDC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168</w:t>
      </w:r>
    </w:p>
    <w:p w14:paraId="285375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on UE synchronization for transmission using PUR</w:t>
      </w:r>
      <w:r>
        <w:rPr>
          <w:noProof/>
        </w:rPr>
        <w:tab/>
        <w:t>168</w:t>
      </w:r>
    </w:p>
    <w:p w14:paraId="24CCAA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4.7.4.3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on TA validation for transmission using PUR</w:t>
      </w:r>
      <w:r>
        <w:rPr>
          <w:noProof/>
        </w:rPr>
        <w:tab/>
        <w:t>169</w:t>
      </w:r>
    </w:p>
    <w:p w14:paraId="5AAAF51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Idle State Positioning Measurement</w:t>
      </w:r>
      <w:r>
        <w:rPr>
          <w:noProof/>
        </w:rPr>
        <w:t xml:space="preserve"> Requirements for UE category NB1</w:t>
      </w:r>
      <w:r>
        <w:rPr>
          <w:noProof/>
        </w:rPr>
        <w:tab/>
        <w:t>170</w:t>
      </w:r>
    </w:p>
    <w:p w14:paraId="6B896FE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OTDOA Intra-Frequency RSTD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NB1 for normal coverage</w:t>
      </w:r>
      <w:r>
        <w:rPr>
          <w:noProof/>
        </w:rPr>
        <w:tab/>
        <w:t>170</w:t>
      </w:r>
    </w:p>
    <w:p w14:paraId="12962C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171</w:t>
      </w:r>
    </w:p>
    <w:p w14:paraId="2647969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OTDOA Int</w:t>
      </w:r>
      <w:r>
        <w:rPr>
          <w:noProof/>
          <w:lang w:eastAsia="zh-CN"/>
        </w:rPr>
        <w:t>ra</w:t>
      </w:r>
      <w:r>
        <w:rPr>
          <w:noProof/>
        </w:rPr>
        <w:t>-Frequency RSTD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NB1 for enhanced coverage</w:t>
      </w:r>
      <w:r>
        <w:rPr>
          <w:noProof/>
        </w:rPr>
        <w:tab/>
        <w:t>172</w:t>
      </w:r>
    </w:p>
    <w:p w14:paraId="2368BB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173</w:t>
      </w:r>
    </w:p>
    <w:p w14:paraId="03E760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lastRenderedPageBreak/>
        <w:t>4.8.3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OTDOA Int</w:t>
      </w:r>
      <w:r>
        <w:rPr>
          <w:noProof/>
          <w:lang w:eastAsia="zh-CN"/>
        </w:rPr>
        <w:t>er</w:t>
      </w:r>
      <w:r>
        <w:rPr>
          <w:noProof/>
        </w:rPr>
        <w:t>-Frequency RSTD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NB1 for normal coverage</w:t>
      </w:r>
      <w:r>
        <w:rPr>
          <w:noProof/>
        </w:rPr>
        <w:tab/>
        <w:t>174</w:t>
      </w:r>
    </w:p>
    <w:p w14:paraId="5E6476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175</w:t>
      </w:r>
    </w:p>
    <w:p w14:paraId="4F16910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OTDOA Int</w:t>
      </w:r>
      <w:r>
        <w:rPr>
          <w:noProof/>
          <w:lang w:eastAsia="zh-CN"/>
        </w:rPr>
        <w:t>er</w:t>
      </w:r>
      <w:r>
        <w:rPr>
          <w:noProof/>
        </w:rPr>
        <w:t>-Frequency RSTD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NB1 for enhanced coverage</w:t>
      </w:r>
      <w:r>
        <w:rPr>
          <w:noProof/>
        </w:rPr>
        <w:tab/>
        <w:t>176</w:t>
      </w:r>
    </w:p>
    <w:p w14:paraId="2FC5F2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177</w:t>
      </w:r>
    </w:p>
    <w:p w14:paraId="5800DD6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>E-CID NRSRP and NRSRQ</w:t>
      </w:r>
      <w:r>
        <w:rPr>
          <w:noProof/>
        </w:rPr>
        <w:t xml:space="preserve">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NB2 for normal coverage</w:t>
      </w:r>
      <w:r>
        <w:rPr>
          <w:noProof/>
        </w:rPr>
        <w:tab/>
        <w:t>178</w:t>
      </w:r>
    </w:p>
    <w:p w14:paraId="343B33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Reporting Delay</w:t>
      </w:r>
      <w:r>
        <w:rPr>
          <w:noProof/>
        </w:rPr>
        <w:tab/>
        <w:t>179</w:t>
      </w:r>
    </w:p>
    <w:p w14:paraId="5E2549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>E-CID NRSRP and NRSRQ</w:t>
      </w:r>
      <w:r>
        <w:rPr>
          <w:noProof/>
        </w:rPr>
        <w:t xml:space="preserve">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NB2 for enhanced coverage</w:t>
      </w:r>
      <w:r>
        <w:rPr>
          <w:noProof/>
        </w:rPr>
        <w:tab/>
        <w:t>179</w:t>
      </w:r>
    </w:p>
    <w:p w14:paraId="57942F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Reporting Delay</w:t>
      </w:r>
      <w:r>
        <w:rPr>
          <w:noProof/>
        </w:rPr>
        <w:tab/>
        <w:t>180</w:t>
      </w:r>
    </w:p>
    <w:p w14:paraId="6B004A3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 xml:space="preserve">-Frequency </w:t>
      </w:r>
      <w:r>
        <w:rPr>
          <w:noProof/>
          <w:lang w:eastAsia="zh-CN"/>
        </w:rPr>
        <w:t>E-CID NRSRP and NRSRQ</w:t>
      </w:r>
      <w:r>
        <w:rPr>
          <w:noProof/>
        </w:rPr>
        <w:t xml:space="preserve">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NB2 for normal coverage</w:t>
      </w:r>
      <w:r>
        <w:rPr>
          <w:noProof/>
        </w:rPr>
        <w:tab/>
        <w:t>181</w:t>
      </w:r>
    </w:p>
    <w:p w14:paraId="052C81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Reporting Delay</w:t>
      </w:r>
      <w:r>
        <w:rPr>
          <w:noProof/>
        </w:rPr>
        <w:tab/>
        <w:t>182</w:t>
      </w:r>
    </w:p>
    <w:p w14:paraId="177CF46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 xml:space="preserve">-Frequency </w:t>
      </w:r>
      <w:r>
        <w:rPr>
          <w:noProof/>
          <w:lang w:eastAsia="zh-CN"/>
        </w:rPr>
        <w:t>E-CID NRSRP and NRSRQ</w:t>
      </w:r>
      <w:r>
        <w:rPr>
          <w:noProof/>
        </w:rPr>
        <w:t xml:space="preserve"> Measurements</w:t>
      </w:r>
      <w:r>
        <w:rPr>
          <w:noProof/>
          <w:lang w:eastAsia="zh-CN"/>
        </w:rPr>
        <w:t xml:space="preserve"> for UE</w:t>
      </w:r>
      <w:r>
        <w:rPr>
          <w:noProof/>
        </w:rPr>
        <w:t xml:space="preserve"> </w:t>
      </w:r>
      <w:r>
        <w:rPr>
          <w:noProof/>
          <w:lang w:eastAsia="zh-CN"/>
        </w:rPr>
        <w:t>category NB2 for enhanced coverage</w:t>
      </w:r>
      <w:r>
        <w:rPr>
          <w:noProof/>
        </w:rPr>
        <w:tab/>
        <w:t>182</w:t>
      </w:r>
    </w:p>
    <w:p w14:paraId="2FB83C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4.8.8.1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Reporting Delay</w:t>
      </w:r>
      <w:r>
        <w:rPr>
          <w:noProof/>
        </w:rPr>
        <w:tab/>
        <w:t>183</w:t>
      </w:r>
    </w:p>
    <w:p w14:paraId="49E4A08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Idle Mode CA Measurement</w:t>
      </w:r>
      <w:r>
        <w:rPr>
          <w:noProof/>
        </w:rPr>
        <w:tab/>
        <w:t>184</w:t>
      </w:r>
    </w:p>
    <w:p w14:paraId="62EE504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184</w:t>
      </w:r>
    </w:p>
    <w:p w14:paraId="6B8A7E5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</w:t>
      </w:r>
      <w:r>
        <w:rPr>
          <w:noProof/>
        </w:rPr>
        <w:tab/>
        <w:t>184</w:t>
      </w:r>
    </w:p>
    <w:p w14:paraId="3B1DEB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Detected cell requirement during state transition and Idle mode</w:t>
      </w:r>
      <w:r>
        <w:rPr>
          <w:noProof/>
        </w:rPr>
        <w:tab/>
        <w:t>184</w:t>
      </w:r>
    </w:p>
    <w:p w14:paraId="05EFF9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inter-frequency CA candidate cells</w:t>
      </w:r>
      <w:r>
        <w:rPr>
          <w:noProof/>
        </w:rPr>
        <w:tab/>
        <w:t>185</w:t>
      </w:r>
    </w:p>
    <w:p w14:paraId="624466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on serving cell</w:t>
      </w:r>
      <w:r>
        <w:rPr>
          <w:noProof/>
        </w:rPr>
        <w:tab/>
        <w:t>185</w:t>
      </w:r>
    </w:p>
    <w:p w14:paraId="750F5275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4A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E-UTRAN RRC_INACTIVE state mobility</w:t>
      </w:r>
      <w:r>
        <w:rPr>
          <w:noProof/>
        </w:rPr>
        <w:tab/>
        <w:t>186</w:t>
      </w:r>
    </w:p>
    <w:p w14:paraId="67DB5B7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</w:t>
      </w:r>
      <w:r>
        <w:rPr>
          <w:noProof/>
        </w:rPr>
        <w:tab/>
        <w:t>186</w:t>
      </w:r>
    </w:p>
    <w:p w14:paraId="65510C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4A.1.1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Introduction</w:t>
      </w:r>
      <w:r>
        <w:rPr>
          <w:noProof/>
        </w:rPr>
        <w:tab/>
        <w:t>187</w:t>
      </w:r>
    </w:p>
    <w:p w14:paraId="715183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4A.1.2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Requirements</w:t>
      </w:r>
      <w:r>
        <w:rPr>
          <w:noProof/>
        </w:rPr>
        <w:tab/>
        <w:t>187</w:t>
      </w:r>
    </w:p>
    <w:p w14:paraId="5F22E8D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4A.1.2.1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UE measurement capability</w:t>
      </w:r>
      <w:r>
        <w:rPr>
          <w:noProof/>
        </w:rPr>
        <w:tab/>
        <w:t>187</w:t>
      </w:r>
    </w:p>
    <w:p w14:paraId="594C15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4A.1.2.2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Measurement and evaluation of serving cell</w:t>
      </w:r>
      <w:r>
        <w:rPr>
          <w:noProof/>
        </w:rPr>
        <w:tab/>
        <w:t>187</w:t>
      </w:r>
    </w:p>
    <w:p w14:paraId="56E9E6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4A.1.2.3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Measurements of intra-frequency E-UTRAN cells</w:t>
      </w:r>
      <w:r>
        <w:rPr>
          <w:noProof/>
        </w:rPr>
        <w:tab/>
        <w:t>187</w:t>
      </w:r>
    </w:p>
    <w:p w14:paraId="663C67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4A.1.2.4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Measurements of inter-frequency E-UTRAN cells</w:t>
      </w:r>
      <w:r>
        <w:rPr>
          <w:noProof/>
        </w:rPr>
        <w:tab/>
        <w:t>187</w:t>
      </w:r>
    </w:p>
    <w:p w14:paraId="366A29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4A.1.2.5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Evaluation of cell re-selection criteria</w:t>
      </w:r>
      <w:r>
        <w:rPr>
          <w:noProof/>
        </w:rPr>
        <w:tab/>
        <w:t>187</w:t>
      </w:r>
    </w:p>
    <w:p w14:paraId="21C55D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4A.1.2.6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Maximum interruption in paging reception</w:t>
      </w:r>
      <w:r>
        <w:rPr>
          <w:noProof/>
        </w:rPr>
        <w:tab/>
        <w:t>187</w:t>
      </w:r>
    </w:p>
    <w:p w14:paraId="2BB2E5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4A.1.2.7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Measurements of inter-RAT NR cells</w:t>
      </w:r>
      <w:r>
        <w:rPr>
          <w:noProof/>
        </w:rPr>
        <w:tab/>
        <w:t>187</w:t>
      </w:r>
    </w:p>
    <w:p w14:paraId="091E73F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UE Category M1</w:t>
      </w:r>
      <w:r>
        <w:rPr>
          <w:noProof/>
        </w:rPr>
        <w:tab/>
        <w:t>187</w:t>
      </w:r>
    </w:p>
    <w:p w14:paraId="7052FD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4A.2.1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Introduction</w:t>
      </w:r>
      <w:r>
        <w:rPr>
          <w:noProof/>
        </w:rPr>
        <w:tab/>
        <w:t>187</w:t>
      </w:r>
    </w:p>
    <w:p w14:paraId="3AD606F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4A.2.2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Cell Selection</w:t>
      </w:r>
      <w:r>
        <w:rPr>
          <w:noProof/>
        </w:rPr>
        <w:tab/>
        <w:t>187</w:t>
      </w:r>
    </w:p>
    <w:p w14:paraId="3FD68F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4A.2.3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Cell Reselection</w:t>
      </w:r>
      <w:r>
        <w:rPr>
          <w:noProof/>
        </w:rPr>
        <w:tab/>
        <w:t>187</w:t>
      </w:r>
    </w:p>
    <w:p w14:paraId="25440E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4A.2.3.1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 requirements for UE category M1 in normal coverage</w:t>
      </w:r>
      <w:r>
        <w:rPr>
          <w:noProof/>
        </w:rPr>
        <w:tab/>
        <w:t>187</w:t>
      </w:r>
    </w:p>
    <w:p w14:paraId="3EE7984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4A.2.3.1.1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 and evaluation of serving cell for UE category M1 in normal coverage</w:t>
      </w:r>
      <w:r>
        <w:rPr>
          <w:noProof/>
        </w:rPr>
        <w:tab/>
        <w:t>187</w:t>
      </w:r>
    </w:p>
    <w:p w14:paraId="55CA49E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4A.2.3.1.2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Measurements of intra-frequency cells for UE category M1 in normal coverage</w:t>
      </w:r>
      <w:r>
        <w:rPr>
          <w:noProof/>
        </w:rPr>
        <w:tab/>
        <w:t>188</w:t>
      </w:r>
    </w:p>
    <w:p w14:paraId="4C82799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A.2.3.1.3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Measurements of inter-frequency cells for UE category M1 in normal coverage</w:t>
      </w:r>
      <w:r>
        <w:rPr>
          <w:noProof/>
        </w:rPr>
        <w:tab/>
        <w:t>188</w:t>
      </w:r>
    </w:p>
    <w:p w14:paraId="447F58B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4A.2.3.1.4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Maximum allowed layers for multiple monitoring for UE category M1 in normal coverage</w:t>
      </w:r>
      <w:r>
        <w:rPr>
          <w:noProof/>
        </w:rPr>
        <w:tab/>
        <w:t>189</w:t>
      </w:r>
    </w:p>
    <w:p w14:paraId="647A590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4A.2.3.1.5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>Maximum interruption in paging reception for Category M1 UEs in normal coverage</w:t>
      </w:r>
      <w:r>
        <w:rPr>
          <w:noProof/>
        </w:rPr>
        <w:tab/>
        <w:t>189</w:t>
      </w:r>
    </w:p>
    <w:p w14:paraId="44B6AD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4A.2.4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Channel quality report for UE Category M1 in idle mode</w:t>
      </w:r>
      <w:r>
        <w:rPr>
          <w:noProof/>
        </w:rPr>
        <w:tab/>
        <w:t>190</w:t>
      </w:r>
    </w:p>
    <w:p w14:paraId="2F1F4BD4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E-UTRAN RRC_CONNECTED state mobility</w:t>
      </w:r>
      <w:r>
        <w:rPr>
          <w:noProof/>
        </w:rPr>
        <w:tab/>
        <w:t>190</w:t>
      </w:r>
    </w:p>
    <w:p w14:paraId="5EACD6B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Handover</w:t>
      </w:r>
      <w:r>
        <w:rPr>
          <w:noProof/>
        </w:rPr>
        <w:tab/>
        <w:t>191</w:t>
      </w:r>
    </w:p>
    <w:p w14:paraId="27B6D88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191</w:t>
      </w:r>
    </w:p>
    <w:p w14:paraId="2C9D213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191</w:t>
      </w:r>
    </w:p>
    <w:p w14:paraId="230FE5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</w:t>
      </w:r>
      <w:r>
        <w:rPr>
          <w:noProof/>
        </w:rPr>
        <w:tab/>
        <w:t>191</w:t>
      </w:r>
    </w:p>
    <w:p w14:paraId="33E89F7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191</w:t>
      </w:r>
    </w:p>
    <w:p w14:paraId="7E3958A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191</w:t>
      </w:r>
    </w:p>
    <w:p w14:paraId="790A53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</w:t>
      </w:r>
      <w:r>
        <w:rPr>
          <w:noProof/>
        </w:rPr>
        <w:tab/>
        <w:t>193</w:t>
      </w:r>
    </w:p>
    <w:p w14:paraId="1C43C9D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5.1.2.2.1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(Void)</w:t>
      </w:r>
      <w:r>
        <w:rPr>
          <w:noProof/>
        </w:rPr>
        <w:tab/>
        <w:t>193</w:t>
      </w:r>
    </w:p>
    <w:p w14:paraId="6FA28C2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5.1.2.2.2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(Void)</w:t>
      </w:r>
      <w:r>
        <w:rPr>
          <w:noProof/>
        </w:rPr>
        <w:tab/>
        <w:t>193</w:t>
      </w:r>
    </w:p>
    <w:p w14:paraId="49E883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– FDD</w:t>
      </w:r>
      <w:r>
        <w:rPr>
          <w:noProof/>
        </w:rPr>
        <w:tab/>
        <w:t>193</w:t>
      </w:r>
    </w:p>
    <w:p w14:paraId="77FA2D8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5.1.2.3.1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(Void)</w:t>
      </w:r>
      <w:r>
        <w:rPr>
          <w:noProof/>
        </w:rPr>
        <w:tab/>
        <w:t>193</w:t>
      </w:r>
    </w:p>
    <w:p w14:paraId="53B1468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5.1.2.3.2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(Void)</w:t>
      </w:r>
      <w:r>
        <w:rPr>
          <w:noProof/>
        </w:rPr>
        <w:tab/>
        <w:t>193</w:t>
      </w:r>
    </w:p>
    <w:p w14:paraId="52EC2C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– TDD</w:t>
      </w:r>
      <w:r>
        <w:rPr>
          <w:noProof/>
        </w:rPr>
        <w:tab/>
        <w:t>193</w:t>
      </w:r>
    </w:p>
    <w:p w14:paraId="498044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193</w:t>
      </w:r>
    </w:p>
    <w:p w14:paraId="58CF4A5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193</w:t>
      </w:r>
    </w:p>
    <w:p w14:paraId="2363E5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5.1.2.5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HD–FDD</w:t>
      </w:r>
      <w:r>
        <w:rPr>
          <w:noProof/>
        </w:rPr>
        <w:tab/>
        <w:t>195</w:t>
      </w:r>
    </w:p>
    <w:p w14:paraId="4A77201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195</w:t>
      </w:r>
    </w:p>
    <w:p w14:paraId="5716D80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195</w:t>
      </w:r>
    </w:p>
    <w:p w14:paraId="226ACE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conditional handover</w:t>
      </w:r>
      <w:r>
        <w:rPr>
          <w:noProof/>
        </w:rPr>
        <w:tab/>
        <w:t>197</w:t>
      </w:r>
    </w:p>
    <w:p w14:paraId="7685A58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5.1.2.6.1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Handover delay</w:t>
      </w:r>
      <w:r>
        <w:rPr>
          <w:noProof/>
        </w:rPr>
        <w:tab/>
        <w:t>197</w:t>
      </w:r>
    </w:p>
    <w:p w14:paraId="002CA20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5.1.2.6.2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Measurement time</w:t>
      </w:r>
      <w:r>
        <w:rPr>
          <w:noProof/>
        </w:rPr>
        <w:tab/>
        <w:t>197</w:t>
      </w:r>
    </w:p>
    <w:p w14:paraId="4B50F35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5.1.2.6.3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Preparation time</w:t>
      </w:r>
      <w:r>
        <w:rPr>
          <w:noProof/>
        </w:rPr>
        <w:tab/>
        <w:t>197</w:t>
      </w:r>
    </w:p>
    <w:p w14:paraId="7B93E95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5.1.2.6.4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Interruption time</w:t>
      </w:r>
      <w:r>
        <w:rPr>
          <w:noProof/>
        </w:rPr>
        <w:tab/>
        <w:t>197</w:t>
      </w:r>
    </w:p>
    <w:p w14:paraId="746B47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 conditional handover</w:t>
      </w:r>
      <w:r>
        <w:rPr>
          <w:noProof/>
        </w:rPr>
        <w:tab/>
        <w:t>198</w:t>
      </w:r>
    </w:p>
    <w:p w14:paraId="52B07E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conditional handover</w:t>
      </w:r>
      <w:r>
        <w:rPr>
          <w:noProof/>
        </w:rPr>
        <w:tab/>
        <w:t>198</w:t>
      </w:r>
    </w:p>
    <w:p w14:paraId="57F72A9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conditional handover</w:t>
      </w:r>
      <w:r>
        <w:rPr>
          <w:noProof/>
        </w:rPr>
        <w:tab/>
        <w:t>198</w:t>
      </w:r>
    </w:p>
    <w:p w14:paraId="402930C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198</w:t>
      </w:r>
    </w:p>
    <w:p w14:paraId="07421BC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to other RATs</w:t>
      </w:r>
      <w:r>
        <w:rPr>
          <w:noProof/>
        </w:rPr>
        <w:tab/>
        <w:t>198</w:t>
      </w:r>
    </w:p>
    <w:p w14:paraId="0E30DCC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- UTRAN FDD Handover</w:t>
      </w:r>
      <w:r>
        <w:rPr>
          <w:noProof/>
        </w:rPr>
        <w:tab/>
        <w:t>198</w:t>
      </w:r>
    </w:p>
    <w:p w14:paraId="039210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198</w:t>
      </w:r>
    </w:p>
    <w:p w14:paraId="15904C1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198</w:t>
      </w:r>
    </w:p>
    <w:p w14:paraId="5BC46B7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198</w:t>
      </w:r>
    </w:p>
    <w:p w14:paraId="195BB5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- UTRAN TDD Handover</w:t>
      </w:r>
      <w:r>
        <w:rPr>
          <w:noProof/>
        </w:rPr>
        <w:tab/>
        <w:t>199</w:t>
      </w:r>
    </w:p>
    <w:p w14:paraId="6E4576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Introduction</w:t>
      </w:r>
      <w:r>
        <w:rPr>
          <w:noProof/>
        </w:rPr>
        <w:tab/>
        <w:t>199</w:t>
      </w:r>
    </w:p>
    <w:p w14:paraId="79E2B7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199</w:t>
      </w:r>
    </w:p>
    <w:p w14:paraId="09B2EC0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199</w:t>
      </w:r>
    </w:p>
    <w:p w14:paraId="3014877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199</w:t>
      </w:r>
    </w:p>
    <w:p w14:paraId="1E9D43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- GSM Handover</w:t>
      </w:r>
      <w:r>
        <w:rPr>
          <w:noProof/>
        </w:rPr>
        <w:tab/>
        <w:t>200</w:t>
      </w:r>
    </w:p>
    <w:p w14:paraId="123782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200</w:t>
      </w:r>
    </w:p>
    <w:p w14:paraId="769CF9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200</w:t>
      </w:r>
    </w:p>
    <w:p w14:paraId="7F2A9D6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200</w:t>
      </w:r>
    </w:p>
    <w:p w14:paraId="20E4631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200</w:t>
      </w:r>
    </w:p>
    <w:p w14:paraId="74BA1C8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- NR FR1 Handover</w:t>
      </w:r>
      <w:r>
        <w:rPr>
          <w:noProof/>
        </w:rPr>
        <w:tab/>
        <w:t>201</w:t>
      </w:r>
    </w:p>
    <w:p w14:paraId="22E569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Introduction</w:t>
      </w:r>
      <w:r>
        <w:rPr>
          <w:noProof/>
        </w:rPr>
        <w:tab/>
        <w:t>201</w:t>
      </w:r>
    </w:p>
    <w:p w14:paraId="560FC9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Handover delay</w:t>
      </w:r>
      <w:r>
        <w:rPr>
          <w:noProof/>
        </w:rPr>
        <w:tab/>
        <w:t>201</w:t>
      </w:r>
    </w:p>
    <w:p w14:paraId="36B9B2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Interruption time</w:t>
      </w:r>
      <w:r>
        <w:rPr>
          <w:noProof/>
        </w:rPr>
        <w:tab/>
        <w:t>201</w:t>
      </w:r>
    </w:p>
    <w:p w14:paraId="0D0901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5.3.4A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E-UTRAN - NR FR1 Handover to target cell using CCA</w:t>
      </w:r>
      <w:r>
        <w:rPr>
          <w:noProof/>
        </w:rPr>
        <w:tab/>
        <w:t>202</w:t>
      </w:r>
    </w:p>
    <w:p w14:paraId="2D9AA6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5.3.4A.1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Introduction</w:t>
      </w:r>
      <w:r>
        <w:rPr>
          <w:noProof/>
        </w:rPr>
        <w:tab/>
        <w:t>202</w:t>
      </w:r>
    </w:p>
    <w:p w14:paraId="210497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5.3.4A.2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Handover delay</w:t>
      </w:r>
      <w:r>
        <w:rPr>
          <w:noProof/>
        </w:rPr>
        <w:tab/>
        <w:t>202</w:t>
      </w:r>
    </w:p>
    <w:p w14:paraId="482818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5.3.4A.3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Interruption time</w:t>
      </w:r>
      <w:r>
        <w:rPr>
          <w:noProof/>
        </w:rPr>
        <w:tab/>
        <w:t>202</w:t>
      </w:r>
    </w:p>
    <w:p w14:paraId="452D878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5.3.5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- NR FR2 Handover</w:t>
      </w:r>
      <w:r>
        <w:rPr>
          <w:noProof/>
        </w:rPr>
        <w:tab/>
        <w:t>203</w:t>
      </w:r>
    </w:p>
    <w:p w14:paraId="7EB408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 w:eastAsia="zh-CN"/>
        </w:rPr>
        <w:t>5.3.5.1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 w:eastAsia="zh-CN"/>
        </w:rPr>
        <w:t>Introduction</w:t>
      </w:r>
      <w:r>
        <w:rPr>
          <w:noProof/>
        </w:rPr>
        <w:tab/>
        <w:t>203</w:t>
      </w:r>
    </w:p>
    <w:p w14:paraId="5BBBB4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Handover delay</w:t>
      </w:r>
      <w:r>
        <w:rPr>
          <w:noProof/>
        </w:rPr>
        <w:tab/>
        <w:t>203</w:t>
      </w:r>
    </w:p>
    <w:p w14:paraId="4B12D0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5.3.5.3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Interruption time</w:t>
      </w:r>
      <w:r>
        <w:rPr>
          <w:noProof/>
        </w:rPr>
        <w:tab/>
        <w:t>203</w:t>
      </w:r>
    </w:p>
    <w:p w14:paraId="2BE4A72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to Non-3GPP RATs</w:t>
      </w:r>
      <w:r>
        <w:rPr>
          <w:noProof/>
        </w:rPr>
        <w:tab/>
        <w:t>204</w:t>
      </w:r>
    </w:p>
    <w:p w14:paraId="7DEE35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– HRPD Handover</w:t>
      </w:r>
      <w:r>
        <w:rPr>
          <w:noProof/>
        </w:rPr>
        <w:tab/>
        <w:t>204</w:t>
      </w:r>
    </w:p>
    <w:p w14:paraId="3694B12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204</w:t>
      </w:r>
    </w:p>
    <w:p w14:paraId="015C1D0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204</w:t>
      </w:r>
    </w:p>
    <w:p w14:paraId="45D2477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204</w:t>
      </w:r>
    </w:p>
    <w:p w14:paraId="2F0BB9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– cdma2000 1X Handover</w:t>
      </w:r>
      <w:r>
        <w:rPr>
          <w:noProof/>
        </w:rPr>
        <w:tab/>
        <w:t>205</w:t>
      </w:r>
    </w:p>
    <w:p w14:paraId="6FCCEE8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5.4.2.1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Introduction</w:t>
      </w:r>
      <w:r>
        <w:rPr>
          <w:noProof/>
        </w:rPr>
        <w:tab/>
        <w:t>205</w:t>
      </w:r>
    </w:p>
    <w:p w14:paraId="23E8C8A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205</w:t>
      </w:r>
    </w:p>
    <w:p w14:paraId="34668D4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5.4.2.1.2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205</w:t>
      </w:r>
    </w:p>
    <w:p w14:paraId="5D47AC9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Handover for Cat-M1 UEs</w:t>
      </w:r>
      <w:r>
        <w:rPr>
          <w:noProof/>
        </w:rPr>
        <w:tab/>
        <w:t>206</w:t>
      </w:r>
    </w:p>
    <w:p w14:paraId="21B62D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206</w:t>
      </w:r>
    </w:p>
    <w:p w14:paraId="650D831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sv-SE"/>
        </w:rPr>
        <w:t xml:space="preserve"> in CEModeA</w:t>
      </w:r>
      <w:r>
        <w:rPr>
          <w:noProof/>
        </w:rPr>
        <w:tab/>
        <w:t>206</w:t>
      </w:r>
    </w:p>
    <w:p w14:paraId="526BE6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for Cat-M1 FDD UEs</w:t>
      </w:r>
      <w:r>
        <w:rPr>
          <w:noProof/>
        </w:rPr>
        <w:tab/>
        <w:t>206</w:t>
      </w:r>
    </w:p>
    <w:p w14:paraId="1074875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Handover delay</w:t>
      </w:r>
      <w:r>
        <w:rPr>
          <w:noProof/>
        </w:rPr>
        <w:tab/>
        <w:t>206</w:t>
      </w:r>
    </w:p>
    <w:p w14:paraId="617A06D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206</w:t>
      </w:r>
    </w:p>
    <w:p w14:paraId="2164B9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for Cat-M1 HD – FDD UEs</w:t>
      </w:r>
      <w:r>
        <w:rPr>
          <w:noProof/>
        </w:rPr>
        <w:tab/>
        <w:t>207</w:t>
      </w:r>
    </w:p>
    <w:p w14:paraId="301FC1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for Cat-M1 TDD UEs</w:t>
      </w:r>
      <w:r>
        <w:rPr>
          <w:noProof/>
        </w:rPr>
        <w:tab/>
        <w:t>207</w:t>
      </w:r>
    </w:p>
    <w:p w14:paraId="4D454A9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207</w:t>
      </w:r>
    </w:p>
    <w:p w14:paraId="764AEE8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5.5.2.3.2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207</w:t>
      </w:r>
    </w:p>
    <w:p w14:paraId="33AE68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5.5.3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Requirements in CEModeB</w:t>
      </w:r>
      <w:r>
        <w:rPr>
          <w:noProof/>
        </w:rPr>
        <w:tab/>
        <w:t>207</w:t>
      </w:r>
    </w:p>
    <w:p w14:paraId="44E9B3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5.5.3.1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FDD for Cat-M1 FDD UEs</w:t>
      </w:r>
      <w:r>
        <w:rPr>
          <w:noProof/>
        </w:rPr>
        <w:tab/>
        <w:t>207</w:t>
      </w:r>
    </w:p>
    <w:p w14:paraId="5492910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5.5.3.1.1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Handover delay</w:t>
      </w:r>
      <w:r>
        <w:rPr>
          <w:noProof/>
        </w:rPr>
        <w:tab/>
        <w:t>207</w:t>
      </w:r>
    </w:p>
    <w:p w14:paraId="15D1E99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5.5.3.1.2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Interruption time</w:t>
      </w:r>
      <w:r>
        <w:rPr>
          <w:noProof/>
        </w:rPr>
        <w:tab/>
        <w:t>207</w:t>
      </w:r>
    </w:p>
    <w:p w14:paraId="30FB4D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lastRenderedPageBreak/>
        <w:t>5.5.3.2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FDD for Cat-M1 HD – FDD UEs</w:t>
      </w:r>
      <w:r>
        <w:rPr>
          <w:noProof/>
        </w:rPr>
        <w:tab/>
        <w:t>208</w:t>
      </w:r>
    </w:p>
    <w:p w14:paraId="33D252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sv-SE"/>
        </w:rPr>
        <w:t>5.5.3.3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sv-SE"/>
        </w:rPr>
        <w:t xml:space="preserve">E-UTRAN TDD – TDD </w:t>
      </w:r>
      <w:r>
        <w:rPr>
          <w:noProof/>
          <w:lang w:eastAsia="sv-SE"/>
        </w:rPr>
        <w:t>for Cat-M1 TDD UEs</w:t>
      </w:r>
      <w:r>
        <w:rPr>
          <w:noProof/>
        </w:rPr>
        <w:tab/>
        <w:t>208</w:t>
      </w:r>
    </w:p>
    <w:p w14:paraId="26B6C10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208</w:t>
      </w:r>
    </w:p>
    <w:p w14:paraId="4C18B59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DAPS Handover</w:t>
      </w:r>
      <w:r>
        <w:rPr>
          <w:noProof/>
        </w:rPr>
        <w:tab/>
        <w:t>208</w:t>
      </w:r>
    </w:p>
    <w:p w14:paraId="6AFA24B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208</w:t>
      </w:r>
    </w:p>
    <w:p w14:paraId="19602E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208</w:t>
      </w:r>
    </w:p>
    <w:p w14:paraId="19F0DE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</w:t>
      </w:r>
      <w:r>
        <w:rPr>
          <w:noProof/>
        </w:rPr>
        <w:tab/>
        <w:t>208</w:t>
      </w:r>
    </w:p>
    <w:p w14:paraId="489EF30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DAPS Handover delay</w:t>
      </w:r>
      <w:r>
        <w:rPr>
          <w:noProof/>
        </w:rPr>
        <w:tab/>
        <w:t>209</w:t>
      </w:r>
    </w:p>
    <w:p w14:paraId="14DEF82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time</w:t>
      </w:r>
      <w:r>
        <w:rPr>
          <w:noProof/>
        </w:rPr>
        <w:tab/>
        <w:t>209</w:t>
      </w:r>
    </w:p>
    <w:p w14:paraId="48E23C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</w:t>
      </w:r>
      <w:r>
        <w:rPr>
          <w:noProof/>
        </w:rPr>
        <w:tab/>
        <w:t>210</w:t>
      </w:r>
    </w:p>
    <w:p w14:paraId="2A30D4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</w:t>
      </w:r>
      <w:r>
        <w:rPr>
          <w:noProof/>
        </w:rPr>
        <w:tab/>
        <w:t>210</w:t>
      </w:r>
    </w:p>
    <w:p w14:paraId="2E6673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5.7.2.4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</w:t>
      </w:r>
      <w:r>
        <w:rPr>
          <w:noProof/>
        </w:rPr>
        <w:tab/>
        <w:t>210</w:t>
      </w:r>
    </w:p>
    <w:p w14:paraId="2B5E4E36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RRC Connection Mobility Control</w:t>
      </w:r>
      <w:r>
        <w:rPr>
          <w:noProof/>
        </w:rPr>
        <w:tab/>
        <w:t>210</w:t>
      </w:r>
    </w:p>
    <w:p w14:paraId="5BEB298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Re-establishment</w:t>
      </w:r>
      <w:r>
        <w:rPr>
          <w:noProof/>
        </w:rPr>
        <w:tab/>
        <w:t>210</w:t>
      </w:r>
    </w:p>
    <w:p w14:paraId="67A638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210</w:t>
      </w:r>
    </w:p>
    <w:p w14:paraId="6EDCFE5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210</w:t>
      </w:r>
    </w:p>
    <w:p w14:paraId="2F1707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Re-establishment delay requirement</w:t>
      </w:r>
      <w:r>
        <w:rPr>
          <w:noProof/>
        </w:rPr>
        <w:tab/>
        <w:t>210</w:t>
      </w:r>
    </w:p>
    <w:p w14:paraId="219A0C1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</w:t>
      </w:r>
      <w:r>
        <w:rPr>
          <w:noProof/>
        </w:rPr>
        <w:tab/>
        <w:t>211</w:t>
      </w:r>
    </w:p>
    <w:p w14:paraId="2DCDA08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211</w:t>
      </w:r>
    </w:p>
    <w:p w14:paraId="4493FEE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211</w:t>
      </w:r>
    </w:p>
    <w:p w14:paraId="7CA7F0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based random access</w:t>
      </w:r>
      <w:r>
        <w:rPr>
          <w:noProof/>
        </w:rPr>
        <w:tab/>
        <w:t>211</w:t>
      </w:r>
    </w:p>
    <w:p w14:paraId="51D11B0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</w:t>
      </w:r>
      <w:r>
        <w:rPr>
          <w:noProof/>
          <w:lang w:eastAsia="zh-CN"/>
        </w:rPr>
        <w:t xml:space="preserve">receiving </w:t>
      </w:r>
      <w:r>
        <w:rPr>
          <w:noProof/>
        </w:rPr>
        <w:t>Random Access Response reception</w:t>
      </w:r>
      <w:r>
        <w:rPr>
          <w:noProof/>
        </w:rPr>
        <w:tab/>
        <w:t>211</w:t>
      </w:r>
    </w:p>
    <w:p w14:paraId="5E07421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1.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</w:t>
      </w:r>
      <w:r>
        <w:rPr>
          <w:noProof/>
          <w:lang w:eastAsia="zh-CN"/>
        </w:rPr>
        <w:t xml:space="preserve">not receiving </w:t>
      </w:r>
      <w:r>
        <w:rPr>
          <w:noProof/>
        </w:rPr>
        <w:t>Random Access Response reception</w:t>
      </w:r>
      <w:r>
        <w:rPr>
          <w:noProof/>
        </w:rPr>
        <w:tab/>
        <w:t>211</w:t>
      </w:r>
    </w:p>
    <w:p w14:paraId="577F8F6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receiving </w:t>
      </w:r>
      <w:r>
        <w:rPr>
          <w:noProof/>
          <w:lang w:eastAsia="zh-CN"/>
        </w:rPr>
        <w:t>a NACK on msg3</w:t>
      </w:r>
      <w:r>
        <w:rPr>
          <w:noProof/>
        </w:rPr>
        <w:tab/>
        <w:t>211</w:t>
      </w:r>
    </w:p>
    <w:p w14:paraId="53AD1F7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212</w:t>
      </w:r>
    </w:p>
    <w:p w14:paraId="339DB35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</w:t>
      </w:r>
      <w:r>
        <w:rPr>
          <w:noProof/>
          <w:lang w:eastAsia="zh-CN"/>
        </w:rPr>
        <w:t xml:space="preserve">when receiving </w:t>
      </w:r>
      <w:r>
        <w:rPr>
          <w:noProof/>
        </w:rPr>
        <w:t>a message over Temporary C-RNTI</w:t>
      </w:r>
      <w:r>
        <w:rPr>
          <w:noProof/>
        </w:rPr>
        <w:tab/>
        <w:t>212</w:t>
      </w:r>
    </w:p>
    <w:p w14:paraId="43F4C0A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</w:t>
      </w:r>
      <w:r>
        <w:rPr>
          <w:noProof/>
          <w:lang w:eastAsia="zh-CN"/>
        </w:rPr>
        <w:t>when contention Resolution timer expires</w:t>
      </w:r>
      <w:r>
        <w:rPr>
          <w:noProof/>
        </w:rPr>
        <w:tab/>
        <w:t>212</w:t>
      </w:r>
    </w:p>
    <w:p w14:paraId="1F90AB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Non-Contention based random access</w:t>
      </w:r>
      <w:r>
        <w:rPr>
          <w:noProof/>
        </w:rPr>
        <w:tab/>
        <w:t>212</w:t>
      </w:r>
    </w:p>
    <w:p w14:paraId="0BFE00E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Correct behaviour when receiving Random Access Response</w:t>
      </w:r>
      <w:r>
        <w:rPr>
          <w:noProof/>
        </w:rPr>
        <w:tab/>
        <w:t>212</w:t>
      </w:r>
    </w:p>
    <w:p w14:paraId="2A74DA0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.2.</w:t>
      </w:r>
      <w:r>
        <w:rPr>
          <w:noProof/>
          <w:lang w:eastAsia="zh-CN"/>
        </w:rPr>
        <w:t>2.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</w:t>
      </w:r>
      <w:r>
        <w:rPr>
          <w:noProof/>
          <w:lang w:eastAsia="zh-CN"/>
        </w:rPr>
        <w:t xml:space="preserve">not </w:t>
      </w:r>
      <w:r>
        <w:rPr>
          <w:noProof/>
        </w:rPr>
        <w:t>receiving Random Access Response</w:t>
      </w:r>
      <w:r>
        <w:rPr>
          <w:noProof/>
        </w:rPr>
        <w:tab/>
        <w:t>212</w:t>
      </w:r>
    </w:p>
    <w:p w14:paraId="5FDD4F6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Cat-M1 UEs</w:t>
      </w:r>
      <w:r>
        <w:rPr>
          <w:noProof/>
        </w:rPr>
        <w:tab/>
        <w:t>212</w:t>
      </w:r>
    </w:p>
    <w:p w14:paraId="483B1A5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</w:t>
      </w:r>
      <w:r>
        <w:rPr>
          <w:noProof/>
        </w:rPr>
        <w:tab/>
        <w:t>212</w:t>
      </w:r>
    </w:p>
    <w:p w14:paraId="1E6EA79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212</w:t>
      </w:r>
    </w:p>
    <w:p w14:paraId="161F3A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213</w:t>
      </w:r>
    </w:p>
    <w:p w14:paraId="470E25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3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 to UTRAN FDD</w:t>
      </w:r>
      <w:r>
        <w:rPr>
          <w:noProof/>
        </w:rPr>
        <w:tab/>
        <w:t>213</w:t>
      </w:r>
    </w:p>
    <w:p w14:paraId="04C355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3</w:t>
      </w:r>
      <w:r>
        <w:rPr>
          <w:noProof/>
        </w:rPr>
        <w:t>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 to GERAN</w:t>
      </w:r>
      <w:r>
        <w:rPr>
          <w:noProof/>
        </w:rPr>
        <w:tab/>
        <w:t>213</w:t>
      </w:r>
    </w:p>
    <w:p w14:paraId="54A2FB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3</w:t>
      </w:r>
      <w:r>
        <w:rPr>
          <w:noProof/>
        </w:rPr>
        <w:t>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RRC connection release with redirection to UTRAN </w:t>
      </w:r>
      <w:r>
        <w:rPr>
          <w:noProof/>
          <w:lang w:eastAsia="zh-CN"/>
        </w:rPr>
        <w:t>T</w:t>
      </w:r>
      <w:r>
        <w:rPr>
          <w:noProof/>
        </w:rPr>
        <w:t>DD</w:t>
      </w:r>
      <w:r>
        <w:rPr>
          <w:noProof/>
        </w:rPr>
        <w:tab/>
        <w:t>213</w:t>
      </w:r>
    </w:p>
    <w:p w14:paraId="0B8B39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3</w:t>
      </w:r>
      <w:r>
        <w:rPr>
          <w:noProof/>
        </w:rPr>
        <w:t>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 to NR</w:t>
      </w:r>
      <w:r>
        <w:rPr>
          <w:noProof/>
        </w:rPr>
        <w:tab/>
        <w:t>214</w:t>
      </w:r>
    </w:p>
    <w:p w14:paraId="7716A9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3</w:t>
      </w:r>
      <w:r>
        <w:rPr>
          <w:noProof/>
        </w:rPr>
        <w:t>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RRC connection release with redirection to NR </w:t>
      </w:r>
      <w:r w:rsidRPr="003D733F">
        <w:rPr>
          <w:noProof/>
          <w:lang w:val="en-US" w:eastAsia="zh-CN"/>
        </w:rPr>
        <w:t>carrier subject to CCA</w:t>
      </w:r>
      <w:r>
        <w:rPr>
          <w:noProof/>
        </w:rPr>
        <w:tab/>
        <w:t>215</w:t>
      </w:r>
    </w:p>
    <w:p w14:paraId="3B77B17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CSG Proximity Indication for E-UTRAN and UTRAN</w:t>
      </w:r>
      <w:r>
        <w:rPr>
          <w:noProof/>
        </w:rPr>
        <w:tab/>
        <w:t>216</w:t>
      </w:r>
    </w:p>
    <w:p w14:paraId="79E083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216</w:t>
      </w:r>
    </w:p>
    <w:p w14:paraId="3523266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216</w:t>
      </w:r>
    </w:p>
    <w:p w14:paraId="20849B7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Re-establishment</w:t>
      </w:r>
      <w:r>
        <w:rPr>
          <w:noProof/>
          <w:lang w:eastAsia="zh-CN"/>
        </w:rPr>
        <w:t xml:space="preserve"> for NB-IoT UEs</w:t>
      </w:r>
      <w:r>
        <w:rPr>
          <w:noProof/>
        </w:rPr>
        <w:tab/>
        <w:t>216</w:t>
      </w:r>
    </w:p>
    <w:p w14:paraId="1A4D664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216</w:t>
      </w:r>
    </w:p>
    <w:p w14:paraId="265A365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216</w:t>
      </w:r>
    </w:p>
    <w:p w14:paraId="6DE2B0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5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Re-establishment delay requirement</w:t>
      </w:r>
      <w:r>
        <w:rPr>
          <w:noProof/>
          <w:lang w:eastAsia="zh-CN"/>
        </w:rPr>
        <w:t xml:space="preserve"> in normal coverage</w:t>
      </w:r>
      <w:r>
        <w:rPr>
          <w:noProof/>
        </w:rPr>
        <w:tab/>
        <w:t>217</w:t>
      </w:r>
    </w:p>
    <w:p w14:paraId="2CAA0C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5</w:t>
      </w:r>
      <w:r>
        <w:rPr>
          <w:noProof/>
        </w:rPr>
        <w:t>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Re-establishment delay requirement</w:t>
      </w:r>
      <w:r>
        <w:rPr>
          <w:noProof/>
          <w:lang w:eastAsia="zh-CN"/>
        </w:rPr>
        <w:t xml:space="preserve"> in enhanced coverage</w:t>
      </w:r>
      <w:r>
        <w:rPr>
          <w:noProof/>
        </w:rPr>
        <w:tab/>
        <w:t>217</w:t>
      </w:r>
    </w:p>
    <w:p w14:paraId="129B33B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</w:t>
      </w:r>
      <w:r>
        <w:rPr>
          <w:noProof/>
          <w:lang w:eastAsia="zh-CN"/>
        </w:rPr>
        <w:t xml:space="preserve"> for UE category NB1</w:t>
      </w:r>
      <w:r>
        <w:rPr>
          <w:noProof/>
        </w:rPr>
        <w:tab/>
        <w:t>218</w:t>
      </w:r>
    </w:p>
    <w:p w14:paraId="671CCE6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218</w:t>
      </w:r>
    </w:p>
    <w:p w14:paraId="5726F8B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218</w:t>
      </w:r>
    </w:p>
    <w:p w14:paraId="0D217B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</w:t>
      </w:r>
      <w:r>
        <w:rPr>
          <w:noProof/>
          <w:lang w:eastAsia="zh-CN"/>
        </w:rPr>
        <w:t xml:space="preserve">receiving </w:t>
      </w:r>
      <w:r>
        <w:rPr>
          <w:noProof/>
        </w:rPr>
        <w:t>Random Access Response reception</w:t>
      </w:r>
      <w:r>
        <w:rPr>
          <w:noProof/>
        </w:rPr>
        <w:tab/>
        <w:t>218</w:t>
      </w:r>
    </w:p>
    <w:p w14:paraId="587D35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noProof/>
          <w:lang w:eastAsia="zh-CN"/>
        </w:rPr>
        <w:t>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</w:t>
      </w:r>
      <w:r>
        <w:rPr>
          <w:noProof/>
          <w:lang w:eastAsia="zh-CN"/>
        </w:rPr>
        <w:t xml:space="preserve">not receiving </w:t>
      </w:r>
      <w:r>
        <w:rPr>
          <w:noProof/>
        </w:rPr>
        <w:t>Random Access Response reception</w:t>
      </w:r>
      <w:r>
        <w:rPr>
          <w:noProof/>
        </w:rPr>
        <w:tab/>
        <w:t>218</w:t>
      </w:r>
    </w:p>
    <w:p w14:paraId="56895F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when receiving </w:t>
      </w:r>
      <w:r>
        <w:rPr>
          <w:noProof/>
          <w:lang w:eastAsia="zh-CN"/>
        </w:rPr>
        <w:t>a NACK on msg3</w:t>
      </w:r>
      <w:r>
        <w:rPr>
          <w:noProof/>
        </w:rPr>
        <w:tab/>
        <w:t>218</w:t>
      </w:r>
    </w:p>
    <w:p w14:paraId="6F27F5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.2.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</w:t>
      </w:r>
      <w:r>
        <w:rPr>
          <w:noProof/>
          <w:lang w:eastAsia="zh-CN"/>
        </w:rPr>
        <w:t xml:space="preserve">when receiving </w:t>
      </w:r>
      <w:r>
        <w:rPr>
          <w:noProof/>
        </w:rPr>
        <w:t>a message over Temporary C-RNTI</w:t>
      </w:r>
      <w:r>
        <w:rPr>
          <w:noProof/>
        </w:rPr>
        <w:tab/>
        <w:t>218</w:t>
      </w:r>
    </w:p>
    <w:p w14:paraId="6B1207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.2.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Correct behaviour </w:t>
      </w:r>
      <w:r>
        <w:rPr>
          <w:noProof/>
          <w:lang w:eastAsia="zh-CN"/>
        </w:rPr>
        <w:t>when contention Resolution timer expires</w:t>
      </w:r>
      <w:r>
        <w:rPr>
          <w:noProof/>
        </w:rPr>
        <w:tab/>
        <w:t>218</w:t>
      </w:r>
    </w:p>
    <w:p w14:paraId="2DAAE6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MSG3-based channel quality report for UE Category NB1</w:t>
      </w:r>
      <w:r>
        <w:rPr>
          <w:noProof/>
        </w:rPr>
        <w:tab/>
        <w:t>218</w:t>
      </w:r>
    </w:p>
    <w:p w14:paraId="1051E96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noProof/>
          <w:lang w:eastAsia="zh-CN"/>
        </w:rPr>
        <w:t>6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Requirements for </w:t>
      </w:r>
      <w:r>
        <w:rPr>
          <w:noProof/>
          <w:lang w:eastAsia="zh-CN"/>
        </w:rPr>
        <w:t>NPRACH configuration</w:t>
      </w:r>
      <w:r>
        <w:rPr>
          <w:noProof/>
        </w:rPr>
        <w:tab/>
        <w:t>219</w:t>
      </w:r>
    </w:p>
    <w:p w14:paraId="317498B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Re-establishment</w:t>
      </w:r>
      <w:r>
        <w:rPr>
          <w:noProof/>
          <w:lang w:eastAsia="zh-CN"/>
        </w:rPr>
        <w:t xml:space="preserve"> for Cat-M1 UEs</w:t>
      </w:r>
      <w:r>
        <w:rPr>
          <w:noProof/>
        </w:rPr>
        <w:tab/>
        <w:t>219</w:t>
      </w:r>
    </w:p>
    <w:p w14:paraId="6113A5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219</w:t>
      </w:r>
    </w:p>
    <w:p w14:paraId="49BE5DF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219</w:t>
      </w:r>
    </w:p>
    <w:p w14:paraId="272730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Re-establishment delay requirement for CEModeA</w:t>
      </w:r>
      <w:r>
        <w:rPr>
          <w:noProof/>
        </w:rPr>
        <w:tab/>
        <w:t>220</w:t>
      </w:r>
    </w:p>
    <w:p w14:paraId="25704D0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lastRenderedPageBreak/>
        <w:t>6.7.2.2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UE Re-establishment delay requirement for CEModeB</w:t>
      </w:r>
      <w:r>
        <w:rPr>
          <w:noProof/>
        </w:rPr>
        <w:tab/>
        <w:t>220</w:t>
      </w:r>
    </w:p>
    <w:p w14:paraId="6048944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 for Cat-M1 UEs</w:t>
      </w:r>
      <w:r>
        <w:rPr>
          <w:noProof/>
        </w:rPr>
        <w:tab/>
        <w:t>221</w:t>
      </w:r>
    </w:p>
    <w:p w14:paraId="5B6C8C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221</w:t>
      </w:r>
    </w:p>
    <w:p w14:paraId="6E46CEE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221</w:t>
      </w:r>
    </w:p>
    <w:p w14:paraId="2D7B71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 to E-UTRAN with CE Mode A</w:t>
      </w:r>
      <w:r>
        <w:rPr>
          <w:noProof/>
        </w:rPr>
        <w:tab/>
        <w:t>221</w:t>
      </w:r>
    </w:p>
    <w:p w14:paraId="73D0F89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Redirection to Non-anchor Carrier in NB-IoT</w:t>
      </w:r>
      <w:r>
        <w:rPr>
          <w:noProof/>
        </w:rPr>
        <w:tab/>
        <w:t>222</w:t>
      </w:r>
    </w:p>
    <w:p w14:paraId="32DE629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222</w:t>
      </w:r>
    </w:p>
    <w:p w14:paraId="187A41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222</w:t>
      </w:r>
    </w:p>
    <w:p w14:paraId="2533BAF7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Timing and signalling characteristics</w:t>
      </w:r>
      <w:r>
        <w:rPr>
          <w:noProof/>
        </w:rPr>
        <w:tab/>
        <w:t>222</w:t>
      </w:r>
    </w:p>
    <w:p w14:paraId="4C985F8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transmit timing</w:t>
      </w:r>
      <w:r>
        <w:rPr>
          <w:noProof/>
        </w:rPr>
        <w:tab/>
        <w:t>222</w:t>
      </w:r>
    </w:p>
    <w:p w14:paraId="0C95E16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Introduction</w:t>
      </w:r>
      <w:r>
        <w:rPr>
          <w:noProof/>
        </w:rPr>
        <w:tab/>
        <w:t>222</w:t>
      </w:r>
    </w:p>
    <w:p w14:paraId="6CF46B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Requirements</w:t>
      </w:r>
      <w:r>
        <w:rPr>
          <w:noProof/>
        </w:rPr>
        <w:tab/>
        <w:t>223</w:t>
      </w:r>
    </w:p>
    <w:p w14:paraId="77DC6E0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timer accuracy</w:t>
      </w:r>
      <w:r>
        <w:rPr>
          <w:noProof/>
        </w:rPr>
        <w:tab/>
        <w:t>224</w:t>
      </w:r>
    </w:p>
    <w:p w14:paraId="5E771A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224</w:t>
      </w:r>
    </w:p>
    <w:p w14:paraId="1A30490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Requirements</w:t>
      </w:r>
      <w:r>
        <w:rPr>
          <w:noProof/>
        </w:rPr>
        <w:tab/>
        <w:t>224</w:t>
      </w:r>
    </w:p>
    <w:p w14:paraId="496DA01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Timing Advance</w:t>
      </w:r>
      <w:r>
        <w:rPr>
          <w:noProof/>
        </w:rPr>
        <w:tab/>
        <w:t>225</w:t>
      </w:r>
    </w:p>
    <w:p w14:paraId="0DA3DF2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225</w:t>
      </w:r>
    </w:p>
    <w:p w14:paraId="62B405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225</w:t>
      </w:r>
    </w:p>
    <w:p w14:paraId="2F41EE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?? ??"/>
          <w:noProof/>
        </w:rPr>
        <w:t>Timing Advance adjustment delay</w:t>
      </w:r>
      <w:r>
        <w:rPr>
          <w:noProof/>
        </w:rPr>
        <w:tab/>
        <w:t>225</w:t>
      </w:r>
    </w:p>
    <w:p w14:paraId="0F63FF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Timing Advance adjustment accuracy</w:t>
      </w:r>
      <w:r>
        <w:rPr>
          <w:noProof/>
        </w:rPr>
        <w:tab/>
        <w:t>225</w:t>
      </w:r>
    </w:p>
    <w:p w14:paraId="0A52499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</w:t>
      </w:r>
      <w:r w:rsidRPr="003D733F">
        <w:rPr>
          <w:rFonts w:cs="v4.2.0"/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 xml:space="preserve">Cell </w:t>
      </w:r>
      <w:r w:rsidRPr="003D733F">
        <w:rPr>
          <w:rFonts w:cs="v4.2.0"/>
          <w:noProof/>
          <w:lang w:eastAsia="zh-CN"/>
        </w:rPr>
        <w:t xml:space="preserve">phase </w:t>
      </w:r>
      <w:r w:rsidRPr="003D733F">
        <w:rPr>
          <w:rFonts w:cs="v4.2.0"/>
          <w:noProof/>
        </w:rPr>
        <w:t>synchronization accuracy</w:t>
      </w:r>
      <w:r w:rsidRPr="003D733F">
        <w:rPr>
          <w:rFonts w:cs="v4.2.0"/>
          <w:noProof/>
          <w:lang w:eastAsia="zh-CN"/>
        </w:rPr>
        <w:t xml:space="preserve"> (TDD)</w:t>
      </w:r>
      <w:r>
        <w:rPr>
          <w:noProof/>
        </w:rPr>
        <w:tab/>
        <w:t>225</w:t>
      </w:r>
    </w:p>
    <w:p w14:paraId="11DCC1C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</w:t>
      </w:r>
      <w:r w:rsidRPr="003D733F">
        <w:rPr>
          <w:rFonts w:cs="v4.2.0"/>
          <w:noProof/>
          <w:lang w:eastAsia="zh-CN"/>
        </w:rPr>
        <w:t>4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Definition</w:t>
      </w:r>
      <w:r>
        <w:rPr>
          <w:noProof/>
        </w:rPr>
        <w:tab/>
        <w:t>225</w:t>
      </w:r>
    </w:p>
    <w:p w14:paraId="5D02A6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</w:t>
      </w:r>
      <w:r w:rsidRPr="003D733F">
        <w:rPr>
          <w:rFonts w:cs="v4.2.0"/>
          <w:noProof/>
          <w:lang w:eastAsia="zh-CN"/>
        </w:rPr>
        <w:t>4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Minimum requirements</w:t>
      </w:r>
      <w:r>
        <w:rPr>
          <w:noProof/>
        </w:rPr>
        <w:tab/>
        <w:t>225</w:t>
      </w:r>
    </w:p>
    <w:p w14:paraId="49A9AB8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Synchronization Requirements for E-UTRAN to 1xRTT and HRPD Handovers</w:t>
      </w:r>
      <w:r>
        <w:rPr>
          <w:noProof/>
        </w:rPr>
        <w:tab/>
        <w:t>226</w:t>
      </w:r>
    </w:p>
    <w:p w14:paraId="0D26FDB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226</w:t>
      </w:r>
    </w:p>
    <w:p w14:paraId="2BE11A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eNodeB Synchronization Requirements</w:t>
      </w:r>
      <w:r>
        <w:rPr>
          <w:noProof/>
        </w:rPr>
        <w:tab/>
        <w:t>226</w:t>
      </w:r>
    </w:p>
    <w:p w14:paraId="75BD78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Synchronized E-UTRAN</w:t>
      </w:r>
      <w:r>
        <w:rPr>
          <w:noProof/>
        </w:rPr>
        <w:tab/>
        <w:t>226</w:t>
      </w:r>
    </w:p>
    <w:p w14:paraId="00CED1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Non-Synchronized E-UTRAN</w:t>
      </w:r>
      <w:r>
        <w:rPr>
          <w:noProof/>
        </w:rPr>
        <w:tab/>
        <w:t>226</w:t>
      </w:r>
    </w:p>
    <w:p w14:paraId="193F046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Radio Link Monitoring</w:t>
      </w:r>
      <w:r>
        <w:rPr>
          <w:noProof/>
        </w:rPr>
        <w:tab/>
        <w:t>227</w:t>
      </w:r>
    </w:p>
    <w:p w14:paraId="2199CA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227</w:t>
      </w:r>
    </w:p>
    <w:p w14:paraId="240AB8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228</w:t>
      </w:r>
    </w:p>
    <w:p w14:paraId="4A5CC8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 when no DRX is used</w:t>
      </w:r>
      <w:r>
        <w:rPr>
          <w:noProof/>
        </w:rPr>
        <w:tab/>
        <w:t>228</w:t>
      </w:r>
    </w:p>
    <w:p w14:paraId="647E85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 when DRX is used</w:t>
      </w:r>
      <w:r>
        <w:rPr>
          <w:noProof/>
        </w:rPr>
        <w:tab/>
        <w:t>229</w:t>
      </w:r>
    </w:p>
    <w:p w14:paraId="64E23F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 at transitions</w:t>
      </w:r>
      <w:r>
        <w:rPr>
          <w:noProof/>
        </w:rPr>
        <w:tab/>
        <w:t>230</w:t>
      </w:r>
    </w:p>
    <w:p w14:paraId="56B4D2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 during SI Acquisition with autonomous gaps</w:t>
      </w:r>
      <w:r>
        <w:rPr>
          <w:noProof/>
        </w:rPr>
        <w:tab/>
        <w:t>230</w:t>
      </w:r>
    </w:p>
    <w:p w14:paraId="71FAE2A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 under IDC Interference</w:t>
      </w:r>
      <w:r>
        <w:rPr>
          <w:noProof/>
        </w:rPr>
        <w:tab/>
        <w:t>231</w:t>
      </w:r>
    </w:p>
    <w:p w14:paraId="40D67FE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and Deactivation Delay for E-UTRA Carrier Aggregation</w:t>
      </w:r>
      <w:r>
        <w:rPr>
          <w:noProof/>
        </w:rPr>
        <w:tab/>
        <w:t>231</w:t>
      </w:r>
    </w:p>
    <w:p w14:paraId="7FF4B8C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231</w:t>
      </w:r>
    </w:p>
    <w:p w14:paraId="6A615C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SCell</w:t>
      </w:r>
      <w:r>
        <w:rPr>
          <w:noProof/>
        </w:rPr>
        <w:tab/>
        <w:t>231</w:t>
      </w:r>
    </w:p>
    <w:p w14:paraId="341AC3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SCell</w:t>
      </w:r>
      <w:r>
        <w:rPr>
          <w:noProof/>
        </w:rPr>
        <w:tab/>
        <w:t>233</w:t>
      </w:r>
    </w:p>
    <w:p w14:paraId="01BBAD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SCell with Multiple Downlink SCells</w:t>
      </w:r>
      <w:r>
        <w:rPr>
          <w:noProof/>
        </w:rPr>
        <w:tab/>
        <w:t>234</w:t>
      </w:r>
    </w:p>
    <w:p w14:paraId="17FF37F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SCell with Multiple Downlink SCells</w:t>
      </w:r>
      <w:r>
        <w:rPr>
          <w:noProof/>
        </w:rPr>
        <w:tab/>
        <w:t>235</w:t>
      </w:r>
    </w:p>
    <w:p w14:paraId="351315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PUCCH SCell</w:t>
      </w:r>
      <w:r>
        <w:rPr>
          <w:noProof/>
        </w:rPr>
        <w:tab/>
        <w:t>236</w:t>
      </w:r>
    </w:p>
    <w:p w14:paraId="3820B91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PUCCH SCell with Multiple SCells</w:t>
      </w:r>
      <w:r>
        <w:rPr>
          <w:noProof/>
        </w:rPr>
        <w:tab/>
        <w:t>237</w:t>
      </w:r>
    </w:p>
    <w:p w14:paraId="5A697B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PUCCH SCell</w:t>
      </w:r>
      <w:r>
        <w:rPr>
          <w:noProof/>
        </w:rPr>
        <w:tab/>
        <w:t>237</w:t>
      </w:r>
    </w:p>
    <w:p w14:paraId="1BADF6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PUCCH SCell with Multiple SCells</w:t>
      </w:r>
      <w:r>
        <w:rPr>
          <w:noProof/>
        </w:rPr>
        <w:tab/>
        <w:t>237</w:t>
      </w:r>
    </w:p>
    <w:p w14:paraId="7BE6A3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SCell under Frame Structure 3</w:t>
      </w:r>
      <w:r>
        <w:rPr>
          <w:noProof/>
        </w:rPr>
        <w:tab/>
        <w:t>238</w:t>
      </w:r>
    </w:p>
    <w:p w14:paraId="5A2161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SCell under Frame Structure 3</w:t>
      </w:r>
      <w:r>
        <w:rPr>
          <w:noProof/>
        </w:rPr>
        <w:tab/>
        <w:t>239</w:t>
      </w:r>
    </w:p>
    <w:p w14:paraId="4DB047E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SCell with Mul</w:t>
      </w:r>
      <w:r>
        <w:rPr>
          <w:noProof/>
          <w:lang w:eastAsia="zh-CN"/>
        </w:rPr>
        <w:t>t</w:t>
      </w:r>
      <w:r>
        <w:rPr>
          <w:noProof/>
        </w:rPr>
        <w:t>iple Downl</w:t>
      </w:r>
      <w:r>
        <w:rPr>
          <w:noProof/>
          <w:lang w:eastAsia="zh-CN"/>
        </w:rPr>
        <w:t>i</w:t>
      </w:r>
      <w:r>
        <w:rPr>
          <w:noProof/>
        </w:rPr>
        <w:t>nk SCells under Frame Structure 3</w:t>
      </w:r>
      <w:r>
        <w:rPr>
          <w:noProof/>
        </w:rPr>
        <w:tab/>
        <w:t>240</w:t>
      </w:r>
    </w:p>
    <w:p w14:paraId="7EC2A55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SCell with Mul</w:t>
      </w:r>
      <w:r>
        <w:rPr>
          <w:noProof/>
          <w:lang w:eastAsia="zh-CN"/>
        </w:rPr>
        <w:t>t</w:t>
      </w:r>
      <w:r>
        <w:rPr>
          <w:noProof/>
        </w:rPr>
        <w:t>iple Downl</w:t>
      </w:r>
      <w:r>
        <w:rPr>
          <w:noProof/>
          <w:lang w:eastAsia="zh-CN"/>
        </w:rPr>
        <w:t>i</w:t>
      </w:r>
      <w:r>
        <w:rPr>
          <w:noProof/>
        </w:rPr>
        <w:t>nk SCells under Frame Structure 3</w:t>
      </w:r>
      <w:r>
        <w:rPr>
          <w:noProof/>
        </w:rPr>
        <w:tab/>
        <w:t>241</w:t>
      </w:r>
    </w:p>
    <w:p w14:paraId="0C4D8D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Dormant SCell</w:t>
      </w:r>
      <w:r>
        <w:rPr>
          <w:noProof/>
        </w:rPr>
        <w:tab/>
        <w:t>241</w:t>
      </w:r>
    </w:p>
    <w:p w14:paraId="164824F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Hibernation Delay Requirement for Activated SCell</w:t>
      </w:r>
      <w:r>
        <w:rPr>
          <w:noProof/>
        </w:rPr>
        <w:tab/>
        <w:t>242</w:t>
      </w:r>
    </w:p>
    <w:p w14:paraId="68BFBF3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Hibernation Delay Requirement for Deactivated SCell</w:t>
      </w:r>
      <w:r>
        <w:rPr>
          <w:noProof/>
        </w:rPr>
        <w:tab/>
        <w:t>243</w:t>
      </w:r>
    </w:p>
    <w:p w14:paraId="1F18BC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Dormant SCell</w:t>
      </w:r>
      <w:r>
        <w:rPr>
          <w:noProof/>
        </w:rPr>
        <w:tab/>
        <w:t>245</w:t>
      </w:r>
    </w:p>
    <w:p w14:paraId="130C706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Direct SCell Activation and Hibernation Delay Requirement</w:t>
      </w:r>
      <w:r>
        <w:rPr>
          <w:noProof/>
        </w:rPr>
        <w:tab/>
        <w:t>245</w:t>
      </w:r>
    </w:p>
    <w:p w14:paraId="5F4000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7.7.19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Direct SCell Activation and Hibernation Delay Requirement at RRC Reconfiguration during Handover</w:t>
      </w:r>
      <w:r>
        <w:rPr>
          <w:noProof/>
        </w:rPr>
        <w:tab/>
        <w:t>247</w:t>
      </w:r>
    </w:p>
    <w:p w14:paraId="354E98C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Carrier Aggregation</w:t>
      </w:r>
      <w:r>
        <w:rPr>
          <w:noProof/>
        </w:rPr>
        <w:tab/>
        <w:t>249</w:t>
      </w:r>
    </w:p>
    <w:p w14:paraId="23483B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249</w:t>
      </w:r>
    </w:p>
    <w:p w14:paraId="2519A7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7.8.2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249</w:t>
      </w:r>
    </w:p>
    <w:p w14:paraId="643B3E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addition/release for intra-band CA</w:t>
      </w:r>
      <w:r>
        <w:rPr>
          <w:noProof/>
        </w:rPr>
        <w:tab/>
        <w:t>249</w:t>
      </w:r>
    </w:p>
    <w:p w14:paraId="4FD1EC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addition/release for inter-band CA</w:t>
      </w:r>
      <w:r>
        <w:rPr>
          <w:noProof/>
        </w:rPr>
        <w:tab/>
        <w:t>249</w:t>
      </w:r>
    </w:p>
    <w:p w14:paraId="43627D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activation/deactivation for intra-band CA</w:t>
      </w:r>
      <w:r>
        <w:rPr>
          <w:noProof/>
        </w:rPr>
        <w:tab/>
        <w:t>249</w:t>
      </w:r>
    </w:p>
    <w:p w14:paraId="348757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activation/deactivation for inter-band CA</w:t>
      </w:r>
      <w:r>
        <w:rPr>
          <w:noProof/>
        </w:rPr>
        <w:tab/>
        <w:t>249</w:t>
      </w:r>
    </w:p>
    <w:p w14:paraId="4737A3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SCC for intra-band CA</w:t>
      </w:r>
      <w:r>
        <w:rPr>
          <w:noProof/>
        </w:rPr>
        <w:tab/>
        <w:t>250</w:t>
      </w:r>
    </w:p>
    <w:p w14:paraId="3C82A4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SCC for inter-band CA</w:t>
      </w:r>
      <w:r>
        <w:rPr>
          <w:noProof/>
        </w:rPr>
        <w:tab/>
        <w:t>250</w:t>
      </w:r>
    </w:p>
    <w:p w14:paraId="7AF4CA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addition/release with multiple downlink SCells</w:t>
      </w:r>
      <w:r>
        <w:rPr>
          <w:noProof/>
        </w:rPr>
        <w:tab/>
        <w:t>250</w:t>
      </w:r>
    </w:p>
    <w:p w14:paraId="1C08A2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activation/deactivation with multiple downlink SCells</w:t>
      </w:r>
      <w:r>
        <w:rPr>
          <w:noProof/>
        </w:rPr>
        <w:tab/>
        <w:t>250</w:t>
      </w:r>
    </w:p>
    <w:p w14:paraId="1254D6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SCC with multiple downlink SCells</w:t>
      </w:r>
      <w:r>
        <w:rPr>
          <w:noProof/>
        </w:rPr>
        <w:tab/>
        <w:t>251</w:t>
      </w:r>
    </w:p>
    <w:p w14:paraId="5BA5AF4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overlapping addition/release/activation/deactivation of SCells</w:t>
      </w:r>
      <w:r>
        <w:rPr>
          <w:noProof/>
        </w:rPr>
        <w:tab/>
        <w:t>252</w:t>
      </w:r>
    </w:p>
    <w:p w14:paraId="7E432E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</w:t>
      </w:r>
      <w:r>
        <w:rPr>
          <w:noProof/>
          <w:lang w:eastAsia="zh-CN"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during RSSI measurements on one SCC </w:t>
      </w:r>
      <w:r>
        <w:rPr>
          <w:noProof/>
          <w:lang w:eastAsia="zh-CN"/>
        </w:rPr>
        <w:t>under Frame Structure 3</w:t>
      </w:r>
      <w:r>
        <w:rPr>
          <w:noProof/>
        </w:rPr>
        <w:tab/>
        <w:t>252</w:t>
      </w:r>
    </w:p>
    <w:p w14:paraId="7263BA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</w:t>
      </w:r>
      <w:r>
        <w:rPr>
          <w:noProof/>
          <w:lang w:eastAsia="zh-CN"/>
        </w:rPr>
        <w:t>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during RSSI measurements on multiple SCCs </w:t>
      </w:r>
      <w:r>
        <w:rPr>
          <w:noProof/>
          <w:lang w:eastAsia="zh-CN"/>
        </w:rPr>
        <w:t>under Frame Structure 3</w:t>
      </w:r>
      <w:r>
        <w:rPr>
          <w:noProof/>
        </w:rPr>
        <w:tab/>
        <w:t>252</w:t>
      </w:r>
    </w:p>
    <w:p w14:paraId="770078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</w:t>
      </w:r>
      <w:r>
        <w:rPr>
          <w:noProof/>
          <w:lang w:eastAsia="zh-CN"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</w:t>
      </w:r>
      <w:r>
        <w:rPr>
          <w:noProof/>
          <w:lang w:eastAsia="zh-CN"/>
        </w:rPr>
        <w:t>at</w:t>
      </w:r>
      <w:r>
        <w:rPr>
          <w:noProof/>
        </w:rPr>
        <w:t xml:space="preserve"> </w:t>
      </w:r>
      <w:r w:rsidRPr="003D733F">
        <w:rPr>
          <w:rFonts w:ascii="Times" w:eastAsia="MS Mincho" w:hAnsi="Times"/>
          <w:noProof/>
        </w:rPr>
        <w:t>SRS carrier based switching</w:t>
      </w:r>
      <w:r>
        <w:rPr>
          <w:noProof/>
        </w:rPr>
        <w:tab/>
        <w:t>253</w:t>
      </w:r>
    </w:p>
    <w:p w14:paraId="682045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activation and deactivation of dormant SCell for intra-band CA</w:t>
      </w:r>
      <w:r>
        <w:rPr>
          <w:noProof/>
        </w:rPr>
        <w:tab/>
        <w:t>253</w:t>
      </w:r>
    </w:p>
    <w:p w14:paraId="3903F7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activation and deactivation of dormant SCell for inter-band CA</w:t>
      </w:r>
      <w:r>
        <w:rPr>
          <w:noProof/>
        </w:rPr>
        <w:tab/>
        <w:t>254</w:t>
      </w:r>
    </w:p>
    <w:p w14:paraId="684375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activation and deactivation of multiple dormant SCells</w:t>
      </w:r>
      <w:r>
        <w:rPr>
          <w:noProof/>
        </w:rPr>
        <w:tab/>
        <w:t>254</w:t>
      </w:r>
    </w:p>
    <w:p w14:paraId="7F00CF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CQI measurement on dormant SCell</w:t>
      </w:r>
      <w:r>
        <w:rPr>
          <w:noProof/>
        </w:rPr>
        <w:tab/>
        <w:t>254</w:t>
      </w:r>
    </w:p>
    <w:p w14:paraId="5D33AC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RRM measurement on dormant SCell for intra-band CA</w:t>
      </w:r>
      <w:r>
        <w:rPr>
          <w:noProof/>
        </w:rPr>
        <w:tab/>
        <w:t>254</w:t>
      </w:r>
    </w:p>
    <w:p w14:paraId="22743C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RRM measurement on dormant SCell for inter-band CA</w:t>
      </w:r>
      <w:r>
        <w:rPr>
          <w:noProof/>
        </w:rPr>
        <w:tab/>
        <w:t>255</w:t>
      </w:r>
    </w:p>
    <w:p w14:paraId="604935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SCell hibernation</w:t>
      </w:r>
      <w:r>
        <w:rPr>
          <w:noProof/>
        </w:rPr>
        <w:tab/>
        <w:t>255</w:t>
      </w:r>
    </w:p>
    <w:p w14:paraId="73A7C1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7.8.2.21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direct SCell activation and hibernation</w:t>
      </w:r>
      <w:r>
        <w:rPr>
          <w:noProof/>
        </w:rPr>
        <w:tab/>
        <w:t>255</w:t>
      </w:r>
    </w:p>
    <w:p w14:paraId="05C2F8D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Transmission Timing Difference in Carrier Aggregation</w:t>
      </w:r>
      <w:r>
        <w:rPr>
          <w:noProof/>
        </w:rPr>
        <w:tab/>
        <w:t>256</w:t>
      </w:r>
    </w:p>
    <w:p w14:paraId="23D042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256</w:t>
      </w:r>
    </w:p>
    <w:p w14:paraId="07A209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Requirements for Interband Carrier Aggregation</w:t>
      </w:r>
      <w:r>
        <w:rPr>
          <w:noProof/>
        </w:rPr>
        <w:tab/>
        <w:t>256</w:t>
      </w:r>
    </w:p>
    <w:p w14:paraId="6E507F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Requirements for Intraband non-contiguous Carrier Aggregation</w:t>
      </w:r>
      <w:r>
        <w:rPr>
          <w:noProof/>
        </w:rPr>
        <w:tab/>
        <w:t>256</w:t>
      </w:r>
    </w:p>
    <w:p w14:paraId="2127EBF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Requirements for Inter-Band Carrier Aggregation under Frame Structure 3</w:t>
      </w:r>
      <w:r>
        <w:rPr>
          <w:noProof/>
        </w:rPr>
        <w:tab/>
        <w:t>257</w:t>
      </w:r>
    </w:p>
    <w:p w14:paraId="1395654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RSTD Measurements with Carrier Aggregation</w:t>
      </w:r>
      <w:r>
        <w:rPr>
          <w:noProof/>
        </w:rPr>
        <w:tab/>
        <w:t>257</w:t>
      </w:r>
    </w:p>
    <w:p w14:paraId="655B7E9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257</w:t>
      </w:r>
    </w:p>
    <w:p w14:paraId="0213E4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257</w:t>
      </w:r>
    </w:p>
    <w:p w14:paraId="50331D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RSTD measurements on SCC for intra-band CA with one downlink SCell</w:t>
      </w:r>
      <w:r>
        <w:rPr>
          <w:noProof/>
        </w:rPr>
        <w:tab/>
        <w:t>257</w:t>
      </w:r>
    </w:p>
    <w:p w14:paraId="53FBFD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RSTD measurements on SCC for inter-band CA with one downlink SCell</w:t>
      </w:r>
      <w:r>
        <w:rPr>
          <w:noProof/>
        </w:rPr>
        <w:tab/>
        <w:t>257</w:t>
      </w:r>
    </w:p>
    <w:p w14:paraId="052A4C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RSTD measurements on SCC with multiple downlink SCells</w:t>
      </w:r>
      <w:r>
        <w:rPr>
          <w:noProof/>
        </w:rPr>
        <w:tab/>
        <w:t>258</w:t>
      </w:r>
    </w:p>
    <w:p w14:paraId="42CC6E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7.10.2.4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overlapping RSTD and inter-frequency measurements</w:t>
      </w:r>
      <w:r>
        <w:rPr>
          <w:noProof/>
        </w:rPr>
        <w:tab/>
        <w:t>258</w:t>
      </w:r>
    </w:p>
    <w:p w14:paraId="37B6174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Radio Link Monitoring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258</w:t>
      </w:r>
    </w:p>
    <w:p w14:paraId="5FA8E9E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258</w:t>
      </w:r>
    </w:p>
    <w:p w14:paraId="6E21D8D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FD-FDD and TDD</w:t>
      </w:r>
      <w:r>
        <w:rPr>
          <w:noProof/>
        </w:rPr>
        <w:tab/>
        <w:t>260</w:t>
      </w:r>
    </w:p>
    <w:p w14:paraId="2389C5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7.11.2.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260</w:t>
      </w:r>
    </w:p>
    <w:p w14:paraId="77639A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7.11.2.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260</w:t>
      </w:r>
    </w:p>
    <w:p w14:paraId="432183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7.11.2.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261</w:t>
      </w:r>
    </w:p>
    <w:p w14:paraId="77C5A2E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7.11.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HD-FDD</w:t>
      </w:r>
      <w:r>
        <w:rPr>
          <w:noProof/>
        </w:rPr>
        <w:tab/>
        <w:t>261</w:t>
      </w:r>
    </w:p>
    <w:p w14:paraId="740803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7.11.</w:t>
      </w:r>
      <w:r>
        <w:rPr>
          <w:noProof/>
          <w:lang w:eastAsia="zh-CN"/>
        </w:rPr>
        <w:t>3</w:t>
      </w:r>
      <w:r w:rsidRPr="003D733F">
        <w:rPr>
          <w:rFonts w:eastAsia="?? ??"/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261</w:t>
      </w:r>
    </w:p>
    <w:p w14:paraId="726C3F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7.11.</w:t>
      </w:r>
      <w:r>
        <w:rPr>
          <w:noProof/>
          <w:lang w:eastAsia="zh-CN"/>
        </w:rPr>
        <w:t>3</w:t>
      </w:r>
      <w:r w:rsidRPr="003D733F">
        <w:rPr>
          <w:rFonts w:eastAsia="?? ??"/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261</w:t>
      </w:r>
    </w:p>
    <w:p w14:paraId="3DC0CB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7.11.3.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262</w:t>
      </w:r>
    </w:p>
    <w:p w14:paraId="2840A81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with </w:t>
      </w:r>
      <w:r>
        <w:rPr>
          <w:noProof/>
          <w:lang w:eastAsia="zh-CN"/>
        </w:rPr>
        <w:t>Dual Connectivity</w:t>
      </w:r>
      <w:r>
        <w:rPr>
          <w:noProof/>
        </w:rPr>
        <w:tab/>
        <w:t>262</w:t>
      </w:r>
    </w:p>
    <w:p w14:paraId="537C58A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262</w:t>
      </w:r>
    </w:p>
    <w:p w14:paraId="646225F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262</w:t>
      </w:r>
    </w:p>
    <w:p w14:paraId="2457FF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at </w:t>
      </w:r>
      <w:r>
        <w:rPr>
          <w:noProof/>
          <w:lang w:eastAsia="zh-CN"/>
        </w:rPr>
        <w:t>P</w:t>
      </w:r>
      <w:r>
        <w:rPr>
          <w:noProof/>
        </w:rPr>
        <w:t xml:space="preserve">SCell </w:t>
      </w:r>
      <w:r>
        <w:rPr>
          <w:noProof/>
          <w:lang w:eastAsia="zh-CN"/>
        </w:rPr>
        <w:t>addition/release</w:t>
      </w:r>
      <w:r>
        <w:rPr>
          <w:noProof/>
        </w:rPr>
        <w:tab/>
        <w:t>262</w:t>
      </w:r>
    </w:p>
    <w:p w14:paraId="5EE537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7.12.2.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</w:t>
      </w:r>
      <w:r>
        <w:rPr>
          <w:noProof/>
          <w:lang w:eastAsia="zh-CN"/>
        </w:rPr>
        <w:t>at transitions between active and non-active</w:t>
      </w:r>
      <w:r>
        <w:rPr>
          <w:noProof/>
        </w:rPr>
        <w:t xml:space="preserve"> during </w:t>
      </w:r>
      <w:r>
        <w:rPr>
          <w:noProof/>
          <w:lang w:eastAsia="zh-CN"/>
        </w:rPr>
        <w:t>DRX</w:t>
      </w:r>
      <w:r>
        <w:rPr>
          <w:noProof/>
        </w:rPr>
        <w:tab/>
        <w:t>263</w:t>
      </w:r>
    </w:p>
    <w:p w14:paraId="1A9DF7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7.12.2.3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transitions from non-DRX to DRX</w:t>
      </w:r>
      <w:r>
        <w:rPr>
          <w:noProof/>
        </w:rPr>
        <w:tab/>
        <w:t>263</w:t>
      </w:r>
    </w:p>
    <w:p w14:paraId="393842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7.12.2.4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addition/release</w:t>
      </w:r>
      <w:r>
        <w:rPr>
          <w:noProof/>
        </w:rPr>
        <w:tab/>
        <w:t>263</w:t>
      </w:r>
    </w:p>
    <w:p w14:paraId="3E571A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7.12.2.5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activation/deactivation</w:t>
      </w:r>
      <w:r>
        <w:rPr>
          <w:noProof/>
        </w:rPr>
        <w:tab/>
        <w:t>263</w:t>
      </w:r>
    </w:p>
    <w:p w14:paraId="2EA4EC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7.12.2.6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during measurements on SCC</w:t>
      </w:r>
      <w:r>
        <w:rPr>
          <w:noProof/>
        </w:rPr>
        <w:tab/>
        <w:t>264</w:t>
      </w:r>
    </w:p>
    <w:p w14:paraId="081780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SRS carrier based switching</w:t>
      </w:r>
      <w:r>
        <w:rPr>
          <w:noProof/>
        </w:rPr>
        <w:tab/>
        <w:t>264</w:t>
      </w:r>
    </w:p>
    <w:p w14:paraId="08ABC92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 xml:space="preserve">Cell </w:t>
      </w:r>
      <w:r w:rsidRPr="003D733F">
        <w:rPr>
          <w:rFonts w:cs="v4.2.0"/>
          <w:noProof/>
          <w:lang w:eastAsia="zh-CN"/>
        </w:rPr>
        <w:t xml:space="preserve">phase </w:t>
      </w:r>
      <w:r w:rsidRPr="003D733F">
        <w:rPr>
          <w:rFonts w:cs="v4.2.0"/>
          <w:noProof/>
        </w:rPr>
        <w:t>synchronization accuracy</w:t>
      </w:r>
      <w:r w:rsidRPr="003D733F">
        <w:rPr>
          <w:rFonts w:cs="v4.2.0"/>
          <w:noProof/>
          <w:lang w:eastAsia="zh-CN"/>
        </w:rPr>
        <w:t xml:space="preserve"> (</w:t>
      </w:r>
      <w:r w:rsidRPr="003D733F">
        <w:rPr>
          <w:rFonts w:cs="v4.2.0"/>
          <w:noProof/>
        </w:rPr>
        <w:t>Synchronized mode of dual connectivity</w:t>
      </w:r>
      <w:r w:rsidRPr="003D733F">
        <w:rPr>
          <w:rFonts w:cs="v4.2.0"/>
          <w:noProof/>
          <w:lang w:eastAsia="zh-CN"/>
        </w:rPr>
        <w:t>)</w:t>
      </w:r>
      <w:r>
        <w:rPr>
          <w:noProof/>
        </w:rPr>
        <w:tab/>
        <w:t>265</w:t>
      </w:r>
    </w:p>
    <w:p w14:paraId="41501F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Definition</w:t>
      </w:r>
      <w:r>
        <w:rPr>
          <w:noProof/>
        </w:rPr>
        <w:tab/>
        <w:t>265</w:t>
      </w:r>
    </w:p>
    <w:p w14:paraId="39DDFE8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Minimum requirements</w:t>
      </w:r>
      <w:r>
        <w:rPr>
          <w:noProof/>
        </w:rPr>
        <w:tab/>
        <w:t>265</w:t>
      </w:r>
    </w:p>
    <w:p w14:paraId="1479963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P</w:t>
      </w:r>
      <w:r>
        <w:rPr>
          <w:noProof/>
        </w:rPr>
        <w:t xml:space="preserve">SCell Addition and Release Delay for E-UTRA </w:t>
      </w:r>
      <w:r>
        <w:rPr>
          <w:noProof/>
          <w:lang w:eastAsia="zh-CN"/>
        </w:rPr>
        <w:t>Dual Connectivity</w:t>
      </w:r>
      <w:r>
        <w:rPr>
          <w:noProof/>
        </w:rPr>
        <w:tab/>
        <w:t>265</w:t>
      </w:r>
    </w:p>
    <w:p w14:paraId="1783D5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265</w:t>
      </w:r>
    </w:p>
    <w:p w14:paraId="3798F75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P</w:t>
      </w:r>
      <w:r>
        <w:rPr>
          <w:noProof/>
        </w:rPr>
        <w:t>SCell Addition Delay Requirement</w:t>
      </w:r>
      <w:r>
        <w:rPr>
          <w:noProof/>
        </w:rPr>
        <w:tab/>
        <w:t>265</w:t>
      </w:r>
    </w:p>
    <w:p w14:paraId="02552D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P</w:t>
      </w:r>
      <w:r>
        <w:rPr>
          <w:noProof/>
        </w:rPr>
        <w:t>SCell Release Delay Requirement</w:t>
      </w:r>
      <w:r>
        <w:rPr>
          <w:noProof/>
        </w:rPr>
        <w:tab/>
        <w:t>266</w:t>
      </w:r>
    </w:p>
    <w:p w14:paraId="18C90F9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Receive Timing Difference in Dual Connectivity</w:t>
      </w:r>
      <w:r>
        <w:rPr>
          <w:noProof/>
        </w:rPr>
        <w:tab/>
        <w:t>266</w:t>
      </w:r>
    </w:p>
    <w:p w14:paraId="746802D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7.15.1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266</w:t>
      </w:r>
    </w:p>
    <w:p w14:paraId="554149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Requirements for Inter-band Dual Connectivity</w:t>
      </w:r>
      <w:r>
        <w:rPr>
          <w:noProof/>
        </w:rPr>
        <w:tab/>
        <w:t>266</w:t>
      </w:r>
    </w:p>
    <w:p w14:paraId="44BBB52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Proximity-based Services</w:t>
      </w:r>
      <w:r>
        <w:rPr>
          <w:noProof/>
        </w:rPr>
        <w:tab/>
        <w:t>267</w:t>
      </w:r>
    </w:p>
    <w:p w14:paraId="702225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267</w:t>
      </w:r>
    </w:p>
    <w:p w14:paraId="6907D13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267</w:t>
      </w:r>
    </w:p>
    <w:p w14:paraId="6BF204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ProSe UE transmission timing</w:t>
      </w:r>
      <w:r>
        <w:rPr>
          <w:noProof/>
        </w:rPr>
        <w:tab/>
        <w:t>267</w:t>
      </w:r>
    </w:p>
    <w:p w14:paraId="3EB57DB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Serving cell or PCell as timing reference</w:t>
      </w:r>
      <w:r>
        <w:rPr>
          <w:noProof/>
        </w:rPr>
        <w:tab/>
        <w:t>267</w:t>
      </w:r>
    </w:p>
    <w:p w14:paraId="53A4338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or non-serving cell as timing reference</w:t>
      </w:r>
      <w:r>
        <w:rPr>
          <w:noProof/>
        </w:rPr>
        <w:tab/>
        <w:t>267</w:t>
      </w:r>
    </w:p>
    <w:p w14:paraId="5D5A04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ProSe</w:t>
      </w:r>
      <w:r>
        <w:rPr>
          <w:noProof/>
        </w:rPr>
        <w:tab/>
        <w:t>267</w:t>
      </w:r>
    </w:p>
    <w:p w14:paraId="615C6A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ProSe Direct Discovery configuration</w:t>
      </w:r>
      <w:r>
        <w:rPr>
          <w:noProof/>
        </w:rPr>
        <w:tab/>
        <w:t>268</w:t>
      </w:r>
    </w:p>
    <w:p w14:paraId="317D29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at ProSe Direct Communication configuration</w:t>
      </w:r>
      <w:r>
        <w:rPr>
          <w:noProof/>
        </w:rPr>
        <w:tab/>
        <w:t>268</w:t>
      </w:r>
    </w:p>
    <w:p w14:paraId="29A3A1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ProSe Direct Discovery</w:t>
      </w:r>
      <w:r>
        <w:rPr>
          <w:noProof/>
        </w:rPr>
        <w:tab/>
        <w:t>268</w:t>
      </w:r>
    </w:p>
    <w:p w14:paraId="0566BA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ProSe Direct Discovery with discovery gaps</w:t>
      </w:r>
      <w:r>
        <w:rPr>
          <w:noProof/>
        </w:rPr>
        <w:tab/>
        <w:t>268</w:t>
      </w:r>
    </w:p>
    <w:p w14:paraId="510CC8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ProSe Direct Communication</w:t>
      </w:r>
      <w:r>
        <w:rPr>
          <w:noProof/>
        </w:rPr>
        <w:tab/>
        <w:t>269</w:t>
      </w:r>
    </w:p>
    <w:p w14:paraId="7264F82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reselection for ProSe Direct Discovery on non-serving frequency</w:t>
      </w:r>
      <w:r>
        <w:rPr>
          <w:noProof/>
        </w:rPr>
        <w:tab/>
        <w:t>269</w:t>
      </w:r>
    </w:p>
    <w:p w14:paraId="26914C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and evaluation of selected cell</w:t>
      </w:r>
      <w:r>
        <w:rPr>
          <w:noProof/>
        </w:rPr>
        <w:tab/>
        <w:t>269</w:t>
      </w:r>
    </w:p>
    <w:p w14:paraId="2F431E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of intra-frequency E-UTRAN cells</w:t>
      </w:r>
      <w:r>
        <w:rPr>
          <w:noProof/>
        </w:rPr>
        <w:tab/>
        <w:t>269</w:t>
      </w:r>
    </w:p>
    <w:p w14:paraId="3CF28B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 / Reselection of ProSe relay UE</w:t>
      </w:r>
      <w:r>
        <w:rPr>
          <w:noProof/>
        </w:rPr>
        <w:tab/>
        <w:t>270</w:t>
      </w:r>
    </w:p>
    <w:p w14:paraId="3FD2C9F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7.16.6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ProSe operation under deactivated SCell</w:t>
      </w:r>
      <w:r>
        <w:rPr>
          <w:noProof/>
        </w:rPr>
        <w:tab/>
        <w:t>270</w:t>
      </w:r>
    </w:p>
    <w:p w14:paraId="149AE98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Transmission Timing Difference in Dual Connectivity</w:t>
      </w:r>
      <w:r>
        <w:rPr>
          <w:noProof/>
        </w:rPr>
        <w:tab/>
        <w:t>271</w:t>
      </w:r>
    </w:p>
    <w:p w14:paraId="15FE20B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271</w:t>
      </w:r>
    </w:p>
    <w:p w14:paraId="5138B35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Minimum Requirements for maximum transmission timing difference Inter-band Dual Connectivity</w:t>
      </w:r>
      <w:r>
        <w:rPr>
          <w:noProof/>
        </w:rPr>
        <w:tab/>
        <w:t>271</w:t>
      </w:r>
    </w:p>
    <w:p w14:paraId="0744DB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271</w:t>
      </w:r>
    </w:p>
    <w:p w14:paraId="779E43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Activation Delay Requirement for Deactivated SCell</w:t>
      </w:r>
      <w:r>
        <w:rPr>
          <w:noProof/>
        </w:rPr>
        <w:tab/>
        <w:t>271</w:t>
      </w:r>
    </w:p>
    <w:p w14:paraId="0D853C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SCell Deactivation Delay Requirement for Activated SCell</w:t>
      </w:r>
      <w:r>
        <w:rPr>
          <w:noProof/>
        </w:rPr>
        <w:tab/>
        <w:t>271</w:t>
      </w:r>
    </w:p>
    <w:p w14:paraId="4B6D96F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Radio Link Monitoring</w:t>
      </w:r>
      <w:r>
        <w:rPr>
          <w:noProof/>
          <w:lang w:eastAsia="zh-CN"/>
        </w:rPr>
        <w:t xml:space="preserve"> for UE Category M1</w:t>
      </w:r>
      <w:r>
        <w:rPr>
          <w:noProof/>
        </w:rPr>
        <w:tab/>
        <w:t>271</w:t>
      </w:r>
    </w:p>
    <w:p w14:paraId="4644831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271</w:t>
      </w:r>
    </w:p>
    <w:p w14:paraId="4D6657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FD-FDD and TDD CE mode A</w:t>
      </w:r>
      <w:r>
        <w:rPr>
          <w:noProof/>
        </w:rPr>
        <w:tab/>
        <w:t>272</w:t>
      </w:r>
    </w:p>
    <w:p w14:paraId="6A313E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274</w:t>
      </w:r>
    </w:p>
    <w:p w14:paraId="7E32FB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275</w:t>
      </w:r>
    </w:p>
    <w:p w14:paraId="04ED55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276</w:t>
      </w:r>
    </w:p>
    <w:p w14:paraId="2003E69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7.19.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HD-FDD with CE mode A</w:t>
      </w:r>
      <w:r>
        <w:rPr>
          <w:noProof/>
        </w:rPr>
        <w:tab/>
        <w:t>276</w:t>
      </w:r>
    </w:p>
    <w:p w14:paraId="50B2DB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</w:t>
      </w:r>
      <w:r>
        <w:rPr>
          <w:noProof/>
          <w:lang w:eastAsia="zh-CN"/>
        </w:rPr>
        <w:t>3</w:t>
      </w:r>
      <w:r w:rsidRPr="003D733F">
        <w:rPr>
          <w:rFonts w:eastAsia="?? ??"/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276</w:t>
      </w:r>
    </w:p>
    <w:p w14:paraId="78891B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</w:t>
      </w:r>
      <w:r>
        <w:rPr>
          <w:noProof/>
          <w:lang w:eastAsia="zh-CN"/>
        </w:rPr>
        <w:t>3</w:t>
      </w:r>
      <w:r w:rsidRPr="003D733F">
        <w:rPr>
          <w:rFonts w:eastAsia="?? ??"/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276</w:t>
      </w:r>
    </w:p>
    <w:p w14:paraId="3EE9DD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7.19.3.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278</w:t>
      </w:r>
    </w:p>
    <w:p w14:paraId="2CEBE0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FD-FDD and TDD with CE mode B</w:t>
      </w:r>
      <w:r>
        <w:rPr>
          <w:noProof/>
        </w:rPr>
        <w:tab/>
        <w:t>278</w:t>
      </w:r>
    </w:p>
    <w:p w14:paraId="700682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280</w:t>
      </w:r>
    </w:p>
    <w:p w14:paraId="44D458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281</w:t>
      </w:r>
    </w:p>
    <w:p w14:paraId="2147734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282</w:t>
      </w:r>
    </w:p>
    <w:p w14:paraId="4D1DC5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7.19.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HD-FDD with CE mode B</w:t>
      </w:r>
      <w:r>
        <w:rPr>
          <w:noProof/>
        </w:rPr>
        <w:tab/>
        <w:t>282</w:t>
      </w:r>
    </w:p>
    <w:p w14:paraId="0A1C88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</w:t>
      </w:r>
      <w:r>
        <w:rPr>
          <w:noProof/>
          <w:lang w:eastAsia="zh-CN"/>
        </w:rPr>
        <w:t>5</w:t>
      </w:r>
      <w:r w:rsidRPr="003D733F">
        <w:rPr>
          <w:rFonts w:eastAsia="?? ??"/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282</w:t>
      </w:r>
    </w:p>
    <w:p w14:paraId="03B79E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</w:t>
      </w:r>
      <w:r>
        <w:rPr>
          <w:noProof/>
          <w:lang w:eastAsia="zh-CN"/>
        </w:rPr>
        <w:t>5</w:t>
      </w:r>
      <w:r w:rsidRPr="003D733F">
        <w:rPr>
          <w:rFonts w:eastAsia="?? ??"/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282</w:t>
      </w:r>
    </w:p>
    <w:p w14:paraId="363F99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7.19.5.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284</w:t>
      </w:r>
    </w:p>
    <w:p w14:paraId="40EECF8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transmit timing for NB-IoT</w:t>
      </w:r>
      <w:r>
        <w:rPr>
          <w:noProof/>
        </w:rPr>
        <w:tab/>
        <w:t>284</w:t>
      </w:r>
    </w:p>
    <w:p w14:paraId="249D61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284</w:t>
      </w:r>
    </w:p>
    <w:p w14:paraId="44AB15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284</w:t>
      </w:r>
    </w:p>
    <w:p w14:paraId="725274A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UE timer accuracy for NB-IoT</w:t>
      </w:r>
      <w:r>
        <w:rPr>
          <w:noProof/>
        </w:rPr>
        <w:tab/>
        <w:t>285</w:t>
      </w:r>
    </w:p>
    <w:p w14:paraId="6051EC9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285</w:t>
      </w:r>
    </w:p>
    <w:p w14:paraId="41EECA2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285</w:t>
      </w:r>
    </w:p>
    <w:p w14:paraId="00CE1DD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Timing Advance for NB-IoT</w:t>
      </w:r>
      <w:r>
        <w:rPr>
          <w:noProof/>
        </w:rPr>
        <w:tab/>
        <w:t>285</w:t>
      </w:r>
    </w:p>
    <w:p w14:paraId="7E5AF17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285</w:t>
      </w:r>
    </w:p>
    <w:p w14:paraId="01EDEC2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Requirements</w:t>
      </w:r>
      <w:r>
        <w:rPr>
          <w:noProof/>
        </w:rPr>
        <w:tab/>
        <w:t>285</w:t>
      </w:r>
    </w:p>
    <w:p w14:paraId="1F8845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  <w:lang w:eastAsia="zh-CN"/>
        </w:rPr>
        <w:t>7.22.2.1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?? ??"/>
          <w:noProof/>
          <w:lang w:eastAsia="zh-CN"/>
        </w:rPr>
        <w:t>Timing Advance adjustment delay</w:t>
      </w:r>
      <w:r>
        <w:rPr>
          <w:noProof/>
        </w:rPr>
        <w:tab/>
        <w:t>285</w:t>
      </w:r>
    </w:p>
    <w:p w14:paraId="49E853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7.22.2.2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Timing Advance adjustment accuracy</w:t>
      </w:r>
      <w:r>
        <w:rPr>
          <w:noProof/>
        </w:rPr>
        <w:tab/>
        <w:t>285</w:t>
      </w:r>
    </w:p>
    <w:p w14:paraId="70E1F9C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Radio Link Monitoring</w:t>
      </w:r>
      <w:r>
        <w:rPr>
          <w:noProof/>
          <w:lang w:eastAsia="zh-CN"/>
        </w:rPr>
        <w:t xml:space="preserve"> for Category NB1 UE</w:t>
      </w:r>
      <w:r>
        <w:rPr>
          <w:noProof/>
        </w:rPr>
        <w:tab/>
        <w:t>285</w:t>
      </w:r>
    </w:p>
    <w:p w14:paraId="2837A8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285</w:t>
      </w:r>
    </w:p>
    <w:p w14:paraId="7A3C77D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  <w:lang w:eastAsia="zh-CN"/>
        </w:rPr>
        <w:t xml:space="preserve"> for Category NB1 UE</w:t>
      </w:r>
      <w:r>
        <w:rPr>
          <w:noProof/>
        </w:rPr>
        <w:tab/>
        <w:t>285</w:t>
      </w:r>
    </w:p>
    <w:p w14:paraId="7CCDEE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7.23.2.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no DRX is used</w:t>
      </w:r>
      <w:r>
        <w:rPr>
          <w:noProof/>
        </w:rPr>
        <w:tab/>
        <w:t>286</w:t>
      </w:r>
    </w:p>
    <w:p w14:paraId="035333E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7.23.2.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when DRX is used</w:t>
      </w:r>
      <w:r>
        <w:rPr>
          <w:noProof/>
        </w:rPr>
        <w:tab/>
        <w:t>286</w:t>
      </w:r>
    </w:p>
    <w:p w14:paraId="29FA84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?? ??"/>
          <w:noProof/>
        </w:rPr>
        <w:t>7.23.2.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Minimum requirement at transitions</w:t>
      </w:r>
      <w:r>
        <w:rPr>
          <w:noProof/>
        </w:rPr>
        <w:tab/>
        <w:t>287</w:t>
      </w:r>
    </w:p>
    <w:p w14:paraId="0AAD7DB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transmit timing for Category M1</w:t>
      </w:r>
      <w:r>
        <w:rPr>
          <w:noProof/>
        </w:rPr>
        <w:tab/>
        <w:t>287</w:t>
      </w:r>
    </w:p>
    <w:p w14:paraId="3CBD2F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287</w:t>
      </w:r>
    </w:p>
    <w:p w14:paraId="40C3B1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7.24.2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287</w:t>
      </w:r>
    </w:p>
    <w:p w14:paraId="2E8EFDD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</w:t>
      </w:r>
      <w:r>
        <w:rPr>
          <w:noProof/>
          <w:lang w:eastAsia="zh-CN"/>
        </w:rPr>
        <w:t>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Cell </w:t>
      </w:r>
      <w:r>
        <w:rPr>
          <w:noProof/>
          <w:lang w:eastAsia="zh-CN"/>
        </w:rPr>
        <w:t xml:space="preserve">phase </w:t>
      </w:r>
      <w:r>
        <w:rPr>
          <w:noProof/>
        </w:rPr>
        <w:t>synchronization accuracy</w:t>
      </w:r>
      <w:r>
        <w:rPr>
          <w:noProof/>
          <w:lang w:eastAsia="zh-CN"/>
        </w:rPr>
        <w:t xml:space="preserve"> for MBMS services (FDD)</w:t>
      </w:r>
      <w:r>
        <w:rPr>
          <w:noProof/>
        </w:rPr>
        <w:tab/>
        <w:t>288</w:t>
      </w:r>
    </w:p>
    <w:p w14:paraId="3EACE1E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</w:t>
      </w:r>
      <w:r>
        <w:rPr>
          <w:noProof/>
          <w:lang w:eastAsia="zh-CN"/>
        </w:rPr>
        <w:t>25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Definition</w:t>
      </w:r>
      <w:r>
        <w:rPr>
          <w:noProof/>
        </w:rPr>
        <w:tab/>
        <w:t>288</w:t>
      </w:r>
    </w:p>
    <w:p w14:paraId="0963D2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7.</w:t>
      </w:r>
      <w:r w:rsidRPr="003D733F">
        <w:rPr>
          <w:rFonts w:cs="v4.2.0"/>
          <w:noProof/>
          <w:lang w:eastAsia="zh-CN"/>
        </w:rPr>
        <w:t>25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Minimum requirements</w:t>
      </w:r>
      <w:r>
        <w:rPr>
          <w:noProof/>
        </w:rPr>
        <w:tab/>
        <w:t>288</w:t>
      </w:r>
    </w:p>
    <w:p w14:paraId="559A176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7.26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UE transmit timing for Category M2</w:t>
      </w:r>
      <w:r>
        <w:rPr>
          <w:noProof/>
        </w:rPr>
        <w:tab/>
        <w:t>289</w:t>
      </w:r>
    </w:p>
    <w:p w14:paraId="13808E9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289</w:t>
      </w:r>
    </w:p>
    <w:p w14:paraId="45EB8F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289</w:t>
      </w:r>
    </w:p>
    <w:p w14:paraId="78DAB44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</w:t>
      </w:r>
      <w:r>
        <w:rPr>
          <w:noProof/>
          <w:lang w:eastAsia="zh-CN"/>
        </w:rPr>
        <w:t>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timer accuracy</w:t>
      </w:r>
      <w:r>
        <w:rPr>
          <w:noProof/>
          <w:lang w:eastAsia="zh-CN"/>
        </w:rPr>
        <w:t xml:space="preserve"> for category M1</w:t>
      </w:r>
      <w:r>
        <w:rPr>
          <w:noProof/>
        </w:rPr>
        <w:tab/>
        <w:t>289</w:t>
      </w:r>
    </w:p>
    <w:p w14:paraId="7943764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</w:t>
      </w:r>
      <w:r w:rsidRPr="003D733F">
        <w:rPr>
          <w:rFonts w:cs="v3.7.0"/>
          <w:noProof/>
          <w:lang w:eastAsia="zh-CN"/>
        </w:rPr>
        <w:t>27</w:t>
      </w:r>
      <w:r w:rsidRPr="003D733F">
        <w:rPr>
          <w:rFonts w:cs="v3.7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289</w:t>
      </w:r>
    </w:p>
    <w:p w14:paraId="2C1DD5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</w:t>
      </w:r>
      <w:r w:rsidRPr="003D733F">
        <w:rPr>
          <w:rFonts w:cs="v3.7.0"/>
          <w:noProof/>
          <w:lang w:eastAsia="zh-CN"/>
        </w:rPr>
        <w:t>27</w:t>
      </w:r>
      <w:r w:rsidRPr="003D733F">
        <w:rPr>
          <w:rFonts w:cs="v3.7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Requirements</w:t>
      </w:r>
      <w:r>
        <w:rPr>
          <w:noProof/>
        </w:rPr>
        <w:tab/>
        <w:t>289</w:t>
      </w:r>
    </w:p>
    <w:p w14:paraId="0F81D61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Timing Advance for Category M1</w:t>
      </w:r>
      <w:r>
        <w:rPr>
          <w:noProof/>
        </w:rPr>
        <w:tab/>
        <w:t>290</w:t>
      </w:r>
    </w:p>
    <w:p w14:paraId="02FF0FD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3.7.0"/>
          <w:noProof/>
        </w:rPr>
        <w:t>7.28.1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3.7.0"/>
          <w:noProof/>
        </w:rPr>
        <w:t>Introduction</w:t>
      </w:r>
      <w:r>
        <w:rPr>
          <w:noProof/>
        </w:rPr>
        <w:tab/>
        <w:t>290</w:t>
      </w:r>
    </w:p>
    <w:p w14:paraId="0E0E882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290</w:t>
      </w:r>
    </w:p>
    <w:p w14:paraId="5E897DE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requirements with FeMBMS</w:t>
      </w:r>
      <w:r>
        <w:rPr>
          <w:noProof/>
        </w:rPr>
        <w:tab/>
        <w:t>290</w:t>
      </w:r>
    </w:p>
    <w:p w14:paraId="5BB114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290</w:t>
      </w:r>
    </w:p>
    <w:p w14:paraId="337750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290</w:t>
      </w:r>
    </w:p>
    <w:p w14:paraId="0357B3B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Numerology switching delay requirements with FeMBMS</w:t>
      </w:r>
      <w:r>
        <w:rPr>
          <w:noProof/>
        </w:rPr>
        <w:tab/>
        <w:t>290</w:t>
      </w:r>
    </w:p>
    <w:p w14:paraId="569620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290</w:t>
      </w:r>
    </w:p>
    <w:p w14:paraId="587B610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290</w:t>
      </w:r>
    </w:p>
    <w:p w14:paraId="1045ECF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NR </w:t>
      </w:r>
      <w:r>
        <w:rPr>
          <w:noProof/>
          <w:lang w:eastAsia="zh-CN"/>
        </w:rPr>
        <w:t>P</w:t>
      </w:r>
      <w:r>
        <w:rPr>
          <w:noProof/>
        </w:rPr>
        <w:t xml:space="preserve">SCell Addition and Release Delay for E-UTRA - NR </w:t>
      </w:r>
      <w:r>
        <w:rPr>
          <w:noProof/>
          <w:lang w:eastAsia="zh-CN"/>
        </w:rPr>
        <w:t>Dual Connectivity</w:t>
      </w:r>
      <w:r>
        <w:rPr>
          <w:noProof/>
        </w:rPr>
        <w:tab/>
        <w:t>290</w:t>
      </w:r>
    </w:p>
    <w:p w14:paraId="65A156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290</w:t>
      </w:r>
    </w:p>
    <w:p w14:paraId="797362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NR </w:t>
      </w:r>
      <w:r>
        <w:rPr>
          <w:noProof/>
          <w:lang w:eastAsia="zh-CN"/>
        </w:rPr>
        <w:t>P</w:t>
      </w:r>
      <w:r>
        <w:rPr>
          <w:noProof/>
        </w:rPr>
        <w:t>SCell Addition Delay Requirement</w:t>
      </w:r>
      <w:r>
        <w:rPr>
          <w:noProof/>
        </w:rPr>
        <w:tab/>
        <w:t>291</w:t>
      </w:r>
    </w:p>
    <w:p w14:paraId="5A8B09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NR </w:t>
      </w:r>
      <w:r>
        <w:rPr>
          <w:noProof/>
          <w:lang w:eastAsia="zh-CN"/>
        </w:rPr>
        <w:t>P</w:t>
      </w:r>
      <w:r>
        <w:rPr>
          <w:noProof/>
        </w:rPr>
        <w:t>SCell Release Delay Requirement</w:t>
      </w:r>
      <w:r>
        <w:rPr>
          <w:noProof/>
        </w:rPr>
        <w:tab/>
        <w:t>291</w:t>
      </w:r>
    </w:p>
    <w:p w14:paraId="22F0D9F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Addition and Release Delay of NR PSCell Operating with CCA for E-UTRA - NR </w:t>
      </w:r>
      <w:r>
        <w:rPr>
          <w:noProof/>
          <w:lang w:eastAsia="zh-CN"/>
        </w:rPr>
        <w:t>Dual Connectivity</w:t>
      </w:r>
      <w:r>
        <w:rPr>
          <w:noProof/>
        </w:rPr>
        <w:tab/>
        <w:t>292</w:t>
      </w:r>
    </w:p>
    <w:p w14:paraId="0CE6B0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292</w:t>
      </w:r>
    </w:p>
    <w:p w14:paraId="090A00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NR </w:t>
      </w:r>
      <w:r>
        <w:rPr>
          <w:noProof/>
          <w:lang w:eastAsia="zh-CN"/>
        </w:rPr>
        <w:t>P</w:t>
      </w:r>
      <w:r>
        <w:rPr>
          <w:noProof/>
        </w:rPr>
        <w:t>SCell Addition Delay Requirement</w:t>
      </w:r>
      <w:r>
        <w:rPr>
          <w:noProof/>
        </w:rPr>
        <w:tab/>
        <w:t>292</w:t>
      </w:r>
    </w:p>
    <w:p w14:paraId="5FC08CA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7.31A.3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NR </w:t>
      </w:r>
      <w:r>
        <w:rPr>
          <w:noProof/>
          <w:lang w:eastAsia="zh-CN"/>
        </w:rPr>
        <w:t>P</w:t>
      </w:r>
      <w:r>
        <w:rPr>
          <w:noProof/>
        </w:rPr>
        <w:t>SCell Release Delay Requirement</w:t>
      </w:r>
      <w:r>
        <w:rPr>
          <w:noProof/>
        </w:rPr>
        <w:tab/>
        <w:t>293</w:t>
      </w:r>
    </w:p>
    <w:p w14:paraId="78E1B29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EN-DC</w:t>
      </w:r>
      <w:r>
        <w:rPr>
          <w:noProof/>
        </w:rPr>
        <w:tab/>
        <w:t>293</w:t>
      </w:r>
    </w:p>
    <w:p w14:paraId="058C70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293</w:t>
      </w:r>
    </w:p>
    <w:p w14:paraId="77B8EA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294</w:t>
      </w:r>
    </w:p>
    <w:p w14:paraId="0BF713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at </w:t>
      </w:r>
      <w:r>
        <w:rPr>
          <w:noProof/>
          <w:lang w:eastAsia="zh-CN"/>
        </w:rPr>
        <w:t>P</w:t>
      </w:r>
      <w:r>
        <w:rPr>
          <w:noProof/>
        </w:rPr>
        <w:t xml:space="preserve">SCell </w:t>
      </w:r>
      <w:r>
        <w:rPr>
          <w:noProof/>
          <w:lang w:eastAsia="zh-CN"/>
        </w:rPr>
        <w:t>addition/release</w:t>
      </w:r>
      <w:r>
        <w:rPr>
          <w:noProof/>
        </w:rPr>
        <w:tab/>
        <w:t>294</w:t>
      </w:r>
    </w:p>
    <w:p w14:paraId="20BE1E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</w:t>
      </w:r>
      <w:r>
        <w:rPr>
          <w:noProof/>
        </w:rPr>
        <w:t>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</w:t>
      </w:r>
      <w:r>
        <w:rPr>
          <w:noProof/>
          <w:lang w:eastAsia="zh-CN"/>
        </w:rPr>
        <w:t>at transitions between active and non-active</w:t>
      </w:r>
      <w:r>
        <w:rPr>
          <w:noProof/>
        </w:rPr>
        <w:t xml:space="preserve"> during </w:t>
      </w:r>
      <w:r>
        <w:rPr>
          <w:noProof/>
          <w:lang w:eastAsia="zh-CN"/>
        </w:rPr>
        <w:t>DRX</w:t>
      </w:r>
      <w:r>
        <w:rPr>
          <w:noProof/>
        </w:rPr>
        <w:tab/>
        <w:t>294</w:t>
      </w:r>
    </w:p>
    <w:p w14:paraId="38A69A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transitions from non-DRX to DRX</w:t>
      </w:r>
      <w:r>
        <w:rPr>
          <w:noProof/>
        </w:rPr>
        <w:tab/>
        <w:t>294</w:t>
      </w:r>
    </w:p>
    <w:p w14:paraId="6A788E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addition/release</w:t>
      </w:r>
      <w:r>
        <w:rPr>
          <w:noProof/>
        </w:rPr>
        <w:tab/>
        <w:t>294</w:t>
      </w:r>
    </w:p>
    <w:p w14:paraId="2E072F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activation/deactivation</w:t>
      </w:r>
      <w:r>
        <w:rPr>
          <w:noProof/>
        </w:rPr>
        <w:tab/>
        <w:t>294</w:t>
      </w:r>
    </w:p>
    <w:p w14:paraId="64C011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during measurements on SCC</w:t>
      </w:r>
      <w:r>
        <w:rPr>
          <w:noProof/>
        </w:rPr>
        <w:tab/>
        <w:t>295</w:t>
      </w:r>
    </w:p>
    <w:p w14:paraId="3764790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deactivated NR SCC</w:t>
      </w:r>
      <w:r>
        <w:rPr>
          <w:noProof/>
        </w:rPr>
        <w:tab/>
        <w:t>295</w:t>
      </w:r>
    </w:p>
    <w:p w14:paraId="2485163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deactivated E-UTRA SCC</w:t>
      </w:r>
      <w:r>
        <w:rPr>
          <w:noProof/>
        </w:rPr>
        <w:tab/>
        <w:t>295</w:t>
      </w:r>
    </w:p>
    <w:p w14:paraId="20B2B0D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CQI measurements on dormant E-UTRA SCell</w:t>
      </w:r>
      <w:r>
        <w:rPr>
          <w:noProof/>
        </w:rPr>
        <w:tab/>
        <w:t>296</w:t>
      </w:r>
    </w:p>
    <w:p w14:paraId="02373F6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RRM measurements on dormant E-UTRA SCC</w:t>
      </w:r>
      <w:r>
        <w:rPr>
          <w:noProof/>
        </w:rPr>
        <w:tab/>
        <w:t>296</w:t>
      </w:r>
    </w:p>
    <w:p w14:paraId="1C87888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active BWP switching</w:t>
      </w:r>
      <w:r>
        <w:rPr>
          <w:noProof/>
        </w:rPr>
        <w:tab/>
        <w:t>296</w:t>
      </w:r>
    </w:p>
    <w:p w14:paraId="168DEC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 and deactivation of dormant SCell</w:t>
      </w:r>
      <w:r>
        <w:rPr>
          <w:noProof/>
        </w:rPr>
        <w:tab/>
        <w:t>297</w:t>
      </w:r>
    </w:p>
    <w:p w14:paraId="5DAC52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 and deactivation of multiple dormant SCell</w:t>
      </w:r>
      <w:r>
        <w:rPr>
          <w:noProof/>
        </w:rPr>
        <w:tab/>
        <w:t>297</w:t>
      </w:r>
    </w:p>
    <w:p w14:paraId="36E996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hibernation</w:t>
      </w:r>
      <w:r>
        <w:rPr>
          <w:noProof/>
        </w:rPr>
        <w:tab/>
        <w:t>297</w:t>
      </w:r>
    </w:p>
    <w:p w14:paraId="3A31C5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direct SCell activation and hibernation</w:t>
      </w:r>
      <w:r>
        <w:rPr>
          <w:noProof/>
        </w:rPr>
        <w:tab/>
        <w:t>297</w:t>
      </w:r>
    </w:p>
    <w:p w14:paraId="227C85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DL Interruptions at UE switching between two uplink carriers</w:t>
      </w:r>
      <w:r>
        <w:rPr>
          <w:noProof/>
        </w:rPr>
        <w:tab/>
        <w:t>297</w:t>
      </w:r>
    </w:p>
    <w:p w14:paraId="1E252F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NR SRS carrier based switching</w:t>
      </w:r>
      <w:r>
        <w:rPr>
          <w:noProof/>
        </w:rPr>
        <w:tab/>
        <w:t>298</w:t>
      </w:r>
    </w:p>
    <w:p w14:paraId="139B7C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NR SCell dormancy</w:t>
      </w:r>
      <w:r>
        <w:rPr>
          <w:noProof/>
        </w:rPr>
        <w:tab/>
        <w:t>299</w:t>
      </w:r>
    </w:p>
    <w:p w14:paraId="4EF55D1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due to NR SCell dormancy switch</w:t>
      </w:r>
      <w:r>
        <w:rPr>
          <w:noProof/>
        </w:rPr>
        <w:tab/>
        <w:t>299</w:t>
      </w:r>
    </w:p>
    <w:p w14:paraId="3601458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7.32.2.14.2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due to CSI and RRM measurements during SCell dormancy</w:t>
      </w:r>
      <w:r>
        <w:rPr>
          <w:noProof/>
        </w:rPr>
        <w:tab/>
        <w:t>299</w:t>
      </w:r>
    </w:p>
    <w:p w14:paraId="69D4FD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 during NR measurement with autonomous gaps</w:t>
      </w:r>
      <w:r>
        <w:rPr>
          <w:noProof/>
        </w:rPr>
        <w:tab/>
        <w:t>299</w:t>
      </w:r>
    </w:p>
    <w:p w14:paraId="2B0AE6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7.32.2.16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SRS carrier based switching</w:t>
      </w:r>
      <w:r>
        <w:rPr>
          <w:noProof/>
        </w:rPr>
        <w:tab/>
        <w:t>299</w:t>
      </w:r>
    </w:p>
    <w:p w14:paraId="5C3DC85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Transmit/Receive Timing Difference in Carrier Aggregation for</w:t>
      </w:r>
      <w:r w:rsidRPr="003D733F">
        <w:rPr>
          <w:i/>
          <w:noProof/>
        </w:rPr>
        <w:t xml:space="preserve"> </w:t>
      </w:r>
      <w:r>
        <w:rPr>
          <w:noProof/>
        </w:rPr>
        <w:t>sTTI and 1ms-TTI with 3 subframe HARQ processing</w:t>
      </w:r>
      <w:r>
        <w:rPr>
          <w:noProof/>
        </w:rPr>
        <w:tab/>
        <w:t>300</w:t>
      </w:r>
    </w:p>
    <w:p w14:paraId="493C5B8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300</w:t>
      </w:r>
    </w:p>
    <w:p w14:paraId="2B8FDE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300</w:t>
      </w:r>
    </w:p>
    <w:p w14:paraId="4968DDC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300</w:t>
      </w:r>
    </w:p>
    <w:p w14:paraId="571007E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SFTD measurements</w:t>
      </w:r>
      <w:r>
        <w:rPr>
          <w:noProof/>
        </w:rPr>
        <w:tab/>
        <w:t>300</w:t>
      </w:r>
    </w:p>
    <w:p w14:paraId="1D0C44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300</w:t>
      </w:r>
    </w:p>
    <w:p w14:paraId="7AAB8C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300</w:t>
      </w:r>
    </w:p>
    <w:p w14:paraId="2242B34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with NE-DC</w:t>
      </w:r>
      <w:r>
        <w:rPr>
          <w:noProof/>
        </w:rPr>
        <w:tab/>
        <w:t>301</w:t>
      </w:r>
    </w:p>
    <w:p w14:paraId="73E59B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301</w:t>
      </w:r>
    </w:p>
    <w:p w14:paraId="4A862B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7.36.2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301</w:t>
      </w:r>
    </w:p>
    <w:p w14:paraId="183D03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</w:t>
      </w:r>
      <w:r>
        <w:rPr>
          <w:noProof/>
          <w:lang w:eastAsia="zh-CN"/>
        </w:rPr>
        <w:t>at transitions between active and non-active</w:t>
      </w:r>
      <w:r>
        <w:rPr>
          <w:noProof/>
        </w:rPr>
        <w:t xml:space="preserve"> during </w:t>
      </w:r>
      <w:r>
        <w:rPr>
          <w:noProof/>
          <w:lang w:eastAsia="zh-CN"/>
        </w:rPr>
        <w:t>DRX</w:t>
      </w:r>
      <w:r>
        <w:rPr>
          <w:noProof/>
        </w:rPr>
        <w:tab/>
        <w:t>301</w:t>
      </w:r>
    </w:p>
    <w:p w14:paraId="77BB94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transitions from non-DRX to DRX</w:t>
      </w:r>
      <w:r>
        <w:rPr>
          <w:noProof/>
        </w:rPr>
        <w:tab/>
        <w:t>301</w:t>
      </w:r>
    </w:p>
    <w:p w14:paraId="72482D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addition/release</w:t>
      </w:r>
      <w:r>
        <w:rPr>
          <w:noProof/>
        </w:rPr>
        <w:tab/>
        <w:t>302</w:t>
      </w:r>
    </w:p>
    <w:p w14:paraId="560293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activation/deactivation</w:t>
      </w:r>
      <w:r>
        <w:rPr>
          <w:noProof/>
        </w:rPr>
        <w:tab/>
        <w:t>302</w:t>
      </w:r>
    </w:p>
    <w:p w14:paraId="3BDE69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during measurements on SCC</w:t>
      </w:r>
      <w:r>
        <w:rPr>
          <w:noProof/>
        </w:rPr>
        <w:tab/>
        <w:t>302</w:t>
      </w:r>
    </w:p>
    <w:p w14:paraId="5E7BA63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deactivated NR SCC</w:t>
      </w:r>
      <w:r>
        <w:rPr>
          <w:noProof/>
        </w:rPr>
        <w:tab/>
        <w:t>302</w:t>
      </w:r>
    </w:p>
    <w:p w14:paraId="48A458A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measurements on deactivated E-UTRA SCC</w:t>
      </w:r>
      <w:r>
        <w:rPr>
          <w:noProof/>
        </w:rPr>
        <w:tab/>
        <w:t>303</w:t>
      </w:r>
    </w:p>
    <w:p w14:paraId="63E911B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CQI measurements on dormant E-UTRA SCell</w:t>
      </w:r>
      <w:r>
        <w:rPr>
          <w:noProof/>
        </w:rPr>
        <w:tab/>
        <w:t>303</w:t>
      </w:r>
    </w:p>
    <w:p w14:paraId="7F59BBF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7.36.2.5.4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during RRM measurements on dormant E-UTRA SCC</w:t>
      </w:r>
      <w:r>
        <w:rPr>
          <w:noProof/>
        </w:rPr>
        <w:tab/>
        <w:t>303</w:t>
      </w:r>
    </w:p>
    <w:p w14:paraId="308E25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active BWP switching</w:t>
      </w:r>
      <w:r>
        <w:rPr>
          <w:noProof/>
        </w:rPr>
        <w:tab/>
        <w:t>303</w:t>
      </w:r>
    </w:p>
    <w:p w14:paraId="582EDC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 and deactivation of dormant SCell</w:t>
      </w:r>
      <w:r>
        <w:rPr>
          <w:noProof/>
        </w:rPr>
        <w:tab/>
        <w:t>304</w:t>
      </w:r>
    </w:p>
    <w:p w14:paraId="18C270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activation and deactivation of multiple dormant SCell</w:t>
      </w:r>
      <w:r>
        <w:rPr>
          <w:noProof/>
        </w:rPr>
        <w:tab/>
        <w:t>304</w:t>
      </w:r>
    </w:p>
    <w:p w14:paraId="76717E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SCell hibernation</w:t>
      </w:r>
      <w:r>
        <w:rPr>
          <w:noProof/>
        </w:rPr>
        <w:tab/>
        <w:t>304</w:t>
      </w:r>
    </w:p>
    <w:p w14:paraId="7B1173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direct SCell activation and hibernation</w:t>
      </w:r>
      <w:r>
        <w:rPr>
          <w:noProof/>
        </w:rPr>
        <w:tab/>
        <w:t>304</w:t>
      </w:r>
    </w:p>
    <w:p w14:paraId="677C01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NR SRS carrier based switching</w:t>
      </w:r>
      <w:r>
        <w:rPr>
          <w:noProof/>
        </w:rPr>
        <w:tab/>
        <w:t>304</w:t>
      </w:r>
    </w:p>
    <w:p w14:paraId="1B4228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NR SCell dormancy</w:t>
      </w:r>
      <w:r>
        <w:rPr>
          <w:noProof/>
        </w:rPr>
        <w:tab/>
        <w:t>305</w:t>
      </w:r>
    </w:p>
    <w:p w14:paraId="541D12C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due to NR SCell dormancy switch</w:t>
      </w:r>
      <w:r>
        <w:rPr>
          <w:noProof/>
        </w:rPr>
        <w:tab/>
        <w:t>305</w:t>
      </w:r>
    </w:p>
    <w:p w14:paraId="7A6582C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7.36.2.12.2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due to CSI and RRM measurements during SCell dormancy</w:t>
      </w:r>
      <w:r>
        <w:rPr>
          <w:noProof/>
        </w:rPr>
        <w:tab/>
        <w:t>306</w:t>
      </w:r>
    </w:p>
    <w:p w14:paraId="2355FD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 during E-UTRA measurement with autonomous gaps</w:t>
      </w:r>
      <w:r>
        <w:rPr>
          <w:noProof/>
        </w:rPr>
        <w:tab/>
        <w:t>306</w:t>
      </w:r>
    </w:p>
    <w:p w14:paraId="34EFE9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 during NR measurement with autonomous gaps</w:t>
      </w:r>
      <w:r>
        <w:rPr>
          <w:noProof/>
        </w:rPr>
        <w:tab/>
        <w:t>306</w:t>
      </w:r>
    </w:p>
    <w:p w14:paraId="72D6D4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7.36.2.15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Interruptions at SRS carrier based switching</w:t>
      </w:r>
      <w:r>
        <w:rPr>
          <w:noProof/>
        </w:rPr>
        <w:tab/>
        <w:t>307</w:t>
      </w:r>
    </w:p>
    <w:p w14:paraId="36B0251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</w:t>
      </w:r>
      <w:r>
        <w:rPr>
          <w:noProof/>
          <w:lang w:eastAsia="zh-CN"/>
        </w:rPr>
        <w:t>during NR measurement with autonomous gaps</w:t>
      </w:r>
      <w:r>
        <w:rPr>
          <w:noProof/>
        </w:rPr>
        <w:tab/>
        <w:t>307</w:t>
      </w:r>
    </w:p>
    <w:p w14:paraId="1E8B5C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307</w:t>
      </w:r>
    </w:p>
    <w:p w14:paraId="6369DF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7.37.2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307</w:t>
      </w:r>
    </w:p>
    <w:p w14:paraId="6FB66C2C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UE Measurements Procedures in RRC_CONNECTED State</w:t>
      </w:r>
      <w:r>
        <w:rPr>
          <w:noProof/>
        </w:rPr>
        <w:tab/>
        <w:t>308</w:t>
      </w:r>
    </w:p>
    <w:p w14:paraId="4460D80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General Measurement Requirements</w:t>
      </w:r>
      <w:r>
        <w:rPr>
          <w:noProof/>
        </w:rPr>
        <w:tab/>
        <w:t>308</w:t>
      </w:r>
    </w:p>
    <w:p w14:paraId="524BA0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308</w:t>
      </w:r>
    </w:p>
    <w:p w14:paraId="3A5F6E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308</w:t>
      </w:r>
    </w:p>
    <w:p w14:paraId="7A27AE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measurement capability</w:t>
      </w:r>
      <w:r>
        <w:rPr>
          <w:noProof/>
        </w:rPr>
        <w:tab/>
        <w:t>308</w:t>
      </w:r>
    </w:p>
    <w:p w14:paraId="5F64621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Monitoring of multiple layers using gaps</w:t>
      </w:r>
      <w:r>
        <w:rPr>
          <w:noProof/>
        </w:rPr>
        <w:tab/>
        <w:t>316</w:t>
      </w:r>
    </w:p>
    <w:p w14:paraId="2914A86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8.1.2.1.1a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Monitoring of multiple layers using gaps (Increased UE carrier monitoring)</w:t>
      </w:r>
      <w:r>
        <w:rPr>
          <w:noProof/>
        </w:rPr>
        <w:tab/>
        <w:t>317</w:t>
      </w:r>
    </w:p>
    <w:p w14:paraId="188D8EA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8.1.2.1.1b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Monitoring of multiple layers using gaps (</w:t>
      </w:r>
      <w:r>
        <w:rPr>
          <w:noProof/>
          <w:lang w:eastAsia="zh-CN"/>
        </w:rPr>
        <w:t>EN-DC</w:t>
      </w:r>
      <w:r>
        <w:rPr>
          <w:noProof/>
        </w:rPr>
        <w:t>)</w:t>
      </w:r>
      <w:r>
        <w:rPr>
          <w:noProof/>
        </w:rPr>
        <w:tab/>
        <w:t>318</w:t>
      </w:r>
    </w:p>
    <w:p w14:paraId="09A558B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8.1.2.1.1c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Monitoring of multiple layers using gaps (NE-DC)</w:t>
      </w:r>
      <w:r>
        <w:rPr>
          <w:noProof/>
        </w:rPr>
        <w:tab/>
        <w:t>320</w:t>
      </w:r>
    </w:p>
    <w:p w14:paraId="2749D82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Network controlled small gap</w:t>
      </w:r>
      <w:r>
        <w:rPr>
          <w:noProof/>
        </w:rPr>
        <w:tab/>
        <w:t>321</w:t>
      </w:r>
    </w:p>
    <w:p w14:paraId="56F5F7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</w:t>
      </w:r>
      <w:r>
        <w:rPr>
          <w:noProof/>
        </w:rPr>
        <w:tab/>
        <w:t>322</w:t>
      </w:r>
    </w:p>
    <w:p w14:paraId="353636C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</w:t>
      </w:r>
      <w:r>
        <w:rPr>
          <w:noProof/>
        </w:rPr>
        <w:tab/>
        <w:t>322</w:t>
      </w:r>
    </w:p>
    <w:p w14:paraId="7BE0B37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</w:t>
      </w:r>
      <w:r>
        <w:rPr>
          <w:noProof/>
        </w:rPr>
        <w:tab/>
        <w:t>327</w:t>
      </w:r>
    </w:p>
    <w:p w14:paraId="7652563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 with autonomous gaps</w:t>
      </w:r>
      <w:r>
        <w:rPr>
          <w:noProof/>
        </w:rPr>
        <w:tab/>
        <w:t>331</w:t>
      </w:r>
    </w:p>
    <w:p w14:paraId="4FC16DD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 with autonomous gaps</w:t>
      </w:r>
      <w:r>
        <w:rPr>
          <w:noProof/>
        </w:rPr>
        <w:tab/>
        <w:t>332</w:t>
      </w:r>
    </w:p>
    <w:p w14:paraId="4A9FBB6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measurements on carrier with FeMBMS/Unicast mixed cells</w:t>
      </w:r>
      <w:r>
        <w:rPr>
          <w:noProof/>
        </w:rPr>
        <w:tab/>
        <w:t>333</w:t>
      </w:r>
    </w:p>
    <w:p w14:paraId="6CE63B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 frequency measurements</w:t>
      </w:r>
      <w:r>
        <w:rPr>
          <w:noProof/>
        </w:rPr>
        <w:tab/>
        <w:t>334</w:t>
      </w:r>
    </w:p>
    <w:p w14:paraId="57776ED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measurements</w:t>
      </w:r>
      <w:r>
        <w:rPr>
          <w:noProof/>
        </w:rPr>
        <w:tab/>
        <w:t>334</w:t>
      </w:r>
    </w:p>
    <w:p w14:paraId="1BE38F0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inter frequency measurements</w:t>
      </w:r>
      <w:r>
        <w:rPr>
          <w:noProof/>
        </w:rPr>
        <w:tab/>
        <w:t>340</w:t>
      </w:r>
    </w:p>
    <w:p w14:paraId="03F2315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measurements</w:t>
      </w:r>
      <w:r>
        <w:rPr>
          <w:noProof/>
        </w:rPr>
        <w:tab/>
        <w:t>346</w:t>
      </w:r>
    </w:p>
    <w:p w14:paraId="7D5AD85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F</w:t>
      </w:r>
      <w:r>
        <w:rPr>
          <w:noProof/>
        </w:rPr>
        <w:t>DD – TDD inter frequency measurements</w:t>
      </w:r>
      <w:r>
        <w:rPr>
          <w:noProof/>
        </w:rPr>
        <w:tab/>
        <w:t>346</w:t>
      </w:r>
    </w:p>
    <w:p w14:paraId="212ACC1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 frequency measurements with autonomous gaps</w:t>
      </w:r>
      <w:r>
        <w:rPr>
          <w:noProof/>
        </w:rPr>
        <w:tab/>
        <w:t>347</w:t>
      </w:r>
    </w:p>
    <w:p w14:paraId="01E353D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inter frequency measurements using autonomous gaps</w:t>
      </w:r>
      <w:r>
        <w:rPr>
          <w:noProof/>
        </w:rPr>
        <w:tab/>
        <w:t>348</w:t>
      </w:r>
    </w:p>
    <w:p w14:paraId="0914F4C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 frequency measurements with autonomous gaps</w:t>
      </w:r>
      <w:r>
        <w:rPr>
          <w:noProof/>
        </w:rPr>
        <w:tab/>
        <w:t>349</w:t>
      </w:r>
    </w:p>
    <w:p w14:paraId="03FFC95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FDD-TDD inter frequency measurements using autonomous gaps</w:t>
      </w:r>
      <w:r>
        <w:rPr>
          <w:noProof/>
        </w:rPr>
        <w:tab/>
        <w:t>350</w:t>
      </w:r>
    </w:p>
    <w:p w14:paraId="06DCFFC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8.1.2.3.9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measurements with FeMBMS/Unicast mixed cells</w:t>
      </w:r>
      <w:r>
        <w:rPr>
          <w:noProof/>
        </w:rPr>
        <w:tab/>
        <w:t>351</w:t>
      </w:r>
    </w:p>
    <w:p w14:paraId="674CF0F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measurements with FeMBMS/Unicast mixed cells</w:t>
      </w:r>
      <w:r>
        <w:rPr>
          <w:noProof/>
        </w:rPr>
        <w:tab/>
        <w:t>358</w:t>
      </w:r>
    </w:p>
    <w:p w14:paraId="0DC573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 RAT measurements</w:t>
      </w:r>
      <w:r>
        <w:rPr>
          <w:noProof/>
        </w:rPr>
        <w:tab/>
        <w:t>358</w:t>
      </w:r>
    </w:p>
    <w:p w14:paraId="6AEE3FA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FDD measurements</w:t>
      </w:r>
      <w:r>
        <w:rPr>
          <w:noProof/>
        </w:rPr>
        <w:tab/>
        <w:t>358</w:t>
      </w:r>
    </w:p>
    <w:p w14:paraId="510E128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UTRAN FDD measurements</w:t>
      </w:r>
      <w:r>
        <w:rPr>
          <w:noProof/>
        </w:rPr>
        <w:tab/>
        <w:t>363</w:t>
      </w:r>
    </w:p>
    <w:p w14:paraId="23E901D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UTRAN TDD measurements</w:t>
      </w:r>
      <w:r>
        <w:rPr>
          <w:noProof/>
        </w:rPr>
        <w:tab/>
        <w:t>363</w:t>
      </w:r>
    </w:p>
    <w:p w14:paraId="3CF824D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TDD measurements</w:t>
      </w:r>
      <w:r>
        <w:rPr>
          <w:noProof/>
        </w:rPr>
        <w:tab/>
        <w:t>367</w:t>
      </w:r>
    </w:p>
    <w:p w14:paraId="16AA2B7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GSM measurements</w:t>
      </w:r>
      <w:r>
        <w:rPr>
          <w:noProof/>
        </w:rPr>
        <w:tab/>
        <w:t>367</w:t>
      </w:r>
    </w:p>
    <w:p w14:paraId="19533D0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GSM measurements</w:t>
      </w:r>
      <w:r>
        <w:rPr>
          <w:noProof/>
        </w:rPr>
        <w:tab/>
        <w:t>372</w:t>
      </w:r>
    </w:p>
    <w:p w14:paraId="29589DC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FDD measurements for SON</w:t>
      </w:r>
      <w:r>
        <w:rPr>
          <w:noProof/>
        </w:rPr>
        <w:tab/>
        <w:t>372</w:t>
      </w:r>
    </w:p>
    <w:p w14:paraId="47AA385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UTRAN FDD measurements for SON</w:t>
      </w:r>
      <w:r>
        <w:rPr>
          <w:noProof/>
        </w:rPr>
        <w:tab/>
        <w:t>374</w:t>
      </w:r>
    </w:p>
    <w:p w14:paraId="683FE89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8.1.2.4.9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cdma2000 1xRTT measurements</w:t>
      </w:r>
      <w:r>
        <w:rPr>
          <w:noProof/>
        </w:rPr>
        <w:tab/>
        <w:t>374</w:t>
      </w:r>
    </w:p>
    <w:p w14:paraId="76CA251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8.1.2.4.9.1A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cdma2000 1xRTT measurements when no DRX is used</w:t>
      </w:r>
      <w:r>
        <w:rPr>
          <w:noProof/>
        </w:rPr>
        <w:tab/>
        <w:t>374</w:t>
      </w:r>
    </w:p>
    <w:p w14:paraId="43FEE84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cdma2000 1xRTT measurements</w:t>
      </w:r>
      <w:r>
        <w:rPr>
          <w:noProof/>
        </w:rPr>
        <w:tab/>
        <w:t>375</w:t>
      </w:r>
    </w:p>
    <w:p w14:paraId="2522F4A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HRPD measurements</w:t>
      </w:r>
      <w:r>
        <w:rPr>
          <w:noProof/>
        </w:rPr>
        <w:tab/>
        <w:t>375</w:t>
      </w:r>
    </w:p>
    <w:p w14:paraId="49101E8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HRPD measurements</w:t>
      </w:r>
      <w:r>
        <w:rPr>
          <w:noProof/>
        </w:rPr>
        <w:tab/>
        <w:t>375</w:t>
      </w:r>
    </w:p>
    <w:p w14:paraId="0A7010E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</w:t>
      </w:r>
      <w:r>
        <w:rPr>
          <w:noProof/>
          <w:lang w:eastAsia="zh-CN"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– UTRAN </w:t>
      </w:r>
      <w:r>
        <w:rPr>
          <w:noProof/>
          <w:lang w:eastAsia="zh-CN"/>
        </w:rPr>
        <w:t>T</w:t>
      </w:r>
      <w:r>
        <w:rPr>
          <w:noProof/>
        </w:rPr>
        <w:t>DD measurements for SON</w:t>
      </w:r>
      <w:r>
        <w:rPr>
          <w:noProof/>
        </w:rPr>
        <w:tab/>
        <w:t>375</w:t>
      </w:r>
    </w:p>
    <w:p w14:paraId="08459BC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</w:t>
      </w:r>
      <w:r>
        <w:rPr>
          <w:noProof/>
          <w:lang w:eastAsia="zh-CN"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F</w:t>
      </w:r>
      <w:r>
        <w:rPr>
          <w:noProof/>
        </w:rPr>
        <w:t xml:space="preserve">DD – UTRAN </w:t>
      </w:r>
      <w:r>
        <w:rPr>
          <w:noProof/>
          <w:lang w:eastAsia="zh-CN"/>
        </w:rPr>
        <w:t>T</w:t>
      </w:r>
      <w:r>
        <w:rPr>
          <w:noProof/>
        </w:rPr>
        <w:t>DD measurements for SON</w:t>
      </w:r>
      <w:r>
        <w:rPr>
          <w:noProof/>
        </w:rPr>
        <w:tab/>
        <w:t>377</w:t>
      </w:r>
    </w:p>
    <w:p w14:paraId="7174FE2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8.1.2.4.</w:t>
      </w:r>
      <w:r w:rsidRPr="003D733F">
        <w:rPr>
          <w:noProof/>
          <w:lang w:val="en-US" w:eastAsia="zh-CN"/>
        </w:rPr>
        <w:t>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 xml:space="preserve">E-UTRAN </w:t>
      </w:r>
      <w:r w:rsidRPr="003D733F">
        <w:rPr>
          <w:noProof/>
          <w:lang w:val="en-US" w:eastAsia="zh-CN"/>
        </w:rPr>
        <w:t>F</w:t>
      </w:r>
      <w:r w:rsidRPr="003D733F">
        <w:rPr>
          <w:noProof/>
          <w:lang w:val="en-US"/>
        </w:rPr>
        <w:t>DD – cdma2000 1xRTT measurements</w:t>
      </w:r>
      <w:r w:rsidRPr="003D733F">
        <w:rPr>
          <w:noProof/>
          <w:lang w:val="en-US" w:eastAsia="zh-CN"/>
        </w:rPr>
        <w:t xml:space="preserve"> for SON ANR</w:t>
      </w:r>
      <w:r>
        <w:rPr>
          <w:noProof/>
        </w:rPr>
        <w:tab/>
        <w:t>377</w:t>
      </w:r>
    </w:p>
    <w:p w14:paraId="3047CDA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8.1.2.4.</w:t>
      </w:r>
      <w:r w:rsidRPr="003D733F">
        <w:rPr>
          <w:noProof/>
          <w:lang w:val="en-US" w:eastAsia="zh-CN"/>
        </w:rPr>
        <w:t>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 xml:space="preserve">E-UTRAN </w:t>
      </w:r>
      <w:r w:rsidRPr="003D733F">
        <w:rPr>
          <w:noProof/>
          <w:lang w:val="en-US" w:eastAsia="zh-CN"/>
        </w:rPr>
        <w:t>T</w:t>
      </w:r>
      <w:r w:rsidRPr="003D733F">
        <w:rPr>
          <w:noProof/>
          <w:lang w:val="en-US"/>
        </w:rPr>
        <w:t>DD – cdma2000 1xRTT measurements</w:t>
      </w:r>
      <w:r w:rsidRPr="003D733F">
        <w:rPr>
          <w:noProof/>
          <w:lang w:val="en-US" w:eastAsia="zh-CN"/>
        </w:rPr>
        <w:t xml:space="preserve"> for SON ANR</w:t>
      </w:r>
      <w:r>
        <w:rPr>
          <w:noProof/>
        </w:rPr>
        <w:tab/>
        <w:t>377</w:t>
      </w:r>
    </w:p>
    <w:p w14:paraId="4DA865D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FDD-UTRAN FDD measurements with autonomous gaps</w:t>
      </w:r>
      <w:r>
        <w:rPr>
          <w:noProof/>
        </w:rPr>
        <w:tab/>
        <w:t>377</w:t>
      </w:r>
    </w:p>
    <w:p w14:paraId="5057C67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TDD-UTRAN FDD measurements with autonomous gaps</w:t>
      </w:r>
      <w:r>
        <w:rPr>
          <w:noProof/>
        </w:rPr>
        <w:tab/>
        <w:t>378</w:t>
      </w:r>
    </w:p>
    <w:p w14:paraId="5265A98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WLAN measurements</w:t>
      </w:r>
      <w:r>
        <w:rPr>
          <w:noProof/>
        </w:rPr>
        <w:tab/>
        <w:t>378</w:t>
      </w:r>
    </w:p>
    <w:p w14:paraId="2124B7B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WLAN measurements</w:t>
      </w:r>
      <w:r>
        <w:rPr>
          <w:noProof/>
        </w:rPr>
        <w:tab/>
        <w:t>380</w:t>
      </w:r>
    </w:p>
    <w:p w14:paraId="18A9D3D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NR measurements</w:t>
      </w:r>
      <w:r>
        <w:rPr>
          <w:noProof/>
        </w:rPr>
        <w:tab/>
        <w:t>380</w:t>
      </w:r>
    </w:p>
    <w:p w14:paraId="46315E9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NR measurements when CCA is used</w:t>
      </w:r>
      <w:r>
        <w:rPr>
          <w:noProof/>
        </w:rPr>
        <w:tab/>
        <w:t>384</w:t>
      </w:r>
    </w:p>
    <w:p w14:paraId="6F076FA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NR measurements</w:t>
      </w:r>
      <w:r>
        <w:rPr>
          <w:noProof/>
        </w:rPr>
        <w:tab/>
        <w:t>388</w:t>
      </w:r>
    </w:p>
    <w:p w14:paraId="0B52F92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NR measurements when CCA is used</w:t>
      </w:r>
      <w:r>
        <w:rPr>
          <w:noProof/>
        </w:rPr>
        <w:tab/>
        <w:t>388</w:t>
      </w:r>
    </w:p>
    <w:p w14:paraId="092C98A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388</w:t>
      </w:r>
    </w:p>
    <w:p w14:paraId="0EE8BF1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8.1.2.4.24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388</w:t>
      </w:r>
    </w:p>
    <w:p w14:paraId="11F8BF3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8.1.2.4.25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E-UTRAN FDD – NR SFTD Measurements</w:t>
      </w:r>
      <w:r>
        <w:rPr>
          <w:noProof/>
        </w:rPr>
        <w:tab/>
        <w:t>388</w:t>
      </w:r>
    </w:p>
    <w:p w14:paraId="0ECB4D6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8.1.2.4.26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E-UTRAN TDD – NR SFTD Measurements</w:t>
      </w:r>
      <w:r>
        <w:rPr>
          <w:noProof/>
        </w:rPr>
        <w:tab/>
        <w:t>390</w:t>
      </w:r>
    </w:p>
    <w:p w14:paraId="2864843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 xml:space="preserve">8.1.2.4.27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E-UTRA FDD - NR measurements with autonomous gaps</w:t>
      </w:r>
      <w:r>
        <w:rPr>
          <w:noProof/>
        </w:rPr>
        <w:tab/>
        <w:t>390</w:t>
      </w:r>
    </w:p>
    <w:p w14:paraId="3331F79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 xml:space="preserve">8.1.2.4.28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E-UTRA TDD - NR measurements with autonomous gaps</w:t>
      </w:r>
      <w:r>
        <w:rPr>
          <w:noProof/>
        </w:rPr>
        <w:tab/>
        <w:t>391</w:t>
      </w:r>
    </w:p>
    <w:p w14:paraId="1EF551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Intra-Frequency RSTD Measurements</w:t>
      </w:r>
      <w:r>
        <w:rPr>
          <w:noProof/>
        </w:rPr>
        <w:tab/>
        <w:t>391</w:t>
      </w:r>
    </w:p>
    <w:p w14:paraId="445694A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OTDOA Measurements</w:t>
      </w:r>
      <w:r>
        <w:rPr>
          <w:noProof/>
        </w:rPr>
        <w:tab/>
        <w:t>392</w:t>
      </w:r>
    </w:p>
    <w:p w14:paraId="489274C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OTDOA Measurements</w:t>
      </w:r>
      <w:r>
        <w:rPr>
          <w:noProof/>
        </w:rPr>
        <w:tab/>
        <w:t>393</w:t>
      </w:r>
    </w:p>
    <w:p w14:paraId="3597F96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OTDOA Measurements for UE Category 1bis</w:t>
      </w:r>
      <w:r>
        <w:rPr>
          <w:noProof/>
        </w:rPr>
        <w:tab/>
        <w:t>395</w:t>
      </w:r>
    </w:p>
    <w:p w14:paraId="224698F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OTDOA Measurements for UE Category 1bis</w:t>
      </w:r>
      <w:r>
        <w:rPr>
          <w:noProof/>
        </w:rPr>
        <w:tab/>
        <w:t>397</w:t>
      </w:r>
    </w:p>
    <w:p w14:paraId="0967F5D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399</w:t>
      </w:r>
    </w:p>
    <w:p w14:paraId="744EB0A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399</w:t>
      </w:r>
    </w:p>
    <w:p w14:paraId="09DB494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399</w:t>
      </w:r>
    </w:p>
    <w:p w14:paraId="3C96667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399</w:t>
      </w:r>
    </w:p>
    <w:p w14:paraId="70E660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Inter-Frequency OTDOA Measurements</w:t>
      </w:r>
      <w:r>
        <w:rPr>
          <w:noProof/>
        </w:rPr>
        <w:tab/>
        <w:t>399</w:t>
      </w:r>
    </w:p>
    <w:p w14:paraId="50FF33E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Inter-Frequency OTDOA Measurements</w:t>
      </w:r>
      <w:r>
        <w:rPr>
          <w:noProof/>
        </w:rPr>
        <w:tab/>
        <w:t>399</w:t>
      </w:r>
    </w:p>
    <w:p w14:paraId="6977F24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TDD-FDD Inter-Frequency OTDOA Measurements</w:t>
      </w:r>
      <w:r>
        <w:rPr>
          <w:noProof/>
        </w:rPr>
        <w:tab/>
        <w:t>401</w:t>
      </w:r>
    </w:p>
    <w:p w14:paraId="399645D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TDD-TDD Inter-Frequency OTDOA Measurements</w:t>
      </w:r>
      <w:r>
        <w:rPr>
          <w:noProof/>
        </w:rPr>
        <w:tab/>
        <w:t>403</w:t>
      </w:r>
    </w:p>
    <w:p w14:paraId="55021DD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FDD-TDD Inter-Frequency OTDOA Measurements</w:t>
      </w:r>
      <w:r>
        <w:rPr>
          <w:noProof/>
        </w:rPr>
        <w:tab/>
        <w:t>405</w:t>
      </w:r>
    </w:p>
    <w:p w14:paraId="4D3FF86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Inter-Frequency OTDOA Measurements</w:t>
      </w:r>
      <w:r>
        <w:rPr>
          <w:noProof/>
        </w:rPr>
        <w:t xml:space="preserve"> for UE Category 1bis</w:t>
      </w:r>
      <w:r>
        <w:rPr>
          <w:noProof/>
        </w:rPr>
        <w:tab/>
        <w:t>407</w:t>
      </w:r>
    </w:p>
    <w:p w14:paraId="2A28865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TDD-FDD Inter-Frequency OTDOA Measurements</w:t>
      </w:r>
      <w:r>
        <w:rPr>
          <w:noProof/>
        </w:rPr>
        <w:t xml:space="preserve"> for UE Category 1bis</w:t>
      </w:r>
      <w:r>
        <w:rPr>
          <w:noProof/>
        </w:rPr>
        <w:tab/>
        <w:t>408</w:t>
      </w:r>
    </w:p>
    <w:p w14:paraId="6FB5AC8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TDD-TDD Inter-Frequency OTDOA Measurements</w:t>
      </w:r>
      <w:r>
        <w:rPr>
          <w:noProof/>
        </w:rPr>
        <w:t xml:space="preserve"> for UE Category 1bis</w:t>
      </w:r>
      <w:r>
        <w:rPr>
          <w:noProof/>
        </w:rPr>
        <w:tab/>
        <w:t>410</w:t>
      </w:r>
    </w:p>
    <w:p w14:paraId="27A8FF2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8.1.2.6.8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FDD-TDD Inter-Frequency OTDOA Measurements</w:t>
      </w:r>
      <w:r>
        <w:rPr>
          <w:noProof/>
        </w:rPr>
        <w:t xml:space="preserve"> for UE Category 1bis</w:t>
      </w:r>
      <w:r>
        <w:rPr>
          <w:noProof/>
        </w:rPr>
        <w:tab/>
        <w:t>412</w:t>
      </w:r>
    </w:p>
    <w:p w14:paraId="195241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E-CID Measurements</w:t>
      </w:r>
      <w:r>
        <w:rPr>
          <w:noProof/>
        </w:rPr>
        <w:tab/>
        <w:t>414</w:t>
      </w:r>
    </w:p>
    <w:p w14:paraId="03A6E74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UE Rx-Tx Time Difference Measurements</w:t>
      </w:r>
      <w:r>
        <w:rPr>
          <w:noProof/>
        </w:rPr>
        <w:tab/>
        <w:t>414</w:t>
      </w:r>
    </w:p>
    <w:p w14:paraId="3502346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UE Rx-Tx Time Difference Measurements</w:t>
      </w:r>
      <w:r>
        <w:rPr>
          <w:noProof/>
        </w:rPr>
        <w:tab/>
        <w:t>415</w:t>
      </w:r>
    </w:p>
    <w:p w14:paraId="30A0349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E-CID RSRP and RSRQ Measurements</w:t>
      </w:r>
      <w:r>
        <w:rPr>
          <w:noProof/>
        </w:rPr>
        <w:tab/>
        <w:t>416</w:t>
      </w:r>
    </w:p>
    <w:p w14:paraId="0D0D9BE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E-CID RSRP and RSRQ Measurements</w:t>
      </w:r>
      <w:r>
        <w:rPr>
          <w:noProof/>
        </w:rPr>
        <w:tab/>
        <w:t>417</w:t>
      </w:r>
    </w:p>
    <w:p w14:paraId="5E21F4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intra-frequency measurements under time domain measurement resource restriction</w:t>
      </w:r>
      <w:r>
        <w:rPr>
          <w:noProof/>
        </w:rPr>
        <w:tab/>
        <w:t>417</w:t>
      </w:r>
    </w:p>
    <w:p w14:paraId="57B0DCE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measurements</w:t>
      </w:r>
      <w:r>
        <w:rPr>
          <w:noProof/>
        </w:rPr>
        <w:tab/>
        <w:t>417</w:t>
      </w:r>
    </w:p>
    <w:p w14:paraId="371795E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measurements</w:t>
      </w:r>
      <w:r>
        <w:rPr>
          <w:noProof/>
        </w:rPr>
        <w:tab/>
        <w:t>420</w:t>
      </w:r>
    </w:p>
    <w:p w14:paraId="1EDDE4A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measurements with CRS assistance information</w:t>
      </w:r>
      <w:r>
        <w:rPr>
          <w:noProof/>
        </w:rPr>
        <w:tab/>
        <w:t>423</w:t>
      </w:r>
    </w:p>
    <w:p w14:paraId="4198D30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measurements with CRS assistance infromation</w:t>
      </w:r>
      <w:r>
        <w:rPr>
          <w:noProof/>
        </w:rPr>
        <w:tab/>
        <w:t>427</w:t>
      </w:r>
    </w:p>
    <w:p w14:paraId="1EE556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E-CID Measurements when Time Domain Measurement Resource Restriction Pattern is Configured</w:t>
      </w:r>
      <w:r>
        <w:rPr>
          <w:noProof/>
        </w:rPr>
        <w:tab/>
        <w:t>430</w:t>
      </w:r>
    </w:p>
    <w:p w14:paraId="5F229FF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UE Rx-Tx Time Difference Measurements</w:t>
      </w:r>
      <w:r>
        <w:rPr>
          <w:noProof/>
        </w:rPr>
        <w:tab/>
        <w:t>430</w:t>
      </w:r>
    </w:p>
    <w:p w14:paraId="4E5EA00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UE Rx-Tx Time Difference Measurements</w:t>
      </w:r>
      <w:r>
        <w:rPr>
          <w:noProof/>
        </w:rPr>
        <w:tab/>
        <w:t>431</w:t>
      </w:r>
    </w:p>
    <w:p w14:paraId="1F2D8D8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noProof/>
          <w:lang w:eastAsia="zh-CN"/>
        </w:rPr>
        <w:t>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UE Rx-Tx Time Difference Measurements with CRS Assistance Information</w:t>
      </w:r>
      <w:r>
        <w:rPr>
          <w:noProof/>
        </w:rPr>
        <w:tab/>
        <w:t>431</w:t>
      </w:r>
    </w:p>
    <w:p w14:paraId="319B1FE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8.1.2.9.4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UE Rx-Tx Time Difference Measurements with CRS Assistance Information</w:t>
      </w:r>
      <w:r>
        <w:rPr>
          <w:noProof/>
        </w:rPr>
        <w:tab/>
        <w:t>432</w:t>
      </w:r>
    </w:p>
    <w:p w14:paraId="2722B8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Void</w:t>
      </w:r>
      <w:r>
        <w:rPr>
          <w:noProof/>
        </w:rPr>
        <w:tab/>
        <w:t>432</w:t>
      </w:r>
    </w:p>
    <w:p w14:paraId="7A00947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Capabilities for Support of Event Triggering and Reporting Criteria</w:t>
      </w:r>
      <w:r>
        <w:rPr>
          <w:noProof/>
        </w:rPr>
        <w:tab/>
        <w:t>432</w:t>
      </w:r>
    </w:p>
    <w:p w14:paraId="034BF48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432</w:t>
      </w:r>
    </w:p>
    <w:p w14:paraId="13F045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432</w:t>
      </w:r>
    </w:p>
    <w:p w14:paraId="03B24E6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E-UTRA carrier aggregation</w:t>
      </w:r>
      <w:r>
        <w:rPr>
          <w:noProof/>
        </w:rPr>
        <w:tab/>
        <w:t>437</w:t>
      </w:r>
    </w:p>
    <w:p w14:paraId="6A774F4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437</w:t>
      </w:r>
    </w:p>
    <w:p w14:paraId="7E28A8D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the primary component carrier</w:t>
      </w:r>
      <w:r>
        <w:rPr>
          <w:noProof/>
        </w:rPr>
        <w:tab/>
        <w:t>437</w:t>
      </w:r>
    </w:p>
    <w:p w14:paraId="78E2F2D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a secondary component carrier</w:t>
      </w:r>
      <w:r>
        <w:rPr>
          <w:noProof/>
        </w:rPr>
        <w:tab/>
        <w:t>437</w:t>
      </w:r>
    </w:p>
    <w:p w14:paraId="358BD4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a secondary component carrier with active SCell</w:t>
      </w:r>
      <w:r>
        <w:rPr>
          <w:noProof/>
        </w:rPr>
        <w:tab/>
        <w:t>437</w:t>
      </w:r>
    </w:p>
    <w:p w14:paraId="505DCF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a secondary component carrier with deactivated SCell</w:t>
      </w:r>
      <w:r>
        <w:rPr>
          <w:noProof/>
        </w:rPr>
        <w:tab/>
        <w:t>438</w:t>
      </w:r>
    </w:p>
    <w:p w14:paraId="39E17BF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no common DRX is used</w:t>
      </w:r>
      <w:r>
        <w:rPr>
          <w:noProof/>
        </w:rPr>
        <w:tab/>
        <w:t>438</w:t>
      </w:r>
    </w:p>
    <w:p w14:paraId="1A5E6AC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common DRX is used</w:t>
      </w:r>
      <w:r>
        <w:rPr>
          <w:noProof/>
        </w:rPr>
        <w:tab/>
        <w:t>439</w:t>
      </w:r>
    </w:p>
    <w:p w14:paraId="33344F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on a secondary component carrier with FeMBMS/Unicast mixed cells and activated SCell</w:t>
      </w:r>
      <w:r>
        <w:rPr>
          <w:noProof/>
        </w:rPr>
        <w:tab/>
        <w:t>441</w:t>
      </w:r>
    </w:p>
    <w:p w14:paraId="78CC8D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on a secondary component carrier with FeMBMS/Unicast mixed cells and deactivated SCell</w:t>
      </w:r>
      <w:r>
        <w:rPr>
          <w:noProof/>
        </w:rPr>
        <w:tab/>
        <w:t>441</w:t>
      </w:r>
    </w:p>
    <w:p w14:paraId="5A5243D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OTDOA</w:t>
      </w:r>
      <w:r>
        <w:rPr>
          <w:noProof/>
        </w:rPr>
        <w:t xml:space="preserve"> RSTD Measurements</w:t>
      </w:r>
      <w:r>
        <w:rPr>
          <w:noProof/>
          <w:lang w:eastAsia="zh-CN"/>
        </w:rPr>
        <w:t xml:space="preserve"> for</w:t>
      </w:r>
      <w:r>
        <w:rPr>
          <w:noProof/>
        </w:rPr>
        <w:t xml:space="preserve"> E-UTRAN </w:t>
      </w:r>
      <w:r>
        <w:rPr>
          <w:noProof/>
          <w:lang w:eastAsia="zh-CN"/>
        </w:rPr>
        <w:t>c</w:t>
      </w:r>
      <w:r>
        <w:rPr>
          <w:noProof/>
        </w:rPr>
        <w:t xml:space="preserve">arrier </w:t>
      </w:r>
      <w:r>
        <w:rPr>
          <w:noProof/>
          <w:lang w:eastAsia="zh-CN"/>
        </w:rPr>
        <w:t>a</w:t>
      </w:r>
      <w:r>
        <w:rPr>
          <w:noProof/>
        </w:rPr>
        <w:t>ggregation</w:t>
      </w:r>
      <w:r>
        <w:rPr>
          <w:noProof/>
        </w:rPr>
        <w:tab/>
        <w:t>441</w:t>
      </w:r>
    </w:p>
    <w:p w14:paraId="210210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441</w:t>
      </w:r>
    </w:p>
    <w:p w14:paraId="673F3C6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Measurements on the primary component carrier</w:t>
      </w:r>
      <w:r>
        <w:rPr>
          <w:noProof/>
        </w:rPr>
        <w:tab/>
        <w:t>442</w:t>
      </w:r>
    </w:p>
    <w:p w14:paraId="7FFD80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Measurements on a secondary component carrier</w:t>
      </w:r>
      <w:r>
        <w:rPr>
          <w:noProof/>
        </w:rPr>
        <w:tab/>
        <w:t>443</w:t>
      </w:r>
    </w:p>
    <w:p w14:paraId="3B33DD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Measurements on both primary component carrier and a secondary component carrier</w:t>
      </w:r>
      <w:r>
        <w:rPr>
          <w:noProof/>
        </w:rPr>
        <w:tab/>
        <w:t>443</w:t>
      </w:r>
    </w:p>
    <w:p w14:paraId="4FCD775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Measurements on different secondary component carriers</w:t>
      </w:r>
      <w:r>
        <w:rPr>
          <w:noProof/>
        </w:rPr>
        <w:tab/>
        <w:t>444</w:t>
      </w:r>
    </w:p>
    <w:p w14:paraId="186837D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UE category 0</w:t>
      </w:r>
      <w:r>
        <w:rPr>
          <w:noProof/>
        </w:rPr>
        <w:tab/>
        <w:t>445</w:t>
      </w:r>
    </w:p>
    <w:p w14:paraId="713341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445</w:t>
      </w:r>
    </w:p>
    <w:p w14:paraId="565AD7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8.5.2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446</w:t>
      </w:r>
    </w:p>
    <w:p w14:paraId="760318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8.5.2.1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</w:t>
      </w:r>
      <w:r>
        <w:rPr>
          <w:noProof/>
        </w:rPr>
        <w:tab/>
        <w:t>446</w:t>
      </w:r>
    </w:p>
    <w:p w14:paraId="6FD239D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8.5.2.1.1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</w:t>
      </w:r>
      <w:r>
        <w:rPr>
          <w:noProof/>
        </w:rPr>
        <w:tab/>
        <w:t>446</w:t>
      </w:r>
    </w:p>
    <w:p w14:paraId="6F0275F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8.5.2.1.2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for HD-FDD</w:t>
      </w:r>
      <w:r>
        <w:rPr>
          <w:noProof/>
        </w:rPr>
        <w:tab/>
        <w:t>449</w:t>
      </w:r>
    </w:p>
    <w:p w14:paraId="4C74D58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8.5.2.1.3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</w:t>
      </w:r>
      <w:r>
        <w:rPr>
          <w:noProof/>
        </w:rPr>
        <w:tab/>
        <w:t>451</w:t>
      </w:r>
    </w:p>
    <w:p w14:paraId="39318B6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8.5.2.1.4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 with autonomous gaps for UE category 0</w:t>
      </w:r>
      <w:r>
        <w:rPr>
          <w:noProof/>
        </w:rPr>
        <w:tab/>
        <w:t>455</w:t>
      </w:r>
    </w:p>
    <w:p w14:paraId="3CBE51C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8.5.2.1.5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with autonomous gaps for HD-FDD UE category 0</w:t>
      </w:r>
      <w:r>
        <w:rPr>
          <w:noProof/>
        </w:rPr>
        <w:tab/>
        <w:t>456</w:t>
      </w:r>
    </w:p>
    <w:p w14:paraId="6C53105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8.5.2.1.6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 with autonomous gaps for UE category 0</w:t>
      </w:r>
      <w:r>
        <w:rPr>
          <w:noProof/>
        </w:rPr>
        <w:tab/>
        <w:t>456</w:t>
      </w:r>
    </w:p>
    <w:p w14:paraId="49A6881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Discovery signal measurements</w:t>
      </w:r>
      <w:r>
        <w:rPr>
          <w:noProof/>
        </w:rPr>
        <w:tab/>
        <w:t>457</w:t>
      </w:r>
    </w:p>
    <w:p w14:paraId="14BE98F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457</w:t>
      </w:r>
    </w:p>
    <w:p w14:paraId="6EFF1CA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Requirements for CRS based discovery signal measurements</w:t>
      </w:r>
      <w:r>
        <w:rPr>
          <w:noProof/>
        </w:rPr>
        <w:tab/>
        <w:t>457</w:t>
      </w:r>
    </w:p>
    <w:p w14:paraId="4BFC67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</w:t>
      </w:r>
      <w:r>
        <w:rPr>
          <w:noProof/>
        </w:rPr>
        <w:tab/>
        <w:t>457</w:t>
      </w:r>
    </w:p>
    <w:p w14:paraId="2D18923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</w:t>
      </w:r>
      <w:r>
        <w:rPr>
          <w:noProof/>
        </w:rPr>
        <w:tab/>
        <w:t>457</w:t>
      </w:r>
    </w:p>
    <w:p w14:paraId="22AD5A9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intra frequency measurements</w:t>
      </w:r>
      <w:r>
        <w:rPr>
          <w:noProof/>
        </w:rPr>
        <w:tab/>
        <w:t>460</w:t>
      </w:r>
    </w:p>
    <w:p w14:paraId="6F78FE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</w:t>
      </w:r>
      <w:r>
        <w:rPr>
          <w:noProof/>
          <w:lang w:eastAsia="zh-CN"/>
        </w:rPr>
        <w:t>er</w:t>
      </w:r>
      <w:r>
        <w:rPr>
          <w:noProof/>
        </w:rPr>
        <w:t xml:space="preserve"> frequency measurements</w:t>
      </w:r>
      <w:r>
        <w:rPr>
          <w:noProof/>
        </w:rPr>
        <w:tab/>
        <w:t>462</w:t>
      </w:r>
    </w:p>
    <w:p w14:paraId="0FD5497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8.6.2.2</w:t>
      </w:r>
      <w:r>
        <w:rPr>
          <w:noProof/>
          <w:lang w:eastAsia="zh-CN"/>
        </w:rPr>
        <w:t>.</w:t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</w:t>
      </w:r>
      <w:r>
        <w:rPr>
          <w:noProof/>
          <w:lang w:eastAsia="zh-CN"/>
        </w:rPr>
        <w:t>er</w:t>
      </w:r>
      <w:r>
        <w:rPr>
          <w:noProof/>
        </w:rPr>
        <w:t>-frequency measurements</w:t>
      </w:r>
      <w:r>
        <w:rPr>
          <w:noProof/>
        </w:rPr>
        <w:tab/>
        <w:t>463</w:t>
      </w:r>
    </w:p>
    <w:p w14:paraId="0470E9B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8.6.2.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– </w:t>
      </w:r>
      <w:r>
        <w:rPr>
          <w:noProof/>
          <w:lang w:eastAsia="zh-CN"/>
        </w:rPr>
        <w:t>T</w:t>
      </w:r>
      <w:r>
        <w:rPr>
          <w:noProof/>
        </w:rPr>
        <w:t>DD inter frequency measurements</w:t>
      </w:r>
      <w:r>
        <w:rPr>
          <w:noProof/>
        </w:rPr>
        <w:tab/>
        <w:t>465</w:t>
      </w:r>
    </w:p>
    <w:p w14:paraId="7AC22EB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8.6.2.</w:t>
      </w:r>
      <w:r>
        <w:rPr>
          <w:noProof/>
          <w:lang w:eastAsia="zh-CN"/>
        </w:rPr>
        <w:t>2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measurements</w:t>
      </w:r>
      <w:r>
        <w:rPr>
          <w:noProof/>
        </w:rPr>
        <w:tab/>
        <w:t>468</w:t>
      </w:r>
    </w:p>
    <w:p w14:paraId="06875FF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8.6.2.</w:t>
      </w:r>
      <w:r>
        <w:rPr>
          <w:noProof/>
          <w:lang w:eastAsia="zh-CN"/>
        </w:rPr>
        <w:t>2</w:t>
      </w:r>
      <w:r>
        <w:rPr>
          <w:noProof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F</w:t>
      </w:r>
      <w:r>
        <w:rPr>
          <w:noProof/>
        </w:rPr>
        <w:t>DD – TDD inter frequency measurements</w:t>
      </w:r>
      <w:r>
        <w:rPr>
          <w:noProof/>
        </w:rPr>
        <w:tab/>
        <w:t>468</w:t>
      </w:r>
    </w:p>
    <w:p w14:paraId="1279BB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.6</w:t>
      </w:r>
      <w:r>
        <w:rPr>
          <w:noProof/>
          <w:lang w:eastAsia="zh-CN"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Requirements for CSI-RS based discovery signal measurements</w:t>
      </w:r>
      <w:r>
        <w:rPr>
          <w:noProof/>
        </w:rPr>
        <w:tab/>
        <w:t>468</w:t>
      </w:r>
    </w:p>
    <w:p w14:paraId="631C35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</w:t>
      </w:r>
      <w:r>
        <w:rPr>
          <w:noProof/>
        </w:rPr>
        <w:tab/>
        <w:t>468</w:t>
      </w:r>
    </w:p>
    <w:p w14:paraId="4C4550C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</w:t>
      </w:r>
      <w:r>
        <w:rPr>
          <w:noProof/>
        </w:rPr>
        <w:tab/>
        <w:t>469</w:t>
      </w:r>
    </w:p>
    <w:p w14:paraId="1A38849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8.6.3.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intra frequency measurements</w:t>
      </w:r>
      <w:r>
        <w:rPr>
          <w:noProof/>
        </w:rPr>
        <w:tab/>
        <w:t>471</w:t>
      </w:r>
    </w:p>
    <w:p w14:paraId="054435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</w:t>
      </w:r>
      <w:r>
        <w:rPr>
          <w:noProof/>
          <w:lang w:eastAsia="zh-CN"/>
        </w:rPr>
        <w:t xml:space="preserve"> </w:t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 xml:space="preserve"> frequency measurements</w:t>
      </w:r>
      <w:r>
        <w:rPr>
          <w:noProof/>
        </w:rPr>
        <w:tab/>
        <w:t>473</w:t>
      </w:r>
    </w:p>
    <w:p w14:paraId="24D2DC9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8.6.3.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measurements</w:t>
      </w:r>
      <w:r>
        <w:rPr>
          <w:noProof/>
        </w:rPr>
        <w:tab/>
        <w:t>474</w:t>
      </w:r>
    </w:p>
    <w:p w14:paraId="4865520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8.6.3.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– </w:t>
      </w:r>
      <w:r>
        <w:rPr>
          <w:noProof/>
          <w:lang w:eastAsia="zh-CN"/>
        </w:rPr>
        <w:t>T</w:t>
      </w:r>
      <w:r>
        <w:rPr>
          <w:noProof/>
        </w:rPr>
        <w:t>DD inter frequency measurements</w:t>
      </w:r>
      <w:r>
        <w:rPr>
          <w:noProof/>
        </w:rPr>
        <w:tab/>
        <w:t>476</w:t>
      </w:r>
    </w:p>
    <w:p w14:paraId="7208300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8.6.3.</w:t>
      </w:r>
      <w:r>
        <w:rPr>
          <w:noProof/>
          <w:lang w:eastAsia="zh-CN"/>
        </w:rPr>
        <w:t>2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measurements</w:t>
      </w:r>
      <w:r>
        <w:rPr>
          <w:noProof/>
        </w:rPr>
        <w:tab/>
        <w:t>479</w:t>
      </w:r>
    </w:p>
    <w:p w14:paraId="3F276EC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8.6.3.</w:t>
      </w:r>
      <w:r>
        <w:rPr>
          <w:noProof/>
          <w:lang w:eastAsia="zh-CN"/>
        </w:rPr>
        <w:t>2</w:t>
      </w:r>
      <w:r>
        <w:rPr>
          <w:noProof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F</w:t>
      </w:r>
      <w:r>
        <w:rPr>
          <w:noProof/>
        </w:rPr>
        <w:t>DD – TDD inter frequency measurements</w:t>
      </w:r>
      <w:r>
        <w:rPr>
          <w:noProof/>
        </w:rPr>
        <w:tab/>
        <w:t>479</w:t>
      </w:r>
    </w:p>
    <w:p w14:paraId="66D2D53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Discovery signal m</w:t>
      </w:r>
      <w:r>
        <w:rPr>
          <w:noProof/>
        </w:rPr>
        <w:t>easurements for E-UTRA carrier aggregation</w:t>
      </w:r>
      <w:r>
        <w:rPr>
          <w:noProof/>
        </w:rPr>
        <w:tab/>
        <w:t>479</w:t>
      </w:r>
    </w:p>
    <w:p w14:paraId="4149720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479</w:t>
      </w:r>
    </w:p>
    <w:p w14:paraId="39A9078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Requirements for CRS based discovery signal measurements</w:t>
      </w:r>
      <w:r>
        <w:rPr>
          <w:noProof/>
        </w:rPr>
        <w:t xml:space="preserve"> for E-UTRA carrier aggregation</w:t>
      </w:r>
      <w:r>
        <w:rPr>
          <w:noProof/>
        </w:rPr>
        <w:tab/>
        <w:t>480</w:t>
      </w:r>
    </w:p>
    <w:p w14:paraId="2491D5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the primary component carrier</w:t>
      </w:r>
      <w:r>
        <w:rPr>
          <w:noProof/>
        </w:rPr>
        <w:tab/>
        <w:t>480</w:t>
      </w:r>
    </w:p>
    <w:p w14:paraId="09ACF0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</w:t>
      </w:r>
      <w:r>
        <w:rPr>
          <w:noProof/>
        </w:rPr>
        <w:tab/>
        <w:t>480</w:t>
      </w:r>
    </w:p>
    <w:p w14:paraId="4A970D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active SCell</w:t>
      </w:r>
      <w:r>
        <w:rPr>
          <w:noProof/>
        </w:rPr>
        <w:tab/>
        <w:t>480</w:t>
      </w:r>
    </w:p>
    <w:p w14:paraId="1FDD76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deactivated SCell</w:t>
      </w:r>
      <w:r>
        <w:rPr>
          <w:noProof/>
        </w:rPr>
        <w:tab/>
        <w:t>480</w:t>
      </w:r>
    </w:p>
    <w:p w14:paraId="0E19171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no common DRX is used</w:t>
      </w:r>
      <w:r>
        <w:rPr>
          <w:noProof/>
        </w:rPr>
        <w:tab/>
        <w:t>480</w:t>
      </w:r>
    </w:p>
    <w:p w14:paraId="7396FB4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common DRX is used</w:t>
      </w:r>
      <w:r>
        <w:rPr>
          <w:noProof/>
        </w:rPr>
        <w:tab/>
        <w:t>482</w:t>
      </w:r>
    </w:p>
    <w:p w14:paraId="0233E38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C</w:t>
      </w:r>
      <w:r>
        <w:rPr>
          <w:noProof/>
          <w:lang w:eastAsia="zh-CN"/>
        </w:rPr>
        <w:t>SI-RS based discovery signal measurements</w:t>
      </w:r>
      <w:r>
        <w:rPr>
          <w:noProof/>
        </w:rPr>
        <w:t xml:space="preserve"> for E-UTRA carrier aggregation</w:t>
      </w:r>
      <w:r>
        <w:rPr>
          <w:noProof/>
        </w:rPr>
        <w:tab/>
        <w:t>483</w:t>
      </w:r>
    </w:p>
    <w:p w14:paraId="1BABDB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the primary component carrier</w:t>
      </w:r>
      <w:r>
        <w:rPr>
          <w:noProof/>
        </w:rPr>
        <w:tab/>
        <w:t>483</w:t>
      </w:r>
    </w:p>
    <w:p w14:paraId="2B21DE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</w:t>
      </w:r>
      <w:r>
        <w:rPr>
          <w:noProof/>
        </w:rPr>
        <w:tab/>
        <w:t>483</w:t>
      </w:r>
    </w:p>
    <w:p w14:paraId="4D5F1B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active SCell</w:t>
      </w:r>
      <w:r>
        <w:rPr>
          <w:noProof/>
        </w:rPr>
        <w:tab/>
        <w:t>483</w:t>
      </w:r>
    </w:p>
    <w:p w14:paraId="549D63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8.7.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deactivated SCell</w:t>
      </w:r>
      <w:r>
        <w:rPr>
          <w:noProof/>
        </w:rPr>
        <w:tab/>
        <w:t>483</w:t>
      </w:r>
    </w:p>
    <w:p w14:paraId="34F4163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no common DRX is used</w:t>
      </w:r>
      <w:r>
        <w:rPr>
          <w:noProof/>
        </w:rPr>
        <w:tab/>
        <w:t>483</w:t>
      </w:r>
    </w:p>
    <w:p w14:paraId="1305F32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8.7.3.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common DRX is used</w:t>
      </w:r>
      <w:r>
        <w:rPr>
          <w:noProof/>
        </w:rPr>
        <w:tab/>
        <w:t>485</w:t>
      </w:r>
    </w:p>
    <w:p w14:paraId="664E2CE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E-UTRA dual connectivity</w:t>
      </w:r>
      <w:r>
        <w:rPr>
          <w:noProof/>
        </w:rPr>
        <w:tab/>
        <w:t>486</w:t>
      </w:r>
    </w:p>
    <w:p w14:paraId="601E99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486</w:t>
      </w:r>
    </w:p>
    <w:p w14:paraId="10FE2FA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measurements requirements on PCell</w:t>
      </w:r>
      <w:r>
        <w:rPr>
          <w:noProof/>
        </w:rPr>
        <w:tab/>
        <w:t>487</w:t>
      </w:r>
    </w:p>
    <w:p w14:paraId="0277C5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measurements requirements on PSCell</w:t>
      </w:r>
      <w:r>
        <w:rPr>
          <w:noProof/>
        </w:rPr>
        <w:tab/>
        <w:t>487</w:t>
      </w:r>
    </w:p>
    <w:p w14:paraId="47D36A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and inter-RAT measurement requirements</w:t>
      </w:r>
      <w:r>
        <w:rPr>
          <w:noProof/>
        </w:rPr>
        <w:tab/>
        <w:t>487</w:t>
      </w:r>
    </w:p>
    <w:p w14:paraId="149812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measurements with autonomous gaps</w:t>
      </w:r>
      <w:r>
        <w:rPr>
          <w:noProof/>
        </w:rPr>
        <w:tab/>
        <w:t>487</w:t>
      </w:r>
    </w:p>
    <w:p w14:paraId="28F83B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8.8.5.1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Identification of a new CGI of E-UTRA cell with autonomous gaps</w:t>
      </w:r>
      <w:r>
        <w:rPr>
          <w:noProof/>
        </w:rPr>
        <w:tab/>
        <w:t>487</w:t>
      </w:r>
    </w:p>
    <w:p w14:paraId="560ECC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ECGI reporting delay</w:t>
      </w:r>
      <w:r>
        <w:rPr>
          <w:noProof/>
        </w:rPr>
        <w:tab/>
        <w:t>488</w:t>
      </w:r>
    </w:p>
    <w:p w14:paraId="10CB1D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8.8.6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measurements with autonomous gaps</w:t>
      </w:r>
      <w:r>
        <w:rPr>
          <w:noProof/>
        </w:rPr>
        <w:tab/>
        <w:t>488</w:t>
      </w:r>
    </w:p>
    <w:p w14:paraId="5B24CE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8.8.6.1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Identification of a new CGI of E-UTRA cell with autonomous gaps</w:t>
      </w:r>
      <w:r>
        <w:rPr>
          <w:noProof/>
        </w:rPr>
        <w:tab/>
        <w:t>488</w:t>
      </w:r>
    </w:p>
    <w:p w14:paraId="2E0D8A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ECGI reporting delay</w:t>
      </w:r>
      <w:r>
        <w:rPr>
          <w:noProof/>
        </w:rPr>
        <w:tab/>
        <w:t>489</w:t>
      </w:r>
    </w:p>
    <w:p w14:paraId="587B73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SSTD Measurements</w:t>
      </w:r>
      <w:r>
        <w:rPr>
          <w:noProof/>
        </w:rPr>
        <w:tab/>
        <w:t>489</w:t>
      </w:r>
    </w:p>
    <w:p w14:paraId="1315B4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</w:t>
      </w:r>
      <w:r>
        <w:rPr>
          <w:noProof/>
        </w:rPr>
        <w:t>8</w:t>
      </w:r>
      <w:r>
        <w:rPr>
          <w:noProof/>
          <w:lang w:eastAsia="zh-CN"/>
        </w:rPr>
        <w:t>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489</w:t>
      </w:r>
    </w:p>
    <w:p w14:paraId="42C4BF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.8.7.2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SSTD Measurement requirements</w:t>
      </w:r>
      <w:r>
        <w:rPr>
          <w:noProof/>
        </w:rPr>
        <w:tab/>
        <w:t>489</w:t>
      </w:r>
    </w:p>
    <w:p w14:paraId="10FC64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SSTD Measurement Reporting Delay</w:t>
      </w:r>
      <w:r>
        <w:rPr>
          <w:noProof/>
        </w:rPr>
        <w:tab/>
        <w:t>490</w:t>
      </w:r>
    </w:p>
    <w:p w14:paraId="3DB37CE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8.8.8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measurements requirements on SCell</w:t>
      </w:r>
      <w:r>
        <w:rPr>
          <w:noProof/>
        </w:rPr>
        <w:tab/>
        <w:t>490</w:t>
      </w:r>
    </w:p>
    <w:p w14:paraId="29CAF2B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Measurements</w:t>
      </w:r>
      <w:r>
        <w:rPr>
          <w:noProof/>
        </w:rPr>
        <w:tab/>
        <w:t>490</w:t>
      </w:r>
    </w:p>
    <w:p w14:paraId="69CD758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490</w:t>
      </w:r>
    </w:p>
    <w:p w14:paraId="0A226DE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RSRP Measurements</w:t>
      </w:r>
      <w:r>
        <w:rPr>
          <w:noProof/>
        </w:rPr>
        <w:tab/>
        <w:t>491</w:t>
      </w:r>
    </w:p>
    <w:p w14:paraId="65DDD5D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Measurements</w:t>
      </w:r>
      <w:r>
        <w:rPr>
          <w:noProof/>
        </w:rPr>
        <w:tab/>
        <w:t>491</w:t>
      </w:r>
    </w:p>
    <w:p w14:paraId="0A6133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MCH BLER Measurements</w:t>
      </w:r>
      <w:r>
        <w:rPr>
          <w:noProof/>
        </w:rPr>
        <w:tab/>
        <w:t>491</w:t>
      </w:r>
    </w:p>
    <w:p w14:paraId="4E096CB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Proximity-based Services</w:t>
      </w:r>
      <w:r>
        <w:rPr>
          <w:noProof/>
        </w:rPr>
        <w:tab/>
        <w:t>491</w:t>
      </w:r>
    </w:p>
    <w:p w14:paraId="5A9D5B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491</w:t>
      </w:r>
    </w:p>
    <w:p w14:paraId="61BF1F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491</w:t>
      </w:r>
    </w:p>
    <w:p w14:paraId="7C1C78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ProSe Direct Discovery</w:t>
      </w:r>
      <w:r>
        <w:rPr>
          <w:noProof/>
        </w:rPr>
        <w:tab/>
        <w:t>491</w:t>
      </w:r>
    </w:p>
    <w:p w14:paraId="6B5482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ProSe Direct Communication</w:t>
      </w:r>
      <w:r>
        <w:rPr>
          <w:noProof/>
        </w:rPr>
        <w:tab/>
        <w:t>492</w:t>
      </w:r>
    </w:p>
    <w:p w14:paraId="240C5FA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Discovery Signal </w:t>
      </w:r>
      <w:r>
        <w:rPr>
          <w:noProof/>
          <w:lang w:eastAsia="zh-CN"/>
        </w:rPr>
        <w:t>Measurements under Operation with Frame Structure 3</w:t>
      </w:r>
      <w:r>
        <w:rPr>
          <w:noProof/>
        </w:rPr>
        <w:tab/>
        <w:t>493</w:t>
      </w:r>
    </w:p>
    <w:p w14:paraId="09BEED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493</w:t>
      </w:r>
    </w:p>
    <w:p w14:paraId="7CBC54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CRS based discovery signal measurements</w:t>
      </w:r>
      <w:r>
        <w:rPr>
          <w:noProof/>
        </w:rPr>
        <w:tab/>
        <w:t>493</w:t>
      </w:r>
    </w:p>
    <w:p w14:paraId="60120D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intra-frequency measurements</w:t>
      </w:r>
      <w:r>
        <w:rPr>
          <w:noProof/>
        </w:rPr>
        <w:tab/>
        <w:t>493</w:t>
      </w:r>
    </w:p>
    <w:p w14:paraId="2FABB3E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493</w:t>
      </w:r>
    </w:p>
    <w:p w14:paraId="69226B9A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no DRX is used</w:t>
      </w:r>
      <w:r>
        <w:rPr>
          <w:noProof/>
        </w:rPr>
        <w:tab/>
        <w:t>493</w:t>
      </w:r>
    </w:p>
    <w:p w14:paraId="6886F159" w14:textId="77777777" w:rsidR="00FA12DA" w:rsidRDefault="00FA12DA">
      <w:pPr>
        <w:pStyle w:val="TOC7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</w:t>
      </w: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Reporting Requirements</w:t>
      </w:r>
      <w:r>
        <w:rPr>
          <w:noProof/>
        </w:rPr>
        <w:tab/>
        <w:t>495</w:t>
      </w:r>
    </w:p>
    <w:p w14:paraId="1BE5CD95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DRX is used</w:t>
      </w:r>
      <w:r>
        <w:rPr>
          <w:noProof/>
        </w:rPr>
        <w:tab/>
        <w:t>496</w:t>
      </w:r>
    </w:p>
    <w:p w14:paraId="5A0C9655" w14:textId="77777777" w:rsidR="00FA12DA" w:rsidRDefault="00FA12DA">
      <w:pPr>
        <w:pStyle w:val="TOC7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</w:t>
      </w: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Reporting Requirements</w:t>
      </w:r>
      <w:r>
        <w:rPr>
          <w:noProof/>
        </w:rPr>
        <w:tab/>
        <w:t>498</w:t>
      </w:r>
    </w:p>
    <w:p w14:paraId="2FF026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</w:t>
      </w:r>
      <w:r>
        <w:rPr>
          <w:noProof/>
          <w:lang w:eastAsia="zh-CN"/>
        </w:rPr>
        <w:t>er-</w:t>
      </w:r>
      <w:r>
        <w:rPr>
          <w:noProof/>
        </w:rPr>
        <w:t>frequency measurements</w:t>
      </w:r>
      <w:r>
        <w:rPr>
          <w:noProof/>
        </w:rPr>
        <w:tab/>
        <w:t>499</w:t>
      </w:r>
    </w:p>
    <w:p w14:paraId="2B00E9D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FDD-FS3 int</w:t>
      </w:r>
      <w:r>
        <w:rPr>
          <w:noProof/>
          <w:lang w:eastAsia="zh-CN"/>
        </w:rPr>
        <w:t>er</w:t>
      </w:r>
      <w:r>
        <w:rPr>
          <w:noProof/>
        </w:rPr>
        <w:t>-frequency measurements</w:t>
      </w:r>
      <w:r>
        <w:rPr>
          <w:noProof/>
        </w:rPr>
        <w:tab/>
        <w:t>499</w:t>
      </w:r>
    </w:p>
    <w:p w14:paraId="5D18B16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8.11.2.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– </w:t>
      </w:r>
      <w:r>
        <w:rPr>
          <w:noProof/>
          <w:lang w:eastAsia="zh-CN"/>
        </w:rPr>
        <w:t>FS3</w:t>
      </w:r>
      <w:r>
        <w:rPr>
          <w:noProof/>
        </w:rPr>
        <w:t xml:space="preserve"> inter-frequency measurements</w:t>
      </w:r>
      <w:r>
        <w:rPr>
          <w:noProof/>
        </w:rPr>
        <w:tab/>
        <w:t>503</w:t>
      </w:r>
    </w:p>
    <w:p w14:paraId="175BA34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CSI-RS based discovery signal measurements</w:t>
      </w:r>
      <w:r>
        <w:rPr>
          <w:noProof/>
        </w:rPr>
        <w:tab/>
        <w:t>503</w:t>
      </w:r>
    </w:p>
    <w:p w14:paraId="3192A3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intra-frequency measurements</w:t>
      </w:r>
      <w:r>
        <w:rPr>
          <w:noProof/>
        </w:rPr>
        <w:tab/>
        <w:t>503</w:t>
      </w:r>
    </w:p>
    <w:p w14:paraId="6192342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503</w:t>
      </w:r>
    </w:p>
    <w:p w14:paraId="40E872D2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no DRX is used</w:t>
      </w:r>
      <w:r>
        <w:rPr>
          <w:noProof/>
        </w:rPr>
        <w:tab/>
        <w:t>503</w:t>
      </w:r>
    </w:p>
    <w:p w14:paraId="3089BF47" w14:textId="77777777" w:rsidR="00FA12DA" w:rsidRDefault="00FA12DA">
      <w:pPr>
        <w:pStyle w:val="TOC7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</w:t>
      </w: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Reporting Requirements</w:t>
      </w:r>
      <w:r>
        <w:rPr>
          <w:noProof/>
        </w:rPr>
        <w:tab/>
        <w:t>505</w:t>
      </w:r>
    </w:p>
    <w:p w14:paraId="2F7BCA3B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DRX is used</w:t>
      </w:r>
      <w:r>
        <w:rPr>
          <w:noProof/>
        </w:rPr>
        <w:tab/>
        <w:t>505</w:t>
      </w:r>
    </w:p>
    <w:p w14:paraId="3B09FF31" w14:textId="77777777" w:rsidR="00FA12DA" w:rsidRDefault="00FA12DA">
      <w:pPr>
        <w:pStyle w:val="TOC7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.1.</w:t>
      </w: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Reporting Requirements</w:t>
      </w:r>
      <w:r>
        <w:rPr>
          <w:noProof/>
        </w:rPr>
        <w:tab/>
        <w:t>506</w:t>
      </w:r>
    </w:p>
    <w:p w14:paraId="098FD8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</w:t>
      </w:r>
      <w:r>
        <w:rPr>
          <w:noProof/>
          <w:lang w:eastAsia="zh-CN"/>
        </w:rPr>
        <w:t xml:space="preserve"> </w:t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>-frequency measurements</w:t>
      </w:r>
      <w:r>
        <w:rPr>
          <w:noProof/>
        </w:rPr>
        <w:tab/>
        <w:t>507</w:t>
      </w:r>
    </w:p>
    <w:p w14:paraId="6E7B822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8.11.3.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FS3 inter-frequency measurements</w:t>
      </w:r>
      <w:r>
        <w:rPr>
          <w:noProof/>
        </w:rPr>
        <w:tab/>
        <w:t>507</w:t>
      </w:r>
    </w:p>
    <w:p w14:paraId="133C55A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8.11.3.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– </w:t>
      </w:r>
      <w:r>
        <w:rPr>
          <w:noProof/>
          <w:lang w:eastAsia="zh-CN"/>
        </w:rPr>
        <w:t>FS3</w:t>
      </w:r>
      <w:r>
        <w:rPr>
          <w:noProof/>
        </w:rPr>
        <w:t xml:space="preserve"> inter-frequency measurements</w:t>
      </w:r>
      <w:r>
        <w:rPr>
          <w:noProof/>
        </w:rPr>
        <w:tab/>
        <w:t>511</w:t>
      </w:r>
    </w:p>
    <w:p w14:paraId="0CADBDF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RSSI measurements</w:t>
      </w:r>
      <w:r>
        <w:rPr>
          <w:noProof/>
        </w:rPr>
        <w:tab/>
        <w:t>511</w:t>
      </w:r>
    </w:p>
    <w:p w14:paraId="005D29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intra-frequency measurements</w:t>
      </w:r>
      <w:r>
        <w:rPr>
          <w:noProof/>
        </w:rPr>
        <w:tab/>
        <w:t>511</w:t>
      </w:r>
    </w:p>
    <w:p w14:paraId="111CA0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inter-frequency measurements</w:t>
      </w:r>
      <w:r>
        <w:rPr>
          <w:noProof/>
        </w:rPr>
        <w:tab/>
        <w:t>511</w:t>
      </w:r>
    </w:p>
    <w:p w14:paraId="124D54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Channel occupancy</w:t>
      </w:r>
      <w:r>
        <w:rPr>
          <w:noProof/>
          <w:lang w:eastAsia="zh-CN"/>
        </w:rPr>
        <w:t xml:space="preserve"> measurements</w:t>
      </w:r>
      <w:r>
        <w:rPr>
          <w:noProof/>
        </w:rPr>
        <w:tab/>
        <w:t>512</w:t>
      </w:r>
    </w:p>
    <w:p w14:paraId="3BB96F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intra-frequency channel occupancy measurements</w:t>
      </w:r>
      <w:r>
        <w:rPr>
          <w:noProof/>
        </w:rPr>
        <w:tab/>
        <w:t>512</w:t>
      </w:r>
    </w:p>
    <w:p w14:paraId="540A6D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inter-frequency channel occupancy measurements</w:t>
      </w:r>
      <w:r>
        <w:rPr>
          <w:noProof/>
        </w:rPr>
        <w:tab/>
        <w:t>512</w:t>
      </w:r>
    </w:p>
    <w:p w14:paraId="2F1D477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Discovery Signal M</w:t>
      </w:r>
      <w:r>
        <w:rPr>
          <w:noProof/>
        </w:rPr>
        <w:t>easurements for E-UTRA Carrier Aggregation under Operation with Frame Structure 3</w:t>
      </w:r>
      <w:r>
        <w:rPr>
          <w:noProof/>
        </w:rPr>
        <w:tab/>
        <w:t>512</w:t>
      </w:r>
    </w:p>
    <w:p w14:paraId="114B18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512</w:t>
      </w:r>
    </w:p>
    <w:p w14:paraId="08EF9E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CRS based discovery signal measurements</w:t>
      </w:r>
      <w:r>
        <w:rPr>
          <w:noProof/>
        </w:rPr>
        <w:t xml:space="preserve"> for E-UTRA carrier aggregation</w:t>
      </w:r>
      <w:r>
        <w:rPr>
          <w:noProof/>
        </w:rPr>
        <w:tab/>
        <w:t>512</w:t>
      </w:r>
    </w:p>
    <w:p w14:paraId="6BB2E3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512</w:t>
      </w:r>
    </w:p>
    <w:p w14:paraId="48D5D5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8.12.2.2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</w:t>
      </w:r>
      <w:r>
        <w:rPr>
          <w:noProof/>
        </w:rPr>
        <w:tab/>
        <w:t>513</w:t>
      </w:r>
    </w:p>
    <w:p w14:paraId="4E6654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active SCell</w:t>
      </w:r>
      <w:r>
        <w:rPr>
          <w:noProof/>
        </w:rPr>
        <w:tab/>
        <w:t>513</w:t>
      </w:r>
    </w:p>
    <w:p w14:paraId="46D4FE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deactivated SCell</w:t>
      </w:r>
      <w:r>
        <w:rPr>
          <w:noProof/>
        </w:rPr>
        <w:tab/>
        <w:t>513</w:t>
      </w:r>
    </w:p>
    <w:p w14:paraId="7439745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no common DRX is used</w:t>
      </w:r>
      <w:r>
        <w:rPr>
          <w:noProof/>
        </w:rPr>
        <w:tab/>
        <w:t>513</w:t>
      </w:r>
    </w:p>
    <w:p w14:paraId="5B308E6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common DRX is used</w:t>
      </w:r>
      <w:r>
        <w:rPr>
          <w:noProof/>
        </w:rPr>
        <w:tab/>
        <w:t>516</w:t>
      </w:r>
    </w:p>
    <w:p w14:paraId="70D522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Requirements for </w:t>
      </w:r>
      <w:r>
        <w:rPr>
          <w:noProof/>
        </w:rPr>
        <w:t>C</w:t>
      </w:r>
      <w:r>
        <w:rPr>
          <w:noProof/>
          <w:lang w:eastAsia="zh-CN"/>
        </w:rPr>
        <w:t>SI-RS based discovery signal measurements</w:t>
      </w:r>
      <w:r>
        <w:rPr>
          <w:noProof/>
        </w:rPr>
        <w:t xml:space="preserve"> for E-UTRA carrier aggregation</w:t>
      </w:r>
      <w:r>
        <w:rPr>
          <w:noProof/>
        </w:rPr>
        <w:tab/>
        <w:t>519</w:t>
      </w:r>
    </w:p>
    <w:p w14:paraId="3BAA89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519</w:t>
      </w:r>
    </w:p>
    <w:p w14:paraId="187B79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</w:t>
      </w:r>
      <w:r>
        <w:rPr>
          <w:noProof/>
        </w:rPr>
        <w:tab/>
        <w:t>519</w:t>
      </w:r>
    </w:p>
    <w:p w14:paraId="53F153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active SCell</w:t>
      </w:r>
      <w:r>
        <w:rPr>
          <w:noProof/>
        </w:rPr>
        <w:tab/>
        <w:t>519</w:t>
      </w:r>
    </w:p>
    <w:p w14:paraId="6C204F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easurements of a secondary component carrier with deactivated SCell</w:t>
      </w:r>
      <w:r>
        <w:rPr>
          <w:noProof/>
        </w:rPr>
        <w:tab/>
        <w:t>519</w:t>
      </w:r>
    </w:p>
    <w:p w14:paraId="2E93C95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no common DRX is used</w:t>
      </w:r>
      <w:r>
        <w:rPr>
          <w:noProof/>
        </w:rPr>
        <w:tab/>
        <w:t>519</w:t>
      </w:r>
    </w:p>
    <w:p w14:paraId="769FBFA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8.12.3.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secondary component carrier measurements when common DRX is used</w:t>
      </w:r>
      <w:r>
        <w:rPr>
          <w:noProof/>
        </w:rPr>
        <w:tab/>
        <w:t>521</w:t>
      </w:r>
    </w:p>
    <w:p w14:paraId="6989757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UE Category M1</w:t>
      </w:r>
      <w:r>
        <w:rPr>
          <w:noProof/>
        </w:rPr>
        <w:tab/>
        <w:t>523</w:t>
      </w:r>
    </w:p>
    <w:p w14:paraId="596B340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523</w:t>
      </w:r>
    </w:p>
    <w:p w14:paraId="00B7274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UE category M1 with CE mode A</w:t>
      </w:r>
      <w:r>
        <w:rPr>
          <w:noProof/>
        </w:rPr>
        <w:tab/>
        <w:t>523</w:t>
      </w:r>
    </w:p>
    <w:p w14:paraId="0D6A1C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by UE category M1 with CE mode A</w:t>
      </w:r>
      <w:r>
        <w:rPr>
          <w:noProof/>
        </w:rPr>
        <w:tab/>
        <w:t>524</w:t>
      </w:r>
    </w:p>
    <w:p w14:paraId="3AE051D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</w:t>
      </w:r>
      <w:r>
        <w:rPr>
          <w:noProof/>
        </w:rPr>
        <w:tab/>
        <w:t>524</w:t>
      </w:r>
    </w:p>
    <w:p w14:paraId="4AB0C19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for HD-FDD</w:t>
      </w:r>
      <w:r>
        <w:rPr>
          <w:noProof/>
        </w:rPr>
        <w:tab/>
        <w:t>529</w:t>
      </w:r>
    </w:p>
    <w:p w14:paraId="79FFB89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</w:t>
      </w:r>
      <w:r>
        <w:rPr>
          <w:noProof/>
        </w:rPr>
        <w:tab/>
        <w:t>531</w:t>
      </w:r>
    </w:p>
    <w:p w14:paraId="625940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535</w:t>
      </w:r>
    </w:p>
    <w:p w14:paraId="150EA7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</w:t>
      </w:r>
      <w:r>
        <w:rPr>
          <w:noProof/>
          <w:lang w:eastAsia="zh-CN"/>
        </w:rPr>
        <w:t>13</w:t>
      </w:r>
      <w:r>
        <w:rPr>
          <w:noProof/>
        </w:rPr>
        <w:t>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Intra-Frequency RSTD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535</w:t>
      </w:r>
    </w:p>
    <w:p w14:paraId="6E44AAF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13</w:t>
      </w:r>
      <w:r>
        <w:rPr>
          <w:noProof/>
        </w:rPr>
        <w:t>.2</w:t>
      </w:r>
      <w:r>
        <w:rPr>
          <w:noProof/>
          <w:lang w:eastAsia="zh-CN"/>
        </w:rPr>
        <w:t>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OTDOA Measurements</w:t>
      </w:r>
      <w:r>
        <w:rPr>
          <w:noProof/>
        </w:rPr>
        <w:tab/>
        <w:t>535</w:t>
      </w:r>
    </w:p>
    <w:p w14:paraId="5B5F81E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13</w:t>
      </w:r>
      <w:r>
        <w:rPr>
          <w:noProof/>
        </w:rPr>
        <w:t>.2</w:t>
      </w:r>
      <w:r>
        <w:rPr>
          <w:noProof/>
          <w:lang w:eastAsia="zh-CN"/>
        </w:rPr>
        <w:t>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OTDOA Measurements</w:t>
      </w:r>
      <w:r>
        <w:rPr>
          <w:noProof/>
        </w:rPr>
        <w:tab/>
        <w:t>538</w:t>
      </w:r>
    </w:p>
    <w:p w14:paraId="7A0728F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13</w:t>
      </w:r>
      <w:r>
        <w:rPr>
          <w:noProof/>
        </w:rPr>
        <w:t>.2</w:t>
      </w:r>
      <w:r>
        <w:rPr>
          <w:noProof/>
          <w:lang w:eastAsia="zh-CN"/>
        </w:rPr>
        <w:t>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Intra-Frequency OTDOA Measurements</w:t>
      </w:r>
      <w:r>
        <w:rPr>
          <w:noProof/>
        </w:rPr>
        <w:tab/>
        <w:t>540</w:t>
      </w:r>
    </w:p>
    <w:p w14:paraId="7FBCB3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Inter-Frequency RSTD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541</w:t>
      </w:r>
    </w:p>
    <w:p w14:paraId="0545C33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OTDOA Measurements</w:t>
      </w:r>
      <w:r>
        <w:rPr>
          <w:noProof/>
        </w:rPr>
        <w:tab/>
        <w:t>541</w:t>
      </w:r>
    </w:p>
    <w:p w14:paraId="605E3CC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OTDOA Measurements</w:t>
      </w:r>
      <w:r>
        <w:rPr>
          <w:noProof/>
        </w:rPr>
        <w:tab/>
        <w:t>543</w:t>
      </w:r>
    </w:p>
    <w:p w14:paraId="1A4EF33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Inter-Frequency OTDOA Measurements</w:t>
      </w:r>
      <w:r>
        <w:rPr>
          <w:noProof/>
        </w:rPr>
        <w:tab/>
        <w:t>545</w:t>
      </w:r>
    </w:p>
    <w:p w14:paraId="61D64D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E-CID Measurements</w:t>
      </w:r>
      <w:r>
        <w:rPr>
          <w:noProof/>
          <w:lang w:eastAsia="zh-CN"/>
        </w:rPr>
        <w:t xml:space="preserve"> </w:t>
      </w:r>
      <w:r>
        <w:rPr>
          <w:noProof/>
        </w:rPr>
        <w:t>Requirements for UE category M1 with CE mode A</w:t>
      </w:r>
      <w:r>
        <w:rPr>
          <w:noProof/>
        </w:rPr>
        <w:tab/>
        <w:t>546</w:t>
      </w:r>
    </w:p>
    <w:p w14:paraId="756993E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FDD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546</w:t>
      </w:r>
    </w:p>
    <w:p w14:paraId="6E5CE16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HD-FDD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546</w:t>
      </w:r>
    </w:p>
    <w:p w14:paraId="7C404BC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TDD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547</w:t>
      </w:r>
    </w:p>
    <w:p w14:paraId="49A86BB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FDD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547</w:t>
      </w:r>
    </w:p>
    <w:p w14:paraId="5D38EB2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HD-FDD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547</w:t>
      </w:r>
    </w:p>
    <w:p w14:paraId="6BA2F0D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TDD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548</w:t>
      </w:r>
    </w:p>
    <w:p w14:paraId="64FD691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UE Rx-Tx Time Difference Measurements</w:t>
      </w:r>
      <w:r>
        <w:rPr>
          <w:noProof/>
          <w:lang w:eastAsia="zh-CN"/>
        </w:rPr>
        <w:t xml:space="preserve"> for UE category M1 in CEModeA</w:t>
      </w:r>
      <w:r>
        <w:rPr>
          <w:noProof/>
        </w:rPr>
        <w:tab/>
        <w:t>548</w:t>
      </w:r>
    </w:p>
    <w:p w14:paraId="68B5E8E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UE Rx-Tx Time Difference Measurements</w:t>
      </w:r>
      <w:r>
        <w:rPr>
          <w:noProof/>
          <w:lang w:eastAsia="zh-CN"/>
        </w:rPr>
        <w:t xml:space="preserve"> for UE category M1 in CEModeA</w:t>
      </w:r>
      <w:r>
        <w:rPr>
          <w:noProof/>
        </w:rPr>
        <w:tab/>
        <w:t>549</w:t>
      </w:r>
    </w:p>
    <w:p w14:paraId="25B5CE2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8.13.2.5.9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UE Rx-Tx Time Difference Measurements</w:t>
      </w:r>
      <w:r>
        <w:rPr>
          <w:noProof/>
          <w:lang w:eastAsia="zh-CN"/>
        </w:rPr>
        <w:t xml:space="preserve"> for UE category M1 in CEModeA</w:t>
      </w:r>
      <w:r>
        <w:rPr>
          <w:noProof/>
        </w:rPr>
        <w:tab/>
        <w:t>550</w:t>
      </w:r>
    </w:p>
    <w:p w14:paraId="4AB354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 frequency measurements by UE category M1 with CE mode A</w:t>
      </w:r>
      <w:r>
        <w:rPr>
          <w:noProof/>
        </w:rPr>
        <w:tab/>
        <w:t>550</w:t>
      </w:r>
    </w:p>
    <w:p w14:paraId="5CBA259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inter frequency measurements</w:t>
      </w:r>
      <w:r>
        <w:rPr>
          <w:noProof/>
        </w:rPr>
        <w:tab/>
        <w:t>551</w:t>
      </w:r>
    </w:p>
    <w:p w14:paraId="6C41362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inter-frequency measurements for HD-FDD</w:t>
      </w:r>
      <w:r>
        <w:rPr>
          <w:noProof/>
        </w:rPr>
        <w:tab/>
        <w:t>555</w:t>
      </w:r>
    </w:p>
    <w:p w14:paraId="1CC81CC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measurements</w:t>
      </w:r>
      <w:r>
        <w:rPr>
          <w:noProof/>
        </w:rPr>
        <w:tab/>
        <w:t>557</w:t>
      </w:r>
    </w:p>
    <w:p w14:paraId="44052C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allowed layers for multiple monitoring for UE category M1 with CE mode A</w:t>
      </w:r>
      <w:r>
        <w:rPr>
          <w:noProof/>
        </w:rPr>
        <w:tab/>
        <w:t>561</w:t>
      </w:r>
    </w:p>
    <w:p w14:paraId="159A4FA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Channel quality report for UE Category M1 in connected mode with CE mode A</w:t>
      </w:r>
      <w:r>
        <w:rPr>
          <w:noProof/>
        </w:rPr>
        <w:tab/>
        <w:t>561</w:t>
      </w:r>
    </w:p>
    <w:p w14:paraId="5BED95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UE category M1 with CE mode B</w:t>
      </w:r>
      <w:r>
        <w:rPr>
          <w:noProof/>
        </w:rPr>
        <w:tab/>
        <w:t>562</w:t>
      </w:r>
    </w:p>
    <w:p w14:paraId="4498A9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by UE category M1 with CE mode B</w:t>
      </w:r>
      <w:r>
        <w:rPr>
          <w:noProof/>
        </w:rPr>
        <w:tab/>
        <w:t>562</w:t>
      </w:r>
    </w:p>
    <w:p w14:paraId="2FB6C62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</w:t>
      </w:r>
      <w:r>
        <w:rPr>
          <w:noProof/>
        </w:rPr>
        <w:tab/>
        <w:t>563</w:t>
      </w:r>
    </w:p>
    <w:p w14:paraId="11DCDE9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for HD-FDD</w:t>
      </w:r>
      <w:r>
        <w:rPr>
          <w:noProof/>
        </w:rPr>
        <w:tab/>
        <w:t>567</w:t>
      </w:r>
    </w:p>
    <w:p w14:paraId="6153726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</w:t>
      </w:r>
      <w:r>
        <w:rPr>
          <w:noProof/>
        </w:rPr>
        <w:tab/>
        <w:t>570</w:t>
      </w:r>
    </w:p>
    <w:p w14:paraId="59590B2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 with autonomous gaps for UE category M1 with CE mode B</w:t>
      </w:r>
      <w:r>
        <w:rPr>
          <w:noProof/>
        </w:rPr>
        <w:tab/>
        <w:t>575</w:t>
      </w:r>
    </w:p>
    <w:p w14:paraId="480D84F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with autonomous gaps for HD-FDD UE category M1 with CE mode B</w:t>
      </w:r>
      <w:r>
        <w:rPr>
          <w:noProof/>
        </w:rPr>
        <w:tab/>
        <w:t>576</w:t>
      </w:r>
    </w:p>
    <w:p w14:paraId="49B2377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 with autonomous gaps for UE category M1 with CE mode B</w:t>
      </w:r>
      <w:r>
        <w:rPr>
          <w:noProof/>
        </w:rPr>
        <w:tab/>
        <w:t>576</w:t>
      </w:r>
    </w:p>
    <w:p w14:paraId="5505C9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577</w:t>
      </w:r>
    </w:p>
    <w:p w14:paraId="5A1909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</w:t>
      </w:r>
      <w:r>
        <w:rPr>
          <w:noProof/>
          <w:lang w:eastAsia="zh-CN"/>
        </w:rPr>
        <w:t>13.3.3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Intra-Frequency RSTD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577</w:t>
      </w:r>
    </w:p>
    <w:p w14:paraId="0D8AF25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lastRenderedPageBreak/>
        <w:t>8.13.3.3.1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OTDOA Measurements</w:t>
      </w:r>
      <w:r>
        <w:rPr>
          <w:noProof/>
        </w:rPr>
        <w:tab/>
        <w:t>577</w:t>
      </w:r>
    </w:p>
    <w:p w14:paraId="26809ED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OTDOA Measurements</w:t>
      </w:r>
      <w:r>
        <w:rPr>
          <w:noProof/>
        </w:rPr>
        <w:tab/>
        <w:t>580</w:t>
      </w:r>
    </w:p>
    <w:p w14:paraId="2F5B969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Intra-Frequency OTDOA Measurements</w:t>
      </w:r>
      <w:r>
        <w:rPr>
          <w:noProof/>
        </w:rPr>
        <w:tab/>
        <w:t>582</w:t>
      </w:r>
    </w:p>
    <w:p w14:paraId="67AE21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E-CID Measurements</w:t>
      </w:r>
      <w:r>
        <w:rPr>
          <w:noProof/>
          <w:lang w:eastAsia="zh-CN"/>
        </w:rPr>
        <w:t xml:space="preserve"> </w:t>
      </w:r>
      <w:r>
        <w:rPr>
          <w:noProof/>
        </w:rPr>
        <w:t xml:space="preserve">Requirements for UE category M1 with CE mode </w:t>
      </w:r>
      <w:r>
        <w:rPr>
          <w:noProof/>
          <w:lang w:eastAsia="zh-CN"/>
        </w:rPr>
        <w:t>B</w:t>
      </w:r>
      <w:r>
        <w:rPr>
          <w:noProof/>
        </w:rPr>
        <w:tab/>
        <w:t>583</w:t>
      </w:r>
    </w:p>
    <w:p w14:paraId="1E52F59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E-CID </w:t>
      </w:r>
      <w:r>
        <w:rPr>
          <w:noProof/>
          <w:lang w:eastAsia="zh-CN"/>
        </w:rPr>
        <w:t xml:space="preserve">FDD </w:t>
      </w:r>
      <w:r>
        <w:rPr>
          <w:noProof/>
        </w:rPr>
        <w:t>RSRP and RSRQ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583</w:t>
      </w:r>
    </w:p>
    <w:p w14:paraId="6FA34B1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HD-FDD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583</w:t>
      </w:r>
    </w:p>
    <w:p w14:paraId="66855B0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TDD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584</w:t>
      </w:r>
    </w:p>
    <w:p w14:paraId="2502A82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E-CID </w:t>
      </w:r>
      <w:r>
        <w:rPr>
          <w:noProof/>
          <w:lang w:eastAsia="zh-CN"/>
        </w:rPr>
        <w:t xml:space="preserve">FDD </w:t>
      </w:r>
      <w:r>
        <w:rPr>
          <w:noProof/>
        </w:rPr>
        <w:t>RSRP and RSRQ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584</w:t>
      </w:r>
    </w:p>
    <w:p w14:paraId="71FA0DB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HD-FDD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584</w:t>
      </w:r>
    </w:p>
    <w:p w14:paraId="20EC7FF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TDD </w:t>
      </w:r>
      <w:r>
        <w:rPr>
          <w:noProof/>
        </w:rPr>
        <w:t>E-CID RSRP and RSRQ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585</w:t>
      </w:r>
    </w:p>
    <w:p w14:paraId="2BF51A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 frequency measurements by UE category M1 with CE Mode B</w:t>
      </w:r>
      <w:r>
        <w:rPr>
          <w:noProof/>
        </w:rPr>
        <w:tab/>
        <w:t>585</w:t>
      </w:r>
    </w:p>
    <w:p w14:paraId="75023FF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inter frequency measurements</w:t>
      </w:r>
      <w:r>
        <w:rPr>
          <w:noProof/>
        </w:rPr>
        <w:tab/>
        <w:t>585</w:t>
      </w:r>
    </w:p>
    <w:p w14:paraId="725E196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8.13.3.5.2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inter-frequency measurements for HD-FDD</w:t>
      </w:r>
      <w:r>
        <w:rPr>
          <w:noProof/>
        </w:rPr>
        <w:tab/>
        <w:t>590</w:t>
      </w:r>
    </w:p>
    <w:p w14:paraId="1F00DFA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measurements</w:t>
      </w:r>
      <w:r>
        <w:rPr>
          <w:noProof/>
        </w:rPr>
        <w:tab/>
        <w:t>592</w:t>
      </w:r>
    </w:p>
    <w:p w14:paraId="7F8FF6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Maximum allowed layers for multiple monitoring for UE category M1 with CE mode B</w:t>
      </w:r>
      <w:r>
        <w:rPr>
          <w:noProof/>
        </w:rPr>
        <w:tab/>
        <w:t>597</w:t>
      </w:r>
    </w:p>
    <w:p w14:paraId="50E81D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Inter-Frequency RSTD Measurements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597</w:t>
      </w:r>
    </w:p>
    <w:p w14:paraId="73BA961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OTDOA Measurements</w:t>
      </w:r>
      <w:r>
        <w:rPr>
          <w:noProof/>
        </w:rPr>
        <w:tab/>
        <w:t>597</w:t>
      </w:r>
    </w:p>
    <w:p w14:paraId="581D5B2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OTDOA Measurements</w:t>
      </w:r>
      <w:r>
        <w:rPr>
          <w:noProof/>
        </w:rPr>
        <w:tab/>
        <w:t>599</w:t>
      </w:r>
    </w:p>
    <w:p w14:paraId="793FD7B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8.13.3.7.3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Inter-Frequency OTDOA Measurements</w:t>
      </w:r>
      <w:r>
        <w:rPr>
          <w:noProof/>
        </w:rPr>
        <w:tab/>
        <w:t>602</w:t>
      </w:r>
    </w:p>
    <w:p w14:paraId="21445A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8.13.3.8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Channel quality report for UE Category M1 in connected mode with CE mode B</w:t>
      </w:r>
      <w:r>
        <w:rPr>
          <w:noProof/>
        </w:rPr>
        <w:tab/>
        <w:t>602</w:t>
      </w:r>
    </w:p>
    <w:p w14:paraId="56494AD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</w:t>
      </w:r>
      <w:r>
        <w:rPr>
          <w:noProof/>
          <w:lang w:eastAsia="zh-CN"/>
        </w:rPr>
        <w:t xml:space="preserve"> UE</w:t>
      </w:r>
      <w:r>
        <w:rPr>
          <w:noProof/>
        </w:rPr>
        <w:t xml:space="preserve"> </w:t>
      </w:r>
      <w:r>
        <w:rPr>
          <w:noProof/>
          <w:lang w:eastAsia="zh-CN"/>
        </w:rPr>
        <w:t>category NB1</w:t>
      </w:r>
      <w:r>
        <w:rPr>
          <w:noProof/>
        </w:rPr>
        <w:tab/>
        <w:t>603</w:t>
      </w:r>
    </w:p>
    <w:p w14:paraId="54C9C2A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603</w:t>
      </w:r>
    </w:p>
    <w:p w14:paraId="5B3E17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NB-IoT </w:t>
      </w:r>
      <w:r>
        <w:rPr>
          <w:noProof/>
        </w:rPr>
        <w:t>intra frequency measurements</w:t>
      </w:r>
      <w:r>
        <w:rPr>
          <w:noProof/>
          <w:lang w:eastAsia="zh-CN"/>
        </w:rPr>
        <w:t xml:space="preserve"> under normal coverage</w:t>
      </w:r>
      <w:r>
        <w:rPr>
          <w:noProof/>
        </w:rPr>
        <w:tab/>
        <w:t>603</w:t>
      </w:r>
    </w:p>
    <w:p w14:paraId="7822F8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NB-IoT</w:t>
      </w:r>
      <w:r>
        <w:rPr>
          <w:noProof/>
        </w:rPr>
        <w:t xml:space="preserve"> intra frequency measurements when no DRX is used</w:t>
      </w:r>
      <w:r>
        <w:rPr>
          <w:noProof/>
        </w:rPr>
        <w:tab/>
        <w:t>603</w:t>
      </w:r>
    </w:p>
    <w:p w14:paraId="70996E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NB-IoT</w:t>
      </w:r>
      <w:r>
        <w:rPr>
          <w:noProof/>
        </w:rPr>
        <w:t xml:space="preserve"> intra frequency measurements when DRX is used</w:t>
      </w:r>
      <w:r>
        <w:rPr>
          <w:noProof/>
        </w:rPr>
        <w:tab/>
        <w:t>603</w:t>
      </w:r>
    </w:p>
    <w:p w14:paraId="493AF0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NB-IoT </w:t>
      </w:r>
      <w:r>
        <w:rPr>
          <w:noProof/>
        </w:rPr>
        <w:t>intra frequency measurements</w:t>
      </w:r>
      <w:r>
        <w:rPr>
          <w:noProof/>
          <w:lang w:eastAsia="zh-CN"/>
        </w:rPr>
        <w:t xml:space="preserve"> under enhanced coverage</w:t>
      </w:r>
      <w:r>
        <w:rPr>
          <w:noProof/>
        </w:rPr>
        <w:tab/>
        <w:t>603</w:t>
      </w:r>
    </w:p>
    <w:p w14:paraId="752576D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NB-IoT</w:t>
      </w:r>
      <w:r>
        <w:rPr>
          <w:noProof/>
        </w:rPr>
        <w:t xml:space="preserve"> intra frequency measurements when no DRX is used</w:t>
      </w:r>
      <w:r>
        <w:rPr>
          <w:noProof/>
        </w:rPr>
        <w:tab/>
        <w:t>603</w:t>
      </w:r>
    </w:p>
    <w:p w14:paraId="394DAE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NB-IoT</w:t>
      </w:r>
      <w:r>
        <w:rPr>
          <w:noProof/>
        </w:rPr>
        <w:t xml:space="preserve"> intra frequency measurements when DRX is used</w:t>
      </w:r>
      <w:r>
        <w:rPr>
          <w:noProof/>
        </w:rPr>
        <w:tab/>
        <w:t>603</w:t>
      </w:r>
    </w:p>
    <w:p w14:paraId="74373F5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Connected mode channel quality report for UE Category NB1</w:t>
      </w:r>
      <w:r>
        <w:rPr>
          <w:noProof/>
        </w:rPr>
        <w:tab/>
        <w:t>604</w:t>
      </w:r>
    </w:p>
    <w:p w14:paraId="0685E32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604</w:t>
      </w:r>
    </w:p>
    <w:p w14:paraId="5967C3B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UE Category M</w:t>
      </w:r>
      <w:r>
        <w:rPr>
          <w:noProof/>
          <w:lang w:eastAsia="zh-CN"/>
        </w:rPr>
        <w:t>2</w:t>
      </w:r>
      <w:r>
        <w:rPr>
          <w:noProof/>
        </w:rPr>
        <w:tab/>
        <w:t>604</w:t>
      </w:r>
    </w:p>
    <w:p w14:paraId="7CCBB2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604</w:t>
      </w:r>
    </w:p>
    <w:p w14:paraId="2D81FD4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UE category M</w:t>
      </w:r>
      <w:r>
        <w:rPr>
          <w:noProof/>
          <w:lang w:eastAsia="zh-CN"/>
        </w:rPr>
        <w:t>2</w:t>
      </w:r>
      <w:r>
        <w:rPr>
          <w:noProof/>
        </w:rPr>
        <w:t xml:space="preserve"> with CE mode A</w:t>
      </w:r>
      <w:r>
        <w:rPr>
          <w:noProof/>
        </w:rPr>
        <w:tab/>
        <w:t>604</w:t>
      </w:r>
    </w:p>
    <w:p w14:paraId="6EDE06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UE Rx-Tx Time Difference Measurements</w:t>
      </w:r>
      <w:r>
        <w:rPr>
          <w:noProof/>
          <w:lang w:eastAsia="zh-CN"/>
        </w:rPr>
        <w:t xml:space="preserve"> for UE category M2 in CEModeA</w:t>
      </w:r>
      <w:r>
        <w:rPr>
          <w:noProof/>
        </w:rPr>
        <w:tab/>
        <w:t>604</w:t>
      </w:r>
    </w:p>
    <w:p w14:paraId="56AF0C5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Rx-Tx Measurement Reporting Delay</w:t>
      </w:r>
      <w:r>
        <w:rPr>
          <w:noProof/>
        </w:rPr>
        <w:tab/>
        <w:t>605</w:t>
      </w:r>
    </w:p>
    <w:p w14:paraId="147874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UE Rx-Tx Time Difference Measurements</w:t>
      </w:r>
      <w:r>
        <w:rPr>
          <w:noProof/>
          <w:lang w:eastAsia="zh-CN"/>
        </w:rPr>
        <w:t xml:space="preserve"> for UE category M2 in CEModeA</w:t>
      </w:r>
      <w:r>
        <w:rPr>
          <w:noProof/>
        </w:rPr>
        <w:tab/>
        <w:t>605</w:t>
      </w:r>
    </w:p>
    <w:p w14:paraId="6C1028D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Rx-Tx Measurement Reporting Delay</w:t>
      </w:r>
      <w:r>
        <w:rPr>
          <w:noProof/>
        </w:rPr>
        <w:tab/>
        <w:t>606</w:t>
      </w:r>
    </w:p>
    <w:p w14:paraId="42FABF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8.16.2.2a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UE Rx-Tx Time Difference Measurements</w:t>
      </w:r>
      <w:r>
        <w:rPr>
          <w:noProof/>
          <w:lang w:eastAsia="zh-CN"/>
        </w:rPr>
        <w:t xml:space="preserve"> for UE category M2 in CEModeA</w:t>
      </w:r>
      <w:r>
        <w:rPr>
          <w:noProof/>
        </w:rPr>
        <w:tab/>
        <w:t>606</w:t>
      </w:r>
    </w:p>
    <w:p w14:paraId="28A0E30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8.16.2.2a.1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Rx-Tx Measurement Reporting Delay</w:t>
      </w:r>
      <w:r>
        <w:rPr>
          <w:noProof/>
        </w:rPr>
        <w:tab/>
        <w:t>607</w:t>
      </w:r>
    </w:p>
    <w:p w14:paraId="3F3147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Intra-Frequency RSTD Measurements</w:t>
      </w:r>
      <w:r>
        <w:rPr>
          <w:noProof/>
          <w:lang w:eastAsia="zh-CN"/>
        </w:rPr>
        <w:t xml:space="preserve"> for Cat-M2 UE in CEModeA</w:t>
      </w:r>
      <w:r>
        <w:rPr>
          <w:noProof/>
        </w:rPr>
        <w:tab/>
        <w:t>607</w:t>
      </w:r>
    </w:p>
    <w:p w14:paraId="60A1092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</w:t>
      </w:r>
      <w:r>
        <w:rPr>
          <w:noProof/>
        </w:rPr>
        <w:t>.2</w:t>
      </w:r>
      <w:r>
        <w:rPr>
          <w:noProof/>
          <w:lang w:eastAsia="zh-CN"/>
        </w:rPr>
        <w:t>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OTDOA Measurements</w:t>
      </w:r>
      <w:r>
        <w:rPr>
          <w:noProof/>
        </w:rPr>
        <w:tab/>
        <w:t>607</w:t>
      </w:r>
    </w:p>
    <w:p w14:paraId="1CE987B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</w:t>
      </w:r>
      <w:r>
        <w:rPr>
          <w:noProof/>
        </w:rPr>
        <w:t>.2</w:t>
      </w:r>
      <w:r>
        <w:rPr>
          <w:noProof/>
          <w:lang w:eastAsia="zh-CN"/>
        </w:rPr>
        <w:t>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OTDOA Measurements</w:t>
      </w:r>
      <w:r>
        <w:rPr>
          <w:noProof/>
        </w:rPr>
        <w:tab/>
        <w:t>610</w:t>
      </w:r>
    </w:p>
    <w:p w14:paraId="46077FA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</w:t>
      </w:r>
      <w:r>
        <w:rPr>
          <w:noProof/>
        </w:rPr>
        <w:t>.2</w:t>
      </w:r>
      <w:r>
        <w:rPr>
          <w:noProof/>
          <w:lang w:eastAsia="zh-CN"/>
        </w:rPr>
        <w:t>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Intra-Frequency OTDOA Measurements</w:t>
      </w:r>
      <w:r>
        <w:rPr>
          <w:noProof/>
        </w:rPr>
        <w:tab/>
        <w:t>612</w:t>
      </w:r>
    </w:p>
    <w:p w14:paraId="28B9B2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Inter-Frequency RSTD Measurements</w:t>
      </w:r>
      <w:r>
        <w:rPr>
          <w:noProof/>
          <w:lang w:eastAsia="zh-CN"/>
        </w:rPr>
        <w:t xml:space="preserve"> for Cat-M2 UE in CEModeA</w:t>
      </w:r>
      <w:r>
        <w:rPr>
          <w:noProof/>
        </w:rPr>
        <w:tab/>
        <w:t>613</w:t>
      </w:r>
    </w:p>
    <w:p w14:paraId="76FA962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OTDOA Measurements</w:t>
      </w:r>
      <w:r>
        <w:rPr>
          <w:noProof/>
        </w:rPr>
        <w:tab/>
        <w:t>613</w:t>
      </w:r>
    </w:p>
    <w:p w14:paraId="06604AD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OTDOA Measurements</w:t>
      </w:r>
      <w:r>
        <w:rPr>
          <w:noProof/>
        </w:rPr>
        <w:tab/>
        <w:t>615</w:t>
      </w:r>
    </w:p>
    <w:p w14:paraId="3724C65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Inter-Frequency OTDOA Measurements</w:t>
      </w:r>
      <w:r>
        <w:rPr>
          <w:noProof/>
        </w:rPr>
        <w:tab/>
        <w:t>617</w:t>
      </w:r>
    </w:p>
    <w:p w14:paraId="18D9F17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Requirements for UE category M2 with CE mode B</w:t>
      </w:r>
      <w:r>
        <w:rPr>
          <w:noProof/>
        </w:rPr>
        <w:tab/>
        <w:t>618</w:t>
      </w:r>
    </w:p>
    <w:p w14:paraId="7C103C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Intra-Frequency RSTD Measurements</w:t>
      </w:r>
      <w:r>
        <w:rPr>
          <w:noProof/>
          <w:lang w:eastAsia="zh-CN"/>
        </w:rPr>
        <w:t xml:space="preserve"> for Cat-M2 UE in CEModeB</w:t>
      </w:r>
      <w:r>
        <w:rPr>
          <w:noProof/>
        </w:rPr>
        <w:tab/>
        <w:t>618</w:t>
      </w:r>
    </w:p>
    <w:p w14:paraId="15FBC8B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OTDOA Measurements</w:t>
      </w:r>
      <w:r>
        <w:rPr>
          <w:noProof/>
        </w:rPr>
        <w:tab/>
        <w:t>618</w:t>
      </w:r>
    </w:p>
    <w:p w14:paraId="774F296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OTDOA Measurements</w:t>
      </w:r>
      <w:r>
        <w:rPr>
          <w:noProof/>
        </w:rPr>
        <w:tab/>
        <w:t>621</w:t>
      </w:r>
    </w:p>
    <w:p w14:paraId="32F4655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Intra-Frequency OTDOA Measurements</w:t>
      </w:r>
      <w:r>
        <w:rPr>
          <w:noProof/>
        </w:rPr>
        <w:tab/>
        <w:t>623</w:t>
      </w:r>
    </w:p>
    <w:p w14:paraId="64E02C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8.16.3.2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OTDOA Inter-Frequency RSTD Measurements</w:t>
      </w:r>
      <w:r>
        <w:rPr>
          <w:noProof/>
          <w:lang w:eastAsia="zh-CN"/>
        </w:rPr>
        <w:t xml:space="preserve"> for Cat-M2 UE in CEModeB</w:t>
      </w:r>
      <w:r>
        <w:rPr>
          <w:noProof/>
        </w:rPr>
        <w:tab/>
        <w:t>624</w:t>
      </w:r>
    </w:p>
    <w:p w14:paraId="07215E1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OTDOA Measurements</w:t>
      </w:r>
      <w:r>
        <w:rPr>
          <w:noProof/>
        </w:rPr>
        <w:tab/>
        <w:t>624</w:t>
      </w:r>
    </w:p>
    <w:p w14:paraId="2622CBB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OTDOA Measurements</w:t>
      </w:r>
      <w:r>
        <w:rPr>
          <w:noProof/>
        </w:rPr>
        <w:tab/>
        <w:t>626</w:t>
      </w:r>
    </w:p>
    <w:p w14:paraId="1FED993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8.16.3.2.3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HD-</w:t>
      </w:r>
      <w:r>
        <w:rPr>
          <w:noProof/>
        </w:rPr>
        <w:t>FDD Inter-Frequency OTDOA Measurements</w:t>
      </w:r>
      <w:r>
        <w:rPr>
          <w:noProof/>
        </w:rPr>
        <w:tab/>
        <w:t>628</w:t>
      </w:r>
    </w:p>
    <w:p w14:paraId="791B071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E-UTRA – NR Dual Connectivity</w:t>
      </w:r>
      <w:r>
        <w:rPr>
          <w:noProof/>
        </w:rPr>
        <w:tab/>
        <w:t>629</w:t>
      </w:r>
    </w:p>
    <w:p w14:paraId="1CEB64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629</w:t>
      </w:r>
    </w:p>
    <w:p w14:paraId="0D6951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Gap Sharing</w:t>
      </w:r>
      <w:r>
        <w:rPr>
          <w:noProof/>
        </w:rPr>
        <w:tab/>
        <w:t>629</w:t>
      </w:r>
    </w:p>
    <w:p w14:paraId="1C726A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lastRenderedPageBreak/>
        <w:t>8.17.1A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Intrafrequency Measurements</w:t>
      </w:r>
      <w:r>
        <w:rPr>
          <w:noProof/>
        </w:rPr>
        <w:tab/>
        <w:t>630</w:t>
      </w:r>
    </w:p>
    <w:p w14:paraId="6C7CCBB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SFTD Measurements</w:t>
      </w:r>
      <w:r>
        <w:rPr>
          <w:noProof/>
        </w:rPr>
        <w:tab/>
        <w:t>630</w:t>
      </w:r>
    </w:p>
    <w:p w14:paraId="0A9FAE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</w:t>
      </w:r>
      <w:r>
        <w:rPr>
          <w:noProof/>
        </w:rPr>
        <w:t>17</w:t>
      </w:r>
      <w:r>
        <w:rPr>
          <w:noProof/>
          <w:lang w:eastAsia="zh-CN"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630</w:t>
      </w:r>
    </w:p>
    <w:p w14:paraId="2B00E1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.17.2.2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SFTD Measurement requirements</w:t>
      </w:r>
      <w:r>
        <w:rPr>
          <w:noProof/>
        </w:rPr>
        <w:tab/>
        <w:t>630</w:t>
      </w:r>
    </w:p>
    <w:p w14:paraId="5BE484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</w:t>
      </w:r>
      <w:r>
        <w:rPr>
          <w:noProof/>
        </w:rPr>
        <w:t>.17.2.2</w:t>
      </w:r>
      <w:r w:rsidRPr="003D733F">
        <w:rPr>
          <w:rFonts w:eastAsia="SimSun"/>
          <w:noProof/>
          <w:lang w:val="en-US" w:eastAsia="zh-CN"/>
        </w:rPr>
        <w:t>.a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SFTD Measurement requirements</w:t>
      </w:r>
      <w:r w:rsidRPr="003D733F">
        <w:rPr>
          <w:rFonts w:eastAsia="SimSun"/>
          <w:noProof/>
          <w:lang w:val="en-US" w:eastAsia="zh-CN"/>
        </w:rPr>
        <w:t xml:space="preserve"> with CCA on target frequency</w:t>
      </w:r>
      <w:r>
        <w:rPr>
          <w:noProof/>
        </w:rPr>
        <w:tab/>
        <w:t>631</w:t>
      </w:r>
    </w:p>
    <w:p w14:paraId="68BD8C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SFTD Measurement Reporting Delay</w:t>
      </w:r>
      <w:r>
        <w:rPr>
          <w:noProof/>
        </w:rPr>
        <w:tab/>
        <w:t>632</w:t>
      </w:r>
    </w:p>
    <w:p w14:paraId="4AB0F57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 Inter-frequency Measurements when Configured with E-UTRA-NR Dual Connectivity Operation</w:t>
      </w:r>
      <w:r>
        <w:rPr>
          <w:noProof/>
        </w:rPr>
        <w:tab/>
        <w:t>632</w:t>
      </w:r>
    </w:p>
    <w:p w14:paraId="01C53C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8.17.3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632</w:t>
      </w:r>
    </w:p>
    <w:p w14:paraId="06C13A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8.17.3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 frequency measurements</w:t>
      </w:r>
      <w:r>
        <w:rPr>
          <w:noProof/>
        </w:rPr>
        <w:tab/>
        <w:t>632</w:t>
      </w:r>
    </w:p>
    <w:p w14:paraId="3DFBBCF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8.17.3</w:t>
      </w:r>
      <w:r w:rsidRPr="003D733F">
        <w:rPr>
          <w:rFonts w:cs="v4.2.0"/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 frequency measurements when no DRX is used</w:t>
      </w:r>
      <w:r>
        <w:rPr>
          <w:noProof/>
        </w:rPr>
        <w:tab/>
        <w:t>632</w:t>
      </w:r>
    </w:p>
    <w:p w14:paraId="7D8C9B7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8.17.3.2.2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 frequency measurements when DRX is used</w:t>
      </w:r>
      <w:r>
        <w:rPr>
          <w:noProof/>
        </w:rPr>
        <w:tab/>
        <w:t>634</w:t>
      </w:r>
    </w:p>
    <w:p w14:paraId="163630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8.17.3.3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measurements</w:t>
      </w:r>
      <w:r>
        <w:rPr>
          <w:noProof/>
        </w:rPr>
        <w:tab/>
        <w:t>636</w:t>
      </w:r>
    </w:p>
    <w:p w14:paraId="37FED8C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8.17.3.3.1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measurements when no DRX is used</w:t>
      </w:r>
      <w:r>
        <w:rPr>
          <w:noProof/>
        </w:rPr>
        <w:tab/>
        <w:t>636</w:t>
      </w:r>
    </w:p>
    <w:p w14:paraId="46CEE90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8.17.3.3.2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measurements when DRX is used</w:t>
      </w:r>
      <w:r>
        <w:rPr>
          <w:noProof/>
        </w:rPr>
        <w:tab/>
        <w:t>638</w:t>
      </w:r>
    </w:p>
    <w:p w14:paraId="0ACE041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 Inter-RAT NR Measurements when Configured with E-UTRA-NR Dual Connectivity Operation</w:t>
      </w:r>
      <w:r>
        <w:rPr>
          <w:noProof/>
        </w:rPr>
        <w:tab/>
        <w:t>640</w:t>
      </w:r>
    </w:p>
    <w:p w14:paraId="1C7EA9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NR measurements when configured with E-UTRA-NR Dual connectivity</w:t>
      </w:r>
      <w:r>
        <w:rPr>
          <w:noProof/>
        </w:rPr>
        <w:tab/>
        <w:t>640</w:t>
      </w:r>
    </w:p>
    <w:p w14:paraId="4246504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</w:rPr>
        <w:t>NR I</w:t>
      </w:r>
      <w:r>
        <w:rPr>
          <w:noProof/>
        </w:rPr>
        <w:t>nter-RAT cell identification</w:t>
      </w:r>
      <w:r>
        <w:rPr>
          <w:noProof/>
        </w:rPr>
        <w:tab/>
        <w:t>640</w:t>
      </w:r>
    </w:p>
    <w:p w14:paraId="1E82B65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</w:rPr>
        <w:t>NR I</w:t>
      </w:r>
      <w:r>
        <w:rPr>
          <w:noProof/>
        </w:rPr>
        <w:t>nter-RAT measurement</w:t>
      </w:r>
      <w:r>
        <w:rPr>
          <w:noProof/>
        </w:rPr>
        <w:tab/>
        <w:t>642</w:t>
      </w:r>
    </w:p>
    <w:p w14:paraId="17992B4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</w:rPr>
        <w:t>NR I</w:t>
      </w:r>
      <w:r>
        <w:rPr>
          <w:noProof/>
        </w:rPr>
        <w:t>nter-RAT measurement reporting</w:t>
      </w:r>
      <w:r>
        <w:rPr>
          <w:noProof/>
        </w:rPr>
        <w:tab/>
        <w:t>642</w:t>
      </w:r>
    </w:p>
    <w:p w14:paraId="6A1EF5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NR measurements when configured with E-UTRA-NR Dual connectivity</w:t>
      </w:r>
      <w:r>
        <w:rPr>
          <w:noProof/>
        </w:rPr>
        <w:tab/>
        <w:t>643</w:t>
      </w:r>
    </w:p>
    <w:p w14:paraId="40C4AD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 Inter-RAT NR Measurements when CCA is used when Configured with E-UTRA-NR Dual Connectivity Operation</w:t>
      </w:r>
      <w:r>
        <w:rPr>
          <w:noProof/>
        </w:rPr>
        <w:tab/>
        <w:t>643</w:t>
      </w:r>
    </w:p>
    <w:p w14:paraId="544EEF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NR measurements when configured with E-UTRA-NR Dual connectivity</w:t>
      </w:r>
      <w:r>
        <w:rPr>
          <w:noProof/>
        </w:rPr>
        <w:tab/>
        <w:t>643</w:t>
      </w:r>
    </w:p>
    <w:p w14:paraId="733FF62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8.17.4A.1.1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</w:rPr>
        <w:t>NR I</w:t>
      </w:r>
      <w:r>
        <w:rPr>
          <w:noProof/>
        </w:rPr>
        <w:t>nter-RAT cell identification</w:t>
      </w:r>
      <w:r>
        <w:rPr>
          <w:noProof/>
        </w:rPr>
        <w:tab/>
        <w:t>644</w:t>
      </w:r>
    </w:p>
    <w:p w14:paraId="77D410E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8.17.4A.1.2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</w:rPr>
        <w:t>NR I</w:t>
      </w:r>
      <w:r>
        <w:rPr>
          <w:noProof/>
        </w:rPr>
        <w:t>nter-RAT measurement</w:t>
      </w:r>
      <w:r>
        <w:rPr>
          <w:noProof/>
        </w:rPr>
        <w:tab/>
        <w:t>645</w:t>
      </w:r>
    </w:p>
    <w:p w14:paraId="1D9A92F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8.17.4A.1.3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</w:rPr>
        <w:t>NR I</w:t>
      </w:r>
      <w:r>
        <w:rPr>
          <w:noProof/>
        </w:rPr>
        <w:t>nter-RAT measurement reporting</w:t>
      </w:r>
      <w:r>
        <w:rPr>
          <w:noProof/>
        </w:rPr>
        <w:tab/>
        <w:t>646</w:t>
      </w:r>
    </w:p>
    <w:p w14:paraId="4E03F39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8.17.4A.1.4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  <w:lang w:val="en-US"/>
        </w:rPr>
        <w:t>NR inter-RAT RSSI measurements</w:t>
      </w:r>
      <w:r>
        <w:rPr>
          <w:noProof/>
        </w:rPr>
        <w:tab/>
        <w:t>646</w:t>
      </w:r>
    </w:p>
    <w:p w14:paraId="08A542C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8.17.4A.1.5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Calibri"/>
          <w:noProof/>
          <w:lang w:val="en-US"/>
        </w:rPr>
        <w:t>NR inter-RAT channel occupancy measurements</w:t>
      </w:r>
      <w:r>
        <w:rPr>
          <w:noProof/>
        </w:rPr>
        <w:tab/>
        <w:t>647</w:t>
      </w:r>
    </w:p>
    <w:p w14:paraId="47005C8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8.17.4A.2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NR measurements when configured with E-UTRA-NR Dual connectivity</w:t>
      </w:r>
      <w:r>
        <w:rPr>
          <w:noProof/>
        </w:rPr>
        <w:tab/>
        <w:t>647</w:t>
      </w:r>
    </w:p>
    <w:p w14:paraId="73E9BD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UTRAN FDD measurements when Configured with E-UTRA-NR Dual Connectivity</w:t>
      </w:r>
      <w:r>
        <w:rPr>
          <w:noProof/>
        </w:rPr>
        <w:tab/>
        <w:t>648</w:t>
      </w:r>
    </w:p>
    <w:p w14:paraId="690DE1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648</w:t>
      </w:r>
    </w:p>
    <w:p w14:paraId="548E97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FDD measurements when no DRX is used</w:t>
      </w:r>
      <w:r>
        <w:rPr>
          <w:noProof/>
        </w:rPr>
        <w:tab/>
        <w:t>648</w:t>
      </w:r>
    </w:p>
    <w:p w14:paraId="7D652E7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Identification of a new UTRA FDD cell</w:t>
      </w:r>
      <w:r>
        <w:rPr>
          <w:noProof/>
        </w:rPr>
        <w:tab/>
        <w:t>648</w:t>
      </w:r>
    </w:p>
    <w:p w14:paraId="2DB446A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Enhanced UTRA FDD cell identification requirements</w:t>
      </w:r>
      <w:r>
        <w:rPr>
          <w:noProof/>
        </w:rPr>
        <w:tab/>
        <w:t>648</w:t>
      </w:r>
    </w:p>
    <w:p w14:paraId="780729C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8.17.5.2.3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UTRA FDD CPICH measurement capability</w:t>
      </w:r>
      <w:r>
        <w:rPr>
          <w:noProof/>
        </w:rPr>
        <w:tab/>
        <w:t>648</w:t>
      </w:r>
    </w:p>
    <w:p w14:paraId="45DB224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Periodic Reporting</w:t>
      </w:r>
      <w:r>
        <w:rPr>
          <w:noProof/>
        </w:rPr>
        <w:tab/>
        <w:t>649</w:t>
      </w:r>
    </w:p>
    <w:p w14:paraId="02BE7C8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 Triggered Reporting</w:t>
      </w:r>
      <w:r>
        <w:rPr>
          <w:noProof/>
        </w:rPr>
        <w:tab/>
        <w:t>649</w:t>
      </w:r>
    </w:p>
    <w:p w14:paraId="60BBD0C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8.17.5.2.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Event-triggered Periodic Reporting</w:t>
      </w:r>
      <w:r>
        <w:rPr>
          <w:noProof/>
        </w:rPr>
        <w:tab/>
        <w:t>649</w:t>
      </w:r>
    </w:p>
    <w:p w14:paraId="20457A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FDD measurements when DRX is used</w:t>
      </w:r>
      <w:r>
        <w:rPr>
          <w:noProof/>
        </w:rPr>
        <w:tab/>
        <w:t>650</w:t>
      </w:r>
    </w:p>
    <w:p w14:paraId="2467223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Periodic Reporting</w:t>
      </w:r>
      <w:r>
        <w:rPr>
          <w:noProof/>
        </w:rPr>
        <w:tab/>
        <w:t>651</w:t>
      </w:r>
    </w:p>
    <w:p w14:paraId="2397FF8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 Triggered Reporting</w:t>
      </w:r>
      <w:r>
        <w:rPr>
          <w:noProof/>
        </w:rPr>
        <w:tab/>
        <w:t>651</w:t>
      </w:r>
    </w:p>
    <w:p w14:paraId="1933BC2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8.17.5.3.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Event-triggered Periodic Reporting</w:t>
      </w:r>
      <w:r>
        <w:rPr>
          <w:noProof/>
        </w:rPr>
        <w:tab/>
        <w:t>651</w:t>
      </w:r>
    </w:p>
    <w:p w14:paraId="70C729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TDD – UTRAN FDD measurements when Configured with E-UTRA-NR Dual Connectivity</w:t>
      </w:r>
      <w:r>
        <w:rPr>
          <w:noProof/>
        </w:rPr>
        <w:tab/>
        <w:t>652</w:t>
      </w:r>
    </w:p>
    <w:p w14:paraId="238FBF7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UTRAN FDD measurements for SON when Configured with E-UTRA-NR Dual Connectivity</w:t>
      </w:r>
      <w:r>
        <w:rPr>
          <w:noProof/>
        </w:rPr>
        <w:tab/>
        <w:t>652</w:t>
      </w:r>
    </w:p>
    <w:p w14:paraId="5CB1C3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652</w:t>
      </w:r>
    </w:p>
    <w:p w14:paraId="2AA5DB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Identification of a new UTRA FDD cell for SON</w:t>
      </w:r>
      <w:r>
        <w:rPr>
          <w:noProof/>
        </w:rPr>
        <w:tab/>
        <w:t>652</w:t>
      </w:r>
    </w:p>
    <w:p w14:paraId="37F4841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no DRX is used</w:t>
      </w:r>
      <w:r>
        <w:rPr>
          <w:noProof/>
        </w:rPr>
        <w:tab/>
        <w:t>652</w:t>
      </w:r>
    </w:p>
    <w:p w14:paraId="3A7C861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DRX is used</w:t>
      </w:r>
      <w:r>
        <w:rPr>
          <w:noProof/>
        </w:rPr>
        <w:tab/>
        <w:t>652</w:t>
      </w:r>
    </w:p>
    <w:p w14:paraId="5631772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Reporting Delay</w:t>
      </w:r>
      <w:r>
        <w:rPr>
          <w:noProof/>
        </w:rPr>
        <w:tab/>
        <w:t>653</w:t>
      </w:r>
    </w:p>
    <w:p w14:paraId="42B5CA1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TDD – UTRAN FDD measurements for SON when Configured with E-UTRA-NR Dual Connectivity</w:t>
      </w:r>
      <w:r>
        <w:rPr>
          <w:noProof/>
        </w:rPr>
        <w:tab/>
        <w:t>654</w:t>
      </w:r>
    </w:p>
    <w:p w14:paraId="5317D9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TDD – UTRAN TDD measurements when Configured with E-UTRA-NR Dual Connectivity</w:t>
      </w:r>
      <w:r>
        <w:rPr>
          <w:noProof/>
        </w:rPr>
        <w:tab/>
        <w:t>654</w:t>
      </w:r>
    </w:p>
    <w:p w14:paraId="5509C0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654</w:t>
      </w:r>
    </w:p>
    <w:p w14:paraId="7235F3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TDD measurements when no DRX is used</w:t>
      </w:r>
      <w:r>
        <w:rPr>
          <w:noProof/>
        </w:rPr>
        <w:tab/>
        <w:t>654</w:t>
      </w:r>
    </w:p>
    <w:p w14:paraId="1AB83D3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Identification of a new UTRA FDD cell</w:t>
      </w:r>
      <w:r>
        <w:rPr>
          <w:noProof/>
        </w:rPr>
        <w:tab/>
        <w:t>654</w:t>
      </w:r>
    </w:p>
    <w:p w14:paraId="291218E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Enhanced UTRA </w:t>
      </w:r>
      <w:r>
        <w:rPr>
          <w:noProof/>
          <w:lang w:eastAsia="zh-CN"/>
        </w:rPr>
        <w:t>T</w:t>
      </w:r>
      <w:r>
        <w:rPr>
          <w:noProof/>
        </w:rPr>
        <w:t>DD cell identification requirements</w:t>
      </w:r>
      <w:r>
        <w:rPr>
          <w:noProof/>
        </w:rPr>
        <w:tab/>
        <w:t>654</w:t>
      </w:r>
    </w:p>
    <w:p w14:paraId="365294F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8.17.9.2.3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UE UTRA </w:t>
      </w:r>
      <w:r>
        <w:rPr>
          <w:noProof/>
          <w:lang w:eastAsia="zh-CN"/>
        </w:rPr>
        <w:t>T</w:t>
      </w:r>
      <w:r>
        <w:rPr>
          <w:noProof/>
        </w:rPr>
        <w:t xml:space="preserve">DD </w:t>
      </w:r>
      <w:r>
        <w:rPr>
          <w:noProof/>
          <w:lang w:eastAsia="zh-CN"/>
        </w:rPr>
        <w:t>P-</w:t>
      </w:r>
      <w:r>
        <w:rPr>
          <w:noProof/>
        </w:rPr>
        <w:t>C</w:t>
      </w:r>
      <w:r>
        <w:rPr>
          <w:noProof/>
          <w:lang w:eastAsia="zh-CN"/>
        </w:rPr>
        <w:t>C</w:t>
      </w:r>
      <w:r>
        <w:rPr>
          <w:noProof/>
        </w:rPr>
        <w:t>PCH</w:t>
      </w:r>
      <w:r>
        <w:rPr>
          <w:noProof/>
          <w:lang w:eastAsia="zh-CN"/>
        </w:rPr>
        <w:t xml:space="preserve"> RSCP</w:t>
      </w:r>
      <w:r>
        <w:rPr>
          <w:noProof/>
        </w:rPr>
        <w:t xml:space="preserve"> measurement capability</w:t>
      </w:r>
      <w:r>
        <w:rPr>
          <w:noProof/>
        </w:rPr>
        <w:tab/>
        <w:t>655</w:t>
      </w:r>
    </w:p>
    <w:p w14:paraId="192A686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Periodic Reporting</w:t>
      </w:r>
      <w:r>
        <w:rPr>
          <w:noProof/>
        </w:rPr>
        <w:tab/>
        <w:t>655</w:t>
      </w:r>
    </w:p>
    <w:p w14:paraId="0AF5187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 Triggered Reporting</w:t>
      </w:r>
      <w:r>
        <w:rPr>
          <w:noProof/>
        </w:rPr>
        <w:tab/>
        <w:t>655</w:t>
      </w:r>
    </w:p>
    <w:p w14:paraId="77B8FC5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Event-triggered Periodic Reporting</w:t>
      </w:r>
      <w:r>
        <w:rPr>
          <w:noProof/>
        </w:rPr>
        <w:tab/>
        <w:t>656</w:t>
      </w:r>
    </w:p>
    <w:p w14:paraId="0EB4ED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UTRAN TDD measurements when DRX is used</w:t>
      </w:r>
      <w:r>
        <w:rPr>
          <w:noProof/>
        </w:rPr>
        <w:tab/>
        <w:t>656</w:t>
      </w:r>
    </w:p>
    <w:p w14:paraId="4E0BBA5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Periodic Reporting</w:t>
      </w:r>
      <w:r>
        <w:rPr>
          <w:noProof/>
        </w:rPr>
        <w:tab/>
        <w:t>657</w:t>
      </w:r>
    </w:p>
    <w:p w14:paraId="32F9229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 Triggered Reporting</w:t>
      </w:r>
      <w:r>
        <w:rPr>
          <w:noProof/>
        </w:rPr>
        <w:tab/>
        <w:t>657</w:t>
      </w:r>
    </w:p>
    <w:p w14:paraId="1AB15D3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8.17.9.3.3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Event-triggered Periodic Reporting</w:t>
      </w:r>
      <w:r>
        <w:rPr>
          <w:noProof/>
        </w:rPr>
        <w:tab/>
        <w:t>657</w:t>
      </w:r>
    </w:p>
    <w:p w14:paraId="2151D6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UTRAN TDD measurements when Configured with E-UTRA-NR Dual Connectivity</w:t>
      </w:r>
      <w:r>
        <w:rPr>
          <w:noProof/>
        </w:rPr>
        <w:tab/>
        <w:t>658</w:t>
      </w:r>
    </w:p>
    <w:p w14:paraId="5BA69B6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TDD – UTRAN TDD measurements for SON when Configured with E-UTRA-NR Dual Connectivity</w:t>
      </w:r>
      <w:r>
        <w:rPr>
          <w:noProof/>
        </w:rPr>
        <w:tab/>
        <w:t>658</w:t>
      </w:r>
    </w:p>
    <w:p w14:paraId="21A544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658</w:t>
      </w:r>
    </w:p>
    <w:p w14:paraId="5C4264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Identification of a new UTRA TDD cell for SON</w:t>
      </w:r>
      <w:r>
        <w:rPr>
          <w:noProof/>
        </w:rPr>
        <w:tab/>
        <w:t>658</w:t>
      </w:r>
    </w:p>
    <w:p w14:paraId="7A0FC55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no DRX is used</w:t>
      </w:r>
      <w:r>
        <w:rPr>
          <w:noProof/>
        </w:rPr>
        <w:tab/>
        <w:t>658</w:t>
      </w:r>
    </w:p>
    <w:p w14:paraId="4A12070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when DRX is used</w:t>
      </w:r>
      <w:r>
        <w:rPr>
          <w:noProof/>
        </w:rPr>
        <w:tab/>
        <w:t>658</w:t>
      </w:r>
    </w:p>
    <w:p w14:paraId="30A547F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Reporting Delay</w:t>
      </w:r>
      <w:r>
        <w:rPr>
          <w:noProof/>
        </w:rPr>
        <w:tab/>
        <w:t>659</w:t>
      </w:r>
    </w:p>
    <w:p w14:paraId="4FC71BE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UTRAN TDD measurements for SON when Configured with E-UTRA-NR Dual Connectivity</w:t>
      </w:r>
      <w:r>
        <w:rPr>
          <w:noProof/>
        </w:rPr>
        <w:tab/>
        <w:t>659</w:t>
      </w:r>
    </w:p>
    <w:p w14:paraId="248593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FDD – GSM measurements when Configured with E-UTRA-NR Dual Connectivity</w:t>
      </w:r>
      <w:r>
        <w:rPr>
          <w:noProof/>
        </w:rPr>
        <w:tab/>
        <w:t>660</w:t>
      </w:r>
    </w:p>
    <w:p w14:paraId="337F47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660</w:t>
      </w:r>
    </w:p>
    <w:p w14:paraId="34DCBE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GSM measurements when no DRX is used</w:t>
      </w:r>
      <w:r>
        <w:rPr>
          <w:noProof/>
        </w:rPr>
        <w:tab/>
        <w:t>660</w:t>
      </w:r>
    </w:p>
    <w:p w14:paraId="138568C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GSM carrier RSSI</w:t>
      </w:r>
      <w:r>
        <w:rPr>
          <w:noProof/>
        </w:rPr>
        <w:tab/>
        <w:t>660</w:t>
      </w:r>
    </w:p>
    <w:p w14:paraId="0011752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BSIC verification</w:t>
      </w:r>
      <w:r>
        <w:rPr>
          <w:noProof/>
        </w:rPr>
        <w:tab/>
        <w:t>660</w:t>
      </w:r>
    </w:p>
    <w:p w14:paraId="38C94C3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Enhanced BSIC verification</w:t>
      </w:r>
      <w:r>
        <w:rPr>
          <w:noProof/>
        </w:rPr>
        <w:tab/>
        <w:t>662</w:t>
      </w:r>
    </w:p>
    <w:p w14:paraId="1D7DA00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Periodic Reporting</w:t>
      </w:r>
      <w:r>
        <w:rPr>
          <w:noProof/>
        </w:rPr>
        <w:tab/>
        <w:t>662</w:t>
      </w:r>
    </w:p>
    <w:p w14:paraId="777180B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 Triggered Reporting</w:t>
      </w:r>
      <w:r>
        <w:rPr>
          <w:noProof/>
        </w:rPr>
        <w:tab/>
        <w:t>662</w:t>
      </w:r>
    </w:p>
    <w:p w14:paraId="5864BC1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8.17.13.2.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Event-triggered Periodic Reporting</w:t>
      </w:r>
      <w:r>
        <w:rPr>
          <w:noProof/>
        </w:rPr>
        <w:tab/>
        <w:t>663</w:t>
      </w:r>
    </w:p>
    <w:p w14:paraId="2B9061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GSM measurements when DRX is used</w:t>
      </w:r>
      <w:r>
        <w:rPr>
          <w:noProof/>
        </w:rPr>
        <w:tab/>
        <w:t>663</w:t>
      </w:r>
    </w:p>
    <w:p w14:paraId="5CF3668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GSM carrier RSSI</w:t>
      </w:r>
      <w:r>
        <w:rPr>
          <w:noProof/>
        </w:rPr>
        <w:tab/>
        <w:t>663</w:t>
      </w:r>
    </w:p>
    <w:p w14:paraId="00B02E2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BSIC verification</w:t>
      </w:r>
      <w:r>
        <w:rPr>
          <w:noProof/>
        </w:rPr>
        <w:tab/>
        <w:t>664</w:t>
      </w:r>
    </w:p>
    <w:p w14:paraId="01E7F02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Periodic Reporting</w:t>
      </w:r>
      <w:r>
        <w:rPr>
          <w:noProof/>
        </w:rPr>
        <w:tab/>
        <w:t>665</w:t>
      </w:r>
    </w:p>
    <w:p w14:paraId="39F4DB6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 Triggered Reporting</w:t>
      </w:r>
      <w:r>
        <w:rPr>
          <w:noProof/>
        </w:rPr>
        <w:tab/>
        <w:t>665</w:t>
      </w:r>
    </w:p>
    <w:p w14:paraId="01924F4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8.17.13.3.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Event-triggered Periodic Reporting</w:t>
      </w:r>
      <w:r>
        <w:rPr>
          <w:noProof/>
        </w:rPr>
        <w:tab/>
        <w:t>665</w:t>
      </w:r>
    </w:p>
    <w:p w14:paraId="64F8393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TDD – GSM measurements when Configured with E-UTRA-NR Dual Connectivity</w:t>
      </w:r>
      <w:r>
        <w:rPr>
          <w:noProof/>
        </w:rPr>
        <w:tab/>
        <w:t>665</w:t>
      </w:r>
    </w:p>
    <w:p w14:paraId="21B919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Inter-Frequency RSTD measurements when configured with E-UTRA-NR Dual Connectivity</w:t>
      </w:r>
      <w:r>
        <w:rPr>
          <w:noProof/>
        </w:rPr>
        <w:tab/>
        <w:t>665</w:t>
      </w:r>
    </w:p>
    <w:p w14:paraId="5519F2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8.17.15.1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FDD-FDD Inter-Frequency RSTD measurements </w:t>
      </w:r>
      <w:r>
        <w:rPr>
          <w:noProof/>
        </w:rPr>
        <w:t>when configured with E-UTRA-NR Dual Connectivity</w:t>
      </w:r>
      <w:r>
        <w:rPr>
          <w:noProof/>
        </w:rPr>
        <w:tab/>
        <w:t>665</w:t>
      </w:r>
    </w:p>
    <w:p w14:paraId="5F8A924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666</w:t>
      </w:r>
    </w:p>
    <w:p w14:paraId="621B39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8.17.15.2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TDD-FDD Inter-Frequency RSTD measurements </w:t>
      </w:r>
      <w:r>
        <w:rPr>
          <w:noProof/>
        </w:rPr>
        <w:t>when configured with E-UTRA-NR Dual Connectivity</w:t>
      </w:r>
      <w:r>
        <w:rPr>
          <w:noProof/>
        </w:rPr>
        <w:tab/>
        <w:t>666</w:t>
      </w:r>
    </w:p>
    <w:p w14:paraId="497FF03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666</w:t>
      </w:r>
    </w:p>
    <w:p w14:paraId="4C3071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8.17.15.3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TDD-TDD Inter-Frequency RSTD measurements </w:t>
      </w:r>
      <w:r>
        <w:rPr>
          <w:noProof/>
        </w:rPr>
        <w:t>when configured with E-UTRA-NR Dual Connectivity</w:t>
      </w:r>
      <w:r>
        <w:rPr>
          <w:noProof/>
        </w:rPr>
        <w:tab/>
        <w:t>666</w:t>
      </w:r>
    </w:p>
    <w:p w14:paraId="7976D38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667</w:t>
      </w:r>
    </w:p>
    <w:p w14:paraId="5E9E1C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8.17.15.4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FDD-TDD Inter-Frequency RSTD measurements </w:t>
      </w:r>
      <w:r>
        <w:rPr>
          <w:noProof/>
        </w:rPr>
        <w:t>when configured with E-UTRA-NR Dual Connectivity</w:t>
      </w:r>
      <w:r>
        <w:rPr>
          <w:noProof/>
        </w:rPr>
        <w:tab/>
        <w:t>667</w:t>
      </w:r>
    </w:p>
    <w:p w14:paraId="72BF77C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8.17.15.4.1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 Reporting Delay</w:t>
      </w:r>
      <w:r>
        <w:rPr>
          <w:noProof/>
        </w:rPr>
        <w:tab/>
        <w:t>667</w:t>
      </w:r>
    </w:p>
    <w:p w14:paraId="366235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intra-frequency measurement with autonomous gaps when configured with E-UTRA-NR Dual Connectivity</w:t>
      </w:r>
      <w:r>
        <w:rPr>
          <w:noProof/>
        </w:rPr>
        <w:tab/>
        <w:t>668</w:t>
      </w:r>
    </w:p>
    <w:p w14:paraId="70BBA7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8.17.16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668</w:t>
      </w:r>
    </w:p>
    <w:p w14:paraId="6A03A0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8.17.16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 with autonomous gaps</w:t>
      </w:r>
      <w:r>
        <w:rPr>
          <w:noProof/>
        </w:rPr>
        <w:tab/>
        <w:t>668</w:t>
      </w:r>
    </w:p>
    <w:p w14:paraId="284033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8.17.16</w:t>
      </w:r>
      <w:r w:rsidRPr="003D733F">
        <w:rPr>
          <w:rFonts w:cs="v4.2.0"/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 with autonomous gaps</w:t>
      </w:r>
      <w:r>
        <w:rPr>
          <w:noProof/>
        </w:rPr>
        <w:tab/>
        <w:t>668</w:t>
      </w:r>
    </w:p>
    <w:p w14:paraId="420A6BE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E-UTRAN inter-frequency measurement with autonomous gaps when configured with E-UTRA-NR Dual Connectivity</w:t>
      </w:r>
      <w:r>
        <w:rPr>
          <w:noProof/>
        </w:rPr>
        <w:tab/>
        <w:t>668</w:t>
      </w:r>
    </w:p>
    <w:p w14:paraId="24DB50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8.17.17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668</w:t>
      </w:r>
    </w:p>
    <w:p w14:paraId="0CA333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8.17.17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 frequency measurements with autonomous gaps</w:t>
      </w:r>
      <w:r>
        <w:rPr>
          <w:noProof/>
        </w:rPr>
        <w:tab/>
        <w:t>668</w:t>
      </w:r>
    </w:p>
    <w:p w14:paraId="6BFB4D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8.17.17</w:t>
      </w:r>
      <w:r w:rsidRPr="003D733F">
        <w:rPr>
          <w:rFonts w:cs="v4.2.0"/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inter frequency measurements using autonomous gaps</w:t>
      </w:r>
      <w:r>
        <w:rPr>
          <w:noProof/>
        </w:rPr>
        <w:tab/>
        <w:t>668</w:t>
      </w:r>
    </w:p>
    <w:p w14:paraId="22C9C0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8.17.17</w:t>
      </w:r>
      <w:r w:rsidRPr="003D733F">
        <w:rPr>
          <w:rFonts w:cs="v4.2.0"/>
          <w:noProof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 frequency measurements with autonomous gaps</w:t>
      </w:r>
      <w:r>
        <w:rPr>
          <w:noProof/>
        </w:rPr>
        <w:tab/>
        <w:t>668</w:t>
      </w:r>
    </w:p>
    <w:p w14:paraId="30EEAB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8.17.17</w:t>
      </w:r>
      <w:r w:rsidRPr="003D733F">
        <w:rPr>
          <w:rFonts w:cs="v4.2.0"/>
          <w:noProof/>
        </w:rPr>
        <w:t>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FDD-TDD inter frequency measurements using autonomous gaps</w:t>
      </w:r>
      <w:r>
        <w:rPr>
          <w:noProof/>
        </w:rPr>
        <w:tab/>
        <w:t>668</w:t>
      </w:r>
    </w:p>
    <w:p w14:paraId="4F48CCC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8.17.18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 FDD - NR CGI measurements with autonomous gaps</w:t>
      </w:r>
      <w:r>
        <w:rPr>
          <w:noProof/>
        </w:rPr>
        <w:tab/>
        <w:t>668</w:t>
      </w:r>
    </w:p>
    <w:p w14:paraId="36E577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lastRenderedPageBreak/>
        <w:t>8.17.19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E-UTRA TDD - NR CGI measurements with autonomous gaps</w:t>
      </w:r>
      <w:r>
        <w:rPr>
          <w:noProof/>
        </w:rPr>
        <w:tab/>
        <w:t>668</w:t>
      </w:r>
    </w:p>
    <w:p w14:paraId="1C1F23A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non-BL/CE UE</w:t>
      </w:r>
      <w:r>
        <w:rPr>
          <w:noProof/>
        </w:rPr>
        <w:tab/>
        <w:t>668</w:t>
      </w:r>
    </w:p>
    <w:p w14:paraId="71A7DDF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668</w:t>
      </w:r>
    </w:p>
    <w:p w14:paraId="4FFA2E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 for non-BL/CE UE with CE Mode B</w:t>
      </w:r>
      <w:r>
        <w:rPr>
          <w:noProof/>
        </w:rPr>
        <w:tab/>
        <w:t>669</w:t>
      </w:r>
    </w:p>
    <w:p w14:paraId="4BD04D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</w:t>
      </w:r>
      <w:r>
        <w:rPr>
          <w:noProof/>
        </w:rPr>
        <w:tab/>
        <w:t>669</w:t>
      </w:r>
    </w:p>
    <w:p w14:paraId="1132FF7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 with autonomous gaps for non-BL/CE with CE Mode B</w:t>
      </w:r>
      <w:r>
        <w:rPr>
          <w:noProof/>
        </w:rPr>
        <w:tab/>
        <w:t>669</w:t>
      </w:r>
    </w:p>
    <w:p w14:paraId="6C7FF07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intra frequency measurements with autonomous gaps for HD-FDD non-BL/CE with CE Mode B</w:t>
      </w:r>
      <w:r>
        <w:rPr>
          <w:noProof/>
        </w:rPr>
        <w:tab/>
        <w:t>669</w:t>
      </w:r>
    </w:p>
    <w:p w14:paraId="0338FCD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8.18.2.1.3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 with autonomous gaps for non-BL/CE with CE Mode B</w:t>
      </w:r>
      <w:r>
        <w:rPr>
          <w:noProof/>
        </w:rPr>
        <w:tab/>
        <w:t>670</w:t>
      </w:r>
    </w:p>
    <w:p w14:paraId="3C47B3D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NR – E-UTRA Dual Connectivity</w:t>
      </w:r>
      <w:r>
        <w:rPr>
          <w:noProof/>
        </w:rPr>
        <w:tab/>
        <w:t>671</w:t>
      </w:r>
    </w:p>
    <w:p w14:paraId="25CC329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8.19.1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671</w:t>
      </w:r>
    </w:p>
    <w:p w14:paraId="25BE1E7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8.19.2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Intra-frequency Measurements</w:t>
      </w:r>
      <w:r>
        <w:rPr>
          <w:noProof/>
        </w:rPr>
        <w:tab/>
        <w:t>671</w:t>
      </w:r>
    </w:p>
    <w:p w14:paraId="09A3202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Inter-frequency Measurements</w:t>
      </w:r>
      <w:r>
        <w:rPr>
          <w:noProof/>
        </w:rPr>
        <w:tab/>
        <w:t>671</w:t>
      </w:r>
    </w:p>
    <w:p w14:paraId="52166EF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8.19.4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671</w:t>
      </w:r>
    </w:p>
    <w:p w14:paraId="41AB9C9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8.19.5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Intra-frequency E-CID Measurements</w:t>
      </w:r>
      <w:r>
        <w:rPr>
          <w:noProof/>
        </w:rPr>
        <w:tab/>
        <w:t>671</w:t>
      </w:r>
    </w:p>
    <w:p w14:paraId="6FA278A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8.19.6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Intra-frequency measurements with autonomous gaps</w:t>
      </w:r>
      <w:r>
        <w:rPr>
          <w:noProof/>
        </w:rPr>
        <w:tab/>
        <w:t>672</w:t>
      </w:r>
    </w:p>
    <w:p w14:paraId="46FAD8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8.19.6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672</w:t>
      </w:r>
    </w:p>
    <w:p w14:paraId="205A78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8.19.6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 frequency measurements with autonomous gaps</w:t>
      </w:r>
      <w:r>
        <w:rPr>
          <w:noProof/>
        </w:rPr>
        <w:tab/>
        <w:t>672</w:t>
      </w:r>
    </w:p>
    <w:p w14:paraId="49D525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8.19.6</w:t>
      </w:r>
      <w:r w:rsidRPr="003D733F">
        <w:rPr>
          <w:rFonts w:cs="v4.2.0"/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measurements with autonomous gaps</w:t>
      </w:r>
      <w:r>
        <w:rPr>
          <w:noProof/>
        </w:rPr>
        <w:tab/>
        <w:t>672</w:t>
      </w:r>
    </w:p>
    <w:p w14:paraId="111C9FB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8.19.7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Inter-frequency measurements with autonomous gaps</w:t>
      </w:r>
      <w:r>
        <w:rPr>
          <w:noProof/>
        </w:rPr>
        <w:tab/>
        <w:t>672</w:t>
      </w:r>
    </w:p>
    <w:p w14:paraId="1228B0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8.19.7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672</w:t>
      </w:r>
    </w:p>
    <w:p w14:paraId="3E01A0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8.19.7</w:t>
      </w:r>
      <w:r w:rsidRPr="003D733F">
        <w:rPr>
          <w:rFonts w:cs="v4.2.0"/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 frequency measurements with autonomous gaps</w:t>
      </w:r>
      <w:r>
        <w:rPr>
          <w:noProof/>
        </w:rPr>
        <w:tab/>
        <w:t>672</w:t>
      </w:r>
    </w:p>
    <w:p w14:paraId="5F6B668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8.19.7</w:t>
      </w:r>
      <w:r w:rsidRPr="003D733F">
        <w:rPr>
          <w:rFonts w:cs="v4.2.0"/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inter frequency measurements with autonomous gaps</w:t>
      </w:r>
      <w:r>
        <w:rPr>
          <w:noProof/>
        </w:rPr>
        <w:tab/>
        <w:t>672</w:t>
      </w:r>
    </w:p>
    <w:p w14:paraId="3649CE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8.19.7</w:t>
      </w:r>
      <w:r w:rsidRPr="003D733F">
        <w:rPr>
          <w:rFonts w:cs="v4.2.0"/>
          <w:noProof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 frequency measurements with autonomous gaps</w:t>
      </w:r>
      <w:r>
        <w:rPr>
          <w:noProof/>
        </w:rPr>
        <w:tab/>
        <w:t>672</w:t>
      </w:r>
    </w:p>
    <w:p w14:paraId="487722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eastAsia="sv-SE"/>
        </w:rPr>
        <w:t>8.19.7</w:t>
      </w:r>
      <w:r w:rsidRPr="003D733F">
        <w:rPr>
          <w:rFonts w:cs="v4.2.0"/>
          <w:noProof/>
        </w:rPr>
        <w:t>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FDD-TDD inter frequency measurements with autonomous gaps</w:t>
      </w:r>
      <w:r>
        <w:rPr>
          <w:noProof/>
        </w:rPr>
        <w:tab/>
        <w:t>672</w:t>
      </w:r>
    </w:p>
    <w:p w14:paraId="1D655C61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Measurements performance requirements for UE</w:t>
      </w:r>
      <w:r>
        <w:rPr>
          <w:noProof/>
        </w:rPr>
        <w:tab/>
        <w:t>672</w:t>
      </w:r>
    </w:p>
    <w:p w14:paraId="5495A98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measurements</w:t>
      </w:r>
      <w:r>
        <w:rPr>
          <w:noProof/>
        </w:rPr>
        <w:tab/>
        <w:t>672</w:t>
      </w:r>
    </w:p>
    <w:p w14:paraId="0C95E4B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672</w:t>
      </w:r>
    </w:p>
    <w:p w14:paraId="6D74AC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RSRP Accuracy Requirements</w:t>
      </w:r>
      <w:r>
        <w:rPr>
          <w:noProof/>
        </w:rPr>
        <w:tab/>
        <w:t>673</w:t>
      </w:r>
    </w:p>
    <w:p w14:paraId="3004F1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</w:t>
      </w:r>
      <w:r>
        <w:rPr>
          <w:noProof/>
        </w:rPr>
        <w:tab/>
        <w:t>673</w:t>
      </w:r>
    </w:p>
    <w:p w14:paraId="48ADEE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</w:t>
      </w:r>
      <w:r>
        <w:rPr>
          <w:noProof/>
        </w:rPr>
        <w:tab/>
        <w:t>673</w:t>
      </w:r>
    </w:p>
    <w:p w14:paraId="53994A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 under Time Domain Measurement Resource Restriction</w:t>
      </w:r>
      <w:r>
        <w:rPr>
          <w:noProof/>
        </w:rPr>
        <w:tab/>
        <w:t>674</w:t>
      </w:r>
    </w:p>
    <w:p w14:paraId="3AC2DD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 under Time Domain Measurement Resource Restriction</w:t>
      </w:r>
      <w:r>
        <w:rPr>
          <w:noProof/>
        </w:rPr>
        <w:tab/>
        <w:t>675</w:t>
      </w:r>
    </w:p>
    <w:p w14:paraId="60C03B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 under Time Domain Measurement Resource Restriction with CRS assistance information</w:t>
      </w:r>
      <w:r>
        <w:rPr>
          <w:noProof/>
        </w:rPr>
        <w:tab/>
        <w:t>676</w:t>
      </w:r>
    </w:p>
    <w:p w14:paraId="49C1FE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 under Time Domain Measurement Resource Restriction with CRS assistance information</w:t>
      </w:r>
      <w:r>
        <w:rPr>
          <w:noProof/>
        </w:rPr>
        <w:tab/>
        <w:t>677</w:t>
      </w:r>
    </w:p>
    <w:p w14:paraId="32536A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 for UE Category 1bis</w:t>
      </w:r>
      <w:r>
        <w:rPr>
          <w:noProof/>
        </w:rPr>
        <w:tab/>
        <w:t>678</w:t>
      </w:r>
    </w:p>
    <w:p w14:paraId="451CC6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 for UE Category 1bis</w:t>
      </w:r>
      <w:r>
        <w:rPr>
          <w:noProof/>
        </w:rPr>
        <w:tab/>
        <w:t>679</w:t>
      </w:r>
    </w:p>
    <w:p w14:paraId="7BE9463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RSRP Accuracy Requirements</w:t>
      </w:r>
      <w:r>
        <w:rPr>
          <w:noProof/>
          <w:lang w:eastAsia="zh-CN"/>
        </w:rPr>
        <w:t xml:space="preserve"> in High Doppler Conditions</w:t>
      </w:r>
      <w:r>
        <w:rPr>
          <w:noProof/>
        </w:rPr>
        <w:tab/>
        <w:t>680</w:t>
      </w:r>
    </w:p>
    <w:p w14:paraId="3F3773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 in high Doppler conditions</w:t>
      </w:r>
      <w:r>
        <w:rPr>
          <w:noProof/>
        </w:rPr>
        <w:tab/>
        <w:t>680</w:t>
      </w:r>
    </w:p>
    <w:p w14:paraId="4D4CBB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 in high Doppler conditions</w:t>
      </w:r>
      <w:r>
        <w:rPr>
          <w:noProof/>
        </w:rPr>
        <w:tab/>
        <w:t>680</w:t>
      </w:r>
    </w:p>
    <w:p w14:paraId="13B2F3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RSRP Accuracy requirements for CA Idle Mode Measurements</w:t>
      </w:r>
      <w:r>
        <w:rPr>
          <w:noProof/>
        </w:rPr>
        <w:tab/>
        <w:t>681</w:t>
      </w:r>
    </w:p>
    <w:p w14:paraId="533DA04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9.1.2B.1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681</w:t>
      </w:r>
    </w:p>
    <w:p w14:paraId="7E3BB9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RSRP Accuracy for CA Idle Mode Measurements</w:t>
      </w:r>
      <w:r>
        <w:rPr>
          <w:noProof/>
        </w:rPr>
        <w:tab/>
        <w:t>681</w:t>
      </w:r>
    </w:p>
    <w:p w14:paraId="545516F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RSRP Accuracy Requirements</w:t>
      </w:r>
      <w:r>
        <w:rPr>
          <w:noProof/>
        </w:rPr>
        <w:tab/>
        <w:t>682</w:t>
      </w:r>
    </w:p>
    <w:p w14:paraId="5F5FD6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</w:t>
      </w:r>
      <w:r>
        <w:rPr>
          <w:noProof/>
        </w:rPr>
        <w:tab/>
        <w:t>682</w:t>
      </w:r>
    </w:p>
    <w:p w14:paraId="7AB210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</w:t>
      </w:r>
      <w:r>
        <w:rPr>
          <w:noProof/>
        </w:rPr>
        <w:tab/>
        <w:t>683</w:t>
      </w:r>
    </w:p>
    <w:p w14:paraId="1C3896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 for UE Category 1bis</w:t>
      </w:r>
      <w:r>
        <w:rPr>
          <w:noProof/>
        </w:rPr>
        <w:tab/>
        <w:t>684</w:t>
      </w:r>
    </w:p>
    <w:p w14:paraId="41F07C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 for UE Category 1bis</w:t>
      </w:r>
      <w:r>
        <w:rPr>
          <w:noProof/>
        </w:rPr>
        <w:tab/>
        <w:t>684</w:t>
      </w:r>
    </w:p>
    <w:p w14:paraId="41E0CE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RSRP Accuracy Requirements</w:t>
      </w:r>
      <w:r>
        <w:rPr>
          <w:noProof/>
          <w:lang w:eastAsia="zh-CN"/>
        </w:rPr>
        <w:t xml:space="preserve"> in High Doppler Conditions</w:t>
      </w:r>
      <w:r>
        <w:rPr>
          <w:noProof/>
        </w:rPr>
        <w:tab/>
        <w:t>685</w:t>
      </w:r>
    </w:p>
    <w:p w14:paraId="6851DF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RSRP Accuracy in high Doppler conditions</w:t>
      </w:r>
      <w:r>
        <w:rPr>
          <w:noProof/>
        </w:rPr>
        <w:tab/>
        <w:t>685</w:t>
      </w:r>
    </w:p>
    <w:p w14:paraId="28046E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RSRP in high Doppler conditions</w:t>
      </w:r>
      <w:r>
        <w:rPr>
          <w:noProof/>
        </w:rPr>
        <w:tab/>
        <w:t>686</w:t>
      </w:r>
    </w:p>
    <w:p w14:paraId="4D1C984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RSRP Accuracy requirements for CA Idle Mode Measurements</w:t>
      </w:r>
      <w:r>
        <w:rPr>
          <w:noProof/>
        </w:rPr>
        <w:tab/>
        <w:t>687</w:t>
      </w:r>
    </w:p>
    <w:p w14:paraId="5D0BA1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9.1.3B.1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687</w:t>
      </w:r>
    </w:p>
    <w:p w14:paraId="223722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RSRP Accuracy for Overlapping Carrier</w:t>
      </w:r>
      <w:r>
        <w:rPr>
          <w:noProof/>
        </w:rPr>
        <w:tab/>
        <w:t>687</w:t>
      </w:r>
    </w:p>
    <w:p w14:paraId="383EA5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9.1.3B.3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RSRP Accuracy for Overlapping and Non-overlapping Carrier</w:t>
      </w:r>
      <w:r>
        <w:rPr>
          <w:noProof/>
        </w:rPr>
        <w:tab/>
        <w:t>687</w:t>
      </w:r>
    </w:p>
    <w:p w14:paraId="5654A5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RSRP Measurement Report Mapping</w:t>
      </w:r>
      <w:r>
        <w:rPr>
          <w:noProof/>
        </w:rPr>
        <w:tab/>
        <w:t>688</w:t>
      </w:r>
    </w:p>
    <w:p w14:paraId="085C9D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RSRQ Accuracy Requirements</w:t>
      </w:r>
      <w:r>
        <w:rPr>
          <w:noProof/>
        </w:rPr>
        <w:tab/>
        <w:t>688</w:t>
      </w:r>
    </w:p>
    <w:p w14:paraId="641108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9.1.5.1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</w:t>
      </w:r>
      <w:r>
        <w:rPr>
          <w:noProof/>
        </w:rPr>
        <w:tab/>
        <w:t>688</w:t>
      </w:r>
    </w:p>
    <w:p w14:paraId="7C890A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 under Time Domain Measurement Resource Restriction</w:t>
      </w:r>
      <w:r>
        <w:rPr>
          <w:noProof/>
        </w:rPr>
        <w:tab/>
        <w:t>689</w:t>
      </w:r>
    </w:p>
    <w:p w14:paraId="307174D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 under Time Domain Measurement Resource Restriction with CRS assistance information</w:t>
      </w:r>
      <w:r>
        <w:rPr>
          <w:noProof/>
        </w:rPr>
        <w:tab/>
        <w:t>690</w:t>
      </w:r>
    </w:p>
    <w:p w14:paraId="0B9CC9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WB-RSRQ Accuracy</w:t>
      </w:r>
      <w:r>
        <w:rPr>
          <w:noProof/>
        </w:rPr>
        <w:tab/>
        <w:t>691</w:t>
      </w:r>
    </w:p>
    <w:p w14:paraId="18ED17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 for UE Category 1bis</w:t>
      </w:r>
      <w:r>
        <w:rPr>
          <w:noProof/>
        </w:rPr>
        <w:tab/>
        <w:t>692</w:t>
      </w:r>
    </w:p>
    <w:p w14:paraId="5AB76E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RSRQ Accuracy Requirements</w:t>
      </w:r>
      <w:r>
        <w:rPr>
          <w:noProof/>
          <w:lang w:eastAsia="zh-CN"/>
        </w:rPr>
        <w:t xml:space="preserve"> in High Doppler Conditions</w:t>
      </w:r>
      <w:r>
        <w:rPr>
          <w:noProof/>
        </w:rPr>
        <w:tab/>
        <w:t>693</w:t>
      </w:r>
    </w:p>
    <w:p w14:paraId="4A1688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 in high Doppler conditions</w:t>
      </w:r>
      <w:r>
        <w:rPr>
          <w:noProof/>
        </w:rPr>
        <w:tab/>
        <w:t>693</w:t>
      </w:r>
    </w:p>
    <w:p w14:paraId="5D8A0C3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RSRQ Accuracy requirements for CA Idle Mode Measurements</w:t>
      </w:r>
      <w:r>
        <w:rPr>
          <w:noProof/>
        </w:rPr>
        <w:tab/>
        <w:t>693</w:t>
      </w:r>
    </w:p>
    <w:p w14:paraId="14027B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9.1.5B.1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693</w:t>
      </w:r>
    </w:p>
    <w:p w14:paraId="3E519D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9.1.5B.2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RSRQ Accuracy for CA Idle Mode Measurements</w:t>
      </w:r>
      <w:r>
        <w:rPr>
          <w:noProof/>
        </w:rPr>
        <w:tab/>
        <w:t>693</w:t>
      </w:r>
    </w:p>
    <w:p w14:paraId="5C06FAC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RSRQ Accuracy Requirements</w:t>
      </w:r>
      <w:r>
        <w:rPr>
          <w:noProof/>
        </w:rPr>
        <w:tab/>
        <w:t>694</w:t>
      </w:r>
    </w:p>
    <w:p w14:paraId="12CF3F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</w:t>
      </w:r>
      <w:r>
        <w:rPr>
          <w:noProof/>
        </w:rPr>
        <w:tab/>
        <w:t>694</w:t>
      </w:r>
    </w:p>
    <w:p w14:paraId="33BDDC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RSRQ</w:t>
      </w:r>
      <w:r>
        <w:rPr>
          <w:noProof/>
        </w:rPr>
        <w:tab/>
        <w:t>695</w:t>
      </w:r>
    </w:p>
    <w:p w14:paraId="15BD0F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WB-RSRQ Accuracy</w:t>
      </w:r>
      <w:r>
        <w:rPr>
          <w:noProof/>
        </w:rPr>
        <w:tab/>
        <w:t>696</w:t>
      </w:r>
    </w:p>
    <w:p w14:paraId="10FCB8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WB-RSRQ Accuracy</w:t>
      </w:r>
      <w:r>
        <w:rPr>
          <w:noProof/>
        </w:rPr>
        <w:tab/>
        <w:t>696</w:t>
      </w:r>
    </w:p>
    <w:p w14:paraId="4A38F7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 for UE Category 1bis</w:t>
      </w:r>
      <w:r>
        <w:rPr>
          <w:noProof/>
        </w:rPr>
        <w:tab/>
        <w:t>697</w:t>
      </w:r>
    </w:p>
    <w:p w14:paraId="0671AE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RSRQ for UE Category 1bis</w:t>
      </w:r>
      <w:r>
        <w:rPr>
          <w:noProof/>
        </w:rPr>
        <w:tab/>
        <w:t>698</w:t>
      </w:r>
    </w:p>
    <w:p w14:paraId="524EF82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RSRQ Accuracy Requirements</w:t>
      </w:r>
      <w:r>
        <w:rPr>
          <w:noProof/>
          <w:lang w:eastAsia="zh-CN"/>
        </w:rPr>
        <w:t xml:space="preserve"> in High Doppler Conditions</w:t>
      </w:r>
      <w:r>
        <w:rPr>
          <w:noProof/>
        </w:rPr>
        <w:tab/>
        <w:t>698</w:t>
      </w:r>
    </w:p>
    <w:p w14:paraId="3A91F6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RSRQ Accuracy in high Doppler conditions</w:t>
      </w:r>
      <w:r>
        <w:rPr>
          <w:noProof/>
        </w:rPr>
        <w:tab/>
        <w:t>698</w:t>
      </w:r>
    </w:p>
    <w:p w14:paraId="0CAF8D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RSRQ in high Doppler conditions</w:t>
      </w:r>
      <w:r>
        <w:rPr>
          <w:noProof/>
        </w:rPr>
        <w:tab/>
        <w:t>699</w:t>
      </w:r>
    </w:p>
    <w:p w14:paraId="45C9C4E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RSRQ Accuracy requirements for CA Idle Mode Measurements</w:t>
      </w:r>
      <w:r>
        <w:rPr>
          <w:noProof/>
        </w:rPr>
        <w:tab/>
        <w:t>700</w:t>
      </w:r>
    </w:p>
    <w:p w14:paraId="6892F1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9.1.6B.1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700</w:t>
      </w:r>
    </w:p>
    <w:p w14:paraId="684CC4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RSRQ Accuracy for Overlapping Carrier</w:t>
      </w:r>
      <w:r>
        <w:rPr>
          <w:noProof/>
        </w:rPr>
        <w:tab/>
        <w:t>700</w:t>
      </w:r>
    </w:p>
    <w:p w14:paraId="641729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9.1.6B.3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RSRQ Accuracy for Overlapping and Non-overlapping Carrier</w:t>
      </w:r>
      <w:r>
        <w:rPr>
          <w:noProof/>
        </w:rPr>
        <w:tab/>
        <w:t>700</w:t>
      </w:r>
    </w:p>
    <w:p w14:paraId="67AAEE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RSRQ Measurement Report Mapping</w:t>
      </w:r>
      <w:r>
        <w:rPr>
          <w:noProof/>
        </w:rPr>
        <w:tab/>
        <w:t>701</w:t>
      </w:r>
    </w:p>
    <w:p w14:paraId="2394D57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Power Headroom</w:t>
      </w:r>
      <w:r>
        <w:rPr>
          <w:noProof/>
        </w:rPr>
        <w:tab/>
        <w:t>701</w:t>
      </w:r>
    </w:p>
    <w:p w14:paraId="1FCF3C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</w:t>
      </w:r>
      <w:r>
        <w:rPr>
          <w:noProof/>
        </w:rPr>
        <w:tab/>
        <w:t>702</w:t>
      </w:r>
    </w:p>
    <w:p w14:paraId="6C3DEE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Reporting Delay</w:t>
      </w:r>
      <w:r>
        <w:rPr>
          <w:noProof/>
        </w:rPr>
        <w:tab/>
        <w:t>702</w:t>
      </w:r>
    </w:p>
    <w:p w14:paraId="1EF43D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702</w:t>
      </w:r>
    </w:p>
    <w:p w14:paraId="1AE1B7A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 Mapping</w:t>
      </w:r>
      <w:r>
        <w:rPr>
          <w:noProof/>
        </w:rPr>
        <w:tab/>
        <w:t>702</w:t>
      </w:r>
    </w:p>
    <w:p w14:paraId="604E557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</w:t>
      </w:r>
      <w:r>
        <w:rPr>
          <w:noProof/>
        </w:rPr>
        <w:t>1.</w:t>
      </w: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UE Rx – Tx time difference</w:t>
      </w:r>
      <w:r>
        <w:rPr>
          <w:noProof/>
        </w:rPr>
        <w:tab/>
        <w:t>702</w:t>
      </w:r>
    </w:p>
    <w:p w14:paraId="383240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9.</w:t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Measurement </w:t>
      </w:r>
      <w:r>
        <w:rPr>
          <w:noProof/>
          <w:lang w:eastAsia="zh-CN"/>
        </w:rPr>
        <w:t>Requirement</w:t>
      </w:r>
      <w:r>
        <w:rPr>
          <w:noProof/>
        </w:rPr>
        <w:tab/>
        <w:t>702</w:t>
      </w:r>
    </w:p>
    <w:p w14:paraId="7AD3E4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Report mapping</w:t>
      </w:r>
      <w:r>
        <w:rPr>
          <w:noProof/>
        </w:rPr>
        <w:tab/>
        <w:t>703</w:t>
      </w:r>
    </w:p>
    <w:p w14:paraId="2DEA00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Requirement under Time Domain Measurement Resource Restriction</w:t>
      </w:r>
      <w:r>
        <w:rPr>
          <w:noProof/>
        </w:rPr>
        <w:tab/>
        <w:t>704</w:t>
      </w:r>
    </w:p>
    <w:p w14:paraId="051158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Measurement </w:t>
      </w:r>
      <w:r>
        <w:rPr>
          <w:noProof/>
          <w:lang w:eastAsia="zh-CN"/>
        </w:rPr>
        <w:t xml:space="preserve">Requirement </w:t>
      </w:r>
      <w:r>
        <w:rPr>
          <w:noProof/>
        </w:rPr>
        <w:t>when Time Domain Measurement Resource Restriction Pattern is Configured</w:t>
      </w:r>
      <w:r>
        <w:rPr>
          <w:noProof/>
          <w:lang w:eastAsia="zh-CN"/>
        </w:rPr>
        <w:t xml:space="preserve"> with CRS Assistance Information</w:t>
      </w:r>
      <w:r>
        <w:rPr>
          <w:noProof/>
        </w:rPr>
        <w:tab/>
        <w:t>705</w:t>
      </w:r>
    </w:p>
    <w:p w14:paraId="057E10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Signal Time Difference (RSTD)</w:t>
      </w:r>
      <w:r>
        <w:rPr>
          <w:noProof/>
        </w:rPr>
        <w:tab/>
        <w:t>706</w:t>
      </w:r>
    </w:p>
    <w:p w14:paraId="504825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10.</w:t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Accuracy </w:t>
      </w:r>
      <w:r>
        <w:rPr>
          <w:noProof/>
          <w:lang w:eastAsia="zh-CN"/>
        </w:rPr>
        <w:t>Requirement</w:t>
      </w:r>
      <w:r>
        <w:rPr>
          <w:noProof/>
        </w:rPr>
        <w:tab/>
        <w:t>706</w:t>
      </w:r>
    </w:p>
    <w:p w14:paraId="7ADAF5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10.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Accuracy </w:t>
      </w:r>
      <w:r>
        <w:rPr>
          <w:noProof/>
          <w:lang w:eastAsia="zh-CN"/>
        </w:rPr>
        <w:t>Requirement</w:t>
      </w:r>
      <w:r>
        <w:rPr>
          <w:noProof/>
        </w:rPr>
        <w:tab/>
        <w:t>707</w:t>
      </w:r>
    </w:p>
    <w:p w14:paraId="3CFCC58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RSTD Measurement Report Mapping</w:t>
      </w:r>
      <w:r>
        <w:rPr>
          <w:noProof/>
        </w:rPr>
        <w:tab/>
        <w:t>709</w:t>
      </w:r>
    </w:p>
    <w:p w14:paraId="48334B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Higher-Resolution RSTD Measurement Report Mapping</w:t>
      </w:r>
      <w:r>
        <w:rPr>
          <w:noProof/>
        </w:rPr>
        <w:tab/>
        <w:t>709</w:t>
      </w:r>
    </w:p>
    <w:p w14:paraId="72E902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10.5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Accuracy </w:t>
      </w:r>
      <w:r>
        <w:rPr>
          <w:noProof/>
          <w:lang w:eastAsia="zh-CN"/>
        </w:rPr>
        <w:t>Requirement for UE Category 1bis</w:t>
      </w:r>
      <w:r>
        <w:rPr>
          <w:noProof/>
        </w:rPr>
        <w:tab/>
        <w:t>710</w:t>
      </w:r>
    </w:p>
    <w:p w14:paraId="70199B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10.6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Accuracy </w:t>
      </w:r>
      <w:r>
        <w:rPr>
          <w:noProof/>
          <w:lang w:eastAsia="zh-CN"/>
        </w:rPr>
        <w:t>Requirement for UE Category 1bis</w:t>
      </w:r>
      <w:r>
        <w:rPr>
          <w:noProof/>
        </w:rPr>
        <w:tab/>
        <w:t>711</w:t>
      </w:r>
    </w:p>
    <w:p w14:paraId="216E09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Carrier aggregation measurement accuracy</w:t>
      </w:r>
      <w:r>
        <w:rPr>
          <w:noProof/>
        </w:rPr>
        <w:tab/>
        <w:t>712</w:t>
      </w:r>
    </w:p>
    <w:p w14:paraId="157376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11.</w:t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Primary component carrier accuracy requirement</w:t>
      </w:r>
      <w:r>
        <w:rPr>
          <w:noProof/>
        </w:rPr>
        <w:tab/>
        <w:t>713</w:t>
      </w:r>
    </w:p>
    <w:p w14:paraId="0990E6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11.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Secondary component carrier accuracy requirement</w:t>
      </w:r>
      <w:r>
        <w:rPr>
          <w:noProof/>
        </w:rPr>
        <w:tab/>
        <w:t>713</w:t>
      </w:r>
    </w:p>
    <w:p w14:paraId="16D5EB1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11.</w:t>
      </w: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Primary and secondary component carrier relative accuracy requirement</w:t>
      </w:r>
      <w:r>
        <w:rPr>
          <w:noProof/>
        </w:rPr>
        <w:tab/>
        <w:t>713</w:t>
      </w:r>
    </w:p>
    <w:p w14:paraId="27A7D8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11.</w:t>
      </w: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Secondary component carrier relative accuracy requirement</w:t>
      </w:r>
      <w:r>
        <w:rPr>
          <w:noProof/>
        </w:rPr>
        <w:tab/>
        <w:t>713</w:t>
      </w:r>
    </w:p>
    <w:p w14:paraId="6D267AA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Reference Signal Time Difference (RSTD) Measurement Accuracy </w:t>
      </w:r>
      <w:r>
        <w:rPr>
          <w:noProof/>
          <w:lang w:eastAsia="zh-CN"/>
        </w:rPr>
        <w:t xml:space="preserve">Requirements </w:t>
      </w:r>
      <w:r>
        <w:rPr>
          <w:noProof/>
        </w:rPr>
        <w:t>for Carrier Aggregation</w:t>
      </w:r>
      <w:r>
        <w:rPr>
          <w:noProof/>
        </w:rPr>
        <w:tab/>
        <w:t>713</w:t>
      </w:r>
    </w:p>
    <w:p w14:paraId="783B52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</w:t>
      </w:r>
      <w:r>
        <w:rPr>
          <w:noProof/>
          <w:lang w:eastAsia="zh-CN"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accuracy for UE category 0</w:t>
      </w:r>
      <w:r>
        <w:rPr>
          <w:noProof/>
        </w:rPr>
        <w:tab/>
        <w:t>714</w:t>
      </w:r>
    </w:p>
    <w:p w14:paraId="16E059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</w:t>
      </w:r>
      <w:r>
        <w:rPr>
          <w:noProof/>
          <w:lang w:eastAsia="zh-CN"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Intra-frequency </w:t>
      </w:r>
      <w:r>
        <w:rPr>
          <w:noProof/>
        </w:rPr>
        <w:t>Absolute RSRP Accuracy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714</w:t>
      </w:r>
    </w:p>
    <w:p w14:paraId="37CAA7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</w:t>
      </w:r>
      <w:r>
        <w:rPr>
          <w:noProof/>
          <w:lang w:eastAsia="zh-CN"/>
        </w:rPr>
        <w:t>13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714</w:t>
      </w:r>
    </w:p>
    <w:p w14:paraId="748CDA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</w:t>
      </w:r>
      <w:r>
        <w:rPr>
          <w:noProof/>
          <w:lang w:eastAsia="zh-CN"/>
        </w:rPr>
        <w:t>13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</w:t>
      </w:r>
      <w:r>
        <w:rPr>
          <w:noProof/>
        </w:rPr>
        <w:t xml:space="preserve"> Absolute RSRQ Accuracy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715</w:t>
      </w:r>
    </w:p>
    <w:p w14:paraId="5AA157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Accuracy requirements for </w:t>
      </w:r>
      <w:r>
        <w:rPr>
          <w:noProof/>
        </w:rPr>
        <w:t>Discovery Signal Measurements</w:t>
      </w:r>
      <w:r>
        <w:rPr>
          <w:noProof/>
        </w:rPr>
        <w:tab/>
        <w:t>716</w:t>
      </w:r>
    </w:p>
    <w:p w14:paraId="7AA7D6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716</w:t>
      </w:r>
    </w:p>
    <w:p w14:paraId="13CD40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RSRP measurements in discovery signal occasions</w:t>
      </w:r>
      <w:r>
        <w:rPr>
          <w:noProof/>
        </w:rPr>
        <w:tab/>
        <w:t>716</w:t>
      </w:r>
    </w:p>
    <w:p w14:paraId="443C73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CSI-RSRP measurements in discovery signal occasions</w:t>
      </w:r>
      <w:r>
        <w:rPr>
          <w:noProof/>
        </w:rPr>
        <w:tab/>
        <w:t>716</w:t>
      </w:r>
    </w:p>
    <w:p w14:paraId="5E2A026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CSI-RSRP measurements</w:t>
      </w:r>
      <w:r>
        <w:rPr>
          <w:noProof/>
        </w:rPr>
        <w:tab/>
        <w:t>716</w:t>
      </w:r>
    </w:p>
    <w:p w14:paraId="0CABE266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CSI-RSRP measurement requirements</w:t>
      </w:r>
      <w:r>
        <w:rPr>
          <w:noProof/>
        </w:rPr>
        <w:tab/>
        <w:t>716</w:t>
      </w:r>
    </w:p>
    <w:p w14:paraId="39190B84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CSI-RSRP measurement requirements</w:t>
      </w:r>
      <w:r>
        <w:rPr>
          <w:noProof/>
        </w:rPr>
        <w:tab/>
        <w:t>717</w:t>
      </w:r>
    </w:p>
    <w:p w14:paraId="10DBA41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9.1.14.3.2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CSI-RSRP measurements</w:t>
      </w:r>
      <w:r>
        <w:rPr>
          <w:noProof/>
        </w:rPr>
        <w:tab/>
        <w:t>718</w:t>
      </w:r>
    </w:p>
    <w:p w14:paraId="5532D7BA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CSI-RSRP measurement requirements</w:t>
      </w:r>
      <w:r>
        <w:rPr>
          <w:noProof/>
        </w:rPr>
        <w:tab/>
        <w:t>718</w:t>
      </w:r>
    </w:p>
    <w:p w14:paraId="1A8ADE74" w14:textId="77777777" w:rsidR="00FA12DA" w:rsidRDefault="00FA12DA">
      <w:pPr>
        <w:pStyle w:val="TOC6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CSI-RSRP measurement requirements</w:t>
      </w:r>
      <w:r>
        <w:rPr>
          <w:noProof/>
        </w:rPr>
        <w:tab/>
        <w:t>718</w:t>
      </w:r>
    </w:p>
    <w:p w14:paraId="5C84C07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CSI-RSRP measurement report mapping</w:t>
      </w:r>
      <w:r>
        <w:rPr>
          <w:noProof/>
        </w:rPr>
        <w:tab/>
        <w:t>719</w:t>
      </w:r>
    </w:p>
    <w:p w14:paraId="6BD945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RSRQ measurements in discovery signal occasions</w:t>
      </w:r>
      <w:r>
        <w:rPr>
          <w:noProof/>
        </w:rPr>
        <w:tab/>
        <w:t>719</w:t>
      </w:r>
    </w:p>
    <w:p w14:paraId="095264D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Discovery signal measurements accuracy for E-UTRAN c</w:t>
      </w:r>
      <w:r>
        <w:rPr>
          <w:noProof/>
        </w:rPr>
        <w:t>arrier aggregation</w:t>
      </w:r>
      <w:r>
        <w:rPr>
          <w:noProof/>
        </w:rPr>
        <w:tab/>
        <w:t>719</w:t>
      </w:r>
    </w:p>
    <w:p w14:paraId="38F2B3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15.</w:t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Requirements for CRS based discovery signal measurements accuracy for E-UTRAN carrier aggregation</w:t>
      </w:r>
      <w:r>
        <w:rPr>
          <w:noProof/>
        </w:rPr>
        <w:tab/>
        <w:t>720</w:t>
      </w:r>
    </w:p>
    <w:p w14:paraId="51CA7B6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15.</w:t>
      </w:r>
      <w:r>
        <w:rPr>
          <w:noProof/>
        </w:rPr>
        <w:t>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Primary component carrier accuracy requirement</w:t>
      </w:r>
      <w:r>
        <w:rPr>
          <w:noProof/>
        </w:rPr>
        <w:tab/>
        <w:t>720</w:t>
      </w:r>
    </w:p>
    <w:p w14:paraId="5FED7EF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Secondary component carrier accuracy requirement</w:t>
      </w:r>
      <w:r>
        <w:rPr>
          <w:noProof/>
        </w:rPr>
        <w:tab/>
        <w:t>720</w:t>
      </w:r>
    </w:p>
    <w:p w14:paraId="352D251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Primary and secondary component carrier relative accuracy requirement</w:t>
      </w:r>
      <w:r>
        <w:rPr>
          <w:noProof/>
        </w:rPr>
        <w:tab/>
        <w:t>720</w:t>
      </w:r>
    </w:p>
    <w:p w14:paraId="1FF5EA1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Secondary component carrier relative accuracy requirement</w:t>
      </w:r>
      <w:r>
        <w:rPr>
          <w:noProof/>
        </w:rPr>
        <w:tab/>
        <w:t>720</w:t>
      </w:r>
    </w:p>
    <w:p w14:paraId="3822F1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Requirements for CSI-RS based discovery signal measurements accuracy for E-UTRAN carrier aggregation</w:t>
      </w:r>
      <w:r>
        <w:rPr>
          <w:noProof/>
        </w:rPr>
        <w:tab/>
        <w:t>720</w:t>
      </w:r>
    </w:p>
    <w:p w14:paraId="2F962C0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Primary component carrier accuracy requirement</w:t>
      </w:r>
      <w:r>
        <w:rPr>
          <w:noProof/>
        </w:rPr>
        <w:tab/>
        <w:t>720</w:t>
      </w:r>
    </w:p>
    <w:p w14:paraId="2F242BE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Secondary component carrier accuracy requirement</w:t>
      </w:r>
      <w:r>
        <w:rPr>
          <w:noProof/>
        </w:rPr>
        <w:tab/>
        <w:t>720</w:t>
      </w:r>
    </w:p>
    <w:p w14:paraId="19B47C6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Primary and secondary component carrier relative accuracy requirement</w:t>
      </w:r>
      <w:r>
        <w:rPr>
          <w:noProof/>
        </w:rPr>
        <w:tab/>
        <w:t>720</w:t>
      </w:r>
    </w:p>
    <w:p w14:paraId="3C156C8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9.1.15.2.4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Secondary component carrier relative accuracy requirement</w:t>
      </w:r>
      <w:r>
        <w:rPr>
          <w:noProof/>
        </w:rPr>
        <w:tab/>
        <w:t>720</w:t>
      </w:r>
    </w:p>
    <w:p w14:paraId="1CF28E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Accuracy requirements for RSRQ measurement on all OFDM symbols</w:t>
      </w:r>
      <w:r>
        <w:rPr>
          <w:noProof/>
        </w:rPr>
        <w:tab/>
        <w:t>721</w:t>
      </w:r>
    </w:p>
    <w:p w14:paraId="204EDB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RS-SINR Measurements</w:t>
      </w:r>
      <w:r>
        <w:rPr>
          <w:noProof/>
        </w:rPr>
        <w:tab/>
        <w:t>721</w:t>
      </w:r>
    </w:p>
    <w:p w14:paraId="0C4EE4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Report Mapping</w:t>
      </w:r>
      <w:r>
        <w:rPr>
          <w:noProof/>
        </w:rPr>
        <w:tab/>
        <w:t>721</w:t>
      </w:r>
    </w:p>
    <w:p w14:paraId="49B21B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RS-SINR Measurement Accuracy Requirements</w:t>
      </w:r>
      <w:r>
        <w:rPr>
          <w:noProof/>
        </w:rPr>
        <w:tab/>
        <w:t>722</w:t>
      </w:r>
    </w:p>
    <w:p w14:paraId="50CFA30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Absolute RS-SINR Measurement Accuracy Requirements</w:t>
      </w:r>
      <w:r>
        <w:rPr>
          <w:noProof/>
        </w:rPr>
        <w:tab/>
        <w:t>722</w:t>
      </w:r>
    </w:p>
    <w:p w14:paraId="48AD6B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RS-SINR Measurement Accuracy Requirements</w:t>
      </w:r>
      <w:r>
        <w:rPr>
          <w:noProof/>
        </w:rPr>
        <w:tab/>
        <w:t>722</w:t>
      </w:r>
    </w:p>
    <w:p w14:paraId="400A9CE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Absolute RS-SINR Measurement Accuracy Requirements</w:t>
      </w:r>
      <w:r>
        <w:rPr>
          <w:noProof/>
        </w:rPr>
        <w:tab/>
        <w:t>722</w:t>
      </w:r>
    </w:p>
    <w:p w14:paraId="72323E0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Relative RS-SINR Measurement Accuracy Requirements</w:t>
      </w:r>
      <w:r>
        <w:rPr>
          <w:noProof/>
        </w:rPr>
        <w:tab/>
        <w:t>723</w:t>
      </w:r>
    </w:p>
    <w:p w14:paraId="0C838D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Accuracy Requirements for</w:t>
      </w:r>
      <w:r>
        <w:rPr>
          <w:noProof/>
        </w:rPr>
        <w:t xml:space="preserve"> Measurements under Operation with Frame Structure 3</w:t>
      </w:r>
      <w:r>
        <w:rPr>
          <w:noProof/>
        </w:rPr>
        <w:tab/>
        <w:t>724</w:t>
      </w:r>
    </w:p>
    <w:p w14:paraId="2DE209E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724</w:t>
      </w:r>
    </w:p>
    <w:p w14:paraId="53A255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RSRP measurements</w:t>
      </w:r>
      <w:r>
        <w:rPr>
          <w:noProof/>
        </w:rPr>
        <w:tab/>
        <w:t>724</w:t>
      </w:r>
    </w:p>
    <w:p w14:paraId="15B4427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RSRP measurement report mapping</w:t>
      </w:r>
      <w:r>
        <w:rPr>
          <w:noProof/>
        </w:rPr>
        <w:tab/>
        <w:t>724</w:t>
      </w:r>
    </w:p>
    <w:p w14:paraId="3F6793F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absolute RSRP measurement accuracy requirements</w:t>
      </w:r>
      <w:r>
        <w:rPr>
          <w:noProof/>
        </w:rPr>
        <w:tab/>
        <w:t>724</w:t>
      </w:r>
    </w:p>
    <w:p w14:paraId="03A473C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relative RSRP measurement accuracy requirements</w:t>
      </w:r>
      <w:r>
        <w:rPr>
          <w:noProof/>
        </w:rPr>
        <w:tab/>
        <w:t>725</w:t>
      </w:r>
    </w:p>
    <w:p w14:paraId="56FA553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absolute RSRP measurement accuracy requirements</w:t>
      </w:r>
      <w:r>
        <w:rPr>
          <w:noProof/>
        </w:rPr>
        <w:tab/>
        <w:t>725</w:t>
      </w:r>
    </w:p>
    <w:p w14:paraId="5CA4C49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relative RSRP measurement accuracy requirements</w:t>
      </w:r>
      <w:r>
        <w:rPr>
          <w:noProof/>
        </w:rPr>
        <w:tab/>
        <w:t>726</w:t>
      </w:r>
    </w:p>
    <w:p w14:paraId="381802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RSRQ measurements</w:t>
      </w:r>
      <w:r>
        <w:rPr>
          <w:noProof/>
        </w:rPr>
        <w:tab/>
        <w:t>726</w:t>
      </w:r>
    </w:p>
    <w:p w14:paraId="0C190A5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RSRQ measurement report mapping</w:t>
      </w:r>
      <w:r>
        <w:rPr>
          <w:noProof/>
        </w:rPr>
        <w:tab/>
        <w:t>726</w:t>
      </w:r>
    </w:p>
    <w:p w14:paraId="37AF4F3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absolute RSRQ measurement accuracy requirements</w:t>
      </w:r>
      <w:r>
        <w:rPr>
          <w:noProof/>
        </w:rPr>
        <w:tab/>
        <w:t>726</w:t>
      </w:r>
    </w:p>
    <w:p w14:paraId="5B7F3BC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relative RSRQ measurement accuracy requirements</w:t>
      </w:r>
      <w:r>
        <w:rPr>
          <w:noProof/>
        </w:rPr>
        <w:tab/>
        <w:t>727</w:t>
      </w:r>
    </w:p>
    <w:p w14:paraId="3B2668F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absolute RSRQ measurement accuracy requirements</w:t>
      </w:r>
      <w:r>
        <w:rPr>
          <w:noProof/>
        </w:rPr>
        <w:tab/>
        <w:t>727</w:t>
      </w:r>
    </w:p>
    <w:p w14:paraId="4B9498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CSI-RSRP measurements</w:t>
      </w:r>
      <w:r>
        <w:rPr>
          <w:noProof/>
        </w:rPr>
        <w:tab/>
        <w:t>728</w:t>
      </w:r>
    </w:p>
    <w:p w14:paraId="1EB9B37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CSI-RSRP measurement report mapping</w:t>
      </w:r>
      <w:r>
        <w:rPr>
          <w:noProof/>
        </w:rPr>
        <w:tab/>
        <w:t>728</w:t>
      </w:r>
    </w:p>
    <w:p w14:paraId="55270A9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absolute CSI-RSRP measurement accuracy requirements</w:t>
      </w:r>
      <w:r>
        <w:rPr>
          <w:noProof/>
        </w:rPr>
        <w:tab/>
        <w:t>728</w:t>
      </w:r>
    </w:p>
    <w:p w14:paraId="55CE105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relative CSI-RSRP measurement accuracy requirements</w:t>
      </w:r>
      <w:r>
        <w:rPr>
          <w:noProof/>
        </w:rPr>
        <w:tab/>
        <w:t>728</w:t>
      </w:r>
    </w:p>
    <w:p w14:paraId="5D555FA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absolute CSI-RSRP measurement accuracy requirements</w:t>
      </w:r>
      <w:r>
        <w:rPr>
          <w:noProof/>
        </w:rPr>
        <w:tab/>
        <w:t>729</w:t>
      </w:r>
    </w:p>
    <w:p w14:paraId="2F443EA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relative CSI-RSRP measurement accuracy requirements</w:t>
      </w:r>
      <w:r>
        <w:rPr>
          <w:noProof/>
        </w:rPr>
        <w:tab/>
        <w:t>729</w:t>
      </w:r>
    </w:p>
    <w:p w14:paraId="682529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RSSI measurements</w:t>
      </w:r>
      <w:r>
        <w:rPr>
          <w:noProof/>
        </w:rPr>
        <w:tab/>
        <w:t>730</w:t>
      </w:r>
    </w:p>
    <w:p w14:paraId="74BA8A2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RSSI measurement report mapping</w:t>
      </w:r>
      <w:r>
        <w:rPr>
          <w:noProof/>
        </w:rPr>
        <w:tab/>
        <w:t>730</w:t>
      </w:r>
    </w:p>
    <w:p w14:paraId="33521E3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absolute RSSI measurement accuracy requirements</w:t>
      </w:r>
      <w:r>
        <w:rPr>
          <w:noProof/>
        </w:rPr>
        <w:tab/>
        <w:t>730</w:t>
      </w:r>
    </w:p>
    <w:p w14:paraId="705E9C3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absolute RSSI measurement accuracy requirements</w:t>
      </w:r>
      <w:r>
        <w:rPr>
          <w:noProof/>
        </w:rPr>
        <w:tab/>
        <w:t>731</w:t>
      </w:r>
    </w:p>
    <w:p w14:paraId="789BE1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Channel occupancy measurements</w:t>
      </w:r>
      <w:r>
        <w:rPr>
          <w:noProof/>
        </w:rPr>
        <w:tab/>
        <w:t>731</w:t>
      </w:r>
    </w:p>
    <w:p w14:paraId="0F294D9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9.1.18.6.1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channel occupancy measurement accuracy requirements</w:t>
      </w:r>
      <w:r>
        <w:rPr>
          <w:noProof/>
        </w:rPr>
        <w:tab/>
        <w:t>731</w:t>
      </w:r>
    </w:p>
    <w:p w14:paraId="3E938D6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9.1.18.6.2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channel occupancy measurement accuracy requirements</w:t>
      </w:r>
      <w:r>
        <w:rPr>
          <w:noProof/>
        </w:rPr>
        <w:tab/>
        <w:t>731</w:t>
      </w:r>
    </w:p>
    <w:p w14:paraId="3DA55F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Accuracy Requirements for Carrier Aggregation </w:t>
      </w:r>
      <w:r>
        <w:rPr>
          <w:noProof/>
        </w:rPr>
        <w:t>for Measurements under Operation with Frame Structure 3</w:t>
      </w:r>
      <w:r>
        <w:rPr>
          <w:noProof/>
        </w:rPr>
        <w:tab/>
        <w:t>732</w:t>
      </w:r>
    </w:p>
    <w:p w14:paraId="0C3D12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Introduction</w:t>
      </w:r>
      <w:r>
        <w:rPr>
          <w:noProof/>
        </w:rPr>
        <w:tab/>
        <w:t>732</w:t>
      </w:r>
    </w:p>
    <w:p w14:paraId="1DFC887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Accuracy requirements for measurements on SCC</w:t>
      </w:r>
      <w:r>
        <w:rPr>
          <w:noProof/>
        </w:rPr>
        <w:tab/>
        <w:t>732</w:t>
      </w:r>
    </w:p>
    <w:p w14:paraId="7C0C9C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Relative a</w:t>
      </w:r>
      <w:r>
        <w:rPr>
          <w:noProof/>
        </w:rPr>
        <w:t>ccuracy requirements for measurements on different SCCs</w:t>
      </w:r>
      <w:r>
        <w:rPr>
          <w:noProof/>
        </w:rPr>
        <w:tab/>
        <w:t>732</w:t>
      </w:r>
    </w:p>
    <w:p w14:paraId="0ADA79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9.1.19.4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Relative a</w:t>
      </w:r>
      <w:r>
        <w:rPr>
          <w:noProof/>
        </w:rPr>
        <w:t>ccuracy requirements for measurements on SCC and PCC</w:t>
      </w:r>
      <w:r>
        <w:rPr>
          <w:noProof/>
        </w:rPr>
        <w:tab/>
        <w:t>732</w:t>
      </w:r>
    </w:p>
    <w:p w14:paraId="7A6139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SFN and Subframe </w:t>
      </w:r>
      <w:r>
        <w:rPr>
          <w:noProof/>
        </w:rPr>
        <w:t>Time Difference (</w:t>
      </w:r>
      <w:r>
        <w:rPr>
          <w:noProof/>
          <w:lang w:eastAsia="zh-CN"/>
        </w:rPr>
        <w:t>S</w:t>
      </w:r>
      <w:r>
        <w:rPr>
          <w:noProof/>
        </w:rPr>
        <w:t>STD)</w:t>
      </w:r>
      <w:r>
        <w:rPr>
          <w:noProof/>
        </w:rPr>
        <w:tab/>
        <w:t>733</w:t>
      </w:r>
    </w:p>
    <w:p w14:paraId="7EE927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SSTD</w:t>
      </w:r>
      <w:r>
        <w:rPr>
          <w:noProof/>
        </w:rPr>
        <w:t xml:space="preserve"> Accuracy </w:t>
      </w:r>
      <w:r>
        <w:rPr>
          <w:noProof/>
          <w:lang w:eastAsia="zh-CN"/>
        </w:rPr>
        <w:t>Requirement</w:t>
      </w:r>
      <w:r>
        <w:rPr>
          <w:noProof/>
        </w:rPr>
        <w:tab/>
        <w:t>733</w:t>
      </w:r>
    </w:p>
    <w:p w14:paraId="51A1B3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SSTD Measurement Report Mapping</w:t>
      </w:r>
      <w:r>
        <w:rPr>
          <w:noProof/>
        </w:rPr>
        <w:tab/>
        <w:t>733</w:t>
      </w:r>
    </w:p>
    <w:p w14:paraId="43621E5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accuracy for UE category M1</w:t>
      </w:r>
      <w:r>
        <w:rPr>
          <w:noProof/>
        </w:rPr>
        <w:tab/>
        <w:t>734</w:t>
      </w:r>
    </w:p>
    <w:p w14:paraId="26335E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9.1.21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Intra-frequency </w:t>
      </w:r>
      <w:r>
        <w:rPr>
          <w:noProof/>
        </w:rPr>
        <w:t>Absolute RSRP Accuracy</w:t>
      </w:r>
      <w:r>
        <w:rPr>
          <w:noProof/>
          <w:lang w:eastAsia="zh-CN"/>
        </w:rPr>
        <w:t xml:space="preserve"> for UE category M1 with CE mode A</w:t>
      </w:r>
      <w:r>
        <w:rPr>
          <w:noProof/>
        </w:rPr>
        <w:tab/>
        <w:t>734</w:t>
      </w:r>
    </w:p>
    <w:p w14:paraId="1BB68B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UE category M1 with CE mode A</w:t>
      </w:r>
      <w:r>
        <w:rPr>
          <w:noProof/>
        </w:rPr>
        <w:tab/>
        <w:t>736</w:t>
      </w:r>
    </w:p>
    <w:p w14:paraId="4503C6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Intra-frequency </w:t>
      </w:r>
      <w:r>
        <w:rPr>
          <w:noProof/>
        </w:rPr>
        <w:t>Absolute RSRP Accuracy</w:t>
      </w:r>
      <w:r>
        <w:rPr>
          <w:noProof/>
          <w:lang w:eastAsia="zh-CN"/>
        </w:rPr>
        <w:t xml:space="preserve"> for UE category M1 with CE mode B</w:t>
      </w:r>
      <w:r>
        <w:rPr>
          <w:noProof/>
        </w:rPr>
        <w:tab/>
        <w:t>737</w:t>
      </w:r>
    </w:p>
    <w:p w14:paraId="3CD4BD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UE category M1 with CE mode B</w:t>
      </w:r>
      <w:r>
        <w:rPr>
          <w:noProof/>
        </w:rPr>
        <w:tab/>
        <w:t>739</w:t>
      </w:r>
    </w:p>
    <w:p w14:paraId="487F44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RSRP Measurement Report Mapping</w:t>
      </w:r>
      <w:r>
        <w:rPr>
          <w:noProof/>
        </w:rPr>
        <w:tab/>
        <w:t>740</w:t>
      </w:r>
    </w:p>
    <w:p w14:paraId="55857A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Accuracy of RSRQ for UE category M1 with CE mode A</w:t>
      </w:r>
      <w:r>
        <w:rPr>
          <w:noProof/>
        </w:rPr>
        <w:tab/>
        <w:t>740</w:t>
      </w:r>
    </w:p>
    <w:p w14:paraId="7CBEC7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Accuracy of RSRQ for UE category M1 with CE mode B</w:t>
      </w:r>
      <w:r>
        <w:rPr>
          <w:noProof/>
        </w:rPr>
        <w:tab/>
        <w:t>741</w:t>
      </w:r>
    </w:p>
    <w:p w14:paraId="3DF00F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RSRQ Measurement Report Mapping</w:t>
      </w:r>
      <w:r>
        <w:rPr>
          <w:noProof/>
        </w:rPr>
        <w:tab/>
        <w:t>742</w:t>
      </w:r>
    </w:p>
    <w:p w14:paraId="3DA1457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</w:t>
      </w:r>
      <w:r>
        <w:rPr>
          <w:noProof/>
          <w:lang w:eastAsia="zh-CN"/>
        </w:rPr>
        <w:t>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Inter-frequency </w:t>
      </w:r>
      <w:r>
        <w:rPr>
          <w:noProof/>
        </w:rPr>
        <w:t>Absolute RSRP Accuracy</w:t>
      </w:r>
      <w:r>
        <w:rPr>
          <w:noProof/>
          <w:lang w:eastAsia="zh-CN"/>
        </w:rPr>
        <w:t xml:space="preserve"> for UE category M1 with CE mode A</w:t>
      </w:r>
      <w:r>
        <w:rPr>
          <w:noProof/>
        </w:rPr>
        <w:tab/>
        <w:t>742</w:t>
      </w:r>
    </w:p>
    <w:p w14:paraId="6EF355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UE category M1 with CE mode A</w:t>
      </w:r>
      <w:r>
        <w:rPr>
          <w:noProof/>
        </w:rPr>
        <w:tab/>
        <w:t>743</w:t>
      </w:r>
    </w:p>
    <w:p w14:paraId="083161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Inter-frequency </w:t>
      </w:r>
      <w:r>
        <w:rPr>
          <w:noProof/>
        </w:rPr>
        <w:t>Absolute RSRP Accuracy</w:t>
      </w:r>
      <w:r>
        <w:rPr>
          <w:noProof/>
          <w:lang w:eastAsia="zh-CN"/>
        </w:rPr>
        <w:t xml:space="preserve"> for UE category M1 with CE mode B</w:t>
      </w:r>
      <w:r>
        <w:rPr>
          <w:noProof/>
        </w:rPr>
        <w:tab/>
        <w:t>744</w:t>
      </w:r>
    </w:p>
    <w:p w14:paraId="697D80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UE category M1 with CE mode B</w:t>
      </w:r>
      <w:r>
        <w:rPr>
          <w:noProof/>
        </w:rPr>
        <w:tab/>
        <w:t>746</w:t>
      </w:r>
    </w:p>
    <w:p w14:paraId="0EB831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9.1.21.13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Accuracy of RSRQ for UE category M1 in CE mode A</w:t>
      </w:r>
      <w:r>
        <w:rPr>
          <w:noProof/>
        </w:rPr>
        <w:tab/>
        <w:t>747</w:t>
      </w:r>
    </w:p>
    <w:p w14:paraId="4B427F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Relative Accuracy of RSRQ for UE category M1 in CE mode A</w:t>
      </w:r>
      <w:r>
        <w:rPr>
          <w:noProof/>
        </w:rPr>
        <w:tab/>
        <w:t>748</w:t>
      </w:r>
    </w:p>
    <w:p w14:paraId="5131BF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9.1.21.15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Accuracy of RSRQ for UE category M1 in CE mode B</w:t>
      </w:r>
      <w:r>
        <w:rPr>
          <w:noProof/>
        </w:rPr>
        <w:tab/>
        <w:t>749</w:t>
      </w:r>
    </w:p>
    <w:p w14:paraId="7C99B6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Relative Accuracy of RSRQ for UE category M1 in CE mode B</w:t>
      </w:r>
      <w:r>
        <w:rPr>
          <w:noProof/>
        </w:rPr>
        <w:tab/>
        <w:t>750</w:t>
      </w:r>
    </w:p>
    <w:p w14:paraId="2FED09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M1 in CE mode A</w:t>
      </w:r>
      <w:r>
        <w:rPr>
          <w:noProof/>
        </w:rPr>
        <w:tab/>
        <w:t>751</w:t>
      </w:r>
    </w:p>
    <w:p w14:paraId="3381E5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M1 in CE mode B</w:t>
      </w:r>
      <w:r>
        <w:rPr>
          <w:noProof/>
        </w:rPr>
        <w:tab/>
        <w:t>752</w:t>
      </w:r>
    </w:p>
    <w:p w14:paraId="195824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RX-TX time difference</w:t>
      </w:r>
      <w:r>
        <w:rPr>
          <w:noProof/>
          <w:lang w:eastAsia="zh-CN"/>
        </w:rPr>
        <w:t xml:space="preserve"> Accuracy</w:t>
      </w:r>
      <w:r>
        <w:rPr>
          <w:noProof/>
        </w:rPr>
        <w:t xml:space="preserve"> </w:t>
      </w:r>
      <w:r>
        <w:rPr>
          <w:noProof/>
          <w:lang w:eastAsia="zh-CN"/>
        </w:rPr>
        <w:t>Requirement for Cat-M1</w:t>
      </w:r>
      <w:r>
        <w:rPr>
          <w:noProof/>
        </w:rPr>
        <w:tab/>
        <w:t>753</w:t>
      </w:r>
    </w:p>
    <w:p w14:paraId="658611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M1</w:t>
      </w:r>
      <w:r>
        <w:rPr>
          <w:noProof/>
        </w:rPr>
        <w:t xml:space="preserve"> in CE mode A</w:t>
      </w:r>
      <w:r>
        <w:rPr>
          <w:noProof/>
        </w:rPr>
        <w:tab/>
        <w:t>754</w:t>
      </w:r>
    </w:p>
    <w:p w14:paraId="635251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M1</w:t>
      </w:r>
      <w:r>
        <w:rPr>
          <w:noProof/>
        </w:rPr>
        <w:t xml:space="preserve"> in CE mode B</w:t>
      </w:r>
      <w:r>
        <w:rPr>
          <w:noProof/>
        </w:rPr>
        <w:tab/>
        <w:t>757</w:t>
      </w:r>
    </w:p>
    <w:p w14:paraId="68131A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Downlink </w:t>
      </w:r>
      <w:r>
        <w:rPr>
          <w:noProof/>
        </w:rPr>
        <w:t>Channel</w:t>
      </w:r>
      <w:r>
        <w:rPr>
          <w:noProof/>
          <w:lang w:eastAsia="zh-CN"/>
        </w:rPr>
        <w:t xml:space="preserve"> Report Mapping for UE Category M1</w:t>
      </w:r>
      <w:r>
        <w:rPr>
          <w:noProof/>
        </w:rPr>
        <w:tab/>
        <w:t>760</w:t>
      </w:r>
    </w:p>
    <w:p w14:paraId="3FE31E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Downlink Channel Quality Measurement Accuracy for UE Category M1 with CE Mode A</w:t>
      </w:r>
      <w:r>
        <w:rPr>
          <w:noProof/>
        </w:rPr>
        <w:tab/>
        <w:t>760</w:t>
      </w:r>
    </w:p>
    <w:p w14:paraId="071074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Downlink Channel Quality Measurement Accuracy for UE Category M1 with CE Mode B</w:t>
      </w:r>
      <w:r>
        <w:rPr>
          <w:noProof/>
        </w:rPr>
        <w:tab/>
        <w:t>763</w:t>
      </w:r>
    </w:p>
    <w:p w14:paraId="1D5B04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accuracy for UE Category NB1</w:t>
      </w:r>
      <w:r>
        <w:rPr>
          <w:noProof/>
        </w:rPr>
        <w:tab/>
        <w:t>764</w:t>
      </w:r>
    </w:p>
    <w:p w14:paraId="47C673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Intra-frequency </w:t>
      </w:r>
      <w:r>
        <w:rPr>
          <w:noProof/>
        </w:rPr>
        <w:t>Absolute NRSRP Accuracy</w:t>
      </w:r>
      <w:r>
        <w:rPr>
          <w:noProof/>
          <w:lang w:eastAsia="zh-CN"/>
        </w:rPr>
        <w:t xml:space="preserve"> for UE Category NB1</w:t>
      </w:r>
      <w:r>
        <w:rPr>
          <w:noProof/>
        </w:rPr>
        <w:tab/>
        <w:t>764</w:t>
      </w:r>
    </w:p>
    <w:p w14:paraId="23476A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765</w:t>
      </w:r>
    </w:p>
    <w:p w14:paraId="05C7D0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 Absolute NRSRQ Accuracy for UE Category NB1</w:t>
      </w:r>
      <w:r>
        <w:rPr>
          <w:noProof/>
        </w:rPr>
        <w:tab/>
        <w:t>765</w:t>
      </w:r>
    </w:p>
    <w:p w14:paraId="5D8E9FA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766</w:t>
      </w:r>
    </w:p>
    <w:p w14:paraId="439035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Absolute NRSRP Accuracy for UE Category NB1</w:t>
      </w:r>
      <w:r>
        <w:rPr>
          <w:noProof/>
        </w:rPr>
        <w:tab/>
        <w:t>766</w:t>
      </w:r>
    </w:p>
    <w:p w14:paraId="0E6007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767</w:t>
      </w:r>
    </w:p>
    <w:p w14:paraId="151EAA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 Absolute NRSRQ Accuracy for UE Category NB1</w:t>
      </w:r>
      <w:r>
        <w:rPr>
          <w:noProof/>
        </w:rPr>
        <w:tab/>
        <w:t>767</w:t>
      </w:r>
    </w:p>
    <w:p w14:paraId="549148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</w:t>
      </w:r>
      <w:r>
        <w:rPr>
          <w:noProof/>
          <w:lang w:eastAsia="zh-CN"/>
        </w:rPr>
        <w:t>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768</w:t>
      </w:r>
    </w:p>
    <w:p w14:paraId="6488EC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</w:t>
      </w:r>
      <w:r>
        <w:rPr>
          <w:noProof/>
          <w:lang w:eastAsia="zh-CN"/>
        </w:rPr>
        <w:t>22.9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</w:t>
      </w:r>
      <w:r>
        <w:rPr>
          <w:noProof/>
        </w:rPr>
        <w:t>RSRP Measurement Report Mapping</w:t>
      </w:r>
      <w:r>
        <w:rPr>
          <w:noProof/>
        </w:rPr>
        <w:tab/>
        <w:t>768</w:t>
      </w:r>
    </w:p>
    <w:p w14:paraId="73EAEA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NB1 for normal coverage</w:t>
      </w:r>
      <w:r>
        <w:rPr>
          <w:noProof/>
        </w:rPr>
        <w:tab/>
        <w:t>768</w:t>
      </w:r>
    </w:p>
    <w:p w14:paraId="1623CC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 xml:space="preserve">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NB1 for normal coverage</w:t>
      </w:r>
      <w:r>
        <w:rPr>
          <w:noProof/>
        </w:rPr>
        <w:tab/>
        <w:t>769</w:t>
      </w:r>
    </w:p>
    <w:p w14:paraId="76758B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NB1 for enhanced coverage</w:t>
      </w:r>
      <w:r>
        <w:rPr>
          <w:noProof/>
        </w:rPr>
        <w:tab/>
        <w:t>770</w:t>
      </w:r>
    </w:p>
    <w:p w14:paraId="166FC7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 xml:space="preserve">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NB1 for enhanced coverage</w:t>
      </w:r>
      <w:r>
        <w:rPr>
          <w:noProof/>
        </w:rPr>
        <w:tab/>
        <w:t>771</w:t>
      </w:r>
    </w:p>
    <w:p w14:paraId="593AB3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NRSRQ Measurement Report Mapping</w:t>
      </w:r>
      <w:r>
        <w:rPr>
          <w:noProof/>
        </w:rPr>
        <w:tab/>
        <w:t>772</w:t>
      </w:r>
    </w:p>
    <w:p w14:paraId="3BF759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MSG3-based </w:t>
      </w:r>
      <w:r>
        <w:rPr>
          <w:noProof/>
        </w:rPr>
        <w:t>Measurement</w:t>
      </w:r>
      <w:r>
        <w:rPr>
          <w:noProof/>
          <w:lang w:eastAsia="zh-CN"/>
        </w:rPr>
        <w:t xml:space="preserve"> Report Mapping for UE Category NB1</w:t>
      </w:r>
      <w:r>
        <w:rPr>
          <w:noProof/>
        </w:rPr>
        <w:tab/>
        <w:t>773</w:t>
      </w:r>
    </w:p>
    <w:p w14:paraId="1B2A98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Downlink Channel Quality Measurement Accuracy for UE Category NB1</w:t>
      </w:r>
      <w:r>
        <w:rPr>
          <w:noProof/>
        </w:rPr>
        <w:tab/>
        <w:t>773</w:t>
      </w:r>
    </w:p>
    <w:p w14:paraId="4C2B131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Power Headroom for UE Category NB1</w:t>
      </w:r>
      <w:r>
        <w:rPr>
          <w:noProof/>
        </w:rPr>
        <w:tab/>
        <w:t>774</w:t>
      </w:r>
    </w:p>
    <w:p w14:paraId="2B8755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Period</w:t>
      </w:r>
      <w:r>
        <w:rPr>
          <w:noProof/>
        </w:rPr>
        <w:tab/>
        <w:t>774</w:t>
      </w:r>
    </w:p>
    <w:p w14:paraId="01EFD5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Reporting Delay</w:t>
      </w:r>
      <w:r>
        <w:rPr>
          <w:noProof/>
        </w:rPr>
        <w:tab/>
        <w:t>774</w:t>
      </w:r>
    </w:p>
    <w:p w14:paraId="68CFF4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 Mapping for UE Category NB1</w:t>
      </w:r>
      <w:r>
        <w:rPr>
          <w:noProof/>
        </w:rPr>
        <w:tab/>
        <w:t>774</w:t>
      </w:r>
    </w:p>
    <w:p w14:paraId="0CDD343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776</w:t>
      </w:r>
    </w:p>
    <w:p w14:paraId="1D2878C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776</w:t>
      </w:r>
    </w:p>
    <w:p w14:paraId="34ADFB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 Mapping for UE Category NB1 for UE Power Class 6</w:t>
      </w:r>
      <w:r>
        <w:rPr>
          <w:noProof/>
        </w:rPr>
        <w:tab/>
        <w:t>776</w:t>
      </w:r>
    </w:p>
    <w:p w14:paraId="1188DBF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777</w:t>
      </w:r>
    </w:p>
    <w:p w14:paraId="4A6C44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accuracy for UE category M2</w:t>
      </w:r>
      <w:r>
        <w:rPr>
          <w:noProof/>
        </w:rPr>
        <w:tab/>
        <w:t>777</w:t>
      </w:r>
    </w:p>
    <w:p w14:paraId="367BFA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M2 in CE mode A</w:t>
      </w:r>
      <w:r>
        <w:rPr>
          <w:noProof/>
        </w:rPr>
        <w:tab/>
        <w:t>777</w:t>
      </w:r>
    </w:p>
    <w:p w14:paraId="4D5033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M2 in CE mode B</w:t>
      </w:r>
      <w:r>
        <w:rPr>
          <w:noProof/>
        </w:rPr>
        <w:tab/>
        <w:t>778</w:t>
      </w:r>
    </w:p>
    <w:p w14:paraId="18C371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RX-TX time difference</w:t>
      </w:r>
      <w:r>
        <w:rPr>
          <w:noProof/>
          <w:lang w:eastAsia="zh-CN"/>
        </w:rPr>
        <w:t xml:space="preserve"> Accuracy</w:t>
      </w:r>
      <w:r>
        <w:rPr>
          <w:noProof/>
        </w:rPr>
        <w:t xml:space="preserve"> </w:t>
      </w:r>
      <w:r>
        <w:rPr>
          <w:noProof/>
          <w:lang w:eastAsia="zh-CN"/>
        </w:rPr>
        <w:t>Requirement for Cat-M2</w:t>
      </w:r>
      <w:r>
        <w:rPr>
          <w:noProof/>
        </w:rPr>
        <w:tab/>
        <w:t>779</w:t>
      </w:r>
    </w:p>
    <w:p w14:paraId="1CEA39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M2</w:t>
      </w:r>
      <w:r>
        <w:rPr>
          <w:noProof/>
        </w:rPr>
        <w:t xml:space="preserve"> in CE mode A</w:t>
      </w:r>
      <w:r>
        <w:rPr>
          <w:noProof/>
        </w:rPr>
        <w:tab/>
        <w:t>780</w:t>
      </w:r>
    </w:p>
    <w:p w14:paraId="609E57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Accuracy </w:t>
      </w:r>
      <w:r>
        <w:rPr>
          <w:noProof/>
          <w:lang w:eastAsia="zh-CN"/>
        </w:rPr>
        <w:t>Requirement for UE catergory M2</w:t>
      </w:r>
      <w:r>
        <w:rPr>
          <w:noProof/>
        </w:rPr>
        <w:t xml:space="preserve"> in CE mode B</w:t>
      </w:r>
      <w:r>
        <w:rPr>
          <w:noProof/>
        </w:rPr>
        <w:tab/>
        <w:t>782</w:t>
      </w:r>
    </w:p>
    <w:p w14:paraId="357FFEB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Measurement Accuracy for non-BL CE UE</w:t>
      </w:r>
      <w:r>
        <w:rPr>
          <w:noProof/>
        </w:rPr>
        <w:tab/>
        <w:t>783</w:t>
      </w:r>
    </w:p>
    <w:p w14:paraId="0A5BD2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Intra-frequency </w:t>
      </w:r>
      <w:r>
        <w:rPr>
          <w:noProof/>
        </w:rPr>
        <w:t>Absolute Accuracy</w:t>
      </w:r>
      <w:r>
        <w:rPr>
          <w:noProof/>
          <w:lang w:eastAsia="zh-CN"/>
        </w:rPr>
        <w:t xml:space="preserve"> of RSRP for non-BL CE UE in CE mode A</w:t>
      </w:r>
      <w:r>
        <w:rPr>
          <w:noProof/>
        </w:rPr>
        <w:tab/>
        <w:t>784</w:t>
      </w:r>
    </w:p>
    <w:p w14:paraId="7F9CDE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non-BL CE UE in CE mode A</w:t>
      </w:r>
      <w:r>
        <w:rPr>
          <w:noProof/>
        </w:rPr>
        <w:tab/>
        <w:t>786</w:t>
      </w:r>
    </w:p>
    <w:p w14:paraId="401C2F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Intra-frequency </w:t>
      </w:r>
      <w:r>
        <w:rPr>
          <w:noProof/>
        </w:rPr>
        <w:t>Absolute Accuracy</w:t>
      </w:r>
      <w:r>
        <w:rPr>
          <w:noProof/>
          <w:lang w:eastAsia="zh-CN"/>
        </w:rPr>
        <w:t xml:space="preserve"> of RSRP for non-BL CE UE in CE mode B</w:t>
      </w:r>
      <w:r>
        <w:rPr>
          <w:noProof/>
        </w:rPr>
        <w:tab/>
        <w:t>786</w:t>
      </w:r>
    </w:p>
    <w:p w14:paraId="144D56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Intra-frequency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non-BL CE UE in CE mode B</w:t>
      </w:r>
      <w:r>
        <w:rPr>
          <w:noProof/>
        </w:rPr>
        <w:tab/>
        <w:t>788</w:t>
      </w:r>
    </w:p>
    <w:p w14:paraId="75FD86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RSRP Measurement Report Mapping</w:t>
      </w:r>
      <w:r>
        <w:rPr>
          <w:noProof/>
        </w:rPr>
        <w:tab/>
        <w:t>789</w:t>
      </w:r>
    </w:p>
    <w:p w14:paraId="1A23C0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Accuracy of RSRQ for non-BL CE UE in CE mode A</w:t>
      </w:r>
      <w:r>
        <w:rPr>
          <w:noProof/>
        </w:rPr>
        <w:tab/>
        <w:t>789</w:t>
      </w:r>
    </w:p>
    <w:p w14:paraId="68994C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9.1.26.7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Accuracy of RSRQ for non-BL CE UE in CE mode B</w:t>
      </w:r>
      <w:r>
        <w:rPr>
          <w:noProof/>
        </w:rPr>
        <w:tab/>
        <w:t>789</w:t>
      </w:r>
    </w:p>
    <w:p w14:paraId="5C25C5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RSRQ Measurement Report Mapping</w:t>
      </w:r>
      <w:r>
        <w:rPr>
          <w:noProof/>
        </w:rPr>
        <w:tab/>
        <w:t>790</w:t>
      </w:r>
    </w:p>
    <w:p w14:paraId="3029A5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</w:t>
      </w:r>
      <w:r>
        <w:rPr>
          <w:noProof/>
          <w:lang w:eastAsia="zh-CN"/>
        </w:rPr>
        <w:t>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Inter-frequency </w:t>
      </w:r>
      <w:r>
        <w:rPr>
          <w:noProof/>
        </w:rPr>
        <w:t>Absolute Accuracy</w:t>
      </w:r>
      <w:r>
        <w:rPr>
          <w:noProof/>
          <w:lang w:eastAsia="zh-CN"/>
        </w:rPr>
        <w:t xml:space="preserve"> of RSRP for non-BL CE UE in CE mode A</w:t>
      </w:r>
      <w:r>
        <w:rPr>
          <w:noProof/>
        </w:rPr>
        <w:tab/>
        <w:t>790</w:t>
      </w:r>
    </w:p>
    <w:p w14:paraId="48AE90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non-BL CE UE in CE mode A</w:t>
      </w:r>
      <w:r>
        <w:rPr>
          <w:noProof/>
        </w:rPr>
        <w:tab/>
        <w:t>791</w:t>
      </w:r>
    </w:p>
    <w:p w14:paraId="6BF542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Inter-frequency </w:t>
      </w:r>
      <w:r>
        <w:rPr>
          <w:noProof/>
        </w:rPr>
        <w:t>Absolute Accuracy</w:t>
      </w:r>
      <w:r>
        <w:rPr>
          <w:noProof/>
          <w:lang w:eastAsia="zh-CN"/>
        </w:rPr>
        <w:t xml:space="preserve"> of RSRP for non-BL CE UE in CE mode B</w:t>
      </w:r>
      <w:r>
        <w:rPr>
          <w:noProof/>
        </w:rPr>
        <w:tab/>
        <w:t>792</w:t>
      </w:r>
    </w:p>
    <w:p w14:paraId="3B01BC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Inter-frequency</w:t>
      </w:r>
      <w:r>
        <w:rPr>
          <w:noProof/>
        </w:rPr>
        <w:t xml:space="preserve"> Relative Accuracy of RSRP</w:t>
      </w:r>
      <w:r>
        <w:rPr>
          <w:noProof/>
          <w:lang w:eastAsia="zh-CN"/>
        </w:rPr>
        <w:t xml:space="preserve"> for </w:t>
      </w:r>
      <w:r w:rsidRPr="003D733F">
        <w:rPr>
          <w:rFonts w:eastAsia="DengXian"/>
          <w:noProof/>
          <w:lang w:eastAsia="zh-CN"/>
        </w:rPr>
        <w:t xml:space="preserve">non-BL CE </w:t>
      </w:r>
      <w:r>
        <w:rPr>
          <w:noProof/>
          <w:lang w:eastAsia="zh-CN"/>
        </w:rPr>
        <w:t>UE in CE mode B</w:t>
      </w:r>
      <w:r>
        <w:rPr>
          <w:noProof/>
        </w:rPr>
        <w:tab/>
        <w:t>793</w:t>
      </w:r>
    </w:p>
    <w:p w14:paraId="4CB19B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Accuracy of RSRQ for non-BL CE UE in CE mode A</w:t>
      </w:r>
      <w:r>
        <w:rPr>
          <w:noProof/>
        </w:rPr>
        <w:tab/>
        <w:t>794</w:t>
      </w:r>
    </w:p>
    <w:p w14:paraId="549496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Relative Accuracy of RSRQ for non-BL CE UE in CE mode A</w:t>
      </w:r>
      <w:r>
        <w:rPr>
          <w:noProof/>
        </w:rPr>
        <w:tab/>
        <w:t>794</w:t>
      </w:r>
    </w:p>
    <w:p w14:paraId="635CF4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Absolute Accuracy of RSRQ for non-BL CE UE in CE mode B</w:t>
      </w:r>
      <w:r>
        <w:rPr>
          <w:noProof/>
        </w:rPr>
        <w:tab/>
        <w:t>794</w:t>
      </w:r>
    </w:p>
    <w:p w14:paraId="001F7E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 Relative Accuracy of RSRQ for non-BL CE UE in CE mode B</w:t>
      </w:r>
      <w:r>
        <w:rPr>
          <w:noProof/>
        </w:rPr>
        <w:tab/>
        <w:t>795</w:t>
      </w:r>
    </w:p>
    <w:p w14:paraId="534D58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SFN and frame </w:t>
      </w:r>
      <w:r>
        <w:rPr>
          <w:noProof/>
        </w:rPr>
        <w:t>Timing Difference (</w:t>
      </w:r>
      <w:r>
        <w:rPr>
          <w:noProof/>
          <w:lang w:eastAsia="zh-CN"/>
        </w:rPr>
        <w:t>S</w:t>
      </w:r>
      <w:r>
        <w:rPr>
          <w:noProof/>
        </w:rPr>
        <w:t>FTD)</w:t>
      </w:r>
      <w:r>
        <w:rPr>
          <w:noProof/>
        </w:rPr>
        <w:tab/>
        <w:t>796</w:t>
      </w:r>
    </w:p>
    <w:p w14:paraId="5946F4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SFTD</w:t>
      </w:r>
      <w:r>
        <w:rPr>
          <w:noProof/>
        </w:rPr>
        <w:t xml:space="preserve"> Accuracy </w:t>
      </w:r>
      <w:r>
        <w:rPr>
          <w:noProof/>
          <w:lang w:eastAsia="zh-CN"/>
        </w:rPr>
        <w:t>Requirement</w:t>
      </w:r>
      <w:r>
        <w:rPr>
          <w:noProof/>
        </w:rPr>
        <w:tab/>
        <w:t>796</w:t>
      </w:r>
    </w:p>
    <w:p w14:paraId="120E12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SFN and Frame </w:t>
      </w:r>
      <w:r>
        <w:rPr>
          <w:noProof/>
        </w:rPr>
        <w:t>Timing Difference (</w:t>
      </w:r>
      <w:r>
        <w:rPr>
          <w:noProof/>
          <w:lang w:eastAsia="zh-CN"/>
        </w:rPr>
        <w:t>S</w:t>
      </w:r>
      <w:r>
        <w:rPr>
          <w:noProof/>
        </w:rPr>
        <w:t>FTD) under CCA</w:t>
      </w:r>
      <w:r>
        <w:rPr>
          <w:noProof/>
        </w:rPr>
        <w:tab/>
        <w:t>798</w:t>
      </w:r>
    </w:p>
    <w:p w14:paraId="40EABE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9.1.28.1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SFTD</w:t>
      </w:r>
      <w:r>
        <w:rPr>
          <w:noProof/>
        </w:rPr>
        <w:t xml:space="preserve"> Accuracy </w:t>
      </w:r>
      <w:r>
        <w:rPr>
          <w:noProof/>
          <w:lang w:eastAsia="zh-CN"/>
        </w:rPr>
        <w:t>Requirement under CCA</w:t>
      </w:r>
      <w:r>
        <w:rPr>
          <w:noProof/>
        </w:rPr>
        <w:tab/>
        <w:t>798</w:t>
      </w:r>
    </w:p>
    <w:p w14:paraId="0896858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UTRAN FDD Measurements</w:t>
      </w:r>
      <w:r>
        <w:rPr>
          <w:noProof/>
        </w:rPr>
        <w:tab/>
        <w:t>799</w:t>
      </w:r>
    </w:p>
    <w:p w14:paraId="118E44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UTRAN FDD CPICH RSCP</w:t>
      </w:r>
      <w:r>
        <w:rPr>
          <w:noProof/>
        </w:rPr>
        <w:tab/>
        <w:t>799</w:t>
      </w:r>
    </w:p>
    <w:p w14:paraId="19F200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800</w:t>
      </w:r>
    </w:p>
    <w:p w14:paraId="73F7F60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UTRAN FDD CPICH Ec/No</w:t>
      </w:r>
      <w:r>
        <w:rPr>
          <w:noProof/>
        </w:rPr>
        <w:tab/>
        <w:t>800</w:t>
      </w:r>
    </w:p>
    <w:p w14:paraId="0AA6D43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UTRAN TDD Measurements</w:t>
      </w:r>
      <w:r>
        <w:rPr>
          <w:noProof/>
        </w:rPr>
        <w:tab/>
        <w:t>800</w:t>
      </w:r>
    </w:p>
    <w:p w14:paraId="3D293D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UTRAN TDD P-CCPCH RSCP</w:t>
      </w:r>
      <w:r>
        <w:rPr>
          <w:noProof/>
        </w:rPr>
        <w:tab/>
        <w:t>801</w:t>
      </w:r>
    </w:p>
    <w:p w14:paraId="7217A5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801</w:t>
      </w:r>
    </w:p>
    <w:p w14:paraId="103F10B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801</w:t>
      </w:r>
    </w:p>
    <w:p w14:paraId="5E71257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GSM Measurements</w:t>
      </w:r>
      <w:r>
        <w:rPr>
          <w:noProof/>
        </w:rPr>
        <w:tab/>
        <w:t>801</w:t>
      </w:r>
    </w:p>
    <w:p w14:paraId="35B6BF5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GSM carrier RSSI</w:t>
      </w:r>
      <w:r>
        <w:rPr>
          <w:noProof/>
        </w:rPr>
        <w:tab/>
        <w:t>801</w:t>
      </w:r>
    </w:p>
    <w:p w14:paraId="3ED72B2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CDMA2000 1x RTT Measurements</w:t>
      </w:r>
      <w:r>
        <w:rPr>
          <w:noProof/>
        </w:rPr>
        <w:tab/>
        <w:t>801</w:t>
      </w:r>
    </w:p>
    <w:p w14:paraId="5FA004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CDMA2000 1x RTT Pilot Strength</w:t>
      </w:r>
      <w:r>
        <w:rPr>
          <w:noProof/>
        </w:rPr>
        <w:tab/>
        <w:t>801</w:t>
      </w:r>
    </w:p>
    <w:p w14:paraId="18CC762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</w:t>
      </w:r>
      <w:r w:rsidRPr="003D733F">
        <w:rPr>
          <w:rFonts w:cs="v4.2.0"/>
          <w:noProof/>
          <w:vertAlign w:val="subscript"/>
          <w:lang w:eastAsia="zh-CN"/>
        </w:rPr>
        <w:t>CMAX,c</w:t>
      </w:r>
      <w:r>
        <w:rPr>
          <w:noProof/>
        </w:rPr>
        <w:tab/>
        <w:t>802</w:t>
      </w:r>
    </w:p>
    <w:p w14:paraId="76DEA2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 Mapping</w:t>
      </w:r>
      <w:r>
        <w:rPr>
          <w:noProof/>
        </w:rPr>
        <w:tab/>
        <w:t>802</w:t>
      </w:r>
    </w:p>
    <w:p w14:paraId="55FA757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9.6.2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Estimation Period</w:t>
      </w:r>
      <w:r>
        <w:rPr>
          <w:noProof/>
        </w:rPr>
        <w:tab/>
        <w:t>802</w:t>
      </w:r>
    </w:p>
    <w:p w14:paraId="0478C2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Reporting Delay</w:t>
      </w:r>
      <w:r>
        <w:rPr>
          <w:noProof/>
        </w:rPr>
        <w:tab/>
        <w:t>802</w:t>
      </w:r>
    </w:p>
    <w:p w14:paraId="27D1310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IEEE802.11 Measurements</w:t>
      </w:r>
      <w:r>
        <w:rPr>
          <w:noProof/>
        </w:rPr>
        <w:tab/>
        <w:t>802</w:t>
      </w:r>
    </w:p>
    <w:p w14:paraId="1F52AC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WLAN RSSI</w:t>
      </w:r>
      <w:r>
        <w:rPr>
          <w:noProof/>
        </w:rPr>
        <w:tab/>
        <w:t>802</w:t>
      </w:r>
    </w:p>
    <w:p w14:paraId="41B5D3E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WLAN RSSI Measurement Report Mapping</w:t>
      </w:r>
      <w:r>
        <w:rPr>
          <w:noProof/>
        </w:rPr>
        <w:tab/>
        <w:t>802</w:t>
      </w:r>
    </w:p>
    <w:p w14:paraId="778F84A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Measurements</w:t>
      </w:r>
      <w:r>
        <w:rPr>
          <w:noProof/>
        </w:rPr>
        <w:tab/>
        <w:t>803</w:t>
      </w:r>
    </w:p>
    <w:p w14:paraId="57E11A4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803</w:t>
      </w:r>
    </w:p>
    <w:p w14:paraId="71B978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RSRP</w:t>
      </w:r>
      <w:r>
        <w:rPr>
          <w:noProof/>
        </w:rPr>
        <w:tab/>
        <w:t>803</w:t>
      </w:r>
    </w:p>
    <w:p w14:paraId="735638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MBSFN RSRP measurement accuracy requirements</w:t>
      </w:r>
      <w:r>
        <w:rPr>
          <w:noProof/>
        </w:rPr>
        <w:tab/>
        <w:t>803</w:t>
      </w:r>
    </w:p>
    <w:p w14:paraId="4DD172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RSRP measurement report mapping</w:t>
      </w:r>
      <w:r>
        <w:rPr>
          <w:noProof/>
        </w:rPr>
        <w:tab/>
        <w:t>804</w:t>
      </w:r>
    </w:p>
    <w:p w14:paraId="772FB7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RSRP measurement report mapping for 7.5 kHz subcarrier spacing</w:t>
      </w:r>
      <w:r>
        <w:rPr>
          <w:noProof/>
        </w:rPr>
        <w:tab/>
        <w:t>804</w:t>
      </w:r>
    </w:p>
    <w:p w14:paraId="7CA2DD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RSRP measurement report mapping for 1.25 kHz subcarrier spacing</w:t>
      </w:r>
      <w:r>
        <w:rPr>
          <w:noProof/>
        </w:rPr>
        <w:tab/>
        <w:t>805</w:t>
      </w:r>
    </w:p>
    <w:p w14:paraId="0F1DC9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MBSFN RSRP measurement report mapping for </w:t>
      </w:r>
      <w:r w:rsidRPr="003D733F">
        <w:rPr>
          <w:rFonts w:eastAsia="PMingLiU"/>
          <w:noProof/>
          <w:lang w:eastAsia="zh-TW"/>
        </w:rPr>
        <w:t>2.5</w:t>
      </w:r>
      <w:r>
        <w:rPr>
          <w:noProof/>
        </w:rPr>
        <w:t xml:space="preserve"> kHz subcarrier spacing</w:t>
      </w:r>
      <w:r>
        <w:rPr>
          <w:noProof/>
        </w:rPr>
        <w:tab/>
        <w:t>805</w:t>
      </w:r>
    </w:p>
    <w:p w14:paraId="04B4D8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MBSFN RSRP measurement report mapping for </w:t>
      </w:r>
      <w:r w:rsidRPr="003D733F">
        <w:rPr>
          <w:rFonts w:eastAsia="PMingLiU"/>
          <w:noProof/>
          <w:lang w:eastAsia="zh-TW"/>
        </w:rPr>
        <w:t>370.37</w:t>
      </w:r>
      <w:r>
        <w:rPr>
          <w:noProof/>
        </w:rPr>
        <w:t>Hz subcarrier spacing</w:t>
      </w:r>
      <w:r>
        <w:rPr>
          <w:noProof/>
        </w:rPr>
        <w:tab/>
        <w:t>805</w:t>
      </w:r>
    </w:p>
    <w:p w14:paraId="28E43A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</w:t>
      </w:r>
      <w:r>
        <w:rPr>
          <w:noProof/>
        </w:rPr>
        <w:tab/>
        <w:t>806</w:t>
      </w:r>
    </w:p>
    <w:p w14:paraId="56AA7F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MBSFN RSRQ measurement accuracy requirements</w:t>
      </w:r>
      <w:r>
        <w:rPr>
          <w:noProof/>
        </w:rPr>
        <w:tab/>
        <w:t>806</w:t>
      </w:r>
    </w:p>
    <w:p w14:paraId="65F83C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 report mapping</w:t>
      </w:r>
      <w:r>
        <w:rPr>
          <w:noProof/>
        </w:rPr>
        <w:tab/>
        <w:t>806</w:t>
      </w:r>
    </w:p>
    <w:p w14:paraId="7F4012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 report mapping for 7.5 kHz subcarrier spacing</w:t>
      </w:r>
      <w:r>
        <w:rPr>
          <w:noProof/>
        </w:rPr>
        <w:tab/>
        <w:t>807</w:t>
      </w:r>
    </w:p>
    <w:p w14:paraId="580831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 report mapping for 1.25 kHz subcarrier spacing</w:t>
      </w:r>
      <w:r>
        <w:rPr>
          <w:noProof/>
        </w:rPr>
        <w:tab/>
        <w:t>807</w:t>
      </w:r>
    </w:p>
    <w:p w14:paraId="4D6F6E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9.8.3.</w:t>
      </w:r>
      <w:r w:rsidRPr="003D733F">
        <w:rPr>
          <w:rFonts w:eastAsia="PMingLiU"/>
          <w:noProof/>
          <w:lang w:eastAsia="zh-TW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 report mapping for 2.5 kHz subcarrier spacing</w:t>
      </w:r>
      <w:r>
        <w:rPr>
          <w:noProof/>
        </w:rPr>
        <w:tab/>
        <w:t>807</w:t>
      </w:r>
    </w:p>
    <w:p w14:paraId="46EBD0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9.8.3.</w:t>
      </w:r>
      <w:r w:rsidRPr="003D733F">
        <w:rPr>
          <w:rFonts w:eastAsia="PMingLiU"/>
          <w:noProof/>
          <w:lang w:eastAsia="zh-TW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RSRQ measurement report mapping for 370.37 kHz subcarrier spacing</w:t>
      </w:r>
      <w:r>
        <w:rPr>
          <w:noProof/>
        </w:rPr>
        <w:tab/>
        <w:t>808</w:t>
      </w:r>
    </w:p>
    <w:p w14:paraId="5FA0BE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MCH BLER</w:t>
      </w:r>
      <w:r>
        <w:rPr>
          <w:noProof/>
        </w:rPr>
        <w:tab/>
        <w:t>808</w:t>
      </w:r>
    </w:p>
    <w:p w14:paraId="34B554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 report mapping for MCH BLER</w:t>
      </w:r>
      <w:r>
        <w:rPr>
          <w:noProof/>
        </w:rPr>
        <w:tab/>
        <w:t>808</w:t>
      </w:r>
    </w:p>
    <w:p w14:paraId="2B6940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9.8.4.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Measurement report mapping for MCH </w:t>
      </w:r>
      <w:r>
        <w:rPr>
          <w:noProof/>
          <w:lang w:eastAsia="zh-CN"/>
        </w:rPr>
        <w:t>Block Number</w:t>
      </w:r>
      <w:r>
        <w:rPr>
          <w:noProof/>
        </w:rPr>
        <w:tab/>
        <w:t>809</w:t>
      </w:r>
    </w:p>
    <w:p w14:paraId="7FD2649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ProSe Measurements</w:t>
      </w:r>
      <w:r>
        <w:rPr>
          <w:noProof/>
        </w:rPr>
        <w:tab/>
        <w:t>810</w:t>
      </w:r>
    </w:p>
    <w:p w14:paraId="4569B5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810</w:t>
      </w:r>
    </w:p>
    <w:p w14:paraId="035440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S-RSRP Measurement Accuracy Requirements</w:t>
      </w:r>
      <w:r>
        <w:rPr>
          <w:noProof/>
        </w:rPr>
        <w:tab/>
        <w:t>810</w:t>
      </w:r>
    </w:p>
    <w:p w14:paraId="5240A9E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S-RSRP Accuracy</w:t>
      </w:r>
      <w:r>
        <w:rPr>
          <w:noProof/>
        </w:rPr>
        <w:tab/>
        <w:t>810</w:t>
      </w:r>
    </w:p>
    <w:p w14:paraId="15C299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S-RSRP</w:t>
      </w:r>
      <w:r>
        <w:rPr>
          <w:noProof/>
        </w:rPr>
        <w:tab/>
        <w:t>811</w:t>
      </w:r>
    </w:p>
    <w:p w14:paraId="658C5B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SD-RSRP Measurement Accuracy Requirements</w:t>
      </w:r>
      <w:r>
        <w:rPr>
          <w:noProof/>
        </w:rPr>
        <w:tab/>
        <w:t>812</w:t>
      </w:r>
    </w:p>
    <w:p w14:paraId="548CF5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SD-RSRP Accuracy</w:t>
      </w:r>
      <w:r>
        <w:rPr>
          <w:noProof/>
        </w:rPr>
        <w:tab/>
        <w:t>812</w:t>
      </w:r>
    </w:p>
    <w:p w14:paraId="3EB162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9.9.3.2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SD-RSRP</w:t>
      </w:r>
      <w:r>
        <w:rPr>
          <w:noProof/>
        </w:rPr>
        <w:tab/>
        <w:t>812</w:t>
      </w:r>
    </w:p>
    <w:p w14:paraId="360EFAB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Measurements</w:t>
      </w:r>
      <w:r>
        <w:rPr>
          <w:noProof/>
        </w:rPr>
        <w:tab/>
        <w:t>813</w:t>
      </w:r>
    </w:p>
    <w:p w14:paraId="77B4E6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813</w:t>
      </w:r>
    </w:p>
    <w:p w14:paraId="7203E9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9.10.2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S-RSRP Measurement Accuracy Requirements</w:t>
      </w:r>
      <w:r>
        <w:rPr>
          <w:noProof/>
        </w:rPr>
        <w:tab/>
        <w:t>813</w:t>
      </w:r>
    </w:p>
    <w:p w14:paraId="1B115B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S-RSRP Accuracy</w:t>
      </w:r>
      <w:r>
        <w:rPr>
          <w:noProof/>
        </w:rPr>
        <w:tab/>
        <w:t>813</w:t>
      </w:r>
    </w:p>
    <w:p w14:paraId="03F55F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of S-RSRP</w:t>
      </w:r>
      <w:r>
        <w:rPr>
          <w:noProof/>
        </w:rPr>
        <w:tab/>
        <w:t>814</w:t>
      </w:r>
    </w:p>
    <w:p w14:paraId="774C193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PSSCH-RSRP Measurement Accuracy Requirements</w:t>
      </w:r>
      <w:r>
        <w:rPr>
          <w:noProof/>
        </w:rPr>
        <w:tab/>
        <w:t>815</w:t>
      </w:r>
    </w:p>
    <w:p w14:paraId="3D7116B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Intra-frequency Absolute PSSCH-RSRP Accuracy</w:t>
      </w:r>
      <w:r>
        <w:rPr>
          <w:noProof/>
        </w:rPr>
        <w:tab/>
        <w:t>815</w:t>
      </w:r>
    </w:p>
    <w:p w14:paraId="368272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S-RSSI Measurement Accuracy Requirements</w:t>
      </w:r>
      <w:r>
        <w:rPr>
          <w:noProof/>
        </w:rPr>
        <w:tab/>
        <w:t>815</w:t>
      </w:r>
    </w:p>
    <w:p w14:paraId="456706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9.10.4.1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Intra-frequency absolute S-RSSI measurement accuracy requirements</w:t>
      </w:r>
      <w:r>
        <w:rPr>
          <w:noProof/>
        </w:rPr>
        <w:tab/>
        <w:t>815</w:t>
      </w:r>
    </w:p>
    <w:p w14:paraId="1C68AE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 w:eastAsia="zh-CN"/>
        </w:rPr>
        <w:t>9.10.4.2 Intra-frequency relative S-RSSI measurement accuracy requirements</w:t>
      </w:r>
      <w:r>
        <w:rPr>
          <w:noProof/>
        </w:rPr>
        <w:tab/>
        <w:t>816</w:t>
      </w:r>
    </w:p>
    <w:p w14:paraId="7700325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Measurements</w:t>
      </w:r>
      <w:r>
        <w:rPr>
          <w:noProof/>
        </w:rPr>
        <w:tab/>
        <w:t>816</w:t>
      </w:r>
    </w:p>
    <w:p w14:paraId="5D9874B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SS-RSRP Measurements</w:t>
      </w:r>
      <w:r>
        <w:rPr>
          <w:noProof/>
        </w:rPr>
        <w:tab/>
        <w:t>817</w:t>
      </w:r>
    </w:p>
    <w:p w14:paraId="3CC1AD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9.11.1A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SS-RSRP Measurements for DC Idle Mode Measurements</w:t>
      </w:r>
      <w:r>
        <w:rPr>
          <w:noProof/>
        </w:rPr>
        <w:tab/>
        <w:t>817</w:t>
      </w:r>
    </w:p>
    <w:p w14:paraId="6D3B22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SS-RSRQ Measurements</w:t>
      </w:r>
      <w:r>
        <w:rPr>
          <w:noProof/>
        </w:rPr>
        <w:tab/>
        <w:t>817</w:t>
      </w:r>
    </w:p>
    <w:p w14:paraId="10AAB02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SS-RSRQ Measurements for DC Idle Mode Measurements</w:t>
      </w:r>
      <w:r>
        <w:rPr>
          <w:noProof/>
        </w:rPr>
        <w:tab/>
        <w:t>817</w:t>
      </w:r>
    </w:p>
    <w:p w14:paraId="7F33C18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SS-SINR Measurements</w:t>
      </w:r>
      <w:r>
        <w:rPr>
          <w:noProof/>
        </w:rPr>
        <w:tab/>
        <w:t>818</w:t>
      </w:r>
    </w:p>
    <w:p w14:paraId="7F93FBD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SS-RSRP Measurements under CCA</w:t>
      </w:r>
      <w:r>
        <w:rPr>
          <w:noProof/>
        </w:rPr>
        <w:tab/>
        <w:t>818</w:t>
      </w:r>
    </w:p>
    <w:p w14:paraId="6B31FA2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SS-RSRQ Measurements under CCA</w:t>
      </w:r>
      <w:r>
        <w:rPr>
          <w:noProof/>
        </w:rPr>
        <w:tab/>
        <w:t>818</w:t>
      </w:r>
    </w:p>
    <w:p w14:paraId="775715F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SS-SINR Measurements under CCA</w:t>
      </w:r>
      <w:r>
        <w:rPr>
          <w:noProof/>
        </w:rPr>
        <w:tab/>
        <w:t>819</w:t>
      </w:r>
    </w:p>
    <w:p w14:paraId="62F2968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RSSI Measurements under CCA</w:t>
      </w:r>
      <w:r>
        <w:rPr>
          <w:noProof/>
        </w:rPr>
        <w:tab/>
        <w:t>819</w:t>
      </w:r>
    </w:p>
    <w:p w14:paraId="0F864F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9.11.8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NR Channel Occupancy Measurements under CCA</w:t>
      </w:r>
      <w:r>
        <w:rPr>
          <w:noProof/>
        </w:rPr>
        <w:tab/>
        <w:t>819</w:t>
      </w:r>
    </w:p>
    <w:p w14:paraId="2EA0F464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Measurements Performance Requirements for E-UTRAN</w:t>
      </w:r>
      <w:r>
        <w:rPr>
          <w:noProof/>
        </w:rPr>
        <w:tab/>
        <w:t>820</w:t>
      </w:r>
    </w:p>
    <w:p w14:paraId="6FCC6F3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Received Interference Power</w:t>
      </w:r>
      <w:r>
        <w:rPr>
          <w:noProof/>
        </w:rPr>
        <w:tab/>
        <w:t>820</w:t>
      </w:r>
    </w:p>
    <w:p w14:paraId="10D3E82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Absolute accuracy requirement</w:t>
      </w:r>
      <w:r>
        <w:rPr>
          <w:noProof/>
        </w:rPr>
        <w:tab/>
        <w:t>820</w:t>
      </w:r>
    </w:p>
    <w:p w14:paraId="2C7ED39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Relative accuracy requirement</w:t>
      </w:r>
      <w:r>
        <w:rPr>
          <w:noProof/>
        </w:rPr>
        <w:tab/>
        <w:t>820</w:t>
      </w:r>
    </w:p>
    <w:p w14:paraId="188878D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Received Interference Power measurement report mapping</w:t>
      </w:r>
      <w:r>
        <w:rPr>
          <w:noProof/>
        </w:rPr>
        <w:tab/>
        <w:t>820</w:t>
      </w:r>
    </w:p>
    <w:p w14:paraId="469084E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Angle of Arrival (AOA)</w:t>
      </w:r>
      <w:r>
        <w:rPr>
          <w:noProof/>
        </w:rPr>
        <w:tab/>
        <w:t>820</w:t>
      </w:r>
    </w:p>
    <w:p w14:paraId="31487A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Range/mapping</w:t>
      </w:r>
      <w:r>
        <w:rPr>
          <w:noProof/>
        </w:rPr>
        <w:tab/>
        <w:t>820</w:t>
      </w:r>
    </w:p>
    <w:p w14:paraId="448F4FE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Timing Advance (T</w:t>
      </w:r>
      <w:r w:rsidRPr="003D733F">
        <w:rPr>
          <w:noProof/>
          <w:vertAlign w:val="subscript"/>
        </w:rPr>
        <w:t>ADV</w:t>
      </w:r>
      <w:r>
        <w:rPr>
          <w:noProof/>
        </w:rPr>
        <w:t>)</w:t>
      </w:r>
      <w:r>
        <w:rPr>
          <w:noProof/>
        </w:rPr>
        <w:tab/>
        <w:t>821</w:t>
      </w:r>
    </w:p>
    <w:p w14:paraId="48F8D9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10.3.1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Report mapping</w:t>
      </w:r>
      <w:r>
        <w:rPr>
          <w:noProof/>
        </w:rPr>
        <w:tab/>
        <w:t>821</w:t>
      </w:r>
    </w:p>
    <w:p w14:paraId="0DAFD2FD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ProSe Requirements in Any Cell Selection state</w:t>
      </w:r>
      <w:r>
        <w:rPr>
          <w:noProof/>
        </w:rPr>
        <w:tab/>
        <w:t>821</w:t>
      </w:r>
    </w:p>
    <w:p w14:paraId="2D3DE64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821</w:t>
      </w:r>
    </w:p>
    <w:p w14:paraId="3AB7749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Transmit Timing for ProSe in Any Cell Selection State</w:t>
      </w:r>
      <w:r>
        <w:rPr>
          <w:noProof/>
        </w:rPr>
        <w:tab/>
        <w:t>822</w:t>
      </w:r>
    </w:p>
    <w:p w14:paraId="2B001C3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822</w:t>
      </w:r>
    </w:p>
    <w:p w14:paraId="3E4865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ProSe UE transmission timing</w:t>
      </w:r>
      <w:r>
        <w:rPr>
          <w:noProof/>
        </w:rPr>
        <w:tab/>
        <w:t>822</w:t>
      </w:r>
    </w:p>
    <w:p w14:paraId="7A6A6CF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</w:t>
      </w:r>
      <w:r>
        <w:rPr>
          <w:noProof/>
        </w:rPr>
        <w:tab/>
        <w:t>822</w:t>
      </w:r>
    </w:p>
    <w:p w14:paraId="5FE3F4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822</w:t>
      </w:r>
    </w:p>
    <w:p w14:paraId="4716CEA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822</w:t>
      </w:r>
    </w:p>
    <w:p w14:paraId="5103738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for ProSe in Any Cell Selection State</w:t>
      </w:r>
      <w:r>
        <w:rPr>
          <w:noProof/>
        </w:rPr>
        <w:tab/>
        <w:t>822</w:t>
      </w:r>
    </w:p>
    <w:p w14:paraId="0C74C49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822</w:t>
      </w:r>
    </w:p>
    <w:p w14:paraId="76A76D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823</w:t>
      </w:r>
    </w:p>
    <w:p w14:paraId="1010CB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FDD</w:t>
      </w:r>
      <w:r>
        <w:rPr>
          <w:noProof/>
        </w:rPr>
        <w:tab/>
        <w:t>823</w:t>
      </w:r>
    </w:p>
    <w:p w14:paraId="6F642C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TDD</w:t>
      </w:r>
      <w:r>
        <w:rPr>
          <w:noProof/>
        </w:rPr>
        <w:tab/>
        <w:t>823</w:t>
      </w:r>
    </w:p>
    <w:p w14:paraId="711AA82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 / Reselection of ProSe Synchronization Reference</w:t>
      </w:r>
      <w:r>
        <w:rPr>
          <w:noProof/>
        </w:rPr>
        <w:tab/>
        <w:t>823</w:t>
      </w:r>
    </w:p>
    <w:p w14:paraId="26B2AA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823</w:t>
      </w:r>
    </w:p>
    <w:p w14:paraId="2F4A91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Selection/Reselection to intra-frequency SyncRef UE</w:t>
      </w:r>
      <w:r>
        <w:rPr>
          <w:noProof/>
        </w:rPr>
        <w:tab/>
        <w:t>824</w:t>
      </w:r>
    </w:p>
    <w:p w14:paraId="5AAC8B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824</w:t>
      </w:r>
    </w:p>
    <w:p w14:paraId="286222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  <w:t>824</w:t>
      </w:r>
    </w:p>
    <w:p w14:paraId="57DE7DB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824</w:t>
      </w:r>
    </w:p>
    <w:p w14:paraId="0D8AEFB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 / Reselection of ProSe relay UE</w:t>
      </w:r>
      <w:r>
        <w:rPr>
          <w:noProof/>
        </w:rPr>
        <w:tab/>
        <w:t>824</w:t>
      </w:r>
    </w:p>
    <w:p w14:paraId="261B05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824</w:t>
      </w:r>
    </w:p>
    <w:p w14:paraId="75AD72B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 / Reselection of intra-frequency ProSe relay UE</w:t>
      </w:r>
      <w:r>
        <w:rPr>
          <w:noProof/>
        </w:rPr>
        <w:tab/>
        <w:t>824</w:t>
      </w:r>
    </w:p>
    <w:p w14:paraId="1A175B3C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V2V Sidelink Communication Requirements for V2V Operation on Dedicated V2V Carrier</w:t>
      </w:r>
      <w:r>
        <w:rPr>
          <w:noProof/>
        </w:rPr>
        <w:tab/>
        <w:t>825</w:t>
      </w:r>
    </w:p>
    <w:p w14:paraId="0D13C47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825</w:t>
      </w:r>
    </w:p>
    <w:p w14:paraId="4A6507D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Transmit Timing</w:t>
      </w:r>
      <w:r>
        <w:rPr>
          <w:noProof/>
        </w:rPr>
        <w:tab/>
        <w:t>825</w:t>
      </w:r>
    </w:p>
    <w:p w14:paraId="20EB5B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GNSS as timing reference</w:t>
      </w:r>
      <w:r>
        <w:rPr>
          <w:noProof/>
        </w:rPr>
        <w:tab/>
        <w:t>825</w:t>
      </w:r>
    </w:p>
    <w:p w14:paraId="002A385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</w:t>
      </w:r>
      <w:r>
        <w:rPr>
          <w:noProof/>
        </w:rPr>
        <w:tab/>
        <w:t>825</w:t>
      </w:r>
    </w:p>
    <w:p w14:paraId="6EBF8E8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Reliability of GNSS signal</w:t>
      </w:r>
      <w:r>
        <w:rPr>
          <w:noProof/>
        </w:rPr>
        <w:tab/>
        <w:t>825</w:t>
      </w:r>
    </w:p>
    <w:p w14:paraId="45CB0092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V2X Requirements</w:t>
      </w:r>
      <w:r>
        <w:rPr>
          <w:noProof/>
        </w:rPr>
        <w:tab/>
        <w:t>826</w:t>
      </w:r>
    </w:p>
    <w:p w14:paraId="17E1C61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826</w:t>
      </w:r>
    </w:p>
    <w:p w14:paraId="4B7A480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UE </w:t>
      </w:r>
      <w:r>
        <w:rPr>
          <w:noProof/>
        </w:rPr>
        <w:t>Transmit Timing</w:t>
      </w:r>
      <w:r>
        <w:rPr>
          <w:noProof/>
        </w:rPr>
        <w:tab/>
        <w:t>826</w:t>
      </w:r>
    </w:p>
    <w:p w14:paraId="2D29702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1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826</w:t>
      </w:r>
    </w:p>
    <w:p w14:paraId="29BFA86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GNSS as synchronization reference source</w:t>
      </w:r>
      <w:r>
        <w:rPr>
          <w:noProof/>
        </w:rPr>
        <w:tab/>
        <w:t>826</w:t>
      </w:r>
    </w:p>
    <w:p w14:paraId="38AC98B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Serving cell/PCell as synchronization reference source</w:t>
      </w:r>
      <w:r>
        <w:rPr>
          <w:noProof/>
        </w:rPr>
        <w:tab/>
        <w:t>826</w:t>
      </w:r>
    </w:p>
    <w:p w14:paraId="506C674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SyncRef UE as synchronization reference source</w:t>
      </w:r>
      <w:r>
        <w:rPr>
          <w:noProof/>
        </w:rPr>
        <w:tab/>
        <w:t>827</w:t>
      </w:r>
    </w:p>
    <w:p w14:paraId="69C2AF6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</w:t>
      </w:r>
      <w:r>
        <w:rPr>
          <w:noProof/>
        </w:rPr>
        <w:tab/>
        <w:t>827</w:t>
      </w:r>
    </w:p>
    <w:p w14:paraId="6CCF435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827</w:t>
      </w:r>
    </w:p>
    <w:p w14:paraId="6656C9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Serving cell / PCell as synchronization reference source</w:t>
      </w:r>
      <w:r>
        <w:rPr>
          <w:noProof/>
        </w:rPr>
        <w:tab/>
        <w:t>827</w:t>
      </w:r>
    </w:p>
    <w:p w14:paraId="2A80FB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GNSS as synchronization reference source</w:t>
      </w:r>
      <w:r>
        <w:rPr>
          <w:noProof/>
        </w:rPr>
        <w:tab/>
        <w:t>827</w:t>
      </w:r>
    </w:p>
    <w:p w14:paraId="314D8A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transmissions with SyncRef UE as synchronization reference source</w:t>
      </w:r>
      <w:r>
        <w:rPr>
          <w:noProof/>
        </w:rPr>
        <w:tab/>
        <w:t>828</w:t>
      </w:r>
    </w:p>
    <w:p w14:paraId="06D7085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 / Reselection of V2X Synchronization Reference Source</w:t>
      </w:r>
      <w:r>
        <w:rPr>
          <w:noProof/>
        </w:rPr>
        <w:tab/>
        <w:t>828</w:t>
      </w:r>
    </w:p>
    <w:p w14:paraId="02683A4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Autonomous Resource Selection/Reselection measurements</w:t>
      </w:r>
      <w:r>
        <w:rPr>
          <w:noProof/>
        </w:rPr>
        <w:tab/>
        <w:t>829</w:t>
      </w:r>
    </w:p>
    <w:p w14:paraId="739006C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829</w:t>
      </w:r>
    </w:p>
    <w:p w14:paraId="776237A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PSSCH-RSRP measurements</w:t>
      </w:r>
      <w:r>
        <w:rPr>
          <w:noProof/>
        </w:rPr>
        <w:tab/>
        <w:t>829</w:t>
      </w:r>
    </w:p>
    <w:p w14:paraId="0DFEB7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S-RSSI measurements</w:t>
      </w:r>
      <w:r>
        <w:rPr>
          <w:noProof/>
        </w:rPr>
        <w:tab/>
        <w:t>829</w:t>
      </w:r>
    </w:p>
    <w:p w14:paraId="7FDDDFC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Congestion Control measurements</w:t>
      </w:r>
      <w:r>
        <w:rPr>
          <w:noProof/>
        </w:rPr>
        <w:tab/>
        <w:t>829</w:t>
      </w:r>
    </w:p>
    <w:p w14:paraId="7DDDD65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</w:t>
      </w:r>
      <w:r>
        <w:rPr>
          <w:noProof/>
        </w:rPr>
        <w:tab/>
        <w:t>830</w:t>
      </w:r>
    </w:p>
    <w:p w14:paraId="427593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</w:t>
      </w:r>
      <w:r>
        <w:rPr>
          <w:noProof/>
          <w:lang w:eastAsia="zh-CN"/>
        </w:rPr>
        <w:t>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</w:t>
      </w:r>
      <w:r>
        <w:rPr>
          <w:noProof/>
          <w:lang w:eastAsia="zh-CN"/>
        </w:rPr>
        <w:t>to WAN due to</w:t>
      </w:r>
      <w:r>
        <w:rPr>
          <w:noProof/>
        </w:rPr>
        <w:t xml:space="preserve"> V2X Sidelink Communication</w:t>
      </w:r>
      <w:r>
        <w:rPr>
          <w:noProof/>
        </w:rPr>
        <w:tab/>
        <w:t>830</w:t>
      </w:r>
    </w:p>
    <w:p w14:paraId="33A142B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Sidelink Communication</w:t>
      </w:r>
      <w:r>
        <w:rPr>
          <w:noProof/>
          <w:lang w:eastAsia="zh-CN"/>
        </w:rPr>
        <w:t xml:space="preserve"> Dropping due to synchronization reference source change</w:t>
      </w:r>
      <w:r>
        <w:rPr>
          <w:noProof/>
        </w:rPr>
        <w:tab/>
        <w:t>830</w:t>
      </w:r>
    </w:p>
    <w:p w14:paraId="4C8890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13.7.</w:t>
      </w:r>
      <w:r w:rsidRPr="003D733F">
        <w:rPr>
          <w:rFonts w:eastAsia="Malgun Gothic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to WAN due to V2X </w:t>
      </w:r>
      <w:r w:rsidRPr="003D733F">
        <w:rPr>
          <w:rFonts w:eastAsia="Malgun Gothic"/>
          <w:noProof/>
        </w:rPr>
        <w:t>Carrier Aggregation</w:t>
      </w:r>
      <w:r>
        <w:rPr>
          <w:noProof/>
        </w:rPr>
        <w:tab/>
        <w:t>830</w:t>
      </w:r>
    </w:p>
    <w:p w14:paraId="2E152B4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</w:t>
      </w:r>
      <w:r w:rsidRPr="003D733F">
        <w:rPr>
          <w:rFonts w:eastAsiaTheme="minorEastAsia"/>
          <w:noProof/>
        </w:rPr>
        <w:t>3</w:t>
      </w:r>
      <w:r>
        <w:rPr>
          <w:noProof/>
        </w:rPr>
        <w:t>.7.</w:t>
      </w:r>
      <w:r w:rsidRPr="003D733F">
        <w:rPr>
          <w:rFonts w:eastAsiaTheme="minorEastAsia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Interruptions to WAN due to </w:t>
      </w:r>
      <w:r w:rsidRPr="003D733F">
        <w:rPr>
          <w:rFonts w:eastAsiaTheme="minorEastAsia"/>
          <w:noProof/>
        </w:rPr>
        <w:t xml:space="preserve">NR </w:t>
      </w:r>
      <w:r>
        <w:rPr>
          <w:noProof/>
        </w:rPr>
        <w:t>V2X sidelink communication</w:t>
      </w:r>
      <w:r>
        <w:rPr>
          <w:noProof/>
        </w:rPr>
        <w:tab/>
        <w:t>831</w:t>
      </w:r>
    </w:p>
    <w:p w14:paraId="7D28F61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Reliability of GNSS signal</w:t>
      </w:r>
      <w:r>
        <w:rPr>
          <w:noProof/>
        </w:rPr>
        <w:tab/>
        <w:t>831</w:t>
      </w:r>
    </w:p>
    <w:p w14:paraId="2775A0E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Component Carrier Addition and Release Delay for V2X Sidelink Carrier Aggregation</w:t>
      </w:r>
      <w:r>
        <w:rPr>
          <w:noProof/>
        </w:rPr>
        <w:tab/>
        <w:t>831</w:t>
      </w:r>
    </w:p>
    <w:p w14:paraId="66AAA1F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13.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Selection / Reselection of V2X Synchronization Reference Source for V2X Carrier Aggregation</w:t>
      </w:r>
      <w:r>
        <w:rPr>
          <w:noProof/>
        </w:rPr>
        <w:tab/>
        <w:t>831</w:t>
      </w:r>
    </w:p>
    <w:p w14:paraId="3B13AD90" w14:textId="77777777" w:rsidR="00FA12DA" w:rsidRDefault="00FA12DA">
      <w:pPr>
        <w:pStyle w:val="TOC8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>Annex A (normative): Test Cases</w:t>
      </w:r>
      <w:r>
        <w:rPr>
          <w:noProof/>
        </w:rPr>
        <w:tab/>
        <w:t>832</w:t>
      </w:r>
    </w:p>
    <w:p w14:paraId="7CF62F52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Purpose of annex</w:t>
      </w:r>
      <w:r>
        <w:rPr>
          <w:noProof/>
        </w:rPr>
        <w:tab/>
        <w:t>832</w:t>
      </w:r>
    </w:p>
    <w:p w14:paraId="0B825DF8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Requirement classification for statistical testing</w:t>
      </w:r>
      <w:r>
        <w:rPr>
          <w:noProof/>
        </w:rPr>
        <w:tab/>
        <w:t>832</w:t>
      </w:r>
    </w:p>
    <w:p w14:paraId="235BAC4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5.0.0"/>
          <w:noProof/>
        </w:rPr>
        <w:t>A.2.1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Types of requirements in TS 36.133</w:t>
      </w:r>
      <w:r>
        <w:rPr>
          <w:noProof/>
        </w:rPr>
        <w:tab/>
        <w:t>832</w:t>
      </w:r>
    </w:p>
    <w:p w14:paraId="0EEC76E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Time and delay requirements on UE higher layer actions</w:t>
      </w:r>
      <w:r>
        <w:rPr>
          <w:noProof/>
        </w:rPr>
        <w:tab/>
        <w:t>832</w:t>
      </w:r>
    </w:p>
    <w:p w14:paraId="20998F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Measurements of power levels, relative powers and time</w:t>
      </w:r>
      <w:r>
        <w:rPr>
          <w:noProof/>
        </w:rPr>
        <w:tab/>
        <w:t>832</w:t>
      </w:r>
    </w:p>
    <w:p w14:paraId="3E175B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Implementation requirements</w:t>
      </w:r>
      <w:r>
        <w:rPr>
          <w:noProof/>
        </w:rPr>
        <w:tab/>
        <w:t>833</w:t>
      </w:r>
    </w:p>
    <w:p w14:paraId="212BF9F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Physical layer timing requirements</w:t>
      </w:r>
      <w:r>
        <w:rPr>
          <w:noProof/>
        </w:rPr>
        <w:tab/>
        <w:t>833</w:t>
      </w:r>
    </w:p>
    <w:p w14:paraId="2F203F0F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RRM test configurations</w:t>
      </w:r>
      <w:r>
        <w:rPr>
          <w:noProof/>
        </w:rPr>
        <w:tab/>
        <w:t>834</w:t>
      </w:r>
    </w:p>
    <w:p w14:paraId="031FF83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5.0.0"/>
          <w:noProof/>
        </w:rPr>
        <w:t>A.3.1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Measurement Channels</w:t>
      </w:r>
      <w:r>
        <w:rPr>
          <w:noProof/>
        </w:rPr>
        <w:tab/>
        <w:t>834</w:t>
      </w:r>
    </w:p>
    <w:p w14:paraId="7C833B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PDSCH</w:t>
      </w:r>
      <w:r>
        <w:rPr>
          <w:noProof/>
        </w:rPr>
        <w:tab/>
        <w:t>834</w:t>
      </w:r>
    </w:p>
    <w:p w14:paraId="518FEE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</w:t>
      </w:r>
      <w:r>
        <w:rPr>
          <w:noProof/>
        </w:rPr>
        <w:tab/>
        <w:t>834</w:t>
      </w:r>
    </w:p>
    <w:p w14:paraId="19CC25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</w:rPr>
        <w:tab/>
        <w:t>839</w:t>
      </w:r>
    </w:p>
    <w:p w14:paraId="47B817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for UE category 0</w:t>
      </w:r>
      <w:r>
        <w:rPr>
          <w:noProof/>
        </w:rPr>
        <w:tab/>
        <w:t>842</w:t>
      </w:r>
    </w:p>
    <w:p w14:paraId="7C69BC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HD-FDD for UE category 0</w:t>
      </w:r>
      <w:r>
        <w:rPr>
          <w:noProof/>
        </w:rPr>
        <w:tab/>
        <w:t>843</w:t>
      </w:r>
    </w:p>
    <w:p w14:paraId="7F8471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for UE category 0</w:t>
      </w:r>
      <w:r>
        <w:rPr>
          <w:noProof/>
        </w:rPr>
        <w:tab/>
        <w:t>844</w:t>
      </w:r>
    </w:p>
    <w:p w14:paraId="16FE82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Frame Structure 3</w:t>
      </w:r>
      <w:r>
        <w:rPr>
          <w:noProof/>
        </w:rPr>
        <w:tab/>
        <w:t>845</w:t>
      </w:r>
    </w:p>
    <w:p w14:paraId="3CD061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5.0.0"/>
          <w:noProof/>
          <w:lang w:val="de-DE"/>
        </w:rPr>
        <w:t>A.3.1.2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PCFICH/PDCCH/PHICH</w:t>
      </w:r>
      <w:r>
        <w:rPr>
          <w:noProof/>
        </w:rPr>
        <w:tab/>
        <w:t>846</w:t>
      </w:r>
    </w:p>
    <w:p w14:paraId="214B76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FDD</w:t>
      </w:r>
      <w:r>
        <w:rPr>
          <w:noProof/>
        </w:rPr>
        <w:tab/>
        <w:t>846</w:t>
      </w:r>
    </w:p>
    <w:p w14:paraId="6702A68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</w:rPr>
        <w:tab/>
        <w:t>846</w:t>
      </w:r>
    </w:p>
    <w:p w14:paraId="6BBC13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HD-FDD for UE category 0</w:t>
      </w:r>
      <w:r>
        <w:rPr>
          <w:noProof/>
        </w:rPr>
        <w:tab/>
        <w:t>847</w:t>
      </w:r>
    </w:p>
    <w:p w14:paraId="294FF8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FS 3</w:t>
      </w:r>
      <w:r>
        <w:rPr>
          <w:noProof/>
        </w:rPr>
        <w:tab/>
        <w:t>847</w:t>
      </w:r>
    </w:p>
    <w:p w14:paraId="7BFAA23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 xml:space="preserve">MPDCCH </w:t>
      </w:r>
      <w:r>
        <w:rPr>
          <w:noProof/>
        </w:rPr>
        <w:t>Reference Channels for Cat-M1 UEs</w:t>
      </w:r>
      <w:r>
        <w:rPr>
          <w:noProof/>
        </w:rPr>
        <w:tab/>
        <w:t>847</w:t>
      </w:r>
    </w:p>
    <w:p w14:paraId="592F48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FDD</w:t>
      </w:r>
      <w:r>
        <w:rPr>
          <w:noProof/>
        </w:rPr>
        <w:t xml:space="preserve"> in CEModeA</w:t>
      </w:r>
      <w:r>
        <w:rPr>
          <w:noProof/>
        </w:rPr>
        <w:tab/>
        <w:t>848</w:t>
      </w:r>
    </w:p>
    <w:p w14:paraId="0601A7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HD-FDD</w:t>
      </w:r>
      <w:r>
        <w:rPr>
          <w:noProof/>
        </w:rPr>
        <w:t xml:space="preserve"> in CEModeA</w:t>
      </w:r>
      <w:r>
        <w:rPr>
          <w:noProof/>
        </w:rPr>
        <w:tab/>
        <w:t>848</w:t>
      </w:r>
    </w:p>
    <w:p w14:paraId="088196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TDD</w:t>
      </w:r>
      <w:r>
        <w:rPr>
          <w:noProof/>
        </w:rPr>
        <w:t xml:space="preserve"> in CEModeA</w:t>
      </w:r>
      <w:r>
        <w:rPr>
          <w:noProof/>
        </w:rPr>
        <w:tab/>
        <w:t>849</w:t>
      </w:r>
    </w:p>
    <w:p w14:paraId="6E6F28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FDD</w:t>
      </w:r>
      <w:r>
        <w:rPr>
          <w:noProof/>
        </w:rPr>
        <w:t xml:space="preserve"> in CEModeB</w:t>
      </w:r>
      <w:r>
        <w:rPr>
          <w:noProof/>
        </w:rPr>
        <w:tab/>
        <w:t>849</w:t>
      </w:r>
    </w:p>
    <w:p w14:paraId="3963BA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HD-FDD</w:t>
      </w:r>
      <w:r>
        <w:rPr>
          <w:noProof/>
        </w:rPr>
        <w:t xml:space="preserve"> in CEModeB</w:t>
      </w:r>
      <w:r>
        <w:rPr>
          <w:noProof/>
        </w:rPr>
        <w:tab/>
        <w:t>850</w:t>
      </w:r>
    </w:p>
    <w:p w14:paraId="41FE6C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A.3.1.3.6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TDD</w:t>
      </w:r>
      <w:r>
        <w:rPr>
          <w:noProof/>
        </w:rPr>
        <w:t xml:space="preserve"> in CEModeB</w:t>
      </w:r>
      <w:r>
        <w:rPr>
          <w:noProof/>
        </w:rPr>
        <w:tab/>
        <w:t>850</w:t>
      </w:r>
    </w:p>
    <w:p w14:paraId="5886CE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PDSCH Reference Channel for Cat-M1 UEs</w:t>
      </w:r>
      <w:r>
        <w:rPr>
          <w:noProof/>
        </w:rPr>
        <w:tab/>
        <w:t>851</w:t>
      </w:r>
    </w:p>
    <w:p w14:paraId="46A1A5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FDD </w:t>
      </w:r>
      <w:r w:rsidRPr="003D733F">
        <w:rPr>
          <w:rFonts w:cs="v5.0.0"/>
          <w:noProof/>
        </w:rPr>
        <w:t>in CEModeA</w:t>
      </w:r>
      <w:r>
        <w:rPr>
          <w:noProof/>
        </w:rPr>
        <w:tab/>
        <w:t>851</w:t>
      </w:r>
    </w:p>
    <w:p w14:paraId="424920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HD-FDD </w:t>
      </w:r>
      <w:r w:rsidRPr="003D733F">
        <w:rPr>
          <w:rFonts w:cs="v5.0.0"/>
          <w:noProof/>
        </w:rPr>
        <w:t>in CEModeA</w:t>
      </w:r>
      <w:r>
        <w:rPr>
          <w:noProof/>
        </w:rPr>
        <w:tab/>
        <w:t>852</w:t>
      </w:r>
    </w:p>
    <w:p w14:paraId="0A6D16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TDD </w:t>
      </w:r>
      <w:r w:rsidRPr="003D733F">
        <w:rPr>
          <w:rFonts w:cs="v5.0.0"/>
          <w:noProof/>
        </w:rPr>
        <w:t>in CEModeA</w:t>
      </w:r>
      <w:r>
        <w:rPr>
          <w:noProof/>
        </w:rPr>
        <w:tab/>
        <w:t>853</w:t>
      </w:r>
    </w:p>
    <w:p w14:paraId="16110C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FDD </w:t>
      </w:r>
      <w:r w:rsidRPr="003D733F">
        <w:rPr>
          <w:rFonts w:cs="v5.0.0"/>
          <w:noProof/>
        </w:rPr>
        <w:t>in CEModeB</w:t>
      </w:r>
      <w:r>
        <w:rPr>
          <w:noProof/>
        </w:rPr>
        <w:tab/>
        <w:t>854</w:t>
      </w:r>
    </w:p>
    <w:p w14:paraId="2706E9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HD-FDD </w:t>
      </w:r>
      <w:r w:rsidRPr="003D733F">
        <w:rPr>
          <w:rFonts w:cs="v5.0.0"/>
          <w:noProof/>
        </w:rPr>
        <w:t>in CEModeB</w:t>
      </w:r>
      <w:r>
        <w:rPr>
          <w:noProof/>
        </w:rPr>
        <w:tab/>
        <w:t>855</w:t>
      </w:r>
    </w:p>
    <w:p w14:paraId="4F2DD5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A.3.1.4.6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TDD </w:t>
      </w:r>
      <w:r w:rsidRPr="003D733F">
        <w:rPr>
          <w:rFonts w:cs="v5.0.0"/>
          <w:noProof/>
        </w:rPr>
        <w:t>in CEModeB</w:t>
      </w:r>
      <w:r>
        <w:rPr>
          <w:noProof/>
        </w:rPr>
        <w:tab/>
        <w:t>855</w:t>
      </w:r>
    </w:p>
    <w:p w14:paraId="2C57CBE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 w:rsidRPr="003D733F">
        <w:rPr>
          <w:rFonts w:eastAsia="MS Mincho"/>
          <w:noProof/>
          <w:lang w:eastAsia="ja-JP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N</w:t>
      </w:r>
      <w:r>
        <w:rPr>
          <w:noProof/>
        </w:rPr>
        <w:t>PD</w:t>
      </w:r>
      <w:r w:rsidRPr="003D733F">
        <w:rPr>
          <w:rFonts w:eastAsia="MS Mincho"/>
          <w:noProof/>
          <w:lang w:eastAsia="ja-JP"/>
        </w:rPr>
        <w:t>S</w:t>
      </w:r>
      <w:r>
        <w:rPr>
          <w:noProof/>
        </w:rPr>
        <w:t xml:space="preserve">CH </w:t>
      </w:r>
      <w:r w:rsidRPr="003D733F">
        <w:rPr>
          <w:rFonts w:cs="v5.0.0"/>
          <w:noProof/>
        </w:rPr>
        <w:t xml:space="preserve">Reference Channel for </w:t>
      </w:r>
      <w:r w:rsidRPr="003D733F">
        <w:rPr>
          <w:rFonts w:cs="v5.0.0"/>
          <w:noProof/>
          <w:lang w:eastAsia="zh-CN"/>
        </w:rPr>
        <w:t>UE category NB1</w:t>
      </w:r>
      <w:r>
        <w:rPr>
          <w:noProof/>
        </w:rPr>
        <w:tab/>
        <w:t>856</w:t>
      </w:r>
    </w:p>
    <w:p w14:paraId="3F3746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 w:rsidRPr="003D733F">
        <w:rPr>
          <w:rFonts w:eastAsia="MS Mincho"/>
          <w:noProof/>
          <w:lang w:eastAsia="ja-JP"/>
        </w:rPr>
        <w:t>5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HD-FDD in-band operation</w:t>
      </w:r>
      <w:r>
        <w:rPr>
          <w:noProof/>
        </w:rPr>
        <w:tab/>
        <w:t>856</w:t>
      </w:r>
    </w:p>
    <w:p w14:paraId="468DCD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857</w:t>
      </w:r>
    </w:p>
    <w:p w14:paraId="49155F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HD-FDD</w:t>
      </w:r>
      <w:r>
        <w:rPr>
          <w:noProof/>
          <w:lang w:eastAsia="zh-CN"/>
        </w:rPr>
        <w:t xml:space="preserve"> standalone operation</w:t>
      </w:r>
      <w:r>
        <w:rPr>
          <w:noProof/>
        </w:rPr>
        <w:tab/>
        <w:t>857</w:t>
      </w:r>
    </w:p>
    <w:p w14:paraId="53ECEC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858</w:t>
      </w:r>
    </w:p>
    <w:p w14:paraId="43270A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HD-FDD</w:t>
      </w:r>
      <w:r>
        <w:rPr>
          <w:noProof/>
          <w:lang w:eastAsia="zh-CN"/>
        </w:rPr>
        <w:t xml:space="preserve"> guard band operation</w:t>
      </w:r>
      <w:r>
        <w:rPr>
          <w:noProof/>
        </w:rPr>
        <w:tab/>
        <w:t>858</w:t>
      </w:r>
    </w:p>
    <w:p w14:paraId="4BDC00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859</w:t>
      </w:r>
    </w:p>
    <w:p w14:paraId="521170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 w:rsidRPr="003D733F">
        <w:rPr>
          <w:rFonts w:eastAsia="MS Mincho"/>
          <w:noProof/>
          <w:lang w:eastAsia="ja-JP"/>
        </w:rPr>
        <w:t>5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in-band operation</w:t>
      </w:r>
      <w:r>
        <w:rPr>
          <w:noProof/>
        </w:rPr>
        <w:tab/>
        <w:t>859</w:t>
      </w:r>
    </w:p>
    <w:p w14:paraId="0220CD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standalone operation</w:t>
      </w:r>
      <w:r>
        <w:rPr>
          <w:noProof/>
        </w:rPr>
        <w:tab/>
        <w:t>859</w:t>
      </w:r>
    </w:p>
    <w:p w14:paraId="3F8111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guard band operation</w:t>
      </w:r>
      <w:r>
        <w:rPr>
          <w:noProof/>
        </w:rPr>
        <w:tab/>
        <w:t>860</w:t>
      </w:r>
    </w:p>
    <w:p w14:paraId="559B0FD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NPDCCH Reference Channel for UE category NB1</w:t>
      </w:r>
      <w:r>
        <w:rPr>
          <w:noProof/>
        </w:rPr>
        <w:tab/>
        <w:t>860</w:t>
      </w:r>
    </w:p>
    <w:p w14:paraId="38BAA2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In-band operation</w:t>
      </w:r>
      <w:r>
        <w:rPr>
          <w:noProof/>
        </w:rPr>
        <w:tab/>
        <w:t>860</w:t>
      </w:r>
    </w:p>
    <w:p w14:paraId="6AFF10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861</w:t>
      </w:r>
    </w:p>
    <w:p w14:paraId="561B6B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Standalone</w:t>
      </w:r>
      <w:r>
        <w:rPr>
          <w:noProof/>
        </w:rPr>
        <w:t xml:space="preserve"> operation</w:t>
      </w:r>
      <w:r>
        <w:rPr>
          <w:noProof/>
        </w:rPr>
        <w:tab/>
        <w:t>861</w:t>
      </w:r>
    </w:p>
    <w:p w14:paraId="74E7C0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861</w:t>
      </w:r>
    </w:p>
    <w:p w14:paraId="79BF67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Guard </w:t>
      </w:r>
      <w:r>
        <w:rPr>
          <w:noProof/>
        </w:rPr>
        <w:t>band operation</w:t>
      </w:r>
      <w:r>
        <w:rPr>
          <w:noProof/>
        </w:rPr>
        <w:tab/>
        <w:t>861</w:t>
      </w:r>
    </w:p>
    <w:p w14:paraId="3EFCE1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862</w:t>
      </w:r>
    </w:p>
    <w:p w14:paraId="066321B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5.0.0"/>
          <w:noProof/>
        </w:rPr>
        <w:t>A.3.2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OFDMA Channel Noise Generator (OCNG)</w:t>
      </w:r>
      <w:r>
        <w:rPr>
          <w:noProof/>
        </w:rPr>
        <w:tab/>
        <w:t>862</w:t>
      </w:r>
    </w:p>
    <w:p w14:paraId="241086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Patterns for FDD</w:t>
      </w:r>
      <w:r>
        <w:rPr>
          <w:noProof/>
        </w:rPr>
        <w:tab/>
        <w:t>862</w:t>
      </w:r>
    </w:p>
    <w:p w14:paraId="290D57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1: outer resource blocks allocation in 10 MHz</w:t>
      </w:r>
      <w:r>
        <w:rPr>
          <w:noProof/>
        </w:rPr>
        <w:tab/>
        <w:t>863</w:t>
      </w:r>
    </w:p>
    <w:p w14:paraId="7FF4D3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2: full bandwidth allocation in 10 MHz</w:t>
      </w:r>
      <w:r>
        <w:rPr>
          <w:noProof/>
        </w:rPr>
        <w:tab/>
        <w:t>863</w:t>
      </w:r>
    </w:p>
    <w:p w14:paraId="6E610D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3: outer resource blocks allocation in 1.4 MHz</w:t>
      </w:r>
      <w:r>
        <w:rPr>
          <w:noProof/>
        </w:rPr>
        <w:tab/>
        <w:t>864</w:t>
      </w:r>
    </w:p>
    <w:p w14:paraId="1C5CBE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4: full bandwidth allocation in 1.4 MHz</w:t>
      </w:r>
      <w:r>
        <w:rPr>
          <w:noProof/>
        </w:rPr>
        <w:tab/>
        <w:t>865</w:t>
      </w:r>
    </w:p>
    <w:p w14:paraId="2D168C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5: outer resource blocks allocation in 10 MHz (without MBSFN)</w:t>
      </w:r>
      <w:r>
        <w:rPr>
          <w:noProof/>
        </w:rPr>
        <w:tab/>
        <w:t>865</w:t>
      </w:r>
    </w:p>
    <w:p w14:paraId="551340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6: full bandwidth allocation in 10 MHz (without MBSFN)</w:t>
      </w:r>
      <w:r>
        <w:rPr>
          <w:noProof/>
        </w:rPr>
        <w:tab/>
        <w:t>866</w:t>
      </w:r>
    </w:p>
    <w:p w14:paraId="5E948B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7: full bandwidth allocation in 1.4 MHz (without MBSFN)</w:t>
      </w:r>
      <w:r>
        <w:rPr>
          <w:noProof/>
        </w:rPr>
        <w:tab/>
        <w:t>866</w:t>
      </w:r>
    </w:p>
    <w:p w14:paraId="03C311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8: outer resource blocks allocation in 10 MHz for MBSFN ABS</w:t>
      </w:r>
      <w:r>
        <w:rPr>
          <w:noProof/>
        </w:rPr>
        <w:tab/>
        <w:t>866</w:t>
      </w:r>
    </w:p>
    <w:p w14:paraId="6D8095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9: full bandwidth allocation in 10 MHz for MBSFN ABS</w:t>
      </w:r>
      <w:r>
        <w:rPr>
          <w:noProof/>
        </w:rPr>
        <w:tab/>
        <w:t>867</w:t>
      </w:r>
    </w:p>
    <w:p w14:paraId="78EFA41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10: outer resource blocks allocation in 10 MHz with user data in every subframe (without MBSFN)</w:t>
      </w:r>
      <w:r>
        <w:rPr>
          <w:noProof/>
        </w:rPr>
        <w:tab/>
        <w:t>868</w:t>
      </w:r>
    </w:p>
    <w:p w14:paraId="1C762D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A.3.2.1.1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1</w:t>
      </w:r>
      <w:r>
        <w:rPr>
          <w:noProof/>
          <w:lang w:eastAsia="zh-CN"/>
        </w:rPr>
        <w:t>1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2</w:t>
      </w:r>
      <w:r>
        <w:rPr>
          <w:noProof/>
        </w:rPr>
        <w:t>0 MHz</w:t>
      </w:r>
      <w:r>
        <w:rPr>
          <w:noProof/>
        </w:rPr>
        <w:tab/>
        <w:t>868</w:t>
      </w:r>
    </w:p>
    <w:p w14:paraId="7CCA63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12</w:t>
      </w:r>
      <w:r>
        <w:rPr>
          <w:noProof/>
        </w:rPr>
        <w:t xml:space="preserve">: full bandwidth allocation in </w:t>
      </w:r>
      <w:r>
        <w:rPr>
          <w:noProof/>
          <w:lang w:eastAsia="zh-CN"/>
        </w:rPr>
        <w:t>20</w:t>
      </w:r>
      <w:r>
        <w:rPr>
          <w:noProof/>
        </w:rPr>
        <w:t xml:space="preserve"> MHz</w:t>
      </w:r>
      <w:r>
        <w:rPr>
          <w:noProof/>
        </w:rPr>
        <w:tab/>
        <w:t>869</w:t>
      </w:r>
    </w:p>
    <w:p w14:paraId="7B5FEA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13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2</w:t>
      </w:r>
      <w:r>
        <w:rPr>
          <w:noProof/>
        </w:rPr>
        <w:t>0 MHz (without MBSFN)</w:t>
      </w:r>
      <w:r>
        <w:rPr>
          <w:noProof/>
        </w:rPr>
        <w:tab/>
        <w:t>869</w:t>
      </w:r>
    </w:p>
    <w:p w14:paraId="29A974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14</w:t>
      </w:r>
      <w:r>
        <w:rPr>
          <w:noProof/>
        </w:rPr>
        <w:t xml:space="preserve">: full bandwidth allocation in </w:t>
      </w:r>
      <w:r>
        <w:rPr>
          <w:noProof/>
          <w:lang w:eastAsia="zh-CN"/>
        </w:rPr>
        <w:t>2</w:t>
      </w:r>
      <w:r>
        <w:rPr>
          <w:noProof/>
        </w:rPr>
        <w:t>0 MHz (without MBSFN)</w:t>
      </w:r>
      <w:r>
        <w:rPr>
          <w:noProof/>
        </w:rPr>
        <w:tab/>
        <w:t>870</w:t>
      </w:r>
    </w:p>
    <w:p w14:paraId="64D543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A.3.2.1.1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FDD pattern 1</w:t>
      </w:r>
      <w:r>
        <w:rPr>
          <w:noProof/>
          <w:lang w:eastAsia="zh-CN"/>
        </w:rPr>
        <w:t>5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</w:t>
      </w:r>
      <w:r>
        <w:rPr>
          <w:noProof/>
        </w:rPr>
        <w:tab/>
        <w:t>870</w:t>
      </w:r>
    </w:p>
    <w:p w14:paraId="6484C0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A.3.2.1.1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16</w:t>
      </w:r>
      <w:r>
        <w:rPr>
          <w:noProof/>
        </w:rPr>
        <w:t xml:space="preserve">: full bandwidth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</w:t>
      </w:r>
      <w:r>
        <w:rPr>
          <w:noProof/>
        </w:rPr>
        <w:tab/>
        <w:t>871</w:t>
      </w:r>
    </w:p>
    <w:p w14:paraId="53EC6A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17</w:t>
      </w:r>
      <w:r>
        <w:rPr>
          <w:noProof/>
        </w:rPr>
        <w:t>: outer resource blocks allocation in 20 MHz with user data in every subframe (without MBSFN)</w:t>
      </w:r>
      <w:r>
        <w:rPr>
          <w:noProof/>
        </w:rPr>
        <w:tab/>
        <w:t>871</w:t>
      </w:r>
    </w:p>
    <w:p w14:paraId="2FC719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18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 (without MBSFN)</w:t>
      </w:r>
      <w:r>
        <w:rPr>
          <w:noProof/>
        </w:rPr>
        <w:tab/>
        <w:t>872</w:t>
      </w:r>
    </w:p>
    <w:p w14:paraId="042E97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19</w:t>
      </w:r>
      <w:r>
        <w:rPr>
          <w:noProof/>
        </w:rPr>
        <w:t xml:space="preserve">: full bandwidth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 (without MBSFN)</w:t>
      </w:r>
      <w:r>
        <w:rPr>
          <w:noProof/>
        </w:rPr>
        <w:tab/>
        <w:t>872</w:t>
      </w:r>
    </w:p>
    <w:p w14:paraId="0A692AA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>20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 with user data in every subframe (without MBSFN)</w:t>
      </w:r>
      <w:r>
        <w:rPr>
          <w:noProof/>
        </w:rPr>
        <w:tab/>
        <w:t>873</w:t>
      </w:r>
    </w:p>
    <w:p w14:paraId="7F9521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 xml:space="preserve">21: </w:t>
      </w:r>
      <w:r>
        <w:rPr>
          <w:noProof/>
        </w:rPr>
        <w:t xml:space="preserve">Generic resource blocks allocation </w:t>
      </w:r>
      <w:r>
        <w:rPr>
          <w:noProof/>
          <w:lang w:bidi="hi-IN"/>
        </w:rPr>
        <w:t>(without MBSFN)</w:t>
      </w:r>
      <w:r>
        <w:rPr>
          <w:noProof/>
        </w:rPr>
        <w:tab/>
        <w:t>873</w:t>
      </w:r>
    </w:p>
    <w:p w14:paraId="1727A3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A.3.2.1.</w:t>
      </w:r>
      <w:r>
        <w:rPr>
          <w:noProof/>
          <w:lang w:eastAsia="zh-CN"/>
        </w:rPr>
        <w:t>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FDD pattern </w:t>
      </w:r>
      <w:r>
        <w:rPr>
          <w:noProof/>
          <w:lang w:eastAsia="zh-CN"/>
        </w:rPr>
        <w:t xml:space="preserve">22: </w:t>
      </w:r>
      <w:r>
        <w:rPr>
          <w:noProof/>
        </w:rPr>
        <w:t>Generic resource blocks allocation</w:t>
      </w:r>
      <w:r>
        <w:rPr>
          <w:noProof/>
          <w:lang w:eastAsia="zh-CN"/>
        </w:rPr>
        <w:t xml:space="preserve"> in 5MHz</w:t>
      </w:r>
      <w:r>
        <w:rPr>
          <w:noProof/>
        </w:rPr>
        <w:t xml:space="preserve"> </w:t>
      </w:r>
      <w:r>
        <w:rPr>
          <w:noProof/>
          <w:lang w:bidi="hi-IN"/>
        </w:rPr>
        <w:t>(without MBSFN)</w:t>
      </w:r>
      <w:r>
        <w:rPr>
          <w:noProof/>
        </w:rPr>
        <w:tab/>
        <w:t>874</w:t>
      </w:r>
    </w:p>
    <w:p w14:paraId="66A532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Patterns for TDD</w:t>
      </w:r>
      <w:r>
        <w:rPr>
          <w:noProof/>
        </w:rPr>
        <w:tab/>
        <w:t>874</w:t>
      </w:r>
    </w:p>
    <w:p w14:paraId="6A8B9F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TDD pattern 1: outer resource blocks allocation in 10 MHz</w:t>
      </w:r>
      <w:r>
        <w:rPr>
          <w:noProof/>
        </w:rPr>
        <w:tab/>
        <w:t>875</w:t>
      </w:r>
    </w:p>
    <w:p w14:paraId="097FCF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TDD pattern 2: full bandwidth allocation in 10 MHz</w:t>
      </w:r>
      <w:r>
        <w:rPr>
          <w:noProof/>
        </w:rPr>
        <w:tab/>
        <w:t>875</w:t>
      </w:r>
    </w:p>
    <w:p w14:paraId="074FE2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TDD pattern 3: outer resource blocks allocation in 1.4 MHz</w:t>
      </w:r>
      <w:r>
        <w:rPr>
          <w:noProof/>
        </w:rPr>
        <w:tab/>
        <w:t>876</w:t>
      </w:r>
    </w:p>
    <w:p w14:paraId="1EB674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TDD pattern 4: full bandwidth allocation in 1.4 MHz</w:t>
      </w:r>
      <w:r>
        <w:rPr>
          <w:noProof/>
        </w:rPr>
        <w:tab/>
        <w:t>876</w:t>
      </w:r>
    </w:p>
    <w:p w14:paraId="58A186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TDD pattern 5: outer resource blocks allocation in 10 MHz for MBSFN ABS</w:t>
      </w:r>
      <w:r>
        <w:rPr>
          <w:noProof/>
        </w:rPr>
        <w:tab/>
        <w:t>877</w:t>
      </w:r>
    </w:p>
    <w:p w14:paraId="47A3A2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OCNG TDD pattern 6: full bandwidth allocation in 10 MHz for MBSFN ABS</w:t>
      </w:r>
      <w:r>
        <w:rPr>
          <w:noProof/>
        </w:rPr>
        <w:tab/>
        <w:t>878</w:t>
      </w:r>
    </w:p>
    <w:p w14:paraId="6B9B85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TDD pattern </w:t>
      </w:r>
      <w:r>
        <w:rPr>
          <w:noProof/>
          <w:lang w:eastAsia="zh-CN"/>
        </w:rPr>
        <w:t>7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2</w:t>
      </w:r>
      <w:r>
        <w:rPr>
          <w:noProof/>
        </w:rPr>
        <w:t>0 MHz</w:t>
      </w:r>
      <w:r>
        <w:rPr>
          <w:noProof/>
        </w:rPr>
        <w:tab/>
        <w:t>879</w:t>
      </w:r>
    </w:p>
    <w:p w14:paraId="4860E9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TDD pattern </w:t>
      </w:r>
      <w:r>
        <w:rPr>
          <w:noProof/>
          <w:lang w:eastAsia="zh-CN"/>
        </w:rPr>
        <w:t>8</w:t>
      </w:r>
      <w:r>
        <w:rPr>
          <w:noProof/>
        </w:rPr>
        <w:t xml:space="preserve">: full bandwidth allocation in </w:t>
      </w:r>
      <w:r>
        <w:rPr>
          <w:noProof/>
          <w:lang w:eastAsia="zh-CN"/>
        </w:rPr>
        <w:t>2</w:t>
      </w:r>
      <w:r>
        <w:rPr>
          <w:noProof/>
        </w:rPr>
        <w:t>0 MHz</w:t>
      </w:r>
      <w:r>
        <w:rPr>
          <w:noProof/>
        </w:rPr>
        <w:tab/>
        <w:t>880</w:t>
      </w:r>
    </w:p>
    <w:p w14:paraId="48DA0A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</w:t>
      </w: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TDD pattern </w:t>
      </w:r>
      <w:r>
        <w:rPr>
          <w:noProof/>
          <w:lang w:eastAsia="zh-CN"/>
        </w:rPr>
        <w:t>9</w:t>
      </w:r>
      <w:r>
        <w:rPr>
          <w:noProof/>
        </w:rPr>
        <w:t xml:space="preserve">: outer resource blocks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</w:t>
      </w:r>
      <w:r>
        <w:rPr>
          <w:noProof/>
        </w:rPr>
        <w:tab/>
        <w:t>880</w:t>
      </w:r>
    </w:p>
    <w:p w14:paraId="6FD9EA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TDD pattern </w:t>
      </w:r>
      <w:r>
        <w:rPr>
          <w:noProof/>
          <w:lang w:eastAsia="zh-CN"/>
        </w:rPr>
        <w:t>10</w:t>
      </w:r>
      <w:r>
        <w:rPr>
          <w:noProof/>
        </w:rPr>
        <w:t xml:space="preserve">: full bandwidth allocation in </w:t>
      </w:r>
      <w:r>
        <w:rPr>
          <w:noProof/>
          <w:lang w:eastAsia="zh-CN"/>
        </w:rPr>
        <w:t>5</w:t>
      </w:r>
      <w:r>
        <w:rPr>
          <w:noProof/>
        </w:rPr>
        <w:t xml:space="preserve"> MHz</w:t>
      </w:r>
      <w:r>
        <w:rPr>
          <w:noProof/>
        </w:rPr>
        <w:tab/>
        <w:t>881</w:t>
      </w:r>
    </w:p>
    <w:p w14:paraId="160B7F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A.3.2.2.</w:t>
      </w:r>
      <w:r>
        <w:rPr>
          <w:noProof/>
          <w:lang w:eastAsia="zh-CN"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TDD pattern </w:t>
      </w:r>
      <w:r>
        <w:rPr>
          <w:noProof/>
          <w:lang w:eastAsia="zh-CN"/>
        </w:rPr>
        <w:t xml:space="preserve">11: </w:t>
      </w:r>
      <w:r>
        <w:rPr>
          <w:noProof/>
        </w:rPr>
        <w:t xml:space="preserve">Generic resource blocks allocation </w:t>
      </w:r>
      <w:r>
        <w:rPr>
          <w:noProof/>
          <w:lang w:bidi="hi-IN"/>
        </w:rPr>
        <w:t>(without MBSFN)</w:t>
      </w:r>
      <w:r>
        <w:rPr>
          <w:noProof/>
        </w:rPr>
        <w:tab/>
        <w:t>881</w:t>
      </w:r>
    </w:p>
    <w:p w14:paraId="522551F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OCNG Patterns for Narrowband IoT</w:t>
      </w:r>
      <w:r>
        <w:rPr>
          <w:noProof/>
        </w:rPr>
        <w:tab/>
        <w:t>882</w:t>
      </w:r>
    </w:p>
    <w:p w14:paraId="7CC56B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Narrowband IoT OCNG FDD pattern 1: In-band NB-IoT in 10 MHz EUTRAN cell</w:t>
      </w:r>
      <w:r>
        <w:rPr>
          <w:noProof/>
        </w:rPr>
        <w:tab/>
        <w:t>883</w:t>
      </w:r>
    </w:p>
    <w:p w14:paraId="3CB475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Narrowband IoT OCNG FDD pattern </w:t>
      </w:r>
      <w:r>
        <w:rPr>
          <w:noProof/>
          <w:lang w:eastAsia="zh-CN"/>
        </w:rPr>
        <w:t>2</w:t>
      </w:r>
      <w:r>
        <w:rPr>
          <w:noProof/>
        </w:rPr>
        <w:t xml:space="preserve">: </w:t>
      </w:r>
      <w:r>
        <w:rPr>
          <w:noProof/>
          <w:lang w:eastAsia="zh-CN"/>
        </w:rPr>
        <w:t xml:space="preserve">guard </w:t>
      </w:r>
      <w:r>
        <w:rPr>
          <w:noProof/>
        </w:rPr>
        <w:t>band NB-IoT in 10 MHz EUTRAN cell</w:t>
      </w:r>
      <w:r>
        <w:rPr>
          <w:noProof/>
        </w:rPr>
        <w:tab/>
        <w:t>884</w:t>
      </w:r>
    </w:p>
    <w:p w14:paraId="721EAB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A.3.2.3.</w:t>
      </w:r>
      <w:r w:rsidRPr="003D733F">
        <w:rPr>
          <w:noProof/>
          <w:lang w:val="sv-FI"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 xml:space="preserve">Narrowband IoT OCNG FDD pattern </w:t>
      </w:r>
      <w:r w:rsidRPr="003D733F">
        <w:rPr>
          <w:noProof/>
          <w:lang w:val="sv-FI" w:eastAsia="zh-CN"/>
        </w:rPr>
        <w:t>3</w:t>
      </w:r>
      <w:r w:rsidRPr="003D733F">
        <w:rPr>
          <w:noProof/>
          <w:lang w:val="sv-FI"/>
        </w:rPr>
        <w:t xml:space="preserve">: </w:t>
      </w:r>
      <w:r w:rsidRPr="003D733F">
        <w:rPr>
          <w:noProof/>
          <w:lang w:val="sv-FI" w:eastAsia="zh-CN"/>
        </w:rPr>
        <w:t>standalone</w:t>
      </w:r>
      <w:r w:rsidRPr="003D733F">
        <w:rPr>
          <w:noProof/>
          <w:lang w:val="sv-FI"/>
        </w:rPr>
        <w:t xml:space="preserve"> NB-IoT</w:t>
      </w:r>
      <w:r>
        <w:rPr>
          <w:noProof/>
        </w:rPr>
        <w:tab/>
        <w:t>884</w:t>
      </w:r>
    </w:p>
    <w:p w14:paraId="1D9E54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Narrowband IoT OCNG FDD pattern 4: In-band NB-IoT in 5 MHz EUTRAN cell</w:t>
      </w:r>
      <w:r>
        <w:rPr>
          <w:noProof/>
        </w:rPr>
        <w:tab/>
        <w:t>885</w:t>
      </w:r>
    </w:p>
    <w:p w14:paraId="5E1427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A.3.2.3.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Narrowband IoT OCNG FDD pattern </w:t>
      </w:r>
      <w:r>
        <w:rPr>
          <w:noProof/>
          <w:lang w:eastAsia="zh-CN"/>
        </w:rPr>
        <w:t>5</w:t>
      </w:r>
      <w:r>
        <w:rPr>
          <w:noProof/>
        </w:rPr>
        <w:t xml:space="preserve">: </w:t>
      </w:r>
      <w:r>
        <w:rPr>
          <w:noProof/>
          <w:lang w:eastAsia="zh-CN"/>
        </w:rPr>
        <w:t xml:space="preserve">guard </w:t>
      </w:r>
      <w:r>
        <w:rPr>
          <w:noProof/>
        </w:rPr>
        <w:t>band NB-IoT in 5 MHz EUTRAN cell</w:t>
      </w:r>
      <w:r>
        <w:rPr>
          <w:noProof/>
        </w:rPr>
        <w:tab/>
        <w:t>886</w:t>
      </w:r>
    </w:p>
    <w:p w14:paraId="4643B3D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Narrowband IoT OCNG TDD pattern 1: In-band NB-IoT in 10 MHz EUTRAN cell</w:t>
      </w:r>
      <w:r>
        <w:rPr>
          <w:noProof/>
        </w:rPr>
        <w:tab/>
        <w:t>887</w:t>
      </w:r>
    </w:p>
    <w:p w14:paraId="2E568F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A.3.2.3.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Narrowband IoT OCNG TDD pattern </w:t>
      </w:r>
      <w:r>
        <w:rPr>
          <w:noProof/>
          <w:lang w:eastAsia="zh-CN"/>
        </w:rPr>
        <w:t>2</w:t>
      </w:r>
      <w:r>
        <w:rPr>
          <w:noProof/>
        </w:rPr>
        <w:t xml:space="preserve">: </w:t>
      </w:r>
      <w:r>
        <w:rPr>
          <w:noProof/>
          <w:lang w:eastAsia="zh-CN"/>
        </w:rPr>
        <w:t xml:space="preserve">guard </w:t>
      </w:r>
      <w:r>
        <w:rPr>
          <w:noProof/>
        </w:rPr>
        <w:t>band NB-IoT in 10 MHz EUTRAN cell</w:t>
      </w:r>
      <w:r>
        <w:rPr>
          <w:noProof/>
        </w:rPr>
        <w:tab/>
        <w:t>888</w:t>
      </w:r>
    </w:p>
    <w:p w14:paraId="49CCFA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A.3.2.3.</w:t>
      </w:r>
      <w:r w:rsidRPr="003D733F">
        <w:rPr>
          <w:noProof/>
          <w:lang w:val="sv-FI"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 xml:space="preserve">Narrowband IoT OCNG TDD pattern </w:t>
      </w:r>
      <w:r w:rsidRPr="003D733F">
        <w:rPr>
          <w:noProof/>
          <w:lang w:val="sv-FI" w:eastAsia="zh-CN"/>
        </w:rPr>
        <w:t>3</w:t>
      </w:r>
      <w:r w:rsidRPr="003D733F">
        <w:rPr>
          <w:noProof/>
          <w:lang w:val="sv-FI"/>
        </w:rPr>
        <w:t xml:space="preserve">: </w:t>
      </w:r>
      <w:r w:rsidRPr="003D733F">
        <w:rPr>
          <w:noProof/>
          <w:lang w:val="sv-FI" w:eastAsia="zh-CN"/>
        </w:rPr>
        <w:t>standalone</w:t>
      </w:r>
      <w:r w:rsidRPr="003D733F">
        <w:rPr>
          <w:noProof/>
          <w:lang w:val="sv-FI"/>
        </w:rPr>
        <w:t xml:space="preserve"> NB-IoT</w:t>
      </w:r>
      <w:r>
        <w:rPr>
          <w:noProof/>
        </w:rPr>
        <w:tab/>
        <w:t>889</w:t>
      </w:r>
    </w:p>
    <w:p w14:paraId="57BD31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OCNG Patterns for </w:t>
      </w:r>
      <w:r>
        <w:rPr>
          <w:noProof/>
          <w:lang w:eastAsia="zh-CN"/>
        </w:rPr>
        <w:t>V2X sidelink</w:t>
      </w:r>
      <w:r>
        <w:rPr>
          <w:noProof/>
        </w:rPr>
        <w:tab/>
        <w:t>890</w:t>
      </w:r>
    </w:p>
    <w:p w14:paraId="101D34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V2X sidelink </w:t>
      </w:r>
      <w:r>
        <w:rPr>
          <w:noProof/>
        </w:rPr>
        <w:t xml:space="preserve">OCNG </w:t>
      </w:r>
      <w:r>
        <w:rPr>
          <w:noProof/>
          <w:lang w:eastAsia="zh-CN"/>
        </w:rPr>
        <w:t>T</w:t>
      </w:r>
      <w:r>
        <w:rPr>
          <w:noProof/>
        </w:rPr>
        <w:t>DD pattern 1: outer resource blocks allocation in 10 MHz</w:t>
      </w:r>
      <w:r>
        <w:rPr>
          <w:noProof/>
        </w:rPr>
        <w:tab/>
        <w:t>890</w:t>
      </w:r>
    </w:p>
    <w:p w14:paraId="4B721F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V2X sidelink </w:t>
      </w:r>
      <w:r>
        <w:rPr>
          <w:noProof/>
        </w:rPr>
        <w:t xml:space="preserve">OCNG </w:t>
      </w:r>
      <w:r>
        <w:rPr>
          <w:noProof/>
          <w:lang w:eastAsia="zh-CN"/>
        </w:rPr>
        <w:t>T</w:t>
      </w:r>
      <w:r>
        <w:rPr>
          <w:noProof/>
        </w:rPr>
        <w:t xml:space="preserve">DD pattern </w:t>
      </w:r>
      <w:r>
        <w:rPr>
          <w:noProof/>
          <w:lang w:eastAsia="zh-CN"/>
        </w:rPr>
        <w:t>2</w:t>
      </w:r>
      <w:r>
        <w:rPr>
          <w:noProof/>
        </w:rPr>
        <w:t>: outer resource blocks allocation in 10 MHz</w:t>
      </w:r>
      <w:r>
        <w:rPr>
          <w:noProof/>
        </w:rPr>
        <w:tab/>
        <w:t>891</w:t>
      </w:r>
    </w:p>
    <w:p w14:paraId="743072A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DRX Configurations</w:t>
      </w:r>
      <w:r>
        <w:rPr>
          <w:noProof/>
        </w:rPr>
        <w:tab/>
        <w:t>891</w:t>
      </w:r>
    </w:p>
    <w:p w14:paraId="01AA7C9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ABS Transmission Configurations</w:t>
      </w:r>
      <w:r>
        <w:rPr>
          <w:noProof/>
        </w:rPr>
        <w:tab/>
        <w:t>892</w:t>
      </w:r>
    </w:p>
    <w:p w14:paraId="047B12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Non-MBSFN ABS Transmission Configurations</w:t>
      </w:r>
      <w:r>
        <w:rPr>
          <w:noProof/>
        </w:rPr>
        <w:tab/>
        <w:t>892</w:t>
      </w:r>
    </w:p>
    <w:p w14:paraId="007C3B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Non-MBSFN ABS Transmission, 1x2 antenna with PBCH</w:t>
      </w:r>
      <w:r>
        <w:rPr>
          <w:noProof/>
        </w:rPr>
        <w:tab/>
        <w:t>892</w:t>
      </w:r>
    </w:p>
    <w:p w14:paraId="38FAD3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Non-MBSFN ABS Transmission, 2x2 antenna without PBCH</w:t>
      </w:r>
      <w:r>
        <w:rPr>
          <w:noProof/>
        </w:rPr>
        <w:tab/>
        <w:t>892</w:t>
      </w:r>
    </w:p>
    <w:p w14:paraId="099D03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ABS Transmission Configurations</w:t>
      </w:r>
      <w:r>
        <w:rPr>
          <w:noProof/>
        </w:rPr>
        <w:tab/>
        <w:t>893</w:t>
      </w:r>
    </w:p>
    <w:p w14:paraId="679646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ABS Transmission, 1x2 antenna</w:t>
      </w:r>
      <w:r>
        <w:rPr>
          <w:noProof/>
        </w:rPr>
        <w:tab/>
        <w:t>893</w:t>
      </w:r>
    </w:p>
    <w:p w14:paraId="0B1B55D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MBSFN ABS Transmission</w:t>
      </w:r>
      <w:r w:rsidRPr="003D733F">
        <w:rPr>
          <w:noProof/>
          <w:lang w:val="en-US"/>
        </w:rPr>
        <w:t>, 2x2 antenna</w:t>
      </w:r>
      <w:r>
        <w:rPr>
          <w:noProof/>
        </w:rPr>
        <w:tab/>
        <w:t>894</w:t>
      </w:r>
    </w:p>
    <w:p w14:paraId="32B8316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Impact of Reference Sensitivity Degradation with Carrier Aggregation on Test Cases</w:t>
      </w:r>
      <w:r>
        <w:rPr>
          <w:noProof/>
        </w:rPr>
        <w:tab/>
        <w:t>894</w:t>
      </w:r>
    </w:p>
    <w:p w14:paraId="5F4C2DA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Impact of Reference Sensitivity Degradation due to Insertion Loss</w:t>
      </w:r>
      <w:r>
        <w:rPr>
          <w:noProof/>
        </w:rPr>
        <w:tab/>
        <w:t>894</w:t>
      </w:r>
    </w:p>
    <w:p w14:paraId="087F8B4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Carrier Aggregation Test Cases with Different Channel Bandwidth Combinations</w:t>
      </w:r>
      <w:r>
        <w:rPr>
          <w:noProof/>
        </w:rPr>
        <w:tab/>
        <w:t>895</w:t>
      </w:r>
    </w:p>
    <w:p w14:paraId="200FCE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895</w:t>
      </w:r>
    </w:p>
    <w:p w14:paraId="1974FA2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Cases with Different Channel Bandwidths</w:t>
      </w:r>
      <w:r>
        <w:rPr>
          <w:noProof/>
        </w:rPr>
        <w:tab/>
        <w:t>895</w:t>
      </w:r>
    </w:p>
    <w:p w14:paraId="37AD83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895</w:t>
      </w:r>
    </w:p>
    <w:p w14:paraId="16A292E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895</w:t>
      </w:r>
    </w:p>
    <w:p w14:paraId="75EB04E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ja-JP"/>
        </w:rPr>
        <w:t>A.3.8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ja-JP"/>
        </w:rPr>
        <w:t>Antenna Configuration</w:t>
      </w:r>
      <w:r>
        <w:rPr>
          <w:noProof/>
        </w:rPr>
        <w:tab/>
        <w:t>895</w:t>
      </w:r>
    </w:p>
    <w:p w14:paraId="54271ED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</w:t>
      </w:r>
      <w:r w:rsidRPr="003D733F">
        <w:rPr>
          <w:noProof/>
          <w:snapToGrid w:val="0"/>
          <w:lang w:eastAsia="zh-CN"/>
        </w:rPr>
        <w:t xml:space="preserve"> for 4 Rx capable UEs</w:t>
      </w:r>
      <w:r>
        <w:rPr>
          <w:noProof/>
        </w:rPr>
        <w:tab/>
        <w:t>895</w:t>
      </w:r>
    </w:p>
    <w:p w14:paraId="7BD684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A.3.8.1.1 Introduction</w:t>
      </w:r>
      <w:r>
        <w:rPr>
          <w:noProof/>
        </w:rPr>
        <w:tab/>
        <w:t>895</w:t>
      </w:r>
    </w:p>
    <w:p w14:paraId="6FB397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A.3.8.1.2 Principle of testing</w:t>
      </w:r>
      <w:r>
        <w:rPr>
          <w:noProof/>
        </w:rPr>
        <w:tab/>
        <w:t>895</w:t>
      </w:r>
    </w:p>
    <w:p w14:paraId="57BD8BF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A.3.8.1.2.1 Single carrier tests</w:t>
      </w:r>
      <w:r>
        <w:rPr>
          <w:noProof/>
        </w:rPr>
        <w:tab/>
        <w:t>895</w:t>
      </w:r>
    </w:p>
    <w:p w14:paraId="1DAFABB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Carrier aggregation and Dual connectivity tests</w:t>
      </w:r>
      <w:r>
        <w:rPr>
          <w:noProof/>
        </w:rPr>
        <w:tab/>
        <w:t>896</w:t>
      </w:r>
    </w:p>
    <w:p w14:paraId="775A962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 for bands where 2RX is supported</w:t>
      </w:r>
      <w:r>
        <w:rPr>
          <w:noProof/>
        </w:rPr>
        <w:tab/>
        <w:t>897</w:t>
      </w:r>
    </w:p>
    <w:p w14:paraId="693ED20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 for bands where 4RX is supported</w:t>
      </w:r>
      <w:r>
        <w:rPr>
          <w:noProof/>
        </w:rPr>
        <w:tab/>
        <w:t>897</w:t>
      </w:r>
    </w:p>
    <w:p w14:paraId="2A0CF0A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</w:t>
      </w:r>
      <w:r w:rsidRPr="003D733F">
        <w:rPr>
          <w:noProof/>
          <w:snapToGrid w:val="0"/>
          <w:lang w:eastAsia="zh-CN"/>
        </w:rPr>
        <w:t xml:space="preserve"> for 8 Rx capable UEs</w:t>
      </w:r>
      <w:r>
        <w:rPr>
          <w:noProof/>
        </w:rPr>
        <w:tab/>
        <w:t>897</w:t>
      </w:r>
    </w:p>
    <w:p w14:paraId="4D78E5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897</w:t>
      </w:r>
    </w:p>
    <w:p w14:paraId="320647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897</w:t>
      </w:r>
    </w:p>
    <w:p w14:paraId="35E8A5D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Single carrier tests</w:t>
      </w:r>
      <w:r>
        <w:rPr>
          <w:noProof/>
        </w:rPr>
        <w:tab/>
        <w:t>897</w:t>
      </w:r>
    </w:p>
    <w:p w14:paraId="392DF98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A.3.8.2.2.2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Carrier aggregation and Dual connectivity tests</w:t>
      </w:r>
      <w:r>
        <w:rPr>
          <w:noProof/>
        </w:rPr>
        <w:tab/>
        <w:t>898</w:t>
      </w:r>
    </w:p>
    <w:p w14:paraId="33CB59A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 for bands where 2RX is supported</w:t>
      </w:r>
      <w:r>
        <w:rPr>
          <w:noProof/>
        </w:rPr>
        <w:tab/>
        <w:t>898</w:t>
      </w:r>
    </w:p>
    <w:p w14:paraId="1B3B6E2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 for bands where 4RX is supported</w:t>
      </w:r>
      <w:r>
        <w:rPr>
          <w:noProof/>
        </w:rPr>
        <w:tab/>
        <w:t>898</w:t>
      </w:r>
    </w:p>
    <w:p w14:paraId="51FDAC2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A.3.8.2.2.5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Antenna connection for bands where 8RX is supported</w:t>
      </w:r>
      <w:r>
        <w:rPr>
          <w:noProof/>
        </w:rPr>
        <w:tab/>
        <w:t>898</w:t>
      </w:r>
    </w:p>
    <w:p w14:paraId="0BC13F4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Carrier Aggregation Test Cases with Different Duplex Modes</w:t>
      </w:r>
      <w:r>
        <w:rPr>
          <w:noProof/>
        </w:rPr>
        <w:tab/>
        <w:t>898</w:t>
      </w:r>
    </w:p>
    <w:p w14:paraId="0FA5B06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898</w:t>
      </w:r>
    </w:p>
    <w:p w14:paraId="626E4EC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898</w:t>
      </w:r>
    </w:p>
    <w:p w14:paraId="3CD18BA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Carrier Aggregation Test Cases with Different CA Configurations</w:t>
      </w:r>
      <w:r>
        <w:rPr>
          <w:noProof/>
        </w:rPr>
        <w:tab/>
        <w:t>899</w:t>
      </w:r>
    </w:p>
    <w:p w14:paraId="4DE656B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899</w:t>
      </w:r>
    </w:p>
    <w:p w14:paraId="189958F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899</w:t>
      </w:r>
    </w:p>
    <w:p w14:paraId="4DF5BA5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Cases for Synchronous and Asynchronous Dual Connectivity</w:t>
      </w:r>
      <w:r>
        <w:rPr>
          <w:noProof/>
        </w:rPr>
        <w:tab/>
        <w:t>899</w:t>
      </w:r>
    </w:p>
    <w:p w14:paraId="66FA7C9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899</w:t>
      </w:r>
    </w:p>
    <w:p w14:paraId="32897B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899</w:t>
      </w:r>
    </w:p>
    <w:p w14:paraId="5F5F38F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Proximity-based Services</w:t>
      </w:r>
      <w:r>
        <w:rPr>
          <w:noProof/>
        </w:rPr>
        <w:tab/>
        <w:t>899</w:t>
      </w:r>
    </w:p>
    <w:p w14:paraId="631A5A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899</w:t>
      </w:r>
    </w:p>
    <w:p w14:paraId="04FEFAD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DRX configurations for ProSe tests</w:t>
      </w:r>
      <w:r>
        <w:rPr>
          <w:noProof/>
        </w:rPr>
        <w:tab/>
        <w:t>899</w:t>
      </w:r>
    </w:p>
    <w:p w14:paraId="44E93B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Cases with Different Channel Bandwidths</w:t>
      </w:r>
      <w:r>
        <w:rPr>
          <w:noProof/>
        </w:rPr>
        <w:tab/>
        <w:t>900</w:t>
      </w:r>
    </w:p>
    <w:p w14:paraId="42A26F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900</w:t>
      </w:r>
    </w:p>
    <w:p w14:paraId="6C8B29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900</w:t>
      </w:r>
    </w:p>
    <w:p w14:paraId="31C217E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resource pool configurations for ProSe Direct Discovery</w:t>
      </w:r>
      <w:r>
        <w:rPr>
          <w:noProof/>
        </w:rPr>
        <w:tab/>
        <w:t>900</w:t>
      </w:r>
    </w:p>
    <w:p w14:paraId="7E1C3EA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resource pool configurations for ProSe Direct Communication</w:t>
      </w:r>
      <w:r>
        <w:rPr>
          <w:noProof/>
        </w:rPr>
        <w:tab/>
        <w:t>907</w:t>
      </w:r>
    </w:p>
    <w:p w14:paraId="1C9C73E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Measurement Channels for ProSe Direct Discovery</w:t>
      </w:r>
      <w:r>
        <w:rPr>
          <w:noProof/>
        </w:rPr>
        <w:tab/>
        <w:t>910</w:t>
      </w:r>
    </w:p>
    <w:p w14:paraId="3917E3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</w:t>
      </w:r>
      <w:r>
        <w:rPr>
          <w:noProof/>
        </w:rPr>
        <w:tab/>
        <w:t>910</w:t>
      </w:r>
    </w:p>
    <w:p w14:paraId="648ECD1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measurement channels for ProSe Direct Communication</w:t>
      </w:r>
      <w:r>
        <w:rPr>
          <w:noProof/>
        </w:rPr>
        <w:tab/>
        <w:t>910</w:t>
      </w:r>
    </w:p>
    <w:p w14:paraId="555FB4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</w:t>
      </w:r>
      <w:r>
        <w:rPr>
          <w:noProof/>
        </w:rPr>
        <w:tab/>
        <w:t>910</w:t>
      </w:r>
    </w:p>
    <w:p w14:paraId="5391844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ProSe Receive Traffic Generator</w:t>
      </w:r>
      <w:r>
        <w:rPr>
          <w:noProof/>
        </w:rPr>
        <w:tab/>
        <w:t>911</w:t>
      </w:r>
    </w:p>
    <w:p w14:paraId="108CCA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ProSe Direct Communication Receive Traffic Generator for FDD</w:t>
      </w:r>
      <w:r>
        <w:rPr>
          <w:noProof/>
        </w:rPr>
        <w:tab/>
        <w:t>911</w:t>
      </w:r>
    </w:p>
    <w:p w14:paraId="043B8C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ProSe Direct Discovery Receive Traffic Generator for FDD</w:t>
      </w:r>
      <w:r>
        <w:rPr>
          <w:noProof/>
        </w:rPr>
        <w:tab/>
        <w:t>911</w:t>
      </w:r>
    </w:p>
    <w:p w14:paraId="7B861D9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A.3.13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Time Offset between Cells</w:t>
      </w:r>
      <w:r>
        <w:rPr>
          <w:noProof/>
        </w:rPr>
        <w:tab/>
        <w:t>912</w:t>
      </w:r>
    </w:p>
    <w:p w14:paraId="632AF3D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912</w:t>
      </w:r>
    </w:p>
    <w:p w14:paraId="01D956D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Definition</w:t>
      </w:r>
      <w:r>
        <w:rPr>
          <w:noProof/>
        </w:rPr>
        <w:tab/>
        <w:t>912</w:t>
      </w:r>
    </w:p>
    <w:p w14:paraId="09E5913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</w:t>
      </w:r>
      <w:r>
        <w:rPr>
          <w:noProof/>
          <w:lang w:eastAsia="zh-CN"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Carrier Aggregation </w:t>
      </w:r>
      <w:r>
        <w:rPr>
          <w:noProof/>
          <w:lang w:eastAsia="zh-CN"/>
        </w:rPr>
        <w:t xml:space="preserve">under operation with Frame Structure 3 </w:t>
      </w:r>
      <w:r>
        <w:rPr>
          <w:noProof/>
        </w:rPr>
        <w:t>Test Cases with Different Duplex Modes</w:t>
      </w:r>
      <w:r>
        <w:rPr>
          <w:noProof/>
        </w:rPr>
        <w:tab/>
        <w:t>912</w:t>
      </w:r>
    </w:p>
    <w:p w14:paraId="470077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</w:t>
      </w:r>
      <w:r>
        <w:rPr>
          <w:noProof/>
          <w:lang w:eastAsia="zh-CN"/>
        </w:rPr>
        <w:t>14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912</w:t>
      </w:r>
    </w:p>
    <w:p w14:paraId="780659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</w:t>
      </w:r>
      <w:r>
        <w:rPr>
          <w:noProof/>
          <w:lang w:eastAsia="zh-CN"/>
        </w:rPr>
        <w:t>14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testing</w:t>
      </w:r>
      <w:r>
        <w:rPr>
          <w:noProof/>
        </w:rPr>
        <w:tab/>
        <w:t>912</w:t>
      </w:r>
    </w:p>
    <w:p w14:paraId="26A9D83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A.3.15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Dual connectivity test cases with different combination of duplex mode</w:t>
      </w:r>
      <w:r>
        <w:rPr>
          <w:noProof/>
        </w:rPr>
        <w:tab/>
        <w:t>912</w:t>
      </w:r>
    </w:p>
    <w:p w14:paraId="5CD8CF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Arial Unicode MS"/>
          <w:noProof/>
          <w:lang w:eastAsia="zh-CN"/>
        </w:rPr>
        <w:t>A.3.15.1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Arial Unicode MS"/>
          <w:noProof/>
          <w:lang w:eastAsia="zh-CN"/>
        </w:rPr>
        <w:t>Introduction</w:t>
      </w:r>
      <w:r>
        <w:rPr>
          <w:noProof/>
        </w:rPr>
        <w:tab/>
        <w:t>912</w:t>
      </w:r>
    </w:p>
    <w:p w14:paraId="048C4FD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Arial Unicode MS"/>
          <w:noProof/>
          <w:lang w:eastAsia="zh-CN"/>
        </w:rPr>
        <w:t>A.3.15.2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Arial Unicode MS"/>
          <w:noProof/>
          <w:lang w:eastAsia="zh-CN"/>
        </w:rPr>
        <w:t>Principle of testing</w:t>
      </w:r>
      <w:r>
        <w:rPr>
          <w:noProof/>
        </w:rPr>
        <w:tab/>
        <w:t>912</w:t>
      </w:r>
    </w:p>
    <w:p w14:paraId="15DE9E7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Reference </w:t>
      </w:r>
      <w:r>
        <w:rPr>
          <w:noProof/>
          <w:lang w:eastAsia="zh-CN"/>
        </w:rPr>
        <w:t>PRACH</w:t>
      </w:r>
      <w:r>
        <w:rPr>
          <w:noProof/>
        </w:rPr>
        <w:t xml:space="preserve"> Configurations</w:t>
      </w:r>
      <w:r>
        <w:rPr>
          <w:noProof/>
        </w:rPr>
        <w:tab/>
        <w:t>913</w:t>
      </w:r>
    </w:p>
    <w:p w14:paraId="187285D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Listen before talk model</w:t>
      </w:r>
      <w:r>
        <w:rPr>
          <w:noProof/>
        </w:rPr>
        <w:tab/>
        <w:t>913</w:t>
      </w:r>
    </w:p>
    <w:p w14:paraId="7C85429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913</w:t>
      </w:r>
    </w:p>
    <w:p w14:paraId="1F57E77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Definition</w:t>
      </w:r>
      <w:r>
        <w:rPr>
          <w:noProof/>
        </w:rPr>
        <w:tab/>
        <w:t>913</w:t>
      </w:r>
    </w:p>
    <w:p w14:paraId="0A57364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N</w:t>
      </w:r>
      <w:r>
        <w:rPr>
          <w:noProof/>
          <w:lang w:eastAsia="zh-CN"/>
        </w:rPr>
        <w:t>PRACH</w:t>
      </w:r>
      <w:r>
        <w:rPr>
          <w:noProof/>
        </w:rPr>
        <w:t xml:space="preserve"> Configurations</w:t>
      </w:r>
      <w:r>
        <w:rPr>
          <w:noProof/>
        </w:rPr>
        <w:tab/>
        <w:t>914</w:t>
      </w:r>
    </w:p>
    <w:p w14:paraId="4EC9A27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A.3.19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Dual connectivity test cases with different bandwidth combinations</w:t>
      </w:r>
      <w:r>
        <w:rPr>
          <w:noProof/>
        </w:rPr>
        <w:tab/>
        <w:t>915</w:t>
      </w:r>
    </w:p>
    <w:p w14:paraId="286AD8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Arial Unicode MS"/>
          <w:noProof/>
          <w:lang w:eastAsia="zh-CN"/>
        </w:rPr>
        <w:t>A.3.19.1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Arial Unicode MS"/>
          <w:noProof/>
          <w:lang w:eastAsia="zh-CN"/>
        </w:rPr>
        <w:t>Introduction</w:t>
      </w:r>
      <w:r>
        <w:rPr>
          <w:noProof/>
        </w:rPr>
        <w:tab/>
        <w:t>915</w:t>
      </w:r>
    </w:p>
    <w:p w14:paraId="2605FF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Arial Unicode MS"/>
          <w:noProof/>
          <w:lang w:eastAsia="zh-CN"/>
        </w:rPr>
        <w:t>A.3.19.2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Arial Unicode MS"/>
          <w:noProof/>
          <w:lang w:eastAsia="zh-CN"/>
        </w:rPr>
        <w:t>Principle of testing</w:t>
      </w:r>
      <w:r>
        <w:rPr>
          <w:noProof/>
        </w:rPr>
        <w:tab/>
        <w:t>915</w:t>
      </w:r>
    </w:p>
    <w:p w14:paraId="4F35BDE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Category M1 UE Test Cases</w:t>
      </w:r>
      <w:r>
        <w:rPr>
          <w:noProof/>
        </w:rPr>
        <w:tab/>
        <w:t>916</w:t>
      </w:r>
    </w:p>
    <w:p w14:paraId="5BC2B04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916</w:t>
      </w:r>
    </w:p>
    <w:p w14:paraId="56F1E64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Cat-M1 UE Testing</w:t>
      </w:r>
      <w:r>
        <w:rPr>
          <w:noProof/>
        </w:rPr>
        <w:tab/>
        <w:t>916</w:t>
      </w:r>
    </w:p>
    <w:p w14:paraId="191BA1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Cat-M1 UE testing for inter-frequency RSTD measurement period requirements with measurement gaps</w:t>
      </w:r>
      <w:r>
        <w:rPr>
          <w:noProof/>
        </w:rPr>
        <w:tab/>
        <w:t>917</w:t>
      </w:r>
    </w:p>
    <w:p w14:paraId="54082F0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V2V Sidelink Communication on Dedicated V2V Carrier</w:t>
      </w:r>
      <w:r>
        <w:rPr>
          <w:noProof/>
        </w:rPr>
        <w:tab/>
        <w:t>918</w:t>
      </w:r>
    </w:p>
    <w:p w14:paraId="5901563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918</w:t>
      </w:r>
    </w:p>
    <w:p w14:paraId="2355760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resource pool configurations for V2V Sidelink Communication</w:t>
      </w:r>
      <w:r>
        <w:rPr>
          <w:noProof/>
        </w:rPr>
        <w:tab/>
        <w:t>918</w:t>
      </w:r>
    </w:p>
    <w:p w14:paraId="209E33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A.3.21.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measurement channels for V2V Sidelink Communication</w:t>
      </w:r>
      <w:r>
        <w:rPr>
          <w:noProof/>
        </w:rPr>
        <w:tab/>
        <w:t>919</w:t>
      </w:r>
    </w:p>
    <w:p w14:paraId="7024D5B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Category 1bis UE Test Cases</w:t>
      </w:r>
      <w:r>
        <w:rPr>
          <w:noProof/>
        </w:rPr>
        <w:tab/>
        <w:t>920</w:t>
      </w:r>
    </w:p>
    <w:p w14:paraId="5028AFE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920</w:t>
      </w:r>
    </w:p>
    <w:p w14:paraId="43F09D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Category 1bis UE Testing</w:t>
      </w:r>
      <w:r>
        <w:rPr>
          <w:noProof/>
        </w:rPr>
        <w:tab/>
        <w:t>920</w:t>
      </w:r>
    </w:p>
    <w:p w14:paraId="00E8C1E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Category NB2 UE Test Cases</w:t>
      </w:r>
      <w:r>
        <w:rPr>
          <w:noProof/>
        </w:rPr>
        <w:tab/>
        <w:t>924</w:t>
      </w:r>
    </w:p>
    <w:p w14:paraId="7C649F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924</w:t>
      </w:r>
    </w:p>
    <w:p w14:paraId="3B591AF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Category NB2 UE Testing</w:t>
      </w:r>
      <w:r>
        <w:rPr>
          <w:noProof/>
        </w:rPr>
        <w:tab/>
        <w:t>924</w:t>
      </w:r>
    </w:p>
    <w:p w14:paraId="646CA4D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 w:rsidRPr="003D733F">
        <w:rPr>
          <w:bCs/>
          <w:noProof/>
        </w:rPr>
        <w:t>3.24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algun Gothic"/>
          <w:noProof/>
          <w:lang w:eastAsia="zh-CN"/>
        </w:rPr>
        <w:t>V2X sidelink communication</w:t>
      </w:r>
      <w:r>
        <w:rPr>
          <w:noProof/>
        </w:rPr>
        <w:tab/>
        <w:t>927</w:t>
      </w:r>
    </w:p>
    <w:p w14:paraId="36FC92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927</w:t>
      </w:r>
    </w:p>
    <w:p w14:paraId="128E88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resource pool configurations for V2</w:t>
      </w:r>
      <w:r>
        <w:rPr>
          <w:noProof/>
          <w:lang w:eastAsia="zh-CN"/>
        </w:rPr>
        <w:t>X</w:t>
      </w:r>
      <w:r>
        <w:rPr>
          <w:noProof/>
        </w:rPr>
        <w:t xml:space="preserve"> Sidelink Communication</w:t>
      </w:r>
      <w:r>
        <w:rPr>
          <w:noProof/>
        </w:rPr>
        <w:tab/>
        <w:t>928</w:t>
      </w:r>
    </w:p>
    <w:p w14:paraId="0107603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A.3.24.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 measurement channels for V2</w:t>
      </w:r>
      <w:r>
        <w:rPr>
          <w:noProof/>
          <w:lang w:eastAsia="zh-CN"/>
        </w:rPr>
        <w:t>X</w:t>
      </w:r>
      <w:r>
        <w:rPr>
          <w:noProof/>
        </w:rPr>
        <w:t xml:space="preserve"> Sidelink Communication</w:t>
      </w:r>
      <w:r>
        <w:rPr>
          <w:noProof/>
        </w:rPr>
        <w:tab/>
        <w:t>932</w:t>
      </w:r>
    </w:p>
    <w:p w14:paraId="130264D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Category M2 UE Test Cases</w:t>
      </w:r>
      <w:r>
        <w:rPr>
          <w:noProof/>
        </w:rPr>
        <w:tab/>
        <w:t>933</w:t>
      </w:r>
    </w:p>
    <w:p w14:paraId="5DE242B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933</w:t>
      </w:r>
    </w:p>
    <w:p w14:paraId="4C25A8C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Cat-M2 UE Testing</w:t>
      </w:r>
      <w:r>
        <w:rPr>
          <w:noProof/>
        </w:rPr>
        <w:tab/>
        <w:t>933</w:t>
      </w:r>
    </w:p>
    <w:p w14:paraId="5BC8B1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Cat-M2 UE testing for inter-frequency RSTD measurement period requirements with measurement gaps</w:t>
      </w:r>
      <w:r>
        <w:rPr>
          <w:noProof/>
        </w:rPr>
        <w:tab/>
        <w:t>934</w:t>
      </w:r>
    </w:p>
    <w:p w14:paraId="3D3D735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A.3.26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sTTI and processing time reduction</w:t>
      </w:r>
      <w:r>
        <w:rPr>
          <w:noProof/>
          <w:lang w:eastAsia="zh-CN"/>
        </w:rPr>
        <w:t xml:space="preserve"> test cases with different </w:t>
      </w:r>
      <w:r>
        <w:rPr>
          <w:noProof/>
        </w:rPr>
        <w:t>sTTI/processing time reduction scheme</w:t>
      </w:r>
      <w:r>
        <w:rPr>
          <w:noProof/>
        </w:rPr>
        <w:tab/>
        <w:t>935</w:t>
      </w:r>
    </w:p>
    <w:p w14:paraId="797E200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Arial Unicode MS"/>
          <w:noProof/>
          <w:lang w:eastAsia="zh-CN"/>
        </w:rPr>
        <w:t>A.3.26.1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Arial Unicode MS"/>
          <w:noProof/>
          <w:lang w:eastAsia="zh-CN"/>
        </w:rPr>
        <w:t>Introduction</w:t>
      </w:r>
      <w:r>
        <w:rPr>
          <w:noProof/>
        </w:rPr>
        <w:tab/>
        <w:t>935</w:t>
      </w:r>
    </w:p>
    <w:p w14:paraId="76A077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Arial Unicode MS"/>
          <w:noProof/>
          <w:lang w:eastAsia="zh-CN"/>
        </w:rPr>
        <w:t>A.3.26.2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Arial Unicode MS"/>
          <w:noProof/>
          <w:lang w:eastAsia="zh-CN"/>
        </w:rPr>
        <w:t>Principle of testing</w:t>
      </w:r>
      <w:r>
        <w:rPr>
          <w:noProof/>
        </w:rPr>
        <w:tab/>
        <w:t>935</w:t>
      </w:r>
    </w:p>
    <w:p w14:paraId="05268E6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LTE INACTIVE Cell Re-selection Test Cases</w:t>
      </w:r>
      <w:r>
        <w:rPr>
          <w:noProof/>
        </w:rPr>
        <w:tab/>
        <w:t>935</w:t>
      </w:r>
    </w:p>
    <w:p w14:paraId="3331D94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  <w:t>935</w:t>
      </w:r>
    </w:p>
    <w:p w14:paraId="1A68C2F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A.3.27.2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Principle of INACTIVE cell re-selection Testing</w:t>
      </w:r>
      <w:r>
        <w:rPr>
          <w:noProof/>
        </w:rPr>
        <w:tab/>
        <w:t>935</w:t>
      </w:r>
    </w:p>
    <w:p w14:paraId="400D7A71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3D733F">
        <w:rPr>
          <w:rFonts w:cs="v4.2.0"/>
          <w:noProof/>
        </w:rPr>
        <w:t>A.4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E-UTRAN RRC_IDLE state</w:t>
      </w:r>
      <w:r>
        <w:rPr>
          <w:noProof/>
        </w:rPr>
        <w:tab/>
        <w:t>935</w:t>
      </w:r>
    </w:p>
    <w:p w14:paraId="601F17A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Cell Re-Selection</w:t>
      </w:r>
      <w:r>
        <w:rPr>
          <w:noProof/>
        </w:rPr>
        <w:tab/>
        <w:t>935</w:t>
      </w:r>
    </w:p>
    <w:p w14:paraId="23DBD4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 frequency case</w:t>
      </w:r>
      <w:r>
        <w:rPr>
          <w:noProof/>
        </w:rPr>
        <w:tab/>
        <w:t>935</w:t>
      </w:r>
    </w:p>
    <w:p w14:paraId="436334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935</w:t>
      </w:r>
    </w:p>
    <w:p w14:paraId="4FE569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937</w:t>
      </w:r>
    </w:p>
    <w:p w14:paraId="2F06D1F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</w:t>
      </w:r>
      <w:r>
        <w:rPr>
          <w:noProof/>
        </w:rPr>
        <w:tab/>
        <w:t>938</w:t>
      </w:r>
    </w:p>
    <w:p w14:paraId="33B20D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938</w:t>
      </w:r>
    </w:p>
    <w:p w14:paraId="50ADA1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939</w:t>
      </w:r>
    </w:p>
    <w:p w14:paraId="3027B26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case</w:t>
      </w:r>
      <w:r>
        <w:rPr>
          <w:noProof/>
        </w:rPr>
        <w:tab/>
        <w:t>940</w:t>
      </w:r>
    </w:p>
    <w:p w14:paraId="7DF4748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940</w:t>
      </w:r>
    </w:p>
    <w:p w14:paraId="26267D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941</w:t>
      </w:r>
    </w:p>
    <w:p w14:paraId="2DABCB2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 Inter frequency case</w:t>
      </w:r>
      <w:r>
        <w:rPr>
          <w:noProof/>
        </w:rPr>
        <w:tab/>
        <w:t>942</w:t>
      </w:r>
    </w:p>
    <w:p w14:paraId="329DD9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942</w:t>
      </w:r>
    </w:p>
    <w:p w14:paraId="6CAF16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943</w:t>
      </w:r>
    </w:p>
    <w:p w14:paraId="1411C6E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A.4.2.5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case</w:t>
      </w:r>
      <w:r>
        <w:rPr>
          <w:noProof/>
        </w:rPr>
        <w:tab/>
        <w:t>944</w:t>
      </w:r>
    </w:p>
    <w:p w14:paraId="09090B8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944</w:t>
      </w:r>
    </w:p>
    <w:p w14:paraId="3B0AF7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945</w:t>
      </w:r>
    </w:p>
    <w:p w14:paraId="2EB5A25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TDD: Inter frequency case</w:t>
      </w:r>
      <w:r>
        <w:rPr>
          <w:noProof/>
        </w:rPr>
        <w:tab/>
        <w:t>946</w:t>
      </w:r>
    </w:p>
    <w:p w14:paraId="0921C8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946</w:t>
      </w:r>
    </w:p>
    <w:p w14:paraId="70255C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947</w:t>
      </w:r>
    </w:p>
    <w:p w14:paraId="6452BE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case in the existence of non-allowed CSG cell</w:t>
      </w:r>
      <w:r>
        <w:rPr>
          <w:noProof/>
        </w:rPr>
        <w:tab/>
        <w:t>948</w:t>
      </w:r>
    </w:p>
    <w:p w14:paraId="5568EE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948</w:t>
      </w:r>
    </w:p>
    <w:p w14:paraId="357F4D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949</w:t>
      </w:r>
    </w:p>
    <w:p w14:paraId="6FDEE00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– </w:t>
      </w:r>
      <w:r>
        <w:rPr>
          <w:noProof/>
          <w:lang w:eastAsia="zh-CN"/>
        </w:rPr>
        <w:t>T</w:t>
      </w:r>
      <w:r>
        <w:rPr>
          <w:noProof/>
        </w:rPr>
        <w:t>DD Inter frequency case in the existence of non-allowed CSG cell</w:t>
      </w:r>
      <w:r>
        <w:rPr>
          <w:noProof/>
        </w:rPr>
        <w:tab/>
        <w:t>950</w:t>
      </w:r>
    </w:p>
    <w:p w14:paraId="5444A0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8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950</w:t>
      </w:r>
    </w:p>
    <w:p w14:paraId="67CAED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8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951</w:t>
      </w:r>
    </w:p>
    <w:p w14:paraId="6F0EF5F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 frequency case</w:t>
      </w:r>
      <w:r>
        <w:rPr>
          <w:noProof/>
          <w:lang w:eastAsia="zh-CN"/>
        </w:rPr>
        <w:t xml:space="preserve"> for 5MHz bandwidth</w:t>
      </w:r>
      <w:r>
        <w:rPr>
          <w:noProof/>
        </w:rPr>
        <w:tab/>
        <w:t>952</w:t>
      </w:r>
    </w:p>
    <w:p w14:paraId="2C003A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9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952</w:t>
      </w:r>
    </w:p>
    <w:p w14:paraId="1FCCC0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9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952</w:t>
      </w:r>
    </w:p>
    <w:p w14:paraId="0D000FD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reselection using an increased number of carriers</w:t>
      </w:r>
      <w:r>
        <w:rPr>
          <w:noProof/>
        </w:rPr>
        <w:tab/>
        <w:t>952</w:t>
      </w:r>
    </w:p>
    <w:p w14:paraId="566C5B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952</w:t>
      </w:r>
    </w:p>
    <w:p w14:paraId="160250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956</w:t>
      </w:r>
    </w:p>
    <w:p w14:paraId="71E9453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reselection using an increased number of carriers</w:t>
      </w:r>
      <w:r>
        <w:rPr>
          <w:noProof/>
        </w:rPr>
        <w:tab/>
        <w:t>956</w:t>
      </w:r>
    </w:p>
    <w:p w14:paraId="1D11F4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956</w:t>
      </w:r>
    </w:p>
    <w:p w14:paraId="54D9D2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960</w:t>
      </w:r>
    </w:p>
    <w:p w14:paraId="43707CB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 frequency case for Cat-M1 UE in normal coverage</w:t>
      </w:r>
      <w:r>
        <w:rPr>
          <w:noProof/>
        </w:rPr>
        <w:tab/>
        <w:t>960</w:t>
      </w:r>
    </w:p>
    <w:p w14:paraId="4D6C4E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960</w:t>
      </w:r>
    </w:p>
    <w:p w14:paraId="4F10E5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962</w:t>
      </w:r>
    </w:p>
    <w:p w14:paraId="5649103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– FDD Intra frequency case for Cat-M1 UE in normal coverage</w:t>
      </w:r>
      <w:r>
        <w:rPr>
          <w:noProof/>
        </w:rPr>
        <w:tab/>
        <w:t>963</w:t>
      </w:r>
    </w:p>
    <w:p w14:paraId="4C0008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963</w:t>
      </w:r>
    </w:p>
    <w:p w14:paraId="384F9C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964</w:t>
      </w:r>
    </w:p>
    <w:p w14:paraId="613B89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 for Cat-M1 UE in normal coverage</w:t>
      </w:r>
      <w:r>
        <w:rPr>
          <w:noProof/>
        </w:rPr>
        <w:tab/>
        <w:t>965</w:t>
      </w:r>
    </w:p>
    <w:p w14:paraId="440B1A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965</w:t>
      </w:r>
    </w:p>
    <w:p w14:paraId="791404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966</w:t>
      </w:r>
    </w:p>
    <w:p w14:paraId="10037AB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A.4.2.15 E-UTRAN FDD – FDD Intra frequency case for Cat-M1 UE in enhanced coverage</w:t>
      </w:r>
      <w:r>
        <w:rPr>
          <w:noProof/>
        </w:rPr>
        <w:tab/>
        <w:t>967</w:t>
      </w:r>
    </w:p>
    <w:p w14:paraId="7087CF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967</w:t>
      </w:r>
    </w:p>
    <w:p w14:paraId="251DB5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968</w:t>
      </w:r>
    </w:p>
    <w:p w14:paraId="7FB7A37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A.4.2.16 E-UTRAN HD – FDD Intra frequency case for Cat-M1 UE in enhanced coverage</w:t>
      </w:r>
      <w:r>
        <w:rPr>
          <w:noProof/>
        </w:rPr>
        <w:tab/>
        <w:t>969</w:t>
      </w:r>
    </w:p>
    <w:p w14:paraId="4305F9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969</w:t>
      </w:r>
    </w:p>
    <w:p w14:paraId="5736CB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970</w:t>
      </w:r>
    </w:p>
    <w:p w14:paraId="6C1CBA5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A.4.2.17 E-UTRAN TDD – TDD Intra frequency case for Cat-M1 UE in enhanced coverage</w:t>
      </w:r>
      <w:r>
        <w:rPr>
          <w:noProof/>
        </w:rPr>
        <w:tab/>
        <w:t>971</w:t>
      </w:r>
    </w:p>
    <w:p w14:paraId="25264C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971</w:t>
      </w:r>
    </w:p>
    <w:p w14:paraId="495CB4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972</w:t>
      </w:r>
    </w:p>
    <w:p w14:paraId="048497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A.4.2.18 HD – FDD Intra frequency case for UE Category NB1 In-Band mode in normal coverage</w:t>
      </w:r>
      <w:r>
        <w:rPr>
          <w:noProof/>
        </w:rPr>
        <w:tab/>
        <w:t>973</w:t>
      </w:r>
    </w:p>
    <w:p w14:paraId="6DA267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973</w:t>
      </w:r>
    </w:p>
    <w:p w14:paraId="0A6839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975</w:t>
      </w:r>
    </w:p>
    <w:p w14:paraId="5B71602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Intra frequency case for UE Category NB1 In-Band mode in enhanced coverage</w:t>
      </w:r>
      <w:r>
        <w:rPr>
          <w:noProof/>
        </w:rPr>
        <w:tab/>
        <w:t>976</w:t>
      </w:r>
    </w:p>
    <w:p w14:paraId="27835E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976</w:t>
      </w:r>
    </w:p>
    <w:p w14:paraId="75DDE6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978</w:t>
      </w:r>
    </w:p>
    <w:p w14:paraId="5CE7F5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 frequency case for UE Category 1bis</w:t>
      </w:r>
      <w:r>
        <w:rPr>
          <w:noProof/>
        </w:rPr>
        <w:tab/>
        <w:t>979</w:t>
      </w:r>
    </w:p>
    <w:p w14:paraId="49BE80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979</w:t>
      </w:r>
    </w:p>
    <w:p w14:paraId="2C493A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980</w:t>
      </w:r>
    </w:p>
    <w:p w14:paraId="105765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 for UE Category 1bis</w:t>
      </w:r>
      <w:r>
        <w:rPr>
          <w:noProof/>
        </w:rPr>
        <w:tab/>
        <w:t>981</w:t>
      </w:r>
    </w:p>
    <w:p w14:paraId="03EFD0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981</w:t>
      </w:r>
    </w:p>
    <w:p w14:paraId="222D364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982</w:t>
      </w:r>
    </w:p>
    <w:p w14:paraId="3B8758B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 frequency case for UE configured with highSpeedEnhancedMeasFlag</w:t>
      </w:r>
      <w:r>
        <w:rPr>
          <w:noProof/>
        </w:rPr>
        <w:tab/>
        <w:t>983</w:t>
      </w:r>
    </w:p>
    <w:p w14:paraId="526457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983</w:t>
      </w:r>
    </w:p>
    <w:p w14:paraId="6E8CFB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984</w:t>
      </w:r>
    </w:p>
    <w:p w14:paraId="319776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 for UE configured with highSpeedEnhancedMeasFlag</w:t>
      </w:r>
      <w:r>
        <w:rPr>
          <w:noProof/>
        </w:rPr>
        <w:tab/>
        <w:t>985</w:t>
      </w:r>
    </w:p>
    <w:p w14:paraId="1AA4DD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985</w:t>
      </w:r>
    </w:p>
    <w:p w14:paraId="41C99A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986</w:t>
      </w:r>
    </w:p>
    <w:p w14:paraId="6E2D733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Inter frequency case for UE Category NB1 In-Band mode in enhanced coverage</w:t>
      </w:r>
      <w:r>
        <w:rPr>
          <w:noProof/>
        </w:rPr>
        <w:tab/>
        <w:t>987</w:t>
      </w:r>
    </w:p>
    <w:p w14:paraId="60A9D2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987</w:t>
      </w:r>
    </w:p>
    <w:p w14:paraId="6E0CE4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990</w:t>
      </w:r>
    </w:p>
    <w:p w14:paraId="7FA7C52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A.4.2.25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 – FDD Inter frequency case for Cat-M1 UE in normal coverage</w:t>
      </w:r>
      <w:r>
        <w:rPr>
          <w:noProof/>
        </w:rPr>
        <w:tab/>
        <w:t>991</w:t>
      </w:r>
    </w:p>
    <w:p w14:paraId="6242D5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991</w:t>
      </w:r>
    </w:p>
    <w:p w14:paraId="3909B2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A.4.2.25.2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992</w:t>
      </w:r>
    </w:p>
    <w:p w14:paraId="44099A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A.4.2.26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HD – FDD Inter frequency case for Cat-M1 UE in normal coverage</w:t>
      </w:r>
      <w:r>
        <w:rPr>
          <w:noProof/>
        </w:rPr>
        <w:tab/>
        <w:t>993</w:t>
      </w:r>
    </w:p>
    <w:p w14:paraId="3F8A1C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993</w:t>
      </w:r>
    </w:p>
    <w:p w14:paraId="3073DA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994</w:t>
      </w:r>
    </w:p>
    <w:p w14:paraId="679DB9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A.4.2.27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 – FDD Inter frequency case for Cat-M1 UE in normal coverage</w:t>
      </w:r>
      <w:r>
        <w:rPr>
          <w:noProof/>
        </w:rPr>
        <w:tab/>
        <w:t>995</w:t>
      </w:r>
    </w:p>
    <w:p w14:paraId="28EE94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995</w:t>
      </w:r>
    </w:p>
    <w:p w14:paraId="63D0D6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996</w:t>
      </w:r>
    </w:p>
    <w:p w14:paraId="5DD4B4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A.4.2.28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 – FDD Inter frequency case for Cat-M1 UE in enhanced coverage</w:t>
      </w:r>
      <w:r>
        <w:rPr>
          <w:noProof/>
        </w:rPr>
        <w:tab/>
        <w:t>997</w:t>
      </w:r>
    </w:p>
    <w:p w14:paraId="4427FC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997</w:t>
      </w:r>
    </w:p>
    <w:p w14:paraId="4D08DC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998</w:t>
      </w:r>
    </w:p>
    <w:p w14:paraId="67F31E6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– FDD Inter frequency case for Cat-M1 UE in enhanced coverage</w:t>
      </w:r>
      <w:r>
        <w:rPr>
          <w:noProof/>
        </w:rPr>
        <w:tab/>
        <w:t>999</w:t>
      </w:r>
    </w:p>
    <w:p w14:paraId="74E366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999</w:t>
      </w:r>
    </w:p>
    <w:p w14:paraId="52E90F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1000</w:t>
      </w:r>
    </w:p>
    <w:p w14:paraId="51F2DD4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case for Cat-M1 UE in enhanced coverage</w:t>
      </w:r>
      <w:r>
        <w:rPr>
          <w:noProof/>
        </w:rPr>
        <w:tab/>
        <w:t>1001</w:t>
      </w:r>
    </w:p>
    <w:p w14:paraId="6D1EF2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1001</w:t>
      </w:r>
    </w:p>
    <w:p w14:paraId="575014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1002</w:t>
      </w:r>
    </w:p>
    <w:p w14:paraId="362AEF7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case for UE Category 1bis</w:t>
      </w:r>
      <w:r>
        <w:rPr>
          <w:noProof/>
        </w:rPr>
        <w:tab/>
        <w:t>1003</w:t>
      </w:r>
    </w:p>
    <w:p w14:paraId="28313F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1003</w:t>
      </w:r>
    </w:p>
    <w:p w14:paraId="044B11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1004</w:t>
      </w:r>
    </w:p>
    <w:p w14:paraId="4EFCC2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 Inter frequency case for UE Category 1bis</w:t>
      </w:r>
      <w:r>
        <w:rPr>
          <w:noProof/>
        </w:rPr>
        <w:tab/>
        <w:t>1005</w:t>
      </w:r>
    </w:p>
    <w:p w14:paraId="51CC70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32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1005</w:t>
      </w:r>
    </w:p>
    <w:p w14:paraId="2B03CA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32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1006</w:t>
      </w:r>
    </w:p>
    <w:p w14:paraId="4B6EAE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case for UE Category 1bis</w:t>
      </w:r>
      <w:r>
        <w:rPr>
          <w:noProof/>
        </w:rPr>
        <w:tab/>
        <w:t>1007</w:t>
      </w:r>
    </w:p>
    <w:p w14:paraId="702591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33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1007</w:t>
      </w:r>
    </w:p>
    <w:p w14:paraId="6C55D8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</w:t>
      </w:r>
      <w:r>
        <w:rPr>
          <w:noProof/>
          <w:lang w:eastAsia="zh-CN"/>
        </w:rPr>
        <w:t>33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1008</w:t>
      </w:r>
    </w:p>
    <w:p w14:paraId="34675CC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TDD: Inter frequency case for UE Category 1bis</w:t>
      </w:r>
      <w:r>
        <w:rPr>
          <w:noProof/>
        </w:rPr>
        <w:tab/>
        <w:t>1009</w:t>
      </w:r>
    </w:p>
    <w:p w14:paraId="7C5E89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1009</w:t>
      </w:r>
    </w:p>
    <w:p w14:paraId="51DDD7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1010</w:t>
      </w:r>
    </w:p>
    <w:p w14:paraId="46A0851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case for UE Category NB1 In-Band mode in normal coverage</w:t>
      </w:r>
      <w:r>
        <w:rPr>
          <w:noProof/>
        </w:rPr>
        <w:tab/>
        <w:t>1011</w:t>
      </w:r>
    </w:p>
    <w:p w14:paraId="171EA3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1011</w:t>
      </w:r>
    </w:p>
    <w:p w14:paraId="0D6FEE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1013</w:t>
      </w:r>
    </w:p>
    <w:p w14:paraId="1A0E38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 for UE Category NB1 In-Band mode in enhanced coverage</w:t>
      </w:r>
      <w:r>
        <w:rPr>
          <w:noProof/>
        </w:rPr>
        <w:tab/>
        <w:t>1014</w:t>
      </w:r>
    </w:p>
    <w:p w14:paraId="2E895E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1014</w:t>
      </w:r>
    </w:p>
    <w:p w14:paraId="66F796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1016</w:t>
      </w:r>
    </w:p>
    <w:p w14:paraId="4347E58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Inter frequency case for UE Category NB1 In-Band mode in enhanced coverage</w:t>
      </w:r>
      <w:r>
        <w:rPr>
          <w:noProof/>
        </w:rPr>
        <w:tab/>
        <w:t>1017</w:t>
      </w:r>
    </w:p>
    <w:p w14:paraId="383D4E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1017</w:t>
      </w:r>
    </w:p>
    <w:p w14:paraId="230A91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1019</w:t>
      </w:r>
    </w:p>
    <w:p w14:paraId="676E52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Intra frequency case for UE Category NB1 In-Band mode in normal coverage with serving cell RRM measurement relaxation</w:t>
      </w:r>
      <w:r>
        <w:rPr>
          <w:noProof/>
        </w:rPr>
        <w:tab/>
        <w:t>1020</w:t>
      </w:r>
    </w:p>
    <w:p w14:paraId="0E5011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1020</w:t>
      </w:r>
    </w:p>
    <w:p w14:paraId="30BE15D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1022</w:t>
      </w:r>
    </w:p>
    <w:p w14:paraId="07593EE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– FDD Intra frequency case for UE configured with </w:t>
      </w:r>
      <w:r w:rsidRPr="003D733F">
        <w:rPr>
          <w:i/>
          <w:noProof/>
        </w:rPr>
        <w:t>highSpeedEnhMeasFlag</w:t>
      </w:r>
      <w:r w:rsidRPr="003D733F">
        <w:rPr>
          <w:i/>
          <w:noProof/>
          <w:lang w:eastAsia="ja-JP"/>
        </w:rPr>
        <w:t>2</w:t>
      </w:r>
      <w:r w:rsidRPr="003D733F">
        <w:rPr>
          <w:i/>
          <w:noProof/>
        </w:rPr>
        <w:t>-</w:t>
      </w:r>
      <w:r w:rsidRPr="003D733F">
        <w:rPr>
          <w:i/>
          <w:noProof/>
          <w:lang w:eastAsia="ja-JP"/>
        </w:rPr>
        <w:t>r16</w:t>
      </w:r>
      <w:r>
        <w:rPr>
          <w:noProof/>
        </w:rPr>
        <w:tab/>
        <w:t>1023</w:t>
      </w:r>
    </w:p>
    <w:p w14:paraId="05CF4E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1023</w:t>
      </w:r>
    </w:p>
    <w:p w14:paraId="7CF062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A.4.2.39.2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1024</w:t>
      </w:r>
    </w:p>
    <w:p w14:paraId="2D0505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– TDD Intra frequency case for UE configured with </w:t>
      </w:r>
      <w:r w:rsidRPr="003D733F">
        <w:rPr>
          <w:i/>
          <w:noProof/>
        </w:rPr>
        <w:t>highSpeedEnhMeasFlag</w:t>
      </w:r>
      <w:r w:rsidRPr="003D733F">
        <w:rPr>
          <w:i/>
          <w:noProof/>
          <w:lang w:eastAsia="ja-JP"/>
        </w:rPr>
        <w:t>2</w:t>
      </w:r>
      <w:r w:rsidRPr="003D733F">
        <w:rPr>
          <w:i/>
          <w:noProof/>
        </w:rPr>
        <w:t>-</w:t>
      </w:r>
      <w:r w:rsidRPr="003D733F">
        <w:rPr>
          <w:i/>
          <w:noProof/>
          <w:lang w:eastAsia="ja-JP"/>
        </w:rPr>
        <w:t>r16</w:t>
      </w:r>
      <w:r>
        <w:rPr>
          <w:noProof/>
        </w:rPr>
        <w:tab/>
        <w:t>1025</w:t>
      </w:r>
    </w:p>
    <w:p w14:paraId="34A149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1025</w:t>
      </w:r>
    </w:p>
    <w:p w14:paraId="2A8F8C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1026</w:t>
      </w:r>
    </w:p>
    <w:p w14:paraId="600542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A.4.2.41 HD – FDD Intra frequency case for UE Category NB1 In-Band mode in normal coverage with UE specific DRX</w:t>
      </w:r>
      <w:r>
        <w:rPr>
          <w:noProof/>
        </w:rPr>
        <w:tab/>
        <w:t>1027</w:t>
      </w:r>
    </w:p>
    <w:p w14:paraId="44D155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1027</w:t>
      </w:r>
    </w:p>
    <w:p w14:paraId="2DCE4C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1030</w:t>
      </w:r>
    </w:p>
    <w:p w14:paraId="5E6B6C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1034</w:t>
      </w:r>
    </w:p>
    <w:p w14:paraId="5A3DDD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1037</w:t>
      </w:r>
    </w:p>
    <w:p w14:paraId="1269E2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1041</w:t>
      </w:r>
    </w:p>
    <w:p w14:paraId="0335B9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 for UE Category NB1 In-Band mode in enhanced coverage with UE specific DRX</w:t>
      </w:r>
      <w:r>
        <w:rPr>
          <w:noProof/>
        </w:rPr>
        <w:tab/>
        <w:t>1041</w:t>
      </w:r>
    </w:p>
    <w:p w14:paraId="3F0E1F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1041</w:t>
      </w:r>
    </w:p>
    <w:p w14:paraId="1BDC8D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1044</w:t>
      </w:r>
    </w:p>
    <w:p w14:paraId="773FC4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1048</w:t>
      </w:r>
    </w:p>
    <w:p w14:paraId="645E84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A.4.2.47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Intra frequency case for UE Category NB1 In-Band mode in normal coverage with serving cell RRM measurement relaxation with UE specific DRX</w:t>
      </w:r>
      <w:r>
        <w:rPr>
          <w:noProof/>
        </w:rPr>
        <w:tab/>
        <w:t>1048</w:t>
      </w:r>
    </w:p>
    <w:p w14:paraId="1914B1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1048</w:t>
      </w:r>
    </w:p>
    <w:p w14:paraId="49FD52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1052</w:t>
      </w:r>
    </w:p>
    <w:p w14:paraId="165715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FD-FDD RSS based Intra frequency case for Cat-M1 UE in normal coverage</w:t>
      </w:r>
      <w:r>
        <w:rPr>
          <w:noProof/>
        </w:rPr>
        <w:tab/>
        <w:t>1052</w:t>
      </w:r>
    </w:p>
    <w:p w14:paraId="25EA09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1052</w:t>
      </w:r>
    </w:p>
    <w:p w14:paraId="1E7BF1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1054</w:t>
      </w:r>
    </w:p>
    <w:p w14:paraId="13EFB8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RSS based Intra frequency case for Cat-M1 UE in normal coverage</w:t>
      </w:r>
      <w:r>
        <w:rPr>
          <w:noProof/>
        </w:rPr>
        <w:tab/>
        <w:t>1055</w:t>
      </w:r>
    </w:p>
    <w:p w14:paraId="6E9131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1055</w:t>
      </w:r>
    </w:p>
    <w:p w14:paraId="532572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A.4.2.49.2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1057</w:t>
      </w:r>
    </w:p>
    <w:p w14:paraId="5EB08C9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RSS based Intra frequency case for Cat-M1 UE in normal coverage</w:t>
      </w:r>
      <w:r>
        <w:rPr>
          <w:noProof/>
        </w:rPr>
        <w:tab/>
        <w:t>1058</w:t>
      </w:r>
    </w:p>
    <w:p w14:paraId="360D55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1058</w:t>
      </w:r>
    </w:p>
    <w:p w14:paraId="389498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1060</w:t>
      </w:r>
    </w:p>
    <w:p w14:paraId="37A405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 xml:space="preserve">A.4.2.51 E-UTRAN FD-FDD </w:t>
      </w:r>
      <w:r>
        <w:rPr>
          <w:noProof/>
        </w:rPr>
        <w:t>RSS based</w:t>
      </w:r>
      <w:r w:rsidRPr="003D733F">
        <w:rPr>
          <w:rFonts w:cs="v4.2.0"/>
          <w:noProof/>
        </w:rPr>
        <w:t xml:space="preserve"> Intra frequency case for Cat-M1 UE in enhanced coverage</w:t>
      </w:r>
      <w:r>
        <w:rPr>
          <w:noProof/>
        </w:rPr>
        <w:tab/>
        <w:t>1061</w:t>
      </w:r>
    </w:p>
    <w:p w14:paraId="2A8674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1061</w:t>
      </w:r>
    </w:p>
    <w:p w14:paraId="034292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1063</w:t>
      </w:r>
    </w:p>
    <w:p w14:paraId="2BF1B5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A.4.2.52 E-UTRAN HD-FDD RSS based Intra frequency case for Cat-M1 UE in enhanced coverage</w:t>
      </w:r>
      <w:r>
        <w:rPr>
          <w:noProof/>
        </w:rPr>
        <w:tab/>
        <w:t>1064</w:t>
      </w:r>
    </w:p>
    <w:p w14:paraId="72DF4D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1064</w:t>
      </w:r>
    </w:p>
    <w:p w14:paraId="7BA861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1066</w:t>
      </w:r>
    </w:p>
    <w:p w14:paraId="05C452E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A.4.2.53 E-UTRAN TDD RSS based Intra frequency case for Cat-M1 UE in enhanced coverage</w:t>
      </w:r>
      <w:r>
        <w:rPr>
          <w:noProof/>
        </w:rPr>
        <w:tab/>
        <w:t>1067</w:t>
      </w:r>
    </w:p>
    <w:p w14:paraId="57AC09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1067</w:t>
      </w:r>
    </w:p>
    <w:p w14:paraId="7DFF1B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1069</w:t>
      </w:r>
    </w:p>
    <w:p w14:paraId="3ED507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 frequency case for Cat-M1 UE in normal coverage with serving cell RRM measurement relaxation</w:t>
      </w:r>
      <w:r>
        <w:rPr>
          <w:noProof/>
        </w:rPr>
        <w:tab/>
        <w:t>1070</w:t>
      </w:r>
    </w:p>
    <w:p w14:paraId="0D8C88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1070</w:t>
      </w:r>
    </w:p>
    <w:p w14:paraId="634FCF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1072</w:t>
      </w:r>
    </w:p>
    <w:p w14:paraId="07D671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– FDD Intra frequency case for Cat-M1 UE in normal coverage with serving cell RRM measurement relaxation</w:t>
      </w:r>
      <w:r>
        <w:rPr>
          <w:noProof/>
        </w:rPr>
        <w:tab/>
        <w:t>1073</w:t>
      </w:r>
    </w:p>
    <w:p w14:paraId="48BCE1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1073</w:t>
      </w:r>
    </w:p>
    <w:p w14:paraId="111993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1075</w:t>
      </w:r>
    </w:p>
    <w:p w14:paraId="1D4B442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 frequency case for Cat-M1 UE in normal coverage</w:t>
      </w:r>
      <w:r>
        <w:rPr>
          <w:noProof/>
        </w:rPr>
        <w:tab/>
        <w:t>1076</w:t>
      </w:r>
    </w:p>
    <w:p w14:paraId="6B8374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1076</w:t>
      </w:r>
    </w:p>
    <w:p w14:paraId="2D2A58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A.4.2.56.2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1077</w:t>
      </w:r>
    </w:p>
    <w:p w14:paraId="4C9BD33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to UTRAN Cell Re-Selection</w:t>
      </w:r>
      <w:r>
        <w:rPr>
          <w:noProof/>
        </w:rPr>
        <w:tab/>
        <w:t>1078</w:t>
      </w:r>
    </w:p>
    <w:p w14:paraId="1103669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UTRAN FDD:</w:t>
      </w:r>
      <w:r>
        <w:rPr>
          <w:noProof/>
        </w:rPr>
        <w:tab/>
        <w:t>1078</w:t>
      </w:r>
    </w:p>
    <w:p w14:paraId="4A834E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EUTRA FDD-UTRA FDD cell reselection: UTRA FDD is of higher priority</w:t>
      </w:r>
      <w:r>
        <w:rPr>
          <w:noProof/>
        </w:rPr>
        <w:tab/>
        <w:t>1078</w:t>
      </w:r>
    </w:p>
    <w:p w14:paraId="2A638AF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1078</w:t>
      </w:r>
    </w:p>
    <w:p w14:paraId="47D67BB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1080</w:t>
      </w:r>
    </w:p>
    <w:p w14:paraId="0A5439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EUTRA FDD-UTRA FDD cell reselection: UTRA FDD is of lower priority</w:t>
      </w:r>
      <w:r>
        <w:rPr>
          <w:noProof/>
        </w:rPr>
        <w:tab/>
        <w:t>1080</w:t>
      </w:r>
    </w:p>
    <w:p w14:paraId="5C2800F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1080</w:t>
      </w:r>
    </w:p>
    <w:p w14:paraId="05B8E49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1083</w:t>
      </w:r>
    </w:p>
    <w:p w14:paraId="212609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EUTRA FDD-UTRA FDD cell reselection in fading propagation conditions: UTRA FDD is of lower priority</w:t>
      </w:r>
      <w:r>
        <w:rPr>
          <w:noProof/>
        </w:rPr>
        <w:tab/>
        <w:t>1083</w:t>
      </w:r>
    </w:p>
    <w:p w14:paraId="4B45CBD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1083</w:t>
      </w:r>
    </w:p>
    <w:p w14:paraId="4FA98DA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1086</w:t>
      </w:r>
    </w:p>
    <w:p w14:paraId="36AC59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EUTRA FDD-UTRA FDD cell reselection: UTRA FDD is of lower priority</w:t>
      </w:r>
      <w:r>
        <w:rPr>
          <w:noProof/>
          <w:lang w:eastAsia="zh-CN"/>
        </w:rPr>
        <w:t xml:space="preserve"> for 5MHz bandwidth</w:t>
      </w:r>
      <w:r>
        <w:rPr>
          <w:noProof/>
        </w:rPr>
        <w:tab/>
        <w:t>1086</w:t>
      </w:r>
    </w:p>
    <w:p w14:paraId="0CFAD31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1</w:t>
      </w:r>
      <w:r>
        <w:rPr>
          <w:noProof/>
        </w:rPr>
        <w:t>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1086</w:t>
      </w:r>
    </w:p>
    <w:p w14:paraId="0D800A3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1</w:t>
      </w:r>
      <w:r>
        <w:rPr>
          <w:noProof/>
        </w:rPr>
        <w:t>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1087</w:t>
      </w:r>
    </w:p>
    <w:p w14:paraId="0415C8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Idle mode FDD to UTRA FDD interRAT reselection</w:t>
      </w:r>
      <w:r>
        <w:rPr>
          <w:noProof/>
        </w:rPr>
        <w:tab/>
        <w:t>1087</w:t>
      </w:r>
    </w:p>
    <w:p w14:paraId="52C96B0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1087</w:t>
      </w:r>
    </w:p>
    <w:p w14:paraId="141D052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1090</w:t>
      </w:r>
    </w:p>
    <w:p w14:paraId="385C6A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UTRAN TDD:</w:t>
      </w:r>
      <w:r>
        <w:rPr>
          <w:noProof/>
        </w:rPr>
        <w:tab/>
        <w:t>1091</w:t>
      </w:r>
    </w:p>
    <w:p w14:paraId="4C6746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A.4.3.2.</w:t>
      </w:r>
      <w:r w:rsidRPr="003D733F">
        <w:rPr>
          <w:rFonts w:cs="v4.2.0"/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1091</w:t>
      </w:r>
    </w:p>
    <w:p w14:paraId="30FBC7E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A.4.3.2.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1091</w:t>
      </w:r>
    </w:p>
    <w:p w14:paraId="46317C9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A.4.3.2.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1.28Mcps TDD option</w:t>
      </w:r>
      <w:r>
        <w:rPr>
          <w:noProof/>
        </w:rPr>
        <w:tab/>
        <w:t>1091</w:t>
      </w:r>
    </w:p>
    <w:p w14:paraId="73851D6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A.4.3.2.</w:t>
      </w:r>
      <w:r w:rsidRPr="003D733F">
        <w:rPr>
          <w:noProof/>
          <w:lang w:val="en-US" w:eastAsia="zh-CN"/>
        </w:rPr>
        <w:t>1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Void</w:t>
      </w:r>
      <w:r>
        <w:rPr>
          <w:noProof/>
        </w:rPr>
        <w:tab/>
        <w:t>1093</w:t>
      </w:r>
    </w:p>
    <w:p w14:paraId="54C682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A.4.3.2.2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Requirements</w:t>
      </w:r>
      <w:r>
        <w:rPr>
          <w:noProof/>
        </w:rPr>
        <w:tab/>
        <w:t>1093</w:t>
      </w:r>
    </w:p>
    <w:p w14:paraId="5E77905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1.28</w:t>
      </w:r>
      <w:r>
        <w:rPr>
          <w:noProof/>
        </w:rPr>
        <w:t>Mcps TDD option</w:t>
      </w:r>
      <w:r>
        <w:rPr>
          <w:noProof/>
        </w:rPr>
        <w:tab/>
        <w:t>1093</w:t>
      </w:r>
    </w:p>
    <w:p w14:paraId="2BE8A0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FDD to UTRA TDD cell re-selection for IncMon</w:t>
      </w:r>
      <w:r>
        <w:rPr>
          <w:noProof/>
        </w:rPr>
        <w:tab/>
        <w:t>1093</w:t>
      </w:r>
    </w:p>
    <w:p w14:paraId="16514C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A.4.3.2A.1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1093</w:t>
      </w:r>
    </w:p>
    <w:p w14:paraId="47EF7C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A.4.3.2A.2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1097</w:t>
      </w:r>
    </w:p>
    <w:p w14:paraId="49860D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lastRenderedPageBreak/>
        <w:t>A.4.3.3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– UTRAN FDD:</w:t>
      </w:r>
      <w:r>
        <w:rPr>
          <w:noProof/>
        </w:rPr>
        <w:tab/>
        <w:t>1097</w:t>
      </w:r>
    </w:p>
    <w:p w14:paraId="36D35D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1097</w:t>
      </w:r>
    </w:p>
    <w:p w14:paraId="65C8389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1100</w:t>
      </w:r>
    </w:p>
    <w:p w14:paraId="4D2F3E9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A.4.3.3A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Idle mode TDD to UTRA FDD interRAT reselection</w:t>
      </w:r>
      <w:r>
        <w:rPr>
          <w:noProof/>
        </w:rPr>
        <w:tab/>
        <w:t>1100</w:t>
      </w:r>
    </w:p>
    <w:p w14:paraId="287FE8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A.4.3.3A.1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1100</w:t>
      </w:r>
    </w:p>
    <w:p w14:paraId="4DF4A2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A.4.3.3A.2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1105</w:t>
      </w:r>
    </w:p>
    <w:p w14:paraId="3D1608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– UTRAN TDD:</w:t>
      </w:r>
      <w:r>
        <w:rPr>
          <w:noProof/>
        </w:rPr>
        <w:tab/>
        <w:t>1106</w:t>
      </w:r>
    </w:p>
    <w:p w14:paraId="1145B7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</w:t>
      </w:r>
      <w:r>
        <w:rPr>
          <w:noProof/>
        </w:rPr>
        <w:t xml:space="preserve">UTRA to UTRA TDD cell re-selection: UTRA is of </w:t>
      </w:r>
      <w:r>
        <w:rPr>
          <w:noProof/>
          <w:lang w:eastAsia="zh-CN"/>
        </w:rPr>
        <w:t>higher</w:t>
      </w:r>
      <w:r>
        <w:rPr>
          <w:noProof/>
        </w:rPr>
        <w:t xml:space="preserve"> priority</w:t>
      </w:r>
      <w:r>
        <w:rPr>
          <w:noProof/>
        </w:rPr>
        <w:tab/>
        <w:t>1106</w:t>
      </w:r>
    </w:p>
    <w:p w14:paraId="3A9E09C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1106</w:t>
      </w:r>
    </w:p>
    <w:p w14:paraId="5BE94A4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1108</w:t>
      </w:r>
    </w:p>
    <w:p w14:paraId="1FD2F7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</w:t>
      </w:r>
      <w:r>
        <w:rPr>
          <w:noProof/>
        </w:rPr>
        <w:t xml:space="preserve">UTRA to UTRA TDD cell re-selection: UTRA is of </w:t>
      </w:r>
      <w:r>
        <w:rPr>
          <w:noProof/>
          <w:lang w:eastAsia="zh-CN"/>
        </w:rPr>
        <w:t>lower</w:t>
      </w:r>
      <w:r>
        <w:rPr>
          <w:noProof/>
        </w:rPr>
        <w:t xml:space="preserve"> priority</w:t>
      </w:r>
      <w:r>
        <w:rPr>
          <w:noProof/>
        </w:rPr>
        <w:tab/>
        <w:t>1108</w:t>
      </w:r>
    </w:p>
    <w:p w14:paraId="7B5BD00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1108</w:t>
      </w:r>
    </w:p>
    <w:p w14:paraId="0C49CDB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2.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1110</w:t>
      </w:r>
    </w:p>
    <w:p w14:paraId="06654E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4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EUTRA </w:t>
      </w:r>
      <w:r>
        <w:rPr>
          <w:noProof/>
          <w:lang w:eastAsia="zh-CN"/>
        </w:rPr>
        <w:t>T</w:t>
      </w:r>
      <w:r>
        <w:rPr>
          <w:noProof/>
        </w:rPr>
        <w:t xml:space="preserve">DD-UTRA </w:t>
      </w:r>
      <w:r>
        <w:rPr>
          <w:noProof/>
          <w:lang w:eastAsia="zh-CN"/>
        </w:rPr>
        <w:t>T</w:t>
      </w:r>
      <w:r>
        <w:rPr>
          <w:noProof/>
        </w:rPr>
        <w:t xml:space="preserve">DD cell reselection in fading propagation conditions: UTRA </w:t>
      </w:r>
      <w:r>
        <w:rPr>
          <w:noProof/>
          <w:lang w:eastAsia="zh-CN"/>
        </w:rPr>
        <w:t>T</w:t>
      </w:r>
      <w:r>
        <w:rPr>
          <w:noProof/>
        </w:rPr>
        <w:t>DD is of lower priority</w:t>
      </w:r>
      <w:r>
        <w:rPr>
          <w:noProof/>
        </w:rPr>
        <w:tab/>
        <w:t>1110</w:t>
      </w:r>
    </w:p>
    <w:p w14:paraId="778C00B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4</w:t>
      </w:r>
      <w:r>
        <w:rPr>
          <w:noProof/>
        </w:rPr>
        <w:t>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1110</w:t>
      </w:r>
    </w:p>
    <w:p w14:paraId="5104067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1113</w:t>
      </w:r>
    </w:p>
    <w:p w14:paraId="227977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</w:t>
      </w:r>
      <w:r>
        <w:rPr>
          <w:noProof/>
        </w:rPr>
        <w:t xml:space="preserve">UTRA </w:t>
      </w:r>
      <w:r>
        <w:rPr>
          <w:noProof/>
          <w:lang w:eastAsia="zh-CN"/>
        </w:rPr>
        <w:t xml:space="preserve">TDD </w:t>
      </w:r>
      <w:r>
        <w:rPr>
          <w:noProof/>
        </w:rPr>
        <w:t xml:space="preserve">to UTRA </w:t>
      </w:r>
      <w:r>
        <w:rPr>
          <w:noProof/>
          <w:lang w:eastAsia="zh-CN"/>
        </w:rPr>
        <w:t>T</w:t>
      </w:r>
      <w:r>
        <w:rPr>
          <w:noProof/>
        </w:rPr>
        <w:t>DD cell re-selection</w:t>
      </w:r>
      <w:r>
        <w:rPr>
          <w:noProof/>
          <w:lang w:eastAsia="zh-CN"/>
        </w:rPr>
        <w:t xml:space="preserve"> for IncMon</w:t>
      </w:r>
      <w:r>
        <w:rPr>
          <w:noProof/>
        </w:rPr>
        <w:tab/>
        <w:t>1113</w:t>
      </w:r>
    </w:p>
    <w:p w14:paraId="28F2C24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1113</w:t>
      </w:r>
    </w:p>
    <w:p w14:paraId="0414285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A.4.3.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1117</w:t>
      </w:r>
    </w:p>
    <w:p w14:paraId="145C3F7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to GSM Cell Re-Selection</w:t>
      </w:r>
      <w:r>
        <w:rPr>
          <w:noProof/>
        </w:rPr>
        <w:tab/>
        <w:t>1117</w:t>
      </w:r>
    </w:p>
    <w:p w14:paraId="31FB720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GSM:</w:t>
      </w:r>
      <w:r>
        <w:rPr>
          <w:noProof/>
        </w:rPr>
        <w:tab/>
        <w:t>1117</w:t>
      </w:r>
    </w:p>
    <w:p w14:paraId="165145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A.4.4.1.1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1117</w:t>
      </w:r>
    </w:p>
    <w:p w14:paraId="46E67D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A.4.4.1.2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1119</w:t>
      </w:r>
    </w:p>
    <w:p w14:paraId="13750F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– GSM:</w:t>
      </w:r>
      <w:r>
        <w:rPr>
          <w:noProof/>
        </w:rPr>
        <w:tab/>
        <w:t>1119</w:t>
      </w:r>
    </w:p>
    <w:p w14:paraId="0CD3BB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A.4.4.2.1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1119</w:t>
      </w:r>
    </w:p>
    <w:p w14:paraId="31CB8B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A.4.4.2.2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1121</w:t>
      </w:r>
    </w:p>
    <w:p w14:paraId="68BBA9E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to HRPD Cell Re-Selection</w:t>
      </w:r>
      <w:r>
        <w:rPr>
          <w:noProof/>
        </w:rPr>
        <w:tab/>
        <w:t>1122</w:t>
      </w:r>
    </w:p>
    <w:p w14:paraId="02719B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HRPD</w:t>
      </w:r>
      <w:r>
        <w:rPr>
          <w:noProof/>
        </w:rPr>
        <w:tab/>
        <w:t>1122</w:t>
      </w:r>
    </w:p>
    <w:p w14:paraId="5B72A0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HRPD Cell Reselection: HRPD is of Lower Priority</w:t>
      </w:r>
      <w:r>
        <w:rPr>
          <w:noProof/>
        </w:rPr>
        <w:tab/>
        <w:t>1122</w:t>
      </w:r>
    </w:p>
    <w:p w14:paraId="577B7BF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1122</w:t>
      </w:r>
    </w:p>
    <w:p w14:paraId="375092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1124</w:t>
      </w:r>
    </w:p>
    <w:p w14:paraId="2914AA7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– HRPD</w:t>
      </w:r>
      <w:r>
        <w:rPr>
          <w:noProof/>
        </w:rPr>
        <w:tab/>
        <w:t>1124</w:t>
      </w:r>
    </w:p>
    <w:p w14:paraId="18DC31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– HRPD Cell Reselection: HRPD is of Lower Priority</w:t>
      </w:r>
      <w:r>
        <w:rPr>
          <w:noProof/>
        </w:rPr>
        <w:tab/>
        <w:t>1124</w:t>
      </w:r>
    </w:p>
    <w:p w14:paraId="52569F8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</w:t>
      </w:r>
      <w:r>
        <w:rPr>
          <w:noProof/>
          <w:lang w:eastAsia="zh-CN"/>
        </w:rPr>
        <w:t>2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1124</w:t>
      </w:r>
    </w:p>
    <w:p w14:paraId="6032C94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A.4.5.</w:t>
      </w:r>
      <w:r>
        <w:rPr>
          <w:noProof/>
          <w:lang w:eastAsia="zh-CN"/>
        </w:rPr>
        <w:t>2</w:t>
      </w:r>
      <w:r>
        <w:rPr>
          <w:noProof/>
        </w:rPr>
        <w:t>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1127</w:t>
      </w:r>
    </w:p>
    <w:p w14:paraId="176043F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to cdma2000 1X Cell Re-Selection</w:t>
      </w:r>
      <w:r>
        <w:rPr>
          <w:noProof/>
        </w:rPr>
        <w:tab/>
        <w:t>1127</w:t>
      </w:r>
    </w:p>
    <w:p w14:paraId="631D3E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cdma2000 1X</w:t>
      </w:r>
      <w:r>
        <w:rPr>
          <w:noProof/>
        </w:rPr>
        <w:tab/>
        <w:t>1127</w:t>
      </w:r>
    </w:p>
    <w:p w14:paraId="73F8EB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cdma2000 1X Cell Reselection: cdma2000 1X is of Lower Priority</w:t>
      </w:r>
      <w:r>
        <w:rPr>
          <w:noProof/>
        </w:rPr>
        <w:tab/>
        <w:t>1127</w:t>
      </w:r>
    </w:p>
    <w:p w14:paraId="2F6E6F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A.4.6.1.1.1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1127</w:t>
      </w:r>
    </w:p>
    <w:p w14:paraId="3AAED2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A.4.6.1.1.2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1130</w:t>
      </w:r>
    </w:p>
    <w:p w14:paraId="5FCD5F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A.4.</w:t>
      </w:r>
      <w:r w:rsidRPr="003D733F">
        <w:rPr>
          <w:noProof/>
          <w:lang w:val="sv-SE" w:eastAsia="zh-CN"/>
        </w:rPr>
        <w:t>6</w:t>
      </w:r>
      <w:r w:rsidRPr="003D733F">
        <w:rPr>
          <w:noProof/>
          <w:lang w:val="sv-SE"/>
        </w:rPr>
        <w:t>.</w:t>
      </w:r>
      <w:r w:rsidRPr="003D733F">
        <w:rPr>
          <w:noProof/>
          <w:lang w:val="sv-SE"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 xml:space="preserve">E-UTRAN </w:t>
      </w:r>
      <w:r w:rsidRPr="003D733F">
        <w:rPr>
          <w:noProof/>
          <w:lang w:val="sv-SE" w:eastAsia="zh-CN"/>
        </w:rPr>
        <w:t>T</w:t>
      </w:r>
      <w:r w:rsidRPr="003D733F">
        <w:rPr>
          <w:noProof/>
          <w:lang w:val="sv-SE"/>
        </w:rPr>
        <w:t>DD – cdma2000 1X</w:t>
      </w:r>
      <w:r>
        <w:rPr>
          <w:noProof/>
        </w:rPr>
        <w:tab/>
        <w:t>1130</w:t>
      </w:r>
    </w:p>
    <w:p w14:paraId="64C9E8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–cdma2000 1X Cell Reselection: cdma2000 1X is of Lower Priority</w:t>
      </w:r>
      <w:r>
        <w:rPr>
          <w:noProof/>
        </w:rPr>
        <w:tab/>
        <w:t>1130</w:t>
      </w:r>
    </w:p>
    <w:p w14:paraId="30FA2EF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1130</w:t>
      </w:r>
    </w:p>
    <w:p w14:paraId="08E92D5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A.4.6.</w:t>
      </w:r>
      <w:r>
        <w:rPr>
          <w:noProof/>
          <w:lang w:eastAsia="zh-CN"/>
        </w:rPr>
        <w:t>2</w:t>
      </w:r>
      <w:r>
        <w:rPr>
          <w:noProof/>
        </w:rPr>
        <w:t>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1133</w:t>
      </w:r>
    </w:p>
    <w:p w14:paraId="747C905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Idle State Positioning Measurement</w:t>
      </w:r>
      <w:r>
        <w:rPr>
          <w:noProof/>
        </w:rPr>
        <w:t xml:space="preserve"> for UE category NB1</w:t>
      </w:r>
      <w:r>
        <w:rPr>
          <w:noProof/>
        </w:rPr>
        <w:tab/>
        <w:t>1133</w:t>
      </w:r>
    </w:p>
    <w:p w14:paraId="69B9FC2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Intr</w:t>
      </w:r>
      <w:r>
        <w:rPr>
          <w:noProof/>
          <w:lang w:eastAsia="zh-CN"/>
        </w:rPr>
        <w:t>a</w:t>
      </w:r>
      <w:r>
        <w:rPr>
          <w:noProof/>
        </w:rPr>
        <w:t xml:space="preserve"> frequency case for UE Category NB1 </w:t>
      </w:r>
      <w:r>
        <w:rPr>
          <w:noProof/>
          <w:lang w:eastAsia="zh-CN"/>
        </w:rPr>
        <w:t>standalone mode</w:t>
      </w:r>
      <w:r>
        <w:rPr>
          <w:noProof/>
        </w:rPr>
        <w:t xml:space="preserve"> in enhanced coverage</w:t>
      </w:r>
      <w:r>
        <w:rPr>
          <w:noProof/>
        </w:rPr>
        <w:tab/>
        <w:t>1133</w:t>
      </w:r>
    </w:p>
    <w:p w14:paraId="1F0B0D9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1133</w:t>
      </w:r>
    </w:p>
    <w:p w14:paraId="0615B7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1138</w:t>
      </w:r>
    </w:p>
    <w:p w14:paraId="0A3E81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HD – FDD Inter frequency case for UE Category NB1 </w:t>
      </w:r>
      <w:r>
        <w:rPr>
          <w:noProof/>
          <w:lang w:eastAsia="zh-CN"/>
        </w:rPr>
        <w:t>standalone mode</w:t>
      </w:r>
      <w:r>
        <w:rPr>
          <w:noProof/>
        </w:rPr>
        <w:t xml:space="preserve"> in enhanced coverage</w:t>
      </w:r>
      <w:r>
        <w:rPr>
          <w:noProof/>
        </w:rPr>
        <w:tab/>
        <w:t>1139</w:t>
      </w:r>
    </w:p>
    <w:p w14:paraId="1AEA9E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1139</w:t>
      </w:r>
    </w:p>
    <w:p w14:paraId="35D543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1143</w:t>
      </w:r>
    </w:p>
    <w:p w14:paraId="519CFF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</w:t>
      </w:r>
      <w:r>
        <w:rPr>
          <w:noProof/>
          <w:lang w:eastAsia="zh-CN"/>
        </w:rPr>
        <w:t>a</w:t>
      </w:r>
      <w:r>
        <w:rPr>
          <w:noProof/>
        </w:rPr>
        <w:t xml:space="preserve"> frequency case for UE Category NB1 </w:t>
      </w:r>
      <w:r>
        <w:rPr>
          <w:noProof/>
          <w:lang w:eastAsia="zh-CN"/>
        </w:rPr>
        <w:t>standalone mode</w:t>
      </w:r>
      <w:r>
        <w:rPr>
          <w:noProof/>
        </w:rPr>
        <w:t xml:space="preserve"> in enhanced coverage</w:t>
      </w:r>
      <w:r>
        <w:rPr>
          <w:noProof/>
        </w:rPr>
        <w:tab/>
        <w:t>1144</w:t>
      </w:r>
    </w:p>
    <w:p w14:paraId="0EFAD2A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1144</w:t>
      </w:r>
    </w:p>
    <w:p w14:paraId="477085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1148</w:t>
      </w:r>
    </w:p>
    <w:p w14:paraId="42B4924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TDD Inter frequency case for UE Category NB1 </w:t>
      </w:r>
      <w:r>
        <w:rPr>
          <w:noProof/>
          <w:lang w:eastAsia="zh-CN"/>
        </w:rPr>
        <w:t>standalone mode</w:t>
      </w:r>
      <w:r>
        <w:rPr>
          <w:noProof/>
        </w:rPr>
        <w:t xml:space="preserve"> in enhanced coverage</w:t>
      </w:r>
      <w:r>
        <w:rPr>
          <w:noProof/>
        </w:rPr>
        <w:tab/>
        <w:t>1149</w:t>
      </w:r>
    </w:p>
    <w:p w14:paraId="245CD0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1149</w:t>
      </w:r>
    </w:p>
    <w:p w14:paraId="17B905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A.4.7.4.2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1153</w:t>
      </w:r>
    </w:p>
    <w:p w14:paraId="301C1CB0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E-UTRAN RRC CONNECTED Mode Mobility</w:t>
      </w:r>
      <w:r>
        <w:rPr>
          <w:noProof/>
        </w:rPr>
        <w:tab/>
        <w:t>1154</w:t>
      </w:r>
    </w:p>
    <w:p w14:paraId="4185470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val="sv-FI"/>
        </w:rPr>
        <w:t>A.5.1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Handover</w:t>
      </w:r>
      <w:r>
        <w:rPr>
          <w:noProof/>
        </w:rPr>
        <w:tab/>
        <w:t>1154</w:t>
      </w:r>
    </w:p>
    <w:p w14:paraId="3103C9F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- FDD Intra frequency handover</w:t>
      </w:r>
      <w:r>
        <w:rPr>
          <w:noProof/>
        </w:rPr>
        <w:tab/>
        <w:t>1154</w:t>
      </w:r>
    </w:p>
    <w:p w14:paraId="7968C9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lastRenderedPageBreak/>
        <w:t>A.5.1.1.1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1154</w:t>
      </w:r>
    </w:p>
    <w:p w14:paraId="44183D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1156</w:t>
      </w:r>
    </w:p>
    <w:p w14:paraId="70F68A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handover</w:t>
      </w:r>
      <w:r>
        <w:rPr>
          <w:noProof/>
        </w:rPr>
        <w:tab/>
        <w:t>1156</w:t>
      </w:r>
    </w:p>
    <w:p w14:paraId="3D19EA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1156</w:t>
      </w:r>
    </w:p>
    <w:p w14:paraId="263FBD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1158</w:t>
      </w:r>
    </w:p>
    <w:p w14:paraId="764D5D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handover</w:t>
      </w:r>
      <w:r>
        <w:rPr>
          <w:noProof/>
        </w:rPr>
        <w:tab/>
        <w:t>1158</w:t>
      </w:r>
    </w:p>
    <w:p w14:paraId="110527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1158</w:t>
      </w:r>
    </w:p>
    <w:p w14:paraId="0DDBDA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1160</w:t>
      </w:r>
    </w:p>
    <w:p w14:paraId="464F70D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Inter frequency handover</w:t>
      </w:r>
      <w:r>
        <w:rPr>
          <w:noProof/>
        </w:rPr>
        <w:tab/>
        <w:t>1160</w:t>
      </w:r>
    </w:p>
    <w:p w14:paraId="70A96B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1160</w:t>
      </w:r>
    </w:p>
    <w:p w14:paraId="2E910D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1162</w:t>
      </w:r>
    </w:p>
    <w:p w14:paraId="0DCAF67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handover: unknown target cell</w:t>
      </w:r>
      <w:r>
        <w:rPr>
          <w:noProof/>
        </w:rPr>
        <w:tab/>
        <w:t>1162</w:t>
      </w:r>
    </w:p>
    <w:p w14:paraId="3E5F20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1162</w:t>
      </w:r>
    </w:p>
    <w:p w14:paraId="626082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1164</w:t>
      </w:r>
    </w:p>
    <w:p w14:paraId="2B798EA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Inter frequency handover; unknown Target Cell</w:t>
      </w:r>
      <w:r>
        <w:rPr>
          <w:noProof/>
        </w:rPr>
        <w:tab/>
        <w:t>1164</w:t>
      </w:r>
    </w:p>
    <w:p w14:paraId="7161A54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1164</w:t>
      </w:r>
    </w:p>
    <w:p w14:paraId="4A0F93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1166</w:t>
      </w:r>
    </w:p>
    <w:p w14:paraId="52ACB4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 Inter frequency handover</w:t>
      </w:r>
      <w:r>
        <w:rPr>
          <w:noProof/>
        </w:rPr>
        <w:tab/>
        <w:t>1166</w:t>
      </w:r>
    </w:p>
    <w:p w14:paraId="469025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1166</w:t>
      </w:r>
    </w:p>
    <w:p w14:paraId="230552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1169</w:t>
      </w:r>
    </w:p>
    <w:p w14:paraId="1E3610F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 frequency handover</w:t>
      </w:r>
      <w:r>
        <w:rPr>
          <w:noProof/>
        </w:rPr>
        <w:tab/>
        <w:t>1169</w:t>
      </w:r>
    </w:p>
    <w:p w14:paraId="1B363A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1169</w:t>
      </w:r>
    </w:p>
    <w:p w14:paraId="0A6C98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1172</w:t>
      </w:r>
    </w:p>
    <w:p w14:paraId="032640F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 frequency handover for 5MHz bandwidth</w:t>
      </w:r>
      <w:r>
        <w:rPr>
          <w:noProof/>
        </w:rPr>
        <w:tab/>
        <w:t>1172</w:t>
      </w:r>
    </w:p>
    <w:p w14:paraId="6D96AC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1172</w:t>
      </w:r>
    </w:p>
    <w:p w14:paraId="486A5E9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1173</w:t>
      </w:r>
    </w:p>
    <w:p w14:paraId="33BC4C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 frequency handover for UE category 0</w:t>
      </w:r>
      <w:r>
        <w:rPr>
          <w:noProof/>
        </w:rPr>
        <w:tab/>
        <w:t>1173</w:t>
      </w:r>
    </w:p>
    <w:p w14:paraId="59C736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1173</w:t>
      </w:r>
    </w:p>
    <w:p w14:paraId="4A765C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1175</w:t>
      </w:r>
    </w:p>
    <w:p w14:paraId="39BDDF6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- FDD Intra frequency handover for UE category 0</w:t>
      </w:r>
      <w:r>
        <w:rPr>
          <w:noProof/>
        </w:rPr>
        <w:tab/>
        <w:t>1175</w:t>
      </w:r>
    </w:p>
    <w:p w14:paraId="4430A9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1175</w:t>
      </w:r>
    </w:p>
    <w:p w14:paraId="19D0F1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1177</w:t>
      </w:r>
    </w:p>
    <w:p w14:paraId="7FCF3B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handover for UE category 0</w:t>
      </w:r>
      <w:r>
        <w:rPr>
          <w:noProof/>
        </w:rPr>
        <w:tab/>
        <w:t>1177</w:t>
      </w:r>
    </w:p>
    <w:p w14:paraId="4C2423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1177</w:t>
      </w:r>
    </w:p>
    <w:p w14:paraId="2182A1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1179</w:t>
      </w:r>
    </w:p>
    <w:p w14:paraId="2B7C54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 frequency handover for Cat-M1 UEs in CEModeA</w:t>
      </w:r>
      <w:r>
        <w:rPr>
          <w:noProof/>
        </w:rPr>
        <w:tab/>
        <w:t>1179</w:t>
      </w:r>
    </w:p>
    <w:p w14:paraId="5BB02D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1179</w:t>
      </w:r>
    </w:p>
    <w:p w14:paraId="10D5AC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1181</w:t>
      </w:r>
    </w:p>
    <w:p w14:paraId="7035626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 frequency handover for Cat-M1 UEs in CEModeA</w:t>
      </w:r>
      <w:r>
        <w:rPr>
          <w:noProof/>
        </w:rPr>
        <w:tab/>
        <w:t>1182</w:t>
      </w:r>
    </w:p>
    <w:p w14:paraId="4B0C1B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1182</w:t>
      </w:r>
    </w:p>
    <w:p w14:paraId="2A7F25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1183</w:t>
      </w:r>
    </w:p>
    <w:p w14:paraId="6AE0774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handover for Cat-M1 UEs in CEModeA</w:t>
      </w:r>
      <w:r>
        <w:rPr>
          <w:noProof/>
        </w:rPr>
        <w:tab/>
        <w:t>1184</w:t>
      </w:r>
    </w:p>
    <w:p w14:paraId="404BE2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1184</w:t>
      </w:r>
    </w:p>
    <w:p w14:paraId="3A3CA2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1185</w:t>
      </w:r>
    </w:p>
    <w:p w14:paraId="4327D26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 frequency handover for Cat-M1 UEs in CEModeB</w:t>
      </w:r>
      <w:r>
        <w:rPr>
          <w:noProof/>
        </w:rPr>
        <w:tab/>
        <w:t>1186</w:t>
      </w:r>
    </w:p>
    <w:p w14:paraId="69C06D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1186</w:t>
      </w:r>
    </w:p>
    <w:p w14:paraId="162824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1187</w:t>
      </w:r>
    </w:p>
    <w:p w14:paraId="1D0FBF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 frequency handover for Cat-M1 UEs in CEModeB</w:t>
      </w:r>
      <w:r>
        <w:rPr>
          <w:noProof/>
        </w:rPr>
        <w:tab/>
        <w:t>1188</w:t>
      </w:r>
    </w:p>
    <w:p w14:paraId="003BB9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1188</w:t>
      </w:r>
    </w:p>
    <w:p w14:paraId="0E498A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1189</w:t>
      </w:r>
    </w:p>
    <w:p w14:paraId="3657C50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handover for Cat-M1 UEs in CEModeB</w:t>
      </w:r>
      <w:r>
        <w:rPr>
          <w:noProof/>
        </w:rPr>
        <w:tab/>
        <w:t>1190</w:t>
      </w:r>
    </w:p>
    <w:p w14:paraId="602ED9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1190</w:t>
      </w:r>
    </w:p>
    <w:p w14:paraId="00501B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1191</w:t>
      </w:r>
    </w:p>
    <w:p w14:paraId="1C38F58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 frequency handover for UE Category 1bis</w:t>
      </w:r>
      <w:r>
        <w:rPr>
          <w:noProof/>
        </w:rPr>
        <w:tab/>
        <w:t>1192</w:t>
      </w:r>
    </w:p>
    <w:p w14:paraId="502FCF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1192</w:t>
      </w:r>
    </w:p>
    <w:p w14:paraId="5541D8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1193</w:t>
      </w:r>
    </w:p>
    <w:p w14:paraId="5A1052D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handover for UE Category 1bis</w:t>
      </w:r>
      <w:r>
        <w:rPr>
          <w:noProof/>
        </w:rPr>
        <w:tab/>
        <w:t>1194</w:t>
      </w:r>
    </w:p>
    <w:p w14:paraId="3F4666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1194</w:t>
      </w:r>
    </w:p>
    <w:p w14:paraId="0ACCCF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1195</w:t>
      </w:r>
    </w:p>
    <w:p w14:paraId="6E4B15A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 frequency RACH-less handover</w:t>
      </w:r>
      <w:r>
        <w:rPr>
          <w:noProof/>
        </w:rPr>
        <w:tab/>
        <w:t>1196</w:t>
      </w:r>
    </w:p>
    <w:p w14:paraId="518A68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1196</w:t>
      </w:r>
    </w:p>
    <w:p w14:paraId="45E294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1197</w:t>
      </w:r>
    </w:p>
    <w:p w14:paraId="206D95E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lastRenderedPageBreak/>
        <w:t>A.5.1.22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RACH-less handover</w:t>
      </w:r>
      <w:r>
        <w:rPr>
          <w:noProof/>
        </w:rPr>
        <w:tab/>
        <w:t>1197</w:t>
      </w:r>
    </w:p>
    <w:p w14:paraId="271C5A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1197</w:t>
      </w:r>
    </w:p>
    <w:p w14:paraId="05BA08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1199</w:t>
      </w:r>
    </w:p>
    <w:p w14:paraId="4CDBEA9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 frequency RACH-less handover</w:t>
      </w:r>
      <w:r>
        <w:rPr>
          <w:noProof/>
        </w:rPr>
        <w:tab/>
        <w:t>1199</w:t>
      </w:r>
    </w:p>
    <w:p w14:paraId="2BC3DD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1199</w:t>
      </w:r>
    </w:p>
    <w:p w14:paraId="1423C2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1201</w:t>
      </w:r>
    </w:p>
    <w:p w14:paraId="3AED5AD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Inter frequency RACH-less handover</w:t>
      </w:r>
      <w:r>
        <w:rPr>
          <w:noProof/>
        </w:rPr>
        <w:tab/>
        <w:t>1201</w:t>
      </w:r>
    </w:p>
    <w:p w14:paraId="3EC212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1201</w:t>
      </w:r>
    </w:p>
    <w:p w14:paraId="363BDF9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1203</w:t>
      </w:r>
    </w:p>
    <w:p w14:paraId="31FE17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 frequency make-before-break handover</w:t>
      </w:r>
      <w:r>
        <w:rPr>
          <w:noProof/>
        </w:rPr>
        <w:tab/>
        <w:t>1203</w:t>
      </w:r>
    </w:p>
    <w:p w14:paraId="7BD65D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1203</w:t>
      </w:r>
    </w:p>
    <w:p w14:paraId="69DF6F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1205</w:t>
      </w:r>
    </w:p>
    <w:p w14:paraId="3BBCA03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make-before-break handover</w:t>
      </w:r>
      <w:r>
        <w:rPr>
          <w:noProof/>
        </w:rPr>
        <w:tab/>
        <w:t>1206</w:t>
      </w:r>
    </w:p>
    <w:p w14:paraId="4E5BBC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1206</w:t>
      </w:r>
    </w:p>
    <w:p w14:paraId="304AC0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1207</w:t>
      </w:r>
    </w:p>
    <w:p w14:paraId="3ECF7BC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 frequency handover for Cat-M1 UEs in CEModeA</w:t>
      </w:r>
      <w:r>
        <w:rPr>
          <w:noProof/>
        </w:rPr>
        <w:tab/>
        <w:t>1208</w:t>
      </w:r>
    </w:p>
    <w:p w14:paraId="38CC58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1208</w:t>
      </w:r>
    </w:p>
    <w:p w14:paraId="126F3D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1209</w:t>
      </w:r>
    </w:p>
    <w:p w14:paraId="5094244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 frequency handover for Cat-M1 UEs in CEModeA</w:t>
      </w:r>
      <w:r>
        <w:rPr>
          <w:noProof/>
        </w:rPr>
        <w:tab/>
        <w:t>1210</w:t>
      </w:r>
    </w:p>
    <w:p w14:paraId="5E40EC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1210</w:t>
      </w:r>
    </w:p>
    <w:p w14:paraId="7BB8C8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1211</w:t>
      </w:r>
    </w:p>
    <w:p w14:paraId="7B0068A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handover for Cat-M1 UEs in CEModeA</w:t>
      </w:r>
      <w:r>
        <w:rPr>
          <w:noProof/>
        </w:rPr>
        <w:tab/>
        <w:t>1212</w:t>
      </w:r>
    </w:p>
    <w:p w14:paraId="59BC09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1212</w:t>
      </w:r>
    </w:p>
    <w:p w14:paraId="1DBE2D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1213</w:t>
      </w:r>
    </w:p>
    <w:p w14:paraId="23F31F8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 frequency handover for Cat-M1 UEs in CEModeB</w:t>
      </w:r>
      <w:r>
        <w:rPr>
          <w:noProof/>
        </w:rPr>
        <w:tab/>
        <w:t>1214</w:t>
      </w:r>
    </w:p>
    <w:p w14:paraId="410E46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1214</w:t>
      </w:r>
    </w:p>
    <w:p w14:paraId="5BA06F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1215</w:t>
      </w:r>
    </w:p>
    <w:p w14:paraId="34ECEF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 frequency handover for Cat-M1 UEs in CEModeB</w:t>
      </w:r>
      <w:r>
        <w:rPr>
          <w:noProof/>
        </w:rPr>
        <w:tab/>
        <w:t>1216</w:t>
      </w:r>
    </w:p>
    <w:p w14:paraId="00BA27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1216</w:t>
      </w:r>
    </w:p>
    <w:p w14:paraId="008696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1217</w:t>
      </w:r>
    </w:p>
    <w:p w14:paraId="4656DD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 frequency handover for Cat-M1 UEs in CEModeB</w:t>
      </w:r>
      <w:r>
        <w:rPr>
          <w:noProof/>
        </w:rPr>
        <w:tab/>
        <w:t>1218</w:t>
      </w:r>
    </w:p>
    <w:p w14:paraId="0D8BB3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1218</w:t>
      </w:r>
    </w:p>
    <w:p w14:paraId="4378F3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1219</w:t>
      </w:r>
    </w:p>
    <w:p w14:paraId="122BE8E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 frequency handover for Cat-M1 UEs in CEModeA without SFN acquisition</w:t>
      </w:r>
      <w:r>
        <w:rPr>
          <w:noProof/>
        </w:rPr>
        <w:tab/>
        <w:t>1220</w:t>
      </w:r>
    </w:p>
    <w:p w14:paraId="39931C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1220</w:t>
      </w:r>
    </w:p>
    <w:p w14:paraId="5BB9E7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1221</w:t>
      </w:r>
    </w:p>
    <w:p w14:paraId="05E16AD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 frequency handover for Cat-M1 UEs in CEModeA without SFN acquisition</w:t>
      </w:r>
      <w:r>
        <w:rPr>
          <w:noProof/>
        </w:rPr>
        <w:tab/>
        <w:t>1222</w:t>
      </w:r>
    </w:p>
    <w:p w14:paraId="33CC65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1222</w:t>
      </w:r>
    </w:p>
    <w:p w14:paraId="435B6C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1223</w:t>
      </w:r>
    </w:p>
    <w:p w14:paraId="256D81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handover for Cat-M1 UEs in CEModeA without SFN acquisition</w:t>
      </w:r>
      <w:r>
        <w:rPr>
          <w:noProof/>
        </w:rPr>
        <w:tab/>
        <w:t>1224</w:t>
      </w:r>
    </w:p>
    <w:p w14:paraId="7518A1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1224</w:t>
      </w:r>
    </w:p>
    <w:p w14:paraId="4CF505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1225</w:t>
      </w:r>
    </w:p>
    <w:p w14:paraId="6ED257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 frequency handover for Cat-M1 UEs in CEModeB without SFN acquisition</w:t>
      </w:r>
      <w:r>
        <w:rPr>
          <w:noProof/>
        </w:rPr>
        <w:tab/>
        <w:t>1226</w:t>
      </w:r>
    </w:p>
    <w:p w14:paraId="166BBA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1226</w:t>
      </w:r>
    </w:p>
    <w:p w14:paraId="3DE658F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1227</w:t>
      </w:r>
    </w:p>
    <w:p w14:paraId="48EEEF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 frequency handover for Cat-M1 UEs in CEModeB without SFN acquisition</w:t>
      </w:r>
      <w:r>
        <w:rPr>
          <w:noProof/>
        </w:rPr>
        <w:tab/>
        <w:t>1228</w:t>
      </w:r>
    </w:p>
    <w:p w14:paraId="115FC1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1228</w:t>
      </w:r>
    </w:p>
    <w:p w14:paraId="2180EC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1229</w:t>
      </w:r>
    </w:p>
    <w:p w14:paraId="69FDB8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 frequency handover for Cat-M1 UEs in CEModeB without SFN acquisition</w:t>
      </w:r>
      <w:r>
        <w:rPr>
          <w:noProof/>
        </w:rPr>
        <w:tab/>
        <w:t>1230</w:t>
      </w:r>
    </w:p>
    <w:p w14:paraId="459623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1230</w:t>
      </w:r>
    </w:p>
    <w:p w14:paraId="2BEEC1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1231</w:t>
      </w:r>
    </w:p>
    <w:p w14:paraId="0188E8D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 frequency handover with direct SCell activation</w:t>
      </w:r>
      <w:r>
        <w:rPr>
          <w:noProof/>
        </w:rPr>
        <w:tab/>
        <w:t>1232</w:t>
      </w:r>
    </w:p>
    <w:p w14:paraId="7C59FF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1232</w:t>
      </w:r>
    </w:p>
    <w:p w14:paraId="23B2CC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A.5.1.39.2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1233</w:t>
      </w:r>
    </w:p>
    <w:p w14:paraId="1D5CD79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handover with direct SCell activation</w:t>
      </w:r>
      <w:r>
        <w:rPr>
          <w:noProof/>
        </w:rPr>
        <w:tab/>
        <w:t>1234</w:t>
      </w:r>
    </w:p>
    <w:p w14:paraId="0DC6B9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1234</w:t>
      </w:r>
    </w:p>
    <w:p w14:paraId="1BD7BA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1235</w:t>
      </w:r>
    </w:p>
    <w:p w14:paraId="3E204E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Intra-band Inter-frequency sync DAPS handover</w:t>
      </w:r>
      <w:r>
        <w:rPr>
          <w:noProof/>
        </w:rPr>
        <w:tab/>
        <w:t>1236</w:t>
      </w:r>
    </w:p>
    <w:p w14:paraId="786955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lastRenderedPageBreak/>
        <w:t>A.5.1.41.1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1236</w:t>
      </w:r>
    </w:p>
    <w:p w14:paraId="7BFCA5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1238</w:t>
      </w:r>
    </w:p>
    <w:p w14:paraId="266FB65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Intra-band Inter-frequency async DAPS handover</w:t>
      </w:r>
      <w:r>
        <w:rPr>
          <w:noProof/>
        </w:rPr>
        <w:tab/>
        <w:t>1239</w:t>
      </w:r>
    </w:p>
    <w:p w14:paraId="26B381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1239</w:t>
      </w:r>
    </w:p>
    <w:p w14:paraId="4F78E7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1240</w:t>
      </w:r>
    </w:p>
    <w:p w14:paraId="6C4A56A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Inter-band Inter-frequency sync DAPS handover</w:t>
      </w:r>
      <w:r>
        <w:rPr>
          <w:noProof/>
        </w:rPr>
        <w:tab/>
        <w:t>1241</w:t>
      </w:r>
    </w:p>
    <w:p w14:paraId="7AEA6D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1241</w:t>
      </w:r>
    </w:p>
    <w:p w14:paraId="0E6A45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1242</w:t>
      </w:r>
    </w:p>
    <w:p w14:paraId="1DE667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FDD Inter-band Inter-frequency async DAPS handover</w:t>
      </w:r>
      <w:r>
        <w:rPr>
          <w:noProof/>
        </w:rPr>
        <w:tab/>
        <w:t>1243</w:t>
      </w:r>
    </w:p>
    <w:p w14:paraId="2B29B4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1243</w:t>
      </w:r>
    </w:p>
    <w:p w14:paraId="79ED9C4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1244</w:t>
      </w:r>
    </w:p>
    <w:p w14:paraId="2B925C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A.5.1.45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- FDD Intra frequency DAPS handover</w:t>
      </w:r>
      <w:r>
        <w:rPr>
          <w:noProof/>
        </w:rPr>
        <w:tab/>
        <w:t>1245</w:t>
      </w:r>
    </w:p>
    <w:p w14:paraId="28E0CC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1245</w:t>
      </w:r>
    </w:p>
    <w:p w14:paraId="531A31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1246</w:t>
      </w:r>
    </w:p>
    <w:p w14:paraId="2EFCA8E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A.5.1.46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 frequency DAPS handover</w:t>
      </w:r>
      <w:r>
        <w:rPr>
          <w:noProof/>
        </w:rPr>
        <w:tab/>
        <w:t>1247</w:t>
      </w:r>
    </w:p>
    <w:p w14:paraId="2DE77D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1247</w:t>
      </w:r>
    </w:p>
    <w:p w14:paraId="24D124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1248</w:t>
      </w:r>
    </w:p>
    <w:p w14:paraId="066EF0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A.5.1.47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- FDD Intra frequency conditional handover</w:t>
      </w:r>
      <w:r>
        <w:rPr>
          <w:noProof/>
        </w:rPr>
        <w:tab/>
        <w:t>1249</w:t>
      </w:r>
    </w:p>
    <w:p w14:paraId="6912A0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1249</w:t>
      </w:r>
    </w:p>
    <w:p w14:paraId="0A9B1E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1250</w:t>
      </w:r>
    </w:p>
    <w:p w14:paraId="7BF2DC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A.5.1.48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TDD - TDD Intra frequency conditional handover</w:t>
      </w:r>
      <w:r>
        <w:rPr>
          <w:noProof/>
        </w:rPr>
        <w:tab/>
        <w:t>1251</w:t>
      </w:r>
    </w:p>
    <w:p w14:paraId="2F0ACE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1251</w:t>
      </w:r>
    </w:p>
    <w:p w14:paraId="4C9CD8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1252</w:t>
      </w:r>
    </w:p>
    <w:p w14:paraId="381FF34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A.5.1.49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- FDD Inter frequency conditional handover</w:t>
      </w:r>
      <w:r>
        <w:rPr>
          <w:noProof/>
        </w:rPr>
        <w:tab/>
        <w:t>1253</w:t>
      </w:r>
    </w:p>
    <w:p w14:paraId="3CC3B1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1253</w:t>
      </w:r>
    </w:p>
    <w:p w14:paraId="3A7767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A.5.1.49.2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1254</w:t>
      </w:r>
    </w:p>
    <w:p w14:paraId="11D0D7C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A.5.1.50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TDD - TDD Inter frequency conditional handover</w:t>
      </w:r>
      <w:r>
        <w:rPr>
          <w:noProof/>
        </w:rPr>
        <w:tab/>
        <w:t>1255</w:t>
      </w:r>
    </w:p>
    <w:p w14:paraId="13F299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1255</w:t>
      </w:r>
    </w:p>
    <w:p w14:paraId="5D03234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1256</w:t>
      </w:r>
    </w:p>
    <w:p w14:paraId="5C6CC0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A.5.1.51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- TDD Inter frequency conditional handover</w:t>
      </w:r>
      <w:r>
        <w:rPr>
          <w:noProof/>
        </w:rPr>
        <w:tab/>
        <w:t>1257</w:t>
      </w:r>
    </w:p>
    <w:p w14:paraId="532A24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1257</w:t>
      </w:r>
    </w:p>
    <w:p w14:paraId="12CA95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1259</w:t>
      </w:r>
    </w:p>
    <w:p w14:paraId="00CB291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A.5.1.52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TDD - FDD Inter frequency conditional handover</w:t>
      </w:r>
      <w:r>
        <w:rPr>
          <w:noProof/>
        </w:rPr>
        <w:tab/>
        <w:t>1259</w:t>
      </w:r>
    </w:p>
    <w:p w14:paraId="0CF3FD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A.5.152.1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1259</w:t>
      </w:r>
    </w:p>
    <w:p w14:paraId="074256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1262</w:t>
      </w:r>
    </w:p>
    <w:p w14:paraId="1705A8A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A.5.1.53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Intra-band Inter-frequency sync DAPS handover</w:t>
      </w:r>
      <w:r>
        <w:rPr>
          <w:noProof/>
        </w:rPr>
        <w:tab/>
        <w:t>1263</w:t>
      </w:r>
    </w:p>
    <w:p w14:paraId="4F22C0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1263</w:t>
      </w:r>
    </w:p>
    <w:p w14:paraId="034B63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1265</w:t>
      </w:r>
    </w:p>
    <w:p w14:paraId="7E2CAB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A.5.1.54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Inter-band Inter-frequency sync DAPS handover</w:t>
      </w:r>
      <w:r>
        <w:rPr>
          <w:noProof/>
        </w:rPr>
        <w:tab/>
        <w:t>1266</w:t>
      </w:r>
    </w:p>
    <w:p w14:paraId="12B87D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1266</w:t>
      </w:r>
    </w:p>
    <w:p w14:paraId="4AC62F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1268</w:t>
      </w:r>
    </w:p>
    <w:p w14:paraId="300B8F4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A.5.1.55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- TDD inter-band inter-frequency synchronous DAPS handover</w:t>
      </w:r>
      <w:r>
        <w:rPr>
          <w:noProof/>
        </w:rPr>
        <w:tab/>
        <w:t>1269</w:t>
      </w:r>
    </w:p>
    <w:p w14:paraId="4684AC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1269</w:t>
      </w:r>
    </w:p>
    <w:p w14:paraId="6ACC21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1272</w:t>
      </w:r>
    </w:p>
    <w:p w14:paraId="343B03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FI"/>
        </w:rPr>
        <w:t>A.5.1.56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TDD - FDD inter-band inter-frequency synchronous DAPS handover</w:t>
      </w:r>
      <w:r>
        <w:rPr>
          <w:noProof/>
        </w:rPr>
        <w:tab/>
        <w:t>1273</w:t>
      </w:r>
    </w:p>
    <w:p w14:paraId="56F8BF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1273</w:t>
      </w:r>
    </w:p>
    <w:p w14:paraId="1FE44B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1276</w:t>
      </w:r>
    </w:p>
    <w:p w14:paraId="143D20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A.5.1.57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TDD Inter-band Inter-frequency async DAPS handover</w:t>
      </w:r>
      <w:r>
        <w:rPr>
          <w:noProof/>
        </w:rPr>
        <w:tab/>
        <w:t>1277</w:t>
      </w:r>
    </w:p>
    <w:p w14:paraId="0817F2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1277</w:t>
      </w:r>
    </w:p>
    <w:p w14:paraId="19CE95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1279</w:t>
      </w:r>
    </w:p>
    <w:p w14:paraId="253748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A.5.1.58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FDD Inter-band Inter-frequency async DAPS handover</w:t>
      </w:r>
      <w:r>
        <w:rPr>
          <w:noProof/>
        </w:rPr>
        <w:tab/>
        <w:t>1279</w:t>
      </w:r>
    </w:p>
    <w:p w14:paraId="54EC75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1279</w:t>
      </w:r>
    </w:p>
    <w:p w14:paraId="0E60FF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A.5.1.58.2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1282</w:t>
      </w:r>
    </w:p>
    <w:p w14:paraId="3A269C7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Handover to other RATs</w:t>
      </w:r>
      <w:r>
        <w:rPr>
          <w:noProof/>
        </w:rPr>
        <w:tab/>
        <w:t>1282</w:t>
      </w:r>
    </w:p>
    <w:p w14:paraId="764DB1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val="sv-SE"/>
        </w:rPr>
        <w:t>A.5.2.1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UTRAN FDD Handover</w:t>
      </w:r>
      <w:r>
        <w:rPr>
          <w:noProof/>
        </w:rPr>
        <w:tab/>
        <w:t>1282</w:t>
      </w:r>
    </w:p>
    <w:p w14:paraId="1DA39D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1282</w:t>
      </w:r>
    </w:p>
    <w:p w14:paraId="28EB17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1284</w:t>
      </w:r>
    </w:p>
    <w:p w14:paraId="5DFCCD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- UTRAN FDD Handover</w:t>
      </w:r>
      <w:r>
        <w:rPr>
          <w:noProof/>
        </w:rPr>
        <w:tab/>
        <w:t>1285</w:t>
      </w:r>
    </w:p>
    <w:p w14:paraId="4651FF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1285</w:t>
      </w:r>
    </w:p>
    <w:p w14:paraId="52C2A9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1288</w:t>
      </w:r>
    </w:p>
    <w:p w14:paraId="10F956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  <w:lang w:val="sv-SE"/>
        </w:rPr>
        <w:t>A.</w:t>
      </w:r>
      <w:r w:rsidRPr="003D733F">
        <w:rPr>
          <w:rFonts w:cs="v4.2.0"/>
          <w:noProof/>
          <w:snapToGrid w:val="0"/>
          <w:lang w:val="sv-SE" w:eastAsia="zh-CN"/>
        </w:rPr>
        <w:t>5</w:t>
      </w:r>
      <w:r w:rsidRPr="003D733F">
        <w:rPr>
          <w:rFonts w:cs="v4.2.0"/>
          <w:noProof/>
          <w:snapToGrid w:val="0"/>
          <w:lang w:val="sv-SE"/>
        </w:rPr>
        <w:t>.</w:t>
      </w:r>
      <w:r w:rsidRPr="003D733F">
        <w:rPr>
          <w:rFonts w:cs="v4.2.0"/>
          <w:noProof/>
          <w:snapToGrid w:val="0"/>
          <w:lang w:val="sv-SE" w:eastAsia="zh-CN"/>
        </w:rPr>
        <w:t>2</w:t>
      </w:r>
      <w:r w:rsidRPr="003D733F">
        <w:rPr>
          <w:rFonts w:cs="v4.2.0"/>
          <w:noProof/>
          <w:snapToGrid w:val="0"/>
          <w:lang w:val="sv-SE"/>
        </w:rPr>
        <w:t>.</w:t>
      </w:r>
      <w:r w:rsidRPr="003D733F">
        <w:rPr>
          <w:rFonts w:cs="v4.2.0"/>
          <w:noProof/>
          <w:snapToGrid w:val="0"/>
          <w:lang w:val="sv-SE" w:eastAsia="zh-CN"/>
        </w:rPr>
        <w:t xml:space="preserve">3 </w:t>
      </w:r>
      <w:r w:rsidRPr="003D733F">
        <w:rPr>
          <w:noProof/>
          <w:lang w:val="sv-SE"/>
        </w:rPr>
        <w:t>E-UTRAN FDD- GSM Handover</w:t>
      </w:r>
      <w:r>
        <w:rPr>
          <w:noProof/>
        </w:rPr>
        <w:tab/>
        <w:t>1288</w:t>
      </w:r>
    </w:p>
    <w:p w14:paraId="4882A4F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2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1288</w:t>
      </w:r>
    </w:p>
    <w:p w14:paraId="56FFC36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2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 xml:space="preserve">Test </w:t>
      </w:r>
      <w:r w:rsidRPr="003D733F">
        <w:rPr>
          <w:noProof/>
          <w:snapToGrid w:val="0"/>
          <w:lang w:eastAsia="zh-CN"/>
        </w:rPr>
        <w:t>Requirements</w:t>
      </w:r>
      <w:r>
        <w:rPr>
          <w:noProof/>
        </w:rPr>
        <w:tab/>
        <w:t>1289</w:t>
      </w:r>
    </w:p>
    <w:p w14:paraId="2CF7B2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A.5.2.4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</w:t>
      </w:r>
      <w:r w:rsidRPr="003D733F">
        <w:rPr>
          <w:noProof/>
          <w:lang w:val="sv-SE" w:eastAsia="zh-CN"/>
        </w:rPr>
        <w:t xml:space="preserve"> TDD</w:t>
      </w:r>
      <w:r w:rsidRPr="003D733F">
        <w:rPr>
          <w:noProof/>
          <w:lang w:val="sv-SE"/>
        </w:rPr>
        <w:t xml:space="preserve"> - UTRAN TDD Handover</w:t>
      </w:r>
      <w:r>
        <w:rPr>
          <w:noProof/>
        </w:rPr>
        <w:tab/>
        <w:t>1290</w:t>
      </w:r>
    </w:p>
    <w:p w14:paraId="358733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1290</w:t>
      </w:r>
    </w:p>
    <w:p w14:paraId="1EC0A0E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1290</w:t>
      </w:r>
    </w:p>
    <w:p w14:paraId="5EE873D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1290</w:t>
      </w:r>
    </w:p>
    <w:p w14:paraId="16B0B70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1292</w:t>
      </w:r>
    </w:p>
    <w:p w14:paraId="146968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1292</w:t>
      </w:r>
    </w:p>
    <w:p w14:paraId="2ACE2C6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1292</w:t>
      </w:r>
    </w:p>
    <w:p w14:paraId="428A9C7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1292</w:t>
      </w:r>
    </w:p>
    <w:p w14:paraId="5AA1B01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</w:t>
      </w:r>
      <w:r w:rsidRPr="003D733F">
        <w:rPr>
          <w:noProof/>
          <w:lang w:val="sv-SE" w:eastAsia="zh-CN"/>
        </w:rPr>
        <w:t>5</w:t>
      </w:r>
      <w:r w:rsidRPr="003D733F">
        <w:rPr>
          <w:noProof/>
          <w:lang w:val="sv-SE"/>
        </w:rPr>
        <w:t>.</w:t>
      </w:r>
      <w:r w:rsidRPr="003D733F">
        <w:rPr>
          <w:noProof/>
          <w:lang w:val="sv-SE" w:eastAsia="zh-CN"/>
        </w:rPr>
        <w:t>2</w:t>
      </w:r>
      <w:r w:rsidRPr="003D733F">
        <w:rPr>
          <w:noProof/>
          <w:lang w:val="sv-SE"/>
        </w:rPr>
        <w:t>.</w:t>
      </w:r>
      <w:r w:rsidRPr="003D733F">
        <w:rPr>
          <w:noProof/>
          <w:lang w:val="sv-SE" w:eastAsia="zh-CN"/>
        </w:rPr>
        <w:t>4</w:t>
      </w:r>
      <w:r w:rsidRPr="003D733F">
        <w:rPr>
          <w:noProof/>
          <w:lang w:val="sv-SE"/>
        </w:rPr>
        <w:t>.</w:t>
      </w:r>
      <w:r w:rsidRPr="003D733F">
        <w:rPr>
          <w:noProof/>
          <w:lang w:val="sv-SE" w:eastAsia="zh-CN"/>
        </w:rPr>
        <w:t>2</w:t>
      </w:r>
      <w:r w:rsidRPr="003D733F">
        <w:rPr>
          <w:noProof/>
          <w:lang w:val="sv-SE"/>
        </w:rPr>
        <w:t>.</w:t>
      </w:r>
      <w:r w:rsidRPr="003D733F">
        <w:rPr>
          <w:noProof/>
          <w:lang w:val="sv-SE"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 w:eastAsia="zh-CN"/>
        </w:rPr>
        <w:t>Void</w:t>
      </w:r>
      <w:r>
        <w:rPr>
          <w:noProof/>
        </w:rPr>
        <w:tab/>
        <w:t>1292</w:t>
      </w:r>
    </w:p>
    <w:p w14:paraId="07EE20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val="sv-SE"/>
        </w:rPr>
        <w:t>A.5.2.5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UTRAN TDD Handover</w:t>
      </w:r>
      <w:r>
        <w:rPr>
          <w:noProof/>
        </w:rPr>
        <w:tab/>
        <w:t>1292</w:t>
      </w:r>
    </w:p>
    <w:p w14:paraId="555ED1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1292</w:t>
      </w:r>
    </w:p>
    <w:p w14:paraId="31A7A91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1295</w:t>
      </w:r>
    </w:p>
    <w:p w14:paraId="080EC2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1295</w:t>
      </w:r>
    </w:p>
    <w:p w14:paraId="393D1F7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1295</w:t>
      </w:r>
    </w:p>
    <w:p w14:paraId="78ED7C4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1295</w:t>
      </w:r>
    </w:p>
    <w:p w14:paraId="49C6DF9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A.5.2.5.2.3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Void</w:t>
      </w:r>
      <w:r>
        <w:rPr>
          <w:noProof/>
        </w:rPr>
        <w:tab/>
        <w:t>1295</w:t>
      </w:r>
    </w:p>
    <w:p w14:paraId="6D7D0F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  <w:lang w:val="sv-SE"/>
        </w:rPr>
        <w:t>A.5.2.</w:t>
      </w:r>
      <w:r w:rsidRPr="003D733F">
        <w:rPr>
          <w:rFonts w:cs="v4.2.0"/>
          <w:noProof/>
          <w:snapToGrid w:val="0"/>
          <w:lang w:val="sv-SE"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- GSM Handover</w:t>
      </w:r>
      <w:r>
        <w:rPr>
          <w:noProof/>
        </w:rPr>
        <w:tab/>
        <w:t>1295</w:t>
      </w:r>
    </w:p>
    <w:p w14:paraId="71C2EBE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</w:t>
      </w:r>
      <w:r>
        <w:rPr>
          <w:noProof/>
          <w:lang w:eastAsia="zh-CN"/>
        </w:rPr>
        <w:t>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1295</w:t>
      </w:r>
    </w:p>
    <w:p w14:paraId="5DE1C33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1297</w:t>
      </w:r>
    </w:p>
    <w:p w14:paraId="390B8A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A.5.2.</w:t>
      </w:r>
      <w:r w:rsidRPr="003D733F">
        <w:rPr>
          <w:rFonts w:cs="v4.2.0"/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FDD Handover; Unknown Target Cell</w:t>
      </w:r>
      <w:r>
        <w:rPr>
          <w:noProof/>
        </w:rPr>
        <w:tab/>
        <w:t>1298</w:t>
      </w:r>
    </w:p>
    <w:p w14:paraId="0ABCB4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</w:t>
      </w:r>
      <w:r>
        <w:rPr>
          <w:noProof/>
          <w:lang w:eastAsia="zh-CN"/>
        </w:rPr>
        <w:t>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1298</w:t>
      </w:r>
    </w:p>
    <w:p w14:paraId="045227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</w:t>
      </w:r>
      <w:r w:rsidRPr="003D733F">
        <w:rPr>
          <w:noProof/>
          <w:snapToGrid w:val="0"/>
          <w:lang w:eastAsia="zh-CN"/>
        </w:rPr>
        <w:t>7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1300</w:t>
      </w:r>
    </w:p>
    <w:p w14:paraId="5EB719D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GSM Handover; Unknown Target Cell</w:t>
      </w:r>
      <w:r>
        <w:rPr>
          <w:noProof/>
        </w:rPr>
        <w:tab/>
        <w:t>1300</w:t>
      </w:r>
    </w:p>
    <w:p w14:paraId="3166EA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1300</w:t>
      </w:r>
    </w:p>
    <w:p w14:paraId="5446CB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1301</w:t>
      </w:r>
    </w:p>
    <w:p w14:paraId="3AFC3AC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GSM Handover; Unknown Target Cell</w:t>
      </w:r>
      <w:r>
        <w:rPr>
          <w:noProof/>
        </w:rPr>
        <w:tab/>
        <w:t>1302</w:t>
      </w:r>
    </w:p>
    <w:p w14:paraId="79682B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1302</w:t>
      </w:r>
    </w:p>
    <w:p w14:paraId="2C5213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1303</w:t>
      </w:r>
    </w:p>
    <w:p w14:paraId="63C69A5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to UTRAN TDD handover: unknown target cell</w:t>
      </w:r>
      <w:r>
        <w:rPr>
          <w:noProof/>
        </w:rPr>
        <w:tab/>
        <w:t>1304</w:t>
      </w:r>
    </w:p>
    <w:p w14:paraId="551BD9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</w:t>
      </w:r>
      <w:r>
        <w:rPr>
          <w:noProof/>
          <w:lang w:eastAsia="zh-CN"/>
        </w:rPr>
        <w:t>10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1304</w:t>
      </w:r>
    </w:p>
    <w:p w14:paraId="287660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</w:t>
      </w:r>
      <w:r>
        <w:rPr>
          <w:noProof/>
          <w:lang w:eastAsia="zh-CN"/>
        </w:rPr>
        <w:t>10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1306</w:t>
      </w:r>
    </w:p>
    <w:p w14:paraId="60730D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A.5.2.10A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FDD Multicarrier Handover with two target cells</w:t>
      </w:r>
      <w:r>
        <w:rPr>
          <w:noProof/>
        </w:rPr>
        <w:tab/>
        <w:t>1306</w:t>
      </w:r>
    </w:p>
    <w:p w14:paraId="38D4B1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A.5.2.10A.1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1306</w:t>
      </w:r>
    </w:p>
    <w:p w14:paraId="52BCB4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A.5.2.10A.2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1309</w:t>
      </w:r>
    </w:p>
    <w:p w14:paraId="2C54A7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A.5.2.10B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UTRAN FDD Multicarrier Handover with two target cells</w:t>
      </w:r>
      <w:r>
        <w:rPr>
          <w:noProof/>
        </w:rPr>
        <w:tab/>
        <w:t>1309</w:t>
      </w:r>
    </w:p>
    <w:p w14:paraId="46A6C8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A.5.2.10B.1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1309</w:t>
      </w:r>
    </w:p>
    <w:p w14:paraId="077504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A.5.2.10B.2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1312</w:t>
      </w:r>
    </w:p>
    <w:p w14:paraId="2F3B900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lang w:val="sv-SE"/>
        </w:rPr>
        <w:t>A.5.2.1</w:t>
      </w:r>
      <w:r w:rsidRPr="003D733F">
        <w:rPr>
          <w:rFonts w:cs="v4.2.0"/>
          <w:noProof/>
          <w:lang w:val="sv-SE"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– UTRAN FDD Handover</w:t>
      </w:r>
      <w:r w:rsidRPr="003D733F">
        <w:rPr>
          <w:noProof/>
          <w:lang w:val="sv-SE" w:eastAsia="zh-CN"/>
        </w:rPr>
        <w:t xml:space="preserve"> for 5MHz Bandwidth</w:t>
      </w:r>
      <w:r>
        <w:rPr>
          <w:noProof/>
        </w:rPr>
        <w:tab/>
        <w:t>1312</w:t>
      </w:r>
    </w:p>
    <w:p w14:paraId="1B102B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A.5.2.1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1312</w:t>
      </w:r>
    </w:p>
    <w:p w14:paraId="56612B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A.5.2.</w:t>
      </w:r>
      <w:r w:rsidRPr="003D733F">
        <w:rPr>
          <w:noProof/>
          <w:snapToGrid w:val="0"/>
          <w:lang w:eastAsia="zh-CN"/>
        </w:rPr>
        <w:t>11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1312</w:t>
      </w:r>
    </w:p>
    <w:p w14:paraId="68DF3B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A.5.3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Handover to Non-3GPP RATs</w:t>
      </w:r>
      <w:r>
        <w:rPr>
          <w:noProof/>
        </w:rPr>
        <w:tab/>
        <w:t>1313</w:t>
      </w:r>
    </w:p>
    <w:p w14:paraId="56F1E94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A.5.3.1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– HRPD Handover</w:t>
      </w:r>
      <w:r>
        <w:rPr>
          <w:noProof/>
        </w:rPr>
        <w:tab/>
        <w:t>1313</w:t>
      </w:r>
    </w:p>
    <w:p w14:paraId="198E7A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1313</w:t>
      </w:r>
    </w:p>
    <w:p w14:paraId="09F854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1315</w:t>
      </w:r>
    </w:p>
    <w:p w14:paraId="16E151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A.5.3.2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FDD – cdma2000 1X Handover</w:t>
      </w:r>
      <w:r>
        <w:rPr>
          <w:noProof/>
        </w:rPr>
        <w:tab/>
        <w:t>1315</w:t>
      </w:r>
    </w:p>
    <w:p w14:paraId="5D05D1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1315</w:t>
      </w:r>
    </w:p>
    <w:p w14:paraId="433D3C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1318</w:t>
      </w:r>
    </w:p>
    <w:p w14:paraId="1F3AFD1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HRPD Handover; Unknown Target Cell</w:t>
      </w:r>
      <w:r>
        <w:rPr>
          <w:noProof/>
        </w:rPr>
        <w:tab/>
        <w:t>1318</w:t>
      </w:r>
    </w:p>
    <w:p w14:paraId="350D2F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1318</w:t>
      </w:r>
    </w:p>
    <w:p w14:paraId="55D6E1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1320</w:t>
      </w:r>
    </w:p>
    <w:p w14:paraId="2F921E6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cdma2000 1X Handover; Unknown Target cell</w:t>
      </w:r>
      <w:r>
        <w:rPr>
          <w:noProof/>
        </w:rPr>
        <w:tab/>
        <w:t>1321</w:t>
      </w:r>
    </w:p>
    <w:p w14:paraId="13A47A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1321</w:t>
      </w:r>
    </w:p>
    <w:p w14:paraId="27E961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1322</w:t>
      </w:r>
    </w:p>
    <w:p w14:paraId="3F4DCC2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A.5.3.</w:t>
      </w:r>
      <w:r w:rsidRPr="003D733F">
        <w:rPr>
          <w:noProof/>
          <w:lang w:val="sv-SE"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 xml:space="preserve">E-UTRAN </w:t>
      </w:r>
      <w:r w:rsidRPr="003D733F">
        <w:rPr>
          <w:noProof/>
          <w:lang w:val="sv-SE" w:eastAsia="zh-CN"/>
        </w:rPr>
        <w:t>T</w:t>
      </w:r>
      <w:r w:rsidRPr="003D733F">
        <w:rPr>
          <w:noProof/>
          <w:lang w:val="sv-SE"/>
        </w:rPr>
        <w:t>DD – HRPD Handover</w:t>
      </w:r>
      <w:r>
        <w:rPr>
          <w:noProof/>
        </w:rPr>
        <w:tab/>
        <w:t>1323</w:t>
      </w:r>
    </w:p>
    <w:p w14:paraId="269EDD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1323</w:t>
      </w:r>
    </w:p>
    <w:p w14:paraId="37A05F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1325</w:t>
      </w:r>
    </w:p>
    <w:p w14:paraId="1E8EF6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FI"/>
        </w:rPr>
        <w:t>A.5.3.6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FI"/>
        </w:rPr>
        <w:t>E-UTRAN TDD – cdma2000 1X Handover</w:t>
      </w:r>
      <w:r>
        <w:rPr>
          <w:noProof/>
        </w:rPr>
        <w:tab/>
        <w:t>1326</w:t>
      </w:r>
    </w:p>
    <w:p w14:paraId="6D9090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1326</w:t>
      </w:r>
    </w:p>
    <w:p w14:paraId="5DF36E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A.5.3.6.2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1329</w:t>
      </w:r>
    </w:p>
    <w:p w14:paraId="5EEFC40F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A.6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RRC Connection Control</w:t>
      </w:r>
      <w:r>
        <w:rPr>
          <w:noProof/>
        </w:rPr>
        <w:tab/>
        <w:t>1329</w:t>
      </w:r>
    </w:p>
    <w:p w14:paraId="2F4155C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RRC Re-establishment</w:t>
      </w:r>
      <w:r>
        <w:rPr>
          <w:noProof/>
        </w:rPr>
        <w:tab/>
        <w:t>1329</w:t>
      </w:r>
    </w:p>
    <w:p w14:paraId="7883B2F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E-UTRAN FDD Intra-frequency RRC Re-establishment</w:t>
      </w:r>
      <w:r>
        <w:rPr>
          <w:noProof/>
        </w:rPr>
        <w:tab/>
        <w:t>1329</w:t>
      </w:r>
    </w:p>
    <w:p w14:paraId="6F749B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1329</w:t>
      </w:r>
    </w:p>
    <w:p w14:paraId="6782F5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1330</w:t>
      </w:r>
    </w:p>
    <w:p w14:paraId="2601FEA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E-UTRAN FDD Inter-frequency RRC Re-establishment</w:t>
      </w:r>
      <w:r>
        <w:rPr>
          <w:noProof/>
        </w:rPr>
        <w:tab/>
        <w:t>1331</w:t>
      </w:r>
    </w:p>
    <w:p w14:paraId="359216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1331</w:t>
      </w:r>
    </w:p>
    <w:p w14:paraId="407990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1332</w:t>
      </w:r>
    </w:p>
    <w:p w14:paraId="129EADB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E-UTRAN TDD Intra-frequency RRC Re-establishment</w:t>
      </w:r>
      <w:r>
        <w:rPr>
          <w:noProof/>
        </w:rPr>
        <w:tab/>
        <w:t>1333</w:t>
      </w:r>
    </w:p>
    <w:p w14:paraId="6C7B9C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1333</w:t>
      </w:r>
    </w:p>
    <w:p w14:paraId="5D2806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1334</w:t>
      </w:r>
    </w:p>
    <w:p w14:paraId="6397A0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Inter-frequency RRC Re-establishment</w:t>
      </w:r>
      <w:r>
        <w:rPr>
          <w:noProof/>
        </w:rPr>
        <w:tab/>
        <w:t>1335</w:t>
      </w:r>
    </w:p>
    <w:p w14:paraId="4AE33A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1335</w:t>
      </w:r>
    </w:p>
    <w:p w14:paraId="0A3AF5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1336</w:t>
      </w:r>
    </w:p>
    <w:p w14:paraId="12F8BC4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</w:t>
      </w:r>
      <w:r w:rsidRPr="003D733F">
        <w:rPr>
          <w:noProof/>
          <w:snapToGrid w:val="0"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FDD Intra-frequency RRC Re-establishment</w:t>
      </w:r>
      <w:r w:rsidRPr="003D733F">
        <w:rPr>
          <w:noProof/>
          <w:snapToGrid w:val="0"/>
          <w:lang w:eastAsia="zh-CN"/>
        </w:rPr>
        <w:t xml:space="preserve"> for 5MHz bandwidth</w:t>
      </w:r>
      <w:r>
        <w:rPr>
          <w:noProof/>
        </w:rPr>
        <w:tab/>
        <w:t>1337</w:t>
      </w:r>
    </w:p>
    <w:p w14:paraId="6B5B67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1337</w:t>
      </w:r>
    </w:p>
    <w:p w14:paraId="2CA346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1337</w:t>
      </w:r>
    </w:p>
    <w:p w14:paraId="0EDB6E3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FD-FDD Intra-frequency RRC Re-establishment for UE category 0</w:t>
      </w:r>
      <w:r>
        <w:rPr>
          <w:noProof/>
        </w:rPr>
        <w:tab/>
        <w:t>1337</w:t>
      </w:r>
    </w:p>
    <w:p w14:paraId="1320B2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1337</w:t>
      </w:r>
    </w:p>
    <w:p w14:paraId="686487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1339</w:t>
      </w:r>
    </w:p>
    <w:p w14:paraId="739F5E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HD-FDD Intra-frequency RRC Re-establishment for UE category 0</w:t>
      </w:r>
      <w:r>
        <w:rPr>
          <w:noProof/>
        </w:rPr>
        <w:tab/>
        <w:t>1340</w:t>
      </w:r>
    </w:p>
    <w:p w14:paraId="44033D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1340</w:t>
      </w:r>
    </w:p>
    <w:p w14:paraId="4B65B4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1341</w:t>
      </w:r>
    </w:p>
    <w:p w14:paraId="17BD83E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Intra-frequency RRC Re-establishment for UE category 0</w:t>
      </w:r>
      <w:r>
        <w:rPr>
          <w:noProof/>
        </w:rPr>
        <w:tab/>
        <w:t>1342</w:t>
      </w:r>
    </w:p>
    <w:p w14:paraId="5C7AFE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1342</w:t>
      </w:r>
    </w:p>
    <w:p w14:paraId="75891C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1343</w:t>
      </w:r>
    </w:p>
    <w:p w14:paraId="2805D3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FD-FDD Intra-frequency RRC Re-establishment for Cat-M1 UE in CEModeA</w:t>
      </w:r>
      <w:r>
        <w:rPr>
          <w:noProof/>
        </w:rPr>
        <w:tab/>
        <w:t>1344</w:t>
      </w:r>
    </w:p>
    <w:p w14:paraId="02803E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1344</w:t>
      </w:r>
    </w:p>
    <w:p w14:paraId="0CF3147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1345</w:t>
      </w:r>
    </w:p>
    <w:p w14:paraId="64655AE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HD-FDD Intra-frequency RRC Re-establishment for Cat-M1 UE in CEModeA</w:t>
      </w:r>
      <w:r>
        <w:rPr>
          <w:noProof/>
        </w:rPr>
        <w:tab/>
        <w:t>1346</w:t>
      </w:r>
    </w:p>
    <w:p w14:paraId="1F5DEE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1346</w:t>
      </w:r>
    </w:p>
    <w:p w14:paraId="71A518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1347</w:t>
      </w:r>
    </w:p>
    <w:p w14:paraId="65B35F3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Intra-frequency RRC Re-establishment for Cat-M1 UE in CEModeA</w:t>
      </w:r>
      <w:r>
        <w:rPr>
          <w:noProof/>
        </w:rPr>
        <w:tab/>
        <w:t>1348</w:t>
      </w:r>
    </w:p>
    <w:p w14:paraId="2D5940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1348</w:t>
      </w:r>
    </w:p>
    <w:p w14:paraId="5408DE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1349</w:t>
      </w:r>
    </w:p>
    <w:p w14:paraId="733F481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FD-FDD Intra-frequency RRC Re-establishment for Cat-M1 UE in CEModeB</w:t>
      </w:r>
      <w:r>
        <w:rPr>
          <w:noProof/>
        </w:rPr>
        <w:tab/>
        <w:t>1350</w:t>
      </w:r>
    </w:p>
    <w:p w14:paraId="5DBEB1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1350</w:t>
      </w:r>
    </w:p>
    <w:p w14:paraId="77B86F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1351</w:t>
      </w:r>
    </w:p>
    <w:p w14:paraId="79A4D86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HD-FDD Intra-frequency RRC Re-establishment for Cat-M1 UE in CEModeB</w:t>
      </w:r>
      <w:r>
        <w:rPr>
          <w:noProof/>
        </w:rPr>
        <w:tab/>
        <w:t>1352</w:t>
      </w:r>
    </w:p>
    <w:p w14:paraId="440E70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1352</w:t>
      </w:r>
    </w:p>
    <w:p w14:paraId="78ECDE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1353</w:t>
      </w:r>
    </w:p>
    <w:p w14:paraId="323082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Intra-frequency RRC Re-establishment for Cat-M1 UE in CEModeB</w:t>
      </w:r>
      <w:r>
        <w:rPr>
          <w:noProof/>
        </w:rPr>
        <w:tab/>
        <w:t>1354</w:t>
      </w:r>
    </w:p>
    <w:p w14:paraId="09FB60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1354</w:t>
      </w:r>
    </w:p>
    <w:p w14:paraId="0BA3BF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1355</w:t>
      </w:r>
    </w:p>
    <w:p w14:paraId="23F7B3A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HD-FDD Intra-frequency RRC Re-establishment for UE</w:t>
      </w:r>
      <w:r w:rsidRPr="003D733F">
        <w:rPr>
          <w:noProof/>
          <w:snapToGrid w:val="0"/>
          <w:lang w:eastAsia="zh-CN"/>
        </w:rPr>
        <w:t xml:space="preserve"> category NB1 in In-Band mode under enhanced coverage</w:t>
      </w:r>
      <w:r>
        <w:rPr>
          <w:noProof/>
        </w:rPr>
        <w:tab/>
        <w:t>1356</w:t>
      </w:r>
    </w:p>
    <w:p w14:paraId="70B4C3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1356</w:t>
      </w:r>
    </w:p>
    <w:p w14:paraId="61BF9C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1358</w:t>
      </w:r>
    </w:p>
    <w:p w14:paraId="0ED324E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HD-FDD Int</w:t>
      </w:r>
      <w:r w:rsidRPr="003D733F">
        <w:rPr>
          <w:noProof/>
          <w:snapToGrid w:val="0"/>
          <w:lang w:eastAsia="zh-CN"/>
        </w:rPr>
        <w:t>er</w:t>
      </w:r>
      <w:r w:rsidRPr="003D733F">
        <w:rPr>
          <w:noProof/>
          <w:snapToGrid w:val="0"/>
        </w:rPr>
        <w:t>-frequency RRC Re-establishment for UE</w:t>
      </w:r>
      <w:r w:rsidRPr="003D733F">
        <w:rPr>
          <w:noProof/>
          <w:snapToGrid w:val="0"/>
          <w:lang w:eastAsia="zh-CN"/>
        </w:rPr>
        <w:t xml:space="preserve"> category NB1 in In-Band mode under </w:t>
      </w:r>
      <w:r w:rsidRPr="003D733F">
        <w:rPr>
          <w:rFonts w:cs="Intel Clear Light"/>
          <w:noProof/>
          <w:lang w:eastAsia="zh-CN"/>
        </w:rPr>
        <w:t>normal</w:t>
      </w:r>
      <w:r w:rsidRPr="003D733F">
        <w:rPr>
          <w:rFonts w:cs="Arial"/>
          <w:noProof/>
          <w:lang w:eastAsia="zh-CN"/>
        </w:rPr>
        <w:t xml:space="preserve"> </w:t>
      </w:r>
      <w:r w:rsidRPr="003D733F">
        <w:rPr>
          <w:noProof/>
          <w:snapToGrid w:val="0"/>
          <w:lang w:eastAsia="zh-CN"/>
        </w:rPr>
        <w:t>coverage</w:t>
      </w:r>
      <w:r>
        <w:rPr>
          <w:noProof/>
        </w:rPr>
        <w:tab/>
        <w:t>1359</w:t>
      </w:r>
    </w:p>
    <w:p w14:paraId="553B54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1359</w:t>
      </w:r>
    </w:p>
    <w:p w14:paraId="6026E2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1361</w:t>
      </w:r>
    </w:p>
    <w:p w14:paraId="4ECAA8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FD-FDD Inter-frequency RRC Re-establishment for Cat-M1 UE in CEModeA</w:t>
      </w:r>
      <w:r>
        <w:rPr>
          <w:noProof/>
        </w:rPr>
        <w:tab/>
        <w:t>1362</w:t>
      </w:r>
    </w:p>
    <w:p w14:paraId="4FB9A0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1362</w:t>
      </w:r>
    </w:p>
    <w:p w14:paraId="1F606F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1363</w:t>
      </w:r>
    </w:p>
    <w:p w14:paraId="519431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HD-FDD Inter-frequency RRC Re-establishment for Cat-M1 UE in CEModeA</w:t>
      </w:r>
      <w:r>
        <w:rPr>
          <w:noProof/>
        </w:rPr>
        <w:tab/>
        <w:t>1364</w:t>
      </w:r>
    </w:p>
    <w:p w14:paraId="3D3E1C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1364</w:t>
      </w:r>
    </w:p>
    <w:p w14:paraId="12D2AD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1365</w:t>
      </w:r>
    </w:p>
    <w:p w14:paraId="3769C86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TDD-TDD Inter-frequency RRC Re-establishment for Cat-M1 UE in CEModeA</w:t>
      </w:r>
      <w:r>
        <w:rPr>
          <w:noProof/>
        </w:rPr>
        <w:tab/>
        <w:t>1366</w:t>
      </w:r>
    </w:p>
    <w:p w14:paraId="703B180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1366</w:t>
      </w:r>
    </w:p>
    <w:p w14:paraId="261585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1367</w:t>
      </w:r>
    </w:p>
    <w:p w14:paraId="22BDF19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FD-FDD Inter-frequency RRC Re-establishment for Cat-M1 UE in CEModeB</w:t>
      </w:r>
      <w:r>
        <w:rPr>
          <w:noProof/>
        </w:rPr>
        <w:tab/>
        <w:t>1368</w:t>
      </w:r>
    </w:p>
    <w:p w14:paraId="6BE8FF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1368</w:t>
      </w:r>
    </w:p>
    <w:p w14:paraId="64A171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1369</w:t>
      </w:r>
    </w:p>
    <w:p w14:paraId="2080F11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HD-FDD Inter-frequency RRC Re-establishment for Cat-M1 UE in CEModeB</w:t>
      </w:r>
      <w:r>
        <w:rPr>
          <w:noProof/>
        </w:rPr>
        <w:tab/>
        <w:t>1370</w:t>
      </w:r>
    </w:p>
    <w:p w14:paraId="0DAEF7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1370</w:t>
      </w:r>
    </w:p>
    <w:p w14:paraId="0C4E17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1371</w:t>
      </w:r>
    </w:p>
    <w:p w14:paraId="2ADCD7C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Inter-frequency RRC Re-establishment for Cat-M1 UE in CEModeB</w:t>
      </w:r>
      <w:r>
        <w:rPr>
          <w:noProof/>
        </w:rPr>
        <w:tab/>
        <w:t>1372</w:t>
      </w:r>
    </w:p>
    <w:p w14:paraId="754F5F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1372</w:t>
      </w:r>
    </w:p>
    <w:p w14:paraId="0110ED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1373</w:t>
      </w:r>
    </w:p>
    <w:p w14:paraId="0186562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Int</w:t>
      </w:r>
      <w:r w:rsidRPr="003D733F">
        <w:rPr>
          <w:noProof/>
          <w:snapToGrid w:val="0"/>
          <w:lang w:eastAsia="zh-CN"/>
        </w:rPr>
        <w:t>er</w:t>
      </w:r>
      <w:r w:rsidRPr="003D733F">
        <w:rPr>
          <w:noProof/>
          <w:snapToGrid w:val="0"/>
        </w:rPr>
        <w:t>-frequency RRC Re-establishment for UE</w:t>
      </w:r>
      <w:r w:rsidRPr="003D733F">
        <w:rPr>
          <w:noProof/>
          <w:snapToGrid w:val="0"/>
          <w:lang w:eastAsia="zh-CN"/>
        </w:rPr>
        <w:t xml:space="preserve"> category NB1 in In-Band mode under </w:t>
      </w:r>
      <w:r w:rsidRPr="003D733F">
        <w:rPr>
          <w:rFonts w:cs="Intel Clear Light"/>
          <w:noProof/>
          <w:lang w:eastAsia="zh-CN"/>
        </w:rPr>
        <w:t>normal</w:t>
      </w:r>
      <w:r w:rsidRPr="003D733F">
        <w:rPr>
          <w:rFonts w:cs="Arial"/>
          <w:noProof/>
          <w:lang w:eastAsia="zh-CN"/>
        </w:rPr>
        <w:t xml:space="preserve"> </w:t>
      </w:r>
      <w:r w:rsidRPr="003D733F">
        <w:rPr>
          <w:noProof/>
          <w:snapToGrid w:val="0"/>
          <w:lang w:eastAsia="zh-CN"/>
        </w:rPr>
        <w:t>coverage</w:t>
      </w:r>
      <w:r>
        <w:rPr>
          <w:noProof/>
        </w:rPr>
        <w:tab/>
        <w:t>1374</w:t>
      </w:r>
    </w:p>
    <w:p w14:paraId="19A4EB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1374</w:t>
      </w:r>
    </w:p>
    <w:p w14:paraId="66F2C7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1376</w:t>
      </w:r>
    </w:p>
    <w:p w14:paraId="0ADC04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E-UTRAN TDD - TDD Intra-frequency RRC Re-establishment for UE</w:t>
      </w:r>
      <w:r w:rsidRPr="003D733F">
        <w:rPr>
          <w:noProof/>
          <w:snapToGrid w:val="0"/>
          <w:lang w:eastAsia="zh-CN"/>
        </w:rPr>
        <w:t xml:space="preserve"> category NB1 in In-Band mode under enhanced coverage</w:t>
      </w:r>
      <w:r>
        <w:rPr>
          <w:noProof/>
        </w:rPr>
        <w:tab/>
        <w:t>1377</w:t>
      </w:r>
    </w:p>
    <w:p w14:paraId="359EDA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1377</w:t>
      </w:r>
    </w:p>
    <w:p w14:paraId="2A3879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A.6.1.24.2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1379</w:t>
      </w:r>
    </w:p>
    <w:p w14:paraId="5396AB6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</w:t>
      </w:r>
      <w:r>
        <w:rPr>
          <w:noProof/>
        </w:rPr>
        <w:tab/>
        <w:t>1380</w:t>
      </w:r>
    </w:p>
    <w:p w14:paraId="563B5F3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Contention Based Random Access Test</w:t>
      </w:r>
      <w:r>
        <w:rPr>
          <w:noProof/>
        </w:rPr>
        <w:tab/>
        <w:t>1380</w:t>
      </w:r>
    </w:p>
    <w:p w14:paraId="3EC0D3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A.6.2.1.1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Purpose and Environment</w:t>
      </w:r>
      <w:r>
        <w:rPr>
          <w:noProof/>
        </w:rPr>
        <w:tab/>
        <w:t>1380</w:t>
      </w:r>
    </w:p>
    <w:p w14:paraId="067A7A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1381</w:t>
      </w:r>
    </w:p>
    <w:p w14:paraId="23B3713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1381</w:t>
      </w:r>
    </w:p>
    <w:p w14:paraId="360ADAC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1381</w:t>
      </w:r>
    </w:p>
    <w:p w14:paraId="59785DB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1381</w:t>
      </w:r>
    </w:p>
    <w:p w14:paraId="79B0D3C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1382</w:t>
      </w:r>
    </w:p>
    <w:p w14:paraId="0FB97B5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1382</w:t>
      </w:r>
    </w:p>
    <w:p w14:paraId="59BEAB9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1382</w:t>
      </w:r>
    </w:p>
    <w:p w14:paraId="02C90BD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Non-Contention Based Random Access Test</w:t>
      </w:r>
      <w:r>
        <w:rPr>
          <w:noProof/>
        </w:rPr>
        <w:tab/>
        <w:t>1382</w:t>
      </w:r>
    </w:p>
    <w:p w14:paraId="75D8A8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1382</w:t>
      </w:r>
    </w:p>
    <w:p w14:paraId="13B7A0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1383</w:t>
      </w:r>
    </w:p>
    <w:p w14:paraId="0699535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1384</w:t>
      </w:r>
    </w:p>
    <w:p w14:paraId="431E31A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1384</w:t>
      </w:r>
    </w:p>
    <w:p w14:paraId="78649F3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Contention Based Random Access Test</w:t>
      </w:r>
      <w:r>
        <w:rPr>
          <w:noProof/>
        </w:rPr>
        <w:tab/>
        <w:t>1384</w:t>
      </w:r>
    </w:p>
    <w:p w14:paraId="473D44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1384</w:t>
      </w:r>
    </w:p>
    <w:p w14:paraId="148125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1386</w:t>
      </w:r>
    </w:p>
    <w:p w14:paraId="397DDD4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1386</w:t>
      </w:r>
    </w:p>
    <w:p w14:paraId="2C9E403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1386</w:t>
      </w:r>
    </w:p>
    <w:p w14:paraId="4E122E8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</w:t>
      </w:r>
      <w:r>
        <w:rPr>
          <w:noProof/>
          <w:lang w:eastAsia="zh-CN"/>
        </w:rPr>
        <w:t>2</w:t>
      </w:r>
      <w:r>
        <w:rPr>
          <w:noProof/>
        </w:rPr>
        <w:t>.3.2</w:t>
      </w:r>
      <w:r>
        <w:rPr>
          <w:noProof/>
          <w:lang w:eastAsia="zh-CN"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Receiving </w:t>
      </w:r>
      <w:r>
        <w:rPr>
          <w:noProof/>
          <w:lang w:eastAsia="zh-CN"/>
        </w:rPr>
        <w:t>a NACK on msg3</w:t>
      </w:r>
      <w:r>
        <w:rPr>
          <w:noProof/>
        </w:rPr>
        <w:tab/>
        <w:t>1386</w:t>
      </w:r>
    </w:p>
    <w:p w14:paraId="2A900C3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</w:t>
      </w:r>
      <w:r>
        <w:rPr>
          <w:noProof/>
          <w:lang w:eastAsia="zh-CN"/>
        </w:rPr>
        <w:t>2</w:t>
      </w:r>
      <w:r>
        <w:rPr>
          <w:noProof/>
        </w:rPr>
        <w:t>.3.2</w:t>
      </w:r>
      <w:r>
        <w:rPr>
          <w:noProof/>
          <w:lang w:eastAsia="zh-CN"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1387</w:t>
      </w:r>
    </w:p>
    <w:p w14:paraId="7331A10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</w:t>
      </w:r>
      <w:r>
        <w:rPr>
          <w:noProof/>
          <w:lang w:eastAsia="zh-CN"/>
        </w:rPr>
        <w:t>2</w:t>
      </w:r>
      <w:r>
        <w:rPr>
          <w:noProof/>
        </w:rPr>
        <w:t>.3.2</w:t>
      </w:r>
      <w:r>
        <w:rPr>
          <w:noProof/>
          <w:lang w:eastAsia="zh-CN"/>
        </w:rPr>
        <w:t>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1387</w:t>
      </w:r>
    </w:p>
    <w:p w14:paraId="51FA62F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1387</w:t>
      </w:r>
    </w:p>
    <w:p w14:paraId="0DB3F2E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Non-Contention Based Random Access Test</w:t>
      </w:r>
      <w:r>
        <w:rPr>
          <w:noProof/>
        </w:rPr>
        <w:tab/>
        <w:t>1387</w:t>
      </w:r>
    </w:p>
    <w:p w14:paraId="4B7A58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1387</w:t>
      </w:r>
    </w:p>
    <w:p w14:paraId="2FAF10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1389</w:t>
      </w:r>
    </w:p>
    <w:p w14:paraId="6A1A4F3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1389</w:t>
      </w:r>
    </w:p>
    <w:p w14:paraId="0E5D6C4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1389</w:t>
      </w:r>
    </w:p>
    <w:p w14:paraId="310F0F2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Contention Based Random Access Test</w:t>
      </w:r>
      <w:r>
        <w:rPr>
          <w:noProof/>
          <w:lang w:eastAsia="zh-CN"/>
        </w:rPr>
        <w:t xml:space="preserve"> for 5MHz bandwidth</w:t>
      </w:r>
      <w:r>
        <w:rPr>
          <w:noProof/>
        </w:rPr>
        <w:tab/>
        <w:t>1389</w:t>
      </w:r>
    </w:p>
    <w:p w14:paraId="29C5D3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1389</w:t>
      </w:r>
    </w:p>
    <w:p w14:paraId="2558E1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1390</w:t>
      </w:r>
    </w:p>
    <w:p w14:paraId="5DDBAE7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Non-contention Based Random Access Test</w:t>
      </w:r>
      <w:r>
        <w:rPr>
          <w:noProof/>
          <w:lang w:eastAsia="zh-CN"/>
        </w:rPr>
        <w:t xml:space="preserve"> for 5MHz bandwidth</w:t>
      </w:r>
      <w:r>
        <w:rPr>
          <w:noProof/>
        </w:rPr>
        <w:tab/>
        <w:t>1390</w:t>
      </w:r>
    </w:p>
    <w:p w14:paraId="4FC11D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</w:t>
      </w:r>
      <w:r>
        <w:rPr>
          <w:noProof/>
          <w:lang w:eastAsia="zh-CN"/>
        </w:rPr>
        <w:t>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1390</w:t>
      </w:r>
    </w:p>
    <w:p w14:paraId="3E9533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1390</w:t>
      </w:r>
    </w:p>
    <w:p w14:paraId="7CF229A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Non-Contention Based Random Access Test For SCell</w:t>
      </w:r>
      <w:r>
        <w:rPr>
          <w:noProof/>
        </w:rPr>
        <w:tab/>
        <w:t>1391</w:t>
      </w:r>
    </w:p>
    <w:p w14:paraId="7135AD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1391</w:t>
      </w:r>
    </w:p>
    <w:p w14:paraId="33530D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1393</w:t>
      </w:r>
    </w:p>
    <w:p w14:paraId="1432EB2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1393</w:t>
      </w:r>
    </w:p>
    <w:p w14:paraId="0074851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1393</w:t>
      </w:r>
    </w:p>
    <w:p w14:paraId="1121E31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Stop Preamble transmission if maximum number of preamble transmission counter has been reached</w:t>
      </w:r>
      <w:r>
        <w:rPr>
          <w:noProof/>
        </w:rPr>
        <w:tab/>
        <w:t>1393</w:t>
      </w:r>
    </w:p>
    <w:p w14:paraId="5C111A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Non-Contention Based Random Access Test For SCell</w:t>
      </w:r>
      <w:r>
        <w:rPr>
          <w:noProof/>
        </w:rPr>
        <w:tab/>
        <w:t>1394</w:t>
      </w:r>
    </w:p>
    <w:p w14:paraId="172276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1394</w:t>
      </w:r>
    </w:p>
    <w:p w14:paraId="201E62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1396</w:t>
      </w:r>
    </w:p>
    <w:p w14:paraId="48A5F01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1396</w:t>
      </w:r>
    </w:p>
    <w:p w14:paraId="20F84CC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1396</w:t>
      </w:r>
    </w:p>
    <w:p w14:paraId="70A5CDB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Stop Preamble transmission if maximum number of preamble transmission counter has been reached</w:t>
      </w:r>
      <w:r>
        <w:rPr>
          <w:noProof/>
        </w:rPr>
        <w:tab/>
        <w:t>1396</w:t>
      </w:r>
    </w:p>
    <w:p w14:paraId="23D1255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3DL/3UL TDD CA Non-Contention Based Random Access Test for 2 SCells</w:t>
      </w:r>
      <w:r>
        <w:rPr>
          <w:noProof/>
        </w:rPr>
        <w:tab/>
        <w:t>1397</w:t>
      </w:r>
    </w:p>
    <w:p w14:paraId="299268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1397</w:t>
      </w:r>
    </w:p>
    <w:p w14:paraId="70B548F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1400</w:t>
      </w:r>
    </w:p>
    <w:p w14:paraId="75BC378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1400</w:t>
      </w:r>
    </w:p>
    <w:p w14:paraId="50AAA76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1401</w:t>
      </w:r>
    </w:p>
    <w:p w14:paraId="3DE6172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Stop Preamble transmission if maximum number of preamble transmission counter has been reached</w:t>
      </w:r>
      <w:r>
        <w:rPr>
          <w:noProof/>
        </w:rPr>
        <w:tab/>
        <w:t>1401</w:t>
      </w:r>
    </w:p>
    <w:p w14:paraId="3F12239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Contention Based Random Access Test for Cat-M1 UEs in Normal Coverage</w:t>
      </w:r>
      <w:r>
        <w:rPr>
          <w:noProof/>
        </w:rPr>
        <w:tab/>
        <w:t>1402</w:t>
      </w:r>
    </w:p>
    <w:p w14:paraId="35ECCA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1402</w:t>
      </w:r>
    </w:p>
    <w:p w14:paraId="5817C4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1404</w:t>
      </w:r>
    </w:p>
    <w:p w14:paraId="22C8250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1404</w:t>
      </w:r>
    </w:p>
    <w:p w14:paraId="734120E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1405</w:t>
      </w:r>
    </w:p>
    <w:p w14:paraId="24985A4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1405</w:t>
      </w:r>
    </w:p>
    <w:p w14:paraId="03CCCC6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1405</w:t>
      </w:r>
    </w:p>
    <w:p w14:paraId="62C99CF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1405</w:t>
      </w:r>
    </w:p>
    <w:p w14:paraId="6B97E05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1405</w:t>
      </w:r>
    </w:p>
    <w:p w14:paraId="3C8621F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A.6.2.10.2.7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PRACH Resource Selection</w:t>
      </w:r>
      <w:r>
        <w:rPr>
          <w:noProof/>
        </w:rPr>
        <w:tab/>
        <w:t>1406</w:t>
      </w:r>
    </w:p>
    <w:p w14:paraId="00D157E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Contention Based Random Access Test for Cat-M1 UEs in Normal Coverage</w:t>
      </w:r>
      <w:r>
        <w:rPr>
          <w:noProof/>
        </w:rPr>
        <w:tab/>
        <w:t>1406</w:t>
      </w:r>
    </w:p>
    <w:p w14:paraId="7A25C6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1406</w:t>
      </w:r>
    </w:p>
    <w:p w14:paraId="163392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1408</w:t>
      </w:r>
    </w:p>
    <w:p w14:paraId="537C3A7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1408</w:t>
      </w:r>
    </w:p>
    <w:p w14:paraId="5FDAD65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1409</w:t>
      </w:r>
    </w:p>
    <w:p w14:paraId="695CD66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1409</w:t>
      </w:r>
    </w:p>
    <w:p w14:paraId="2999829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1409</w:t>
      </w:r>
    </w:p>
    <w:p w14:paraId="013285B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1409</w:t>
      </w:r>
    </w:p>
    <w:p w14:paraId="0A3F6D5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1409</w:t>
      </w:r>
    </w:p>
    <w:p w14:paraId="3E5218C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PRACH Resource Selection</w:t>
      </w:r>
      <w:r>
        <w:rPr>
          <w:noProof/>
        </w:rPr>
        <w:tab/>
        <w:t>1410</w:t>
      </w:r>
    </w:p>
    <w:p w14:paraId="6E8DEA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Contention Based Random Access Test for Cat-M1 UEs in Normal Coverage</w:t>
      </w:r>
      <w:r>
        <w:rPr>
          <w:noProof/>
        </w:rPr>
        <w:tab/>
        <w:t>1410</w:t>
      </w:r>
    </w:p>
    <w:p w14:paraId="556D85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1410</w:t>
      </w:r>
    </w:p>
    <w:p w14:paraId="65B71A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1412</w:t>
      </w:r>
    </w:p>
    <w:p w14:paraId="3C837EE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1412</w:t>
      </w:r>
    </w:p>
    <w:p w14:paraId="1BA917C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1413</w:t>
      </w:r>
    </w:p>
    <w:p w14:paraId="4102D4C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1413</w:t>
      </w:r>
    </w:p>
    <w:p w14:paraId="24AAF20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1413</w:t>
      </w:r>
    </w:p>
    <w:p w14:paraId="4D13AE7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1413</w:t>
      </w:r>
    </w:p>
    <w:p w14:paraId="0717EBD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1413</w:t>
      </w:r>
    </w:p>
    <w:p w14:paraId="3BC0235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PRACH Resource Selection</w:t>
      </w:r>
      <w:r>
        <w:rPr>
          <w:noProof/>
        </w:rPr>
        <w:tab/>
        <w:t>1414</w:t>
      </w:r>
    </w:p>
    <w:p w14:paraId="5518F1A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Contention Based Random Access Test for Cat-M1 UEs in Enhanced Coverage</w:t>
      </w:r>
      <w:r>
        <w:rPr>
          <w:noProof/>
        </w:rPr>
        <w:tab/>
        <w:t>1414</w:t>
      </w:r>
    </w:p>
    <w:p w14:paraId="38FBC2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A.6.2.13.1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Purpose and Environment</w:t>
      </w:r>
      <w:r>
        <w:rPr>
          <w:noProof/>
        </w:rPr>
        <w:tab/>
        <w:t>1414</w:t>
      </w:r>
    </w:p>
    <w:p w14:paraId="2D6373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1416</w:t>
      </w:r>
    </w:p>
    <w:p w14:paraId="5B43FBD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1416</w:t>
      </w:r>
    </w:p>
    <w:p w14:paraId="5A21854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1417</w:t>
      </w:r>
    </w:p>
    <w:p w14:paraId="5302DFA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1417</w:t>
      </w:r>
    </w:p>
    <w:p w14:paraId="304A712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1417</w:t>
      </w:r>
    </w:p>
    <w:p w14:paraId="32E4494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1417</w:t>
      </w:r>
    </w:p>
    <w:p w14:paraId="7ADAF2C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1417</w:t>
      </w:r>
    </w:p>
    <w:p w14:paraId="3CA127B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PRACH Resource Selection</w:t>
      </w:r>
      <w:r>
        <w:rPr>
          <w:noProof/>
        </w:rPr>
        <w:tab/>
        <w:t>1418</w:t>
      </w:r>
    </w:p>
    <w:p w14:paraId="0D7D8CE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Contention Based Random Access Test for Cat-M1 UEs in Enhanced Coverage</w:t>
      </w:r>
      <w:r>
        <w:rPr>
          <w:noProof/>
        </w:rPr>
        <w:tab/>
        <w:t>1418</w:t>
      </w:r>
    </w:p>
    <w:p w14:paraId="2492F8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A.6.2.14.1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Purpose and Environment</w:t>
      </w:r>
      <w:r>
        <w:rPr>
          <w:noProof/>
        </w:rPr>
        <w:tab/>
        <w:t>1418</w:t>
      </w:r>
    </w:p>
    <w:p w14:paraId="3562480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1420</w:t>
      </w:r>
    </w:p>
    <w:p w14:paraId="1671CCD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1420</w:t>
      </w:r>
    </w:p>
    <w:p w14:paraId="26CB686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1421</w:t>
      </w:r>
    </w:p>
    <w:p w14:paraId="6472437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1421</w:t>
      </w:r>
    </w:p>
    <w:p w14:paraId="0E93F21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1421</w:t>
      </w:r>
    </w:p>
    <w:p w14:paraId="5CBB5AD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1421</w:t>
      </w:r>
    </w:p>
    <w:p w14:paraId="1A988E9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1421</w:t>
      </w:r>
    </w:p>
    <w:p w14:paraId="69A348A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A.6.2.14.2.7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PRACH Resource Selection</w:t>
      </w:r>
      <w:r>
        <w:rPr>
          <w:noProof/>
        </w:rPr>
        <w:tab/>
        <w:t>1422</w:t>
      </w:r>
    </w:p>
    <w:p w14:paraId="38278DB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Contention Based Random Access Test for Cat-M1 UEs in Enhanced Coverage</w:t>
      </w:r>
      <w:r>
        <w:rPr>
          <w:noProof/>
        </w:rPr>
        <w:tab/>
        <w:t>1422</w:t>
      </w:r>
    </w:p>
    <w:p w14:paraId="60750E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A.6.2.15.1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Purpose and Environment</w:t>
      </w:r>
      <w:r>
        <w:rPr>
          <w:noProof/>
        </w:rPr>
        <w:tab/>
        <w:t>1422</w:t>
      </w:r>
    </w:p>
    <w:p w14:paraId="05CBA6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1424</w:t>
      </w:r>
    </w:p>
    <w:p w14:paraId="70C0FEA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1424</w:t>
      </w:r>
    </w:p>
    <w:p w14:paraId="36F65CE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1425</w:t>
      </w:r>
    </w:p>
    <w:p w14:paraId="2456FD16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1425</w:t>
      </w:r>
    </w:p>
    <w:p w14:paraId="3837EF7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1425</w:t>
      </w:r>
    </w:p>
    <w:p w14:paraId="54E9693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1425</w:t>
      </w:r>
    </w:p>
    <w:p w14:paraId="197722E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1425</w:t>
      </w:r>
    </w:p>
    <w:p w14:paraId="0A83A8C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A.6.2.15.2.7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PRACH Resource Selection</w:t>
      </w:r>
      <w:r>
        <w:rPr>
          <w:noProof/>
        </w:rPr>
        <w:tab/>
        <w:t>1426</w:t>
      </w:r>
    </w:p>
    <w:p w14:paraId="77EF9DF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Based Random Access Test for UE category NB1 UEs In-band mode in normal coverage</w:t>
      </w:r>
      <w:r>
        <w:rPr>
          <w:noProof/>
        </w:rPr>
        <w:tab/>
        <w:t>1426</w:t>
      </w:r>
    </w:p>
    <w:p w14:paraId="3E8C9A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1426</w:t>
      </w:r>
    </w:p>
    <w:p w14:paraId="330C0A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1429</w:t>
      </w:r>
    </w:p>
    <w:p w14:paraId="6FF7F8F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1429</w:t>
      </w:r>
    </w:p>
    <w:p w14:paraId="17171CF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1430</w:t>
      </w:r>
    </w:p>
    <w:p w14:paraId="6CBFAFC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1430</w:t>
      </w:r>
    </w:p>
    <w:p w14:paraId="10C698D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1430</w:t>
      </w:r>
    </w:p>
    <w:p w14:paraId="2DE34C0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1430</w:t>
      </w:r>
    </w:p>
    <w:p w14:paraId="03E75D3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1430</w:t>
      </w:r>
    </w:p>
    <w:p w14:paraId="5DEED55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NPRACH Resource Selection</w:t>
      </w:r>
      <w:r>
        <w:rPr>
          <w:noProof/>
        </w:rPr>
        <w:tab/>
        <w:t>1430</w:t>
      </w:r>
    </w:p>
    <w:p w14:paraId="2E7AB7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Based Random Access Test for UE category NB1 UEs In-band mode in Enhanced Coverage</w:t>
      </w:r>
      <w:r>
        <w:rPr>
          <w:noProof/>
        </w:rPr>
        <w:tab/>
        <w:t>1431</w:t>
      </w:r>
    </w:p>
    <w:p w14:paraId="34E46E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1431</w:t>
      </w:r>
    </w:p>
    <w:p w14:paraId="3A603B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1434</w:t>
      </w:r>
    </w:p>
    <w:p w14:paraId="18E3F4D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1434</w:t>
      </w:r>
    </w:p>
    <w:p w14:paraId="7C34476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1435</w:t>
      </w:r>
    </w:p>
    <w:p w14:paraId="7CA4F55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1435</w:t>
      </w:r>
    </w:p>
    <w:p w14:paraId="5F64F53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1435</w:t>
      </w:r>
    </w:p>
    <w:p w14:paraId="3F209E3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1435</w:t>
      </w:r>
    </w:p>
    <w:p w14:paraId="61619BC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1435</w:t>
      </w:r>
    </w:p>
    <w:p w14:paraId="78A1592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A.6.2.17.2.7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NPRACH Resource Selection</w:t>
      </w:r>
      <w:r>
        <w:rPr>
          <w:noProof/>
        </w:rPr>
        <w:tab/>
        <w:t>1435</w:t>
      </w:r>
    </w:p>
    <w:p w14:paraId="60E570A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Based Random Access on Non-anchor Carrier Test for UE category NB1 UEs In-band mode in Enhanced Coverage</w:t>
      </w:r>
      <w:r>
        <w:rPr>
          <w:noProof/>
        </w:rPr>
        <w:tab/>
        <w:t>1436</w:t>
      </w:r>
    </w:p>
    <w:p w14:paraId="5D1E8C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1436</w:t>
      </w:r>
    </w:p>
    <w:p w14:paraId="78125C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1439</w:t>
      </w:r>
    </w:p>
    <w:p w14:paraId="738227A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1439</w:t>
      </w:r>
    </w:p>
    <w:p w14:paraId="63395FD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1440</w:t>
      </w:r>
    </w:p>
    <w:p w14:paraId="2B1E409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1440</w:t>
      </w:r>
    </w:p>
    <w:p w14:paraId="42A02B35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1440</w:t>
      </w:r>
    </w:p>
    <w:p w14:paraId="15A667F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1440</w:t>
      </w:r>
    </w:p>
    <w:p w14:paraId="2BF0700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1440</w:t>
      </w:r>
    </w:p>
    <w:p w14:paraId="4205FCC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A.6.2.18.2.7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NPRACH Resource Selection</w:t>
      </w:r>
      <w:r>
        <w:rPr>
          <w:noProof/>
        </w:rPr>
        <w:tab/>
        <w:t>1440</w:t>
      </w:r>
    </w:p>
    <w:p w14:paraId="7ABF486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Contention Based Random Access Test for UE category NB1 UEs In-band mode in normal coverage</w:t>
      </w:r>
      <w:r>
        <w:rPr>
          <w:noProof/>
        </w:rPr>
        <w:tab/>
        <w:t>1441</w:t>
      </w:r>
    </w:p>
    <w:p w14:paraId="174905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1441</w:t>
      </w:r>
    </w:p>
    <w:p w14:paraId="67767B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1443</w:t>
      </w:r>
    </w:p>
    <w:p w14:paraId="477CC02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1443</w:t>
      </w:r>
    </w:p>
    <w:p w14:paraId="17E3C96C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1444</w:t>
      </w:r>
    </w:p>
    <w:p w14:paraId="18B2EB6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1444</w:t>
      </w:r>
    </w:p>
    <w:p w14:paraId="22FCDC7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1444</w:t>
      </w:r>
    </w:p>
    <w:p w14:paraId="59A21D6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1444</w:t>
      </w:r>
    </w:p>
    <w:p w14:paraId="3B4F4C17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1444</w:t>
      </w:r>
    </w:p>
    <w:p w14:paraId="6C26ED5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A.6.2.19.2.7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NPRACH Resource Selection</w:t>
      </w:r>
      <w:r>
        <w:rPr>
          <w:noProof/>
        </w:rPr>
        <w:tab/>
        <w:t>1444</w:t>
      </w:r>
    </w:p>
    <w:p w14:paraId="2C6CEEE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Contention Based Random Access Test for UE category NB1 UEs In-band mode in enhanced coverage</w:t>
      </w:r>
      <w:r>
        <w:rPr>
          <w:noProof/>
        </w:rPr>
        <w:tab/>
        <w:t>1445</w:t>
      </w:r>
    </w:p>
    <w:p w14:paraId="6A1650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1445</w:t>
      </w:r>
    </w:p>
    <w:p w14:paraId="752152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1447</w:t>
      </w:r>
    </w:p>
    <w:p w14:paraId="1A6473D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1447</w:t>
      </w:r>
    </w:p>
    <w:p w14:paraId="1ABDFC1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1448</w:t>
      </w:r>
    </w:p>
    <w:p w14:paraId="057DD70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1448</w:t>
      </w:r>
    </w:p>
    <w:p w14:paraId="47AEF000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1448</w:t>
      </w:r>
    </w:p>
    <w:p w14:paraId="1D39FC4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1448</w:t>
      </w:r>
    </w:p>
    <w:p w14:paraId="5490062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1448</w:t>
      </w:r>
    </w:p>
    <w:p w14:paraId="344A237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A.6.2.20.2.7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NPRACH Resource Selection</w:t>
      </w:r>
      <w:r>
        <w:rPr>
          <w:noProof/>
        </w:rPr>
        <w:tab/>
        <w:t>1448</w:t>
      </w:r>
    </w:p>
    <w:p w14:paraId="1B3FB01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Contention Based Random Access on Non-anchor Carrier Test for UE category NB1 UEs In-band mode in Enhanced Coverage</w:t>
      </w:r>
      <w:r>
        <w:rPr>
          <w:noProof/>
        </w:rPr>
        <w:tab/>
        <w:t>1449</w:t>
      </w:r>
    </w:p>
    <w:p w14:paraId="755392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1449</w:t>
      </w:r>
    </w:p>
    <w:p w14:paraId="2225A6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1451</w:t>
      </w:r>
    </w:p>
    <w:p w14:paraId="1983D25D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Random Access Response Reception</w:t>
      </w:r>
      <w:r>
        <w:rPr>
          <w:noProof/>
        </w:rPr>
        <w:tab/>
        <w:t>1451</w:t>
      </w:r>
    </w:p>
    <w:p w14:paraId="7129F1D4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No Random Access Response Reception</w:t>
      </w:r>
      <w:r>
        <w:rPr>
          <w:noProof/>
        </w:rPr>
        <w:tab/>
        <w:t>1452</w:t>
      </w:r>
    </w:p>
    <w:p w14:paraId="712F4D1F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Receiving a NACK on msg3</w:t>
      </w:r>
      <w:r>
        <w:rPr>
          <w:noProof/>
        </w:rPr>
        <w:tab/>
        <w:t>1452</w:t>
      </w:r>
    </w:p>
    <w:p w14:paraId="3EAE88E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an Incorrect Message over Temporary C-RNTI</w:t>
      </w:r>
      <w:r>
        <w:rPr>
          <w:noProof/>
        </w:rPr>
        <w:tab/>
        <w:t>1452</w:t>
      </w:r>
    </w:p>
    <w:p w14:paraId="48C63239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Reception of a Correct Message over Temporary C-RNTI</w:t>
      </w:r>
      <w:r>
        <w:rPr>
          <w:noProof/>
        </w:rPr>
        <w:tab/>
        <w:t>1452</w:t>
      </w:r>
    </w:p>
    <w:p w14:paraId="768192A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Contention Resolution Timer expiry</w:t>
      </w:r>
      <w:r>
        <w:rPr>
          <w:noProof/>
        </w:rPr>
        <w:tab/>
        <w:t>1452</w:t>
      </w:r>
    </w:p>
    <w:p w14:paraId="63E47B6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A.6.2.21.2.7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NPRACH Resource Selection</w:t>
      </w:r>
      <w:r>
        <w:rPr>
          <w:noProof/>
        </w:rPr>
        <w:tab/>
        <w:t>1452</w:t>
      </w:r>
    </w:p>
    <w:p w14:paraId="4F5F94D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RRC Connection Release with Redirection</w:t>
      </w:r>
      <w:r>
        <w:rPr>
          <w:noProof/>
        </w:rPr>
        <w:tab/>
        <w:t>1453</w:t>
      </w:r>
    </w:p>
    <w:p w14:paraId="20DE7F5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FDD to UTRAN FDD</w:t>
      </w:r>
      <w:r>
        <w:rPr>
          <w:noProof/>
        </w:rPr>
        <w:tab/>
        <w:t>1453</w:t>
      </w:r>
    </w:p>
    <w:p w14:paraId="12C8B2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1453</w:t>
      </w:r>
    </w:p>
    <w:p w14:paraId="38686C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1455</w:t>
      </w:r>
    </w:p>
    <w:p w14:paraId="191DD3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TDD to UTRAN FDD</w:t>
      </w:r>
      <w:r>
        <w:rPr>
          <w:noProof/>
        </w:rPr>
        <w:tab/>
        <w:t>1455</w:t>
      </w:r>
    </w:p>
    <w:p w14:paraId="28527C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1455</w:t>
      </w:r>
    </w:p>
    <w:p w14:paraId="7F81A98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1457</w:t>
      </w:r>
    </w:p>
    <w:p w14:paraId="2C50AA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FDD to GERAN when System Information is provided</w:t>
      </w:r>
      <w:r>
        <w:rPr>
          <w:noProof/>
        </w:rPr>
        <w:tab/>
        <w:t>1457</w:t>
      </w:r>
    </w:p>
    <w:p w14:paraId="2D9AAB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1457</w:t>
      </w:r>
    </w:p>
    <w:p w14:paraId="21B3D6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1458</w:t>
      </w:r>
    </w:p>
    <w:p w14:paraId="0B2F3E8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TDD to GERAN when System Information is provided</w:t>
      </w:r>
      <w:r>
        <w:rPr>
          <w:noProof/>
        </w:rPr>
        <w:tab/>
        <w:t>1459</w:t>
      </w:r>
    </w:p>
    <w:p w14:paraId="2E7E7C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1459</w:t>
      </w:r>
    </w:p>
    <w:p w14:paraId="4576B6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1460</w:t>
      </w:r>
    </w:p>
    <w:p w14:paraId="7640A8D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 </w:t>
      </w:r>
      <w:r>
        <w:rPr>
          <w:noProof/>
          <w:lang w:eastAsia="zh-CN"/>
        </w:rPr>
        <w:t>T</w:t>
      </w:r>
      <w:r>
        <w:rPr>
          <w:noProof/>
        </w:rPr>
        <w:t>DD RRC connection release redirection to UTRA TDD</w:t>
      </w:r>
      <w:r>
        <w:rPr>
          <w:noProof/>
        </w:rPr>
        <w:tab/>
        <w:t>1461</w:t>
      </w:r>
    </w:p>
    <w:p w14:paraId="29994F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1461</w:t>
      </w:r>
    </w:p>
    <w:p w14:paraId="798B48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1463</w:t>
      </w:r>
    </w:p>
    <w:p w14:paraId="6F59D12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 </w:t>
      </w:r>
      <w:r>
        <w:rPr>
          <w:noProof/>
          <w:lang w:eastAsia="zh-CN"/>
        </w:rPr>
        <w:t>F</w:t>
      </w:r>
      <w:r>
        <w:rPr>
          <w:noProof/>
        </w:rPr>
        <w:t>DD RRC connection release redirection to UTRA TDD</w:t>
      </w:r>
      <w:r>
        <w:rPr>
          <w:noProof/>
        </w:rPr>
        <w:tab/>
        <w:t>1463</w:t>
      </w:r>
    </w:p>
    <w:p w14:paraId="63BAB3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1463</w:t>
      </w:r>
    </w:p>
    <w:p w14:paraId="0C7F04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>
        <w:rPr>
          <w:noProof/>
          <w:lang w:eastAsia="zh-CN"/>
        </w:rPr>
        <w:t xml:space="preserve"> 6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1466</w:t>
      </w:r>
    </w:p>
    <w:p w14:paraId="7FDD3C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 </w:t>
      </w:r>
      <w:r>
        <w:rPr>
          <w:noProof/>
          <w:lang w:eastAsia="zh-CN"/>
        </w:rPr>
        <w:t>T</w:t>
      </w:r>
      <w:r>
        <w:rPr>
          <w:noProof/>
        </w:rPr>
        <w:t>DD RRC connection release redirection to UTRA TDD</w:t>
      </w:r>
      <w:r>
        <w:rPr>
          <w:noProof/>
          <w:lang w:eastAsia="zh-CN"/>
        </w:rPr>
        <w:t xml:space="preserve"> without SI provided</w:t>
      </w:r>
      <w:r>
        <w:rPr>
          <w:noProof/>
        </w:rPr>
        <w:tab/>
        <w:t>1466</w:t>
      </w:r>
    </w:p>
    <w:p w14:paraId="6556BC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7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1466</w:t>
      </w:r>
    </w:p>
    <w:p w14:paraId="4B83E6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7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1469</w:t>
      </w:r>
    </w:p>
    <w:p w14:paraId="1E2D38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 </w:t>
      </w:r>
      <w:r>
        <w:rPr>
          <w:noProof/>
          <w:lang w:eastAsia="zh-CN"/>
        </w:rPr>
        <w:t>F</w:t>
      </w:r>
      <w:r>
        <w:rPr>
          <w:noProof/>
        </w:rPr>
        <w:t>DD RRC connection release redirection to UTRA TDD</w:t>
      </w:r>
      <w:r>
        <w:rPr>
          <w:noProof/>
          <w:lang w:eastAsia="zh-CN"/>
        </w:rPr>
        <w:t xml:space="preserve"> without SI provided</w:t>
      </w:r>
      <w:r>
        <w:rPr>
          <w:noProof/>
        </w:rPr>
        <w:tab/>
        <w:t>1469</w:t>
      </w:r>
    </w:p>
    <w:p w14:paraId="47CC15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8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1469</w:t>
      </w:r>
    </w:p>
    <w:p w14:paraId="7B7013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8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1472</w:t>
      </w:r>
    </w:p>
    <w:p w14:paraId="15A27F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FDD to UTRAN FDD without System Information</w:t>
      </w:r>
      <w:r>
        <w:rPr>
          <w:noProof/>
        </w:rPr>
        <w:tab/>
        <w:t>1472</w:t>
      </w:r>
    </w:p>
    <w:p w14:paraId="15FD0A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1472</w:t>
      </w:r>
    </w:p>
    <w:p w14:paraId="279213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1474</w:t>
      </w:r>
    </w:p>
    <w:p w14:paraId="2A0EBE8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FDD to GERAN when System Information is not provided</w:t>
      </w:r>
      <w:r>
        <w:rPr>
          <w:noProof/>
        </w:rPr>
        <w:tab/>
        <w:t>1474</w:t>
      </w:r>
    </w:p>
    <w:p w14:paraId="12B0CC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1474</w:t>
      </w:r>
    </w:p>
    <w:p w14:paraId="23980F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1476</w:t>
      </w:r>
    </w:p>
    <w:p w14:paraId="1B9D958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Redirection from E-UTRAN TDD to GERAN when System Information is not provided</w:t>
      </w:r>
      <w:r>
        <w:rPr>
          <w:noProof/>
        </w:rPr>
        <w:tab/>
        <w:t>1476</w:t>
      </w:r>
    </w:p>
    <w:p w14:paraId="077DE1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1476</w:t>
      </w:r>
    </w:p>
    <w:p w14:paraId="035281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1478</w:t>
      </w:r>
    </w:p>
    <w:p w14:paraId="0F436F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A.6.3.12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RRC connection release redirection to UTRAN </w:t>
      </w:r>
      <w:r>
        <w:rPr>
          <w:noProof/>
          <w:lang w:eastAsia="zh-CN"/>
        </w:rPr>
        <w:t>F</w:t>
      </w:r>
      <w:r>
        <w:rPr>
          <w:noProof/>
        </w:rPr>
        <w:t>DD</w:t>
      </w:r>
      <w:r>
        <w:rPr>
          <w:noProof/>
          <w:lang w:eastAsia="zh-CN"/>
        </w:rPr>
        <w:t xml:space="preserve"> without SI provided</w:t>
      </w:r>
      <w:r>
        <w:rPr>
          <w:noProof/>
        </w:rPr>
        <w:tab/>
        <w:t>1478</w:t>
      </w:r>
    </w:p>
    <w:p w14:paraId="2923F5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1478</w:t>
      </w:r>
    </w:p>
    <w:p w14:paraId="639E13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A.6.3.12.2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1481</w:t>
      </w:r>
    </w:p>
    <w:p w14:paraId="426F9051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A.7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Timing and Signalling Characteristics</w:t>
      </w:r>
      <w:r>
        <w:rPr>
          <w:noProof/>
        </w:rPr>
        <w:tab/>
        <w:t>1482</w:t>
      </w:r>
    </w:p>
    <w:p w14:paraId="4D003AC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Transmit Timing</w:t>
      </w:r>
      <w:r>
        <w:rPr>
          <w:noProof/>
        </w:rPr>
        <w:tab/>
        <w:t>1482</w:t>
      </w:r>
    </w:p>
    <w:p w14:paraId="1CDAFB5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</w:t>
      </w:r>
      <w:r>
        <w:rPr>
          <w:noProof/>
        </w:rPr>
        <w:tab/>
        <w:t>1482</w:t>
      </w:r>
    </w:p>
    <w:p w14:paraId="17E840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1482</w:t>
      </w:r>
    </w:p>
    <w:p w14:paraId="43F67B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1483</w:t>
      </w:r>
    </w:p>
    <w:p w14:paraId="61F9F3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</w:t>
      </w:r>
      <w:r>
        <w:rPr>
          <w:noProof/>
        </w:rPr>
        <w:tab/>
        <w:t>1484</w:t>
      </w:r>
    </w:p>
    <w:p w14:paraId="4CEEDF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1484</w:t>
      </w:r>
    </w:p>
    <w:p w14:paraId="02F06DB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1486</w:t>
      </w:r>
    </w:p>
    <w:p w14:paraId="5CAEA7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 for SCell</w:t>
      </w:r>
      <w:r>
        <w:rPr>
          <w:noProof/>
        </w:rPr>
        <w:tab/>
        <w:t>1487</w:t>
      </w:r>
    </w:p>
    <w:p w14:paraId="336F04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1487</w:t>
      </w:r>
    </w:p>
    <w:p w14:paraId="44FE3C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1489</w:t>
      </w:r>
    </w:p>
    <w:p w14:paraId="68621F8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SCell</w:t>
      </w:r>
      <w:r>
        <w:rPr>
          <w:noProof/>
        </w:rPr>
        <w:tab/>
        <w:t>1490</w:t>
      </w:r>
    </w:p>
    <w:p w14:paraId="175F91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1490</w:t>
      </w:r>
    </w:p>
    <w:p w14:paraId="485401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1491</w:t>
      </w:r>
    </w:p>
    <w:p w14:paraId="59CEDB2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A.7.1.4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SCell</w:t>
      </w:r>
      <w:r>
        <w:rPr>
          <w:noProof/>
          <w:lang w:eastAsia="zh-CN"/>
        </w:rPr>
        <w:t xml:space="preserve"> for 20 MHz + 10 MHz</w:t>
      </w:r>
      <w:r>
        <w:rPr>
          <w:noProof/>
        </w:rPr>
        <w:tab/>
        <w:t>1492</w:t>
      </w:r>
    </w:p>
    <w:p w14:paraId="6FBAF9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A.7.1.4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1492</w:t>
      </w:r>
    </w:p>
    <w:p w14:paraId="7301BC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</w:t>
      </w:r>
      <w:r>
        <w:rPr>
          <w:noProof/>
          <w:lang w:eastAsia="zh-CN"/>
        </w:rPr>
        <w:t>4A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1492</w:t>
      </w:r>
    </w:p>
    <w:p w14:paraId="24BC70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</w:t>
      </w:r>
      <w:r>
        <w:rPr>
          <w:noProof/>
          <w:lang w:eastAsia="zh-CN"/>
        </w:rPr>
        <w:t xml:space="preserve"> for 5MHz Bandwidth</w:t>
      </w:r>
      <w:r>
        <w:rPr>
          <w:noProof/>
        </w:rPr>
        <w:tab/>
        <w:t>1492</w:t>
      </w:r>
    </w:p>
    <w:p w14:paraId="6C2B63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1492</w:t>
      </w:r>
    </w:p>
    <w:p w14:paraId="57A54D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1493</w:t>
      </w:r>
    </w:p>
    <w:p w14:paraId="7BA179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 for SCell in sTAG</w:t>
      </w:r>
      <w:r>
        <w:rPr>
          <w:noProof/>
        </w:rPr>
        <w:tab/>
        <w:t>1493</w:t>
      </w:r>
    </w:p>
    <w:p w14:paraId="7CC10D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1493</w:t>
      </w:r>
    </w:p>
    <w:p w14:paraId="1535D4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1495</w:t>
      </w:r>
    </w:p>
    <w:p w14:paraId="4D27FC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SCell in sTAG</w:t>
      </w:r>
      <w:r>
        <w:rPr>
          <w:noProof/>
        </w:rPr>
        <w:tab/>
        <w:t>1496</w:t>
      </w:r>
    </w:p>
    <w:p w14:paraId="11FDDF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1496</w:t>
      </w:r>
    </w:p>
    <w:p w14:paraId="537A14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1497</w:t>
      </w:r>
    </w:p>
    <w:p w14:paraId="0D7D2EC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SCell in sTAG</w:t>
      </w:r>
      <w:r w:rsidRPr="003D733F">
        <w:rPr>
          <w:noProof/>
          <w:snapToGrid w:val="0"/>
          <w:lang w:eastAsia="zh-CN"/>
        </w:rPr>
        <w:t xml:space="preserve"> for 20MHz +20MHz</w:t>
      </w:r>
      <w:r>
        <w:rPr>
          <w:noProof/>
        </w:rPr>
        <w:tab/>
        <w:t>1498</w:t>
      </w:r>
    </w:p>
    <w:p w14:paraId="167954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1498</w:t>
      </w:r>
    </w:p>
    <w:p w14:paraId="479862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1498</w:t>
      </w:r>
    </w:p>
    <w:p w14:paraId="3C09EAA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SCell in sTAG</w:t>
      </w:r>
      <w:r>
        <w:rPr>
          <w:noProof/>
          <w:lang w:eastAsia="zh-CN"/>
        </w:rPr>
        <w:t xml:space="preserve"> for </w:t>
      </w:r>
      <w:r w:rsidRPr="003D733F">
        <w:rPr>
          <w:noProof/>
          <w:snapToGrid w:val="0"/>
          <w:lang w:eastAsia="zh-CN"/>
        </w:rPr>
        <w:t>20MHz +10MHz</w:t>
      </w:r>
      <w:r>
        <w:rPr>
          <w:noProof/>
        </w:rPr>
        <w:tab/>
        <w:t>1498</w:t>
      </w:r>
    </w:p>
    <w:p w14:paraId="637B04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A.7.1.7B.1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1498</w:t>
      </w:r>
    </w:p>
    <w:p w14:paraId="0173C5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A.7.1.7B.2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1498</w:t>
      </w:r>
    </w:p>
    <w:p w14:paraId="516F6C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A.7.1.8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1499</w:t>
      </w:r>
    </w:p>
    <w:p w14:paraId="3AA130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A.7.1.8.1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1499</w:t>
      </w:r>
    </w:p>
    <w:p w14:paraId="54C137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A.7.1.8.2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1499</w:t>
      </w:r>
    </w:p>
    <w:p w14:paraId="1378936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A.7.1.9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1499</w:t>
      </w:r>
    </w:p>
    <w:p w14:paraId="13BC07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A.7.1.9.1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1499</w:t>
      </w:r>
    </w:p>
    <w:p w14:paraId="2F6C0F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A.7.1.9.2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1499</w:t>
      </w:r>
    </w:p>
    <w:p w14:paraId="5FA07B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 for Cat-M1 UE in CEModeA</w:t>
      </w:r>
      <w:r>
        <w:rPr>
          <w:noProof/>
        </w:rPr>
        <w:tab/>
        <w:t>1499</w:t>
      </w:r>
    </w:p>
    <w:p w14:paraId="2ABCA8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1499</w:t>
      </w:r>
    </w:p>
    <w:p w14:paraId="2289A6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1501</w:t>
      </w:r>
    </w:p>
    <w:p w14:paraId="15C9C5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– UE Transmit Timing Accuracy Tests for Cat-M1 UE in CEModeA</w:t>
      </w:r>
      <w:r>
        <w:rPr>
          <w:noProof/>
        </w:rPr>
        <w:tab/>
        <w:t>1501</w:t>
      </w:r>
    </w:p>
    <w:p w14:paraId="78AD91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1501</w:t>
      </w:r>
    </w:p>
    <w:p w14:paraId="35C18F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1503</w:t>
      </w:r>
    </w:p>
    <w:p w14:paraId="5DAF936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Cat-M1 UE in CEModeA</w:t>
      </w:r>
      <w:r>
        <w:rPr>
          <w:noProof/>
        </w:rPr>
        <w:tab/>
        <w:t>1503</w:t>
      </w:r>
    </w:p>
    <w:p w14:paraId="33B71C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1503</w:t>
      </w:r>
    </w:p>
    <w:p w14:paraId="12C88B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1505</w:t>
      </w:r>
    </w:p>
    <w:p w14:paraId="328A8AE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3DL/3UL TDD CA</w:t>
      </w:r>
      <w:r>
        <w:rPr>
          <w:noProof/>
        </w:rPr>
        <w:t xml:space="preserve"> UE Transmit Timing Accuracy Tests for </w:t>
      </w:r>
      <w:r>
        <w:rPr>
          <w:noProof/>
          <w:lang w:eastAsia="zh-CN"/>
        </w:rPr>
        <w:t xml:space="preserve">2 </w:t>
      </w:r>
      <w:r>
        <w:rPr>
          <w:noProof/>
        </w:rPr>
        <w:t>SCell</w:t>
      </w:r>
      <w:r>
        <w:rPr>
          <w:noProof/>
          <w:lang w:eastAsia="zh-CN"/>
        </w:rPr>
        <w:t>s</w:t>
      </w:r>
      <w:r>
        <w:rPr>
          <w:noProof/>
        </w:rPr>
        <w:tab/>
        <w:t>1505</w:t>
      </w:r>
    </w:p>
    <w:p w14:paraId="080051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1505</w:t>
      </w:r>
    </w:p>
    <w:p w14:paraId="0F42BC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1507</w:t>
      </w:r>
    </w:p>
    <w:p w14:paraId="0E34BC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 for Cat-M1 UE in CEModeB</w:t>
      </w:r>
      <w:r>
        <w:rPr>
          <w:noProof/>
        </w:rPr>
        <w:tab/>
        <w:t>1508</w:t>
      </w:r>
    </w:p>
    <w:p w14:paraId="1820FD9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1508</w:t>
      </w:r>
    </w:p>
    <w:p w14:paraId="44ACB8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1509</w:t>
      </w:r>
    </w:p>
    <w:p w14:paraId="313C9C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– UE Transmit Timing Accuracy Tests for Cat-M1 UE in CEModeB</w:t>
      </w:r>
      <w:r>
        <w:rPr>
          <w:noProof/>
        </w:rPr>
        <w:tab/>
        <w:t>1509</w:t>
      </w:r>
    </w:p>
    <w:p w14:paraId="7D4126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1509</w:t>
      </w:r>
    </w:p>
    <w:p w14:paraId="477EEF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1510</w:t>
      </w:r>
    </w:p>
    <w:p w14:paraId="6BC12F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Cat-M1 UE in CEModeB</w:t>
      </w:r>
      <w:r>
        <w:rPr>
          <w:noProof/>
        </w:rPr>
        <w:tab/>
        <w:t>1511</w:t>
      </w:r>
    </w:p>
    <w:p w14:paraId="6D5016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1511</w:t>
      </w:r>
    </w:p>
    <w:p w14:paraId="346D04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1512</w:t>
      </w:r>
    </w:p>
    <w:p w14:paraId="5556F02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– UE Transmit Timing Accuracy Tests for Category NB1 UE In-Band mode under normal coverage</w:t>
      </w:r>
      <w:r>
        <w:rPr>
          <w:noProof/>
        </w:rPr>
        <w:tab/>
        <w:t>1513</w:t>
      </w:r>
    </w:p>
    <w:p w14:paraId="0347B7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1513</w:t>
      </w:r>
    </w:p>
    <w:p w14:paraId="7169A0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1515</w:t>
      </w:r>
    </w:p>
    <w:p w14:paraId="7C506D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– UE Transmit Timing Accuracy Tests for Category NB1 UE In-band mode under enhanced coverage</w:t>
      </w:r>
      <w:r>
        <w:rPr>
          <w:noProof/>
        </w:rPr>
        <w:tab/>
        <w:t>1516</w:t>
      </w:r>
    </w:p>
    <w:p w14:paraId="34908A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1516</w:t>
      </w:r>
    </w:p>
    <w:p w14:paraId="283002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1518</w:t>
      </w:r>
    </w:p>
    <w:p w14:paraId="54DF50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- UE Transmit Timing Accuracy Test for RACH-less Handover</w:t>
      </w:r>
      <w:r>
        <w:rPr>
          <w:noProof/>
        </w:rPr>
        <w:tab/>
        <w:t>1519</w:t>
      </w:r>
    </w:p>
    <w:p w14:paraId="16218C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A.7.1.19.1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1519</w:t>
      </w:r>
    </w:p>
    <w:p w14:paraId="2009D1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A.7.1.19.2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1520</w:t>
      </w:r>
    </w:p>
    <w:p w14:paraId="33B959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- UE Transmit Timing Accuracy Test for RACH-less Handover</w:t>
      </w:r>
      <w:r>
        <w:rPr>
          <w:noProof/>
        </w:rPr>
        <w:tab/>
        <w:t>1520</w:t>
      </w:r>
    </w:p>
    <w:p w14:paraId="68B13B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A.7.1.20.1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1520</w:t>
      </w:r>
    </w:p>
    <w:p w14:paraId="7241A3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A.7.1.20.2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1522</w:t>
      </w:r>
    </w:p>
    <w:p w14:paraId="5B3137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 for Cat-M2 UE in CEModeA</w:t>
      </w:r>
      <w:r>
        <w:rPr>
          <w:noProof/>
        </w:rPr>
        <w:tab/>
        <w:t>1522</w:t>
      </w:r>
    </w:p>
    <w:p w14:paraId="0A2397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1522</w:t>
      </w:r>
    </w:p>
    <w:p w14:paraId="126AC1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1524</w:t>
      </w:r>
    </w:p>
    <w:p w14:paraId="24A09BF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– UE Transmit Timing Accuracy Tests for Cat-M2 UE in CEModeA</w:t>
      </w:r>
      <w:r>
        <w:rPr>
          <w:noProof/>
        </w:rPr>
        <w:tab/>
        <w:t>1524</w:t>
      </w:r>
    </w:p>
    <w:p w14:paraId="408C2E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1524</w:t>
      </w:r>
    </w:p>
    <w:p w14:paraId="5CD30B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1526</w:t>
      </w:r>
    </w:p>
    <w:p w14:paraId="2780053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Cat-M2 UE in CEModeA</w:t>
      </w:r>
      <w:r>
        <w:rPr>
          <w:noProof/>
        </w:rPr>
        <w:tab/>
        <w:t>1526</w:t>
      </w:r>
    </w:p>
    <w:p w14:paraId="7554BE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1526</w:t>
      </w:r>
    </w:p>
    <w:p w14:paraId="4F251A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1528</w:t>
      </w:r>
    </w:p>
    <w:p w14:paraId="5D7BED3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Transmit Timing Accuracy Tests for Cat-M2 UE in CEModeB</w:t>
      </w:r>
      <w:r>
        <w:rPr>
          <w:noProof/>
        </w:rPr>
        <w:tab/>
        <w:t>1528</w:t>
      </w:r>
    </w:p>
    <w:p w14:paraId="7647C5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1528</w:t>
      </w:r>
    </w:p>
    <w:p w14:paraId="3A7A12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1529</w:t>
      </w:r>
    </w:p>
    <w:p w14:paraId="782ED6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– UE Transmit Timing Accuracy Tests for Cat-M2 UE in CEModeB</w:t>
      </w:r>
      <w:r>
        <w:rPr>
          <w:noProof/>
        </w:rPr>
        <w:tab/>
        <w:t>1530</w:t>
      </w:r>
    </w:p>
    <w:p w14:paraId="37D76D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1530</w:t>
      </w:r>
    </w:p>
    <w:p w14:paraId="5E9CDFB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1531</w:t>
      </w:r>
    </w:p>
    <w:p w14:paraId="434036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UE Transmit Timing Accuracy Tests for Cat-M2 UE in CEModeB</w:t>
      </w:r>
      <w:r>
        <w:rPr>
          <w:noProof/>
        </w:rPr>
        <w:tab/>
        <w:t>1532</w:t>
      </w:r>
    </w:p>
    <w:p w14:paraId="1170A7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1532</w:t>
      </w:r>
    </w:p>
    <w:p w14:paraId="29D2FC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A.7.1.26.2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1533</w:t>
      </w:r>
    </w:p>
    <w:p w14:paraId="1E2AAB8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UE Transmit Timing Accuracy Tests for Category NB1 UE In-Band mode under normal coverage</w:t>
      </w:r>
      <w:r>
        <w:rPr>
          <w:noProof/>
        </w:rPr>
        <w:tab/>
        <w:t>1534</w:t>
      </w:r>
    </w:p>
    <w:p w14:paraId="660424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1534</w:t>
      </w:r>
    </w:p>
    <w:p w14:paraId="4803B6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1536</w:t>
      </w:r>
    </w:p>
    <w:p w14:paraId="518FF9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UE Transmit Timing Accuracy Tests for Category NB1 UE In-band mode under enhanced coverage</w:t>
      </w:r>
      <w:r>
        <w:rPr>
          <w:noProof/>
        </w:rPr>
        <w:tab/>
        <w:t>1536</w:t>
      </w:r>
    </w:p>
    <w:p w14:paraId="1B6F0A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1536</w:t>
      </w:r>
    </w:p>
    <w:p w14:paraId="0E0253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A.7.1.28.2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1538</w:t>
      </w:r>
    </w:p>
    <w:p w14:paraId="0A4B357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UE Timing Advance</w:t>
      </w:r>
      <w:r>
        <w:rPr>
          <w:noProof/>
        </w:rPr>
        <w:tab/>
        <w:t>1539</w:t>
      </w:r>
    </w:p>
    <w:p w14:paraId="024DE9E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Timing Advance Adjustment Accuracy Test</w:t>
      </w:r>
      <w:r>
        <w:rPr>
          <w:noProof/>
        </w:rPr>
        <w:tab/>
        <w:t>1539</w:t>
      </w:r>
    </w:p>
    <w:p w14:paraId="0212D8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1539</w:t>
      </w:r>
    </w:p>
    <w:p w14:paraId="281105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1540</w:t>
      </w:r>
    </w:p>
    <w:p w14:paraId="300FDD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UE Timing Advance Adjustment Accuracy Test</w:t>
      </w:r>
      <w:r>
        <w:rPr>
          <w:noProof/>
        </w:rPr>
        <w:tab/>
        <w:t>1541</w:t>
      </w:r>
    </w:p>
    <w:p w14:paraId="6BB02D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1541</w:t>
      </w:r>
    </w:p>
    <w:p w14:paraId="60D0FF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1543</w:t>
      </w:r>
    </w:p>
    <w:p w14:paraId="4CF4F2F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Timing Advance Adjustment Accuracy Test</w:t>
      </w:r>
      <w:r>
        <w:rPr>
          <w:noProof/>
          <w:lang w:eastAsia="zh-CN"/>
        </w:rPr>
        <w:t xml:space="preserve"> for 5MHz</w:t>
      </w:r>
      <w:r>
        <w:rPr>
          <w:noProof/>
        </w:rPr>
        <w:tab/>
        <w:t>1543</w:t>
      </w:r>
    </w:p>
    <w:p w14:paraId="6C18D4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1543</w:t>
      </w:r>
    </w:p>
    <w:p w14:paraId="0FA5C0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1543</w:t>
      </w:r>
    </w:p>
    <w:p w14:paraId="64E470F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Timing Advance Adjustment Accuracy Test</w:t>
      </w:r>
      <w:r>
        <w:rPr>
          <w:noProof/>
          <w:lang w:eastAsia="zh-CN"/>
        </w:rPr>
        <w:t xml:space="preserve"> for SCell in sTAG</w:t>
      </w:r>
      <w:r>
        <w:rPr>
          <w:noProof/>
        </w:rPr>
        <w:tab/>
        <w:t>1543</w:t>
      </w:r>
    </w:p>
    <w:p w14:paraId="2ACDB0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1543</w:t>
      </w:r>
    </w:p>
    <w:p w14:paraId="2FEBC9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1546</w:t>
      </w:r>
    </w:p>
    <w:p w14:paraId="03AC339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UE Timing Advance Adjustment Accuracy Test for Scell in sTAG</w:t>
      </w:r>
      <w:r>
        <w:rPr>
          <w:noProof/>
        </w:rPr>
        <w:tab/>
        <w:t>1546</w:t>
      </w:r>
    </w:p>
    <w:p w14:paraId="004448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1546</w:t>
      </w:r>
    </w:p>
    <w:p w14:paraId="5695A1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1548</w:t>
      </w:r>
    </w:p>
    <w:p w14:paraId="4561F0A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– UE Timing Advance Adjustment Accuracy Test for Scell in sTAG for 20 MHz +20 MHz</w:t>
      </w:r>
      <w:r>
        <w:rPr>
          <w:noProof/>
        </w:rPr>
        <w:tab/>
        <w:t>1548</w:t>
      </w:r>
    </w:p>
    <w:p w14:paraId="595981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1548</w:t>
      </w:r>
    </w:p>
    <w:p w14:paraId="59C8B3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1549</w:t>
      </w:r>
    </w:p>
    <w:p w14:paraId="03A5DBA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– UE Timing Advance Adjustment Accuracy Test for Scell in sTAG for 20 MHz +10 MHz</w:t>
      </w:r>
      <w:r>
        <w:rPr>
          <w:noProof/>
        </w:rPr>
        <w:tab/>
        <w:t>1549</w:t>
      </w:r>
    </w:p>
    <w:p w14:paraId="0CE90B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5B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1549</w:t>
      </w:r>
    </w:p>
    <w:p w14:paraId="635A13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</w:t>
      </w:r>
      <w:r>
        <w:rPr>
          <w:noProof/>
          <w:lang w:eastAsia="zh-CN"/>
        </w:rPr>
        <w:t>5B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1549</w:t>
      </w:r>
    </w:p>
    <w:p w14:paraId="11A7C8F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Timing Advance Adjustment Accuracy Test for Cat-M1 UE in CEModeA</w:t>
      </w:r>
      <w:r>
        <w:rPr>
          <w:noProof/>
        </w:rPr>
        <w:tab/>
        <w:t>1549</w:t>
      </w:r>
    </w:p>
    <w:p w14:paraId="6CD55E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1549</w:t>
      </w:r>
    </w:p>
    <w:p w14:paraId="508727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1552</w:t>
      </w:r>
    </w:p>
    <w:p w14:paraId="6C113A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UE Timing Advance Adjustment Accuracy Test for Cat-M1 UE in CEModeA</w:t>
      </w:r>
      <w:r>
        <w:rPr>
          <w:noProof/>
        </w:rPr>
        <w:tab/>
        <w:t>1552</w:t>
      </w:r>
    </w:p>
    <w:p w14:paraId="6BF2AC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1552</w:t>
      </w:r>
    </w:p>
    <w:p w14:paraId="57CF27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1554</w:t>
      </w:r>
    </w:p>
    <w:p w14:paraId="412A29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Timing Advance Adjustment Accuracy Test for Cat-M1 UE in CEModeA</w:t>
      </w:r>
      <w:r>
        <w:rPr>
          <w:noProof/>
        </w:rPr>
        <w:tab/>
        <w:t>1554</w:t>
      </w:r>
    </w:p>
    <w:p w14:paraId="0986AD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1554</w:t>
      </w:r>
    </w:p>
    <w:p w14:paraId="0EAC83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1556</w:t>
      </w:r>
    </w:p>
    <w:p w14:paraId="0B2EA4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1557</w:t>
      </w:r>
    </w:p>
    <w:p w14:paraId="177858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UE Timing Advance Adjustment Accuracy Test in CEModeB</w:t>
      </w:r>
      <w:r>
        <w:rPr>
          <w:noProof/>
        </w:rPr>
        <w:tab/>
        <w:t>1558</w:t>
      </w:r>
    </w:p>
    <w:p w14:paraId="7EE918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1558</w:t>
      </w:r>
    </w:p>
    <w:p w14:paraId="4F5D97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1559</w:t>
      </w:r>
    </w:p>
    <w:p w14:paraId="5492A1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UE Timing Advance Adjustment Accuracy Test in CEModeB</w:t>
      </w:r>
      <w:r>
        <w:rPr>
          <w:noProof/>
        </w:rPr>
        <w:tab/>
        <w:t>1559</w:t>
      </w:r>
    </w:p>
    <w:p w14:paraId="18487B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1559</w:t>
      </w:r>
    </w:p>
    <w:p w14:paraId="2FAF91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1561</w:t>
      </w:r>
    </w:p>
    <w:p w14:paraId="7D65ACE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UE Timing Advance Adjustment Accuracy Test in CEModeB</w:t>
      </w:r>
      <w:r>
        <w:rPr>
          <w:noProof/>
        </w:rPr>
        <w:tab/>
        <w:t>1561</w:t>
      </w:r>
    </w:p>
    <w:p w14:paraId="40A819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1561</w:t>
      </w:r>
    </w:p>
    <w:p w14:paraId="0BEBF0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1563</w:t>
      </w:r>
    </w:p>
    <w:p w14:paraId="756351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– UE Timing Advance Adjustment delay Test for sTTI and </w:t>
      </w:r>
      <w:r w:rsidRPr="003D733F">
        <w:rPr>
          <w:i/>
          <w:iCs/>
          <w:noProof/>
          <w:lang w:val="en-US"/>
        </w:rPr>
        <w:t>ShortProcessingTime=TRUE</w:t>
      </w:r>
      <w:r>
        <w:rPr>
          <w:noProof/>
        </w:rPr>
        <w:tab/>
        <w:t>1564</w:t>
      </w:r>
    </w:p>
    <w:p w14:paraId="7E30B3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1564</w:t>
      </w:r>
    </w:p>
    <w:p w14:paraId="2D6433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1565</w:t>
      </w:r>
    </w:p>
    <w:p w14:paraId="781AD5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– UE Timing Advance Adjustment delay Test for sTTI and </w:t>
      </w:r>
      <w:r w:rsidRPr="003D733F">
        <w:rPr>
          <w:i/>
          <w:iCs/>
          <w:noProof/>
          <w:lang w:val="en-US"/>
        </w:rPr>
        <w:t>ShortProcessingTime=TRUE</w:t>
      </w:r>
      <w:r>
        <w:rPr>
          <w:noProof/>
        </w:rPr>
        <w:tab/>
        <w:t>1566</w:t>
      </w:r>
    </w:p>
    <w:p w14:paraId="388FE0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1566</w:t>
      </w:r>
    </w:p>
    <w:p w14:paraId="02A9C1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A.7.2.14.2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1568</w:t>
      </w:r>
    </w:p>
    <w:p w14:paraId="4562E8C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TDD UE Timing Advance Adjustment Accuracy Test for UE Category NB1 in Standalone Mode under Enhanced Coverage</w:t>
      </w:r>
      <w:r>
        <w:rPr>
          <w:noProof/>
        </w:rPr>
        <w:tab/>
        <w:t>1568</w:t>
      </w:r>
    </w:p>
    <w:p w14:paraId="7E87FE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1568</w:t>
      </w:r>
    </w:p>
    <w:p w14:paraId="42478C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A.7.2.15.2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1570</w:t>
      </w:r>
    </w:p>
    <w:p w14:paraId="4DE38FE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Radio Link Monitoring</w:t>
      </w:r>
      <w:r>
        <w:rPr>
          <w:noProof/>
        </w:rPr>
        <w:tab/>
        <w:t>1570</w:t>
      </w:r>
    </w:p>
    <w:p w14:paraId="2E14B4B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FDD Radio Link Monitoring Test for Out-of-sync</w:t>
      </w:r>
      <w:r>
        <w:rPr>
          <w:noProof/>
        </w:rPr>
        <w:tab/>
        <w:t>1570</w:t>
      </w:r>
    </w:p>
    <w:p w14:paraId="6B6586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1570</w:t>
      </w:r>
    </w:p>
    <w:p w14:paraId="30E5DB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1574</w:t>
      </w:r>
    </w:p>
    <w:p w14:paraId="7D1A198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</w:t>
      </w:r>
      <w:r w:rsidRPr="003D733F">
        <w:rPr>
          <w:rFonts w:eastAsia="MS Mincho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FDD Radio Link Monitoring Test for </w:t>
      </w:r>
      <w:r w:rsidRPr="003D733F">
        <w:rPr>
          <w:rFonts w:eastAsia="MS Mincho"/>
          <w:noProof/>
        </w:rPr>
        <w:t>In</w:t>
      </w:r>
      <w:r w:rsidRPr="003D733F">
        <w:rPr>
          <w:rFonts w:eastAsia="MS Mincho"/>
          <w:noProof/>
          <w:lang w:eastAsia="zh-CN"/>
        </w:rPr>
        <w:t>-sync</w:t>
      </w:r>
      <w:r>
        <w:rPr>
          <w:noProof/>
        </w:rPr>
        <w:tab/>
        <w:t>1574</w:t>
      </w:r>
    </w:p>
    <w:p w14:paraId="6D51DE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2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1574</w:t>
      </w:r>
    </w:p>
    <w:p w14:paraId="78C937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1578</w:t>
      </w:r>
    </w:p>
    <w:p w14:paraId="5A5FAD7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TDD Radio Link Monitoring Test for Out-of-sync</w:t>
      </w:r>
      <w:r>
        <w:rPr>
          <w:noProof/>
        </w:rPr>
        <w:tab/>
        <w:t>1578</w:t>
      </w:r>
    </w:p>
    <w:p w14:paraId="238E34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1578</w:t>
      </w:r>
    </w:p>
    <w:p w14:paraId="21737D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1582</w:t>
      </w:r>
    </w:p>
    <w:p w14:paraId="6691677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</w:t>
      </w:r>
      <w:r w:rsidRPr="003D733F">
        <w:rPr>
          <w:rFonts w:eastAsia="MS Mincho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TDD Radio Link Monitoring Test for </w:t>
      </w:r>
      <w:r w:rsidRPr="003D733F">
        <w:rPr>
          <w:rFonts w:eastAsia="MS Mincho"/>
          <w:noProof/>
        </w:rPr>
        <w:t>In</w:t>
      </w:r>
      <w:r w:rsidRPr="003D733F">
        <w:rPr>
          <w:rFonts w:eastAsia="MS Mincho"/>
          <w:noProof/>
          <w:lang w:eastAsia="zh-CN"/>
        </w:rPr>
        <w:t>-sync</w:t>
      </w:r>
      <w:r>
        <w:rPr>
          <w:noProof/>
        </w:rPr>
        <w:tab/>
        <w:t>1582</w:t>
      </w:r>
    </w:p>
    <w:p w14:paraId="733B10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4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1582</w:t>
      </w:r>
    </w:p>
    <w:p w14:paraId="3C0266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1586</w:t>
      </w:r>
    </w:p>
    <w:p w14:paraId="43146E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Radio Link Monitoring Test for Out-of-sync in DRX</w:t>
      </w:r>
      <w:r>
        <w:rPr>
          <w:noProof/>
        </w:rPr>
        <w:tab/>
        <w:t>1586</w:t>
      </w:r>
    </w:p>
    <w:p w14:paraId="01E124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1586</w:t>
      </w:r>
    </w:p>
    <w:p w14:paraId="3550C4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1589</w:t>
      </w:r>
    </w:p>
    <w:p w14:paraId="769E7A6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</w:t>
      </w: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</w:t>
      </w:r>
      <w:r>
        <w:rPr>
          <w:noProof/>
        </w:rPr>
        <w:tab/>
        <w:t>1590</w:t>
      </w:r>
    </w:p>
    <w:p w14:paraId="38C9CF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6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1590</w:t>
      </w:r>
    </w:p>
    <w:p w14:paraId="312584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1593</w:t>
      </w:r>
    </w:p>
    <w:p w14:paraId="07606C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Out-of-sync in DRX</w:t>
      </w:r>
      <w:r>
        <w:rPr>
          <w:noProof/>
        </w:rPr>
        <w:tab/>
        <w:t>1593</w:t>
      </w:r>
    </w:p>
    <w:p w14:paraId="19402F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1593</w:t>
      </w:r>
    </w:p>
    <w:p w14:paraId="4E7C1A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1596</w:t>
      </w:r>
    </w:p>
    <w:p w14:paraId="0A22B36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</w:t>
      </w: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</w:t>
      </w:r>
      <w:r>
        <w:rPr>
          <w:noProof/>
        </w:rPr>
        <w:tab/>
        <w:t>1596</w:t>
      </w:r>
    </w:p>
    <w:p w14:paraId="7049F3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8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1596</w:t>
      </w:r>
    </w:p>
    <w:p w14:paraId="6004CC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1599</w:t>
      </w:r>
    </w:p>
    <w:p w14:paraId="3320F2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A.7.3.9 E-UTRAN FDD Radio Link Monitoring Test for Out-of-sync under Time Domain Measurement Resource Restriction and Non-MBSFN ABS</w:t>
      </w:r>
      <w:r>
        <w:rPr>
          <w:noProof/>
        </w:rPr>
        <w:tab/>
        <w:t>1599</w:t>
      </w:r>
    </w:p>
    <w:p w14:paraId="1215A5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1602</w:t>
      </w:r>
    </w:p>
    <w:p w14:paraId="6385980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</w:t>
      </w:r>
      <w:r w:rsidRPr="003D733F">
        <w:rPr>
          <w:rFonts w:eastAsia="MS Mincho"/>
          <w:noProof/>
          <w:lang w:eastAsia="zh-CN"/>
        </w:rPr>
        <w:t xml:space="preserve">DD Radio Link Monitoring Test for Out-of-sync under </w:t>
      </w:r>
      <w:r>
        <w:rPr>
          <w:noProof/>
          <w:lang w:eastAsia="zh-CN"/>
        </w:rPr>
        <w:t>T</w:t>
      </w:r>
      <w:r w:rsidRPr="003D733F">
        <w:rPr>
          <w:rFonts w:eastAsia="MS Mincho"/>
          <w:noProof/>
          <w:lang w:eastAsia="zh-CN"/>
        </w:rPr>
        <w:t xml:space="preserve">ime </w:t>
      </w:r>
      <w:r>
        <w:rPr>
          <w:noProof/>
          <w:lang w:eastAsia="zh-CN"/>
        </w:rPr>
        <w:t>D</w:t>
      </w:r>
      <w:r w:rsidRPr="003D733F">
        <w:rPr>
          <w:rFonts w:eastAsia="MS Mincho"/>
          <w:noProof/>
          <w:lang w:eastAsia="zh-CN"/>
        </w:rPr>
        <w:t xml:space="preserve">omain </w:t>
      </w:r>
      <w:r>
        <w:rPr>
          <w:noProof/>
          <w:lang w:eastAsia="zh-CN"/>
        </w:rPr>
        <w:t>M</w:t>
      </w:r>
      <w:r w:rsidRPr="003D733F">
        <w:rPr>
          <w:rFonts w:eastAsia="MS Mincho"/>
          <w:noProof/>
          <w:lang w:eastAsia="zh-CN"/>
        </w:rPr>
        <w:t xml:space="preserve">easurement </w:t>
      </w:r>
      <w:r>
        <w:rPr>
          <w:noProof/>
          <w:lang w:eastAsia="zh-CN"/>
        </w:rPr>
        <w:t>R</w:t>
      </w:r>
      <w:r w:rsidRPr="003D733F">
        <w:rPr>
          <w:rFonts w:eastAsia="MS Mincho"/>
          <w:noProof/>
          <w:lang w:eastAsia="zh-CN"/>
        </w:rPr>
        <w:t xml:space="preserve">esource </w:t>
      </w:r>
      <w:r>
        <w:rPr>
          <w:noProof/>
          <w:lang w:eastAsia="zh-CN"/>
        </w:rPr>
        <w:t>R</w:t>
      </w:r>
      <w:r w:rsidRPr="003D733F">
        <w:rPr>
          <w:rFonts w:eastAsia="MS Mincho"/>
          <w:noProof/>
          <w:lang w:eastAsia="zh-CN"/>
        </w:rPr>
        <w:t>estriction</w:t>
      </w:r>
      <w:r>
        <w:rPr>
          <w:noProof/>
          <w:lang w:eastAsia="zh-CN"/>
        </w:rPr>
        <w:t xml:space="preserve"> with Non-MBSFN ABS</w:t>
      </w:r>
      <w:r>
        <w:rPr>
          <w:noProof/>
        </w:rPr>
        <w:tab/>
        <w:t>1602</w:t>
      </w:r>
    </w:p>
    <w:p w14:paraId="17267B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snapToGrid w:val="0"/>
          <w:lang w:eastAsia="zh-CN"/>
        </w:rPr>
        <w:t>A.7.3.</w:t>
      </w:r>
      <w:r w:rsidRPr="003D733F">
        <w:rPr>
          <w:noProof/>
          <w:snapToGrid w:val="0"/>
          <w:lang w:eastAsia="zh-CN"/>
        </w:rPr>
        <w:t>10</w:t>
      </w:r>
      <w:r w:rsidRPr="003D733F">
        <w:rPr>
          <w:rFonts w:eastAsia="MS Mincho"/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snapToGrid w:val="0"/>
          <w:lang w:eastAsia="zh-CN"/>
        </w:rPr>
        <w:t>Test Purpose and Environment</w:t>
      </w:r>
      <w:r>
        <w:rPr>
          <w:noProof/>
        </w:rPr>
        <w:tab/>
        <w:t>1602</w:t>
      </w:r>
    </w:p>
    <w:p w14:paraId="3A68E60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for Non-MBSFN ABS</w:t>
      </w:r>
      <w:r>
        <w:rPr>
          <w:noProof/>
        </w:rPr>
        <w:tab/>
        <w:t>1606</w:t>
      </w:r>
    </w:p>
    <w:p w14:paraId="654C8F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11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1606</w:t>
      </w:r>
    </w:p>
    <w:p w14:paraId="452910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</w:t>
      </w:r>
      <w:r w:rsidRPr="003D733F">
        <w:rPr>
          <w:noProof/>
          <w:snapToGrid w:val="0"/>
          <w:lang w:eastAsia="zh-CN"/>
        </w:rPr>
        <w:t>11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1611</w:t>
      </w:r>
    </w:p>
    <w:p w14:paraId="53659FD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for Non-MBSFN ABS</w:t>
      </w:r>
      <w:r>
        <w:rPr>
          <w:noProof/>
        </w:rPr>
        <w:tab/>
        <w:t>1611</w:t>
      </w:r>
    </w:p>
    <w:p w14:paraId="7CB1F6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12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1611</w:t>
      </w:r>
    </w:p>
    <w:p w14:paraId="5239A0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1616</w:t>
      </w:r>
    </w:p>
    <w:p w14:paraId="07CC3C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</w:t>
      </w:r>
      <w:r>
        <w:rPr>
          <w:noProof/>
        </w:rPr>
        <w:t>13</w:t>
      </w:r>
      <w:r>
        <w:rPr>
          <w:noProof/>
          <w:lang w:eastAsia="zh-CN"/>
        </w:rPr>
        <w:t xml:space="preserve"> E-UTRAN FDD Radio Link Monitoring Test for Out-of-sync under Time Domain Measurement Resource Restriction </w:t>
      </w:r>
      <w:r>
        <w:rPr>
          <w:noProof/>
        </w:rPr>
        <w:t>with</w:t>
      </w:r>
      <w:r>
        <w:rPr>
          <w:noProof/>
          <w:lang w:eastAsia="zh-CN"/>
        </w:rPr>
        <w:t xml:space="preserve"> MBSFN ABS</w:t>
      </w:r>
      <w:r>
        <w:rPr>
          <w:noProof/>
        </w:rPr>
        <w:tab/>
        <w:t>1616</w:t>
      </w:r>
    </w:p>
    <w:p w14:paraId="413BED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13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1616</w:t>
      </w:r>
    </w:p>
    <w:p w14:paraId="33245F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1619</w:t>
      </w:r>
    </w:p>
    <w:p w14:paraId="156B55B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</w:t>
      </w:r>
      <w:r>
        <w:rPr>
          <w:noProof/>
        </w:rPr>
        <w:t>14</w:t>
      </w:r>
      <w:r>
        <w:rPr>
          <w:noProof/>
          <w:lang w:eastAsia="zh-CN"/>
        </w:rPr>
        <w:t xml:space="preserve"> E-UTRAN </w:t>
      </w:r>
      <w:r>
        <w:rPr>
          <w:noProof/>
        </w:rPr>
        <w:t>T</w:t>
      </w:r>
      <w:r>
        <w:rPr>
          <w:noProof/>
          <w:lang w:eastAsia="zh-CN"/>
        </w:rPr>
        <w:t xml:space="preserve">DD Radio Link Monitoring Test for Out-of-sync under Time Domain Measurement Resource Restriction </w:t>
      </w:r>
      <w:r>
        <w:rPr>
          <w:noProof/>
        </w:rPr>
        <w:t>with</w:t>
      </w:r>
      <w:r>
        <w:rPr>
          <w:noProof/>
          <w:lang w:eastAsia="zh-CN"/>
        </w:rPr>
        <w:t xml:space="preserve"> MBSFN ABS</w:t>
      </w:r>
      <w:r>
        <w:rPr>
          <w:noProof/>
        </w:rPr>
        <w:tab/>
        <w:t>1619</w:t>
      </w:r>
    </w:p>
    <w:p w14:paraId="51C338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14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1619</w:t>
      </w:r>
    </w:p>
    <w:p w14:paraId="494DE3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1622</w:t>
      </w:r>
    </w:p>
    <w:p w14:paraId="4C14A3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Radio Link Monitoring Test for In-sync under Time Domain Measurement Resource Restriction with MBSFN ABS</w:t>
      </w:r>
      <w:r>
        <w:rPr>
          <w:noProof/>
        </w:rPr>
        <w:tab/>
        <w:t>1622</w:t>
      </w:r>
    </w:p>
    <w:p w14:paraId="4EC808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1622</w:t>
      </w:r>
    </w:p>
    <w:p w14:paraId="6B0D04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</w:t>
      </w:r>
      <w:r w:rsidRPr="003D733F">
        <w:rPr>
          <w:noProof/>
          <w:snapToGrid w:val="0"/>
          <w:lang w:eastAsia="zh-CN"/>
        </w:rPr>
        <w:t>15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1626</w:t>
      </w:r>
    </w:p>
    <w:p w14:paraId="6D7E56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In-sync under Time Domain Measurement Resource Restriction with MBSFN ABS</w:t>
      </w:r>
      <w:r>
        <w:rPr>
          <w:noProof/>
        </w:rPr>
        <w:tab/>
        <w:t>1626</w:t>
      </w:r>
    </w:p>
    <w:p w14:paraId="22CB92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1626</w:t>
      </w:r>
    </w:p>
    <w:p w14:paraId="76BB52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</w:t>
      </w:r>
      <w:r w:rsidRPr="003D733F">
        <w:rPr>
          <w:noProof/>
          <w:snapToGrid w:val="0"/>
          <w:lang w:eastAsia="zh-CN"/>
        </w:rPr>
        <w:t>16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1631</w:t>
      </w:r>
    </w:p>
    <w:p w14:paraId="0B5517F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Radio Link Monitoring Test for Out-of-sync under Time Domain Measurement Resource Restriction with CRS Assistance Information and Non-MBSFN ABS</w:t>
      </w:r>
      <w:r>
        <w:rPr>
          <w:noProof/>
        </w:rPr>
        <w:tab/>
        <w:t>1631</w:t>
      </w:r>
    </w:p>
    <w:p w14:paraId="5A85B4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1631</w:t>
      </w:r>
    </w:p>
    <w:p w14:paraId="567034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</w:t>
      </w:r>
      <w:r w:rsidRPr="003D733F">
        <w:rPr>
          <w:noProof/>
          <w:snapToGrid w:val="0"/>
          <w:lang w:eastAsia="zh-CN"/>
        </w:rPr>
        <w:t>17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1635</w:t>
      </w:r>
    </w:p>
    <w:p w14:paraId="299CBC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Out-of-sync under Time Domain Measurement Resource Restriction with CRS Assistance Information and Non-MBSFN ABS</w:t>
      </w:r>
      <w:r>
        <w:rPr>
          <w:noProof/>
        </w:rPr>
        <w:tab/>
        <w:t>1635</w:t>
      </w:r>
    </w:p>
    <w:p w14:paraId="7CF636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1635</w:t>
      </w:r>
    </w:p>
    <w:p w14:paraId="0C8B66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</w:t>
      </w:r>
      <w:r w:rsidRPr="003D733F">
        <w:rPr>
          <w:noProof/>
          <w:snapToGrid w:val="0"/>
          <w:lang w:eastAsia="zh-CN"/>
        </w:rPr>
        <w:t>18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1639</w:t>
      </w:r>
    </w:p>
    <w:p w14:paraId="5AF9594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A.7.3.19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Radio Link Monitoring Test for In-sync under Time Domain Measurement Resouce Restriction with CRS assistance information and Non-MBSFN ABS</w:t>
      </w:r>
      <w:r>
        <w:rPr>
          <w:noProof/>
        </w:rPr>
        <w:tab/>
        <w:t>1639</w:t>
      </w:r>
    </w:p>
    <w:p w14:paraId="2AE40E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A.7.3.19.1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1639</w:t>
      </w:r>
    </w:p>
    <w:p w14:paraId="09FFE1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1644</w:t>
      </w:r>
    </w:p>
    <w:p w14:paraId="388B59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TDD Radio Link Monitoring Test for In-sync under Time Domain Measurement Resouce Restriction with CRS assistance information and Non-MBSFN ABS</w:t>
      </w:r>
      <w:r>
        <w:rPr>
          <w:noProof/>
        </w:rPr>
        <w:tab/>
        <w:t>1644</w:t>
      </w:r>
    </w:p>
    <w:p w14:paraId="54FB2E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20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1644</w:t>
      </w:r>
    </w:p>
    <w:p w14:paraId="433819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1649</w:t>
      </w:r>
    </w:p>
    <w:p w14:paraId="5A427C0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A.7.3.21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Radio Link Monitoring Test for In-sync under Time Domain Measurement Resouce Restriction with CRS assistance information and MBSFN ABS</w:t>
      </w:r>
      <w:r>
        <w:rPr>
          <w:noProof/>
        </w:rPr>
        <w:tab/>
        <w:t>1649</w:t>
      </w:r>
    </w:p>
    <w:p w14:paraId="439C04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A.7.3.21.1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1649</w:t>
      </w:r>
    </w:p>
    <w:p w14:paraId="5364E5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1654</w:t>
      </w:r>
    </w:p>
    <w:p w14:paraId="60D3EA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A.7.3.2</w:t>
      </w: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In-sync under Time Domain Measurement Resouce Restriction with CRS assistance information and MBSFN ABS</w:t>
      </w:r>
      <w:r>
        <w:rPr>
          <w:noProof/>
        </w:rPr>
        <w:tab/>
        <w:t>1654</w:t>
      </w:r>
    </w:p>
    <w:p w14:paraId="3CE9D3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22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1654</w:t>
      </w:r>
    </w:p>
    <w:p w14:paraId="716C8A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1659</w:t>
      </w:r>
    </w:p>
    <w:p w14:paraId="6BFC85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Radio Link Monitoring Test for Out-of-sync for 5MHz Bandwidth</w:t>
      </w:r>
      <w:r>
        <w:rPr>
          <w:noProof/>
        </w:rPr>
        <w:tab/>
        <w:t>1659</w:t>
      </w:r>
    </w:p>
    <w:p w14:paraId="51A529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1659</w:t>
      </w:r>
    </w:p>
    <w:p w14:paraId="483586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1660</w:t>
      </w:r>
    </w:p>
    <w:p w14:paraId="487725B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</w:t>
      </w:r>
      <w:r>
        <w:rPr>
          <w:noProof/>
        </w:rPr>
        <w:t xml:space="preserve"> for 5MHz Bandwidth</w:t>
      </w:r>
      <w:r>
        <w:rPr>
          <w:noProof/>
        </w:rPr>
        <w:tab/>
        <w:t>1660</w:t>
      </w:r>
    </w:p>
    <w:p w14:paraId="1DEE9F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1660</w:t>
      </w:r>
    </w:p>
    <w:p w14:paraId="665E00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1661</w:t>
      </w:r>
    </w:p>
    <w:p w14:paraId="3F36D5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</w:t>
      </w:r>
      <w:r>
        <w:rPr>
          <w:noProof/>
        </w:rPr>
        <w:t xml:space="preserve"> in DRX for 5MHz Bandwidth</w:t>
      </w:r>
      <w:r>
        <w:rPr>
          <w:noProof/>
        </w:rPr>
        <w:tab/>
        <w:t>1661</w:t>
      </w:r>
    </w:p>
    <w:p w14:paraId="35A7FE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1661</w:t>
      </w:r>
    </w:p>
    <w:p w14:paraId="08EB11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1662</w:t>
      </w:r>
    </w:p>
    <w:p w14:paraId="3D17BC0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>FDD Radio Link Monitoring Test for Out-of-sync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1662</w:t>
      </w:r>
    </w:p>
    <w:p w14:paraId="5295DD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1662</w:t>
      </w:r>
    </w:p>
    <w:p w14:paraId="5A6003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1665</w:t>
      </w:r>
    </w:p>
    <w:p w14:paraId="3082341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 xml:space="preserve">FDD Radio Link Monitoring Test for </w:t>
      </w:r>
      <w:r w:rsidRPr="003D733F">
        <w:rPr>
          <w:rFonts w:eastAsia="MS Mincho"/>
          <w:noProof/>
        </w:rPr>
        <w:t>In</w:t>
      </w:r>
      <w:r w:rsidRPr="003D733F">
        <w:rPr>
          <w:rFonts w:eastAsia="MS Mincho"/>
          <w:noProof/>
          <w:lang w:eastAsia="zh-CN"/>
        </w:rPr>
        <w:t>-sync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1665</w:t>
      </w:r>
    </w:p>
    <w:p w14:paraId="0E1556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1665</w:t>
      </w:r>
    </w:p>
    <w:p w14:paraId="63A95D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1668</w:t>
      </w:r>
    </w:p>
    <w:p w14:paraId="7374800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FD-FDD Radio Link Monitoring Test for Out-of-sync in DRX for UE category 0</w:t>
      </w:r>
      <w:r>
        <w:rPr>
          <w:noProof/>
        </w:rPr>
        <w:tab/>
        <w:t>1668</w:t>
      </w:r>
    </w:p>
    <w:p w14:paraId="5760F4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1668</w:t>
      </w:r>
    </w:p>
    <w:p w14:paraId="3D9459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1671</w:t>
      </w:r>
    </w:p>
    <w:p w14:paraId="7F493E2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UE Category 0</w:t>
      </w:r>
      <w:r>
        <w:rPr>
          <w:noProof/>
        </w:rPr>
        <w:tab/>
        <w:t>1671</w:t>
      </w:r>
    </w:p>
    <w:p w14:paraId="37E2D64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1671</w:t>
      </w:r>
    </w:p>
    <w:p w14:paraId="144265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</w:t>
      </w:r>
      <w:r w:rsidRPr="003D733F">
        <w:rPr>
          <w:noProof/>
          <w:snapToGrid w:val="0"/>
        </w:rPr>
        <w:t>7.3.29.2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1674</w:t>
      </w:r>
    </w:p>
    <w:p w14:paraId="5236796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HD-FDD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1674</w:t>
      </w:r>
    </w:p>
    <w:p w14:paraId="0EDBF9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1674</w:t>
      </w:r>
    </w:p>
    <w:p w14:paraId="2809F1D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1677</w:t>
      </w:r>
    </w:p>
    <w:p w14:paraId="209018A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HD-FDD</w:t>
      </w:r>
      <w:r w:rsidRPr="003D733F">
        <w:rPr>
          <w:rFonts w:eastAsia="MS Mincho"/>
          <w:noProof/>
          <w:lang w:eastAsia="zh-CN"/>
        </w:rPr>
        <w:t xml:space="preserve"> Radio Link Monitoring Test for </w:t>
      </w:r>
      <w:r w:rsidRPr="003D733F">
        <w:rPr>
          <w:rFonts w:eastAsia="MS Mincho"/>
          <w:noProof/>
        </w:rPr>
        <w:t>In</w:t>
      </w:r>
      <w:r w:rsidRPr="003D733F">
        <w:rPr>
          <w:rFonts w:eastAsia="MS Mincho"/>
          <w:noProof/>
          <w:lang w:eastAsia="zh-CN"/>
        </w:rPr>
        <w:t>-sync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1677</w:t>
      </w:r>
    </w:p>
    <w:p w14:paraId="530DA9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1677</w:t>
      </w:r>
    </w:p>
    <w:p w14:paraId="4E2EC1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1680</w:t>
      </w:r>
    </w:p>
    <w:p w14:paraId="72BB2F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Radio Link Monitoring Test for Out-of-sync in DRX for UE category 0</w:t>
      </w:r>
      <w:r>
        <w:rPr>
          <w:noProof/>
        </w:rPr>
        <w:tab/>
        <w:t>1680</w:t>
      </w:r>
    </w:p>
    <w:p w14:paraId="121EAF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1680</w:t>
      </w:r>
    </w:p>
    <w:p w14:paraId="3E4043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1683</w:t>
      </w:r>
    </w:p>
    <w:p w14:paraId="425E089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HD-FDD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UE Category 0</w:t>
      </w:r>
      <w:r>
        <w:rPr>
          <w:noProof/>
        </w:rPr>
        <w:tab/>
        <w:t>1683</w:t>
      </w:r>
    </w:p>
    <w:p w14:paraId="2C7C4A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1683</w:t>
      </w:r>
    </w:p>
    <w:p w14:paraId="373A02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1686</w:t>
      </w:r>
    </w:p>
    <w:p w14:paraId="477E9C4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1686</w:t>
      </w:r>
    </w:p>
    <w:p w14:paraId="5F3E16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1686</w:t>
      </w:r>
    </w:p>
    <w:p w14:paraId="6C043D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1689</w:t>
      </w:r>
    </w:p>
    <w:p w14:paraId="79C0D84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</w:t>
      </w:r>
      <w:r w:rsidRPr="003D733F">
        <w:rPr>
          <w:rFonts w:eastAsia="MS Mincho"/>
          <w:noProof/>
        </w:rPr>
        <w:t>In</w:t>
      </w:r>
      <w:r w:rsidRPr="003D733F">
        <w:rPr>
          <w:rFonts w:eastAsia="MS Mincho"/>
          <w:noProof/>
          <w:lang w:eastAsia="zh-CN"/>
        </w:rPr>
        <w:t>-sync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1689</w:t>
      </w:r>
    </w:p>
    <w:p w14:paraId="763699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1689</w:t>
      </w:r>
    </w:p>
    <w:p w14:paraId="27A2FF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1692</w:t>
      </w:r>
    </w:p>
    <w:p w14:paraId="3323443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Out-of-sync in DRX for UE category 0</w:t>
      </w:r>
      <w:r>
        <w:rPr>
          <w:noProof/>
        </w:rPr>
        <w:tab/>
        <w:t>1692</w:t>
      </w:r>
    </w:p>
    <w:p w14:paraId="6AFD1C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1692</w:t>
      </w:r>
    </w:p>
    <w:p w14:paraId="0B361D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1695</w:t>
      </w:r>
    </w:p>
    <w:p w14:paraId="3627474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UE category 0</w:t>
      </w:r>
      <w:r>
        <w:rPr>
          <w:noProof/>
        </w:rPr>
        <w:tab/>
        <w:t>1695</w:t>
      </w:r>
    </w:p>
    <w:p w14:paraId="1BE6F0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1695</w:t>
      </w:r>
    </w:p>
    <w:p w14:paraId="05A6FE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1698</w:t>
      </w:r>
    </w:p>
    <w:p w14:paraId="728623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DC Radio Link Monitoring Test for Out-of-sync in DRX in synchronous DC</w:t>
      </w:r>
      <w:r>
        <w:rPr>
          <w:noProof/>
        </w:rPr>
        <w:tab/>
        <w:t>1698</w:t>
      </w:r>
    </w:p>
    <w:p w14:paraId="1EFB4D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1698</w:t>
      </w:r>
    </w:p>
    <w:p w14:paraId="29CC1A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1701</w:t>
      </w:r>
    </w:p>
    <w:p w14:paraId="1632BC3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DC Radio Link Monitoring Test for Out-of-sync in DRX in asynchronous DC</w:t>
      </w:r>
      <w:r>
        <w:rPr>
          <w:noProof/>
        </w:rPr>
        <w:tab/>
        <w:t>1701</w:t>
      </w:r>
    </w:p>
    <w:p w14:paraId="336A44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A.7.3.39.1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1701</w:t>
      </w:r>
    </w:p>
    <w:p w14:paraId="0EC3319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A.7.3.39.2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1704</w:t>
      </w:r>
    </w:p>
    <w:p w14:paraId="71519A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TDD-TDD DC Radio Link Monitoring Test for Out-of-sync in DRX in synchronous DC</w:t>
      </w:r>
      <w:r>
        <w:rPr>
          <w:noProof/>
        </w:rPr>
        <w:tab/>
        <w:t>1705</w:t>
      </w:r>
    </w:p>
    <w:p w14:paraId="62A534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1705</w:t>
      </w:r>
    </w:p>
    <w:p w14:paraId="76CBC2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1707</w:t>
      </w:r>
    </w:p>
    <w:p w14:paraId="01E5FD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A.7.3.41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Radio Link Monitoring Test for In-sync in DRX in synchronous dual connectivity</w:t>
      </w:r>
      <w:r>
        <w:rPr>
          <w:noProof/>
        </w:rPr>
        <w:tab/>
        <w:t>1708</w:t>
      </w:r>
    </w:p>
    <w:p w14:paraId="6F4216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1708</w:t>
      </w:r>
    </w:p>
    <w:p w14:paraId="557112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1711</w:t>
      </w:r>
    </w:p>
    <w:p w14:paraId="6DE5AEB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A.7.3.42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DC Radio Link Monitoring Test for In-sync in DRX in asynchronous DC</w:t>
      </w:r>
      <w:r>
        <w:rPr>
          <w:noProof/>
        </w:rPr>
        <w:tab/>
        <w:t>1711</w:t>
      </w:r>
    </w:p>
    <w:p w14:paraId="1F6B99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1711</w:t>
      </w:r>
    </w:p>
    <w:p w14:paraId="7DE18F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A.7.3.42.2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1714</w:t>
      </w:r>
    </w:p>
    <w:p w14:paraId="5148F8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A.7.3.43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TDD-TDD Radio Link Monitoring Test for In-sync in DRX in synchronous dual connectivity</w:t>
      </w:r>
      <w:r>
        <w:rPr>
          <w:noProof/>
        </w:rPr>
        <w:tab/>
        <w:t>1714</w:t>
      </w:r>
    </w:p>
    <w:p w14:paraId="777822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1714</w:t>
      </w:r>
    </w:p>
    <w:p w14:paraId="56DA9B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1717</w:t>
      </w:r>
    </w:p>
    <w:p w14:paraId="1B9DEF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</w:t>
      </w:r>
      <w:r>
        <w:rPr>
          <w:noProof/>
        </w:rPr>
        <w:t>44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</w:t>
      </w:r>
      <w:r>
        <w:rPr>
          <w:noProof/>
        </w:rPr>
        <w:t>TDD</w:t>
      </w:r>
      <w:r>
        <w:rPr>
          <w:noProof/>
          <w:lang w:eastAsia="zh-CN"/>
        </w:rPr>
        <w:t>-FDD DC Radio Link Monitoring Test for Out-of-sync in DRX in synchronous DC</w:t>
      </w:r>
      <w:r>
        <w:rPr>
          <w:noProof/>
        </w:rPr>
        <w:t xml:space="preserve"> with PCell in FDD</w:t>
      </w:r>
      <w:r>
        <w:rPr>
          <w:noProof/>
        </w:rPr>
        <w:tab/>
        <w:t>1717</w:t>
      </w:r>
    </w:p>
    <w:p w14:paraId="14F718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44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1717</w:t>
      </w:r>
    </w:p>
    <w:p w14:paraId="6669CE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44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1720</w:t>
      </w:r>
    </w:p>
    <w:p w14:paraId="042C850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</w:t>
      </w:r>
      <w:r>
        <w:rPr>
          <w:noProof/>
        </w:rPr>
        <w:t>45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</w:t>
      </w:r>
      <w:r>
        <w:rPr>
          <w:noProof/>
        </w:rPr>
        <w:t>FDD</w:t>
      </w:r>
      <w:r>
        <w:rPr>
          <w:noProof/>
          <w:lang w:eastAsia="zh-CN"/>
        </w:rPr>
        <w:t xml:space="preserve"> DC Radio Link Monitoring Test for Out-of-sync in DRX in synchronous DC</w:t>
      </w:r>
      <w:r>
        <w:rPr>
          <w:noProof/>
        </w:rPr>
        <w:t xml:space="preserve"> with PCell in TDD</w:t>
      </w:r>
      <w:r>
        <w:rPr>
          <w:noProof/>
        </w:rPr>
        <w:tab/>
        <w:t>1721</w:t>
      </w:r>
    </w:p>
    <w:p w14:paraId="3AF6F2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45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1721</w:t>
      </w:r>
    </w:p>
    <w:p w14:paraId="2ECD2C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</w:t>
      </w:r>
      <w:r w:rsidRPr="003D733F">
        <w:rPr>
          <w:noProof/>
          <w:snapToGrid w:val="0"/>
        </w:rPr>
        <w:t>45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1723</w:t>
      </w:r>
    </w:p>
    <w:p w14:paraId="1031847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A.7.3.46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TDD-FDD Radio Link Monitoring Test for In-sync in DRX for PSCell in synchronous DC with PCell in FDD</w:t>
      </w:r>
      <w:r>
        <w:rPr>
          <w:noProof/>
        </w:rPr>
        <w:tab/>
        <w:t>1724</w:t>
      </w:r>
    </w:p>
    <w:p w14:paraId="56B3B2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1724</w:t>
      </w:r>
    </w:p>
    <w:p w14:paraId="46C581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1727</w:t>
      </w:r>
    </w:p>
    <w:p w14:paraId="21FB04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A.7.3.47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TDD-FDD Radio Link Monitoring Test for In-sync in DRX for PSCell in synchronous DC with PCell in TDD</w:t>
      </w:r>
      <w:r>
        <w:rPr>
          <w:noProof/>
        </w:rPr>
        <w:tab/>
        <w:t>1727</w:t>
      </w:r>
    </w:p>
    <w:p w14:paraId="35D673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1727</w:t>
      </w:r>
    </w:p>
    <w:p w14:paraId="7F21C7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Requirements</w:t>
      </w:r>
      <w:r>
        <w:rPr>
          <w:noProof/>
        </w:rPr>
        <w:tab/>
        <w:t>1730</w:t>
      </w:r>
    </w:p>
    <w:p w14:paraId="4DF1AC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A.7.3.48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>FDD Radio Link Monitoring Test for Out-of-sync</w:t>
      </w:r>
      <w:r>
        <w:rPr>
          <w:noProof/>
          <w:lang w:eastAsia="zh-CN"/>
        </w:rPr>
        <w:t xml:space="preserve"> for Cat-M1 UE in CEMode A</w:t>
      </w:r>
      <w:r>
        <w:rPr>
          <w:noProof/>
        </w:rPr>
        <w:tab/>
        <w:t>1730</w:t>
      </w:r>
    </w:p>
    <w:p w14:paraId="4B8174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1730</w:t>
      </w:r>
    </w:p>
    <w:p w14:paraId="4050C1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A.7.3.48.2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1733</w:t>
      </w:r>
    </w:p>
    <w:p w14:paraId="751459F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A.7.3.49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>FDD Radio Link Monitoring Test for In-Sync</w:t>
      </w:r>
      <w:r>
        <w:rPr>
          <w:noProof/>
          <w:lang w:eastAsia="zh-CN"/>
        </w:rPr>
        <w:t xml:space="preserve"> for Cat-M1 UE in CEMode A</w:t>
      </w:r>
      <w:r>
        <w:rPr>
          <w:noProof/>
        </w:rPr>
        <w:tab/>
        <w:t>1733</w:t>
      </w:r>
    </w:p>
    <w:p w14:paraId="28CD80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A.7.3.49.1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1733</w:t>
      </w:r>
    </w:p>
    <w:p w14:paraId="6EBCFC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A.7.3.49.2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1736</w:t>
      </w:r>
    </w:p>
    <w:p w14:paraId="633BF6A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FD-FDD Radio Link Monitoring Test for Out-of-sync in DRX for UE category M1 configured in CEMode A</w:t>
      </w:r>
      <w:r>
        <w:rPr>
          <w:noProof/>
        </w:rPr>
        <w:tab/>
        <w:t>1736</w:t>
      </w:r>
    </w:p>
    <w:p w14:paraId="0E715F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1736</w:t>
      </w:r>
    </w:p>
    <w:p w14:paraId="2E6A53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1739</w:t>
      </w:r>
    </w:p>
    <w:p w14:paraId="401CA0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UE Category M1 configured in CEMode A</w:t>
      </w:r>
      <w:r>
        <w:rPr>
          <w:noProof/>
        </w:rPr>
        <w:tab/>
        <w:t>1739</w:t>
      </w:r>
    </w:p>
    <w:p w14:paraId="253FA8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1739</w:t>
      </w:r>
    </w:p>
    <w:p w14:paraId="1637FA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A.7.3.51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1742</w:t>
      </w:r>
    </w:p>
    <w:p w14:paraId="7C9981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A.7.3.52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HD-FDD Radio Link Monitoring Test for Out-of-sync for Cat-M1 UE in CEMode A</w:t>
      </w:r>
      <w:r>
        <w:rPr>
          <w:noProof/>
        </w:rPr>
        <w:tab/>
        <w:t>1742</w:t>
      </w:r>
    </w:p>
    <w:p w14:paraId="2814F7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1742</w:t>
      </w:r>
    </w:p>
    <w:p w14:paraId="475F30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1745</w:t>
      </w:r>
    </w:p>
    <w:p w14:paraId="29E73DB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A.7.3.53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HD-</w:t>
      </w:r>
      <w:r w:rsidRPr="003D733F">
        <w:rPr>
          <w:rFonts w:eastAsia="MS Mincho"/>
          <w:noProof/>
          <w:lang w:eastAsia="zh-CN"/>
        </w:rPr>
        <w:t>FDD Radio Link Monitoring Test for In-Sync</w:t>
      </w:r>
      <w:r>
        <w:rPr>
          <w:noProof/>
          <w:lang w:eastAsia="zh-CN"/>
        </w:rPr>
        <w:t xml:space="preserve"> for Cat-M1 UE in CEMode A</w:t>
      </w:r>
      <w:r>
        <w:rPr>
          <w:noProof/>
        </w:rPr>
        <w:tab/>
        <w:t>1745</w:t>
      </w:r>
    </w:p>
    <w:p w14:paraId="27376D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1745</w:t>
      </w:r>
    </w:p>
    <w:p w14:paraId="1465F2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1748</w:t>
      </w:r>
    </w:p>
    <w:p w14:paraId="2604E95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Radio Link Monitoring Test for Out-of-sync in DRX for UE category M1 configured in CEMode A</w:t>
      </w:r>
      <w:r>
        <w:rPr>
          <w:noProof/>
        </w:rPr>
        <w:tab/>
        <w:t>1748</w:t>
      </w:r>
    </w:p>
    <w:p w14:paraId="2577B2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1748</w:t>
      </w:r>
    </w:p>
    <w:p w14:paraId="7C08A0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1751</w:t>
      </w:r>
    </w:p>
    <w:p w14:paraId="71FAEA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HD-FDD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UE Category M1 configured in CEMode A</w:t>
      </w:r>
      <w:r>
        <w:rPr>
          <w:noProof/>
        </w:rPr>
        <w:tab/>
        <w:t>1751</w:t>
      </w:r>
    </w:p>
    <w:p w14:paraId="420483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1751</w:t>
      </w:r>
    </w:p>
    <w:p w14:paraId="422573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1754</w:t>
      </w:r>
    </w:p>
    <w:p w14:paraId="31BD884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A.7.3.56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for Cat-M1 UE in CEMode A</w:t>
      </w:r>
      <w:r>
        <w:rPr>
          <w:noProof/>
        </w:rPr>
        <w:tab/>
        <w:t>1754</w:t>
      </w:r>
    </w:p>
    <w:p w14:paraId="4F230C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1754</w:t>
      </w:r>
    </w:p>
    <w:p w14:paraId="0EAB0C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1757</w:t>
      </w:r>
    </w:p>
    <w:p w14:paraId="5301588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A.7.3.57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</w:t>
      </w:r>
      <w:r w:rsidRPr="003D733F">
        <w:rPr>
          <w:rFonts w:eastAsia="MS Mincho"/>
          <w:noProof/>
          <w:lang w:eastAsia="zh-CN"/>
        </w:rPr>
        <w:t>DD Radio Link Monitoring Test for In-Sync</w:t>
      </w:r>
      <w:r>
        <w:rPr>
          <w:noProof/>
          <w:lang w:eastAsia="zh-CN"/>
        </w:rPr>
        <w:t xml:space="preserve"> for Cat-M1 UE in CEMode A</w:t>
      </w:r>
      <w:r>
        <w:rPr>
          <w:noProof/>
        </w:rPr>
        <w:tab/>
        <w:t>1757</w:t>
      </w:r>
    </w:p>
    <w:p w14:paraId="75AD06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1757</w:t>
      </w:r>
    </w:p>
    <w:p w14:paraId="09D5F1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1760</w:t>
      </w:r>
    </w:p>
    <w:p w14:paraId="6F8DB9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Out-of-sync in DRX for UE category M1 configured in CEMode A</w:t>
      </w:r>
      <w:r>
        <w:rPr>
          <w:noProof/>
        </w:rPr>
        <w:tab/>
        <w:t>1760</w:t>
      </w:r>
    </w:p>
    <w:p w14:paraId="2B16D5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1760</w:t>
      </w:r>
    </w:p>
    <w:p w14:paraId="25FD76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1763</w:t>
      </w:r>
    </w:p>
    <w:p w14:paraId="07C21F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A.7.3.59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UE Category M1 configured in CEMode A</w:t>
      </w:r>
      <w:r>
        <w:rPr>
          <w:noProof/>
        </w:rPr>
        <w:tab/>
        <w:t>1763</w:t>
      </w:r>
    </w:p>
    <w:p w14:paraId="3D39E4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A.7.3.59.1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1763</w:t>
      </w:r>
    </w:p>
    <w:p w14:paraId="70F8AD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A.7.3.59.2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1766</w:t>
      </w:r>
    </w:p>
    <w:p w14:paraId="0F200D5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A.7.3.60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HD-FDD Radio Link Monitoring Test for Out-of-sync in DRX for UE category NB1 In-band mode in normal coverage</w:t>
      </w:r>
      <w:r>
        <w:rPr>
          <w:noProof/>
        </w:rPr>
        <w:tab/>
        <w:t>1766</w:t>
      </w:r>
    </w:p>
    <w:p w14:paraId="5BABED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1766</w:t>
      </w:r>
    </w:p>
    <w:p w14:paraId="6DCB40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1770</w:t>
      </w:r>
    </w:p>
    <w:p w14:paraId="297CF35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A.7.3.61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HD-FDD Radio Link Monitoring Test for Out-of-sync in DRX for UE category NB1 In-band mode in enhanced coverage</w:t>
      </w:r>
      <w:r>
        <w:rPr>
          <w:noProof/>
        </w:rPr>
        <w:tab/>
        <w:t>1770</w:t>
      </w:r>
    </w:p>
    <w:p w14:paraId="3990C1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1770</w:t>
      </w:r>
    </w:p>
    <w:p w14:paraId="014AE5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1774</w:t>
      </w:r>
    </w:p>
    <w:p w14:paraId="314572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A.7.3.62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HD-FDD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with DRX for UE Category NB1 In-Band mode in Enhanced Coverage</w:t>
      </w:r>
      <w:r>
        <w:rPr>
          <w:noProof/>
        </w:rPr>
        <w:tab/>
        <w:t>1774</w:t>
      </w:r>
    </w:p>
    <w:p w14:paraId="504AD7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1774</w:t>
      </w:r>
    </w:p>
    <w:p w14:paraId="6235DA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A.7.3.62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1778</w:t>
      </w:r>
    </w:p>
    <w:p w14:paraId="471D86A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A.7.3.63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HD-FDD Radio Link Monitoring Test for In-sync with DRX for UE Category NB1 In-Band mode in Normal Coverage</w:t>
      </w:r>
      <w:r>
        <w:rPr>
          <w:noProof/>
        </w:rPr>
        <w:tab/>
        <w:t>1778</w:t>
      </w:r>
    </w:p>
    <w:p w14:paraId="52C471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sv-SE"/>
        </w:rPr>
        <w:t>A.7.3.63.1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sv-SE"/>
        </w:rPr>
        <w:t>Test Purpose and Environment</w:t>
      </w:r>
      <w:r>
        <w:rPr>
          <w:noProof/>
        </w:rPr>
        <w:tab/>
        <w:t>1778</w:t>
      </w:r>
    </w:p>
    <w:p w14:paraId="5555DA4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sv-SE"/>
        </w:rPr>
        <w:t>A.7.3.63.2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sv-SE"/>
        </w:rPr>
        <w:t>Test Requirements</w:t>
      </w:r>
      <w:r>
        <w:rPr>
          <w:noProof/>
        </w:rPr>
        <w:tab/>
        <w:t>1782</w:t>
      </w:r>
    </w:p>
    <w:p w14:paraId="59A336F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A.7.3.64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HD-FDD Radio Link Monitoring Test for In-sync without DRX for UE Category NB1 In-Band mode in Normal Coverage</w:t>
      </w:r>
      <w:r>
        <w:rPr>
          <w:noProof/>
        </w:rPr>
        <w:tab/>
        <w:t>1782</w:t>
      </w:r>
    </w:p>
    <w:p w14:paraId="6581BB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1782</w:t>
      </w:r>
    </w:p>
    <w:p w14:paraId="3D0C19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1785</w:t>
      </w:r>
    </w:p>
    <w:p w14:paraId="142BD3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A.7.3.65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HD-FDD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without DRX for UE Category NB1 In-Band mode in Enhanced Coverage</w:t>
      </w:r>
      <w:r>
        <w:rPr>
          <w:noProof/>
        </w:rPr>
        <w:tab/>
        <w:t>1786</w:t>
      </w:r>
    </w:p>
    <w:p w14:paraId="705667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1786</w:t>
      </w:r>
    </w:p>
    <w:p w14:paraId="3DDBBE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1789</w:t>
      </w:r>
    </w:p>
    <w:p w14:paraId="322C566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A.7.3.66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HD-FDD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without DRX for UE Category NB1 Standalone mode in Normal Coverage</w:t>
      </w:r>
      <w:r>
        <w:rPr>
          <w:noProof/>
        </w:rPr>
        <w:tab/>
        <w:t>1790</w:t>
      </w:r>
    </w:p>
    <w:p w14:paraId="69FB0D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1790</w:t>
      </w:r>
    </w:p>
    <w:p w14:paraId="5F41B2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1792</w:t>
      </w:r>
    </w:p>
    <w:p w14:paraId="767551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A.7.3.67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HD-FDD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without DRX for UE Category NB1 guard band mode in Enhanced Coverage</w:t>
      </w:r>
      <w:r>
        <w:rPr>
          <w:noProof/>
        </w:rPr>
        <w:tab/>
        <w:t>1793</w:t>
      </w:r>
    </w:p>
    <w:p w14:paraId="0DBF56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1793</w:t>
      </w:r>
    </w:p>
    <w:p w14:paraId="006233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1796</w:t>
      </w:r>
    </w:p>
    <w:p w14:paraId="524CD20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A.7.3.68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 xml:space="preserve">FDD Early Out-of-sync reporting Test </w:t>
      </w:r>
      <w:r>
        <w:rPr>
          <w:noProof/>
          <w:lang w:eastAsia="zh-CN"/>
        </w:rPr>
        <w:t>for Cat-M1 UE in CEMode A</w:t>
      </w:r>
      <w:r>
        <w:rPr>
          <w:noProof/>
        </w:rPr>
        <w:tab/>
        <w:t>1797</w:t>
      </w:r>
    </w:p>
    <w:p w14:paraId="68218C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1797</w:t>
      </w:r>
    </w:p>
    <w:p w14:paraId="6A1B5A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1799</w:t>
      </w:r>
    </w:p>
    <w:p w14:paraId="3666960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A.7.3.69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HD-</w:t>
      </w:r>
      <w:r w:rsidRPr="003D733F">
        <w:rPr>
          <w:rFonts w:eastAsia="MS Mincho"/>
          <w:noProof/>
          <w:lang w:eastAsia="zh-CN"/>
        </w:rPr>
        <w:t xml:space="preserve">FDD Early Out-of-sync reporting Test </w:t>
      </w:r>
      <w:r>
        <w:rPr>
          <w:noProof/>
          <w:lang w:eastAsia="zh-CN"/>
        </w:rPr>
        <w:t>for Cat-M1 UE in CEMode A</w:t>
      </w:r>
      <w:r>
        <w:rPr>
          <w:noProof/>
        </w:rPr>
        <w:tab/>
        <w:t>1799</w:t>
      </w:r>
    </w:p>
    <w:p w14:paraId="18954D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A.7.3.69.1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1799</w:t>
      </w:r>
    </w:p>
    <w:p w14:paraId="32C257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A.7.3.69.2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1801</w:t>
      </w:r>
    </w:p>
    <w:p w14:paraId="6490ED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Early Out-of-sync reporting Test </w:t>
      </w:r>
      <w:r>
        <w:rPr>
          <w:noProof/>
          <w:lang w:eastAsia="zh-CN"/>
        </w:rPr>
        <w:t>for Cat-M1 UE in CEMode A</w:t>
      </w:r>
      <w:r>
        <w:rPr>
          <w:noProof/>
        </w:rPr>
        <w:tab/>
        <w:t>1801</w:t>
      </w:r>
    </w:p>
    <w:p w14:paraId="26E4BE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1801</w:t>
      </w:r>
    </w:p>
    <w:p w14:paraId="3061E7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1803</w:t>
      </w:r>
    </w:p>
    <w:p w14:paraId="36EF51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FD-FDD Early In-Sync reporting Test for Cat-M1 UE in CEModeA</w:t>
      </w:r>
      <w:r>
        <w:rPr>
          <w:noProof/>
        </w:rPr>
        <w:tab/>
        <w:t>1803</w:t>
      </w:r>
    </w:p>
    <w:p w14:paraId="160C76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1803</w:t>
      </w:r>
    </w:p>
    <w:p w14:paraId="77297C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1806</w:t>
      </w:r>
    </w:p>
    <w:p w14:paraId="0DA8D92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HD-FDD Early In-Sync reporting Test for Cat-M1 UE in CEModeA</w:t>
      </w:r>
      <w:r>
        <w:rPr>
          <w:noProof/>
        </w:rPr>
        <w:tab/>
        <w:t>1806</w:t>
      </w:r>
    </w:p>
    <w:p w14:paraId="219F41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1806</w:t>
      </w:r>
    </w:p>
    <w:p w14:paraId="75AB20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1808</w:t>
      </w:r>
    </w:p>
    <w:p w14:paraId="4119D4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TDD Early In-Sync reporting Test for Cat-M1 UE in CEModeA</w:t>
      </w:r>
      <w:r>
        <w:rPr>
          <w:noProof/>
        </w:rPr>
        <w:tab/>
        <w:t>1808</w:t>
      </w:r>
    </w:p>
    <w:p w14:paraId="16F8F3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1808</w:t>
      </w:r>
    </w:p>
    <w:p w14:paraId="679CDC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1810</w:t>
      </w:r>
    </w:p>
    <w:p w14:paraId="07BA56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>FDD Radio Link Monitoring Test for Out-of-sync</w:t>
      </w:r>
      <w:r>
        <w:rPr>
          <w:noProof/>
          <w:lang w:eastAsia="zh-CN"/>
        </w:rPr>
        <w:t xml:space="preserve"> for non-BL CE UE in CEMode A</w:t>
      </w:r>
      <w:r>
        <w:rPr>
          <w:noProof/>
        </w:rPr>
        <w:tab/>
        <w:t>1810</w:t>
      </w:r>
    </w:p>
    <w:p w14:paraId="128998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1810</w:t>
      </w:r>
    </w:p>
    <w:p w14:paraId="43BC90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1813</w:t>
      </w:r>
    </w:p>
    <w:p w14:paraId="3413326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>FDD Radio Link Monitoring Test for In-Sync</w:t>
      </w:r>
      <w:r>
        <w:rPr>
          <w:noProof/>
          <w:lang w:eastAsia="zh-CN"/>
        </w:rPr>
        <w:t xml:space="preserve"> for non-BL CE UE in CEMode A</w:t>
      </w:r>
      <w:r>
        <w:rPr>
          <w:noProof/>
        </w:rPr>
        <w:tab/>
        <w:t>1813</w:t>
      </w:r>
    </w:p>
    <w:p w14:paraId="5F8129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1813</w:t>
      </w:r>
    </w:p>
    <w:p w14:paraId="7922FB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1815</w:t>
      </w:r>
    </w:p>
    <w:p w14:paraId="4E26C1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A.7.3.76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FD-FDD Radio Link Monitoring Test for Out-of-sync in DRX for non-BL CE UE configured in CEMode A</w:t>
      </w:r>
      <w:r>
        <w:rPr>
          <w:noProof/>
        </w:rPr>
        <w:tab/>
        <w:t>1816</w:t>
      </w:r>
    </w:p>
    <w:p w14:paraId="3FD1C4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1816</w:t>
      </w:r>
    </w:p>
    <w:p w14:paraId="6D6A02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1819</w:t>
      </w:r>
    </w:p>
    <w:p w14:paraId="16E95F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A.7.3.77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FD-FDD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non-BL CE UE configured in CEMode A</w:t>
      </w:r>
      <w:r>
        <w:rPr>
          <w:noProof/>
        </w:rPr>
        <w:tab/>
        <w:t>1819</w:t>
      </w:r>
    </w:p>
    <w:p w14:paraId="11F0A1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1819</w:t>
      </w:r>
    </w:p>
    <w:p w14:paraId="57830A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A.7.3.77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1822</w:t>
      </w:r>
    </w:p>
    <w:p w14:paraId="593F54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for non-BL CE UE in CEMode A</w:t>
      </w:r>
      <w:r>
        <w:rPr>
          <w:noProof/>
        </w:rPr>
        <w:tab/>
        <w:t>1822</w:t>
      </w:r>
    </w:p>
    <w:p w14:paraId="6D9FE8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1822</w:t>
      </w:r>
    </w:p>
    <w:p w14:paraId="2AA59D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1825</w:t>
      </w:r>
    </w:p>
    <w:p w14:paraId="2E8ADA7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A.7.3.79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</w:t>
      </w:r>
      <w:r w:rsidRPr="003D733F">
        <w:rPr>
          <w:rFonts w:eastAsia="MS Mincho"/>
          <w:noProof/>
          <w:lang w:eastAsia="zh-CN"/>
        </w:rPr>
        <w:t>DD Radio Link Monitoring Test for In-Sync</w:t>
      </w:r>
      <w:r>
        <w:rPr>
          <w:noProof/>
          <w:lang w:eastAsia="zh-CN"/>
        </w:rPr>
        <w:t xml:space="preserve"> for non-BL CE UE in CEMode A</w:t>
      </w:r>
      <w:r>
        <w:rPr>
          <w:noProof/>
        </w:rPr>
        <w:tab/>
        <w:t>1825</w:t>
      </w:r>
    </w:p>
    <w:p w14:paraId="1FEC57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A.7.3.79.1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1825</w:t>
      </w:r>
    </w:p>
    <w:p w14:paraId="48D595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A.7.3.79.2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1828</w:t>
      </w:r>
    </w:p>
    <w:p w14:paraId="44D607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A.7.3.80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Radio Link Monitoring Test for Out-of-sync in DRX for non-BL CE UE configured in CEMode A</w:t>
      </w:r>
      <w:r>
        <w:rPr>
          <w:noProof/>
        </w:rPr>
        <w:tab/>
        <w:t>1828</w:t>
      </w:r>
    </w:p>
    <w:p w14:paraId="61F620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1828</w:t>
      </w:r>
    </w:p>
    <w:p w14:paraId="3A4252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1831</w:t>
      </w:r>
    </w:p>
    <w:p w14:paraId="1D662C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A.7.3.81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in DRX for non-BL CE UE configured in CEMode A</w:t>
      </w:r>
      <w:r>
        <w:rPr>
          <w:noProof/>
        </w:rPr>
        <w:tab/>
        <w:t>1831</w:t>
      </w:r>
    </w:p>
    <w:p w14:paraId="73BED6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1831</w:t>
      </w:r>
    </w:p>
    <w:p w14:paraId="7B2F13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1834</w:t>
      </w:r>
    </w:p>
    <w:p w14:paraId="58164C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A.7.3.82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 xml:space="preserve">FDD Early Out-of-sync reporting Test </w:t>
      </w:r>
      <w:r>
        <w:rPr>
          <w:noProof/>
          <w:lang w:eastAsia="zh-CN"/>
        </w:rPr>
        <w:t>for Cat-M1 UE in CEModeB</w:t>
      </w:r>
      <w:r>
        <w:rPr>
          <w:noProof/>
        </w:rPr>
        <w:tab/>
        <w:t>1834</w:t>
      </w:r>
    </w:p>
    <w:p w14:paraId="6A7DCB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1834</w:t>
      </w:r>
    </w:p>
    <w:p w14:paraId="76E893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1837</w:t>
      </w:r>
    </w:p>
    <w:p w14:paraId="537555B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A.7.3.83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FD-FDD Early In-Sync reporting Test for Cat-M1 UE in CEModeB</w:t>
      </w:r>
      <w:r>
        <w:rPr>
          <w:noProof/>
        </w:rPr>
        <w:tab/>
        <w:t>1837</w:t>
      </w:r>
    </w:p>
    <w:p w14:paraId="57673F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1837</w:t>
      </w:r>
    </w:p>
    <w:p w14:paraId="2EF823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1838</w:t>
      </w:r>
    </w:p>
    <w:p w14:paraId="006521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A.7.3.84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HD-FDD</w:t>
      </w:r>
      <w:r w:rsidRPr="003D733F">
        <w:rPr>
          <w:rFonts w:eastAsia="MS Mincho"/>
          <w:noProof/>
          <w:lang w:eastAsia="zh-CN"/>
        </w:rPr>
        <w:t xml:space="preserve"> Early Out-of-sync reporting Test </w:t>
      </w:r>
      <w:r>
        <w:rPr>
          <w:noProof/>
          <w:lang w:eastAsia="zh-CN"/>
        </w:rPr>
        <w:t>for Cat-M1 UE in CEModeB</w:t>
      </w:r>
      <w:r>
        <w:rPr>
          <w:noProof/>
        </w:rPr>
        <w:tab/>
        <w:t>1839</w:t>
      </w:r>
    </w:p>
    <w:p w14:paraId="42C526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1839</w:t>
      </w:r>
    </w:p>
    <w:p w14:paraId="20551F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1841</w:t>
      </w:r>
    </w:p>
    <w:p w14:paraId="7CB7929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A.7.3.85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HD-FDD Early In-Sync reporting Test for Cat-M1 UE in CEModeB</w:t>
      </w:r>
      <w:r>
        <w:rPr>
          <w:noProof/>
        </w:rPr>
        <w:tab/>
        <w:t>1841</w:t>
      </w:r>
    </w:p>
    <w:p w14:paraId="297F27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1841</w:t>
      </w:r>
    </w:p>
    <w:p w14:paraId="0E2612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1842</w:t>
      </w:r>
    </w:p>
    <w:p w14:paraId="65AB1E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A.7.3.86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Early Out-of-sync reporting Test </w:t>
      </w:r>
      <w:r>
        <w:rPr>
          <w:noProof/>
          <w:lang w:eastAsia="zh-CN"/>
        </w:rPr>
        <w:t>for Cat-M1 UE in CEModeB</w:t>
      </w:r>
      <w:r>
        <w:rPr>
          <w:noProof/>
        </w:rPr>
        <w:tab/>
        <w:t>1843</w:t>
      </w:r>
    </w:p>
    <w:p w14:paraId="70ADD1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1843</w:t>
      </w:r>
    </w:p>
    <w:p w14:paraId="574C60A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1845</w:t>
      </w:r>
    </w:p>
    <w:p w14:paraId="2825492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A.7.3.87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TDD Early In-Sync reporting Test for Cat-M1 UE in CEModeB</w:t>
      </w:r>
      <w:r>
        <w:rPr>
          <w:noProof/>
        </w:rPr>
        <w:tab/>
        <w:t>1845</w:t>
      </w:r>
    </w:p>
    <w:p w14:paraId="397521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1845</w:t>
      </w:r>
    </w:p>
    <w:p w14:paraId="5D8025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1847</w:t>
      </w:r>
    </w:p>
    <w:p w14:paraId="182BFFF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A.7.3.88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TDD Radio Link Monitoring Test for Out-of-sync in DRX for UE category NB1 In-band mode in normal coverage</w:t>
      </w:r>
      <w:r>
        <w:rPr>
          <w:noProof/>
        </w:rPr>
        <w:tab/>
        <w:t>1848</w:t>
      </w:r>
    </w:p>
    <w:p w14:paraId="6B0847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1848</w:t>
      </w:r>
    </w:p>
    <w:p w14:paraId="37BA5A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1852</w:t>
      </w:r>
    </w:p>
    <w:p w14:paraId="03368ED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A.7.3.89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TDD Radio Link Monitoring Test for Out-of-sync in DRX for UE category NB1 In-band mode in enhanced coverage</w:t>
      </w:r>
      <w:r>
        <w:rPr>
          <w:noProof/>
        </w:rPr>
        <w:tab/>
        <w:t>1852</w:t>
      </w:r>
    </w:p>
    <w:p w14:paraId="5F11E9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A.7.3.89.1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1852</w:t>
      </w:r>
    </w:p>
    <w:p w14:paraId="4D39A9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A.7.3.89.2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1856</w:t>
      </w:r>
    </w:p>
    <w:p w14:paraId="381D1EB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sv-SE"/>
        </w:rPr>
        <w:t>A.7.3.90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sv-SE"/>
        </w:rPr>
        <w:t>TDD Radio Link Monitoring Test for In-sync with DRX for UE Category NB1 In-Band mode in Normal Coverage</w:t>
      </w:r>
      <w:r>
        <w:rPr>
          <w:noProof/>
        </w:rPr>
        <w:tab/>
        <w:t>1856</w:t>
      </w:r>
    </w:p>
    <w:p w14:paraId="502FF8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sv-SE"/>
        </w:rPr>
        <w:t>A.7.3.90.1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sv-SE"/>
        </w:rPr>
        <w:t>Test Purpose and Environment</w:t>
      </w:r>
      <w:r>
        <w:rPr>
          <w:noProof/>
        </w:rPr>
        <w:tab/>
        <w:t>1856</w:t>
      </w:r>
    </w:p>
    <w:p w14:paraId="5B5911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sv-SE"/>
        </w:rPr>
        <w:t>A.7.3.90.2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sv-SE"/>
        </w:rPr>
        <w:t>Test Requirements</w:t>
      </w:r>
      <w:r>
        <w:rPr>
          <w:noProof/>
        </w:rPr>
        <w:tab/>
        <w:t>1860</w:t>
      </w:r>
    </w:p>
    <w:p w14:paraId="02F13D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A.7.3.91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with DRX for UE Category NB1 In-Band mode in Enhanced Coverage</w:t>
      </w:r>
      <w:r>
        <w:rPr>
          <w:noProof/>
        </w:rPr>
        <w:tab/>
        <w:t>1860</w:t>
      </w:r>
    </w:p>
    <w:p w14:paraId="7BBF0C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1860</w:t>
      </w:r>
    </w:p>
    <w:p w14:paraId="6B5678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A.7.3.91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1864</w:t>
      </w:r>
    </w:p>
    <w:p w14:paraId="6F6A2DD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A.7.3.92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Radio Link Monitoring Test for In-sync without DRX for UE Category NB1 In-Band mode in Normal Coverage</w:t>
      </w:r>
      <w:r>
        <w:rPr>
          <w:noProof/>
        </w:rPr>
        <w:tab/>
        <w:t>1864</w:t>
      </w:r>
    </w:p>
    <w:p w14:paraId="576D29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1864</w:t>
      </w:r>
    </w:p>
    <w:p w14:paraId="11DC48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1867</w:t>
      </w:r>
    </w:p>
    <w:p w14:paraId="4ADD8A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A.7.3.93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TDD Radio Link Monitoring Test for </w:t>
      </w:r>
      <w:r>
        <w:rPr>
          <w:noProof/>
        </w:rPr>
        <w:t>In</w:t>
      </w:r>
      <w:r>
        <w:rPr>
          <w:noProof/>
          <w:lang w:eastAsia="zh-CN"/>
        </w:rPr>
        <w:t>-sync without DRX for UE Category NB1 In-Band mode in Enhanced Coverage</w:t>
      </w:r>
      <w:r>
        <w:rPr>
          <w:noProof/>
        </w:rPr>
        <w:tab/>
        <w:t>1868</w:t>
      </w:r>
    </w:p>
    <w:p w14:paraId="300FFB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1868</w:t>
      </w:r>
    </w:p>
    <w:p w14:paraId="701D03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A.7.3.93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1871</w:t>
      </w:r>
    </w:p>
    <w:p w14:paraId="242E1A2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A.7.3.94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without DRX for UE Category NB1 Standalone mode in Normal Coverage</w:t>
      </w:r>
      <w:r>
        <w:rPr>
          <w:noProof/>
        </w:rPr>
        <w:tab/>
        <w:t>1872</w:t>
      </w:r>
    </w:p>
    <w:p w14:paraId="17AF55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1872</w:t>
      </w:r>
    </w:p>
    <w:p w14:paraId="3C7DE2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1874</w:t>
      </w:r>
    </w:p>
    <w:p w14:paraId="4466C22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A.7.3.95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without DRX for UE Category NB1 guard band mode in Enhanced Coverage</w:t>
      </w:r>
      <w:r>
        <w:rPr>
          <w:noProof/>
        </w:rPr>
        <w:tab/>
        <w:t>1875</w:t>
      </w:r>
    </w:p>
    <w:p w14:paraId="35325B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1875</w:t>
      </w:r>
    </w:p>
    <w:p w14:paraId="67E6A2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1878</w:t>
      </w:r>
    </w:p>
    <w:p w14:paraId="15F79A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A.7.3.96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>FDD Radio Link Monitoring Test for Out-of-sync</w:t>
      </w:r>
      <w:r>
        <w:rPr>
          <w:noProof/>
          <w:lang w:eastAsia="zh-CN"/>
        </w:rPr>
        <w:t xml:space="preserve"> for Cat-M1 UE in CEMode A for MPDCCH performance improvement</w:t>
      </w:r>
      <w:r>
        <w:rPr>
          <w:noProof/>
        </w:rPr>
        <w:tab/>
        <w:t>1878</w:t>
      </w:r>
    </w:p>
    <w:p w14:paraId="570022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1878</w:t>
      </w:r>
    </w:p>
    <w:p w14:paraId="3B490F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A.7.3.97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E-UTRAN HD-FDD Radio Link Monitoring Test for Out-of-sync for Cat-M1 UE in CEMode A</w:t>
      </w:r>
      <w:r>
        <w:rPr>
          <w:noProof/>
          <w:lang w:eastAsia="zh-CN"/>
        </w:rPr>
        <w:t xml:space="preserve"> for MPDCCH performance improvement</w:t>
      </w:r>
      <w:r>
        <w:rPr>
          <w:noProof/>
        </w:rPr>
        <w:tab/>
        <w:t>1880</w:t>
      </w:r>
    </w:p>
    <w:p w14:paraId="7CEB4C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1880</w:t>
      </w:r>
    </w:p>
    <w:p w14:paraId="69DF86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1883</w:t>
      </w:r>
    </w:p>
    <w:p w14:paraId="3F2F30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A.7.3.98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Radio Link Monitoring Test for Out-of-sync</w:t>
      </w:r>
      <w:r>
        <w:rPr>
          <w:noProof/>
          <w:lang w:eastAsia="zh-CN"/>
        </w:rPr>
        <w:t xml:space="preserve"> for Cat-M1 UE in CEMode A for MPDCCH performance improvement</w:t>
      </w:r>
      <w:r>
        <w:rPr>
          <w:noProof/>
        </w:rPr>
        <w:tab/>
        <w:t>1883</w:t>
      </w:r>
    </w:p>
    <w:p w14:paraId="106D2E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1883</w:t>
      </w:r>
    </w:p>
    <w:p w14:paraId="47A689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1886</w:t>
      </w:r>
    </w:p>
    <w:p w14:paraId="5AFAF3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A.7.3.99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FD-</w:t>
      </w:r>
      <w:r w:rsidRPr="003D733F">
        <w:rPr>
          <w:rFonts w:eastAsia="MS Mincho"/>
          <w:noProof/>
          <w:lang w:eastAsia="zh-CN"/>
        </w:rPr>
        <w:t xml:space="preserve">FDD Early Out-of-sync reporting Test </w:t>
      </w:r>
      <w:r>
        <w:rPr>
          <w:noProof/>
          <w:lang w:eastAsia="zh-CN"/>
        </w:rPr>
        <w:t>for Cat-M1 UE in CEModeB for MPDCCH performance improvement</w:t>
      </w:r>
      <w:r>
        <w:rPr>
          <w:noProof/>
        </w:rPr>
        <w:tab/>
        <w:t>1886</w:t>
      </w:r>
    </w:p>
    <w:p w14:paraId="685E510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A.7.3.99.1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1886</w:t>
      </w:r>
    </w:p>
    <w:p w14:paraId="055817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A.7.3.99.2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1889</w:t>
      </w:r>
    </w:p>
    <w:p w14:paraId="1F8EF59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A.7.3.100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HD-FDD</w:t>
      </w:r>
      <w:r w:rsidRPr="003D733F">
        <w:rPr>
          <w:rFonts w:eastAsia="MS Mincho"/>
          <w:noProof/>
          <w:lang w:eastAsia="zh-CN"/>
        </w:rPr>
        <w:t xml:space="preserve"> Early Out-of-sync reporting Test </w:t>
      </w:r>
      <w:r>
        <w:rPr>
          <w:noProof/>
          <w:lang w:eastAsia="zh-CN"/>
        </w:rPr>
        <w:t>for Cat-M1 UE in CEModeB for MPDCCH performance improvement</w:t>
      </w:r>
      <w:r>
        <w:rPr>
          <w:noProof/>
        </w:rPr>
        <w:tab/>
        <w:t>1889</w:t>
      </w:r>
    </w:p>
    <w:p w14:paraId="4A6FAE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A.7.3.100.1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1889</w:t>
      </w:r>
    </w:p>
    <w:p w14:paraId="3984EF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A.7.3.100.2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1891</w:t>
      </w:r>
    </w:p>
    <w:p w14:paraId="3BE723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A.7.3.101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 xml:space="preserve">E-UTRAN </w:t>
      </w:r>
      <w:r>
        <w:rPr>
          <w:noProof/>
          <w:lang w:eastAsia="zh-CN"/>
        </w:rPr>
        <w:t>TDD</w:t>
      </w:r>
      <w:r w:rsidRPr="003D733F">
        <w:rPr>
          <w:rFonts w:eastAsia="MS Mincho"/>
          <w:noProof/>
          <w:lang w:eastAsia="zh-CN"/>
        </w:rPr>
        <w:t xml:space="preserve"> Early Out-of-sync reporting Test </w:t>
      </w:r>
      <w:r>
        <w:rPr>
          <w:noProof/>
          <w:lang w:eastAsia="zh-CN"/>
        </w:rPr>
        <w:t>for Cat-M1 UE in CEModeB for MPDCCH performance improvement</w:t>
      </w:r>
      <w:r>
        <w:rPr>
          <w:noProof/>
        </w:rPr>
        <w:tab/>
        <w:t>1891</w:t>
      </w:r>
    </w:p>
    <w:p w14:paraId="2D3A9A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A.7.3.101.1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1891</w:t>
      </w:r>
    </w:p>
    <w:p w14:paraId="3C4DA1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A.7.3.101.2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1893</w:t>
      </w:r>
    </w:p>
    <w:p w14:paraId="0933580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for Dual Connectivity</w:t>
      </w:r>
      <w:r>
        <w:rPr>
          <w:noProof/>
        </w:rPr>
        <w:tab/>
        <w:t>1893</w:t>
      </w:r>
    </w:p>
    <w:p w14:paraId="11C5D59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interruption at transitions between active and non-active during DRX in synchronous DC</w:t>
      </w:r>
      <w:r>
        <w:rPr>
          <w:noProof/>
        </w:rPr>
        <w:tab/>
        <w:t>1893</w:t>
      </w:r>
    </w:p>
    <w:p w14:paraId="6D9F1C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1893</w:t>
      </w:r>
    </w:p>
    <w:p w14:paraId="0C1A17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1896</w:t>
      </w:r>
    </w:p>
    <w:p w14:paraId="5FF5B07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DC interruption at transitions between active and non-active during DRX in synchronous DC</w:t>
      </w:r>
      <w:r>
        <w:rPr>
          <w:noProof/>
        </w:rPr>
        <w:tab/>
        <w:t>1896</w:t>
      </w:r>
    </w:p>
    <w:p w14:paraId="6F7EB1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1896</w:t>
      </w:r>
    </w:p>
    <w:p w14:paraId="6A5A02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1898</w:t>
      </w:r>
    </w:p>
    <w:p w14:paraId="1A0E9D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Interruption at transitions between active and non-active during DRX in asynchronous dual connectivity</w:t>
      </w:r>
      <w:r>
        <w:rPr>
          <w:noProof/>
        </w:rPr>
        <w:tab/>
        <w:t>1898</w:t>
      </w:r>
    </w:p>
    <w:p w14:paraId="3DBAF2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A.7.4.3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1898</w:t>
      </w:r>
    </w:p>
    <w:p w14:paraId="47FB10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1900</w:t>
      </w:r>
    </w:p>
    <w:p w14:paraId="05C76F1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FDD-TDD DC interruption at transitions between active and non-active during DRX in synchronous DC</w:t>
      </w:r>
      <w:r>
        <w:rPr>
          <w:noProof/>
        </w:rPr>
        <w:tab/>
        <w:t>1900</w:t>
      </w:r>
    </w:p>
    <w:p w14:paraId="4EFE5D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1900</w:t>
      </w:r>
    </w:p>
    <w:p w14:paraId="0F5C0A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1903</w:t>
      </w:r>
    </w:p>
    <w:p w14:paraId="58FBEB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DC interruption at transitions between active and non-active during DRX in synchronous DC</w:t>
      </w:r>
      <w:r>
        <w:rPr>
          <w:noProof/>
        </w:rPr>
        <w:tab/>
        <w:t>1903</w:t>
      </w:r>
    </w:p>
    <w:p w14:paraId="537ACB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1903</w:t>
      </w:r>
    </w:p>
    <w:p w14:paraId="28CAF08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1905</w:t>
      </w:r>
    </w:p>
    <w:p w14:paraId="0C796A7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FDD-TDD DC interruption at SRS carrier based switching</w:t>
      </w:r>
      <w:r>
        <w:rPr>
          <w:noProof/>
        </w:rPr>
        <w:tab/>
        <w:t>1905</w:t>
      </w:r>
    </w:p>
    <w:p w14:paraId="28F63C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1905</w:t>
      </w:r>
    </w:p>
    <w:p w14:paraId="0985BD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1907</w:t>
      </w:r>
    </w:p>
    <w:p w14:paraId="6AB1E4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TDD-TDD DC interruption at SRS carrier based switching</w:t>
      </w:r>
      <w:r>
        <w:rPr>
          <w:noProof/>
        </w:rPr>
        <w:tab/>
        <w:t>1907</w:t>
      </w:r>
    </w:p>
    <w:p w14:paraId="45A920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A.7.4.7.1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1907</w:t>
      </w:r>
    </w:p>
    <w:p w14:paraId="0453D9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A.7.4.7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1910</w:t>
      </w:r>
    </w:p>
    <w:p w14:paraId="1FDD601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Proximity-based Services</w:t>
      </w:r>
      <w:r>
        <w:rPr>
          <w:noProof/>
        </w:rPr>
        <w:tab/>
        <w:t>1910</w:t>
      </w:r>
    </w:p>
    <w:p w14:paraId="0ABB8B1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ProSe Direct Discovery Transmission Timing Accuracy Test</w:t>
      </w:r>
      <w:r>
        <w:rPr>
          <w:noProof/>
        </w:rPr>
        <w:tab/>
        <w:t>1910</w:t>
      </w:r>
    </w:p>
    <w:p w14:paraId="57D421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1910</w:t>
      </w:r>
    </w:p>
    <w:p w14:paraId="0024D9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1911</w:t>
      </w:r>
    </w:p>
    <w:p w14:paraId="20AD94A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UE ProSe Direct Discovery Transmission Timing Accuracy Test</w:t>
      </w:r>
      <w:r>
        <w:rPr>
          <w:noProof/>
        </w:rPr>
        <w:tab/>
        <w:t>1912</w:t>
      </w:r>
    </w:p>
    <w:p w14:paraId="3E2BBE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1912</w:t>
      </w:r>
    </w:p>
    <w:p w14:paraId="2F2BBC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1912</w:t>
      </w:r>
    </w:p>
    <w:p w14:paraId="3BF814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Interruptions due to ProSe Direct Discovery</w:t>
      </w:r>
      <w:r>
        <w:rPr>
          <w:noProof/>
        </w:rPr>
        <w:tab/>
        <w:t>1913</w:t>
      </w:r>
    </w:p>
    <w:p w14:paraId="372C5D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1913</w:t>
      </w:r>
    </w:p>
    <w:p w14:paraId="3C18F5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1914</w:t>
      </w:r>
    </w:p>
    <w:p w14:paraId="248DD9C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ProSe Direct Communication Transmission Timing Accuracy Test</w:t>
      </w:r>
      <w:r>
        <w:rPr>
          <w:noProof/>
        </w:rPr>
        <w:tab/>
        <w:t>1915</w:t>
      </w:r>
    </w:p>
    <w:p w14:paraId="70E98C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1915</w:t>
      </w:r>
    </w:p>
    <w:p w14:paraId="4AB37A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1916</w:t>
      </w:r>
    </w:p>
    <w:p w14:paraId="62603D0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Interruptions due to ProSe Direct Communication</w:t>
      </w:r>
      <w:r>
        <w:rPr>
          <w:noProof/>
        </w:rPr>
        <w:tab/>
        <w:t>1917</w:t>
      </w:r>
    </w:p>
    <w:p w14:paraId="2112A3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1917</w:t>
      </w:r>
    </w:p>
    <w:p w14:paraId="631D94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1919</w:t>
      </w:r>
    </w:p>
    <w:p w14:paraId="00D090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Interruptions due to ProSe Direct Discovery with discovery period less than 320ms</w:t>
      </w:r>
      <w:r>
        <w:rPr>
          <w:noProof/>
        </w:rPr>
        <w:tab/>
        <w:t>1920</w:t>
      </w:r>
    </w:p>
    <w:p w14:paraId="5C4219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1920</w:t>
      </w:r>
    </w:p>
    <w:p w14:paraId="6EE432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1921</w:t>
      </w:r>
    </w:p>
    <w:p w14:paraId="43836E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- Interruptions due to ProSe Direct Discovery</w:t>
      </w:r>
      <w:r>
        <w:rPr>
          <w:noProof/>
        </w:rPr>
        <w:tab/>
        <w:t>1922</w:t>
      </w:r>
    </w:p>
    <w:p w14:paraId="242166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1922</w:t>
      </w:r>
    </w:p>
    <w:p w14:paraId="30737E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1924</w:t>
      </w:r>
    </w:p>
    <w:p w14:paraId="59C055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- Cell reselection and timing accuracy for ProSe Direct Discovery transmission on non-serving frequency</w:t>
      </w:r>
      <w:r>
        <w:rPr>
          <w:noProof/>
        </w:rPr>
        <w:tab/>
        <w:t>1924</w:t>
      </w:r>
    </w:p>
    <w:p w14:paraId="42A710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1924</w:t>
      </w:r>
    </w:p>
    <w:p w14:paraId="1E265A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1926</w:t>
      </w:r>
    </w:p>
    <w:p w14:paraId="406EEED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FDD-FDD - </w:t>
      </w:r>
      <w:r w:rsidRPr="003D733F">
        <w:rPr>
          <w:noProof/>
          <w:lang w:val="en-US"/>
        </w:rPr>
        <w:t xml:space="preserve">Interruptions due to ProSe Direct Discovery reception on non-serving </w:t>
      </w:r>
      <w:r>
        <w:rPr>
          <w:noProof/>
        </w:rPr>
        <w:t>frequency</w:t>
      </w:r>
      <w:r>
        <w:rPr>
          <w:noProof/>
        </w:rPr>
        <w:tab/>
        <w:t>1927</w:t>
      </w:r>
    </w:p>
    <w:p w14:paraId="7ACD4B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1927</w:t>
      </w:r>
    </w:p>
    <w:p w14:paraId="30CCC9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1929</w:t>
      </w:r>
    </w:p>
    <w:p w14:paraId="3B54E8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FDD-FDD - </w:t>
      </w:r>
      <w:r w:rsidRPr="003D733F">
        <w:rPr>
          <w:noProof/>
          <w:lang w:val="en-US"/>
        </w:rPr>
        <w:t xml:space="preserve">Interruptions due to ProSe Direct Discovery transmission on non-serving </w:t>
      </w:r>
      <w:r>
        <w:rPr>
          <w:noProof/>
        </w:rPr>
        <w:t>frequency</w:t>
      </w:r>
      <w:r>
        <w:rPr>
          <w:noProof/>
        </w:rPr>
        <w:tab/>
        <w:t>1930</w:t>
      </w:r>
    </w:p>
    <w:p w14:paraId="43662F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1930</w:t>
      </w:r>
    </w:p>
    <w:p w14:paraId="422938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1932</w:t>
      </w:r>
    </w:p>
    <w:p w14:paraId="4264D5D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FDD-FDD - </w:t>
      </w:r>
      <w:r w:rsidRPr="003D733F">
        <w:rPr>
          <w:noProof/>
          <w:lang w:val="en-US"/>
        </w:rPr>
        <w:t xml:space="preserve">Interruptions due to ProSe Direct Communication on non-serving </w:t>
      </w:r>
      <w:r>
        <w:rPr>
          <w:noProof/>
        </w:rPr>
        <w:t>frequency</w:t>
      </w:r>
      <w:r>
        <w:rPr>
          <w:noProof/>
        </w:rPr>
        <w:tab/>
        <w:t>1933</w:t>
      </w:r>
    </w:p>
    <w:p w14:paraId="316BF1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1933</w:t>
      </w:r>
    </w:p>
    <w:p w14:paraId="1526DE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1935</w:t>
      </w:r>
    </w:p>
    <w:p w14:paraId="0F345B6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Selection / Reselection of ProSe relay UE</w:t>
      </w:r>
      <w:r>
        <w:rPr>
          <w:noProof/>
        </w:rPr>
        <w:tab/>
        <w:t>1935</w:t>
      </w:r>
    </w:p>
    <w:p w14:paraId="66A26C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1935</w:t>
      </w:r>
    </w:p>
    <w:p w14:paraId="003324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A.7.5.12.2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1939</w:t>
      </w:r>
    </w:p>
    <w:p w14:paraId="44FD845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 for carrier aggregation</w:t>
      </w:r>
      <w:r>
        <w:rPr>
          <w:noProof/>
        </w:rPr>
        <w:tab/>
        <w:t>1940</w:t>
      </w:r>
    </w:p>
    <w:p w14:paraId="4CCAD79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FDD-TDD CA interruption at SRS carrier based switching</w:t>
      </w:r>
      <w:r>
        <w:rPr>
          <w:noProof/>
        </w:rPr>
        <w:tab/>
        <w:t>1940</w:t>
      </w:r>
    </w:p>
    <w:p w14:paraId="1CBDD0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1940</w:t>
      </w:r>
    </w:p>
    <w:p w14:paraId="38E99A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1943</w:t>
      </w:r>
    </w:p>
    <w:p w14:paraId="74D28C3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A.7.6.2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TDD-TDD CA interruption at SRS carrier based switching</w:t>
      </w:r>
      <w:r>
        <w:rPr>
          <w:noProof/>
        </w:rPr>
        <w:tab/>
        <w:t>1943</w:t>
      </w:r>
    </w:p>
    <w:p w14:paraId="4C5AE6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A.7.6.2.1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1943</w:t>
      </w:r>
    </w:p>
    <w:p w14:paraId="56472E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A.7.6.2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1946</w:t>
      </w:r>
    </w:p>
    <w:p w14:paraId="03C74099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UE Measurements Procedures</w:t>
      </w:r>
      <w:r>
        <w:rPr>
          <w:noProof/>
        </w:rPr>
        <w:tab/>
        <w:t>1946</w:t>
      </w:r>
    </w:p>
    <w:p w14:paraId="0E05E92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Measurements</w:t>
      </w:r>
      <w:r>
        <w:rPr>
          <w:noProof/>
        </w:rPr>
        <w:tab/>
        <w:t>1946</w:t>
      </w:r>
    </w:p>
    <w:p w14:paraId="13CE402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 triggered reporting under fading propagation conditions in asynchronous cells</w:t>
      </w:r>
      <w:r>
        <w:rPr>
          <w:noProof/>
        </w:rPr>
        <w:tab/>
        <w:t>1946</w:t>
      </w:r>
    </w:p>
    <w:p w14:paraId="6A8000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1946</w:t>
      </w:r>
    </w:p>
    <w:p w14:paraId="4BAD2E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1948</w:t>
      </w:r>
    </w:p>
    <w:p w14:paraId="4DE8F0C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intra-frequency event triggered reporting under fading propagation conditions in synchronous cells</w:t>
      </w:r>
      <w:r>
        <w:rPr>
          <w:noProof/>
        </w:rPr>
        <w:tab/>
        <w:t>1948</w:t>
      </w:r>
    </w:p>
    <w:p w14:paraId="7C6A8D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1948</w:t>
      </w:r>
    </w:p>
    <w:p w14:paraId="1ECE43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1950</w:t>
      </w:r>
    </w:p>
    <w:p w14:paraId="69FC38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intra-frequency event triggered reporting under fading propagation conditions in synchronous cells with DRX</w:t>
      </w:r>
      <w:r>
        <w:rPr>
          <w:noProof/>
        </w:rPr>
        <w:tab/>
        <w:t>1950</w:t>
      </w:r>
    </w:p>
    <w:p w14:paraId="0C0CC8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1950</w:t>
      </w:r>
    </w:p>
    <w:p w14:paraId="6183CE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1953</w:t>
      </w:r>
    </w:p>
    <w:p w14:paraId="188BB3D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Void</w:t>
      </w:r>
      <w:r>
        <w:rPr>
          <w:noProof/>
        </w:rPr>
        <w:tab/>
        <w:t>1953</w:t>
      </w:r>
    </w:p>
    <w:p w14:paraId="427FAD2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</w:t>
      </w:r>
      <w:r>
        <w:rPr>
          <w:noProof/>
        </w:rPr>
        <w:tab/>
        <w:t>1953</w:t>
      </w:r>
    </w:p>
    <w:p w14:paraId="37228D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1953</w:t>
      </w:r>
    </w:p>
    <w:p w14:paraId="43A5F8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1955</w:t>
      </w:r>
    </w:p>
    <w:p w14:paraId="513F79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 w:rsidRPr="003D733F">
        <w:rPr>
          <w:rFonts w:cs="v4.2.0"/>
          <w:noProof/>
        </w:rPr>
        <w:t xml:space="preserve"> </w:t>
      </w:r>
      <w:r w:rsidRPr="003D733F">
        <w:rPr>
          <w:rFonts w:cs="v4.2.0"/>
          <w:noProof/>
          <w:lang w:eastAsia="zh-CN"/>
        </w:rPr>
        <w:t>with DRX</w:t>
      </w:r>
      <w:r>
        <w:rPr>
          <w:noProof/>
        </w:rPr>
        <w:tab/>
        <w:t>1955</w:t>
      </w:r>
    </w:p>
    <w:p w14:paraId="0B211A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1955</w:t>
      </w:r>
    </w:p>
    <w:p w14:paraId="0FF4B9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1957</w:t>
      </w:r>
    </w:p>
    <w:p w14:paraId="3A8FC96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A.8.1.7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Event-Triggered Reporting under Time Domain Measurement Resource Restriction with Non-MBSFN ABS</w:t>
      </w:r>
      <w:r>
        <w:rPr>
          <w:noProof/>
        </w:rPr>
        <w:tab/>
        <w:t>1957</w:t>
      </w:r>
    </w:p>
    <w:p w14:paraId="392E01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1957</w:t>
      </w:r>
    </w:p>
    <w:p w14:paraId="34EF30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1959</w:t>
      </w:r>
    </w:p>
    <w:p w14:paraId="572D17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Event-Triggered Reporting under Time Domain Measurement Resource Restriction with CRS Assistance Information and Non-MBSFN ABS</w:t>
      </w:r>
      <w:r>
        <w:rPr>
          <w:noProof/>
        </w:rPr>
        <w:tab/>
        <w:t>1960</w:t>
      </w:r>
    </w:p>
    <w:p w14:paraId="77DFF2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1960</w:t>
      </w:r>
    </w:p>
    <w:p w14:paraId="655D11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1962</w:t>
      </w:r>
    </w:p>
    <w:p w14:paraId="3E83F18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</w:t>
      </w: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 triggered reporting under fading propagation conditions in asynchronous cells</w:t>
      </w:r>
      <w:r>
        <w:rPr>
          <w:noProof/>
          <w:lang w:eastAsia="zh-CN"/>
        </w:rPr>
        <w:t xml:space="preserve"> for 5MHz bandwidth</w:t>
      </w:r>
      <w:r>
        <w:rPr>
          <w:noProof/>
        </w:rPr>
        <w:tab/>
        <w:t>1963</w:t>
      </w:r>
    </w:p>
    <w:p w14:paraId="66D5AD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</w:t>
      </w:r>
      <w:r w:rsidRPr="003D733F">
        <w:rPr>
          <w:noProof/>
          <w:snapToGrid w:val="0"/>
          <w:lang w:eastAsia="zh-CN"/>
        </w:rPr>
        <w:t>9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1963</w:t>
      </w:r>
    </w:p>
    <w:p w14:paraId="2E6DB8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</w:t>
      </w:r>
      <w:r w:rsidRPr="003D733F">
        <w:rPr>
          <w:noProof/>
          <w:snapToGrid w:val="0"/>
          <w:lang w:eastAsia="zh-CN"/>
        </w:rPr>
        <w:t>9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1963</w:t>
      </w:r>
    </w:p>
    <w:p w14:paraId="42549E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 Triggered Reporting under Fading Propagation Conditions in Synchronous Cells with DRX for 5 MHz Bandwidth</w:t>
      </w:r>
      <w:r>
        <w:rPr>
          <w:noProof/>
        </w:rPr>
        <w:tab/>
        <w:t>1963</w:t>
      </w:r>
    </w:p>
    <w:p w14:paraId="434C84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A.8.1.10.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1963</w:t>
      </w:r>
    </w:p>
    <w:p w14:paraId="6981CC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1964</w:t>
      </w:r>
    </w:p>
    <w:p w14:paraId="338B4DB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 triggered reporting under fading propagation conditions in asynchronous cells for UE category 0</w:t>
      </w:r>
      <w:r>
        <w:rPr>
          <w:noProof/>
        </w:rPr>
        <w:tab/>
        <w:t>1964</w:t>
      </w:r>
    </w:p>
    <w:p w14:paraId="0231CF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1964</w:t>
      </w:r>
    </w:p>
    <w:p w14:paraId="4BE8E6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1966</w:t>
      </w:r>
    </w:p>
    <w:p w14:paraId="40CD663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intra-frequency event triggered reporting under fading propagation conditions in synchronous cells for UE category 0</w:t>
      </w:r>
      <w:r>
        <w:rPr>
          <w:noProof/>
        </w:rPr>
        <w:tab/>
        <w:t>1967</w:t>
      </w:r>
    </w:p>
    <w:p w14:paraId="22D774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1967</w:t>
      </w:r>
    </w:p>
    <w:p w14:paraId="3EA592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1968</w:t>
      </w:r>
    </w:p>
    <w:p w14:paraId="70FCD79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intra-frequency event triggered reporting under fading propagation conditions in synchronous cells with DRX for UE category 0</w:t>
      </w:r>
      <w:r>
        <w:rPr>
          <w:noProof/>
        </w:rPr>
        <w:tab/>
        <w:t>1969</w:t>
      </w:r>
    </w:p>
    <w:p w14:paraId="2EE8EE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A.8.1.13.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1969</w:t>
      </w:r>
    </w:p>
    <w:p w14:paraId="39078C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1971</w:t>
      </w:r>
    </w:p>
    <w:p w14:paraId="71B044C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event triggered reporting under fading propagation conditions in asynchronous cells for UE category 0</w:t>
      </w:r>
      <w:r>
        <w:rPr>
          <w:noProof/>
        </w:rPr>
        <w:tab/>
        <w:t>1971</w:t>
      </w:r>
    </w:p>
    <w:p w14:paraId="124B26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1971</w:t>
      </w:r>
    </w:p>
    <w:p w14:paraId="6808AD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1973</w:t>
      </w:r>
    </w:p>
    <w:p w14:paraId="3005AD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HD-FDD intra-frequency event triggered reporting under fading propagation conditions in synchronous cells for UE category 0</w:t>
      </w:r>
      <w:r>
        <w:rPr>
          <w:noProof/>
        </w:rPr>
        <w:tab/>
        <w:t>1974</w:t>
      </w:r>
    </w:p>
    <w:p w14:paraId="64EB39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1974</w:t>
      </w:r>
    </w:p>
    <w:p w14:paraId="2F0E4F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1975</w:t>
      </w:r>
    </w:p>
    <w:p w14:paraId="531800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HD-FDD intra-frequency event triggered reporting under fading propagation conditions in synchronous cells with DRX for UE category 0</w:t>
      </w:r>
      <w:r>
        <w:rPr>
          <w:noProof/>
        </w:rPr>
        <w:tab/>
        <w:t>1976</w:t>
      </w:r>
    </w:p>
    <w:p w14:paraId="5AC7D7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A.8.1.16.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1976</w:t>
      </w:r>
    </w:p>
    <w:p w14:paraId="3F98D5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1978</w:t>
      </w:r>
    </w:p>
    <w:p w14:paraId="654B9AC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1978</w:t>
      </w:r>
    </w:p>
    <w:p w14:paraId="207EBC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Void</w:t>
      </w:r>
      <w:r>
        <w:rPr>
          <w:noProof/>
        </w:rPr>
        <w:tab/>
        <w:t>1978</w:t>
      </w:r>
    </w:p>
    <w:p w14:paraId="3901628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 for UE category 0</w:t>
      </w:r>
      <w:r>
        <w:rPr>
          <w:noProof/>
        </w:rPr>
        <w:tab/>
        <w:t>1978</w:t>
      </w:r>
    </w:p>
    <w:p w14:paraId="052D3E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1978</w:t>
      </w:r>
    </w:p>
    <w:p w14:paraId="33BD680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1980</w:t>
      </w:r>
    </w:p>
    <w:p w14:paraId="044C6E8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Intra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 w:rsidRPr="003D733F">
        <w:rPr>
          <w:rFonts w:cs="v4.2.0"/>
          <w:noProof/>
        </w:rPr>
        <w:t xml:space="preserve"> </w:t>
      </w:r>
      <w:r w:rsidRPr="003D733F">
        <w:rPr>
          <w:rFonts w:cs="v4.2.0"/>
          <w:noProof/>
          <w:lang w:eastAsia="zh-CN"/>
        </w:rPr>
        <w:t>with DRX for UE category 0</w:t>
      </w:r>
      <w:r>
        <w:rPr>
          <w:noProof/>
        </w:rPr>
        <w:tab/>
        <w:t>1981</w:t>
      </w:r>
    </w:p>
    <w:p w14:paraId="0339A5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1981</w:t>
      </w:r>
    </w:p>
    <w:p w14:paraId="558D66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1983</w:t>
      </w:r>
    </w:p>
    <w:p w14:paraId="2CB446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- 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 for UE category 0</w:t>
      </w:r>
      <w:r>
        <w:rPr>
          <w:noProof/>
        </w:rPr>
        <w:tab/>
        <w:t>1983</w:t>
      </w:r>
    </w:p>
    <w:p w14:paraId="1B0B6B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1983</w:t>
      </w:r>
    </w:p>
    <w:p w14:paraId="202129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1985</w:t>
      </w:r>
    </w:p>
    <w:p w14:paraId="334B28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- FDD Intra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 w:rsidRPr="003D733F">
        <w:rPr>
          <w:rFonts w:cs="v4.2.0"/>
          <w:noProof/>
        </w:rPr>
        <w:t xml:space="preserve"> </w:t>
      </w:r>
      <w:r w:rsidRPr="003D733F">
        <w:rPr>
          <w:rFonts w:cs="v4.2.0"/>
          <w:noProof/>
          <w:lang w:eastAsia="zh-CN"/>
        </w:rPr>
        <w:t>with DRX for UE category 0</w:t>
      </w:r>
      <w:r>
        <w:rPr>
          <w:noProof/>
        </w:rPr>
        <w:tab/>
        <w:t>1986</w:t>
      </w:r>
    </w:p>
    <w:p w14:paraId="656365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1986</w:t>
      </w:r>
    </w:p>
    <w:p w14:paraId="312E9A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1988</w:t>
      </w:r>
    </w:p>
    <w:p w14:paraId="63ED61C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 triggered reporting under fading propagation conditions in asynchronous cells for Cat-M1 UE in CEModeA</w:t>
      </w:r>
      <w:r>
        <w:rPr>
          <w:noProof/>
        </w:rPr>
        <w:tab/>
        <w:t>1988</w:t>
      </w:r>
    </w:p>
    <w:p w14:paraId="24CC0D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1988</w:t>
      </w:r>
    </w:p>
    <w:p w14:paraId="4323EA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1989</w:t>
      </w:r>
    </w:p>
    <w:p w14:paraId="53EBAD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FDD-FDD intra-frequency event triggered reporting under fading propagation conditions in synchronous cells for Cat-M1 UE in </w:t>
      </w:r>
      <w:r>
        <w:rPr>
          <w:noProof/>
          <w:lang w:eastAsia="zh-CN"/>
        </w:rPr>
        <w:t>CEModeA</w:t>
      </w:r>
      <w:r>
        <w:rPr>
          <w:noProof/>
        </w:rPr>
        <w:tab/>
        <w:t>1990</w:t>
      </w:r>
    </w:p>
    <w:p w14:paraId="136AD6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1990</w:t>
      </w:r>
    </w:p>
    <w:p w14:paraId="04A625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1992</w:t>
      </w:r>
    </w:p>
    <w:p w14:paraId="74F7AF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FDD-FDD intra-frequency event triggered reporting under fading propagation conditions in synchronous cells for Cat-M1 UE in </w:t>
      </w:r>
      <w:r>
        <w:rPr>
          <w:noProof/>
          <w:lang w:eastAsia="zh-CN"/>
        </w:rPr>
        <w:t>CEModeA</w:t>
      </w:r>
      <w:r>
        <w:rPr>
          <w:noProof/>
        </w:rPr>
        <w:t xml:space="preserve"> </w:t>
      </w:r>
      <w:r>
        <w:rPr>
          <w:noProof/>
          <w:lang w:eastAsia="zh-CN"/>
        </w:rPr>
        <w:t>in</w:t>
      </w:r>
      <w:r>
        <w:rPr>
          <w:noProof/>
        </w:rPr>
        <w:t xml:space="preserve"> DRX</w:t>
      </w:r>
      <w:r>
        <w:rPr>
          <w:noProof/>
        </w:rPr>
        <w:tab/>
        <w:t>1992</w:t>
      </w:r>
    </w:p>
    <w:p w14:paraId="5D0467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A.8.1.25.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1992</w:t>
      </w:r>
    </w:p>
    <w:p w14:paraId="0CF942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1994</w:t>
      </w:r>
    </w:p>
    <w:p w14:paraId="516739E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event triggered reporting under fading propagation conditions in asynchronous cells for Cat-M1 UE in CEModeA</w:t>
      </w:r>
      <w:r>
        <w:rPr>
          <w:noProof/>
        </w:rPr>
        <w:tab/>
        <w:t>1994</w:t>
      </w:r>
    </w:p>
    <w:p w14:paraId="0025E6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1994</w:t>
      </w:r>
    </w:p>
    <w:p w14:paraId="49115F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HD-FDD intra-frequency event triggered reporting under fading propagation conditions in synchronous cells for Cat-M1 UE in </w:t>
      </w:r>
      <w:r>
        <w:rPr>
          <w:noProof/>
          <w:lang w:eastAsia="zh-CN"/>
        </w:rPr>
        <w:t>CEModeA</w:t>
      </w:r>
      <w:r>
        <w:rPr>
          <w:noProof/>
        </w:rPr>
        <w:tab/>
        <w:t>1997</w:t>
      </w:r>
    </w:p>
    <w:p w14:paraId="3A7C8F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1997</w:t>
      </w:r>
    </w:p>
    <w:p w14:paraId="57A651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1999</w:t>
      </w:r>
    </w:p>
    <w:p w14:paraId="227FE0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HD-FDD intra-frequency event triggered reporting under fading propagation conditions in synchronous cells for Cat-M1 UE in </w:t>
      </w:r>
      <w:r>
        <w:rPr>
          <w:noProof/>
          <w:lang w:eastAsia="zh-CN"/>
        </w:rPr>
        <w:t>CEModeA</w:t>
      </w:r>
      <w:r>
        <w:rPr>
          <w:noProof/>
        </w:rPr>
        <w:t xml:space="preserve"> in DRX</w:t>
      </w:r>
      <w:r>
        <w:rPr>
          <w:noProof/>
        </w:rPr>
        <w:tab/>
        <w:t>1999</w:t>
      </w:r>
    </w:p>
    <w:p w14:paraId="1EC4F5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A.8.1.28.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1999</w:t>
      </w:r>
    </w:p>
    <w:p w14:paraId="05072D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2001</w:t>
      </w:r>
    </w:p>
    <w:p w14:paraId="7F68C9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event triggered reporting under fading propagation conditions in synchronous cells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2001</w:t>
      </w:r>
    </w:p>
    <w:p w14:paraId="71FFBE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2001</w:t>
      </w:r>
    </w:p>
    <w:p w14:paraId="7B42F1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2003</w:t>
      </w:r>
    </w:p>
    <w:p w14:paraId="52284ED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intra-frequency event triggered reporting under fading propagation conditions in synchronous cells </w:t>
      </w:r>
      <w:r>
        <w:rPr>
          <w:noProof/>
          <w:lang w:eastAsia="zh-CN"/>
        </w:rPr>
        <w:t>for Cat-M1 UE in CEModeA in DRX</w:t>
      </w:r>
      <w:r>
        <w:rPr>
          <w:noProof/>
        </w:rPr>
        <w:tab/>
        <w:t>2004</w:t>
      </w:r>
    </w:p>
    <w:p w14:paraId="6F6519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A.8.1.30.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2004</w:t>
      </w:r>
    </w:p>
    <w:p w14:paraId="149E47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2006</w:t>
      </w:r>
    </w:p>
    <w:p w14:paraId="1723D1D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A.8.1.31 E-UTRAN FDD-FDD intra-frequency event triggered reporting under fading propagation conditions in asynchronous cells for Cat-M1 UE in CEModeB</w:t>
      </w:r>
      <w:r>
        <w:rPr>
          <w:noProof/>
        </w:rPr>
        <w:tab/>
        <w:t>2006</w:t>
      </w:r>
    </w:p>
    <w:p w14:paraId="5434E0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2006</w:t>
      </w:r>
    </w:p>
    <w:p w14:paraId="0B83EA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2008</w:t>
      </w:r>
    </w:p>
    <w:p w14:paraId="5ED293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 xml:space="preserve">A.8.1.32 E-UTRAN FDD-FDD intra-frequency event triggered reporting under fading propagation conditions in synchronous cells for Cat-M1 UE in </w:t>
      </w:r>
      <w:r w:rsidRPr="003D733F">
        <w:rPr>
          <w:rFonts w:cs="v4.2.0"/>
          <w:noProof/>
          <w:lang w:eastAsia="zh-CN"/>
        </w:rPr>
        <w:t>CEModeB</w:t>
      </w:r>
      <w:r>
        <w:rPr>
          <w:noProof/>
        </w:rPr>
        <w:tab/>
        <w:t>2009</w:t>
      </w:r>
    </w:p>
    <w:p w14:paraId="4F72AD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2009</w:t>
      </w:r>
    </w:p>
    <w:p w14:paraId="7D8788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2010</w:t>
      </w:r>
    </w:p>
    <w:p w14:paraId="5387FA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event triggered reporting under fading propagation conditions in asynchronous cells for Cat-M1 UE in CEMode</w:t>
      </w:r>
      <w:r>
        <w:rPr>
          <w:noProof/>
          <w:lang w:eastAsia="zh-CN"/>
        </w:rPr>
        <w:t>B</w:t>
      </w:r>
      <w:r>
        <w:rPr>
          <w:noProof/>
        </w:rPr>
        <w:tab/>
        <w:t>2011</w:t>
      </w:r>
    </w:p>
    <w:p w14:paraId="22997E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A.8.1.33.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2011</w:t>
      </w:r>
    </w:p>
    <w:p w14:paraId="75983A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A.8.1.33.2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Requirements</w:t>
      </w:r>
      <w:r>
        <w:rPr>
          <w:noProof/>
        </w:rPr>
        <w:tab/>
        <w:t>2012</w:t>
      </w:r>
    </w:p>
    <w:p w14:paraId="6C0B9C9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 xml:space="preserve">E-UTRAN HD-FDD intra-frequency event triggered reporting under fading propagation conditions in synchronous cells for Cat-M1 UE in </w:t>
      </w:r>
      <w:r w:rsidRPr="003D733F">
        <w:rPr>
          <w:rFonts w:cs="v4.2.0"/>
          <w:noProof/>
          <w:lang w:eastAsia="zh-CN"/>
        </w:rPr>
        <w:t>CEModeB</w:t>
      </w:r>
      <w:r>
        <w:rPr>
          <w:noProof/>
        </w:rPr>
        <w:tab/>
        <w:t>2013</w:t>
      </w:r>
    </w:p>
    <w:p w14:paraId="148478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2013</w:t>
      </w:r>
    </w:p>
    <w:p w14:paraId="391A04E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A.8.1.34.2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2014</w:t>
      </w:r>
    </w:p>
    <w:p w14:paraId="363A8B2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event triggered reporting under fading propagation conditions in synchronous cells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2015</w:t>
      </w:r>
    </w:p>
    <w:p w14:paraId="7EFA09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2015</w:t>
      </w:r>
    </w:p>
    <w:p w14:paraId="5958B5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2016</w:t>
      </w:r>
    </w:p>
    <w:p w14:paraId="3B2991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 for Cat-M1 UE in CEModeB</w:t>
      </w:r>
      <w:r>
        <w:rPr>
          <w:noProof/>
        </w:rPr>
        <w:tab/>
        <w:t>2017</w:t>
      </w:r>
    </w:p>
    <w:p w14:paraId="44AD6B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2017</w:t>
      </w:r>
    </w:p>
    <w:p w14:paraId="4BFFCD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2018</w:t>
      </w:r>
    </w:p>
    <w:p w14:paraId="2F7027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 with DRX for Cat-M1 UE in CEModeB</w:t>
      </w:r>
      <w:r>
        <w:rPr>
          <w:noProof/>
        </w:rPr>
        <w:tab/>
        <w:t>2019</w:t>
      </w:r>
    </w:p>
    <w:p w14:paraId="7C98B0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2019</w:t>
      </w:r>
    </w:p>
    <w:p w14:paraId="08B5A8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2021</w:t>
      </w:r>
    </w:p>
    <w:p w14:paraId="3BFC11C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- 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 for Cat-M1 UE in CEModeB</w:t>
      </w:r>
      <w:r>
        <w:rPr>
          <w:noProof/>
        </w:rPr>
        <w:tab/>
        <w:t>2021</w:t>
      </w:r>
    </w:p>
    <w:p w14:paraId="5041BA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2021</w:t>
      </w:r>
    </w:p>
    <w:p w14:paraId="04924E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2022</w:t>
      </w:r>
    </w:p>
    <w:p w14:paraId="7BCF53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 - FDD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 with DRX for Cat-M1 UE in CEModeB</w:t>
      </w:r>
      <w:r>
        <w:rPr>
          <w:noProof/>
        </w:rPr>
        <w:tab/>
        <w:t>2023</w:t>
      </w:r>
    </w:p>
    <w:p w14:paraId="5BB870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2023</w:t>
      </w:r>
    </w:p>
    <w:p w14:paraId="4DCEF9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A.8.1.39.2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2025</w:t>
      </w:r>
    </w:p>
    <w:p w14:paraId="184C189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A.8.1.40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 xml:space="preserve">E-UTRAN FDD-FDD intra-frequency event triggered reporting with DRX for UE configured with </w:t>
      </w:r>
      <w:r w:rsidRPr="003D733F">
        <w:rPr>
          <w:rFonts w:cs="Arial"/>
          <w:i/>
          <w:noProof/>
        </w:rPr>
        <w:t>highSpeedEnhancedMeasFlag</w:t>
      </w:r>
      <w:r>
        <w:rPr>
          <w:noProof/>
        </w:rPr>
        <w:tab/>
        <w:t>2025</w:t>
      </w:r>
    </w:p>
    <w:p w14:paraId="3A5837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  <w:snapToGrid w:val="0"/>
        </w:rPr>
        <w:t>A.8.1.40.</w:t>
      </w:r>
      <w:r w:rsidRPr="003D733F">
        <w:rPr>
          <w:rFonts w:cs="Arial"/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snapToGrid w:val="0"/>
        </w:rPr>
        <w:t>Test Purpose and Environment</w:t>
      </w:r>
      <w:r>
        <w:rPr>
          <w:noProof/>
        </w:rPr>
        <w:tab/>
        <w:t>2025</w:t>
      </w:r>
    </w:p>
    <w:p w14:paraId="654460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  <w:snapToGrid w:val="0"/>
        </w:rPr>
        <w:t>A.8.1.40.2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snapToGrid w:val="0"/>
        </w:rPr>
        <w:t>Test Requirements</w:t>
      </w:r>
      <w:r>
        <w:rPr>
          <w:noProof/>
        </w:rPr>
        <w:tab/>
        <w:t>2027</w:t>
      </w:r>
    </w:p>
    <w:p w14:paraId="0B43C2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A.8.1.41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 intra-frequency event triggered reporting for serving cell under fading propagation conditions for UE category M1 in CEModeA</w:t>
      </w:r>
      <w:r w:rsidRPr="003D733F">
        <w:rPr>
          <w:rFonts w:cs="v4.2.0"/>
          <w:noProof/>
          <w:lang w:eastAsia="zh-CN"/>
        </w:rPr>
        <w:t xml:space="preserve"> without gap</w:t>
      </w:r>
      <w:r>
        <w:rPr>
          <w:noProof/>
        </w:rPr>
        <w:tab/>
        <w:t>2027</w:t>
      </w:r>
    </w:p>
    <w:p w14:paraId="418174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A.8.1.41.1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2027</w:t>
      </w:r>
    </w:p>
    <w:p w14:paraId="1E6C1B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2029</w:t>
      </w:r>
    </w:p>
    <w:p w14:paraId="3464C4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A.8.1.42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HD-FDD intra-frequency event triggered reporting for serving cell under fading propagation conditions for UE category M1 in CEModeA</w:t>
      </w:r>
      <w:r w:rsidRPr="003D733F">
        <w:rPr>
          <w:rFonts w:cs="v4.2.0"/>
          <w:noProof/>
          <w:lang w:eastAsia="zh-CN"/>
        </w:rPr>
        <w:t xml:space="preserve"> without gap</w:t>
      </w:r>
      <w:r>
        <w:rPr>
          <w:noProof/>
        </w:rPr>
        <w:tab/>
        <w:t>2029</w:t>
      </w:r>
    </w:p>
    <w:p w14:paraId="18CE24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A.8.1.42.1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2029</w:t>
      </w:r>
    </w:p>
    <w:p w14:paraId="375E71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A.8.1.42.2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2030</w:t>
      </w:r>
    </w:p>
    <w:p w14:paraId="3D36E6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A.8.1.4</w:t>
      </w:r>
      <w:r w:rsidRPr="003D733F">
        <w:rPr>
          <w:rFonts w:eastAsia="PMingLiU" w:cs="Arial"/>
          <w:noProof/>
          <w:lang w:eastAsia="zh-TW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 xml:space="preserve">E-UTRAN FDD-FDD intra-frequency event triggered reporting with DRX for UE configured with </w:t>
      </w:r>
      <w:r w:rsidRPr="003D733F">
        <w:rPr>
          <w:i/>
          <w:noProof/>
        </w:rPr>
        <w:t>highSpeedEnhMeasFlag</w:t>
      </w:r>
      <w:r w:rsidRPr="003D733F">
        <w:rPr>
          <w:i/>
          <w:noProof/>
          <w:lang w:eastAsia="ja-JP"/>
        </w:rPr>
        <w:t>2</w:t>
      </w:r>
      <w:r w:rsidRPr="003D733F">
        <w:rPr>
          <w:i/>
          <w:noProof/>
        </w:rPr>
        <w:t>-</w:t>
      </w:r>
      <w:r w:rsidRPr="003D733F">
        <w:rPr>
          <w:i/>
          <w:noProof/>
          <w:lang w:eastAsia="ja-JP"/>
        </w:rPr>
        <w:t>r16</w:t>
      </w:r>
      <w:r>
        <w:rPr>
          <w:noProof/>
        </w:rPr>
        <w:tab/>
        <w:t>2030</w:t>
      </w:r>
    </w:p>
    <w:p w14:paraId="7E3B19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  <w:snapToGrid w:val="0"/>
        </w:rPr>
        <w:t>A.8.1.43.</w:t>
      </w:r>
      <w:r w:rsidRPr="003D733F">
        <w:rPr>
          <w:rFonts w:cs="Arial"/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snapToGrid w:val="0"/>
        </w:rPr>
        <w:t>Test Purpose and Environment</w:t>
      </w:r>
      <w:r>
        <w:rPr>
          <w:noProof/>
        </w:rPr>
        <w:tab/>
        <w:t>2030</w:t>
      </w:r>
    </w:p>
    <w:p w14:paraId="3C4136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  <w:snapToGrid w:val="0"/>
        </w:rPr>
        <w:t>A.8.1.43.2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snapToGrid w:val="0"/>
        </w:rPr>
        <w:t>Test Requirements</w:t>
      </w:r>
      <w:r>
        <w:rPr>
          <w:noProof/>
        </w:rPr>
        <w:tab/>
        <w:t>2033</w:t>
      </w:r>
    </w:p>
    <w:p w14:paraId="2CC9298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Measurements</w:t>
      </w:r>
      <w:r>
        <w:rPr>
          <w:noProof/>
        </w:rPr>
        <w:tab/>
        <w:t>2033</w:t>
      </w:r>
    </w:p>
    <w:p w14:paraId="3C4BFD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intra-frequency event triggered reporting under fading propagation conditions in synchronous cells</w:t>
      </w:r>
      <w:r>
        <w:rPr>
          <w:noProof/>
        </w:rPr>
        <w:tab/>
        <w:t>2033</w:t>
      </w:r>
    </w:p>
    <w:p w14:paraId="4A3805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2033</w:t>
      </w:r>
    </w:p>
    <w:p w14:paraId="62355D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2035</w:t>
      </w:r>
    </w:p>
    <w:p w14:paraId="34425A6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TDD-TDD intra-frequency event triggered reporting under fading propagation conditions in synchronous cells with DRX</w:t>
      </w:r>
      <w:r>
        <w:rPr>
          <w:noProof/>
        </w:rPr>
        <w:tab/>
        <w:t>2036</w:t>
      </w:r>
    </w:p>
    <w:p w14:paraId="70923F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A.8.2.2.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2036</w:t>
      </w:r>
    </w:p>
    <w:p w14:paraId="359D48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2038</w:t>
      </w:r>
    </w:p>
    <w:p w14:paraId="6DF765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</w:t>
      </w:r>
      <w:r>
        <w:rPr>
          <w:noProof/>
        </w:rPr>
        <w:tab/>
        <w:t>2038</w:t>
      </w:r>
    </w:p>
    <w:p w14:paraId="4703C7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2038</w:t>
      </w:r>
    </w:p>
    <w:p w14:paraId="7715FC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2040</w:t>
      </w:r>
    </w:p>
    <w:p w14:paraId="2176A8A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</w:t>
      </w:r>
      <w:r w:rsidRPr="003D733F">
        <w:rPr>
          <w:noProof/>
          <w:lang w:val="en-US" w:eastAsia="zh-CN"/>
        </w:rPr>
        <w:t xml:space="preserve"> with DRX</w:t>
      </w:r>
      <w:r>
        <w:rPr>
          <w:noProof/>
        </w:rPr>
        <w:tab/>
        <w:t>2041</w:t>
      </w:r>
    </w:p>
    <w:p w14:paraId="6031C6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2041</w:t>
      </w:r>
    </w:p>
    <w:p w14:paraId="709116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2043</w:t>
      </w:r>
    </w:p>
    <w:p w14:paraId="090971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Intra-Frequency Event-Triggered Reporting under Time Domain Measurement Resource Restriction with Non-MBSFN ABS</w:t>
      </w:r>
      <w:r>
        <w:rPr>
          <w:noProof/>
        </w:rPr>
        <w:tab/>
        <w:t>2043</w:t>
      </w:r>
    </w:p>
    <w:p w14:paraId="4A4CAE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2043</w:t>
      </w:r>
    </w:p>
    <w:p w14:paraId="7ACB82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2045</w:t>
      </w:r>
    </w:p>
    <w:p w14:paraId="6C6AB24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Intra-Frequency Event-Triggered Reporting under Time Domain Measurement Resource Restriction with CRS Assistance Information and Non-MBSFN ABS</w:t>
      </w:r>
      <w:r>
        <w:rPr>
          <w:noProof/>
        </w:rPr>
        <w:tab/>
        <w:t>2046</w:t>
      </w:r>
    </w:p>
    <w:p w14:paraId="544776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2046</w:t>
      </w:r>
    </w:p>
    <w:p w14:paraId="549681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2049</w:t>
      </w:r>
    </w:p>
    <w:p w14:paraId="2CFD446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</w:t>
      </w:r>
      <w:r>
        <w:rPr>
          <w:noProof/>
        </w:rPr>
        <w:tab/>
        <w:t>2050</w:t>
      </w:r>
    </w:p>
    <w:p w14:paraId="0B36C5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2050</w:t>
      </w:r>
    </w:p>
    <w:p w14:paraId="4F4804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2051</w:t>
      </w:r>
    </w:p>
    <w:p w14:paraId="18EE2F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</w:t>
      </w:r>
      <w:r w:rsidRPr="003D733F">
        <w:rPr>
          <w:noProof/>
          <w:lang w:val="en-US" w:eastAsia="zh-CN"/>
        </w:rPr>
        <w:t xml:space="preserve"> with DRX</w:t>
      </w:r>
      <w:r>
        <w:rPr>
          <w:noProof/>
        </w:rPr>
        <w:tab/>
        <w:t>2052</w:t>
      </w:r>
    </w:p>
    <w:p w14:paraId="049A7C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2052</w:t>
      </w:r>
    </w:p>
    <w:p w14:paraId="359738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2054</w:t>
      </w:r>
    </w:p>
    <w:p w14:paraId="0556BEE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 for Cat-M1 UE in CEModeB</w:t>
      </w:r>
      <w:r>
        <w:rPr>
          <w:noProof/>
        </w:rPr>
        <w:tab/>
        <w:t>2054</w:t>
      </w:r>
    </w:p>
    <w:p w14:paraId="6BE780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2054</w:t>
      </w:r>
    </w:p>
    <w:p w14:paraId="2B418E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2056</w:t>
      </w:r>
    </w:p>
    <w:p w14:paraId="0CF90A7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 with DRX for Cat-M1 UE in CEModeB</w:t>
      </w:r>
      <w:r>
        <w:rPr>
          <w:noProof/>
        </w:rPr>
        <w:tab/>
        <w:t>2057</w:t>
      </w:r>
    </w:p>
    <w:p w14:paraId="4913BC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2057</w:t>
      </w:r>
    </w:p>
    <w:p w14:paraId="154257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2059</w:t>
      </w:r>
    </w:p>
    <w:p w14:paraId="2D14B6A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A.8.2.11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 xml:space="preserve">E-UTRAN TDD-TDD intra-frequency event triggered reporting with DRX for UE configured with </w:t>
      </w:r>
      <w:r w:rsidRPr="003D733F">
        <w:rPr>
          <w:rFonts w:cs="Arial"/>
          <w:i/>
          <w:noProof/>
        </w:rPr>
        <w:t>highSpeedEnhancedMeasFlag</w:t>
      </w:r>
      <w:r>
        <w:rPr>
          <w:noProof/>
        </w:rPr>
        <w:tab/>
        <w:t>2059</w:t>
      </w:r>
    </w:p>
    <w:p w14:paraId="0EB0B4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A.8.2.11.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2059</w:t>
      </w:r>
    </w:p>
    <w:p w14:paraId="2C1258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  <w:snapToGrid w:val="0"/>
        </w:rPr>
        <w:t>A.8.2.11.2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snapToGrid w:val="0"/>
        </w:rPr>
        <w:t>Test Requirements</w:t>
      </w:r>
      <w:r>
        <w:rPr>
          <w:noProof/>
        </w:rPr>
        <w:tab/>
        <w:t>2061</w:t>
      </w:r>
    </w:p>
    <w:p w14:paraId="56D5510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intra-frequency event triggered reporting under fading propagation conditions in synchronous cells for UE category 0</w:t>
      </w:r>
      <w:r>
        <w:rPr>
          <w:noProof/>
        </w:rPr>
        <w:tab/>
        <w:t>2061</w:t>
      </w:r>
    </w:p>
    <w:p w14:paraId="5092B14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2061</w:t>
      </w:r>
    </w:p>
    <w:p w14:paraId="26A766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2063</w:t>
      </w:r>
    </w:p>
    <w:p w14:paraId="7F09A7D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TDD-TDD intra-frequency event triggered reporting under fading propagation conditions in synchronous cells with DRX for UE category 0</w:t>
      </w:r>
      <w:r>
        <w:rPr>
          <w:noProof/>
        </w:rPr>
        <w:tab/>
        <w:t>2064</w:t>
      </w:r>
    </w:p>
    <w:p w14:paraId="3077FA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A.8.2.13.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2064</w:t>
      </w:r>
    </w:p>
    <w:p w14:paraId="05D4F1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2066</w:t>
      </w:r>
    </w:p>
    <w:p w14:paraId="553378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 intra-frequency event triggered reporting for serving cell under fading propagation conditions for UE category M1 in CEModeA</w:t>
      </w:r>
      <w:r w:rsidRPr="003D733F">
        <w:rPr>
          <w:rFonts w:cs="v4.2.0"/>
          <w:noProof/>
          <w:lang w:eastAsia="zh-CN"/>
        </w:rPr>
        <w:t xml:space="preserve"> without gap</w:t>
      </w:r>
      <w:r>
        <w:rPr>
          <w:noProof/>
        </w:rPr>
        <w:tab/>
        <w:t>2066</w:t>
      </w:r>
    </w:p>
    <w:p w14:paraId="329DB8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2066</w:t>
      </w:r>
    </w:p>
    <w:p w14:paraId="67B1F3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2068</w:t>
      </w:r>
    </w:p>
    <w:p w14:paraId="30CF7D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</w:rPr>
        <w:t>A.8.2.1</w:t>
      </w:r>
      <w:r w:rsidRPr="003D733F">
        <w:rPr>
          <w:rFonts w:eastAsia="PMingLiU" w:cs="Arial"/>
          <w:noProof/>
          <w:lang w:eastAsia="zh-TW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</w:rPr>
        <w:t xml:space="preserve">E-UTRAN TDD-TDD intra-frequency event triggered reporting with DRX for UE configured with </w:t>
      </w:r>
      <w:r w:rsidRPr="003D733F">
        <w:rPr>
          <w:i/>
          <w:noProof/>
        </w:rPr>
        <w:t>highSpeedEnhMeasFlag</w:t>
      </w:r>
      <w:r w:rsidRPr="003D733F">
        <w:rPr>
          <w:i/>
          <w:noProof/>
          <w:lang w:eastAsia="ja-JP"/>
        </w:rPr>
        <w:t>2</w:t>
      </w:r>
      <w:r w:rsidRPr="003D733F">
        <w:rPr>
          <w:i/>
          <w:noProof/>
        </w:rPr>
        <w:t>-</w:t>
      </w:r>
      <w:r w:rsidRPr="003D733F">
        <w:rPr>
          <w:i/>
          <w:noProof/>
          <w:lang w:eastAsia="ja-JP"/>
        </w:rPr>
        <w:t>r16</w:t>
      </w:r>
      <w:r>
        <w:rPr>
          <w:noProof/>
        </w:rPr>
        <w:tab/>
        <w:t>2068</w:t>
      </w:r>
    </w:p>
    <w:p w14:paraId="22FF4E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A.8.2.15.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2068</w:t>
      </w:r>
    </w:p>
    <w:p w14:paraId="3764E8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Arial"/>
          <w:noProof/>
          <w:snapToGrid w:val="0"/>
        </w:rPr>
        <w:t>A.8.2.15.2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snapToGrid w:val="0"/>
        </w:rPr>
        <w:t>Test Requirements</w:t>
      </w:r>
      <w:r>
        <w:rPr>
          <w:noProof/>
        </w:rPr>
        <w:tab/>
        <w:t>2070</w:t>
      </w:r>
    </w:p>
    <w:p w14:paraId="3546F5F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Inter-frequency Measurements</w:t>
      </w:r>
      <w:r>
        <w:rPr>
          <w:noProof/>
        </w:rPr>
        <w:tab/>
        <w:t>2070</w:t>
      </w:r>
    </w:p>
    <w:p w14:paraId="7E57436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</w:t>
      </w:r>
      <w:r>
        <w:rPr>
          <w:noProof/>
        </w:rPr>
        <w:tab/>
        <w:t>2070</w:t>
      </w:r>
    </w:p>
    <w:p w14:paraId="74C26A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2070</w:t>
      </w:r>
    </w:p>
    <w:p w14:paraId="6181D8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2072</w:t>
      </w:r>
    </w:p>
    <w:p w14:paraId="4D5555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Inter-frequency event triggered reporting when DRX is used under fading propagation conditions in asynchronous cells</w:t>
      </w:r>
      <w:r>
        <w:rPr>
          <w:noProof/>
        </w:rPr>
        <w:tab/>
        <w:t>2072</w:t>
      </w:r>
    </w:p>
    <w:p w14:paraId="5DBC00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2072</w:t>
      </w:r>
    </w:p>
    <w:p w14:paraId="10696C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2075</w:t>
      </w:r>
    </w:p>
    <w:p w14:paraId="3766049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inter-frequency event triggered reporting under AWGN propagation conditions in asynchronous cells with DRX when L3 filtering is used</w:t>
      </w:r>
      <w:r>
        <w:rPr>
          <w:noProof/>
        </w:rPr>
        <w:tab/>
        <w:t>2075</w:t>
      </w:r>
    </w:p>
    <w:p w14:paraId="5FCB87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2075</w:t>
      </w:r>
    </w:p>
    <w:p w14:paraId="1E106D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2078</w:t>
      </w:r>
    </w:p>
    <w:p w14:paraId="77338A0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Inter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>
        <w:rPr>
          <w:noProof/>
        </w:rPr>
        <w:tab/>
        <w:t>2078</w:t>
      </w:r>
    </w:p>
    <w:p w14:paraId="0F42D1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2078</w:t>
      </w:r>
    </w:p>
    <w:p w14:paraId="117BA7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2080</w:t>
      </w:r>
    </w:p>
    <w:p w14:paraId="4FCDC5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Inter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>
        <w:rPr>
          <w:noProof/>
          <w:lang w:eastAsia="zh-CN"/>
        </w:rPr>
        <w:t xml:space="preserve"> with DRX</w:t>
      </w:r>
      <w:r>
        <w:rPr>
          <w:noProof/>
        </w:rPr>
        <w:tab/>
        <w:t>2080</w:t>
      </w:r>
    </w:p>
    <w:p w14:paraId="241732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2082</w:t>
      </w:r>
    </w:p>
    <w:p w14:paraId="28E9F7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without measurement gaps under AWGN propagation conditions in asynchronous cells</w:t>
      </w:r>
      <w:r>
        <w:rPr>
          <w:noProof/>
        </w:rPr>
        <w:tab/>
        <w:t>2082</w:t>
      </w:r>
    </w:p>
    <w:p w14:paraId="32C6AE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2082</w:t>
      </w:r>
    </w:p>
    <w:p w14:paraId="0B2AC9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2084</w:t>
      </w:r>
    </w:p>
    <w:p w14:paraId="038208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 for Increased Carrier Monitoring without Reduced Performance Group</w:t>
      </w:r>
      <w:r>
        <w:rPr>
          <w:noProof/>
        </w:rPr>
        <w:tab/>
        <w:t>2085</w:t>
      </w:r>
    </w:p>
    <w:p w14:paraId="2E8723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2085</w:t>
      </w:r>
    </w:p>
    <w:p w14:paraId="1157EE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2087</w:t>
      </w:r>
    </w:p>
    <w:p w14:paraId="7574FD9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FDD-FDD Interfrequency correct reporting of measurement events with reduced performance group configured, non DRX</w:t>
      </w:r>
      <w:r>
        <w:rPr>
          <w:noProof/>
        </w:rPr>
        <w:tab/>
        <w:t>2088</w:t>
      </w:r>
    </w:p>
    <w:p w14:paraId="243081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</w:t>
      </w:r>
      <w:r w:rsidRPr="003D733F">
        <w:rPr>
          <w:noProof/>
          <w:snapToGrid w:val="0"/>
          <w:lang w:eastAsia="zh-CN"/>
        </w:rPr>
        <w:t>8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2088</w:t>
      </w:r>
    </w:p>
    <w:p w14:paraId="73F2BB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</w:t>
      </w:r>
      <w:r w:rsidRPr="003D733F">
        <w:rPr>
          <w:noProof/>
          <w:snapToGrid w:val="0"/>
          <w:lang w:eastAsia="zh-CN"/>
        </w:rPr>
        <w:t>8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2091</w:t>
      </w:r>
    </w:p>
    <w:p w14:paraId="42046B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FDD-FDD Inter</w:t>
      </w:r>
      <w:r>
        <w:rPr>
          <w:noProof/>
          <w:lang w:eastAsia="zh-CN"/>
        </w:rPr>
        <w:t>-</w:t>
      </w:r>
      <w:r>
        <w:rPr>
          <w:noProof/>
        </w:rPr>
        <w:t>frequency correct reporting of measurement events with reduced performance group configured, DRX</w:t>
      </w:r>
      <w:r>
        <w:rPr>
          <w:noProof/>
        </w:rPr>
        <w:tab/>
        <w:t>2091</w:t>
      </w:r>
    </w:p>
    <w:p w14:paraId="3E8B64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2091</w:t>
      </w:r>
    </w:p>
    <w:p w14:paraId="04A7FF1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2095</w:t>
      </w:r>
    </w:p>
    <w:p w14:paraId="3BF1182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with MGL=3ms under fading propagation conditions in synchronous cells</w:t>
      </w:r>
      <w:r>
        <w:rPr>
          <w:noProof/>
        </w:rPr>
        <w:tab/>
        <w:t>2096</w:t>
      </w:r>
    </w:p>
    <w:p w14:paraId="2B3856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2096</w:t>
      </w:r>
    </w:p>
    <w:p w14:paraId="2B4822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A.8.3.10.2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2097</w:t>
      </w:r>
    </w:p>
    <w:p w14:paraId="0970D1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 with burst gap</w:t>
      </w:r>
      <w:r>
        <w:rPr>
          <w:noProof/>
        </w:rPr>
        <w:tab/>
        <w:t>2097</w:t>
      </w:r>
    </w:p>
    <w:p w14:paraId="482737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2097</w:t>
      </w:r>
    </w:p>
    <w:p w14:paraId="238908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2099</w:t>
      </w:r>
    </w:p>
    <w:p w14:paraId="5B23C8D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 for UE category M1 with discontinuous MPDCCH monitoring in CEModeA</w:t>
      </w:r>
      <w:r>
        <w:rPr>
          <w:noProof/>
        </w:rPr>
        <w:tab/>
        <w:t>2100</w:t>
      </w:r>
    </w:p>
    <w:p w14:paraId="06DC99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2100</w:t>
      </w:r>
    </w:p>
    <w:p w14:paraId="57EE23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2101</w:t>
      </w:r>
    </w:p>
    <w:p w14:paraId="65C573A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event triggered reporting under fading propagation conditions in asynchronous cells for UE category M1 with discontinuous MPDCCH monitoring in CEModeA</w:t>
      </w:r>
      <w:r>
        <w:rPr>
          <w:noProof/>
        </w:rPr>
        <w:tab/>
        <w:t>2102</w:t>
      </w:r>
    </w:p>
    <w:p w14:paraId="62F304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2102</w:t>
      </w:r>
    </w:p>
    <w:p w14:paraId="2008D7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2103</w:t>
      </w:r>
    </w:p>
    <w:p w14:paraId="0E2D9BE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 for UE category M1 with discontinuous MPDCCH monitoring in CEModeB</w:t>
      </w:r>
      <w:r>
        <w:rPr>
          <w:noProof/>
        </w:rPr>
        <w:tab/>
        <w:t>2104</w:t>
      </w:r>
    </w:p>
    <w:p w14:paraId="06C3CD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2104</w:t>
      </w:r>
    </w:p>
    <w:p w14:paraId="20AAEC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2105</w:t>
      </w:r>
    </w:p>
    <w:p w14:paraId="584D9FF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event triggered reporting under fading propagation conditions in asynchronous cells for UE category M1 with discontinuous MPDCCH monitoring in CEModeB</w:t>
      </w:r>
      <w:r>
        <w:rPr>
          <w:noProof/>
        </w:rPr>
        <w:tab/>
        <w:t>2106</w:t>
      </w:r>
    </w:p>
    <w:p w14:paraId="34FEC4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2106</w:t>
      </w:r>
    </w:p>
    <w:p w14:paraId="2CB555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2107</w:t>
      </w:r>
    </w:p>
    <w:p w14:paraId="439A79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 for UE category M1 in CEModeA when DRX is used</w:t>
      </w:r>
      <w:r>
        <w:rPr>
          <w:noProof/>
        </w:rPr>
        <w:tab/>
        <w:t>2108</w:t>
      </w:r>
    </w:p>
    <w:p w14:paraId="183AEE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2108</w:t>
      </w:r>
    </w:p>
    <w:p w14:paraId="27DEE8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2110</w:t>
      </w:r>
    </w:p>
    <w:p w14:paraId="2D95B5D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event triggered reporting under fading propagation conditions in asynchronous cells for UE category M1 in CEModeA in DRX</w:t>
      </w:r>
      <w:r>
        <w:rPr>
          <w:noProof/>
        </w:rPr>
        <w:tab/>
        <w:t>2110</w:t>
      </w:r>
    </w:p>
    <w:p w14:paraId="636D1F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2110</w:t>
      </w:r>
    </w:p>
    <w:p w14:paraId="6C6694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2113</w:t>
      </w:r>
    </w:p>
    <w:p w14:paraId="366C6C6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 for UE category M1 in CEModeB in DRX</w:t>
      </w:r>
      <w:r>
        <w:rPr>
          <w:noProof/>
        </w:rPr>
        <w:tab/>
        <w:t>2113</w:t>
      </w:r>
    </w:p>
    <w:p w14:paraId="788805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2113</w:t>
      </w:r>
    </w:p>
    <w:p w14:paraId="1543698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2116</w:t>
      </w:r>
    </w:p>
    <w:p w14:paraId="563338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A.8.3.19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event triggered reporting under fading propagation conditions in asynchronous cells for UE category M1 in CEModeB in DRX</w:t>
      </w:r>
      <w:r>
        <w:rPr>
          <w:noProof/>
        </w:rPr>
        <w:tab/>
        <w:t>2116</w:t>
      </w:r>
    </w:p>
    <w:p w14:paraId="061420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2116</w:t>
      </w:r>
    </w:p>
    <w:p w14:paraId="4D3440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A.8.3.19.2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2119</w:t>
      </w:r>
    </w:p>
    <w:p w14:paraId="689DB51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Inter-frequency Measurements</w:t>
      </w:r>
      <w:r>
        <w:rPr>
          <w:noProof/>
        </w:rPr>
        <w:tab/>
        <w:t>2119</w:t>
      </w:r>
    </w:p>
    <w:p w14:paraId="053A33D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synchronous cells</w:t>
      </w:r>
      <w:r>
        <w:rPr>
          <w:noProof/>
        </w:rPr>
        <w:tab/>
        <w:t>2119</w:t>
      </w:r>
    </w:p>
    <w:p w14:paraId="24E28C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2119</w:t>
      </w:r>
    </w:p>
    <w:p w14:paraId="222E3D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2121</w:t>
      </w:r>
    </w:p>
    <w:p w14:paraId="62EF6AD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TDD-TDD Inter-frequency event triggered reporting when DRX is used under fading propagation conditions in synchronous cells</w:t>
      </w:r>
      <w:r>
        <w:rPr>
          <w:noProof/>
        </w:rPr>
        <w:tab/>
        <w:t>2121</w:t>
      </w:r>
    </w:p>
    <w:p w14:paraId="15E321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2121</w:t>
      </w:r>
    </w:p>
    <w:p w14:paraId="458588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2124</w:t>
      </w:r>
    </w:p>
    <w:p w14:paraId="2ECF517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AWGN propagation conditions in synchronous cells with DRX when L3 filtering is used</w:t>
      </w:r>
      <w:r>
        <w:rPr>
          <w:noProof/>
        </w:rPr>
        <w:tab/>
        <w:t>2124</w:t>
      </w:r>
    </w:p>
    <w:p w14:paraId="6274AE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2124</w:t>
      </w:r>
    </w:p>
    <w:p w14:paraId="3149CD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2126</w:t>
      </w:r>
    </w:p>
    <w:p w14:paraId="776E13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</w:t>
      </w:r>
      <w:r w:rsidRPr="003D733F">
        <w:rPr>
          <w:noProof/>
          <w:snapToGrid w:val="0"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Inter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</w:t>
      </w:r>
      <w:r>
        <w:rPr>
          <w:noProof/>
        </w:rPr>
        <w:tab/>
        <w:t>2127</w:t>
      </w:r>
    </w:p>
    <w:p w14:paraId="54EB3E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2127</w:t>
      </w:r>
    </w:p>
    <w:p w14:paraId="5FC94D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2129</w:t>
      </w:r>
    </w:p>
    <w:p w14:paraId="48A1A1C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</w:t>
      </w:r>
      <w:r w:rsidRPr="003D733F">
        <w:rPr>
          <w:noProof/>
          <w:snapToGrid w:val="0"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Int</w:t>
      </w:r>
      <w:r>
        <w:rPr>
          <w:noProof/>
          <w:lang w:eastAsia="zh-CN"/>
        </w:rPr>
        <w:t>er-</w:t>
      </w:r>
      <w:r>
        <w:rPr>
          <w:noProof/>
        </w:rPr>
        <w:t xml:space="preserve">frequency identification of a new CGI of E-UTRA cell </w:t>
      </w:r>
      <w:r w:rsidRPr="003D733F">
        <w:rPr>
          <w:noProof/>
          <w:lang w:val="en-US"/>
        </w:rPr>
        <w:t>using autonomous gaps</w:t>
      </w:r>
      <w:r w:rsidRPr="003D733F">
        <w:rPr>
          <w:noProof/>
          <w:lang w:val="en-US" w:eastAsia="zh-CN"/>
        </w:rPr>
        <w:t xml:space="preserve"> with DRX</w:t>
      </w:r>
      <w:r>
        <w:rPr>
          <w:noProof/>
        </w:rPr>
        <w:tab/>
        <w:t>2130</w:t>
      </w:r>
    </w:p>
    <w:p w14:paraId="7BC8AD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2130</w:t>
      </w:r>
    </w:p>
    <w:p w14:paraId="5CAD6A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2132</w:t>
      </w:r>
    </w:p>
    <w:p w14:paraId="03EA99D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TDD-TDD Inter-frequency event triggered reporting </w:t>
      </w:r>
      <w:r>
        <w:rPr>
          <w:noProof/>
          <w:lang w:eastAsia="zh-CN"/>
        </w:rPr>
        <w:t>for TDD UL/DL configuration 0</w:t>
      </w:r>
      <w:r>
        <w:rPr>
          <w:noProof/>
        </w:rPr>
        <w:tab/>
        <w:t>2132</w:t>
      </w:r>
    </w:p>
    <w:p w14:paraId="5A1CFE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</w:t>
      </w:r>
      <w:r w:rsidRPr="003D733F">
        <w:rPr>
          <w:rFonts w:cs="v4.2.0"/>
          <w:noProof/>
          <w:snapToGrid w:val="0"/>
          <w:lang w:eastAsia="zh-CN"/>
        </w:rPr>
        <w:t>6</w:t>
      </w:r>
      <w:r w:rsidRPr="003D733F">
        <w:rPr>
          <w:rFonts w:cs="v4.2.0"/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2132</w:t>
      </w:r>
    </w:p>
    <w:p w14:paraId="25636C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</w:t>
      </w:r>
      <w:r w:rsidRPr="003D733F">
        <w:rPr>
          <w:rFonts w:cs="v4.2.0"/>
          <w:noProof/>
          <w:snapToGrid w:val="0"/>
          <w:lang w:eastAsia="zh-CN"/>
        </w:rPr>
        <w:t>6</w:t>
      </w:r>
      <w:r w:rsidRPr="003D733F">
        <w:rPr>
          <w:rFonts w:cs="v4.2.0"/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2133</w:t>
      </w:r>
    </w:p>
    <w:p w14:paraId="7238A8D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synchronous cells for Increased Carrier Monitoring without Reduced Performance Group</w:t>
      </w:r>
      <w:r>
        <w:rPr>
          <w:noProof/>
        </w:rPr>
        <w:tab/>
        <w:t>2133</w:t>
      </w:r>
    </w:p>
    <w:p w14:paraId="02B26B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2133</w:t>
      </w:r>
    </w:p>
    <w:p w14:paraId="11DD1D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2137</w:t>
      </w:r>
    </w:p>
    <w:p w14:paraId="6ABF265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TDD-TDD Interfrequency correct reporting of measurement events with reduced performance group configured, non DRX</w:t>
      </w:r>
      <w:r>
        <w:rPr>
          <w:noProof/>
        </w:rPr>
        <w:tab/>
        <w:t>2137</w:t>
      </w:r>
    </w:p>
    <w:p w14:paraId="422F6B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8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2137</w:t>
      </w:r>
    </w:p>
    <w:p w14:paraId="304152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8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2140</w:t>
      </w:r>
    </w:p>
    <w:p w14:paraId="550EEB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</w:t>
      </w:r>
      <w:r>
        <w:rPr>
          <w:noProof/>
        </w:rPr>
        <w:t>DD-</w:t>
      </w:r>
      <w:r>
        <w:rPr>
          <w:noProof/>
          <w:lang w:eastAsia="zh-CN"/>
        </w:rPr>
        <w:t>T</w:t>
      </w:r>
      <w:r>
        <w:rPr>
          <w:noProof/>
        </w:rPr>
        <w:t>DD Inter</w:t>
      </w:r>
      <w:r>
        <w:rPr>
          <w:noProof/>
          <w:lang w:eastAsia="zh-CN"/>
        </w:rPr>
        <w:t>-</w:t>
      </w:r>
      <w:r>
        <w:rPr>
          <w:noProof/>
        </w:rPr>
        <w:t>frequency correct reporting of measurement events with reduced performance group configured, DRX</w:t>
      </w:r>
      <w:r>
        <w:rPr>
          <w:noProof/>
        </w:rPr>
        <w:tab/>
        <w:t>2140</w:t>
      </w:r>
    </w:p>
    <w:p w14:paraId="38744A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2140</w:t>
      </w:r>
    </w:p>
    <w:p w14:paraId="6062A2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2145</w:t>
      </w:r>
    </w:p>
    <w:p w14:paraId="43096A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with MGL=3ms under fading propagation conditions in synchronous cells</w:t>
      </w:r>
      <w:r>
        <w:rPr>
          <w:noProof/>
        </w:rPr>
        <w:tab/>
        <w:t>2145</w:t>
      </w:r>
    </w:p>
    <w:p w14:paraId="5B363C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2145</w:t>
      </w:r>
    </w:p>
    <w:p w14:paraId="4AB07B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A.8.4.10.2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2147</w:t>
      </w:r>
    </w:p>
    <w:p w14:paraId="6F8534B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synchronous cells with burst gap</w:t>
      </w:r>
      <w:r>
        <w:rPr>
          <w:noProof/>
        </w:rPr>
        <w:tab/>
        <w:t>2147</w:t>
      </w:r>
    </w:p>
    <w:p w14:paraId="644482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2147</w:t>
      </w:r>
    </w:p>
    <w:p w14:paraId="335844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2149</w:t>
      </w:r>
    </w:p>
    <w:p w14:paraId="5C59481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asynchronous cells for UE category M1 with discontinuous MPDCCH monitoring in CEModeA</w:t>
      </w:r>
      <w:r>
        <w:rPr>
          <w:noProof/>
        </w:rPr>
        <w:tab/>
        <w:t>2149</w:t>
      </w:r>
    </w:p>
    <w:p w14:paraId="683038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2149</w:t>
      </w:r>
    </w:p>
    <w:p w14:paraId="1CEEE1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2151</w:t>
      </w:r>
    </w:p>
    <w:p w14:paraId="134497E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asynchronous cells for UE category M1 with discontinuous MPDCCH monitoring in CEModeB</w:t>
      </w:r>
      <w:r>
        <w:rPr>
          <w:noProof/>
        </w:rPr>
        <w:tab/>
        <w:t>2152</w:t>
      </w:r>
    </w:p>
    <w:p w14:paraId="4983C3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2152</w:t>
      </w:r>
    </w:p>
    <w:p w14:paraId="5EECC5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2153</w:t>
      </w:r>
    </w:p>
    <w:p w14:paraId="3C63785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asynchronous cells for UE category M1 in CEModeA in DRX</w:t>
      </w:r>
      <w:r>
        <w:rPr>
          <w:noProof/>
        </w:rPr>
        <w:tab/>
        <w:t>2154</w:t>
      </w:r>
    </w:p>
    <w:p w14:paraId="4F0D15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2154</w:t>
      </w:r>
    </w:p>
    <w:p w14:paraId="43FE8C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2156</w:t>
      </w:r>
    </w:p>
    <w:p w14:paraId="1755129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A.8.4.15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asynchronous cells for UE category M1 in CEModeB in DRX</w:t>
      </w:r>
      <w:r>
        <w:rPr>
          <w:noProof/>
        </w:rPr>
        <w:tab/>
        <w:t>2156</w:t>
      </w:r>
    </w:p>
    <w:p w14:paraId="35B6D5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2156</w:t>
      </w:r>
    </w:p>
    <w:p w14:paraId="4231A3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A.8.4.15.2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</w:t>
      </w:r>
      <w:r>
        <w:rPr>
          <w:noProof/>
        </w:rPr>
        <w:tab/>
        <w:t>2159</w:t>
      </w:r>
    </w:p>
    <w:p w14:paraId="05574D3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FDD - UTRAN FDD Measurements</w:t>
      </w:r>
      <w:r>
        <w:rPr>
          <w:noProof/>
        </w:rPr>
        <w:tab/>
        <w:t>2159</w:t>
      </w:r>
    </w:p>
    <w:p w14:paraId="0138F3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 - UTRAN FDD event triggered reporting under fading propagation conditions</w:t>
      </w:r>
      <w:r>
        <w:rPr>
          <w:noProof/>
        </w:rPr>
        <w:tab/>
        <w:t>2159</w:t>
      </w:r>
    </w:p>
    <w:p w14:paraId="00F345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2159</w:t>
      </w:r>
    </w:p>
    <w:p w14:paraId="0FC427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2161</w:t>
      </w:r>
    </w:p>
    <w:p w14:paraId="732A88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UTRAN FDD SON ANR cell search reporting under AWGN propagation conditions</w:t>
      </w:r>
      <w:r>
        <w:rPr>
          <w:noProof/>
        </w:rPr>
        <w:tab/>
        <w:t>2161</w:t>
      </w:r>
    </w:p>
    <w:p w14:paraId="41BB1C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2161</w:t>
      </w:r>
    </w:p>
    <w:p w14:paraId="423C1B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2163</w:t>
      </w:r>
    </w:p>
    <w:p w14:paraId="16E80C2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FDD-UTRAN FDD event triggered reporting when DRX is used under fading propagation conditions</w:t>
      </w:r>
      <w:r>
        <w:rPr>
          <w:noProof/>
        </w:rPr>
        <w:tab/>
        <w:t>2163</w:t>
      </w:r>
    </w:p>
    <w:p w14:paraId="5F2658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2163</w:t>
      </w:r>
    </w:p>
    <w:p w14:paraId="5D2AAD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2166</w:t>
      </w:r>
    </w:p>
    <w:p w14:paraId="493FDA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UTRAN FDD enhanced cell identification under AWGN propagation conditions</w:t>
      </w:r>
      <w:r>
        <w:rPr>
          <w:noProof/>
        </w:rPr>
        <w:tab/>
        <w:t>2166</w:t>
      </w:r>
    </w:p>
    <w:p w14:paraId="31BA87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2166</w:t>
      </w:r>
    </w:p>
    <w:p w14:paraId="5BE752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2168</w:t>
      </w:r>
    </w:p>
    <w:p w14:paraId="544571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A.8.5.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 UTRAN FDD - UTRAN FDD identification of a new CGI of UTRAN cell using autonomous gaps</w:t>
      </w:r>
      <w:r>
        <w:rPr>
          <w:noProof/>
        </w:rPr>
        <w:tab/>
        <w:t>2168</w:t>
      </w:r>
    </w:p>
    <w:p w14:paraId="071010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2168</w:t>
      </w:r>
    </w:p>
    <w:p w14:paraId="0E67A18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2171</w:t>
      </w:r>
    </w:p>
    <w:p w14:paraId="38ABC0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UTRAN FDD event triggered reporting without measurement gaps under AWGN propagation conditions</w:t>
      </w:r>
      <w:r>
        <w:rPr>
          <w:noProof/>
        </w:rPr>
        <w:tab/>
        <w:t>2171</w:t>
      </w:r>
    </w:p>
    <w:p w14:paraId="300606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2171</w:t>
      </w:r>
    </w:p>
    <w:p w14:paraId="72253E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2172</w:t>
      </w:r>
    </w:p>
    <w:p w14:paraId="19E74E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UTRAN FDD Event Triggered Reporting under Fading Propagation Conditions for 5 MHz Bandwidth</w:t>
      </w:r>
      <w:r>
        <w:rPr>
          <w:noProof/>
        </w:rPr>
        <w:tab/>
        <w:t>2173</w:t>
      </w:r>
    </w:p>
    <w:p w14:paraId="59BAC9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2173</w:t>
      </w:r>
    </w:p>
    <w:p w14:paraId="6DCC82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2173</w:t>
      </w:r>
    </w:p>
    <w:p w14:paraId="59B28B8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FDD InterRAT UTRA FDD correct reporting of measurement events with reduced performance group configured, non DRX</w:t>
      </w:r>
      <w:r>
        <w:rPr>
          <w:noProof/>
        </w:rPr>
        <w:tab/>
        <w:t>2173</w:t>
      </w:r>
    </w:p>
    <w:p w14:paraId="31A038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2173</w:t>
      </w:r>
    </w:p>
    <w:p w14:paraId="6A9BBB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A.8.5.8.2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2176</w:t>
      </w:r>
    </w:p>
    <w:p w14:paraId="7363076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A.8.6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/>
        </w:rPr>
        <w:t>E-UTRAN TDD - UTRAN FDD Measurements</w:t>
      </w:r>
      <w:r>
        <w:rPr>
          <w:noProof/>
        </w:rPr>
        <w:tab/>
        <w:t>2176</w:t>
      </w:r>
    </w:p>
    <w:p w14:paraId="39210BE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 - UTRAN FDD event triggered reporting under fading propagation conditions</w:t>
      </w:r>
      <w:r>
        <w:rPr>
          <w:noProof/>
        </w:rPr>
        <w:tab/>
        <w:t>2176</w:t>
      </w:r>
    </w:p>
    <w:p w14:paraId="43D1BF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2176</w:t>
      </w:r>
    </w:p>
    <w:p w14:paraId="60BCFD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2178</w:t>
      </w:r>
    </w:p>
    <w:p w14:paraId="4D5DBF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 UTRAN </w:t>
      </w:r>
      <w:r>
        <w:rPr>
          <w:noProof/>
          <w:lang w:eastAsia="zh-CN"/>
        </w:rPr>
        <w:t>T</w:t>
      </w:r>
      <w:r>
        <w:rPr>
          <w:noProof/>
        </w:rPr>
        <w:t>DD - UTRAN FDD identification of a new CGI of UTRAN cell using autonomous gaps</w:t>
      </w:r>
      <w:r>
        <w:rPr>
          <w:noProof/>
        </w:rPr>
        <w:tab/>
        <w:t>2178</w:t>
      </w:r>
    </w:p>
    <w:p w14:paraId="209AAE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2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2178</w:t>
      </w:r>
    </w:p>
    <w:p w14:paraId="692A94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6.2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2181</w:t>
      </w:r>
    </w:p>
    <w:p w14:paraId="2198AAE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TDD InterRAT UTRA FDD correct reporting of measurement events with reduced performance group configured, non DRX</w:t>
      </w:r>
      <w:r>
        <w:rPr>
          <w:noProof/>
        </w:rPr>
        <w:tab/>
        <w:t>2181</w:t>
      </w:r>
    </w:p>
    <w:p w14:paraId="78E0C8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2181</w:t>
      </w:r>
    </w:p>
    <w:p w14:paraId="62719C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A.8.6.3.2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2184</w:t>
      </w:r>
    </w:p>
    <w:p w14:paraId="3B9EE1B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</w:t>
      </w:r>
      <w:r>
        <w:rPr>
          <w:noProof/>
          <w:lang w:eastAsia="zh-CN"/>
        </w:rPr>
        <w:t>N</w:t>
      </w:r>
      <w:r>
        <w:rPr>
          <w:noProof/>
        </w:rPr>
        <w:t xml:space="preserve"> TDD – UTRA</w:t>
      </w:r>
      <w:r>
        <w:rPr>
          <w:noProof/>
          <w:lang w:eastAsia="zh-CN"/>
        </w:rPr>
        <w:t>N</w:t>
      </w:r>
      <w:r>
        <w:rPr>
          <w:noProof/>
        </w:rPr>
        <w:t xml:space="preserve"> TDD Measurements</w:t>
      </w:r>
      <w:r>
        <w:rPr>
          <w:noProof/>
        </w:rPr>
        <w:tab/>
        <w:t>2184</w:t>
      </w:r>
    </w:p>
    <w:p w14:paraId="594699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7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</w:t>
      </w:r>
      <w:r w:rsidRPr="003D733F">
        <w:rPr>
          <w:rFonts w:cs="v4.2.0"/>
          <w:noProof/>
          <w:lang w:eastAsia="zh-CN"/>
        </w:rPr>
        <w:t>N</w:t>
      </w:r>
      <w:r w:rsidRPr="003D733F">
        <w:rPr>
          <w:rFonts w:cs="v4.2.0"/>
          <w:noProof/>
        </w:rPr>
        <w:t xml:space="preserve"> TDD to UTRA</w:t>
      </w:r>
      <w:r w:rsidRPr="003D733F">
        <w:rPr>
          <w:rFonts w:cs="v4.2.0"/>
          <w:noProof/>
          <w:lang w:eastAsia="zh-CN"/>
        </w:rPr>
        <w:t>N</w:t>
      </w:r>
      <w:r w:rsidRPr="003D733F">
        <w:rPr>
          <w:rFonts w:cs="v4.2.0"/>
          <w:noProof/>
        </w:rPr>
        <w:t xml:space="preserve"> TDD cell search under fading propagation conditions</w:t>
      </w:r>
      <w:r>
        <w:rPr>
          <w:noProof/>
        </w:rPr>
        <w:tab/>
        <w:t>2184</w:t>
      </w:r>
    </w:p>
    <w:p w14:paraId="0477CF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7</w:t>
      </w:r>
      <w:r w:rsidRPr="003D733F">
        <w:rPr>
          <w:rFonts w:cs="v4.2.0"/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Purpose and Environment</w:t>
      </w:r>
      <w:r>
        <w:rPr>
          <w:noProof/>
        </w:rPr>
        <w:tab/>
        <w:t>2184</w:t>
      </w:r>
    </w:p>
    <w:p w14:paraId="035D354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7</w:t>
      </w:r>
      <w:r w:rsidRPr="003D733F">
        <w:rPr>
          <w:rFonts w:cs="v4.2.0"/>
          <w:noProof/>
        </w:rPr>
        <w:t>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Void</w:t>
      </w:r>
      <w:r>
        <w:rPr>
          <w:noProof/>
        </w:rPr>
        <w:tab/>
        <w:t>2184</w:t>
      </w:r>
    </w:p>
    <w:p w14:paraId="29D0E25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2184</w:t>
      </w:r>
    </w:p>
    <w:p w14:paraId="4D881ABE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2186</w:t>
      </w:r>
    </w:p>
    <w:p w14:paraId="7976BD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7</w:t>
      </w:r>
      <w:r w:rsidRPr="003D733F">
        <w:rPr>
          <w:rFonts w:cs="v4.2.0"/>
          <w:noProof/>
        </w:rPr>
        <w:t>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Requirements</w:t>
      </w:r>
      <w:r>
        <w:rPr>
          <w:noProof/>
        </w:rPr>
        <w:tab/>
        <w:t>2186</w:t>
      </w:r>
    </w:p>
    <w:p w14:paraId="5B5170A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7</w:t>
      </w:r>
      <w:r w:rsidRPr="003D733F">
        <w:rPr>
          <w:rFonts w:cs="v4.2.0"/>
          <w:noProof/>
        </w:rPr>
        <w:t>.1.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Void</w:t>
      </w:r>
      <w:r>
        <w:rPr>
          <w:noProof/>
        </w:rPr>
        <w:tab/>
        <w:t>2186</w:t>
      </w:r>
    </w:p>
    <w:p w14:paraId="5E5ABE1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2186</w:t>
      </w:r>
    </w:p>
    <w:p w14:paraId="5A3C080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7</w:t>
      </w:r>
      <w:r w:rsidRPr="003D733F">
        <w:rPr>
          <w:rFonts w:cs="v4.2.0"/>
          <w:noProof/>
        </w:rPr>
        <w:t>.1.</w:t>
      </w:r>
      <w:r w:rsidRPr="003D733F">
        <w:rPr>
          <w:rFonts w:cs="v4.2.0"/>
          <w:noProof/>
          <w:lang w:eastAsia="zh-CN"/>
        </w:rPr>
        <w:t>2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lang w:eastAsia="zh-CN"/>
        </w:rPr>
        <w:t>Void</w:t>
      </w:r>
      <w:r>
        <w:rPr>
          <w:noProof/>
        </w:rPr>
        <w:tab/>
        <w:t>2186</w:t>
      </w:r>
    </w:p>
    <w:p w14:paraId="4C0D7F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TDD-UTRAN TDD cell search when DRX is used under fading propagation conditions</w:t>
      </w:r>
      <w:r>
        <w:rPr>
          <w:noProof/>
        </w:rPr>
        <w:tab/>
        <w:t>2186</w:t>
      </w:r>
    </w:p>
    <w:p w14:paraId="3CF2E4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2186</w:t>
      </w:r>
    </w:p>
    <w:p w14:paraId="4D3F42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2189</w:t>
      </w:r>
    </w:p>
    <w:p w14:paraId="0EEE54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- UTRAN </w:t>
      </w:r>
      <w:r>
        <w:rPr>
          <w:noProof/>
          <w:lang w:eastAsia="zh-CN"/>
        </w:rPr>
        <w:t>T</w:t>
      </w:r>
      <w:r>
        <w:rPr>
          <w:noProof/>
        </w:rPr>
        <w:t>DD SON ANR cell search reporting in AWGN propagation conditions</w:t>
      </w:r>
      <w:r>
        <w:rPr>
          <w:noProof/>
        </w:rPr>
        <w:tab/>
        <w:t>2190</w:t>
      </w:r>
    </w:p>
    <w:p w14:paraId="681C13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</w:t>
      </w:r>
      <w:r w:rsidRPr="003D733F">
        <w:rPr>
          <w:rFonts w:cs="v4.2.0"/>
          <w:noProof/>
          <w:snapToGrid w:val="0"/>
          <w:lang w:eastAsia="zh-CN"/>
        </w:rPr>
        <w:t>7</w:t>
      </w:r>
      <w:r w:rsidRPr="003D733F">
        <w:rPr>
          <w:rFonts w:cs="v4.2.0"/>
          <w:noProof/>
          <w:snapToGrid w:val="0"/>
        </w:rPr>
        <w:t>.</w:t>
      </w:r>
      <w:r w:rsidRPr="003D733F">
        <w:rPr>
          <w:rFonts w:cs="v4.2.0"/>
          <w:noProof/>
          <w:snapToGrid w:val="0"/>
          <w:lang w:eastAsia="zh-CN"/>
        </w:rPr>
        <w:t>3</w:t>
      </w:r>
      <w:r w:rsidRPr="003D733F">
        <w:rPr>
          <w:rFonts w:cs="v4.2.0"/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2190</w:t>
      </w:r>
    </w:p>
    <w:p w14:paraId="181A66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</w:t>
      </w:r>
      <w:r w:rsidRPr="003D733F">
        <w:rPr>
          <w:rFonts w:cs="v4.2.0"/>
          <w:noProof/>
          <w:snapToGrid w:val="0"/>
          <w:lang w:eastAsia="zh-CN"/>
        </w:rPr>
        <w:t>7</w:t>
      </w:r>
      <w:r w:rsidRPr="003D733F">
        <w:rPr>
          <w:rFonts w:cs="v4.2.0"/>
          <w:noProof/>
          <w:snapToGrid w:val="0"/>
        </w:rPr>
        <w:t>.</w:t>
      </w:r>
      <w:r w:rsidRPr="003D733F">
        <w:rPr>
          <w:rFonts w:cs="v4.2.0"/>
          <w:noProof/>
          <w:snapToGrid w:val="0"/>
          <w:lang w:eastAsia="zh-CN"/>
        </w:rPr>
        <w:t>3</w:t>
      </w:r>
      <w:r w:rsidRPr="003D733F">
        <w:rPr>
          <w:rFonts w:cs="v4.2.0"/>
          <w:noProof/>
          <w:snapToGrid w:val="0"/>
        </w:rPr>
        <w:t>.</w:t>
      </w:r>
      <w:r w:rsidRPr="003D733F">
        <w:rPr>
          <w:rFonts w:cs="v4.2.0"/>
          <w:noProof/>
          <w:snapToGrid w:val="0"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</w:t>
      </w:r>
      <w:r w:rsidRPr="003D733F">
        <w:rPr>
          <w:rFonts w:cs="v4.2.0"/>
          <w:noProof/>
          <w:snapToGrid w:val="0"/>
          <w:lang w:eastAsia="zh-CN"/>
        </w:rPr>
        <w:t>arameters</w:t>
      </w:r>
      <w:r>
        <w:rPr>
          <w:noProof/>
        </w:rPr>
        <w:tab/>
        <w:t>2190</w:t>
      </w:r>
    </w:p>
    <w:p w14:paraId="47C7BD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</w:t>
      </w:r>
      <w:r w:rsidRPr="003D733F">
        <w:rPr>
          <w:rFonts w:cs="v4.2.0"/>
          <w:noProof/>
          <w:snapToGrid w:val="0"/>
          <w:lang w:eastAsia="zh-CN"/>
        </w:rPr>
        <w:t>7</w:t>
      </w:r>
      <w:r w:rsidRPr="003D733F">
        <w:rPr>
          <w:rFonts w:cs="v4.2.0"/>
          <w:noProof/>
          <w:snapToGrid w:val="0"/>
        </w:rPr>
        <w:t>.</w:t>
      </w:r>
      <w:r w:rsidRPr="003D733F">
        <w:rPr>
          <w:rFonts w:cs="v4.2.0"/>
          <w:noProof/>
          <w:snapToGrid w:val="0"/>
          <w:lang w:eastAsia="zh-CN"/>
        </w:rPr>
        <w:t>3</w:t>
      </w:r>
      <w:r w:rsidRPr="003D733F">
        <w:rPr>
          <w:rFonts w:cs="v4.2.0"/>
          <w:noProof/>
          <w:snapToGrid w:val="0"/>
        </w:rPr>
        <w:t>.</w:t>
      </w:r>
      <w:r w:rsidRPr="003D733F">
        <w:rPr>
          <w:rFonts w:cs="v4.2.0"/>
          <w:noProof/>
          <w:snapToGrid w:val="0"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2191</w:t>
      </w:r>
    </w:p>
    <w:p w14:paraId="54CC3D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7</w:t>
      </w:r>
      <w:r>
        <w:rPr>
          <w:noProof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- UTRAN </w:t>
      </w:r>
      <w:r>
        <w:rPr>
          <w:noProof/>
          <w:lang w:eastAsia="zh-CN"/>
        </w:rPr>
        <w:t>T</w:t>
      </w:r>
      <w:r>
        <w:rPr>
          <w:noProof/>
        </w:rPr>
        <w:t>DD enhanced cell identification under AWGN propagation conditions</w:t>
      </w:r>
      <w:r>
        <w:rPr>
          <w:noProof/>
        </w:rPr>
        <w:tab/>
        <w:t>2192</w:t>
      </w:r>
    </w:p>
    <w:p w14:paraId="3A54AC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7</w:t>
      </w:r>
      <w:r w:rsidRPr="003D733F">
        <w:rPr>
          <w:noProof/>
          <w:snapToGrid w:val="0"/>
        </w:rPr>
        <w:t>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2192</w:t>
      </w:r>
    </w:p>
    <w:p w14:paraId="5D7A49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7</w:t>
      </w:r>
      <w:r w:rsidRPr="003D733F">
        <w:rPr>
          <w:noProof/>
          <w:snapToGrid w:val="0"/>
        </w:rPr>
        <w:t>.4.</w:t>
      </w:r>
      <w:r w:rsidRPr="003D733F">
        <w:rPr>
          <w:noProof/>
          <w:snapToGrid w:val="0"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2194</w:t>
      </w:r>
    </w:p>
    <w:p w14:paraId="3758F7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 TDD InterRAT UTRA TDD correct reporting of measurement events with reduced performance group configured, non DRX</w:t>
      </w:r>
      <w:r>
        <w:rPr>
          <w:noProof/>
        </w:rPr>
        <w:tab/>
        <w:t>2194</w:t>
      </w:r>
    </w:p>
    <w:p w14:paraId="6B1F1F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7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5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2194</w:t>
      </w:r>
    </w:p>
    <w:p w14:paraId="240605B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2196</w:t>
      </w:r>
    </w:p>
    <w:p w14:paraId="1617462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UTRAN TDD Measurements</w:t>
      </w:r>
      <w:r>
        <w:rPr>
          <w:noProof/>
        </w:rPr>
        <w:tab/>
        <w:t>2196</w:t>
      </w:r>
    </w:p>
    <w:p w14:paraId="15EC2BB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 FDD InterRAT UTRA TDD correct reporting of measurement events with reduced performance group configured, non DRX</w:t>
      </w:r>
      <w:r>
        <w:rPr>
          <w:noProof/>
        </w:rPr>
        <w:tab/>
        <w:t>2196</w:t>
      </w:r>
    </w:p>
    <w:p w14:paraId="205650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A.8.7A.1.1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2196</w:t>
      </w:r>
    </w:p>
    <w:p w14:paraId="2A5413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A.8.7A.1.2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2199</w:t>
      </w:r>
    </w:p>
    <w:p w14:paraId="7687D01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GSM Measurements</w:t>
      </w:r>
      <w:r>
        <w:rPr>
          <w:noProof/>
        </w:rPr>
        <w:tab/>
        <w:t>2199</w:t>
      </w:r>
    </w:p>
    <w:p w14:paraId="534827C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 – GSM event triggered reporting in AWGN</w:t>
      </w:r>
      <w:r>
        <w:rPr>
          <w:noProof/>
        </w:rPr>
        <w:tab/>
        <w:t>2199</w:t>
      </w:r>
    </w:p>
    <w:p w14:paraId="1229DF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2199</w:t>
      </w:r>
    </w:p>
    <w:p w14:paraId="6B72B0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2201</w:t>
      </w:r>
    </w:p>
    <w:p w14:paraId="29E2E9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FDD-GSM event triggered reporting when DRX is used in AWGN</w:t>
      </w:r>
      <w:r>
        <w:rPr>
          <w:noProof/>
        </w:rPr>
        <w:tab/>
        <w:t>2201</w:t>
      </w:r>
    </w:p>
    <w:p w14:paraId="0130E1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2201</w:t>
      </w:r>
    </w:p>
    <w:p w14:paraId="4B43E4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2203</w:t>
      </w:r>
    </w:p>
    <w:p w14:paraId="0694FE7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GSM event triggered reporting in AWGN with enhanced BSIC identification</w:t>
      </w:r>
      <w:r>
        <w:rPr>
          <w:noProof/>
        </w:rPr>
        <w:tab/>
        <w:t>2204</w:t>
      </w:r>
    </w:p>
    <w:p w14:paraId="1CF407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A.8.8.3.1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2204</w:t>
      </w:r>
    </w:p>
    <w:p w14:paraId="58E02A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A.8.8.3.2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2205</w:t>
      </w:r>
    </w:p>
    <w:p w14:paraId="2AD878F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val="sv-SE"/>
        </w:rPr>
        <w:t>A.8</w:t>
      </w:r>
      <w:r w:rsidRPr="003D733F">
        <w:rPr>
          <w:noProof/>
          <w:lang w:val="sv-SE"/>
        </w:rPr>
        <w:t>.</w:t>
      </w:r>
      <w:r w:rsidRPr="003D733F">
        <w:rPr>
          <w:noProof/>
          <w:lang w:val="sv-SE"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sv-SE" w:eastAsia="zh-CN"/>
        </w:rPr>
        <w:t>E-UTRAN F</w:t>
      </w:r>
      <w:r w:rsidRPr="003D733F">
        <w:rPr>
          <w:noProof/>
          <w:lang w:val="sv-SE"/>
        </w:rPr>
        <w:t>DD</w:t>
      </w:r>
      <w:r w:rsidRPr="003D733F">
        <w:rPr>
          <w:noProof/>
          <w:lang w:val="sv-SE" w:eastAsia="zh-CN"/>
        </w:rPr>
        <w:t xml:space="preserve"> </w:t>
      </w:r>
      <w:r w:rsidRPr="003D733F">
        <w:rPr>
          <w:noProof/>
          <w:lang w:val="sv-SE"/>
        </w:rPr>
        <w:t>-</w:t>
      </w:r>
      <w:r w:rsidRPr="003D733F">
        <w:rPr>
          <w:noProof/>
          <w:lang w:val="sv-SE" w:eastAsia="zh-CN"/>
        </w:rPr>
        <w:t xml:space="preserve"> UTRAN T</w:t>
      </w:r>
      <w:r w:rsidRPr="003D733F">
        <w:rPr>
          <w:noProof/>
          <w:lang w:val="sv-SE"/>
        </w:rPr>
        <w:t>DD measurements</w:t>
      </w:r>
      <w:r>
        <w:rPr>
          <w:noProof/>
        </w:rPr>
        <w:tab/>
        <w:t>2206</w:t>
      </w:r>
    </w:p>
    <w:p w14:paraId="4DA53CB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9</w:t>
      </w:r>
      <w:r w:rsidRPr="003D733F">
        <w:rPr>
          <w:rFonts w:cs="v4.2.0"/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</w:t>
      </w:r>
      <w:r>
        <w:rPr>
          <w:noProof/>
        </w:rPr>
        <w:t>DD</w:t>
      </w:r>
      <w:r>
        <w:rPr>
          <w:noProof/>
          <w:lang w:eastAsia="zh-CN"/>
        </w:rPr>
        <w:t xml:space="preserve"> </w:t>
      </w:r>
      <w:r>
        <w:rPr>
          <w:noProof/>
        </w:rPr>
        <w:t>-</w:t>
      </w:r>
      <w:r>
        <w:rPr>
          <w:noProof/>
          <w:lang w:eastAsia="zh-CN"/>
        </w:rPr>
        <w:t xml:space="preserve"> UTRAN T</w:t>
      </w:r>
      <w:r>
        <w:rPr>
          <w:noProof/>
        </w:rPr>
        <w:t>DD</w:t>
      </w:r>
      <w:r w:rsidRPr="003D733F">
        <w:rPr>
          <w:rFonts w:cs="v4.2.0"/>
          <w:noProof/>
        </w:rPr>
        <w:t xml:space="preserve"> </w:t>
      </w:r>
      <w:r w:rsidRPr="003D733F">
        <w:rPr>
          <w:rFonts w:cs="v4.2.0"/>
          <w:noProof/>
          <w:lang w:eastAsia="zh-CN"/>
        </w:rPr>
        <w:t>e</w:t>
      </w:r>
      <w:r w:rsidRPr="003D733F">
        <w:rPr>
          <w:rFonts w:cs="v4.2.0"/>
          <w:noProof/>
        </w:rPr>
        <w:t>vent triggered reporting in fading propagation conditions</w:t>
      </w:r>
      <w:r>
        <w:rPr>
          <w:noProof/>
        </w:rPr>
        <w:tab/>
        <w:t>2206</w:t>
      </w:r>
    </w:p>
    <w:p w14:paraId="571675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</w:t>
      </w:r>
      <w:r w:rsidRPr="003D733F">
        <w:rPr>
          <w:rFonts w:cs="v4.2.0"/>
          <w:noProof/>
          <w:snapToGrid w:val="0"/>
          <w:lang w:eastAsia="zh-CN"/>
        </w:rPr>
        <w:t>9</w:t>
      </w:r>
      <w:r w:rsidRPr="003D733F">
        <w:rPr>
          <w:rFonts w:cs="v4.2.0"/>
          <w:noProof/>
          <w:snapToGrid w:val="0"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2206</w:t>
      </w:r>
    </w:p>
    <w:p w14:paraId="13B4B3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</w:t>
      </w:r>
      <w:r w:rsidRPr="003D733F">
        <w:rPr>
          <w:rFonts w:cs="v4.2.0"/>
          <w:noProof/>
          <w:snapToGrid w:val="0"/>
          <w:lang w:eastAsia="zh-CN"/>
        </w:rPr>
        <w:t>9</w:t>
      </w:r>
      <w:r w:rsidRPr="003D733F">
        <w:rPr>
          <w:rFonts w:cs="v4.2.0"/>
          <w:noProof/>
          <w:snapToGrid w:val="0"/>
        </w:rPr>
        <w:t>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2207</w:t>
      </w:r>
    </w:p>
    <w:p w14:paraId="1656CD8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</w:t>
      </w:r>
      <w:r w:rsidRPr="003D733F">
        <w:rPr>
          <w:rFonts w:cs="v4.2.0"/>
          <w:noProof/>
          <w:lang w:eastAsia="zh-CN"/>
        </w:rPr>
        <w:t>9</w:t>
      </w:r>
      <w:r w:rsidRPr="003D733F">
        <w:rPr>
          <w:rFonts w:cs="v4.2.0"/>
          <w:noProof/>
        </w:rPr>
        <w:t>.</w:t>
      </w:r>
      <w:r w:rsidRPr="003D733F">
        <w:rPr>
          <w:rFonts w:cs="v4.2.0"/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</w:t>
      </w:r>
      <w:r w:rsidRPr="003D733F">
        <w:rPr>
          <w:rFonts w:cs="v4.2.0"/>
          <w:noProof/>
          <w:lang w:eastAsia="zh-CN"/>
        </w:rPr>
        <w:t>N</w:t>
      </w:r>
      <w:r w:rsidRPr="003D733F">
        <w:rPr>
          <w:rFonts w:cs="v4.2.0"/>
          <w:noProof/>
        </w:rPr>
        <w:t xml:space="preserve"> </w:t>
      </w:r>
      <w:r w:rsidRPr="003D733F">
        <w:rPr>
          <w:rFonts w:cs="v4.2.0"/>
          <w:noProof/>
          <w:lang w:eastAsia="zh-CN"/>
        </w:rPr>
        <w:t>F</w:t>
      </w:r>
      <w:r w:rsidRPr="003D733F">
        <w:rPr>
          <w:rFonts w:cs="v4.2.0"/>
          <w:noProof/>
        </w:rPr>
        <w:t xml:space="preserve">DD </w:t>
      </w:r>
      <w:r w:rsidRPr="003D733F">
        <w:rPr>
          <w:rFonts w:cs="v4.2.0"/>
          <w:noProof/>
          <w:lang w:eastAsia="zh-CN"/>
        </w:rPr>
        <w:t xml:space="preserve">- </w:t>
      </w:r>
      <w:r w:rsidRPr="003D733F">
        <w:rPr>
          <w:rFonts w:cs="v4.2.0"/>
          <w:noProof/>
        </w:rPr>
        <w:t>UTRA</w:t>
      </w:r>
      <w:r w:rsidRPr="003D733F">
        <w:rPr>
          <w:rFonts w:cs="v4.2.0"/>
          <w:noProof/>
          <w:lang w:eastAsia="zh-CN"/>
        </w:rPr>
        <w:t>N</w:t>
      </w:r>
      <w:r w:rsidRPr="003D733F">
        <w:rPr>
          <w:rFonts w:cs="v4.2.0"/>
          <w:noProof/>
        </w:rPr>
        <w:t xml:space="preserve"> TDD </w:t>
      </w:r>
      <w:r>
        <w:rPr>
          <w:noProof/>
        </w:rPr>
        <w:t>enhanced cell identification under AWGN propagation conditions</w:t>
      </w:r>
      <w:r>
        <w:rPr>
          <w:noProof/>
        </w:rPr>
        <w:tab/>
        <w:t>2208</w:t>
      </w:r>
    </w:p>
    <w:p w14:paraId="1B187F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2208</w:t>
      </w:r>
    </w:p>
    <w:p w14:paraId="15ECA7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2210</w:t>
      </w:r>
    </w:p>
    <w:p w14:paraId="32D66E4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TDD – GSM Measurements</w:t>
      </w:r>
      <w:r>
        <w:rPr>
          <w:noProof/>
        </w:rPr>
        <w:tab/>
        <w:t>2210</w:t>
      </w:r>
    </w:p>
    <w:p w14:paraId="67512F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GSM event triggered reporting in AWGN</w:t>
      </w:r>
      <w:r>
        <w:rPr>
          <w:noProof/>
        </w:rPr>
        <w:tab/>
        <w:t>2210</w:t>
      </w:r>
    </w:p>
    <w:p w14:paraId="30A194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A.8.10.1.1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2210</w:t>
      </w:r>
    </w:p>
    <w:p w14:paraId="41D230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A.8.10.1.2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2211</w:t>
      </w:r>
    </w:p>
    <w:p w14:paraId="378D36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TDD-GSM event triggered reporting when DRX is used in AWGN</w:t>
      </w:r>
      <w:r>
        <w:rPr>
          <w:noProof/>
        </w:rPr>
        <w:tab/>
        <w:t>2212</w:t>
      </w:r>
    </w:p>
    <w:p w14:paraId="3F5FAF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2212</w:t>
      </w:r>
    </w:p>
    <w:p w14:paraId="54E230B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2214</w:t>
      </w:r>
    </w:p>
    <w:p w14:paraId="0474E72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A.</w:t>
      </w:r>
      <w:r>
        <w:rPr>
          <w:noProof/>
        </w:rPr>
        <w:t>8.</w:t>
      </w:r>
      <w:r w:rsidRPr="003D733F">
        <w:rPr>
          <w:rFonts w:eastAsia="SimSun"/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Monitoring of Multiple Layers</w:t>
      </w:r>
      <w:r>
        <w:rPr>
          <w:noProof/>
        </w:rPr>
        <w:tab/>
        <w:t>2214</w:t>
      </w:r>
    </w:p>
    <w:p w14:paraId="13D3AB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Multiple E-UTRAN FDD-FDD Inter-frequency event triggered reporting under fading propagation conditions</w:t>
      </w:r>
      <w:r>
        <w:rPr>
          <w:noProof/>
        </w:rPr>
        <w:tab/>
        <w:t>2214</w:t>
      </w:r>
    </w:p>
    <w:p w14:paraId="3A61E8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2214</w:t>
      </w:r>
    </w:p>
    <w:p w14:paraId="592054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2216</w:t>
      </w:r>
    </w:p>
    <w:p w14:paraId="48457EB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– E-UTRAN TDD and E-UTRAN TDD Inter-frequency event triggered reporting under fading propagation conditions</w:t>
      </w:r>
      <w:r>
        <w:rPr>
          <w:noProof/>
        </w:rPr>
        <w:tab/>
        <w:t>2217</w:t>
      </w:r>
    </w:p>
    <w:p w14:paraId="2D1B26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2217</w:t>
      </w:r>
    </w:p>
    <w:p w14:paraId="0599EA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2218</w:t>
      </w:r>
    </w:p>
    <w:p w14:paraId="7CC94B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E-UTRAN FDD-FDD Inter-frequency and UTRAN FDD event triggered reporting under fading propagation conditions</w:t>
      </w:r>
      <w:r>
        <w:rPr>
          <w:noProof/>
        </w:rPr>
        <w:tab/>
        <w:t>2219</w:t>
      </w:r>
    </w:p>
    <w:p w14:paraId="515B3F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2219</w:t>
      </w:r>
    </w:p>
    <w:p w14:paraId="34A248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2221</w:t>
      </w:r>
    </w:p>
    <w:p w14:paraId="50CE255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11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InterRAT </w:t>
      </w:r>
      <w:r>
        <w:rPr>
          <w:noProof/>
        </w:rPr>
        <w:t xml:space="preserve">E-UTRA TDD </w:t>
      </w:r>
      <w:r>
        <w:rPr>
          <w:noProof/>
          <w:lang w:eastAsia="zh-CN"/>
        </w:rPr>
        <w:t xml:space="preserve">to </w:t>
      </w:r>
      <w:r>
        <w:rPr>
          <w:noProof/>
        </w:rPr>
        <w:t xml:space="preserve">E-UTRA TDD and UTRA TDD cell search </w:t>
      </w:r>
      <w:r>
        <w:rPr>
          <w:noProof/>
          <w:lang w:eastAsia="zh-CN"/>
        </w:rPr>
        <w:t>test case</w:t>
      </w:r>
      <w:r>
        <w:rPr>
          <w:noProof/>
        </w:rPr>
        <w:tab/>
        <w:t>2221</w:t>
      </w:r>
    </w:p>
    <w:p w14:paraId="0F7ABB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11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2221</w:t>
      </w:r>
    </w:p>
    <w:p w14:paraId="728132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11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2224</w:t>
      </w:r>
    </w:p>
    <w:p w14:paraId="618107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Combined E-UTRAN FDD – E-UTRA FDD and GSM cell search. E-UTRA cells in fading; GSM cell in static propagation conditions</w:t>
      </w:r>
      <w:r>
        <w:rPr>
          <w:noProof/>
        </w:rPr>
        <w:tab/>
        <w:t>2224</w:t>
      </w:r>
    </w:p>
    <w:p w14:paraId="2DFE74A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2224</w:t>
      </w:r>
    </w:p>
    <w:p w14:paraId="15CE73A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2226</w:t>
      </w:r>
    </w:p>
    <w:p w14:paraId="2C36A11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A.8.11.6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Combined E-UTRAN TDD – E-UTRA TDD and GSM cell search. E-UTRA cells in fading; GSM cell in static propagation conditions</w:t>
      </w:r>
      <w:r>
        <w:rPr>
          <w:noProof/>
        </w:rPr>
        <w:tab/>
        <w:t>2227</w:t>
      </w:r>
    </w:p>
    <w:p w14:paraId="46CF7C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2227</w:t>
      </w:r>
    </w:p>
    <w:p w14:paraId="20F37E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A.8.11.6.2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2229</w:t>
      </w:r>
    </w:p>
    <w:p w14:paraId="3855EB0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RSTD Intra-frequency Measurements</w:t>
      </w:r>
      <w:r>
        <w:rPr>
          <w:noProof/>
        </w:rPr>
        <w:tab/>
        <w:t>2230</w:t>
      </w:r>
    </w:p>
    <w:p w14:paraId="53272F9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RSTD measurement reporting delay test case</w:t>
      </w:r>
      <w:r>
        <w:rPr>
          <w:noProof/>
        </w:rPr>
        <w:tab/>
        <w:t>2230</w:t>
      </w:r>
    </w:p>
    <w:p w14:paraId="215A3E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2230</w:t>
      </w:r>
    </w:p>
    <w:p w14:paraId="1E0967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2234</w:t>
      </w:r>
    </w:p>
    <w:p w14:paraId="69C280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 for UE Category 1bis</w:t>
      </w:r>
      <w:r>
        <w:rPr>
          <w:noProof/>
        </w:rPr>
        <w:tab/>
        <w:t>2234</w:t>
      </w:r>
    </w:p>
    <w:p w14:paraId="65C33D2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RSTD measurement reporting delay test case</w:t>
      </w:r>
      <w:r>
        <w:rPr>
          <w:noProof/>
        </w:rPr>
        <w:tab/>
        <w:t>2234</w:t>
      </w:r>
    </w:p>
    <w:p w14:paraId="0E0F26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2234</w:t>
      </w:r>
    </w:p>
    <w:p w14:paraId="763BD1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2239</w:t>
      </w:r>
    </w:p>
    <w:p w14:paraId="6FE6AA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A.8.12.2.2A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 for UE Category 1bis</w:t>
      </w:r>
      <w:r>
        <w:rPr>
          <w:noProof/>
        </w:rPr>
        <w:tab/>
        <w:t>2239</w:t>
      </w:r>
    </w:p>
    <w:p w14:paraId="7F1723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RSTD measurement period test case in CE Mode A</w:t>
      </w:r>
      <w:r>
        <w:rPr>
          <w:noProof/>
        </w:rPr>
        <w:tab/>
        <w:t>2239</w:t>
      </w:r>
    </w:p>
    <w:p w14:paraId="35AEFB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2239</w:t>
      </w:r>
    </w:p>
    <w:p w14:paraId="14F252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2245</w:t>
      </w:r>
    </w:p>
    <w:p w14:paraId="2F6560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RSTD measurement period test case in CE Mode A</w:t>
      </w:r>
      <w:r>
        <w:rPr>
          <w:noProof/>
        </w:rPr>
        <w:tab/>
        <w:t>2245</w:t>
      </w:r>
    </w:p>
    <w:p w14:paraId="5F3278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2245</w:t>
      </w:r>
    </w:p>
    <w:p w14:paraId="2E435E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2250</w:t>
      </w:r>
    </w:p>
    <w:p w14:paraId="698441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RSTD measurement period test case in CE Mode A</w:t>
      </w:r>
      <w:r>
        <w:rPr>
          <w:noProof/>
        </w:rPr>
        <w:tab/>
        <w:t>2250</w:t>
      </w:r>
    </w:p>
    <w:p w14:paraId="11BF79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2250</w:t>
      </w:r>
    </w:p>
    <w:p w14:paraId="79AD48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2255</w:t>
      </w:r>
    </w:p>
    <w:p w14:paraId="07D4B2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RSTD measurement period test case in CE Mode B</w:t>
      </w:r>
      <w:r>
        <w:rPr>
          <w:noProof/>
        </w:rPr>
        <w:tab/>
        <w:t>2255</w:t>
      </w:r>
    </w:p>
    <w:p w14:paraId="05E0F2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2255</w:t>
      </w:r>
    </w:p>
    <w:p w14:paraId="21BE79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2260</w:t>
      </w:r>
    </w:p>
    <w:p w14:paraId="2338D7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RSTD measurement period test case in CE Mode B</w:t>
      </w:r>
      <w:r>
        <w:rPr>
          <w:noProof/>
        </w:rPr>
        <w:tab/>
        <w:t>2260</w:t>
      </w:r>
    </w:p>
    <w:p w14:paraId="56BBA8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2260</w:t>
      </w:r>
    </w:p>
    <w:p w14:paraId="784B0F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2265</w:t>
      </w:r>
    </w:p>
    <w:p w14:paraId="7299492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RSTD measurement period test case in CE Mode B</w:t>
      </w:r>
      <w:r>
        <w:rPr>
          <w:noProof/>
        </w:rPr>
        <w:tab/>
        <w:t>2265</w:t>
      </w:r>
    </w:p>
    <w:p w14:paraId="7D97A2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2265</w:t>
      </w:r>
    </w:p>
    <w:p w14:paraId="3D3C1A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2270</w:t>
      </w:r>
    </w:p>
    <w:p w14:paraId="45C070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RSTD measurement period test case in CE Mode A with longer PRS occasions</w:t>
      </w:r>
      <w:r>
        <w:rPr>
          <w:noProof/>
        </w:rPr>
        <w:tab/>
        <w:t>2270</w:t>
      </w:r>
    </w:p>
    <w:p w14:paraId="02A196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2270</w:t>
      </w:r>
    </w:p>
    <w:p w14:paraId="0C08A3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2275</w:t>
      </w:r>
    </w:p>
    <w:p w14:paraId="426EFB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RSTD measurement period test case in CE Mode A with longer PRS occasions</w:t>
      </w:r>
      <w:r>
        <w:rPr>
          <w:noProof/>
        </w:rPr>
        <w:tab/>
        <w:t>2275</w:t>
      </w:r>
    </w:p>
    <w:p w14:paraId="36A206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2275</w:t>
      </w:r>
    </w:p>
    <w:p w14:paraId="00D746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2280</w:t>
      </w:r>
    </w:p>
    <w:p w14:paraId="5DB7A61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RSTD measurement period test case in CE Mode A with longer PRS occasions</w:t>
      </w:r>
      <w:r>
        <w:rPr>
          <w:noProof/>
        </w:rPr>
        <w:tab/>
        <w:t>2280</w:t>
      </w:r>
    </w:p>
    <w:p w14:paraId="696C80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2280</w:t>
      </w:r>
    </w:p>
    <w:p w14:paraId="02913F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2285</w:t>
      </w:r>
    </w:p>
    <w:p w14:paraId="193DAC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intra-frequency RSTD measurement period test case in CE Mode B with longer PRS occasions</w:t>
      </w:r>
      <w:r>
        <w:rPr>
          <w:noProof/>
        </w:rPr>
        <w:tab/>
        <w:t>2285</w:t>
      </w:r>
    </w:p>
    <w:p w14:paraId="6DFD47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2285</w:t>
      </w:r>
    </w:p>
    <w:p w14:paraId="28AF20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2290</w:t>
      </w:r>
    </w:p>
    <w:p w14:paraId="618189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intra-frequency RSTD measurement period test case in CE Mode B with longer PRS occasions</w:t>
      </w:r>
      <w:r>
        <w:rPr>
          <w:noProof/>
        </w:rPr>
        <w:tab/>
        <w:t>2290</w:t>
      </w:r>
    </w:p>
    <w:p w14:paraId="417E6B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2290</w:t>
      </w:r>
    </w:p>
    <w:p w14:paraId="29E478B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2295</w:t>
      </w:r>
    </w:p>
    <w:p w14:paraId="3CF907B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intra-frequency RSTD measurement period test case in CE Mode B with longer PRS occasions</w:t>
      </w:r>
      <w:r>
        <w:rPr>
          <w:noProof/>
        </w:rPr>
        <w:tab/>
        <w:t>2295</w:t>
      </w:r>
    </w:p>
    <w:p w14:paraId="38A9A0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2295</w:t>
      </w:r>
    </w:p>
    <w:p w14:paraId="5E725D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2300</w:t>
      </w:r>
    </w:p>
    <w:p w14:paraId="647217F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Inter-frequency Measurements</w:t>
      </w:r>
      <w:r>
        <w:rPr>
          <w:noProof/>
        </w:rPr>
        <w:tab/>
        <w:t>2300</w:t>
      </w:r>
    </w:p>
    <w:p w14:paraId="080EDD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RSTD measurement reporting delay test case with the reference cell on the serving carrier frequency</w:t>
      </w:r>
      <w:r>
        <w:rPr>
          <w:noProof/>
        </w:rPr>
        <w:tab/>
        <w:t>2300</w:t>
      </w:r>
    </w:p>
    <w:p w14:paraId="3D484E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2300</w:t>
      </w:r>
    </w:p>
    <w:p w14:paraId="19FB83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2305</w:t>
      </w:r>
    </w:p>
    <w:p w14:paraId="60E8B3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 for UE Category 1bis</w:t>
      </w:r>
      <w:r>
        <w:rPr>
          <w:noProof/>
        </w:rPr>
        <w:tab/>
        <w:t>2305</w:t>
      </w:r>
    </w:p>
    <w:p w14:paraId="5A4B899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RSTD measurement reporting delay test case with the reference cell on the serving carrier frequency</w:t>
      </w:r>
      <w:r>
        <w:rPr>
          <w:noProof/>
        </w:rPr>
        <w:tab/>
        <w:t>2305</w:t>
      </w:r>
    </w:p>
    <w:p w14:paraId="1EE9BD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2305</w:t>
      </w:r>
    </w:p>
    <w:p w14:paraId="081C41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2311</w:t>
      </w:r>
    </w:p>
    <w:p w14:paraId="3F16E7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A.8.13.2.2A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 for UE Category 1bis</w:t>
      </w:r>
      <w:r>
        <w:rPr>
          <w:noProof/>
        </w:rPr>
        <w:tab/>
        <w:t>2311</w:t>
      </w:r>
    </w:p>
    <w:p w14:paraId="6CB9AA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RSTD measurement period test case in CE Mode A</w:t>
      </w:r>
      <w:r>
        <w:rPr>
          <w:noProof/>
        </w:rPr>
        <w:tab/>
        <w:t>2311</w:t>
      </w:r>
    </w:p>
    <w:p w14:paraId="29BE74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2311</w:t>
      </w:r>
    </w:p>
    <w:p w14:paraId="0A85EF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2318</w:t>
      </w:r>
    </w:p>
    <w:p w14:paraId="4F39B45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RSTD measurement period test case in CE Mode A</w:t>
      </w:r>
      <w:r>
        <w:rPr>
          <w:noProof/>
        </w:rPr>
        <w:tab/>
        <w:t>2318</w:t>
      </w:r>
    </w:p>
    <w:p w14:paraId="73C91C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2318</w:t>
      </w:r>
    </w:p>
    <w:p w14:paraId="055302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2324</w:t>
      </w:r>
    </w:p>
    <w:p w14:paraId="5C955C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RSTD measurement period test case in CE Mode A</w:t>
      </w:r>
      <w:r>
        <w:rPr>
          <w:noProof/>
        </w:rPr>
        <w:tab/>
        <w:t>2324</w:t>
      </w:r>
    </w:p>
    <w:p w14:paraId="691011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2324</w:t>
      </w:r>
    </w:p>
    <w:p w14:paraId="286C6F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2330</w:t>
      </w:r>
    </w:p>
    <w:p w14:paraId="62FC95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RSTD measurement period test case in CE Mode B</w:t>
      </w:r>
      <w:r>
        <w:rPr>
          <w:noProof/>
        </w:rPr>
        <w:tab/>
        <w:t>2330</w:t>
      </w:r>
    </w:p>
    <w:p w14:paraId="0F05D9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2330</w:t>
      </w:r>
    </w:p>
    <w:p w14:paraId="6E6FEF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2336</w:t>
      </w:r>
    </w:p>
    <w:p w14:paraId="5739008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RSTD measurement period test case in CE Mode B</w:t>
      </w:r>
      <w:r>
        <w:rPr>
          <w:noProof/>
        </w:rPr>
        <w:tab/>
        <w:t>2336</w:t>
      </w:r>
    </w:p>
    <w:p w14:paraId="40D6E6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2336</w:t>
      </w:r>
    </w:p>
    <w:p w14:paraId="0F56C9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2342</w:t>
      </w:r>
    </w:p>
    <w:p w14:paraId="0F8D26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RSTD measurement period test case in CE Mode B</w:t>
      </w:r>
      <w:r>
        <w:rPr>
          <w:noProof/>
        </w:rPr>
        <w:tab/>
        <w:t>2342</w:t>
      </w:r>
    </w:p>
    <w:p w14:paraId="3506CB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2342</w:t>
      </w:r>
    </w:p>
    <w:p w14:paraId="60B433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2348</w:t>
      </w:r>
    </w:p>
    <w:p w14:paraId="7C2E86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RSTD measurement period test case in CE Mode A with longer PRS occasions</w:t>
      </w:r>
      <w:r>
        <w:rPr>
          <w:noProof/>
        </w:rPr>
        <w:tab/>
        <w:t>2348</w:t>
      </w:r>
    </w:p>
    <w:p w14:paraId="1FE8E2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2348</w:t>
      </w:r>
    </w:p>
    <w:p w14:paraId="4445A0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2354</w:t>
      </w:r>
    </w:p>
    <w:p w14:paraId="3E3914C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RSTD measurement period test case in CE Mode A with longer PRS occasions</w:t>
      </w:r>
      <w:r>
        <w:rPr>
          <w:noProof/>
        </w:rPr>
        <w:tab/>
        <w:t>2354</w:t>
      </w:r>
    </w:p>
    <w:p w14:paraId="2EDDFB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2354</w:t>
      </w:r>
    </w:p>
    <w:p w14:paraId="14F780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2360</w:t>
      </w:r>
    </w:p>
    <w:p w14:paraId="76199B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RSTD measurement period test case in CE Mode A with longer PRS occasions</w:t>
      </w:r>
      <w:r>
        <w:rPr>
          <w:noProof/>
        </w:rPr>
        <w:tab/>
        <w:t>2360</w:t>
      </w:r>
    </w:p>
    <w:p w14:paraId="4F6005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2360</w:t>
      </w:r>
    </w:p>
    <w:p w14:paraId="31B507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2366</w:t>
      </w:r>
    </w:p>
    <w:p w14:paraId="09005C2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inter-frequency RSTD measurement period test case in CE Mode B with longer PRS occasions</w:t>
      </w:r>
      <w:r>
        <w:rPr>
          <w:noProof/>
        </w:rPr>
        <w:tab/>
        <w:t>2366</w:t>
      </w:r>
    </w:p>
    <w:p w14:paraId="6DDC76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2366</w:t>
      </w:r>
    </w:p>
    <w:p w14:paraId="3DB22C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2372</w:t>
      </w:r>
    </w:p>
    <w:p w14:paraId="7750D9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HD-FDD inter-frequency RSTD measurement period test case in CE Mode B with longer PRS occasions</w:t>
      </w:r>
      <w:r>
        <w:rPr>
          <w:noProof/>
        </w:rPr>
        <w:tab/>
        <w:t>2372</w:t>
      </w:r>
    </w:p>
    <w:p w14:paraId="73BA70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2372</w:t>
      </w:r>
    </w:p>
    <w:p w14:paraId="527AA5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2378</w:t>
      </w:r>
    </w:p>
    <w:p w14:paraId="461ED47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inter-frequency RSTD measurement period test case in CE Mode B with longer PRS occasions</w:t>
      </w:r>
      <w:r>
        <w:rPr>
          <w:noProof/>
        </w:rPr>
        <w:tab/>
        <w:t>2378</w:t>
      </w:r>
    </w:p>
    <w:p w14:paraId="27C9800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2378</w:t>
      </w:r>
    </w:p>
    <w:p w14:paraId="784203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A.8.13.14.2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2384</w:t>
      </w:r>
    </w:p>
    <w:p w14:paraId="1784C07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FDD Inter-frequency Measurements</w:t>
      </w:r>
      <w:r>
        <w:rPr>
          <w:noProof/>
        </w:rPr>
        <w:tab/>
        <w:t>2384</w:t>
      </w:r>
    </w:p>
    <w:p w14:paraId="5AD870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Inter-frequency event triggered reporting under fading propagation conditions in asynchronous cells</w:t>
      </w:r>
      <w:r>
        <w:rPr>
          <w:noProof/>
        </w:rPr>
        <w:tab/>
        <w:t>2384</w:t>
      </w:r>
    </w:p>
    <w:p w14:paraId="3C6ED4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A.8.14.1</w:t>
      </w:r>
      <w:r w:rsidRPr="003D733F">
        <w:rPr>
          <w:noProof/>
          <w:snapToGrid w:val="0"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2384</w:t>
      </w:r>
    </w:p>
    <w:p w14:paraId="02CBF9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2386</w:t>
      </w:r>
    </w:p>
    <w:p w14:paraId="662AFBD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</w:t>
      </w:r>
      <w:r>
        <w:rPr>
          <w:noProof/>
          <w:lang w:eastAsia="zh-CN"/>
        </w:rPr>
        <w:t>F</w:t>
      </w:r>
      <w:r>
        <w:rPr>
          <w:noProof/>
        </w:rPr>
        <w:t xml:space="preserve">DD Inter-frequency event triggered reporting when DRX is used under fading propagation conditions in </w:t>
      </w:r>
      <w:r>
        <w:rPr>
          <w:noProof/>
          <w:lang w:eastAsia="zh-CN"/>
        </w:rPr>
        <w:t>a</w:t>
      </w:r>
      <w:r>
        <w:rPr>
          <w:noProof/>
        </w:rPr>
        <w:t>synchronous cells</w:t>
      </w:r>
      <w:r>
        <w:rPr>
          <w:noProof/>
        </w:rPr>
        <w:tab/>
        <w:t>2386</w:t>
      </w:r>
    </w:p>
    <w:p w14:paraId="1A0B6B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2386</w:t>
      </w:r>
    </w:p>
    <w:p w14:paraId="431E5D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2389</w:t>
      </w:r>
    </w:p>
    <w:p w14:paraId="7EF2FD0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- FDD Inter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>
        <w:rPr>
          <w:noProof/>
        </w:rPr>
        <w:tab/>
        <w:t>2389</w:t>
      </w:r>
    </w:p>
    <w:p w14:paraId="4AE10A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A.8.14.3.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 xml:space="preserve">Test </w:t>
      </w:r>
      <w:r w:rsidRPr="003D733F">
        <w:rPr>
          <w:noProof/>
          <w:snapToGrid w:val="0"/>
          <w:lang w:eastAsia="zh-CN"/>
        </w:rPr>
        <w:t>Purpose and Environment</w:t>
      </w:r>
      <w:r>
        <w:rPr>
          <w:noProof/>
        </w:rPr>
        <w:tab/>
        <w:t>2389</w:t>
      </w:r>
    </w:p>
    <w:p w14:paraId="365B88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2391</w:t>
      </w:r>
    </w:p>
    <w:p w14:paraId="7085920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TDD Inter-frequency Measurements</w:t>
      </w:r>
      <w:r>
        <w:rPr>
          <w:noProof/>
        </w:rPr>
        <w:tab/>
        <w:t>2392</w:t>
      </w:r>
    </w:p>
    <w:p w14:paraId="4F3FED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FDD-TDD Inter-frequency event triggered reporting under fading propagation conditions in asynchronous cells</w:t>
      </w:r>
      <w:r>
        <w:rPr>
          <w:noProof/>
        </w:rPr>
        <w:tab/>
        <w:t>2392</w:t>
      </w:r>
    </w:p>
    <w:p w14:paraId="628876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2392</w:t>
      </w:r>
    </w:p>
    <w:p w14:paraId="282DCB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2393</w:t>
      </w:r>
    </w:p>
    <w:p w14:paraId="7FF1FFB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FDD-TDD Inter-frequency event triggered reporting </w:t>
      </w:r>
      <w:r>
        <w:rPr>
          <w:noProof/>
          <w:lang w:eastAsia="zh-CN"/>
        </w:rPr>
        <w:t>when DRX is used</w:t>
      </w:r>
      <w:r>
        <w:rPr>
          <w:noProof/>
        </w:rPr>
        <w:t xml:space="preserve"> under fading propagation conditions in asynchronous cells</w:t>
      </w:r>
      <w:r>
        <w:rPr>
          <w:noProof/>
        </w:rPr>
        <w:tab/>
        <w:t>2393</w:t>
      </w:r>
    </w:p>
    <w:p w14:paraId="01EB54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15</w:t>
      </w:r>
      <w:r w:rsidRPr="003D733F">
        <w:rPr>
          <w:noProof/>
          <w:snapToGrid w:val="0"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2393</w:t>
      </w:r>
    </w:p>
    <w:p w14:paraId="3C2460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15</w:t>
      </w:r>
      <w:r w:rsidRPr="003D733F">
        <w:rPr>
          <w:noProof/>
          <w:snapToGrid w:val="0"/>
        </w:rPr>
        <w:t>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2396</w:t>
      </w:r>
    </w:p>
    <w:p w14:paraId="5AA29E9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- </w:t>
      </w:r>
      <w:r>
        <w:rPr>
          <w:noProof/>
          <w:lang w:eastAsia="zh-CN"/>
        </w:rPr>
        <w:t>T</w:t>
      </w:r>
      <w:r>
        <w:rPr>
          <w:noProof/>
        </w:rPr>
        <w:t>DD Inter</w:t>
      </w:r>
      <w:r>
        <w:rPr>
          <w:noProof/>
          <w:lang w:eastAsia="zh-CN"/>
        </w:rPr>
        <w:t>-</w:t>
      </w:r>
      <w:r>
        <w:rPr>
          <w:noProof/>
        </w:rPr>
        <w:t>frequency identification of a new CGI of E-UTRA cell using autonomous gaps</w:t>
      </w:r>
      <w:r>
        <w:rPr>
          <w:noProof/>
        </w:rPr>
        <w:tab/>
        <w:t>2396</w:t>
      </w:r>
    </w:p>
    <w:p w14:paraId="2BAB23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15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2396</w:t>
      </w:r>
    </w:p>
    <w:p w14:paraId="5F764B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15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2398</w:t>
      </w:r>
    </w:p>
    <w:p w14:paraId="58361B6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Carrier Aggregation Measurements</w:t>
      </w:r>
      <w:r>
        <w:rPr>
          <w:noProof/>
        </w:rPr>
        <w:tab/>
        <w:t>2399</w:t>
      </w:r>
    </w:p>
    <w:p w14:paraId="2EC7335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event triggered reporting under deactivated SCell in non-DRX</w:t>
      </w:r>
      <w:r>
        <w:rPr>
          <w:noProof/>
        </w:rPr>
        <w:tab/>
        <w:t>2399</w:t>
      </w:r>
    </w:p>
    <w:p w14:paraId="2B0945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2399</w:t>
      </w:r>
    </w:p>
    <w:p w14:paraId="1DAB09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2401</w:t>
      </w:r>
    </w:p>
    <w:p w14:paraId="459CE2F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event triggered reporting under deactivated SCell in non-DRX</w:t>
      </w:r>
      <w:r>
        <w:rPr>
          <w:noProof/>
        </w:rPr>
        <w:tab/>
        <w:t>2401</w:t>
      </w:r>
    </w:p>
    <w:p w14:paraId="2EBB0A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2401</w:t>
      </w:r>
    </w:p>
    <w:p w14:paraId="589446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2403</w:t>
      </w:r>
    </w:p>
    <w:p w14:paraId="4B66CE3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F</w:t>
      </w:r>
      <w:r>
        <w:rPr>
          <w:noProof/>
        </w:rPr>
        <w:t>DD-</w:t>
      </w:r>
      <w:r>
        <w:rPr>
          <w:noProof/>
          <w:lang w:eastAsia="zh-CN"/>
        </w:rPr>
        <w:t>F</w:t>
      </w:r>
      <w:r>
        <w:rPr>
          <w:noProof/>
        </w:rPr>
        <w:t>DD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</w:t>
      </w:r>
      <w:r>
        <w:rPr>
          <w:noProof/>
        </w:rPr>
        <w:t>with PCell interruption in non-DRX</w:t>
      </w:r>
      <w:r>
        <w:rPr>
          <w:noProof/>
        </w:rPr>
        <w:tab/>
        <w:t>2403</w:t>
      </w:r>
    </w:p>
    <w:p w14:paraId="4202804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2403</w:t>
      </w:r>
    </w:p>
    <w:p w14:paraId="750106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2405</w:t>
      </w:r>
    </w:p>
    <w:p w14:paraId="4354F90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8.16.3A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F</w:t>
      </w:r>
      <w:r>
        <w:rPr>
          <w:noProof/>
        </w:rPr>
        <w:t>DD-</w:t>
      </w:r>
      <w:r>
        <w:rPr>
          <w:noProof/>
          <w:lang w:eastAsia="zh-CN"/>
        </w:rPr>
        <w:t>F</w:t>
      </w:r>
      <w:r>
        <w:rPr>
          <w:noProof/>
        </w:rPr>
        <w:t>DD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</w:t>
      </w:r>
      <w:r>
        <w:rPr>
          <w:noProof/>
        </w:rPr>
        <w:t>with network controlled PCell interruption in non-DRX</w:t>
      </w:r>
      <w:r>
        <w:rPr>
          <w:noProof/>
        </w:rPr>
        <w:tab/>
        <w:t>2406</w:t>
      </w:r>
    </w:p>
    <w:p w14:paraId="2DE16D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8.16.3A.1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2406</w:t>
      </w:r>
    </w:p>
    <w:p w14:paraId="3C23AB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2407</w:t>
      </w:r>
    </w:p>
    <w:p w14:paraId="3F784A8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S</w:t>
      </w:r>
      <w:r>
        <w:rPr>
          <w:noProof/>
          <w:lang w:eastAsia="zh-CN"/>
        </w:rPr>
        <w:t>C</w:t>
      </w:r>
      <w:r>
        <w:rPr>
          <w:noProof/>
        </w:rPr>
        <w:t>ell  with PCell interruption in non-DRX</w:t>
      </w:r>
      <w:r>
        <w:rPr>
          <w:noProof/>
        </w:rPr>
        <w:tab/>
        <w:t>2408</w:t>
      </w:r>
    </w:p>
    <w:p w14:paraId="04CF4F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2408</w:t>
      </w:r>
    </w:p>
    <w:p w14:paraId="20320E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2409</w:t>
      </w:r>
    </w:p>
    <w:p w14:paraId="3B5B6C4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8.16.4A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S</w:t>
      </w:r>
      <w:r>
        <w:rPr>
          <w:noProof/>
          <w:lang w:eastAsia="zh-CN"/>
        </w:rPr>
        <w:t>C</w:t>
      </w:r>
      <w:r>
        <w:rPr>
          <w:noProof/>
        </w:rPr>
        <w:t>ell with PCell interruption in non-DRX</w:t>
      </w:r>
      <w:r>
        <w:rPr>
          <w:noProof/>
        </w:rPr>
        <w:tab/>
        <w:t>2410</w:t>
      </w:r>
    </w:p>
    <w:p w14:paraId="3D54A9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8.16.4A.1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2410</w:t>
      </w:r>
    </w:p>
    <w:p w14:paraId="73FCE2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16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4A.2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2412</w:t>
      </w:r>
    </w:p>
    <w:p w14:paraId="479C67F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event triggered reporting under deactivated SCell in non-DRX for 20 MHz bandwidth</w:t>
      </w:r>
      <w:r>
        <w:rPr>
          <w:noProof/>
        </w:rPr>
        <w:tab/>
        <w:t>2413</w:t>
      </w:r>
    </w:p>
    <w:p w14:paraId="564D2B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2413</w:t>
      </w:r>
    </w:p>
    <w:p w14:paraId="69960C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2413</w:t>
      </w:r>
    </w:p>
    <w:p w14:paraId="3C657B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event triggered reporting under deactivated SCell in non-DRX for 20 MHz bandwidth</w:t>
      </w:r>
      <w:r>
        <w:rPr>
          <w:noProof/>
        </w:rPr>
        <w:tab/>
        <w:t>2413</w:t>
      </w:r>
    </w:p>
    <w:p w14:paraId="1C3F68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2413</w:t>
      </w:r>
    </w:p>
    <w:p w14:paraId="479C3E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2414</w:t>
      </w:r>
    </w:p>
    <w:p w14:paraId="500B001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FDD event triggered reporting on deactivated SCell with PCell interruption in non-DRX for 20 MHz bandwidth</w:t>
      </w:r>
      <w:r>
        <w:rPr>
          <w:noProof/>
        </w:rPr>
        <w:tab/>
        <w:t>2414</w:t>
      </w:r>
    </w:p>
    <w:p w14:paraId="510F83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2414</w:t>
      </w:r>
    </w:p>
    <w:p w14:paraId="5B28CC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Requirements</w:t>
      </w:r>
      <w:r>
        <w:rPr>
          <w:noProof/>
        </w:rPr>
        <w:tab/>
        <w:t>2415</w:t>
      </w:r>
    </w:p>
    <w:p w14:paraId="4749E5E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TDD event triggered reporting on deactivated SCell with PCell interruption in non-DRX for 20 MHz bandwidth</w:t>
      </w:r>
      <w:r>
        <w:rPr>
          <w:noProof/>
        </w:rPr>
        <w:tab/>
        <w:t>2415</w:t>
      </w:r>
    </w:p>
    <w:p w14:paraId="7904BD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2415</w:t>
      </w:r>
    </w:p>
    <w:p w14:paraId="45E322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Requirements</w:t>
      </w:r>
      <w:r>
        <w:rPr>
          <w:noProof/>
        </w:rPr>
        <w:tab/>
        <w:t>2416</w:t>
      </w:r>
    </w:p>
    <w:p w14:paraId="35AA0CB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event triggered reporting under deactivated SCell in non-DRX</w:t>
      </w:r>
      <w:r>
        <w:rPr>
          <w:noProof/>
          <w:lang w:eastAsia="zh-CN"/>
        </w:rPr>
        <w:t xml:space="preserve"> for 10MHz+5MHz</w:t>
      </w:r>
      <w:r>
        <w:rPr>
          <w:noProof/>
        </w:rPr>
        <w:tab/>
        <w:t>2416</w:t>
      </w:r>
    </w:p>
    <w:p w14:paraId="57B5EA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2416</w:t>
      </w:r>
    </w:p>
    <w:p w14:paraId="78ED12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2417</w:t>
      </w:r>
    </w:p>
    <w:p w14:paraId="39FD0F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event triggered reporting under deactivated SCell in non-DRX</w:t>
      </w:r>
      <w:r>
        <w:rPr>
          <w:noProof/>
          <w:lang w:eastAsia="zh-CN"/>
        </w:rPr>
        <w:t xml:space="preserve"> for 10MHz+5MHz</w:t>
      </w:r>
      <w:r>
        <w:rPr>
          <w:noProof/>
        </w:rPr>
        <w:tab/>
        <w:t>2417</w:t>
      </w:r>
    </w:p>
    <w:p w14:paraId="3C4F55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10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2417</w:t>
      </w:r>
    </w:p>
    <w:p w14:paraId="4A9236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10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2418</w:t>
      </w:r>
    </w:p>
    <w:p w14:paraId="6641A76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</w:t>
      </w:r>
      <w:r>
        <w:rPr>
          <w:noProof/>
          <w:lang w:eastAsia="zh-CN"/>
        </w:rPr>
        <w:t>e</w:t>
      </w:r>
      <w:r>
        <w:rPr>
          <w:noProof/>
        </w:rPr>
        <w:t>vent triggered reporting on deactivating S</w:t>
      </w:r>
      <w:r>
        <w:rPr>
          <w:noProof/>
          <w:lang w:eastAsia="zh-CN"/>
        </w:rPr>
        <w:t>C</w:t>
      </w:r>
      <w:r>
        <w:rPr>
          <w:noProof/>
        </w:rPr>
        <w:t>ell with PCell interruption in non-DRX for</w:t>
      </w:r>
      <w:r>
        <w:rPr>
          <w:noProof/>
          <w:lang w:eastAsia="zh-CN"/>
        </w:rPr>
        <w:t xml:space="preserve"> </w:t>
      </w:r>
      <w:r>
        <w:rPr>
          <w:noProof/>
        </w:rPr>
        <w:t>10MHz+5MHz</w:t>
      </w:r>
      <w:r>
        <w:rPr>
          <w:noProof/>
        </w:rPr>
        <w:tab/>
        <w:t>2418</w:t>
      </w:r>
    </w:p>
    <w:p w14:paraId="7FBF67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2418</w:t>
      </w:r>
    </w:p>
    <w:p w14:paraId="6CF12C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Requirements</w:t>
      </w:r>
      <w:r>
        <w:rPr>
          <w:noProof/>
        </w:rPr>
        <w:tab/>
        <w:t>2419</w:t>
      </w:r>
    </w:p>
    <w:p w14:paraId="7B4AD63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</w:t>
      </w:r>
      <w:r>
        <w:rPr>
          <w:noProof/>
          <w:lang w:eastAsia="zh-CN"/>
        </w:rPr>
        <w:t>e</w:t>
      </w:r>
      <w:r>
        <w:rPr>
          <w:noProof/>
        </w:rPr>
        <w:t>vent triggered reporting on deactivating S</w:t>
      </w:r>
      <w:r>
        <w:rPr>
          <w:noProof/>
          <w:lang w:eastAsia="zh-CN"/>
        </w:rPr>
        <w:t>C</w:t>
      </w:r>
      <w:r>
        <w:rPr>
          <w:noProof/>
        </w:rPr>
        <w:t>ell with PCell interruption in non-DRX for</w:t>
      </w:r>
      <w:r>
        <w:rPr>
          <w:noProof/>
          <w:lang w:eastAsia="zh-CN"/>
        </w:rPr>
        <w:t xml:space="preserve"> </w:t>
      </w:r>
      <w:r>
        <w:rPr>
          <w:noProof/>
        </w:rPr>
        <w:t>10MHz+5MHz</w:t>
      </w:r>
      <w:r>
        <w:rPr>
          <w:noProof/>
        </w:rPr>
        <w:tab/>
        <w:t>2419</w:t>
      </w:r>
    </w:p>
    <w:p w14:paraId="0108C3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2419</w:t>
      </w:r>
    </w:p>
    <w:p w14:paraId="484DCA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Requirements</w:t>
      </w:r>
      <w:r>
        <w:rPr>
          <w:noProof/>
        </w:rPr>
        <w:tab/>
        <w:t>2419</w:t>
      </w:r>
    </w:p>
    <w:p w14:paraId="6B4E12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event triggered reporting under deactivated SCell in non-DRX for 5MHz +5 MHz bandwidth</w:t>
      </w:r>
      <w:r>
        <w:rPr>
          <w:noProof/>
        </w:rPr>
        <w:tab/>
        <w:t>2419</w:t>
      </w:r>
    </w:p>
    <w:p w14:paraId="2D36BD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2419</w:t>
      </w:r>
    </w:p>
    <w:p w14:paraId="280C91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2420</w:t>
      </w:r>
    </w:p>
    <w:p w14:paraId="052947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event triggered reporting under deactivated SCell in non-DRX for 5 MHz +5 MHz bandwidth</w:t>
      </w:r>
      <w:r>
        <w:rPr>
          <w:noProof/>
        </w:rPr>
        <w:tab/>
        <w:t>2420</w:t>
      </w:r>
    </w:p>
    <w:p w14:paraId="1B9F6A6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2420</w:t>
      </w:r>
    </w:p>
    <w:p w14:paraId="4DC180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2421</w:t>
      </w:r>
    </w:p>
    <w:p w14:paraId="135C56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FDD event triggered reporting on deactivated SCell with PCell interruption in non-DRX for 5 +5 MHz bandwidth</w:t>
      </w:r>
      <w:r>
        <w:rPr>
          <w:noProof/>
        </w:rPr>
        <w:tab/>
        <w:t>2421</w:t>
      </w:r>
    </w:p>
    <w:p w14:paraId="5869FD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2421</w:t>
      </w:r>
    </w:p>
    <w:p w14:paraId="752988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Requirements</w:t>
      </w:r>
      <w:r>
        <w:rPr>
          <w:noProof/>
        </w:rPr>
        <w:tab/>
        <w:t>2421</w:t>
      </w:r>
    </w:p>
    <w:p w14:paraId="5566FE7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TDD event triggered reporting on deactivated SCell with PCell interruption in non-DRX for 5+5 MHz bandwidth</w:t>
      </w:r>
      <w:r>
        <w:rPr>
          <w:noProof/>
        </w:rPr>
        <w:tab/>
        <w:t>2421</w:t>
      </w:r>
    </w:p>
    <w:p w14:paraId="6B3D75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2421</w:t>
      </w:r>
    </w:p>
    <w:p w14:paraId="2FE2A6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 Test Requirements</w:t>
      </w:r>
      <w:r>
        <w:rPr>
          <w:noProof/>
        </w:rPr>
        <w:tab/>
        <w:t>2422</w:t>
      </w:r>
    </w:p>
    <w:p w14:paraId="2524B6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known SCell in non-DRX</w:t>
      </w:r>
      <w:r>
        <w:rPr>
          <w:noProof/>
        </w:rPr>
        <w:tab/>
        <w:t>2422</w:t>
      </w:r>
    </w:p>
    <w:p w14:paraId="0C6AB1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2422</w:t>
      </w:r>
    </w:p>
    <w:p w14:paraId="742676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2424</w:t>
      </w:r>
    </w:p>
    <w:p w14:paraId="02AA362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known SCell in non-DRX for 20MHz</w:t>
      </w:r>
      <w:r>
        <w:rPr>
          <w:noProof/>
        </w:rPr>
        <w:tab/>
        <w:t>2425</w:t>
      </w:r>
    </w:p>
    <w:p w14:paraId="56EC4F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A.8.16.17A.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2425</w:t>
      </w:r>
    </w:p>
    <w:p w14:paraId="42AF2F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2425</w:t>
      </w:r>
    </w:p>
    <w:p w14:paraId="55BBA05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known SCell in non-DRX for 10MHz + 5MHz</w:t>
      </w:r>
      <w:r>
        <w:rPr>
          <w:noProof/>
        </w:rPr>
        <w:tab/>
        <w:t>2425</w:t>
      </w:r>
    </w:p>
    <w:p w14:paraId="1A0252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A.8.16.17B.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2425</w:t>
      </w:r>
    </w:p>
    <w:p w14:paraId="661CAF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2426</w:t>
      </w:r>
    </w:p>
    <w:p w14:paraId="759195D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A.8.16.17C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known SCell in non-DRX for 5MHz + 5MHz</w:t>
      </w:r>
      <w:r>
        <w:rPr>
          <w:noProof/>
        </w:rPr>
        <w:tab/>
        <w:t>2426</w:t>
      </w:r>
    </w:p>
    <w:p w14:paraId="6D2EBD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A.8.16.17C.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2426</w:t>
      </w:r>
    </w:p>
    <w:p w14:paraId="352830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A.8.16.17C.2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2426</w:t>
      </w:r>
    </w:p>
    <w:p w14:paraId="61D806C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known SCell in non-DRX</w:t>
      </w:r>
      <w:r>
        <w:rPr>
          <w:noProof/>
        </w:rPr>
        <w:tab/>
        <w:t>2426</w:t>
      </w:r>
    </w:p>
    <w:p w14:paraId="378971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2426</w:t>
      </w:r>
    </w:p>
    <w:p w14:paraId="2EC537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2428</w:t>
      </w:r>
    </w:p>
    <w:p w14:paraId="5EEC654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known SCell in non-DRX for 20MHz</w:t>
      </w:r>
      <w:r>
        <w:rPr>
          <w:noProof/>
        </w:rPr>
        <w:tab/>
        <w:t>2429</w:t>
      </w:r>
    </w:p>
    <w:p w14:paraId="2DF556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A.8.16.18A.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2429</w:t>
      </w:r>
    </w:p>
    <w:p w14:paraId="381142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2429</w:t>
      </w:r>
    </w:p>
    <w:p w14:paraId="09437EF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known SCell in non-DRX for 10MHz + 5MHz</w:t>
      </w:r>
      <w:r>
        <w:rPr>
          <w:noProof/>
        </w:rPr>
        <w:tab/>
        <w:t>2429</w:t>
      </w:r>
    </w:p>
    <w:p w14:paraId="7D6A6C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A.8.16.18B.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2429</w:t>
      </w:r>
    </w:p>
    <w:p w14:paraId="76DCA8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2430</w:t>
      </w:r>
    </w:p>
    <w:p w14:paraId="0A2F668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A.8.16.18C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known SCell in non-DRX for 5MHz + 5MHz</w:t>
      </w:r>
      <w:r>
        <w:rPr>
          <w:noProof/>
        </w:rPr>
        <w:tab/>
        <w:t>2430</w:t>
      </w:r>
    </w:p>
    <w:p w14:paraId="577C59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A.8.16.18C.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2430</w:t>
      </w:r>
    </w:p>
    <w:p w14:paraId="5875E5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A.8.16.18C.2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2430</w:t>
      </w:r>
    </w:p>
    <w:p w14:paraId="3E0248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A.8.16.18D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known SCell in non-DRX for 20MHz + 10MHz</w:t>
      </w:r>
      <w:r>
        <w:rPr>
          <w:noProof/>
        </w:rPr>
        <w:tab/>
        <w:t>2430</w:t>
      </w:r>
    </w:p>
    <w:p w14:paraId="78AA18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A.8.16.18D.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2430</w:t>
      </w:r>
    </w:p>
    <w:p w14:paraId="306DF9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A.8.16.18D.2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2431</w:t>
      </w:r>
    </w:p>
    <w:p w14:paraId="0617A82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activation and deactivation of </w:t>
      </w:r>
      <w:r>
        <w:rPr>
          <w:noProof/>
          <w:lang w:eastAsia="zh-CN"/>
        </w:rPr>
        <w:t>un</w:t>
      </w:r>
      <w:r>
        <w:rPr>
          <w:noProof/>
        </w:rPr>
        <w:t>known SCell in non-DRX</w:t>
      </w:r>
      <w:r>
        <w:rPr>
          <w:noProof/>
        </w:rPr>
        <w:tab/>
        <w:t>2431</w:t>
      </w:r>
    </w:p>
    <w:p w14:paraId="549B50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2431</w:t>
      </w:r>
    </w:p>
    <w:p w14:paraId="6567CC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2433</w:t>
      </w:r>
    </w:p>
    <w:p w14:paraId="5A2A3D0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unknown SCell in non-DRX for 20MHz</w:t>
      </w:r>
      <w:r>
        <w:rPr>
          <w:noProof/>
        </w:rPr>
        <w:tab/>
        <w:t>2433</w:t>
      </w:r>
    </w:p>
    <w:p w14:paraId="217334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A.8.16.19A.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2433</w:t>
      </w:r>
    </w:p>
    <w:p w14:paraId="5BB56D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2434</w:t>
      </w:r>
    </w:p>
    <w:p w14:paraId="5A462A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A.8.16.19B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unknown SCell in non-DRX for 10MHz + 5MHz</w:t>
      </w:r>
      <w:r>
        <w:rPr>
          <w:noProof/>
        </w:rPr>
        <w:tab/>
        <w:t>2434</w:t>
      </w:r>
    </w:p>
    <w:p w14:paraId="50C948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A.8.16.19B.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2434</w:t>
      </w:r>
    </w:p>
    <w:p w14:paraId="54ECBE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2434</w:t>
      </w:r>
    </w:p>
    <w:p w14:paraId="194B03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A.8.16.19C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activation and deactivation of unknown SCell in non-DRX for 5MHz + 5MHz</w:t>
      </w:r>
      <w:r>
        <w:rPr>
          <w:noProof/>
        </w:rPr>
        <w:tab/>
        <w:t>2434</w:t>
      </w:r>
    </w:p>
    <w:p w14:paraId="6DE265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A.8.16.19C.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2434</w:t>
      </w:r>
    </w:p>
    <w:p w14:paraId="216846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A.8.16.19C.2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2435</w:t>
      </w:r>
    </w:p>
    <w:p w14:paraId="3877FF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activation </w:t>
      </w:r>
      <w:r>
        <w:rPr>
          <w:noProof/>
          <w:lang w:eastAsia="zh-CN"/>
        </w:rPr>
        <w:t>and deactivation</w:t>
      </w:r>
      <w:r>
        <w:rPr>
          <w:noProof/>
        </w:rPr>
        <w:t xml:space="preserve"> of unknown SCell in non-DRX</w:t>
      </w:r>
      <w:r>
        <w:rPr>
          <w:noProof/>
        </w:rPr>
        <w:tab/>
        <w:t>2435</w:t>
      </w:r>
    </w:p>
    <w:p w14:paraId="6E8DBB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2435</w:t>
      </w:r>
    </w:p>
    <w:p w14:paraId="4E5866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2437</w:t>
      </w:r>
    </w:p>
    <w:p w14:paraId="3051AC2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unknown SCell in non-DRX for 20MHz</w:t>
      </w:r>
      <w:r>
        <w:rPr>
          <w:noProof/>
        </w:rPr>
        <w:tab/>
        <w:t>2438</w:t>
      </w:r>
    </w:p>
    <w:p w14:paraId="4846B4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A.8.16.20A.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2438</w:t>
      </w:r>
    </w:p>
    <w:p w14:paraId="5B81CC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2438</w:t>
      </w:r>
    </w:p>
    <w:p w14:paraId="1D8FCC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unknown SCell in non-DRX for 10MHz + 5MHz</w:t>
      </w:r>
      <w:r>
        <w:rPr>
          <w:noProof/>
        </w:rPr>
        <w:tab/>
        <w:t>2438</w:t>
      </w:r>
    </w:p>
    <w:p w14:paraId="30A16D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A.8.16.20B.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2438</w:t>
      </w:r>
    </w:p>
    <w:p w14:paraId="3BE718F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A.8.16.20B.2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2439</w:t>
      </w:r>
    </w:p>
    <w:p w14:paraId="2BB4A0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A.8.16.20C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unknown SCell in non-DRX for 5MHz + 5MHz</w:t>
      </w:r>
      <w:r>
        <w:rPr>
          <w:noProof/>
        </w:rPr>
        <w:tab/>
        <w:t>2439</w:t>
      </w:r>
    </w:p>
    <w:p w14:paraId="4B6EFB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A.8.16.20C.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2439</w:t>
      </w:r>
    </w:p>
    <w:p w14:paraId="7BAEB4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A.8.16.20C.2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2439</w:t>
      </w:r>
    </w:p>
    <w:p w14:paraId="7856DF3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A.8.16.20D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activation and deactivation of unknown SCell in non-DRX for 20MHz + 10MHz</w:t>
      </w:r>
      <w:r>
        <w:rPr>
          <w:noProof/>
        </w:rPr>
        <w:tab/>
        <w:t>2439</w:t>
      </w:r>
    </w:p>
    <w:p w14:paraId="37BD1C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A.8.16.20D.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2439</w:t>
      </w:r>
    </w:p>
    <w:p w14:paraId="6CEA73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A.8.16.20D.2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2440</w:t>
      </w:r>
    </w:p>
    <w:p w14:paraId="796729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event triggered reporting under deactivated SCell in non-DRX for 20MHz+10MHz</w:t>
      </w:r>
      <w:r>
        <w:rPr>
          <w:noProof/>
        </w:rPr>
        <w:tab/>
        <w:t>2440</w:t>
      </w:r>
    </w:p>
    <w:p w14:paraId="05AB0A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2440</w:t>
      </w:r>
    </w:p>
    <w:p w14:paraId="0DB863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2442</w:t>
      </w:r>
    </w:p>
    <w:p w14:paraId="75D0F2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</w:t>
      </w:r>
      <w:r>
        <w:rPr>
          <w:noProof/>
          <w:lang w:eastAsia="zh-CN"/>
        </w:rPr>
        <w:t>e</w:t>
      </w:r>
      <w:r>
        <w:rPr>
          <w:noProof/>
        </w:rPr>
        <w:t>vent triggered reporting on deactivating S</w:t>
      </w:r>
      <w:r>
        <w:rPr>
          <w:noProof/>
          <w:lang w:eastAsia="zh-CN"/>
        </w:rPr>
        <w:t>C</w:t>
      </w:r>
      <w:r>
        <w:rPr>
          <w:noProof/>
        </w:rPr>
        <w:t>ell with PCell interruption in non-DRX for</w:t>
      </w:r>
      <w:r>
        <w:rPr>
          <w:noProof/>
          <w:lang w:eastAsia="zh-CN"/>
        </w:rPr>
        <w:t xml:space="preserve"> </w:t>
      </w:r>
      <w:r>
        <w:rPr>
          <w:noProof/>
        </w:rPr>
        <w:t>20MHz+10MHz</w:t>
      </w:r>
      <w:r>
        <w:rPr>
          <w:noProof/>
        </w:rPr>
        <w:tab/>
        <w:t>2442</w:t>
      </w:r>
    </w:p>
    <w:p w14:paraId="6BF586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2442</w:t>
      </w:r>
    </w:p>
    <w:p w14:paraId="45414B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2444</w:t>
      </w:r>
    </w:p>
    <w:p w14:paraId="74F0BB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CA Event Triggered Reporting Under Deactivated SCell in Non-DRX with PCell in FDD</w:t>
      </w:r>
      <w:r>
        <w:rPr>
          <w:noProof/>
        </w:rPr>
        <w:tab/>
        <w:t>2444</w:t>
      </w:r>
    </w:p>
    <w:p w14:paraId="52665F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2444</w:t>
      </w:r>
    </w:p>
    <w:p w14:paraId="3C6E24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2447</w:t>
      </w:r>
    </w:p>
    <w:p w14:paraId="688124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CA Event Triggered Reporting Under Deactivated SCell in Non-DRX with PCell in TDD</w:t>
      </w:r>
      <w:r>
        <w:rPr>
          <w:noProof/>
        </w:rPr>
        <w:tab/>
        <w:t>2447</w:t>
      </w:r>
    </w:p>
    <w:p w14:paraId="3D523E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2447</w:t>
      </w:r>
    </w:p>
    <w:p w14:paraId="173F29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2450</w:t>
      </w:r>
    </w:p>
    <w:p w14:paraId="6D2882E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DD-</w:t>
      </w:r>
      <w:r>
        <w:rPr>
          <w:noProof/>
          <w:lang w:eastAsia="zh-CN"/>
        </w:rPr>
        <w:t>F</w:t>
      </w:r>
      <w:r>
        <w:rPr>
          <w:noProof/>
        </w:rPr>
        <w:t>DD CA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</w:t>
      </w:r>
      <w:r>
        <w:rPr>
          <w:noProof/>
        </w:rPr>
        <w:t>with PCell interruption in non-DRX with PCell in FDD</w:t>
      </w:r>
      <w:r>
        <w:rPr>
          <w:noProof/>
        </w:rPr>
        <w:tab/>
        <w:t>2450</w:t>
      </w:r>
    </w:p>
    <w:p w14:paraId="463272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2450</w:t>
      </w:r>
    </w:p>
    <w:p w14:paraId="1851BF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2453</w:t>
      </w:r>
    </w:p>
    <w:p w14:paraId="131CEAC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DD-</w:t>
      </w:r>
      <w:r>
        <w:rPr>
          <w:noProof/>
          <w:lang w:eastAsia="zh-CN"/>
        </w:rPr>
        <w:t>F</w:t>
      </w:r>
      <w:r>
        <w:rPr>
          <w:noProof/>
        </w:rPr>
        <w:t>DD CA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</w:t>
      </w:r>
      <w:r>
        <w:rPr>
          <w:noProof/>
        </w:rPr>
        <w:t>with PCell interruption in non-DRX with PCell in TDD</w:t>
      </w:r>
      <w:r>
        <w:rPr>
          <w:noProof/>
        </w:rPr>
        <w:tab/>
        <w:t>2453</w:t>
      </w:r>
    </w:p>
    <w:p w14:paraId="57671C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2453</w:t>
      </w:r>
    </w:p>
    <w:p w14:paraId="29AADC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2456</w:t>
      </w:r>
    </w:p>
    <w:p w14:paraId="1ACEC8C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PCell in FDD CA Event Triggered Reporting with 2 Deactivated SCells in Non-DRX</w:t>
      </w:r>
      <w:r>
        <w:rPr>
          <w:noProof/>
        </w:rPr>
        <w:tab/>
        <w:t>2456</w:t>
      </w:r>
    </w:p>
    <w:p w14:paraId="09F946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2456</w:t>
      </w:r>
    </w:p>
    <w:p w14:paraId="3B20A4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2461</w:t>
      </w:r>
    </w:p>
    <w:p w14:paraId="6E637EE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PCell in TDD CA Event Triggered Reporting with 2 Deactivated SCells in Non-DRX</w:t>
      </w:r>
      <w:r>
        <w:rPr>
          <w:noProof/>
        </w:rPr>
        <w:tab/>
        <w:t>2461</w:t>
      </w:r>
    </w:p>
    <w:p w14:paraId="7A08FC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2461</w:t>
      </w:r>
    </w:p>
    <w:p w14:paraId="45C6C4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2466</w:t>
      </w:r>
    </w:p>
    <w:p w14:paraId="75626D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FDD CA Event Triggered Reporting under Deactivated SCells in Non-DRX</w:t>
      </w:r>
      <w:r>
        <w:rPr>
          <w:noProof/>
        </w:rPr>
        <w:tab/>
        <w:t>2466</w:t>
      </w:r>
    </w:p>
    <w:p w14:paraId="5C224D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2466</w:t>
      </w:r>
    </w:p>
    <w:p w14:paraId="2B16BD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2471</w:t>
      </w:r>
    </w:p>
    <w:p w14:paraId="225F62E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TDD CA Event Triggered Reporting under Deactivated SCells in Non-DRX</w:t>
      </w:r>
      <w:r>
        <w:rPr>
          <w:noProof/>
        </w:rPr>
        <w:tab/>
        <w:t>2471</w:t>
      </w:r>
    </w:p>
    <w:p w14:paraId="406227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2471</w:t>
      </w:r>
    </w:p>
    <w:p w14:paraId="10862C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2476</w:t>
      </w:r>
    </w:p>
    <w:p w14:paraId="065904E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TDD-FDD 3 DL CA Event Triggered Reporting on Deactivated SCell with PCell and SCell Interruptions in Non-DRX and with PCell in FDD</w:t>
      </w:r>
      <w:r>
        <w:rPr>
          <w:noProof/>
        </w:rPr>
        <w:tab/>
        <w:t>2476</w:t>
      </w:r>
    </w:p>
    <w:p w14:paraId="201EBE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2476</w:t>
      </w:r>
    </w:p>
    <w:p w14:paraId="567A77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A.8.16.31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2481</w:t>
      </w:r>
    </w:p>
    <w:p w14:paraId="334B9C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3 DL CA Event Triggered Reporting on Deactivated SCell with PCell and SCell Interruptions in Non-DRX and with PCell in TDD</w:t>
      </w:r>
      <w:r>
        <w:rPr>
          <w:noProof/>
        </w:rPr>
        <w:tab/>
        <w:t>2481</w:t>
      </w:r>
    </w:p>
    <w:p w14:paraId="76CD10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A.8.16.32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2481</w:t>
      </w:r>
    </w:p>
    <w:p w14:paraId="33F9B05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A.8.16.32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2486</w:t>
      </w:r>
    </w:p>
    <w:p w14:paraId="0CEE59C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3 DL CA Event Triggered Reporting on Deactivated SCell with PCell and SCell Interruptions in Non-DRX</w:t>
      </w:r>
      <w:r>
        <w:rPr>
          <w:noProof/>
        </w:rPr>
        <w:tab/>
        <w:t>2486</w:t>
      </w:r>
    </w:p>
    <w:p w14:paraId="2EF660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A.8.16.33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2486</w:t>
      </w:r>
    </w:p>
    <w:p w14:paraId="3CD1FC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A.8.16.33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2491</w:t>
      </w:r>
    </w:p>
    <w:p w14:paraId="5EE1A3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3 DL CA Event Triggered Reporting on Deactivated SCell with PCell and SCell Interruptions in Non-DRX</w:t>
      </w:r>
      <w:r>
        <w:rPr>
          <w:noProof/>
        </w:rPr>
        <w:tab/>
        <w:t>2491</w:t>
      </w:r>
    </w:p>
    <w:p w14:paraId="114B8D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A.8.16.34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2491</w:t>
      </w:r>
    </w:p>
    <w:p w14:paraId="1A80FD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A.8.16.34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2496</w:t>
      </w:r>
    </w:p>
    <w:p w14:paraId="618953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PCell in FDD CA Activation and Deactivation of Known SCell in Non-DRX</w:t>
      </w:r>
      <w:r>
        <w:rPr>
          <w:noProof/>
        </w:rPr>
        <w:tab/>
        <w:t>2496</w:t>
      </w:r>
    </w:p>
    <w:p w14:paraId="6C56B8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2496</w:t>
      </w:r>
    </w:p>
    <w:p w14:paraId="55F627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2498</w:t>
      </w:r>
    </w:p>
    <w:p w14:paraId="5F541F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PCell in TDD CA Activation and Deactivation of Known SCell in Non-DRX</w:t>
      </w:r>
      <w:r>
        <w:rPr>
          <w:noProof/>
        </w:rPr>
        <w:tab/>
        <w:t>2499</w:t>
      </w:r>
    </w:p>
    <w:p w14:paraId="394378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2499</w:t>
      </w:r>
    </w:p>
    <w:p w14:paraId="6C7247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2501</w:t>
      </w:r>
    </w:p>
    <w:p w14:paraId="772CD4A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</w:t>
      </w:r>
      <w:r>
        <w:rPr>
          <w:noProof/>
        </w:rPr>
        <w:t xml:space="preserve"> FDD CA activation and deactivation of known SCell in non-DRX</w:t>
      </w:r>
      <w:r>
        <w:rPr>
          <w:noProof/>
        </w:rPr>
        <w:tab/>
        <w:t>2502</w:t>
      </w:r>
    </w:p>
    <w:p w14:paraId="0DE719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A.8.16.37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2502</w:t>
      </w:r>
    </w:p>
    <w:p w14:paraId="75D7C4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2504</w:t>
      </w:r>
    </w:p>
    <w:p w14:paraId="71A952F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</w:t>
      </w:r>
      <w:r>
        <w:rPr>
          <w:noProof/>
        </w:rPr>
        <w:t xml:space="preserve"> TDD CA activation and deactivation of known SCell in non-DRX</w:t>
      </w:r>
      <w:r>
        <w:rPr>
          <w:noProof/>
        </w:rPr>
        <w:tab/>
        <w:t>2505</w:t>
      </w:r>
    </w:p>
    <w:p w14:paraId="07E0BC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2505</w:t>
      </w:r>
    </w:p>
    <w:p w14:paraId="53AE399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2507</w:t>
      </w:r>
    </w:p>
    <w:p w14:paraId="5DE399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TDD-FDD 3DL CA Activation and Deactivation of Unknown SCell in Non-DRX with PCell in FDD</w:t>
      </w:r>
      <w:r>
        <w:rPr>
          <w:noProof/>
        </w:rPr>
        <w:tab/>
        <w:t>2508</w:t>
      </w:r>
    </w:p>
    <w:p w14:paraId="7F8EB4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2508</w:t>
      </w:r>
    </w:p>
    <w:p w14:paraId="20A0BA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A.8.16.39.2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2511</w:t>
      </w:r>
    </w:p>
    <w:p w14:paraId="511C545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 TDD-FDD 3DL CA Activation and Deactivation of Unknown SCell in Non-DRX with PCell in TDD</w:t>
      </w:r>
      <w:r>
        <w:rPr>
          <w:noProof/>
        </w:rPr>
        <w:tab/>
        <w:t>2511</w:t>
      </w:r>
    </w:p>
    <w:p w14:paraId="46DC73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2511</w:t>
      </w:r>
    </w:p>
    <w:p w14:paraId="124DDD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2514</w:t>
      </w:r>
    </w:p>
    <w:p w14:paraId="50245B8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</w:t>
      </w:r>
      <w:r>
        <w:rPr>
          <w:noProof/>
        </w:rPr>
        <w:t xml:space="preserve"> FDD CA activation and deactivation of </w:t>
      </w:r>
      <w:r>
        <w:rPr>
          <w:noProof/>
          <w:lang w:eastAsia="zh-CN"/>
        </w:rPr>
        <w:t>un</w:t>
      </w:r>
      <w:r>
        <w:rPr>
          <w:noProof/>
        </w:rPr>
        <w:t>known SCell in non-DRX</w:t>
      </w:r>
      <w:r>
        <w:rPr>
          <w:noProof/>
        </w:rPr>
        <w:tab/>
        <w:t>2514</w:t>
      </w:r>
    </w:p>
    <w:p w14:paraId="1DD961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16</w:t>
      </w:r>
      <w:r>
        <w:rPr>
          <w:noProof/>
        </w:rPr>
        <w:t>.41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2514</w:t>
      </w:r>
    </w:p>
    <w:p w14:paraId="378CC1E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2516</w:t>
      </w:r>
    </w:p>
    <w:p w14:paraId="2DF80B4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42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</w:t>
      </w:r>
      <w:r>
        <w:rPr>
          <w:noProof/>
        </w:rPr>
        <w:t xml:space="preserve"> TDD CA activation and deactivation of </w:t>
      </w:r>
      <w:r>
        <w:rPr>
          <w:noProof/>
          <w:lang w:eastAsia="zh-CN"/>
        </w:rPr>
        <w:t>un</w:t>
      </w:r>
      <w:r>
        <w:rPr>
          <w:noProof/>
        </w:rPr>
        <w:t>known SCell in non-DRX</w:t>
      </w:r>
      <w:r>
        <w:rPr>
          <w:noProof/>
        </w:rPr>
        <w:tab/>
        <w:t>2517</w:t>
      </w:r>
    </w:p>
    <w:p w14:paraId="1FD61B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42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2517</w:t>
      </w:r>
    </w:p>
    <w:p w14:paraId="73EBF23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</w:t>
      </w:r>
      <w:r>
        <w:rPr>
          <w:noProof/>
          <w:lang w:eastAsia="zh-CN"/>
        </w:rPr>
        <w:t>42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2519</w:t>
      </w:r>
    </w:p>
    <w:p w14:paraId="3DB8542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CA activation and deactivation of known SCell in non-DRX with PCell in FDD</w:t>
      </w:r>
      <w:r>
        <w:rPr>
          <w:noProof/>
        </w:rPr>
        <w:tab/>
        <w:t>2520</w:t>
      </w:r>
    </w:p>
    <w:p w14:paraId="6381B8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2520</w:t>
      </w:r>
    </w:p>
    <w:p w14:paraId="02A25A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2523</w:t>
      </w:r>
    </w:p>
    <w:p w14:paraId="2970775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TDD-FDD CA activation and deactivation of </w:t>
      </w:r>
      <w:r>
        <w:rPr>
          <w:noProof/>
          <w:lang w:eastAsia="zh-CN"/>
        </w:rPr>
        <w:t>un</w:t>
      </w:r>
      <w:r>
        <w:rPr>
          <w:noProof/>
        </w:rPr>
        <w:t>known SCell in non-DRX with PCell in FDD</w:t>
      </w:r>
      <w:r>
        <w:rPr>
          <w:noProof/>
        </w:rPr>
        <w:tab/>
        <w:t>2523</w:t>
      </w:r>
    </w:p>
    <w:p w14:paraId="5A9E7C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2523</w:t>
      </w:r>
    </w:p>
    <w:p w14:paraId="0D0ADC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2526</w:t>
      </w:r>
    </w:p>
    <w:p w14:paraId="74B3BD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CA activation and deactivation of known SCell in non-DRX with PCell in TDD</w:t>
      </w:r>
      <w:r>
        <w:rPr>
          <w:noProof/>
        </w:rPr>
        <w:tab/>
        <w:t>2526</w:t>
      </w:r>
    </w:p>
    <w:p w14:paraId="2E7DF8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2526</w:t>
      </w:r>
    </w:p>
    <w:p w14:paraId="31C125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2529</w:t>
      </w:r>
    </w:p>
    <w:p w14:paraId="59C4C89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TDD-FDD CA activation and deactivation of </w:t>
      </w:r>
      <w:r>
        <w:rPr>
          <w:noProof/>
          <w:lang w:eastAsia="zh-CN"/>
        </w:rPr>
        <w:t>un</w:t>
      </w:r>
      <w:r>
        <w:rPr>
          <w:noProof/>
        </w:rPr>
        <w:t>known SCell in non-DRX with PCell in TDD</w:t>
      </w:r>
      <w:r>
        <w:rPr>
          <w:noProof/>
        </w:rPr>
        <w:tab/>
        <w:t>2529</w:t>
      </w:r>
    </w:p>
    <w:p w14:paraId="6D4F4E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2529</w:t>
      </w:r>
    </w:p>
    <w:p w14:paraId="169485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2531</w:t>
      </w:r>
    </w:p>
    <w:p w14:paraId="5ADE45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A.8.16.47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2DL/2UL FDD CA activation and deactivation of known PUCCH SCell without valid TA in non-DRX</w:t>
      </w:r>
      <w:r>
        <w:rPr>
          <w:noProof/>
        </w:rPr>
        <w:tab/>
        <w:t>2532</w:t>
      </w:r>
    </w:p>
    <w:p w14:paraId="1C219C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A.8.16.47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2532</w:t>
      </w:r>
    </w:p>
    <w:p w14:paraId="506CC7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2534</w:t>
      </w:r>
    </w:p>
    <w:p w14:paraId="7824363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  <w:lang w:eastAsia="zh-CN"/>
        </w:rPr>
        <w:t>A.8.16.48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  <w:lang w:eastAsia="zh-CN"/>
        </w:rPr>
        <w:t>2DL/2UL TDD CA activation and deactivation of known PUCCH SCell without valid TA in non-DRX</w:t>
      </w:r>
      <w:r>
        <w:rPr>
          <w:noProof/>
        </w:rPr>
        <w:tab/>
        <w:t>2535</w:t>
      </w:r>
    </w:p>
    <w:p w14:paraId="203FD7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</w:rPr>
        <w:t>A.8.16.48</w:t>
      </w:r>
      <w:r w:rsidRPr="003D733F">
        <w:rPr>
          <w:rFonts w:eastAsia="MS Mincho"/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</w:rPr>
        <w:t xml:space="preserve">Test </w:t>
      </w:r>
      <w:r w:rsidRPr="003D733F">
        <w:rPr>
          <w:rFonts w:eastAsia="MS Mincho"/>
          <w:noProof/>
          <w:lang w:eastAsia="zh-CN"/>
        </w:rPr>
        <w:t>Purpose and Environment</w:t>
      </w:r>
      <w:r>
        <w:rPr>
          <w:noProof/>
        </w:rPr>
        <w:tab/>
        <w:t>2535</w:t>
      </w:r>
    </w:p>
    <w:p w14:paraId="4C2D0B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</w:rPr>
        <w:t>A.8.16.48.2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</w:rPr>
        <w:t>Test Requirements</w:t>
      </w:r>
      <w:r>
        <w:rPr>
          <w:noProof/>
        </w:rPr>
        <w:tab/>
        <w:t>2537</w:t>
      </w:r>
    </w:p>
    <w:p w14:paraId="771AE59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2DL/2UL TDD-FDD CA (FDD PCell) activation and deactivation of known PUCCH SCell without valid TA in non-DRX</w:t>
      </w:r>
      <w:r>
        <w:rPr>
          <w:noProof/>
        </w:rPr>
        <w:tab/>
        <w:t>2538</w:t>
      </w:r>
    </w:p>
    <w:p w14:paraId="5DE627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2538</w:t>
      </w:r>
    </w:p>
    <w:p w14:paraId="619840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A.8.16.49.2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2541</w:t>
      </w:r>
    </w:p>
    <w:p w14:paraId="28F979B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2DL/2UL </w:t>
      </w:r>
      <w:r>
        <w:rPr>
          <w:noProof/>
          <w:lang w:eastAsia="zh-CN"/>
        </w:rPr>
        <w:t>TDD-</w:t>
      </w:r>
      <w:r>
        <w:rPr>
          <w:noProof/>
        </w:rPr>
        <w:t xml:space="preserve">FDD CA </w:t>
      </w:r>
      <w:r>
        <w:rPr>
          <w:noProof/>
          <w:lang w:eastAsia="zh-CN"/>
        </w:rPr>
        <w:t xml:space="preserve">(TDD PCell) </w:t>
      </w:r>
      <w:r>
        <w:rPr>
          <w:noProof/>
        </w:rPr>
        <w:t>activation and deactivation of known PUCCH SCell without valid TA in non-DRX</w:t>
      </w:r>
      <w:r>
        <w:rPr>
          <w:noProof/>
        </w:rPr>
        <w:tab/>
        <w:t>2541</w:t>
      </w:r>
    </w:p>
    <w:p w14:paraId="05BF4B8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2541</w:t>
      </w:r>
    </w:p>
    <w:p w14:paraId="16C06E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2543</w:t>
      </w:r>
    </w:p>
    <w:p w14:paraId="6F5D02A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4 DL FDD CA Event Triggered Reporting with 3 deactivated SCells in Non-DRX</w:t>
      </w:r>
      <w:r>
        <w:rPr>
          <w:noProof/>
        </w:rPr>
        <w:tab/>
        <w:t>2544</w:t>
      </w:r>
    </w:p>
    <w:p w14:paraId="5E3B1F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2544</w:t>
      </w:r>
    </w:p>
    <w:p w14:paraId="1D4772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2549</w:t>
      </w:r>
    </w:p>
    <w:p w14:paraId="58FA8B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4 DL TDD CA Event Triggered Reporting with 3 deactivated SCells in Non-DRX</w:t>
      </w:r>
      <w:r>
        <w:rPr>
          <w:noProof/>
        </w:rPr>
        <w:tab/>
        <w:t>2549</w:t>
      </w:r>
    </w:p>
    <w:p w14:paraId="1ECE94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2549</w:t>
      </w:r>
    </w:p>
    <w:p w14:paraId="762840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2554</w:t>
      </w:r>
    </w:p>
    <w:p w14:paraId="0140275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PCell in FDD CA Event Triggered Reporting with 3 Deactivated SCells in Non-DRX</w:t>
      </w:r>
      <w:r>
        <w:rPr>
          <w:noProof/>
        </w:rPr>
        <w:tab/>
        <w:t>2554</w:t>
      </w:r>
    </w:p>
    <w:p w14:paraId="1531827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2554</w:t>
      </w:r>
    </w:p>
    <w:p w14:paraId="27676E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2558</w:t>
      </w:r>
    </w:p>
    <w:p w14:paraId="460D6E2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PCell in TDD CA Event Triggered Reporting with 3 Deactivated SCells in Non-DRX</w:t>
      </w:r>
      <w:r>
        <w:rPr>
          <w:noProof/>
        </w:rPr>
        <w:tab/>
        <w:t>2558</w:t>
      </w:r>
    </w:p>
    <w:p w14:paraId="0C4695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2558</w:t>
      </w:r>
    </w:p>
    <w:p w14:paraId="0AD6F0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A.8.16.54.2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2562</w:t>
      </w:r>
    </w:p>
    <w:p w14:paraId="72DB7E8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 </w:t>
      </w:r>
      <w:r>
        <w:rPr>
          <w:noProof/>
        </w:rPr>
        <w:t>4 DL CA Event Triggered Reporting on Deactivated SCell with PCell and SCell Interruptions in Non-DRX</w:t>
      </w:r>
      <w:r>
        <w:rPr>
          <w:noProof/>
        </w:rPr>
        <w:tab/>
        <w:t>2562</w:t>
      </w:r>
    </w:p>
    <w:p w14:paraId="6990DF0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A.8.16.55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2562</w:t>
      </w:r>
    </w:p>
    <w:p w14:paraId="75C9B4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A.8.16.55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2568</w:t>
      </w:r>
    </w:p>
    <w:p w14:paraId="5621C7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TDD </w:t>
      </w:r>
      <w:r>
        <w:rPr>
          <w:noProof/>
        </w:rPr>
        <w:t>4 DL CA Event Triggered Reporting on Deactivated SCell with PCell and SCell Interruptions in Non-DRX</w:t>
      </w:r>
      <w:r>
        <w:rPr>
          <w:noProof/>
        </w:rPr>
        <w:tab/>
        <w:t>2568</w:t>
      </w:r>
    </w:p>
    <w:p w14:paraId="68F0EC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A.8.16.56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2568</w:t>
      </w:r>
    </w:p>
    <w:p w14:paraId="7DABC0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A.8.16.56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2574</w:t>
      </w:r>
    </w:p>
    <w:p w14:paraId="40F7AA3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A.8.16.57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4DL CA activation and deactivation of know SCell in non-DRX</w:t>
      </w:r>
      <w:r>
        <w:rPr>
          <w:noProof/>
        </w:rPr>
        <w:tab/>
        <w:t>2574</w:t>
      </w:r>
    </w:p>
    <w:p w14:paraId="784967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2574</w:t>
      </w:r>
    </w:p>
    <w:p w14:paraId="3313A4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2576</w:t>
      </w:r>
    </w:p>
    <w:p w14:paraId="139367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A.8.16.58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4DL CA activation and deactivation of know SCell in non-DRX</w:t>
      </w:r>
      <w:r>
        <w:rPr>
          <w:noProof/>
        </w:rPr>
        <w:tab/>
        <w:t>2577</w:t>
      </w:r>
    </w:p>
    <w:p w14:paraId="18FA77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2577</w:t>
      </w:r>
    </w:p>
    <w:p w14:paraId="5BBED4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2579</w:t>
      </w:r>
    </w:p>
    <w:p w14:paraId="42DA01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PCell in FDD FDD-TDD 4 DL CA activation and deactivation of known SCell in non-DRX</w:t>
      </w:r>
      <w:r>
        <w:rPr>
          <w:noProof/>
        </w:rPr>
        <w:tab/>
        <w:t>2580</w:t>
      </w:r>
    </w:p>
    <w:p w14:paraId="406C82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2580</w:t>
      </w:r>
    </w:p>
    <w:p w14:paraId="1DC610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A.8.16.59.2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2584</w:t>
      </w:r>
    </w:p>
    <w:p w14:paraId="5286220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PCell in TDD FDD-TDD 4 DL CA activation and deactivation of known SCell in non-DRX</w:t>
      </w:r>
      <w:r>
        <w:rPr>
          <w:noProof/>
        </w:rPr>
        <w:tab/>
        <w:t>2585</w:t>
      </w:r>
    </w:p>
    <w:p w14:paraId="7ED382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2585</w:t>
      </w:r>
    </w:p>
    <w:p w14:paraId="134B68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2588</w:t>
      </w:r>
    </w:p>
    <w:p w14:paraId="4EF88AA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A.8.16.61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4DL CA activation and deactivation of unknown SCell in non-DRX</w:t>
      </w:r>
      <w:r>
        <w:rPr>
          <w:noProof/>
        </w:rPr>
        <w:tab/>
        <w:t>2589</w:t>
      </w:r>
    </w:p>
    <w:p w14:paraId="2FEAFC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2589</w:t>
      </w:r>
    </w:p>
    <w:p w14:paraId="64D96B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2592</w:t>
      </w:r>
    </w:p>
    <w:p w14:paraId="04045BB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A.8.16.62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4DL CA activation and deactivation of unknown SCell in non-DRX</w:t>
      </w:r>
      <w:r>
        <w:rPr>
          <w:noProof/>
        </w:rPr>
        <w:tab/>
        <w:t>2592</w:t>
      </w:r>
    </w:p>
    <w:p w14:paraId="364002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2592</w:t>
      </w:r>
    </w:p>
    <w:p w14:paraId="50A351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2594</w:t>
      </w:r>
    </w:p>
    <w:p w14:paraId="248CBFE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PCell in FDD FDD-TDD 4 DL CA activation and deactivation of unknown SCell in non-DRX</w:t>
      </w:r>
      <w:r>
        <w:rPr>
          <w:noProof/>
        </w:rPr>
        <w:tab/>
        <w:t>2595</w:t>
      </w:r>
    </w:p>
    <w:p w14:paraId="46AB0A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2595</w:t>
      </w:r>
    </w:p>
    <w:p w14:paraId="2AB2A4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2598</w:t>
      </w:r>
    </w:p>
    <w:p w14:paraId="22555D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PCell in TDD FDD-TDD 4 DL CA activation and deactivation of unknown SCell in non-DRX</w:t>
      </w:r>
      <w:r>
        <w:rPr>
          <w:noProof/>
        </w:rPr>
        <w:tab/>
        <w:t>2599</w:t>
      </w:r>
    </w:p>
    <w:p w14:paraId="400361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2599</w:t>
      </w:r>
    </w:p>
    <w:p w14:paraId="5CC97D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2603</w:t>
      </w:r>
    </w:p>
    <w:p w14:paraId="38E6626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FDD CA Event Triggered Reporting with 4 Deactivated SCells in Non-DRX</w:t>
      </w:r>
      <w:r>
        <w:rPr>
          <w:noProof/>
        </w:rPr>
        <w:tab/>
        <w:t>2603</w:t>
      </w:r>
    </w:p>
    <w:p w14:paraId="795926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2603</w:t>
      </w:r>
    </w:p>
    <w:p w14:paraId="6C3891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A.8.16.65.2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2608</w:t>
      </w:r>
    </w:p>
    <w:p w14:paraId="51383E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TDD CA Event Triggered Reporting with 4 Deactivated SCells in Non-DRX</w:t>
      </w:r>
      <w:r>
        <w:rPr>
          <w:noProof/>
        </w:rPr>
        <w:tab/>
        <w:t>2608</w:t>
      </w:r>
    </w:p>
    <w:p w14:paraId="75C3CE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2608</w:t>
      </w:r>
    </w:p>
    <w:p w14:paraId="73CD89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A.8.16.66.2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2613</w:t>
      </w:r>
    </w:p>
    <w:p w14:paraId="2F0FC35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FDD CA activation and deactivation of Unknown SCell in non-DRX</w:t>
      </w:r>
      <w:r>
        <w:rPr>
          <w:noProof/>
        </w:rPr>
        <w:tab/>
        <w:t>2613</w:t>
      </w:r>
    </w:p>
    <w:p w14:paraId="0AC4BD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2613</w:t>
      </w:r>
    </w:p>
    <w:p w14:paraId="389AAE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2618</w:t>
      </w:r>
    </w:p>
    <w:p w14:paraId="211A03F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TDD CA activation and deactivation of Unknown SCell in non-DRX</w:t>
      </w:r>
      <w:r>
        <w:rPr>
          <w:noProof/>
        </w:rPr>
        <w:tab/>
        <w:t>2618</w:t>
      </w:r>
    </w:p>
    <w:p w14:paraId="7E1602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2618</w:t>
      </w:r>
    </w:p>
    <w:p w14:paraId="2D69D8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2623</w:t>
      </w:r>
    </w:p>
    <w:p w14:paraId="50A5E8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A.8.16.69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FDD CA activation and deactivation of unknown SCell in non-DRX</w:t>
      </w:r>
      <w:r>
        <w:rPr>
          <w:noProof/>
        </w:rPr>
        <w:tab/>
        <w:t>2623</w:t>
      </w:r>
    </w:p>
    <w:p w14:paraId="07E2B3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A.8.16.69.1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2623</w:t>
      </w:r>
    </w:p>
    <w:p w14:paraId="1F00F0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A.8.16.69.2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2627</w:t>
      </w:r>
    </w:p>
    <w:p w14:paraId="021979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A.8.16.70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TDD CA activation and deactivation of unknown SCell in non-DRX</w:t>
      </w:r>
      <w:r>
        <w:rPr>
          <w:noProof/>
        </w:rPr>
        <w:tab/>
        <w:t>2627</w:t>
      </w:r>
    </w:p>
    <w:p w14:paraId="265D2ED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A.8.16.70.1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2627</w:t>
      </w:r>
    </w:p>
    <w:p w14:paraId="5FDA13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2631</w:t>
      </w:r>
    </w:p>
    <w:p w14:paraId="4C344E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 CA Event Triggered Reporting with Deactivated SCells in Non-DRX</w:t>
      </w:r>
      <w:r>
        <w:rPr>
          <w:noProof/>
        </w:rPr>
        <w:tab/>
        <w:t>2631</w:t>
      </w:r>
    </w:p>
    <w:p w14:paraId="0DB8E1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2631</w:t>
      </w:r>
    </w:p>
    <w:p w14:paraId="08A1B8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2636</w:t>
      </w:r>
    </w:p>
    <w:p w14:paraId="3F20CD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TDD CA Event Triggered Reporting with Deactivated SCells in Non-DRX</w:t>
      </w:r>
      <w:r>
        <w:rPr>
          <w:noProof/>
        </w:rPr>
        <w:tab/>
        <w:t>2636</w:t>
      </w:r>
    </w:p>
    <w:p w14:paraId="686880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2636</w:t>
      </w:r>
    </w:p>
    <w:p w14:paraId="0C1037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2641</w:t>
      </w:r>
    </w:p>
    <w:p w14:paraId="6535299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 CA Event Triggered Reporting on Deactivated SCell with PCell and SCell Interruptions in Non-DRX</w:t>
      </w:r>
      <w:r>
        <w:rPr>
          <w:noProof/>
        </w:rPr>
        <w:tab/>
        <w:t>2641</w:t>
      </w:r>
    </w:p>
    <w:p w14:paraId="438A3B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A.8.16.73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2641</w:t>
      </w:r>
    </w:p>
    <w:p w14:paraId="290F46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A.8.16.73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2648</w:t>
      </w:r>
    </w:p>
    <w:p w14:paraId="4A0D0D4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TDD CA Event Triggered Reporting on Deactivated SCell with PCell and SCell Interruptions in Non-DRX</w:t>
      </w:r>
      <w:r>
        <w:rPr>
          <w:noProof/>
        </w:rPr>
        <w:tab/>
        <w:t>2648</w:t>
      </w:r>
    </w:p>
    <w:p w14:paraId="71C31C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A.8.16.74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2648</w:t>
      </w:r>
    </w:p>
    <w:p w14:paraId="651D042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A.8.16.74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2655</w:t>
      </w:r>
    </w:p>
    <w:p w14:paraId="253608B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FDD CA activation and deactivation of known SCell in non-DRX</w:t>
      </w:r>
      <w:r>
        <w:rPr>
          <w:noProof/>
        </w:rPr>
        <w:tab/>
        <w:t>2655</w:t>
      </w:r>
    </w:p>
    <w:p w14:paraId="24FA25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2655</w:t>
      </w:r>
    </w:p>
    <w:p w14:paraId="2B6C87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2661</w:t>
      </w:r>
    </w:p>
    <w:p w14:paraId="7D9A8F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TDD CA activation and deactivation of known SCell in non-DRX</w:t>
      </w:r>
      <w:r>
        <w:rPr>
          <w:noProof/>
        </w:rPr>
        <w:tab/>
        <w:t>2661</w:t>
      </w:r>
    </w:p>
    <w:p w14:paraId="2D74DE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2661</w:t>
      </w:r>
    </w:p>
    <w:p w14:paraId="779877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2667</w:t>
      </w:r>
    </w:p>
    <w:p w14:paraId="2F3991B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A.8.16.77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FDD CA activation and deactivation of know SCell in non-DRX</w:t>
      </w:r>
      <w:r>
        <w:rPr>
          <w:noProof/>
        </w:rPr>
        <w:tab/>
        <w:t>2667</w:t>
      </w:r>
    </w:p>
    <w:p w14:paraId="4E9754C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A.8.16.77.1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2667</w:t>
      </w:r>
    </w:p>
    <w:p w14:paraId="1E9BF4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2671</w:t>
      </w:r>
    </w:p>
    <w:p w14:paraId="5FF0E19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A.8.16.78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TDD CA activation and deactivation of know SCell in non-DRX</w:t>
      </w:r>
      <w:r>
        <w:rPr>
          <w:noProof/>
        </w:rPr>
        <w:tab/>
        <w:t>2671</w:t>
      </w:r>
    </w:p>
    <w:p w14:paraId="370C1F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A.8.16.78.1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2671</w:t>
      </w:r>
    </w:p>
    <w:p w14:paraId="6713C9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2673</w:t>
      </w:r>
    </w:p>
    <w:p w14:paraId="7D3369E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PCell in FDD FDD-TDD </w:t>
      </w:r>
      <w:r>
        <w:rPr>
          <w:noProof/>
        </w:rPr>
        <w:t>4 DL CA Event Triggered Reporting on Deactivated SCell with PCell and SCell Interruptions in Non-DRX</w:t>
      </w:r>
      <w:r>
        <w:rPr>
          <w:noProof/>
        </w:rPr>
        <w:tab/>
        <w:t>2674</w:t>
      </w:r>
    </w:p>
    <w:p w14:paraId="387224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A.8.16.79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2674</w:t>
      </w:r>
    </w:p>
    <w:p w14:paraId="0DEC1F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A.8.16.79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2681</w:t>
      </w:r>
    </w:p>
    <w:p w14:paraId="36916EA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PCell in TDD TDD-FDD </w:t>
      </w:r>
      <w:r>
        <w:rPr>
          <w:noProof/>
        </w:rPr>
        <w:t>4 DL CA Event Triggered Reporting on Deactivated SCell with PCell and SCell Interruptions in Non-DRX</w:t>
      </w:r>
      <w:r>
        <w:rPr>
          <w:noProof/>
        </w:rPr>
        <w:tab/>
        <w:t>2681</w:t>
      </w:r>
    </w:p>
    <w:p w14:paraId="044F1F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A.8.16.80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2681</w:t>
      </w:r>
    </w:p>
    <w:p w14:paraId="6A7D8C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A.8.16.80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2688</w:t>
      </w:r>
    </w:p>
    <w:p w14:paraId="6D8AA83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PCell in FDD FDD-TDD </w:t>
      </w:r>
      <w:r>
        <w:rPr>
          <w:noProof/>
        </w:rPr>
        <w:t>5 DL CA Event Triggered Reporting on Deactivated SCell with PCell and SCell Interruptions in Non-DRX</w:t>
      </w:r>
      <w:r>
        <w:rPr>
          <w:noProof/>
        </w:rPr>
        <w:tab/>
        <w:t>2688</w:t>
      </w:r>
    </w:p>
    <w:p w14:paraId="7B64C2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2688</w:t>
      </w:r>
    </w:p>
    <w:p w14:paraId="6374D4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A.8.16.81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2694</w:t>
      </w:r>
    </w:p>
    <w:p w14:paraId="141B181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PCell in TDD TDD-FDD </w:t>
      </w:r>
      <w:r>
        <w:rPr>
          <w:noProof/>
        </w:rPr>
        <w:t>5 DL CA Event Triggered Reporting on Deactivated SCell with PCell and SCell Interruptions in Non-DRX</w:t>
      </w:r>
      <w:r>
        <w:rPr>
          <w:noProof/>
        </w:rPr>
        <w:tab/>
        <w:t>2694</w:t>
      </w:r>
    </w:p>
    <w:p w14:paraId="6E7911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A.8.16.82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2694</w:t>
      </w:r>
    </w:p>
    <w:p w14:paraId="35A392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A.8.16.82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2700</w:t>
      </w:r>
    </w:p>
    <w:p w14:paraId="5F47C72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CA Event Triggered Reporting under Deactivated SCells in Non-DRX with generic duplex modes</w:t>
      </w:r>
      <w:r>
        <w:rPr>
          <w:noProof/>
        </w:rPr>
        <w:tab/>
        <w:t>2700</w:t>
      </w:r>
    </w:p>
    <w:p w14:paraId="5FAF89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2700</w:t>
      </w:r>
    </w:p>
    <w:p w14:paraId="6C36AE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A.8.16.83.2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2705</w:t>
      </w:r>
    </w:p>
    <w:p w14:paraId="08E2702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 CA Event Triggered Reporting on Deactivated SCell with PCell and SCell Interruptions in Non-DRX with generic duplex modes</w:t>
      </w:r>
      <w:r>
        <w:rPr>
          <w:noProof/>
        </w:rPr>
        <w:tab/>
        <w:t>2705</w:t>
      </w:r>
    </w:p>
    <w:p w14:paraId="71F553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A.8.16.84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2705</w:t>
      </w:r>
    </w:p>
    <w:p w14:paraId="6BA150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A.8.16.84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2711</w:t>
      </w:r>
    </w:p>
    <w:p w14:paraId="26A2372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CA Activation and Deactivation of Known SCell in Non-DRX with generic duplex modes</w:t>
      </w:r>
      <w:r>
        <w:rPr>
          <w:noProof/>
        </w:rPr>
        <w:tab/>
        <w:t>2711</w:t>
      </w:r>
    </w:p>
    <w:p w14:paraId="382A8F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2711</w:t>
      </w:r>
    </w:p>
    <w:p w14:paraId="53C9AA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2715</w:t>
      </w:r>
    </w:p>
    <w:p w14:paraId="7AA310B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CA Activation and Deactivation of Unknown SCell in Non-DRX with generic duplex modes</w:t>
      </w:r>
      <w:r>
        <w:rPr>
          <w:noProof/>
        </w:rPr>
        <w:tab/>
        <w:t>2715</w:t>
      </w:r>
    </w:p>
    <w:p w14:paraId="5CC61C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2715</w:t>
      </w:r>
    </w:p>
    <w:p w14:paraId="373A35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2718</w:t>
      </w:r>
    </w:p>
    <w:p w14:paraId="4F1818E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CA Event Triggered Reporting under Deactivated SCells in Non-DRX with generic duplex modes</w:t>
      </w:r>
      <w:r>
        <w:rPr>
          <w:noProof/>
        </w:rPr>
        <w:tab/>
        <w:t>2718</w:t>
      </w:r>
    </w:p>
    <w:p w14:paraId="6A8050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2718</w:t>
      </w:r>
    </w:p>
    <w:p w14:paraId="57947F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A.8.16.87.2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2724</w:t>
      </w:r>
    </w:p>
    <w:p w14:paraId="76D9CAB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Arial"/>
          <w:noProof/>
          <w:lang w:eastAsia="ja-JP"/>
        </w:rPr>
        <w:t>4 DL CA Event Triggered Reporting on Deactivated SCell with PCell and SCell Interruptions in Non-DRX with generic duplex modes</w:t>
      </w:r>
      <w:r>
        <w:rPr>
          <w:noProof/>
        </w:rPr>
        <w:tab/>
        <w:t>2724</w:t>
      </w:r>
    </w:p>
    <w:p w14:paraId="1C43B2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A.8.16.88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2724</w:t>
      </w:r>
    </w:p>
    <w:p w14:paraId="6C1F78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A.8.16.88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2732</w:t>
      </w:r>
    </w:p>
    <w:p w14:paraId="0E59D0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CA Activation and Deactivation of Known SCell in Non-DRX with generic duplex modes</w:t>
      </w:r>
      <w:r>
        <w:rPr>
          <w:noProof/>
        </w:rPr>
        <w:tab/>
        <w:t>2732</w:t>
      </w:r>
    </w:p>
    <w:p w14:paraId="26A9E9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2732</w:t>
      </w:r>
    </w:p>
    <w:p w14:paraId="5F627F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A.8.16.89.2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2739</w:t>
      </w:r>
    </w:p>
    <w:p w14:paraId="60B294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CA Activation and Deactivation of Unknown SCell in Non-DRX with generic duplex modes</w:t>
      </w:r>
      <w:r>
        <w:rPr>
          <w:noProof/>
        </w:rPr>
        <w:tab/>
        <w:t>2739</w:t>
      </w:r>
    </w:p>
    <w:p w14:paraId="3DECA2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2739</w:t>
      </w:r>
    </w:p>
    <w:p w14:paraId="3A341B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2746</w:t>
      </w:r>
    </w:p>
    <w:p w14:paraId="7C013BB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CA Event Triggered Reporting under Deactivated SCells in Non-DRX with generic duplex modes</w:t>
      </w:r>
      <w:r>
        <w:rPr>
          <w:noProof/>
        </w:rPr>
        <w:tab/>
        <w:t>2746</w:t>
      </w:r>
    </w:p>
    <w:p w14:paraId="565DCC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2746</w:t>
      </w:r>
    </w:p>
    <w:p w14:paraId="6786BA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A.8.16.91.2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2752</w:t>
      </w:r>
    </w:p>
    <w:p w14:paraId="36A0304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CA Event Triggered Reporting on Deactivated SCell with PCell and SCell Interruptions in Non-DRX with generic duplex modes</w:t>
      </w:r>
      <w:r>
        <w:rPr>
          <w:noProof/>
        </w:rPr>
        <w:tab/>
        <w:t>2752</w:t>
      </w:r>
    </w:p>
    <w:p w14:paraId="3A69D4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A.8.16.92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2752</w:t>
      </w:r>
    </w:p>
    <w:p w14:paraId="0906A3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A.8.16.92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2760</w:t>
      </w:r>
    </w:p>
    <w:p w14:paraId="5EAFBA4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CA Activation and Deactivation of Known SCell in Non-DRX with generic duplex modes</w:t>
      </w:r>
      <w:r>
        <w:rPr>
          <w:noProof/>
        </w:rPr>
        <w:tab/>
        <w:t>2760</w:t>
      </w:r>
    </w:p>
    <w:p w14:paraId="168B60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2760</w:t>
      </w:r>
    </w:p>
    <w:p w14:paraId="7BF9A6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2767</w:t>
      </w:r>
    </w:p>
    <w:p w14:paraId="3373E3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CA Activation and Deactivation of Unknown SCell in Non-DRX with generic duplex modes</w:t>
      </w:r>
      <w:r>
        <w:rPr>
          <w:noProof/>
        </w:rPr>
        <w:tab/>
        <w:t>2767</w:t>
      </w:r>
    </w:p>
    <w:p w14:paraId="7FF7B8F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2767</w:t>
      </w:r>
    </w:p>
    <w:p w14:paraId="5D7EE4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2774</w:t>
      </w:r>
    </w:p>
    <w:p w14:paraId="68147C8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6 DL CA Event Triggered Reporting under Deactivated SCells in Non-DRX with generic duplex modes</w:t>
      </w:r>
      <w:r>
        <w:rPr>
          <w:noProof/>
        </w:rPr>
        <w:tab/>
        <w:t>2774</w:t>
      </w:r>
    </w:p>
    <w:p w14:paraId="74FB05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2774</w:t>
      </w:r>
    </w:p>
    <w:p w14:paraId="5D02E5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A.8.16.95.2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Requirements</w:t>
      </w:r>
      <w:r>
        <w:rPr>
          <w:noProof/>
        </w:rPr>
        <w:tab/>
        <w:t>2782</w:t>
      </w:r>
    </w:p>
    <w:p w14:paraId="5333913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6 DL CA Event Triggered Reporting on Deactivated SCell with PCell and SCell Interruptions in Non-DRX with generic duplex modes</w:t>
      </w:r>
      <w:r>
        <w:rPr>
          <w:noProof/>
        </w:rPr>
        <w:tab/>
        <w:t>2782</w:t>
      </w:r>
    </w:p>
    <w:p w14:paraId="7C57E9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A.8.16.96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2782</w:t>
      </w:r>
    </w:p>
    <w:p w14:paraId="53ADE4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A.8.16.96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2791</w:t>
      </w:r>
    </w:p>
    <w:p w14:paraId="5121066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6 DL CA Activation and Deactivation of Known SCell in Non-DRX with generic duplex modes</w:t>
      </w:r>
      <w:r>
        <w:rPr>
          <w:noProof/>
        </w:rPr>
        <w:tab/>
        <w:t>2791</w:t>
      </w:r>
    </w:p>
    <w:p w14:paraId="7B00AC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2791</w:t>
      </w:r>
    </w:p>
    <w:p w14:paraId="63DA7B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2798</w:t>
      </w:r>
    </w:p>
    <w:p w14:paraId="4FBE54F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6 DL CA Activation and Deactivation of Unknown SCell in Non-DRX with generic duplex modes</w:t>
      </w:r>
      <w:r>
        <w:rPr>
          <w:noProof/>
        </w:rPr>
        <w:tab/>
        <w:t>2798</w:t>
      </w:r>
    </w:p>
    <w:p w14:paraId="53CEB3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2798</w:t>
      </w:r>
    </w:p>
    <w:p w14:paraId="3BD341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2806</w:t>
      </w:r>
    </w:p>
    <w:p w14:paraId="3291B49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7 DL CA Event Triggered Reporting under Deactivated SCells in Non-DRX with generic duplex modes</w:t>
      </w:r>
      <w:r>
        <w:rPr>
          <w:noProof/>
        </w:rPr>
        <w:tab/>
        <w:t>2806</w:t>
      </w:r>
    </w:p>
    <w:p w14:paraId="1AC8E1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A.8.16.99.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2806</w:t>
      </w:r>
    </w:p>
    <w:p w14:paraId="278E98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A.8.16.99.2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Requirements</w:t>
      </w:r>
      <w:r>
        <w:rPr>
          <w:noProof/>
        </w:rPr>
        <w:tab/>
        <w:t>2816</w:t>
      </w:r>
    </w:p>
    <w:p w14:paraId="2484358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7 DL CA Event Triggered Reporting on Deactivated SCell with PCell and SCell Interruptions in Non-DRX with generic duplex modes</w:t>
      </w:r>
      <w:r>
        <w:rPr>
          <w:noProof/>
        </w:rPr>
        <w:tab/>
        <w:t>2816</w:t>
      </w:r>
    </w:p>
    <w:p w14:paraId="7F0698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A.8.16.100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2816</w:t>
      </w:r>
    </w:p>
    <w:p w14:paraId="3B263D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A.8.16.100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2826</w:t>
      </w:r>
    </w:p>
    <w:p w14:paraId="450009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7 DL CA Activation and Deactivation of Known SCell in Non-DRX with generic duplex modes</w:t>
      </w:r>
      <w:r>
        <w:rPr>
          <w:noProof/>
        </w:rPr>
        <w:tab/>
        <w:t>2826</w:t>
      </w:r>
    </w:p>
    <w:p w14:paraId="2D7ABE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2826</w:t>
      </w:r>
    </w:p>
    <w:p w14:paraId="58E5B7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2836</w:t>
      </w:r>
    </w:p>
    <w:p w14:paraId="7FB7A8B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7 DL CA Activation and Deactivation of Unknown SCell in Non-DRX with generic duplex modes</w:t>
      </w:r>
      <w:r>
        <w:rPr>
          <w:noProof/>
        </w:rPr>
        <w:tab/>
        <w:t>2836</w:t>
      </w:r>
    </w:p>
    <w:p w14:paraId="43CFAC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2836</w:t>
      </w:r>
    </w:p>
    <w:p w14:paraId="1129C8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2847</w:t>
      </w:r>
    </w:p>
    <w:p w14:paraId="0AEE7C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Hibernation and Activation of Known SCell in Non-DRX with generic duplex modes</w:t>
      </w:r>
      <w:r>
        <w:rPr>
          <w:noProof/>
        </w:rPr>
        <w:tab/>
        <w:t>2847</w:t>
      </w:r>
    </w:p>
    <w:p w14:paraId="7A3068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2847</w:t>
      </w:r>
    </w:p>
    <w:p w14:paraId="2E1F6D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2852</w:t>
      </w:r>
    </w:p>
    <w:p w14:paraId="06A691F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Hibernation and Activation of Unknown SCell in Non-DRX with generic duplex modes</w:t>
      </w:r>
      <w:r>
        <w:rPr>
          <w:noProof/>
        </w:rPr>
        <w:tab/>
        <w:t>2853</w:t>
      </w:r>
    </w:p>
    <w:p w14:paraId="3F3A84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2853</w:t>
      </w:r>
    </w:p>
    <w:p w14:paraId="42EE7F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2857</w:t>
      </w:r>
    </w:p>
    <w:p w14:paraId="52A5FA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</w:rPr>
        <w:t>A.8.16.105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</w:rPr>
        <w:t>Idle Mode measurements of inter-frequency CA candidate cells for early reporting</w:t>
      </w:r>
      <w:r>
        <w:rPr>
          <w:noProof/>
        </w:rPr>
        <w:tab/>
        <w:t>2858</w:t>
      </w:r>
    </w:p>
    <w:p w14:paraId="44935F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  <w:lang w:eastAsia="zh-CN"/>
        </w:rPr>
        <w:t>A.8.16.105.1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  <w:lang w:eastAsia="zh-CN"/>
        </w:rPr>
        <w:t>Test Purpose and Environment</w:t>
      </w:r>
      <w:r>
        <w:rPr>
          <w:noProof/>
        </w:rPr>
        <w:tab/>
        <w:t>2858</w:t>
      </w:r>
    </w:p>
    <w:p w14:paraId="64B8AB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</w:t>
      </w:r>
      <w:r>
        <w:rPr>
          <w:noProof/>
        </w:rPr>
        <w:t>8.16.105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2862</w:t>
      </w:r>
    </w:p>
    <w:p w14:paraId="1B993F2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Direct Activation of Known SCell in Non-DRX with generic duplex modes</w:t>
      </w:r>
      <w:r>
        <w:rPr>
          <w:noProof/>
        </w:rPr>
        <w:tab/>
        <w:t>2863</w:t>
      </w:r>
    </w:p>
    <w:p w14:paraId="611763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2863</w:t>
      </w:r>
    </w:p>
    <w:p w14:paraId="594C2E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2867</w:t>
      </w:r>
    </w:p>
    <w:p w14:paraId="5AB0CD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event triggered reporting under deactivated SCell in non-DRX </w:t>
      </w:r>
      <w:r w:rsidRPr="003D733F">
        <w:rPr>
          <w:rFonts w:cs="Arial"/>
          <w:noProof/>
        </w:rPr>
        <w:t xml:space="preserve">with </w:t>
      </w:r>
      <w:r w:rsidRPr="003D733F">
        <w:rPr>
          <w:i/>
          <w:noProof/>
        </w:rPr>
        <w:t>highSpeedEnhMeasFlag</w:t>
      </w:r>
      <w:r w:rsidRPr="003D733F">
        <w:rPr>
          <w:i/>
          <w:noProof/>
          <w:lang w:eastAsia="ja-JP"/>
        </w:rPr>
        <w:t>2</w:t>
      </w:r>
      <w:r w:rsidRPr="003D733F">
        <w:rPr>
          <w:i/>
          <w:noProof/>
        </w:rPr>
        <w:t>-</w:t>
      </w:r>
      <w:r w:rsidRPr="003D733F">
        <w:rPr>
          <w:i/>
          <w:noProof/>
          <w:lang w:eastAsia="ja-JP"/>
        </w:rPr>
        <w:t>r16</w:t>
      </w:r>
      <w:r>
        <w:rPr>
          <w:noProof/>
        </w:rPr>
        <w:tab/>
        <w:t>2867</w:t>
      </w:r>
    </w:p>
    <w:p w14:paraId="4BC5C9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2867</w:t>
      </w:r>
    </w:p>
    <w:p w14:paraId="7DD229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2869</w:t>
      </w:r>
    </w:p>
    <w:p w14:paraId="028350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event triggered reporting under deactivated SCell in non-DRX with </w:t>
      </w:r>
      <w:r w:rsidRPr="003D733F">
        <w:rPr>
          <w:i/>
          <w:noProof/>
        </w:rPr>
        <w:t>highSpeedEnhMeasFlag</w:t>
      </w:r>
      <w:r w:rsidRPr="003D733F">
        <w:rPr>
          <w:i/>
          <w:noProof/>
          <w:lang w:eastAsia="ja-JP"/>
        </w:rPr>
        <w:t>2</w:t>
      </w:r>
      <w:r w:rsidRPr="003D733F">
        <w:rPr>
          <w:i/>
          <w:noProof/>
        </w:rPr>
        <w:t>-</w:t>
      </w:r>
      <w:r w:rsidRPr="003D733F">
        <w:rPr>
          <w:i/>
          <w:noProof/>
          <w:lang w:eastAsia="ja-JP"/>
        </w:rPr>
        <w:t>r16</w:t>
      </w:r>
      <w:r>
        <w:rPr>
          <w:noProof/>
        </w:rPr>
        <w:tab/>
        <w:t>2870</w:t>
      </w:r>
    </w:p>
    <w:p w14:paraId="02B37F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2870</w:t>
      </w:r>
    </w:p>
    <w:p w14:paraId="3B2E9B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A.8.16.108.2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2872</w:t>
      </w:r>
    </w:p>
    <w:p w14:paraId="06012A3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RSTD Measurements for E-UTRAN Carrier Aggregation</w:t>
      </w:r>
      <w:r>
        <w:rPr>
          <w:noProof/>
        </w:rPr>
        <w:tab/>
        <w:t>2873</w:t>
      </w:r>
    </w:p>
    <w:p w14:paraId="75BDD9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RSTD measurement reporting delay test case</w:t>
      </w:r>
      <w:r>
        <w:rPr>
          <w:noProof/>
        </w:rPr>
        <w:tab/>
        <w:t>2873</w:t>
      </w:r>
    </w:p>
    <w:p w14:paraId="0F5F01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2873</w:t>
      </w:r>
    </w:p>
    <w:p w14:paraId="4AD56D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2879</w:t>
      </w:r>
    </w:p>
    <w:p w14:paraId="78E1C7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RSTD measurement reporting delay test case</w:t>
      </w:r>
      <w:r>
        <w:rPr>
          <w:noProof/>
        </w:rPr>
        <w:tab/>
        <w:t>2879</w:t>
      </w:r>
    </w:p>
    <w:p w14:paraId="08ACBA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2879</w:t>
      </w:r>
    </w:p>
    <w:p w14:paraId="656D3E8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2886</w:t>
      </w:r>
    </w:p>
    <w:p w14:paraId="2B03D5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RSTD Measurement Reporting Test Case for 20 MHz</w:t>
      </w:r>
      <w:r>
        <w:rPr>
          <w:noProof/>
        </w:rPr>
        <w:tab/>
        <w:t>2886</w:t>
      </w:r>
    </w:p>
    <w:p w14:paraId="4D2BD6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2886</w:t>
      </w:r>
    </w:p>
    <w:p w14:paraId="25BEBB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2887</w:t>
      </w:r>
    </w:p>
    <w:p w14:paraId="213E8C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RSTD Measurement Reporting Test Case for 20 MHz</w:t>
      </w:r>
      <w:r>
        <w:rPr>
          <w:noProof/>
        </w:rPr>
        <w:tab/>
        <w:t>2887</w:t>
      </w:r>
    </w:p>
    <w:p w14:paraId="77A243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A.8.17.4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2887</w:t>
      </w:r>
    </w:p>
    <w:p w14:paraId="26FFB16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A.8.17.4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2888</w:t>
      </w:r>
    </w:p>
    <w:p w14:paraId="3A44F2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RSTD Measurement Reporting Test Case for </w:t>
      </w:r>
      <w:r>
        <w:rPr>
          <w:noProof/>
          <w:lang w:eastAsia="zh-CN"/>
        </w:rPr>
        <w:t>10MHz+5</w:t>
      </w:r>
      <w:r>
        <w:rPr>
          <w:noProof/>
        </w:rPr>
        <w:t>MHz</w:t>
      </w:r>
      <w:r>
        <w:rPr>
          <w:noProof/>
        </w:rPr>
        <w:tab/>
        <w:t>2888</w:t>
      </w:r>
    </w:p>
    <w:p w14:paraId="02054F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2888</w:t>
      </w:r>
    </w:p>
    <w:p w14:paraId="20B990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2889</w:t>
      </w:r>
    </w:p>
    <w:p w14:paraId="09E3FE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RSTD Measurement Reporting Test Case for </w:t>
      </w:r>
      <w:r>
        <w:rPr>
          <w:noProof/>
          <w:lang w:eastAsia="zh-CN"/>
        </w:rPr>
        <w:t>10MHz+5</w:t>
      </w:r>
      <w:r>
        <w:rPr>
          <w:noProof/>
        </w:rPr>
        <w:t>MHz</w:t>
      </w:r>
      <w:r>
        <w:rPr>
          <w:noProof/>
        </w:rPr>
        <w:tab/>
        <w:t>2889</w:t>
      </w:r>
    </w:p>
    <w:p w14:paraId="0AA486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2889</w:t>
      </w:r>
    </w:p>
    <w:p w14:paraId="64D21D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</w:t>
      </w:r>
      <w:r>
        <w:rPr>
          <w:noProof/>
          <w:lang w:eastAsia="zh-CN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2890</w:t>
      </w:r>
    </w:p>
    <w:p w14:paraId="6BC1FE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RSTD Measurement Reporting Test Case for 5 + 5 MHz Bandwidth</w:t>
      </w:r>
      <w:r>
        <w:rPr>
          <w:noProof/>
        </w:rPr>
        <w:tab/>
        <w:t>2891</w:t>
      </w:r>
    </w:p>
    <w:p w14:paraId="0C4F65A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A.8.17.7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2891</w:t>
      </w:r>
    </w:p>
    <w:p w14:paraId="5CFA95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A.8.17.7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2891</w:t>
      </w:r>
    </w:p>
    <w:p w14:paraId="14442CF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RSTD Measurement Reporting Test Case for 5+5 MHz bandwidth</w:t>
      </w:r>
      <w:r>
        <w:rPr>
          <w:noProof/>
        </w:rPr>
        <w:tab/>
        <w:t>2892</w:t>
      </w:r>
    </w:p>
    <w:p w14:paraId="167D4D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A.8.17.8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2892</w:t>
      </w:r>
    </w:p>
    <w:p w14:paraId="601CB9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A.8.17.8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2892</w:t>
      </w:r>
    </w:p>
    <w:p w14:paraId="48F3528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RSTD Measurement Reporting Test Case for </w:t>
      </w:r>
      <w:r>
        <w:rPr>
          <w:noProof/>
          <w:lang w:eastAsia="zh-CN"/>
        </w:rPr>
        <w:t>20MHz+10</w:t>
      </w:r>
      <w:r>
        <w:rPr>
          <w:noProof/>
        </w:rPr>
        <w:t>MHz</w:t>
      </w:r>
      <w:r>
        <w:rPr>
          <w:noProof/>
        </w:rPr>
        <w:tab/>
        <w:t>2893</w:t>
      </w:r>
    </w:p>
    <w:p w14:paraId="39B1F1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A.8.17.9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2893</w:t>
      </w:r>
    </w:p>
    <w:p w14:paraId="7A7AD6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A.8.17.9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2894</w:t>
      </w:r>
    </w:p>
    <w:p w14:paraId="557DE9C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3 DL FDD CA RSTD Measurement Reporting Delay Test Case</w:t>
      </w:r>
      <w:r>
        <w:rPr>
          <w:noProof/>
        </w:rPr>
        <w:tab/>
        <w:t>2894</w:t>
      </w:r>
    </w:p>
    <w:p w14:paraId="5A7D47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A.8.17.10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2894</w:t>
      </w:r>
    </w:p>
    <w:p w14:paraId="1324A1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2901</w:t>
      </w:r>
    </w:p>
    <w:p w14:paraId="7F62C6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3 DL TDD CA RSTD Measurement Reporting Delay Test Case</w:t>
      </w:r>
      <w:r>
        <w:rPr>
          <w:noProof/>
        </w:rPr>
        <w:tab/>
        <w:t>2902</w:t>
      </w:r>
    </w:p>
    <w:p w14:paraId="0B65D1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2902</w:t>
      </w:r>
    </w:p>
    <w:p w14:paraId="5C30584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A.8.17.11.2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2908</w:t>
      </w:r>
    </w:p>
    <w:p w14:paraId="45B6C16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– </w:t>
      </w:r>
      <w:r>
        <w:rPr>
          <w:noProof/>
          <w:lang w:eastAsia="zh-CN"/>
        </w:rPr>
        <w:t>HRPD</w:t>
      </w:r>
      <w:r>
        <w:rPr>
          <w:noProof/>
        </w:rPr>
        <w:t xml:space="preserve"> Measurements</w:t>
      </w:r>
      <w:r>
        <w:rPr>
          <w:noProof/>
        </w:rPr>
        <w:tab/>
        <w:t>2909</w:t>
      </w:r>
    </w:p>
    <w:p w14:paraId="0F27708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TDD-HRPD event triggered reporting under fading propagation conditions</w:t>
      </w:r>
      <w:r>
        <w:rPr>
          <w:noProof/>
        </w:rPr>
        <w:tab/>
        <w:t>2909</w:t>
      </w:r>
    </w:p>
    <w:p w14:paraId="7715B8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A.8.18.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2909</w:t>
      </w:r>
    </w:p>
    <w:p w14:paraId="1741A0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2911</w:t>
      </w:r>
    </w:p>
    <w:p w14:paraId="4BA83B9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– </w:t>
      </w:r>
      <w:r>
        <w:rPr>
          <w:noProof/>
          <w:lang w:eastAsia="zh-CN"/>
        </w:rPr>
        <w:t>CDMA2000 1X</w:t>
      </w:r>
      <w:r>
        <w:rPr>
          <w:noProof/>
        </w:rPr>
        <w:t xml:space="preserve"> Measurements</w:t>
      </w:r>
      <w:r>
        <w:rPr>
          <w:noProof/>
        </w:rPr>
        <w:tab/>
        <w:t>2911</w:t>
      </w:r>
    </w:p>
    <w:p w14:paraId="100325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 – </w:t>
      </w:r>
      <w:r>
        <w:rPr>
          <w:noProof/>
          <w:lang w:eastAsia="zh-CN"/>
        </w:rPr>
        <w:t>CDMA2000 1X</w:t>
      </w:r>
      <w:r>
        <w:rPr>
          <w:noProof/>
        </w:rPr>
        <w:t xml:space="preserve"> event triggered reporting under fading propagation conditions</w:t>
      </w:r>
      <w:r>
        <w:rPr>
          <w:noProof/>
        </w:rPr>
        <w:tab/>
        <w:t>2911</w:t>
      </w:r>
    </w:p>
    <w:p w14:paraId="63D05B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A.8.19.1.1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2911</w:t>
      </w:r>
    </w:p>
    <w:p w14:paraId="4B5299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A.8.19.1.2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2912</w:t>
      </w:r>
    </w:p>
    <w:p w14:paraId="3AE46EE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Inter-frequency/RAT Measurements in CA mode</w:t>
      </w:r>
      <w:r>
        <w:rPr>
          <w:noProof/>
        </w:rPr>
        <w:tab/>
        <w:t>2913</w:t>
      </w:r>
    </w:p>
    <w:p w14:paraId="687F445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under fading propagation conditions in asynchronous cells</w:t>
      </w:r>
      <w:r>
        <w:rPr>
          <w:noProof/>
        </w:rPr>
        <w:tab/>
        <w:t>2913</w:t>
      </w:r>
    </w:p>
    <w:p w14:paraId="756CE4A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2913</w:t>
      </w:r>
    </w:p>
    <w:p w14:paraId="6D8D36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2914</w:t>
      </w:r>
    </w:p>
    <w:p w14:paraId="5D76B0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synchronous cells</w:t>
      </w:r>
      <w:r>
        <w:rPr>
          <w:noProof/>
        </w:rPr>
        <w:tab/>
        <w:t>2914</w:t>
      </w:r>
    </w:p>
    <w:p w14:paraId="2D54BD1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2915</w:t>
      </w:r>
    </w:p>
    <w:p w14:paraId="26E762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2916</w:t>
      </w:r>
    </w:p>
    <w:p w14:paraId="15AFB4A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8.20.2A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synchronous cells for 20 MHz +20 MHz bandwidth.</w:t>
      </w:r>
      <w:r>
        <w:rPr>
          <w:noProof/>
        </w:rPr>
        <w:tab/>
        <w:t>2917</w:t>
      </w:r>
    </w:p>
    <w:p w14:paraId="10B2D2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</w:t>
      </w:r>
      <w:r w:rsidRPr="003D733F">
        <w:rPr>
          <w:noProof/>
          <w:snapToGrid w:val="0"/>
          <w:lang w:eastAsia="zh-CN"/>
        </w:rPr>
        <w:t>2A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2917</w:t>
      </w:r>
    </w:p>
    <w:p w14:paraId="3730EC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A.8.20.2</w:t>
      </w:r>
      <w:r w:rsidRPr="003D733F">
        <w:rPr>
          <w:noProof/>
          <w:snapToGrid w:val="0"/>
          <w:lang w:eastAsia="zh-CN"/>
        </w:rPr>
        <w:t>A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2917</w:t>
      </w:r>
    </w:p>
    <w:p w14:paraId="6AF1AC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8.20.2B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Inter-frequency event triggered reporting under fading propagation conditions in synchronous cells for 20 MHz +</w:t>
      </w:r>
      <w:r>
        <w:rPr>
          <w:noProof/>
          <w:lang w:eastAsia="zh-CN"/>
        </w:rPr>
        <w:t>1</w:t>
      </w:r>
      <w:r>
        <w:rPr>
          <w:noProof/>
        </w:rPr>
        <w:t>0 MHz bandwidth.</w:t>
      </w:r>
      <w:r>
        <w:rPr>
          <w:noProof/>
        </w:rPr>
        <w:tab/>
        <w:t>2917</w:t>
      </w:r>
    </w:p>
    <w:p w14:paraId="546FF1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</w:t>
      </w:r>
      <w:r w:rsidRPr="003D733F">
        <w:rPr>
          <w:noProof/>
          <w:snapToGrid w:val="0"/>
          <w:lang w:eastAsia="zh-CN"/>
        </w:rPr>
        <w:t>2B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2917</w:t>
      </w:r>
    </w:p>
    <w:p w14:paraId="6583BA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A.8.20.2</w:t>
      </w:r>
      <w:r w:rsidRPr="003D733F">
        <w:rPr>
          <w:noProof/>
          <w:snapToGrid w:val="0"/>
          <w:lang w:eastAsia="zh-CN"/>
        </w:rPr>
        <w:t>B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2920</w:t>
      </w:r>
    </w:p>
    <w:p w14:paraId="09A76B7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UTRAN FDD event triggered reporting under fading propagation conditions</w:t>
      </w:r>
      <w:r>
        <w:rPr>
          <w:noProof/>
        </w:rPr>
        <w:tab/>
        <w:t>2920</w:t>
      </w:r>
    </w:p>
    <w:p w14:paraId="76D3A6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2920</w:t>
      </w:r>
    </w:p>
    <w:p w14:paraId="30AB36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A.8.20.3.2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2922</w:t>
      </w:r>
    </w:p>
    <w:p w14:paraId="334409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</w:t>
      </w:r>
      <w:r>
        <w:rPr>
          <w:noProof/>
          <w:lang w:eastAsia="zh-CN"/>
        </w:rPr>
        <w:t>N</w:t>
      </w:r>
      <w:r>
        <w:rPr>
          <w:noProof/>
        </w:rPr>
        <w:t xml:space="preserve"> TDD to UTRA</w:t>
      </w:r>
      <w:r>
        <w:rPr>
          <w:noProof/>
          <w:lang w:eastAsia="zh-CN"/>
        </w:rPr>
        <w:t>N</w:t>
      </w:r>
      <w:r>
        <w:rPr>
          <w:noProof/>
        </w:rPr>
        <w:t xml:space="preserve"> TDD cell search under fading propagation conditions</w:t>
      </w:r>
      <w:r>
        <w:rPr>
          <w:noProof/>
        </w:rPr>
        <w:tab/>
        <w:t>2922</w:t>
      </w:r>
    </w:p>
    <w:p w14:paraId="5438C8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2922</w:t>
      </w:r>
    </w:p>
    <w:p w14:paraId="217E22B2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2922</w:t>
      </w:r>
    </w:p>
    <w:p w14:paraId="7F05D5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2924</w:t>
      </w:r>
    </w:p>
    <w:p w14:paraId="1DE77908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2924</w:t>
      </w:r>
    </w:p>
    <w:p w14:paraId="541AE8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</w:t>
      </w:r>
      <w:r>
        <w:rPr>
          <w:noProof/>
          <w:lang w:eastAsia="zh-CN"/>
        </w:rPr>
        <w:t>N</w:t>
      </w:r>
      <w:r>
        <w:rPr>
          <w:noProof/>
        </w:rPr>
        <w:t xml:space="preserve"> TDD </w:t>
      </w:r>
      <w:r>
        <w:rPr>
          <w:noProof/>
          <w:lang w:eastAsia="zh-CN"/>
        </w:rPr>
        <w:t xml:space="preserve">with 20 MHz +20 MHz bandwidth </w:t>
      </w:r>
      <w:r>
        <w:rPr>
          <w:noProof/>
        </w:rPr>
        <w:t>to UTRA</w:t>
      </w:r>
      <w:r>
        <w:rPr>
          <w:noProof/>
          <w:lang w:eastAsia="zh-CN"/>
        </w:rPr>
        <w:t>N</w:t>
      </w:r>
      <w:r>
        <w:rPr>
          <w:noProof/>
        </w:rPr>
        <w:t xml:space="preserve"> TDD cell search under fading propagation conditions</w:t>
      </w:r>
      <w:r>
        <w:rPr>
          <w:noProof/>
        </w:rPr>
        <w:tab/>
        <w:t>2924</w:t>
      </w:r>
    </w:p>
    <w:p w14:paraId="276478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2924</w:t>
      </w:r>
    </w:p>
    <w:p w14:paraId="54829B23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A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2924</w:t>
      </w:r>
    </w:p>
    <w:p w14:paraId="318679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2924</w:t>
      </w:r>
    </w:p>
    <w:p w14:paraId="0EDD4621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A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2924</w:t>
      </w:r>
    </w:p>
    <w:p w14:paraId="59D811E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B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</w:t>
      </w:r>
      <w:r>
        <w:rPr>
          <w:noProof/>
          <w:lang w:eastAsia="zh-CN"/>
        </w:rPr>
        <w:t>N</w:t>
      </w:r>
      <w:r>
        <w:rPr>
          <w:noProof/>
        </w:rPr>
        <w:t xml:space="preserve"> TDD </w:t>
      </w:r>
      <w:r>
        <w:rPr>
          <w:noProof/>
          <w:lang w:eastAsia="zh-CN"/>
        </w:rPr>
        <w:t xml:space="preserve">with 20 MHz +10 MHz bandwidth </w:t>
      </w:r>
      <w:r>
        <w:rPr>
          <w:noProof/>
        </w:rPr>
        <w:t>to UTRA</w:t>
      </w:r>
      <w:r>
        <w:rPr>
          <w:noProof/>
          <w:lang w:eastAsia="zh-CN"/>
        </w:rPr>
        <w:t>N</w:t>
      </w:r>
      <w:r>
        <w:rPr>
          <w:noProof/>
        </w:rPr>
        <w:t xml:space="preserve"> TDD cell search under fading propagation conditions</w:t>
      </w:r>
      <w:r>
        <w:rPr>
          <w:noProof/>
        </w:rPr>
        <w:tab/>
        <w:t>2925</w:t>
      </w:r>
    </w:p>
    <w:p w14:paraId="513330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B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2925</w:t>
      </w:r>
    </w:p>
    <w:p w14:paraId="33DD009B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B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2925</w:t>
      </w:r>
    </w:p>
    <w:p w14:paraId="406D00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B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2927</w:t>
      </w:r>
    </w:p>
    <w:p w14:paraId="30BF691A" w14:textId="77777777" w:rsidR="00FA12DA" w:rsidRDefault="00FA12D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A.8.20.4</w:t>
      </w:r>
      <w:r>
        <w:rPr>
          <w:noProof/>
          <w:lang w:eastAsia="zh-CN"/>
        </w:rPr>
        <w:t>B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1.28 Mcps TDD option</w:t>
      </w:r>
      <w:r>
        <w:rPr>
          <w:noProof/>
        </w:rPr>
        <w:tab/>
        <w:t>2927</w:t>
      </w:r>
    </w:p>
    <w:p w14:paraId="3A2FE12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CSG Proximity Indication Testing Case for E-UTRAN FDD – FDD Inter frequency</w:t>
      </w:r>
      <w:r>
        <w:rPr>
          <w:noProof/>
        </w:rPr>
        <w:tab/>
        <w:t>2927</w:t>
      </w:r>
    </w:p>
    <w:p w14:paraId="59DCDB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</w:rPr>
        <w:t>Test Purpose and Environment</w:t>
      </w:r>
      <w:r>
        <w:rPr>
          <w:noProof/>
        </w:rPr>
        <w:tab/>
        <w:t>2927</w:t>
      </w:r>
    </w:p>
    <w:p w14:paraId="08E24F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A.8.21.2 Test Requirements</w:t>
      </w:r>
      <w:r>
        <w:rPr>
          <w:noProof/>
        </w:rPr>
        <w:tab/>
        <w:t>2931</w:t>
      </w:r>
    </w:p>
    <w:p w14:paraId="6D1B908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Discovery Signal Measurements</w:t>
      </w:r>
      <w:r>
        <w:rPr>
          <w:noProof/>
        </w:rPr>
        <w:tab/>
        <w:t>2931</w:t>
      </w:r>
    </w:p>
    <w:p w14:paraId="5583B7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intra-frequency event triggered reporting under fading propagation conditions in synchronous cells in DRX based on CRS based discovery signal</w:t>
      </w:r>
      <w:r>
        <w:rPr>
          <w:noProof/>
        </w:rPr>
        <w:tab/>
        <w:t>2931</w:t>
      </w:r>
    </w:p>
    <w:p w14:paraId="392EEE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A.8.22.1.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2931</w:t>
      </w:r>
    </w:p>
    <w:p w14:paraId="5883FC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2934</w:t>
      </w:r>
    </w:p>
    <w:p w14:paraId="5A84798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intra-frequency event triggered reporting under fading propagation conditions in synchronous cells in DRX based on CRS based discovery signal</w:t>
      </w:r>
      <w:r>
        <w:rPr>
          <w:noProof/>
        </w:rPr>
        <w:tab/>
        <w:t>2934</w:t>
      </w:r>
    </w:p>
    <w:p w14:paraId="27368B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A.8.22.2.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2934</w:t>
      </w:r>
    </w:p>
    <w:p w14:paraId="72806F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2937</w:t>
      </w:r>
    </w:p>
    <w:p w14:paraId="444AE06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</w:t>
      </w:r>
      <w:r>
        <w:rPr>
          <w:noProof/>
          <w:lang w:eastAsia="zh-CN"/>
        </w:rPr>
        <w:t>er</w:t>
      </w:r>
      <w:r>
        <w:rPr>
          <w:noProof/>
        </w:rPr>
        <w:t>-frequency event triggered reporting under fading propagation conditions in DRX based on CRS based discovery signal</w:t>
      </w:r>
      <w:r>
        <w:rPr>
          <w:noProof/>
        </w:rPr>
        <w:tab/>
        <w:t>2937</w:t>
      </w:r>
    </w:p>
    <w:p w14:paraId="079095B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2937</w:t>
      </w:r>
    </w:p>
    <w:p w14:paraId="50CD02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2940</w:t>
      </w:r>
    </w:p>
    <w:p w14:paraId="63E59AA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int</w:t>
      </w:r>
      <w:r>
        <w:rPr>
          <w:noProof/>
          <w:lang w:eastAsia="zh-CN"/>
        </w:rPr>
        <w:t>er</w:t>
      </w:r>
      <w:r>
        <w:rPr>
          <w:noProof/>
        </w:rPr>
        <w:t>-frequency event triggered reporting under fading propagation conditions in DRX based on CRS based discovery signal</w:t>
      </w:r>
      <w:r>
        <w:rPr>
          <w:noProof/>
        </w:rPr>
        <w:tab/>
        <w:t>2940</w:t>
      </w:r>
    </w:p>
    <w:p w14:paraId="7A69D9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2940</w:t>
      </w:r>
    </w:p>
    <w:p w14:paraId="49D6242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2943</w:t>
      </w:r>
    </w:p>
    <w:p w14:paraId="3734F3E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FDD-FDD intra-frequency event triggered reporting </w:t>
      </w:r>
      <w:r w:rsidRPr="003D733F">
        <w:rPr>
          <w:rFonts w:cs="v4.2.0"/>
          <w:noProof/>
        </w:rPr>
        <w:t>in DRX based on</w:t>
      </w:r>
      <w:r>
        <w:rPr>
          <w:noProof/>
        </w:rPr>
        <w:t xml:space="preserve"> CSI-RS based discovery signal</w:t>
      </w:r>
      <w:r>
        <w:rPr>
          <w:noProof/>
        </w:rPr>
        <w:tab/>
        <w:t>2943</w:t>
      </w:r>
    </w:p>
    <w:p w14:paraId="057DF7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2943</w:t>
      </w:r>
    </w:p>
    <w:p w14:paraId="4C7AA90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2947</w:t>
      </w:r>
    </w:p>
    <w:p w14:paraId="18B331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TDD-TDD intra-frequency event triggered reporting </w:t>
      </w:r>
      <w:r w:rsidRPr="003D733F">
        <w:rPr>
          <w:rFonts w:cs="v4.2.0"/>
          <w:noProof/>
        </w:rPr>
        <w:t>in DRX based on</w:t>
      </w:r>
      <w:r>
        <w:rPr>
          <w:noProof/>
        </w:rPr>
        <w:t xml:space="preserve"> CSI-RS based discovery signal</w:t>
      </w:r>
      <w:r>
        <w:rPr>
          <w:noProof/>
        </w:rPr>
        <w:tab/>
        <w:t>2947</w:t>
      </w:r>
    </w:p>
    <w:p w14:paraId="2D6ECD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2947</w:t>
      </w:r>
    </w:p>
    <w:p w14:paraId="0ED4E7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2951</w:t>
      </w:r>
    </w:p>
    <w:p w14:paraId="18B64D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Inter-frequency event triggered reporting in DRX based on</w:t>
      </w:r>
      <w:r w:rsidRPr="003D733F">
        <w:rPr>
          <w:bCs/>
          <w:noProof/>
        </w:rPr>
        <w:t xml:space="preserve"> CSI-RS based discovery signal</w:t>
      </w:r>
      <w:r>
        <w:rPr>
          <w:noProof/>
        </w:rPr>
        <w:tab/>
        <w:t>2951</w:t>
      </w:r>
    </w:p>
    <w:p w14:paraId="24C1FD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2951</w:t>
      </w:r>
    </w:p>
    <w:p w14:paraId="411AFA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2955</w:t>
      </w:r>
    </w:p>
    <w:p w14:paraId="430B8E9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E-UTRAN TDD-TDD inter-frequency event triggered reporting under fading propagation condition in DRX based on CSI-RS based discovery signal</w:t>
      </w:r>
      <w:r>
        <w:rPr>
          <w:noProof/>
        </w:rPr>
        <w:tab/>
        <w:t>2955</w:t>
      </w:r>
    </w:p>
    <w:p w14:paraId="2D6A82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2955</w:t>
      </w:r>
    </w:p>
    <w:p w14:paraId="6A1ACA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2959</w:t>
      </w:r>
    </w:p>
    <w:p w14:paraId="20C4F8A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event triggered reporting under deactivated SCell in non-DRX based on CRS based discovery signal</w:t>
      </w:r>
      <w:r>
        <w:rPr>
          <w:noProof/>
        </w:rPr>
        <w:tab/>
        <w:t>2959</w:t>
      </w:r>
    </w:p>
    <w:p w14:paraId="3F8432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22</w:t>
      </w:r>
      <w:r>
        <w:rPr>
          <w:noProof/>
        </w:rPr>
        <w:t>.</w:t>
      </w: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2959</w:t>
      </w:r>
    </w:p>
    <w:p w14:paraId="4DA0A0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22</w:t>
      </w:r>
      <w:r>
        <w:rPr>
          <w:noProof/>
        </w:rPr>
        <w:t>.</w:t>
      </w:r>
      <w:r>
        <w:rPr>
          <w:noProof/>
          <w:lang w:eastAsia="zh-CN"/>
        </w:rPr>
        <w:t>9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2961</w:t>
      </w:r>
    </w:p>
    <w:p w14:paraId="262CDDC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 event triggered reporting under deactivated SCell in non-DRX based on CRS based discovery signal</w:t>
      </w:r>
      <w:r>
        <w:rPr>
          <w:noProof/>
        </w:rPr>
        <w:tab/>
        <w:t>2962</w:t>
      </w:r>
    </w:p>
    <w:p w14:paraId="2244B4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22</w:t>
      </w:r>
      <w:r>
        <w:rPr>
          <w:noProof/>
        </w:rPr>
        <w:t>.</w:t>
      </w:r>
      <w:r>
        <w:rPr>
          <w:noProof/>
          <w:lang w:eastAsia="zh-CN"/>
        </w:rPr>
        <w:t>10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2962</w:t>
      </w:r>
    </w:p>
    <w:p w14:paraId="40BDDB4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22</w:t>
      </w:r>
      <w:r>
        <w:rPr>
          <w:noProof/>
        </w:rPr>
        <w:t>.</w:t>
      </w:r>
      <w:r>
        <w:rPr>
          <w:noProof/>
          <w:lang w:eastAsia="zh-CN"/>
        </w:rPr>
        <w:t>10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2964</w:t>
      </w:r>
    </w:p>
    <w:p w14:paraId="4E9215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E-UTRAN FDD event triggered reporting under deactivated SCell in non-DRX based on CSI-RS based discovery signal</w:t>
      </w:r>
      <w:r>
        <w:rPr>
          <w:noProof/>
        </w:rPr>
        <w:tab/>
        <w:t>2965</w:t>
      </w:r>
    </w:p>
    <w:p w14:paraId="554EA5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2965</w:t>
      </w:r>
    </w:p>
    <w:p w14:paraId="4526E1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2968</w:t>
      </w:r>
    </w:p>
    <w:p w14:paraId="7F9902B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E-UTRAN TDD event triggered reporting under deactivated SCell in non-DRX based on CSI-RS based discovery signal</w:t>
      </w:r>
      <w:r>
        <w:rPr>
          <w:noProof/>
        </w:rPr>
        <w:tab/>
        <w:t>2968</w:t>
      </w:r>
    </w:p>
    <w:p w14:paraId="2C0912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2968</w:t>
      </w:r>
    </w:p>
    <w:p w14:paraId="731776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2972</w:t>
      </w:r>
    </w:p>
    <w:p w14:paraId="6617562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Dual Connectivity Measurements</w:t>
      </w:r>
      <w:r>
        <w:rPr>
          <w:noProof/>
        </w:rPr>
        <w:tab/>
        <w:t>2972</w:t>
      </w:r>
    </w:p>
    <w:p w14:paraId="2851538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intra-frequency event triggered reporting with DRX in synchronous DC</w:t>
      </w:r>
      <w:r>
        <w:rPr>
          <w:noProof/>
        </w:rPr>
        <w:tab/>
        <w:t>2972</w:t>
      </w:r>
    </w:p>
    <w:p w14:paraId="52FDA2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2972</w:t>
      </w:r>
    </w:p>
    <w:p w14:paraId="6755C7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2975</w:t>
      </w:r>
    </w:p>
    <w:p w14:paraId="60C988E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intra-frequency event triggered reporting with DRX in asynchronous DC</w:t>
      </w:r>
      <w:r>
        <w:rPr>
          <w:noProof/>
        </w:rPr>
        <w:tab/>
        <w:t>2975</w:t>
      </w:r>
    </w:p>
    <w:p w14:paraId="2E9648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2975</w:t>
      </w:r>
    </w:p>
    <w:p w14:paraId="5662B2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2978</w:t>
      </w:r>
    </w:p>
    <w:p w14:paraId="236AE59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DC intra-frequency event triggered reporting with DRX in synchronous DC</w:t>
      </w:r>
      <w:r>
        <w:rPr>
          <w:noProof/>
        </w:rPr>
        <w:tab/>
        <w:t>2978</w:t>
      </w:r>
    </w:p>
    <w:p w14:paraId="56F585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2978</w:t>
      </w:r>
    </w:p>
    <w:p w14:paraId="240D79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2981</w:t>
      </w:r>
    </w:p>
    <w:p w14:paraId="33EF6D0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inter-frequency event triggered reporting with DRX in synchronous DC</w:t>
      </w:r>
      <w:r>
        <w:rPr>
          <w:noProof/>
        </w:rPr>
        <w:tab/>
        <w:t>2981</w:t>
      </w:r>
    </w:p>
    <w:p w14:paraId="033559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2981</w:t>
      </w:r>
    </w:p>
    <w:p w14:paraId="30C35E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2984</w:t>
      </w:r>
    </w:p>
    <w:p w14:paraId="521F4B3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inter-frequency event triggered reporting with DRX in asynchronous DC</w:t>
      </w:r>
      <w:r>
        <w:rPr>
          <w:noProof/>
        </w:rPr>
        <w:tab/>
        <w:t>2984</w:t>
      </w:r>
    </w:p>
    <w:p w14:paraId="1594E5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2984</w:t>
      </w:r>
    </w:p>
    <w:p w14:paraId="0C250C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2987</w:t>
      </w:r>
    </w:p>
    <w:p w14:paraId="0454DBB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DC inter-frequency event triggered reporting with DRX in synchronous DC</w:t>
      </w:r>
      <w:r>
        <w:rPr>
          <w:noProof/>
        </w:rPr>
        <w:tab/>
        <w:t>2987</w:t>
      </w:r>
    </w:p>
    <w:p w14:paraId="467E69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2987</w:t>
      </w:r>
    </w:p>
    <w:p w14:paraId="7AB19C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2990</w:t>
      </w:r>
    </w:p>
    <w:p w14:paraId="0ABAD17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Addition and Release Delay of known PSCell in Synchronous DC</w:t>
      </w:r>
      <w:r>
        <w:rPr>
          <w:noProof/>
        </w:rPr>
        <w:tab/>
        <w:t>2990</w:t>
      </w:r>
    </w:p>
    <w:p w14:paraId="3C01B8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2990</w:t>
      </w:r>
    </w:p>
    <w:p w14:paraId="2907B9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2992</w:t>
      </w:r>
    </w:p>
    <w:p w14:paraId="285EED6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Addition and Release Delay of known PSCell in Asynchronous DC</w:t>
      </w:r>
      <w:r>
        <w:rPr>
          <w:noProof/>
        </w:rPr>
        <w:tab/>
        <w:t>2993</w:t>
      </w:r>
    </w:p>
    <w:p w14:paraId="5CC5EF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2993</w:t>
      </w:r>
    </w:p>
    <w:p w14:paraId="308375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2995</w:t>
      </w:r>
    </w:p>
    <w:p w14:paraId="3E45261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Addition and Release Delay of known PSCell in Synchronous DC</w:t>
      </w:r>
      <w:r>
        <w:rPr>
          <w:noProof/>
        </w:rPr>
        <w:tab/>
        <w:t>2996</w:t>
      </w:r>
    </w:p>
    <w:p w14:paraId="7DD310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2996</w:t>
      </w:r>
    </w:p>
    <w:p w14:paraId="252B12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2999</w:t>
      </w:r>
    </w:p>
    <w:p w14:paraId="007742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DC intra-frequency event triggered reporting with DRX in synchronous DC with PCell in FDD</w:t>
      </w:r>
      <w:r>
        <w:rPr>
          <w:noProof/>
        </w:rPr>
        <w:tab/>
        <w:t>2999</w:t>
      </w:r>
    </w:p>
    <w:p w14:paraId="7A3914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2999</w:t>
      </w:r>
    </w:p>
    <w:p w14:paraId="7AC971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3002</w:t>
      </w:r>
    </w:p>
    <w:p w14:paraId="1D15FF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DC intra-frequency event triggered reporting with DRX in synchronous DC with PCell in TDD</w:t>
      </w:r>
      <w:r>
        <w:rPr>
          <w:noProof/>
        </w:rPr>
        <w:tab/>
        <w:t>3002</w:t>
      </w:r>
    </w:p>
    <w:p w14:paraId="6FE72F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3002</w:t>
      </w:r>
    </w:p>
    <w:p w14:paraId="1305EE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3005</w:t>
      </w:r>
    </w:p>
    <w:p w14:paraId="6598B59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DC inter-frequency event triggered reporting with DRX in synchronous DC with PCell in FDD</w:t>
      </w:r>
      <w:r>
        <w:rPr>
          <w:noProof/>
        </w:rPr>
        <w:tab/>
        <w:t>3005</w:t>
      </w:r>
    </w:p>
    <w:p w14:paraId="2E7C6F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3005</w:t>
      </w:r>
    </w:p>
    <w:p w14:paraId="76CB7A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3008</w:t>
      </w:r>
    </w:p>
    <w:p w14:paraId="771BA2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TDD-FDD DC inter-frequency event triggered reporting with DRX in synchronous DC with PCell in TDD</w:t>
      </w:r>
      <w:r>
        <w:rPr>
          <w:noProof/>
        </w:rPr>
        <w:tab/>
        <w:t>3008</w:t>
      </w:r>
    </w:p>
    <w:p w14:paraId="7A3926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3008</w:t>
      </w:r>
    </w:p>
    <w:p w14:paraId="7D93D1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3011</w:t>
      </w:r>
    </w:p>
    <w:p w14:paraId="2ADB31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</w:t>
      </w:r>
      <w:r>
        <w:rPr>
          <w:noProof/>
          <w:lang w:eastAsia="zh-CN"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DD-FDD Addition and Release Delay of known PSCell in Synchronous DC</w:t>
      </w:r>
      <w:r>
        <w:rPr>
          <w:noProof/>
          <w:lang w:eastAsia="zh-CN"/>
        </w:rPr>
        <w:t xml:space="preserve"> with PCell in FDD</w:t>
      </w:r>
      <w:r>
        <w:rPr>
          <w:noProof/>
        </w:rPr>
        <w:tab/>
        <w:t>3011</w:t>
      </w:r>
    </w:p>
    <w:p w14:paraId="360680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</w:t>
      </w:r>
      <w:r>
        <w:rPr>
          <w:noProof/>
          <w:lang w:eastAsia="zh-CN"/>
        </w:rPr>
        <w:t>14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3011</w:t>
      </w:r>
    </w:p>
    <w:p w14:paraId="3288CE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</w:t>
      </w:r>
      <w:r>
        <w:rPr>
          <w:noProof/>
          <w:lang w:eastAsia="zh-CN"/>
        </w:rPr>
        <w:t>14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3014</w:t>
      </w:r>
    </w:p>
    <w:p w14:paraId="4559B48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</w:t>
      </w:r>
      <w:r>
        <w:rPr>
          <w:noProof/>
          <w:lang w:eastAsia="zh-CN"/>
        </w:rPr>
        <w:t>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>DD-FDD Addition and Release Delay of known PSCell in Synchronous DC</w:t>
      </w:r>
      <w:r>
        <w:rPr>
          <w:noProof/>
          <w:lang w:eastAsia="zh-CN"/>
        </w:rPr>
        <w:t xml:space="preserve"> with PCell in TDD</w:t>
      </w:r>
      <w:r>
        <w:rPr>
          <w:noProof/>
        </w:rPr>
        <w:tab/>
        <w:t>3014</w:t>
      </w:r>
    </w:p>
    <w:p w14:paraId="1D6EF9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</w:t>
      </w:r>
      <w:r>
        <w:rPr>
          <w:noProof/>
          <w:lang w:eastAsia="zh-CN"/>
        </w:rPr>
        <w:t>15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3014</w:t>
      </w:r>
    </w:p>
    <w:p w14:paraId="456983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</w:t>
      </w:r>
      <w:r>
        <w:rPr>
          <w:noProof/>
          <w:lang w:eastAsia="zh-CN"/>
        </w:rPr>
        <w:t>15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3017</w:t>
      </w:r>
    </w:p>
    <w:p w14:paraId="7BE68C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SSTD measurement reporting delay with no DRX in asynchronous DC</w:t>
      </w:r>
      <w:r>
        <w:rPr>
          <w:noProof/>
        </w:rPr>
        <w:tab/>
        <w:t>3017</w:t>
      </w:r>
    </w:p>
    <w:p w14:paraId="5698DF8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3017</w:t>
      </w:r>
    </w:p>
    <w:p w14:paraId="41C395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3018</w:t>
      </w:r>
    </w:p>
    <w:p w14:paraId="0745AC1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SSTD measurement reporting delay with DRX in asynchronous DC</w:t>
      </w:r>
      <w:r>
        <w:rPr>
          <w:noProof/>
        </w:rPr>
        <w:tab/>
        <w:t>3019</w:t>
      </w:r>
    </w:p>
    <w:p w14:paraId="16E699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3019</w:t>
      </w:r>
    </w:p>
    <w:p w14:paraId="27A681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3021</w:t>
      </w:r>
    </w:p>
    <w:p w14:paraId="39CE376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- FDD </w:t>
      </w:r>
      <w:r>
        <w:rPr>
          <w:noProof/>
          <w:lang w:eastAsia="zh-CN"/>
        </w:rPr>
        <w:t xml:space="preserve">DC </w:t>
      </w:r>
      <w:r>
        <w:rPr>
          <w:noProof/>
        </w:rPr>
        <w:t>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</w:t>
      </w:r>
      <w:r>
        <w:rPr>
          <w:noProof/>
          <w:lang w:eastAsia="zh-CN"/>
        </w:rPr>
        <w:t xml:space="preserve"> in synchronous DC</w:t>
      </w:r>
      <w:r>
        <w:rPr>
          <w:noProof/>
        </w:rPr>
        <w:tab/>
        <w:t>3021</w:t>
      </w:r>
    </w:p>
    <w:p w14:paraId="3730C2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3021</w:t>
      </w:r>
    </w:p>
    <w:p w14:paraId="649770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3022</w:t>
      </w:r>
    </w:p>
    <w:p w14:paraId="20BA30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 - FDD </w:t>
      </w:r>
      <w:r>
        <w:rPr>
          <w:noProof/>
          <w:lang w:eastAsia="zh-CN"/>
        </w:rPr>
        <w:t xml:space="preserve">DC </w:t>
      </w:r>
      <w:r>
        <w:rPr>
          <w:noProof/>
        </w:rPr>
        <w:t>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</w:t>
      </w:r>
      <w:r>
        <w:rPr>
          <w:noProof/>
          <w:lang w:eastAsia="zh-CN"/>
        </w:rPr>
        <w:t xml:space="preserve"> in asynchronous DC</w:t>
      </w:r>
      <w:r>
        <w:rPr>
          <w:noProof/>
        </w:rPr>
        <w:tab/>
        <w:t>3023</w:t>
      </w:r>
    </w:p>
    <w:p w14:paraId="21F2C5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3023</w:t>
      </w:r>
    </w:p>
    <w:p w14:paraId="7998C9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3024</w:t>
      </w:r>
    </w:p>
    <w:p w14:paraId="7584F3D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</w:t>
      </w:r>
      <w:r>
        <w:rPr>
          <w:noProof/>
          <w:lang w:eastAsia="zh-CN"/>
        </w:rPr>
        <w:t>T</w:t>
      </w:r>
      <w:r>
        <w:rPr>
          <w:noProof/>
        </w:rPr>
        <w:t xml:space="preserve">DD - </w:t>
      </w:r>
      <w:r>
        <w:rPr>
          <w:noProof/>
          <w:lang w:eastAsia="zh-CN"/>
        </w:rPr>
        <w:t>T</w:t>
      </w:r>
      <w:r>
        <w:rPr>
          <w:noProof/>
        </w:rPr>
        <w:t xml:space="preserve">DD </w:t>
      </w:r>
      <w:r>
        <w:rPr>
          <w:noProof/>
          <w:lang w:eastAsia="zh-CN"/>
        </w:rPr>
        <w:t xml:space="preserve">DC </w:t>
      </w:r>
      <w:r>
        <w:rPr>
          <w:noProof/>
        </w:rPr>
        <w:t>Intra</w:t>
      </w:r>
      <w:r>
        <w:rPr>
          <w:noProof/>
          <w:lang w:eastAsia="zh-CN"/>
        </w:rPr>
        <w:t>-</w:t>
      </w:r>
      <w:r>
        <w:rPr>
          <w:noProof/>
        </w:rPr>
        <w:t xml:space="preserve">frequency identification of a new CGI of E-UTRA cell </w:t>
      </w:r>
      <w:r>
        <w:rPr>
          <w:noProof/>
          <w:lang w:eastAsia="zh-CN"/>
        </w:rPr>
        <w:t>using</w:t>
      </w:r>
      <w:r>
        <w:rPr>
          <w:noProof/>
        </w:rPr>
        <w:t xml:space="preserve"> autonomous gaps</w:t>
      </w:r>
      <w:r>
        <w:rPr>
          <w:noProof/>
          <w:lang w:eastAsia="zh-CN"/>
        </w:rPr>
        <w:t xml:space="preserve"> in synchronous DC</w:t>
      </w:r>
      <w:r>
        <w:rPr>
          <w:noProof/>
        </w:rPr>
        <w:tab/>
        <w:t>3025</w:t>
      </w:r>
    </w:p>
    <w:p w14:paraId="088B16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3025</w:t>
      </w:r>
    </w:p>
    <w:p w14:paraId="5AE780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3026</w:t>
      </w:r>
    </w:p>
    <w:p w14:paraId="7E399DD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DC Inter-frequency identification of a new CGI of E-UTRA cell using autonomous gaps in synchronous DC</w:t>
      </w:r>
      <w:r>
        <w:rPr>
          <w:noProof/>
        </w:rPr>
        <w:tab/>
        <w:t>3027</w:t>
      </w:r>
    </w:p>
    <w:p w14:paraId="03693E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3027</w:t>
      </w:r>
    </w:p>
    <w:p w14:paraId="77828A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A.8.23.21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3028</w:t>
      </w:r>
    </w:p>
    <w:p w14:paraId="6616A7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FDD DC Inter-frequency identification of a new CGI of E-UTRA cell using autonomous gaps in asynchronous DC</w:t>
      </w:r>
      <w:r>
        <w:rPr>
          <w:noProof/>
        </w:rPr>
        <w:tab/>
        <w:t>3029</w:t>
      </w:r>
    </w:p>
    <w:p w14:paraId="0E1F7B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3029</w:t>
      </w:r>
    </w:p>
    <w:p w14:paraId="68D263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</w:rPr>
        <w:t>A.8.23.22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3030</w:t>
      </w:r>
    </w:p>
    <w:p w14:paraId="6A4F4C7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TDD DC Inter-frequency identification of a new CGI of E-UTRA cell using autonomous gaps in synchronous DC</w:t>
      </w:r>
      <w:r>
        <w:rPr>
          <w:noProof/>
        </w:rPr>
        <w:tab/>
        <w:t>3031</w:t>
      </w:r>
    </w:p>
    <w:p w14:paraId="7F3455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3031</w:t>
      </w:r>
    </w:p>
    <w:p w14:paraId="15BC4B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A.8.23.23.2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3032</w:t>
      </w:r>
    </w:p>
    <w:p w14:paraId="73A0789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activation and deactivation of known SCell in Non-DRX in synchronous DC</w:t>
      </w:r>
      <w:r>
        <w:rPr>
          <w:noProof/>
        </w:rPr>
        <w:tab/>
        <w:t>3033</w:t>
      </w:r>
    </w:p>
    <w:p w14:paraId="6E3F59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A.8.23.24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3033</w:t>
      </w:r>
    </w:p>
    <w:p w14:paraId="0F6AAD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3035</w:t>
      </w:r>
    </w:p>
    <w:p w14:paraId="0A8EC27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activation and deactivation of known SCell in Non-DRX in asynchronous DC</w:t>
      </w:r>
      <w:r>
        <w:rPr>
          <w:noProof/>
        </w:rPr>
        <w:tab/>
        <w:t>3036</w:t>
      </w:r>
    </w:p>
    <w:p w14:paraId="21C74D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A.8.23.25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3036</w:t>
      </w:r>
    </w:p>
    <w:p w14:paraId="75F74A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3038</w:t>
      </w:r>
    </w:p>
    <w:p w14:paraId="2AE786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DC activation and deactivation of known SCell in Non-DRX in synchronous DC</w:t>
      </w:r>
      <w:r>
        <w:rPr>
          <w:noProof/>
        </w:rPr>
        <w:tab/>
        <w:t>3039</w:t>
      </w:r>
    </w:p>
    <w:p w14:paraId="0F29AB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A.8.23.26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3039</w:t>
      </w:r>
    </w:p>
    <w:p w14:paraId="4CACC9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3041</w:t>
      </w:r>
    </w:p>
    <w:p w14:paraId="1BAB7A1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event triggered reporting under deactivated SCell with PCell and PSCell interruption in non-DRX in synchronous DC</w:t>
      </w:r>
      <w:r>
        <w:rPr>
          <w:noProof/>
        </w:rPr>
        <w:tab/>
        <w:t>3042</w:t>
      </w:r>
    </w:p>
    <w:p w14:paraId="1C7836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3042</w:t>
      </w:r>
    </w:p>
    <w:p w14:paraId="4AC50F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3045</w:t>
      </w:r>
    </w:p>
    <w:p w14:paraId="04EDF0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FDD-FDD DC event triggered reporting under deactivated SCell with PCell and PSCell interruption in non-DRX in asynchronous DC</w:t>
      </w:r>
      <w:r>
        <w:rPr>
          <w:noProof/>
        </w:rPr>
        <w:tab/>
        <w:t>3045</w:t>
      </w:r>
    </w:p>
    <w:p w14:paraId="37280D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3045</w:t>
      </w:r>
    </w:p>
    <w:p w14:paraId="16AD8B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3049</w:t>
      </w:r>
    </w:p>
    <w:p w14:paraId="1AC26A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DC event triggered reporting under deactivated SCell with PCell and PSCell interruption in non-DRX in synchronous DC</w:t>
      </w:r>
      <w:r>
        <w:rPr>
          <w:noProof/>
        </w:rPr>
        <w:tab/>
        <w:t>3049</w:t>
      </w:r>
    </w:p>
    <w:p w14:paraId="2F7B14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3049</w:t>
      </w:r>
    </w:p>
    <w:p w14:paraId="1FCF22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A.8.23.29.2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3053</w:t>
      </w:r>
    </w:p>
    <w:p w14:paraId="686AC5A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Proximity-based Services</w:t>
      </w:r>
      <w:r>
        <w:rPr>
          <w:noProof/>
        </w:rPr>
        <w:tab/>
        <w:t>3053</w:t>
      </w:r>
    </w:p>
    <w:p w14:paraId="632DE3B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Initiation/Cease of SLSS Transmission with ProSe Direct Discovery</w:t>
      </w:r>
      <w:r>
        <w:rPr>
          <w:noProof/>
        </w:rPr>
        <w:tab/>
        <w:t>3053</w:t>
      </w:r>
    </w:p>
    <w:p w14:paraId="728514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3053</w:t>
      </w:r>
    </w:p>
    <w:p w14:paraId="767C07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3054</w:t>
      </w:r>
    </w:p>
    <w:p w14:paraId="0F31783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 - Initiation/Cease of SLSS Transmission with ProSe Direct Discovery</w:t>
      </w:r>
      <w:r>
        <w:rPr>
          <w:noProof/>
        </w:rPr>
        <w:tab/>
        <w:t>3055</w:t>
      </w:r>
    </w:p>
    <w:p w14:paraId="77DE46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3055</w:t>
      </w:r>
    </w:p>
    <w:p w14:paraId="253519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3056</w:t>
      </w:r>
    </w:p>
    <w:p w14:paraId="012163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- Initiation/Cease of SLSS Transmission with ProSe Direct Communication</w:t>
      </w:r>
      <w:r>
        <w:rPr>
          <w:noProof/>
        </w:rPr>
        <w:tab/>
        <w:t>3056</w:t>
      </w:r>
    </w:p>
    <w:p w14:paraId="78F0317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3057</w:t>
      </w:r>
    </w:p>
    <w:p w14:paraId="31A5F55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3058</w:t>
      </w:r>
    </w:p>
    <w:p w14:paraId="46C2445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E-UTRAN-WLAN Measurements</w:t>
      </w:r>
      <w:r>
        <w:rPr>
          <w:noProof/>
        </w:rPr>
        <w:tab/>
        <w:t>3059</w:t>
      </w:r>
    </w:p>
    <w:p w14:paraId="25C515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FDD-WLAN Event Triggered Reporting in non-DRX under AWGN</w:t>
      </w:r>
      <w:r>
        <w:rPr>
          <w:noProof/>
        </w:rPr>
        <w:tab/>
        <w:t>3059</w:t>
      </w:r>
    </w:p>
    <w:p w14:paraId="14D888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A.8.25.1.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3059</w:t>
      </w:r>
    </w:p>
    <w:p w14:paraId="51F6C5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A.8.25.1.2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3061</w:t>
      </w:r>
    </w:p>
    <w:p w14:paraId="02FE86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TDD-WLAN Event Triggered Reporting in non-DRX under AWGN</w:t>
      </w:r>
      <w:r>
        <w:rPr>
          <w:noProof/>
        </w:rPr>
        <w:tab/>
        <w:t>3061</w:t>
      </w:r>
    </w:p>
    <w:p w14:paraId="796AB2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A.8.25.2.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3061</w:t>
      </w:r>
    </w:p>
    <w:p w14:paraId="0D59BD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eastAsia="zh-CN"/>
        </w:rPr>
        <w:t>A.8.25.2.2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eastAsia="zh-CN"/>
        </w:rPr>
        <w:t>Test Requirements</w:t>
      </w:r>
      <w:r>
        <w:rPr>
          <w:noProof/>
        </w:rPr>
        <w:tab/>
        <w:t>3063</w:t>
      </w:r>
    </w:p>
    <w:p w14:paraId="46B7CD5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26 Frame Structure 3 (FS3)</w:t>
      </w:r>
      <w:r>
        <w:rPr>
          <w:noProof/>
        </w:rPr>
        <w:tab/>
        <w:t>3063</w:t>
      </w:r>
    </w:p>
    <w:p w14:paraId="144D15A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26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FDD-FS3 </w:t>
      </w:r>
      <w:r>
        <w:rPr>
          <w:noProof/>
          <w:lang w:eastAsia="zh-CN"/>
        </w:rPr>
        <w:t>A</w:t>
      </w:r>
      <w:r>
        <w:rPr>
          <w:noProof/>
        </w:rPr>
        <w:t xml:space="preserve">ctivation and deactivation of known FS3 SCell </w:t>
      </w:r>
      <w:r>
        <w:rPr>
          <w:noProof/>
          <w:lang w:eastAsia="zh-CN"/>
        </w:rPr>
        <w:t>with FDD PCell in non-DRX</w:t>
      </w:r>
      <w:r>
        <w:rPr>
          <w:noProof/>
        </w:rPr>
        <w:tab/>
        <w:t>3063</w:t>
      </w:r>
    </w:p>
    <w:p w14:paraId="6C43ED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26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3063</w:t>
      </w:r>
    </w:p>
    <w:p w14:paraId="04F369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</w:t>
      </w:r>
      <w:r>
        <w:rPr>
          <w:noProof/>
        </w:rPr>
        <w:t>6.</w:t>
      </w:r>
      <w:r>
        <w:rPr>
          <w:noProof/>
          <w:lang w:eastAsia="zh-CN"/>
        </w:rPr>
        <w:t>1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3065</w:t>
      </w:r>
    </w:p>
    <w:p w14:paraId="092B0A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</w:t>
      </w: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TDD-FS3 Activation and deactivation of known FS3 SCell </w:t>
      </w:r>
      <w:r>
        <w:rPr>
          <w:noProof/>
          <w:lang w:eastAsia="zh-CN"/>
        </w:rPr>
        <w:t>with TDD PCell in non-DRX</w:t>
      </w:r>
      <w:r>
        <w:rPr>
          <w:noProof/>
        </w:rPr>
        <w:tab/>
        <w:t>3066</w:t>
      </w:r>
    </w:p>
    <w:p w14:paraId="5333A2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</w:t>
      </w: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3066</w:t>
      </w:r>
    </w:p>
    <w:p w14:paraId="7EDD47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</w:t>
      </w:r>
      <w:r>
        <w:rPr>
          <w:noProof/>
          <w:lang w:eastAsia="zh-CN"/>
        </w:rPr>
        <w:t>2</w:t>
      </w:r>
      <w:r>
        <w:rPr>
          <w:noProof/>
        </w:rPr>
        <w:t>6.</w:t>
      </w:r>
      <w:r>
        <w:rPr>
          <w:noProof/>
          <w:lang w:eastAsia="zh-CN"/>
        </w:rPr>
        <w:t>2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3068</w:t>
      </w:r>
    </w:p>
    <w:p w14:paraId="0A1E5D6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FDD-FS3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FS3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and</w:t>
      </w:r>
      <w:r>
        <w:rPr>
          <w:noProof/>
        </w:rPr>
        <w:t xml:space="preserve"> </w:t>
      </w:r>
      <w:r>
        <w:rPr>
          <w:noProof/>
          <w:lang w:eastAsia="zh-CN"/>
        </w:rPr>
        <w:t>F</w:t>
      </w:r>
      <w:r>
        <w:rPr>
          <w:noProof/>
        </w:rPr>
        <w:t>DD PCell interruption in non-DRX</w:t>
      </w:r>
      <w:r>
        <w:rPr>
          <w:noProof/>
        </w:rPr>
        <w:tab/>
        <w:t>3069</w:t>
      </w:r>
    </w:p>
    <w:p w14:paraId="49F29C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8.26.3.1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3069</w:t>
      </w:r>
    </w:p>
    <w:p w14:paraId="7B67D1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26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3072</w:t>
      </w:r>
    </w:p>
    <w:p w14:paraId="58D05B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A.8.26.3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FDD-TDD 3DL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FS3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and</w:t>
      </w:r>
      <w:r>
        <w:rPr>
          <w:noProof/>
        </w:rPr>
        <w:t xml:space="preserve"> </w:t>
      </w:r>
      <w:r>
        <w:rPr>
          <w:noProof/>
          <w:lang w:eastAsia="zh-CN"/>
        </w:rPr>
        <w:t>F</w:t>
      </w:r>
      <w:r>
        <w:rPr>
          <w:noProof/>
        </w:rPr>
        <w:t>DD PCell interruption in non-DRX</w:t>
      </w:r>
      <w:r>
        <w:rPr>
          <w:noProof/>
        </w:rPr>
        <w:tab/>
        <w:t>3072</w:t>
      </w:r>
    </w:p>
    <w:p w14:paraId="4C42DC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A.8.26.3A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3072</w:t>
      </w:r>
    </w:p>
    <w:p w14:paraId="3C1FF8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A.8.26.3A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3076</w:t>
      </w:r>
    </w:p>
    <w:p w14:paraId="319BAD7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TDD-FS3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FS3 S</w:t>
      </w:r>
      <w:r>
        <w:rPr>
          <w:noProof/>
          <w:lang w:eastAsia="zh-CN"/>
        </w:rPr>
        <w:t>C</w:t>
      </w:r>
      <w:r>
        <w:rPr>
          <w:noProof/>
        </w:rPr>
        <w:t xml:space="preserve">ell </w:t>
      </w:r>
      <w:r>
        <w:rPr>
          <w:noProof/>
          <w:lang w:eastAsia="zh-CN"/>
        </w:rPr>
        <w:t xml:space="preserve">and </w:t>
      </w:r>
      <w:r>
        <w:rPr>
          <w:noProof/>
        </w:rPr>
        <w:t>TDD PCell interruption in non-DRX</w:t>
      </w:r>
      <w:r>
        <w:rPr>
          <w:noProof/>
        </w:rPr>
        <w:tab/>
        <w:t>3076</w:t>
      </w:r>
    </w:p>
    <w:p w14:paraId="3C5ADD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8.26.4.1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3076</w:t>
      </w:r>
    </w:p>
    <w:p w14:paraId="04F878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</w:t>
      </w:r>
      <w:r w:rsidRPr="003D733F">
        <w:rPr>
          <w:noProof/>
          <w:snapToGrid w:val="0"/>
          <w:lang w:eastAsia="zh-CN"/>
        </w:rPr>
        <w:t>26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3080</w:t>
      </w:r>
    </w:p>
    <w:p w14:paraId="4B2F760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A.8.26.4A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TDD-TDD 3DL Event triggered reporting on deactivat</w:t>
      </w:r>
      <w:r>
        <w:rPr>
          <w:noProof/>
          <w:lang w:eastAsia="zh-CN"/>
        </w:rPr>
        <w:t>ed</w:t>
      </w:r>
      <w:r>
        <w:rPr>
          <w:noProof/>
        </w:rPr>
        <w:t xml:space="preserve"> FS3 S</w:t>
      </w:r>
      <w:r>
        <w:rPr>
          <w:noProof/>
          <w:lang w:eastAsia="zh-CN"/>
        </w:rPr>
        <w:t>C</w:t>
      </w:r>
      <w:r>
        <w:rPr>
          <w:noProof/>
        </w:rPr>
        <w:t>ell</w:t>
      </w:r>
      <w:r>
        <w:rPr>
          <w:noProof/>
          <w:lang w:eastAsia="zh-CN"/>
        </w:rPr>
        <w:t xml:space="preserve"> and</w:t>
      </w:r>
      <w:r>
        <w:rPr>
          <w:noProof/>
        </w:rPr>
        <w:t xml:space="preserve"> </w:t>
      </w:r>
      <w:r>
        <w:rPr>
          <w:noProof/>
          <w:lang w:eastAsia="zh-CN"/>
        </w:rPr>
        <w:t>F</w:t>
      </w:r>
      <w:r>
        <w:rPr>
          <w:noProof/>
        </w:rPr>
        <w:t>DD PCell interruption in non-DRX</w:t>
      </w:r>
      <w:r>
        <w:rPr>
          <w:noProof/>
        </w:rPr>
        <w:tab/>
        <w:t>3080</w:t>
      </w:r>
    </w:p>
    <w:p w14:paraId="76D00B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A.8.26.4A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3080</w:t>
      </w:r>
    </w:p>
    <w:p w14:paraId="265E3A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A.8.26.4A</w:t>
      </w:r>
      <w:r w:rsidRPr="003D733F">
        <w:rPr>
          <w:noProof/>
          <w:snapToGrid w:val="0"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3084</w:t>
      </w:r>
    </w:p>
    <w:p w14:paraId="07E9DFE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FDD-FS3 </w:t>
      </w:r>
      <w:r>
        <w:rPr>
          <w:noProof/>
          <w:lang w:eastAsia="zh-CN"/>
        </w:rPr>
        <w:t>I</w:t>
      </w:r>
      <w:r>
        <w:rPr>
          <w:noProof/>
        </w:rPr>
        <w:t xml:space="preserve">ntra-frequency event triggered reporting in </w:t>
      </w:r>
      <w:r>
        <w:rPr>
          <w:noProof/>
          <w:lang w:eastAsia="zh-CN"/>
        </w:rPr>
        <w:t>non-</w:t>
      </w:r>
      <w:r>
        <w:rPr>
          <w:noProof/>
        </w:rPr>
        <w:t>DRX</w:t>
      </w:r>
      <w:r>
        <w:rPr>
          <w:noProof/>
          <w:lang w:eastAsia="zh-CN"/>
        </w:rPr>
        <w:t xml:space="preserve"> for</w:t>
      </w:r>
      <w:r>
        <w:rPr>
          <w:noProof/>
        </w:rPr>
        <w:t xml:space="preserve"> CRS based discovery signal</w:t>
      </w:r>
      <w:r>
        <w:rPr>
          <w:noProof/>
        </w:rPr>
        <w:tab/>
        <w:t>3084</w:t>
      </w:r>
    </w:p>
    <w:p w14:paraId="323EA2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A.8.26.5.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3084</w:t>
      </w:r>
    </w:p>
    <w:p w14:paraId="27E4CB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3087</w:t>
      </w:r>
    </w:p>
    <w:p w14:paraId="0F6A2B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A.8.26.5A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FDD-FS3 </w:t>
      </w:r>
      <w:r>
        <w:rPr>
          <w:noProof/>
          <w:lang w:eastAsia="zh-CN"/>
        </w:rPr>
        <w:t>I</w:t>
      </w:r>
      <w:r>
        <w:rPr>
          <w:noProof/>
        </w:rPr>
        <w:t xml:space="preserve">ntra-frequency event triggered reporting in </w:t>
      </w:r>
      <w:r>
        <w:rPr>
          <w:noProof/>
          <w:lang w:eastAsia="zh-CN"/>
        </w:rPr>
        <w:t>non-</w:t>
      </w:r>
      <w:r>
        <w:rPr>
          <w:noProof/>
        </w:rPr>
        <w:t>DRX</w:t>
      </w:r>
      <w:r>
        <w:rPr>
          <w:noProof/>
          <w:lang w:eastAsia="zh-CN"/>
        </w:rPr>
        <w:t xml:space="preserve"> for</w:t>
      </w:r>
      <w:r>
        <w:rPr>
          <w:noProof/>
        </w:rPr>
        <w:t xml:space="preserve"> CRS based discovery signal with 2 SCells</w:t>
      </w:r>
      <w:r>
        <w:rPr>
          <w:noProof/>
        </w:rPr>
        <w:tab/>
        <w:t>3087</w:t>
      </w:r>
    </w:p>
    <w:p w14:paraId="770317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A.8.26.5A.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3087</w:t>
      </w:r>
    </w:p>
    <w:p w14:paraId="4CAD1C0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A.8.26.5A.2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3091</w:t>
      </w:r>
    </w:p>
    <w:p w14:paraId="281A06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TDD-FS3 </w:t>
      </w:r>
      <w:r>
        <w:rPr>
          <w:noProof/>
          <w:lang w:eastAsia="zh-CN"/>
        </w:rPr>
        <w:t>I</w:t>
      </w:r>
      <w:r>
        <w:rPr>
          <w:noProof/>
        </w:rPr>
        <w:t xml:space="preserve">ntra-frequency event triggered reporting in </w:t>
      </w:r>
      <w:r>
        <w:rPr>
          <w:noProof/>
          <w:lang w:eastAsia="zh-CN"/>
        </w:rPr>
        <w:t>non-</w:t>
      </w:r>
      <w:r>
        <w:rPr>
          <w:noProof/>
        </w:rPr>
        <w:t xml:space="preserve">DRX </w:t>
      </w:r>
      <w:r>
        <w:rPr>
          <w:noProof/>
          <w:lang w:eastAsia="zh-CN"/>
        </w:rPr>
        <w:t>for</w:t>
      </w:r>
      <w:r>
        <w:rPr>
          <w:noProof/>
        </w:rPr>
        <w:t xml:space="preserve"> CRS based discovery signal</w:t>
      </w:r>
      <w:r>
        <w:rPr>
          <w:noProof/>
        </w:rPr>
        <w:tab/>
        <w:t>3091</w:t>
      </w:r>
    </w:p>
    <w:p w14:paraId="0966E6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A.8.26.6.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3091</w:t>
      </w:r>
    </w:p>
    <w:p w14:paraId="4BAD7A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3095</w:t>
      </w:r>
    </w:p>
    <w:p w14:paraId="5937FAE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A.8.26.6A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TDD-FS3 Intra-frequency event triggered reporting in non-DRX for CRS based discovery signal with 2 SCells</w:t>
      </w:r>
      <w:r>
        <w:rPr>
          <w:noProof/>
        </w:rPr>
        <w:tab/>
        <w:t>3095</w:t>
      </w:r>
    </w:p>
    <w:p w14:paraId="53A19A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A.8.26.6A.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3095</w:t>
      </w:r>
    </w:p>
    <w:p w14:paraId="79B7DD7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A.8.26.6A.2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3099</w:t>
      </w:r>
    </w:p>
    <w:p w14:paraId="1DB86A1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FDD-FS3 </w:t>
      </w:r>
      <w:r>
        <w:rPr>
          <w:noProof/>
          <w:lang w:eastAsia="zh-CN"/>
        </w:rPr>
        <w:t>I</w:t>
      </w:r>
      <w:r>
        <w:rPr>
          <w:noProof/>
        </w:rPr>
        <w:t xml:space="preserve">ntra-frequency event triggered reporting in DRX </w:t>
      </w:r>
      <w:r>
        <w:rPr>
          <w:noProof/>
          <w:lang w:eastAsia="zh-CN"/>
        </w:rPr>
        <w:t>for</w:t>
      </w:r>
      <w:r>
        <w:rPr>
          <w:noProof/>
        </w:rPr>
        <w:t xml:space="preserve"> CRS based discovery signal</w:t>
      </w:r>
      <w:r>
        <w:rPr>
          <w:noProof/>
        </w:rPr>
        <w:tab/>
        <w:t>3099</w:t>
      </w:r>
    </w:p>
    <w:p w14:paraId="46CB977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A.8.26.7.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3099</w:t>
      </w:r>
    </w:p>
    <w:p w14:paraId="0B7E0A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3102</w:t>
      </w:r>
    </w:p>
    <w:p w14:paraId="7D6462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TDD-FS3 </w:t>
      </w:r>
      <w:r>
        <w:rPr>
          <w:noProof/>
          <w:lang w:eastAsia="zh-CN"/>
        </w:rPr>
        <w:t>I</w:t>
      </w:r>
      <w:r>
        <w:rPr>
          <w:noProof/>
        </w:rPr>
        <w:t xml:space="preserve">ntra-frequency event triggered reporting in DRX </w:t>
      </w:r>
      <w:r>
        <w:rPr>
          <w:noProof/>
          <w:lang w:eastAsia="zh-CN"/>
        </w:rPr>
        <w:t>for</w:t>
      </w:r>
      <w:r>
        <w:rPr>
          <w:noProof/>
        </w:rPr>
        <w:t xml:space="preserve"> CRS based discovery signal</w:t>
      </w:r>
      <w:r>
        <w:rPr>
          <w:noProof/>
        </w:rPr>
        <w:tab/>
        <w:t>3102</w:t>
      </w:r>
    </w:p>
    <w:p w14:paraId="0F21D3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A.8.26.8.</w:t>
      </w:r>
      <w:r w:rsidRPr="003D733F">
        <w:rPr>
          <w:noProof/>
          <w:snapToGrid w:val="0"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3102</w:t>
      </w:r>
    </w:p>
    <w:p w14:paraId="1FB074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3106</w:t>
      </w:r>
    </w:p>
    <w:p w14:paraId="4F7D4FB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FDD-FS3 Inter-frequency event triggered reporting under fading propagation conditions in synchronous cells</w:t>
      </w:r>
      <w:r>
        <w:rPr>
          <w:noProof/>
        </w:rPr>
        <w:tab/>
        <w:t>3106</w:t>
      </w:r>
    </w:p>
    <w:p w14:paraId="1568BD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A.8.26.9.1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3106</w:t>
      </w:r>
    </w:p>
    <w:p w14:paraId="6E457D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A.8.26.9.2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3109</w:t>
      </w:r>
    </w:p>
    <w:p w14:paraId="7AE7659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A.8.26.10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TDD-FS3 inter-frequency event triggered reporting under fading propagation conditions in synchronous cells</w:t>
      </w:r>
      <w:r>
        <w:rPr>
          <w:noProof/>
        </w:rPr>
        <w:tab/>
        <w:t>3109</w:t>
      </w:r>
    </w:p>
    <w:p w14:paraId="1A309D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A.8.26.10.1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3109</w:t>
      </w:r>
    </w:p>
    <w:p w14:paraId="562792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A.8.26.10.2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3112</w:t>
      </w:r>
    </w:p>
    <w:p w14:paraId="471C8C5E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A.9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Measurement Performance Requirements</w:t>
      </w:r>
      <w:r>
        <w:rPr>
          <w:noProof/>
        </w:rPr>
        <w:tab/>
        <w:t>3112</w:t>
      </w:r>
    </w:p>
    <w:p w14:paraId="2D41D05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RSRP</w:t>
      </w:r>
      <w:r>
        <w:rPr>
          <w:noProof/>
        </w:rPr>
        <w:tab/>
        <w:t>3112</w:t>
      </w:r>
    </w:p>
    <w:p w14:paraId="50E233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case</w:t>
      </w:r>
      <w:r>
        <w:rPr>
          <w:noProof/>
        </w:rPr>
        <w:tab/>
        <w:t>3112</w:t>
      </w:r>
    </w:p>
    <w:p w14:paraId="10CE7D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3112</w:t>
      </w:r>
    </w:p>
    <w:p w14:paraId="5CA50B4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3112</w:t>
      </w:r>
    </w:p>
    <w:p w14:paraId="42AF6E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3115</w:t>
      </w:r>
    </w:p>
    <w:p w14:paraId="5F34C2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 frequency case</w:t>
      </w:r>
      <w:r>
        <w:rPr>
          <w:noProof/>
        </w:rPr>
        <w:tab/>
        <w:t>3115</w:t>
      </w:r>
    </w:p>
    <w:p w14:paraId="06220C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3115</w:t>
      </w:r>
    </w:p>
    <w:p w14:paraId="635629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3115</w:t>
      </w:r>
    </w:p>
    <w:p w14:paraId="7B8A96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3116</w:t>
      </w:r>
    </w:p>
    <w:p w14:paraId="0EC87AC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</w:t>
      </w:r>
      <w:r>
        <w:rPr>
          <w:noProof/>
        </w:rPr>
        <w:tab/>
        <w:t>3117</w:t>
      </w:r>
    </w:p>
    <w:p w14:paraId="3C1B46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3117</w:t>
      </w:r>
    </w:p>
    <w:p w14:paraId="7D7E32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3117</w:t>
      </w:r>
    </w:p>
    <w:p w14:paraId="6D5D3D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3120</w:t>
      </w:r>
    </w:p>
    <w:p w14:paraId="2D0547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 frequency case</w:t>
      </w:r>
      <w:r>
        <w:rPr>
          <w:noProof/>
        </w:rPr>
        <w:tab/>
        <w:t>3120</w:t>
      </w:r>
    </w:p>
    <w:p w14:paraId="3E9211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3120</w:t>
      </w:r>
    </w:p>
    <w:p w14:paraId="04A585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3120</w:t>
      </w:r>
    </w:p>
    <w:p w14:paraId="5CF7C9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3122</w:t>
      </w:r>
    </w:p>
    <w:p w14:paraId="29053D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</w:t>
      </w:r>
      <w:r>
        <w:rPr>
          <w:noProof/>
          <w:lang w:eastAsia="zh-CN"/>
        </w:rPr>
        <w:t>T</w:t>
      </w:r>
      <w:r>
        <w:rPr>
          <w:noProof/>
        </w:rPr>
        <w:t>DD Inter frequency case</w:t>
      </w:r>
      <w:r>
        <w:rPr>
          <w:noProof/>
        </w:rPr>
        <w:tab/>
        <w:t>3123</w:t>
      </w:r>
    </w:p>
    <w:p w14:paraId="4902E5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3123</w:t>
      </w:r>
    </w:p>
    <w:p w14:paraId="0F2DFC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3123</w:t>
      </w:r>
    </w:p>
    <w:p w14:paraId="723A2B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5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3124</w:t>
      </w:r>
    </w:p>
    <w:p w14:paraId="3CB047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RSRP for E-UTRAN Carrier Aggregation</w:t>
      </w:r>
      <w:r>
        <w:rPr>
          <w:noProof/>
        </w:rPr>
        <w:tab/>
        <w:t>3125</w:t>
      </w:r>
    </w:p>
    <w:p w14:paraId="51AEDB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3125</w:t>
      </w:r>
    </w:p>
    <w:p w14:paraId="3C3914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3125</w:t>
      </w:r>
    </w:p>
    <w:p w14:paraId="74DB26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3128</w:t>
      </w:r>
    </w:p>
    <w:p w14:paraId="165D63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 for</w:t>
      </w:r>
      <w:r>
        <w:rPr>
          <w:noProof/>
        </w:rPr>
        <w:t xml:space="preserve"> E-UTRAN Carrier Aggregation</w:t>
      </w:r>
      <w:r>
        <w:rPr>
          <w:noProof/>
        </w:rPr>
        <w:tab/>
        <w:t>3128</w:t>
      </w:r>
    </w:p>
    <w:p w14:paraId="17C8EC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3128</w:t>
      </w:r>
    </w:p>
    <w:p w14:paraId="1229DC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3128</w:t>
      </w:r>
    </w:p>
    <w:p w14:paraId="6AEC1E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3131</w:t>
      </w:r>
    </w:p>
    <w:p w14:paraId="7F6ACD5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RSRP under Time-Domain Measurement Resource Restriction with Non-MBSFN ABS</w:t>
      </w:r>
      <w:r>
        <w:rPr>
          <w:noProof/>
        </w:rPr>
        <w:tab/>
        <w:t>3131</w:t>
      </w:r>
    </w:p>
    <w:p w14:paraId="3F53CC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3131</w:t>
      </w:r>
    </w:p>
    <w:p w14:paraId="0CDC4B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3131</w:t>
      </w:r>
    </w:p>
    <w:p w14:paraId="7A47FE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3135</w:t>
      </w:r>
    </w:p>
    <w:p w14:paraId="36EEFE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RSRP under Time-Domain Measurement Resource Restriction with Non-MBSFN ABS</w:t>
      </w:r>
      <w:r>
        <w:rPr>
          <w:noProof/>
        </w:rPr>
        <w:tab/>
        <w:t>3135</w:t>
      </w:r>
    </w:p>
    <w:p w14:paraId="09A2B1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3135</w:t>
      </w:r>
    </w:p>
    <w:p w14:paraId="41832D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3135</w:t>
      </w:r>
    </w:p>
    <w:p w14:paraId="607233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3137</w:t>
      </w:r>
    </w:p>
    <w:p w14:paraId="183314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RSRP under Time-Domain Measurement Resource Restriction with MBSFN ABS</w:t>
      </w:r>
      <w:r>
        <w:rPr>
          <w:noProof/>
        </w:rPr>
        <w:tab/>
        <w:t>3138</w:t>
      </w:r>
    </w:p>
    <w:p w14:paraId="7AB020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3138</w:t>
      </w:r>
    </w:p>
    <w:p w14:paraId="51DEC0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3138</w:t>
      </w:r>
    </w:p>
    <w:p w14:paraId="69826C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3141</w:t>
      </w:r>
    </w:p>
    <w:p w14:paraId="4B86AA9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RSRP under Time-Domain Measurement Resource Restriction with MBSFN ABS</w:t>
      </w:r>
      <w:r>
        <w:rPr>
          <w:noProof/>
        </w:rPr>
        <w:tab/>
        <w:t>3141</w:t>
      </w:r>
    </w:p>
    <w:p w14:paraId="084BAC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3141</w:t>
      </w:r>
    </w:p>
    <w:p w14:paraId="5A1F49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3141</w:t>
      </w:r>
    </w:p>
    <w:p w14:paraId="7D58EF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3145</w:t>
      </w:r>
    </w:p>
    <w:p w14:paraId="57F1493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RSRP for E-UTRAN Carrier Aggregation</w:t>
      </w:r>
      <w:r>
        <w:rPr>
          <w:noProof/>
          <w:lang w:eastAsia="zh-CN"/>
        </w:rPr>
        <w:t xml:space="preserve"> for 20MHz</w:t>
      </w:r>
      <w:r>
        <w:rPr>
          <w:noProof/>
        </w:rPr>
        <w:tab/>
        <w:t>3145</w:t>
      </w:r>
    </w:p>
    <w:p w14:paraId="5E91FD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3145</w:t>
      </w:r>
    </w:p>
    <w:p w14:paraId="21C908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3145</w:t>
      </w:r>
    </w:p>
    <w:p w14:paraId="3849CF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12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3146</w:t>
      </w:r>
    </w:p>
    <w:p w14:paraId="02AC2DD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 for</w:t>
      </w:r>
      <w:r>
        <w:rPr>
          <w:noProof/>
        </w:rPr>
        <w:t xml:space="preserve"> E-UTRAN Carrier Aggregation</w:t>
      </w:r>
      <w:r>
        <w:rPr>
          <w:noProof/>
          <w:lang w:eastAsia="zh-CN"/>
        </w:rPr>
        <w:t xml:space="preserve"> for 20MHz</w:t>
      </w:r>
      <w:r>
        <w:rPr>
          <w:noProof/>
        </w:rPr>
        <w:tab/>
        <w:t>3146</w:t>
      </w:r>
    </w:p>
    <w:p w14:paraId="22674D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A.9.1.13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3146</w:t>
      </w:r>
    </w:p>
    <w:p w14:paraId="702349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3146</w:t>
      </w:r>
    </w:p>
    <w:p w14:paraId="14D1C8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A.9.1.13.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3147</w:t>
      </w:r>
    </w:p>
    <w:p w14:paraId="4EFE4BF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FDD RSRP under Time-Domain Measurement Resource Restriction with </w:t>
      </w:r>
      <w:r>
        <w:rPr>
          <w:noProof/>
          <w:lang w:eastAsia="zh-CN"/>
        </w:rPr>
        <w:t>CRS Assistance Information and</w:t>
      </w:r>
      <w:r>
        <w:rPr>
          <w:noProof/>
        </w:rPr>
        <w:t xml:space="preserve"> Non-MBSFN ABS</w:t>
      </w:r>
      <w:r>
        <w:rPr>
          <w:noProof/>
        </w:rPr>
        <w:tab/>
        <w:t>3147</w:t>
      </w:r>
    </w:p>
    <w:p w14:paraId="0CB48D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3147</w:t>
      </w:r>
    </w:p>
    <w:p w14:paraId="05A675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3147</w:t>
      </w:r>
    </w:p>
    <w:p w14:paraId="5DFA24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14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3151</w:t>
      </w:r>
    </w:p>
    <w:p w14:paraId="604CC7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</w:t>
      </w:r>
      <w:r>
        <w:rPr>
          <w:noProof/>
        </w:rPr>
        <w:t xml:space="preserve">DD RSRP under Time-Domain Measurement Resource Restriction with </w:t>
      </w:r>
      <w:r>
        <w:rPr>
          <w:noProof/>
          <w:lang w:eastAsia="zh-CN"/>
        </w:rPr>
        <w:t>CRS Assistance Information and</w:t>
      </w:r>
      <w:r>
        <w:rPr>
          <w:noProof/>
        </w:rPr>
        <w:t xml:space="preserve"> Non-MBSFN ABS</w:t>
      </w:r>
      <w:r>
        <w:rPr>
          <w:noProof/>
        </w:rPr>
        <w:tab/>
        <w:t>3151</w:t>
      </w:r>
    </w:p>
    <w:p w14:paraId="7C895C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3151</w:t>
      </w:r>
    </w:p>
    <w:p w14:paraId="3CADB3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3151</w:t>
      </w:r>
    </w:p>
    <w:p w14:paraId="6ED68B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15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3153</w:t>
      </w:r>
    </w:p>
    <w:p w14:paraId="37BAF5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case for 5MHz Bandwidth</w:t>
      </w:r>
      <w:r>
        <w:rPr>
          <w:noProof/>
        </w:rPr>
        <w:tab/>
        <w:t>3154</w:t>
      </w:r>
    </w:p>
    <w:p w14:paraId="1A57BA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3154</w:t>
      </w:r>
    </w:p>
    <w:p w14:paraId="328A80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3154</w:t>
      </w:r>
    </w:p>
    <w:p w14:paraId="0674B7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3155</w:t>
      </w:r>
    </w:p>
    <w:p w14:paraId="46AB4A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 for 5MHz Bandwidth</w:t>
      </w:r>
      <w:r>
        <w:rPr>
          <w:noProof/>
        </w:rPr>
        <w:tab/>
        <w:t>3155</w:t>
      </w:r>
    </w:p>
    <w:p w14:paraId="345D55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3155</w:t>
      </w:r>
    </w:p>
    <w:p w14:paraId="7B9F0F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3156</w:t>
      </w:r>
    </w:p>
    <w:p w14:paraId="2027F32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3157</w:t>
      </w:r>
    </w:p>
    <w:p w14:paraId="37A7DA4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RSRP for E-UTRAN Carrier Aggregation</w:t>
      </w:r>
      <w:r>
        <w:rPr>
          <w:noProof/>
          <w:lang w:eastAsia="zh-CN"/>
        </w:rPr>
        <w:t xml:space="preserve"> for 10MHz + 5MHz</w:t>
      </w:r>
      <w:r>
        <w:rPr>
          <w:noProof/>
        </w:rPr>
        <w:tab/>
        <w:t>3157</w:t>
      </w:r>
    </w:p>
    <w:p w14:paraId="3D6E086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18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3157</w:t>
      </w:r>
    </w:p>
    <w:p w14:paraId="4145F2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18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3157</w:t>
      </w:r>
    </w:p>
    <w:p w14:paraId="336C358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18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3158</w:t>
      </w:r>
    </w:p>
    <w:p w14:paraId="594D7A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 for</w:t>
      </w:r>
      <w:r>
        <w:rPr>
          <w:noProof/>
        </w:rPr>
        <w:t xml:space="preserve"> E-UTRAN Carrier Aggregation</w:t>
      </w:r>
      <w:r>
        <w:rPr>
          <w:noProof/>
          <w:lang w:eastAsia="zh-CN"/>
        </w:rPr>
        <w:t xml:space="preserve"> for 10MHz + 5MHz</w:t>
      </w:r>
      <w:r>
        <w:rPr>
          <w:noProof/>
        </w:rPr>
        <w:tab/>
        <w:t>3159</w:t>
      </w:r>
    </w:p>
    <w:p w14:paraId="0C4FCC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A.9.1.19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3159</w:t>
      </w:r>
    </w:p>
    <w:p w14:paraId="6C5A3A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19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3159</w:t>
      </w:r>
    </w:p>
    <w:p w14:paraId="5C7446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</w:t>
      </w:r>
      <w:r>
        <w:rPr>
          <w:noProof/>
          <w:lang w:eastAsia="zh-CN"/>
        </w:rPr>
        <w:t>19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3159</w:t>
      </w:r>
    </w:p>
    <w:p w14:paraId="73B205B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RSRP for E-UTRAN Carrier Aggregation</w:t>
      </w:r>
      <w:r>
        <w:rPr>
          <w:noProof/>
          <w:lang w:eastAsia="zh-CN"/>
        </w:rPr>
        <w:t xml:space="preserve"> for 5MHz + 5MHz bandwidth</w:t>
      </w:r>
      <w:r>
        <w:rPr>
          <w:noProof/>
        </w:rPr>
        <w:tab/>
        <w:t>3159</w:t>
      </w:r>
    </w:p>
    <w:p w14:paraId="0F925F7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3159</w:t>
      </w:r>
    </w:p>
    <w:p w14:paraId="7D659A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3159</w:t>
      </w:r>
    </w:p>
    <w:p w14:paraId="3DD47A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3161</w:t>
      </w:r>
    </w:p>
    <w:p w14:paraId="1B74476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 for</w:t>
      </w:r>
      <w:r>
        <w:rPr>
          <w:noProof/>
        </w:rPr>
        <w:t xml:space="preserve"> E-UTRAN Carrier Aggregation</w:t>
      </w:r>
      <w:r>
        <w:rPr>
          <w:noProof/>
          <w:lang w:eastAsia="zh-CN"/>
        </w:rPr>
        <w:t xml:space="preserve"> for 5MHz + 5MHz bandwidth</w:t>
      </w:r>
      <w:r>
        <w:rPr>
          <w:noProof/>
        </w:rPr>
        <w:tab/>
        <w:t>3161</w:t>
      </w:r>
    </w:p>
    <w:p w14:paraId="56E3DF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A.9.1.21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3161</w:t>
      </w:r>
    </w:p>
    <w:p w14:paraId="7EF3F5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3161</w:t>
      </w:r>
    </w:p>
    <w:p w14:paraId="7017EA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A.9.1.21.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3161</w:t>
      </w:r>
    </w:p>
    <w:p w14:paraId="6081112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RSRP for E-UTRAN TDD-FDD Carrier Aggregation with PCell in FDD</w:t>
      </w:r>
      <w:r>
        <w:rPr>
          <w:noProof/>
        </w:rPr>
        <w:tab/>
        <w:t>3161</w:t>
      </w:r>
    </w:p>
    <w:p w14:paraId="527AEE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3161</w:t>
      </w:r>
    </w:p>
    <w:p w14:paraId="510AC14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3162</w:t>
      </w:r>
    </w:p>
    <w:p w14:paraId="24A6DF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3166</w:t>
      </w:r>
    </w:p>
    <w:p w14:paraId="30C89A8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A.9.1.23 RSRP for E-UTRAN TDD-FDD Carrier Aggregation with PCell in TDD</w:t>
      </w:r>
      <w:r>
        <w:rPr>
          <w:noProof/>
        </w:rPr>
        <w:tab/>
        <w:t>3166</w:t>
      </w:r>
    </w:p>
    <w:p w14:paraId="1ADD9A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3166</w:t>
      </w:r>
    </w:p>
    <w:p w14:paraId="42825E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3166</w:t>
      </w:r>
    </w:p>
    <w:p w14:paraId="1E797E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3170</w:t>
      </w:r>
    </w:p>
    <w:p w14:paraId="35FEBDD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 for</w:t>
      </w:r>
      <w:r>
        <w:rPr>
          <w:noProof/>
        </w:rPr>
        <w:t xml:space="preserve"> E-UTRAN Carrier Aggregation</w:t>
      </w:r>
      <w:r>
        <w:rPr>
          <w:noProof/>
          <w:lang w:eastAsia="zh-CN"/>
        </w:rPr>
        <w:t xml:space="preserve"> for 20MHz + 10MHz</w:t>
      </w:r>
      <w:r>
        <w:rPr>
          <w:noProof/>
        </w:rPr>
        <w:tab/>
        <w:t>3170</w:t>
      </w:r>
    </w:p>
    <w:p w14:paraId="08C6DE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A.9.1.24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3170</w:t>
      </w:r>
    </w:p>
    <w:p w14:paraId="5060AF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3170</w:t>
      </w:r>
    </w:p>
    <w:p w14:paraId="284284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A.9.1.24.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3171</w:t>
      </w:r>
    </w:p>
    <w:p w14:paraId="1AF1884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intra-frequency absolute and relative RSRP accuracies in CRS based discovery signal</w:t>
      </w:r>
      <w:r>
        <w:rPr>
          <w:noProof/>
        </w:rPr>
        <w:tab/>
        <w:t>3171</w:t>
      </w:r>
    </w:p>
    <w:p w14:paraId="3F06F1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3171</w:t>
      </w:r>
    </w:p>
    <w:p w14:paraId="0879FA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3171</w:t>
      </w:r>
    </w:p>
    <w:p w14:paraId="4A8D43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3174</w:t>
      </w:r>
    </w:p>
    <w:p w14:paraId="2868DDA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intra-frequency absolute and relative RSRP accuracies in CRS based discovery signal</w:t>
      </w:r>
      <w:r>
        <w:rPr>
          <w:noProof/>
        </w:rPr>
        <w:tab/>
        <w:t>3174</w:t>
      </w:r>
    </w:p>
    <w:p w14:paraId="5A0CC2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3174</w:t>
      </w:r>
    </w:p>
    <w:p w14:paraId="36A029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3174</w:t>
      </w:r>
    </w:p>
    <w:p w14:paraId="39533E0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3177</w:t>
      </w:r>
    </w:p>
    <w:p w14:paraId="497F3A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inter-frequency absolute and relative RSRP accuracies in CRS based discovery signal</w:t>
      </w:r>
      <w:r>
        <w:rPr>
          <w:noProof/>
        </w:rPr>
        <w:tab/>
        <w:t>3177</w:t>
      </w:r>
    </w:p>
    <w:p w14:paraId="30F073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3177</w:t>
      </w:r>
    </w:p>
    <w:p w14:paraId="138D1A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3177</w:t>
      </w:r>
    </w:p>
    <w:p w14:paraId="2747F2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3180</w:t>
      </w:r>
    </w:p>
    <w:p w14:paraId="0E2615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inter-frequency absolute and relative  RSRP accuracies in CRS based discovery signal</w:t>
      </w:r>
      <w:r>
        <w:rPr>
          <w:noProof/>
        </w:rPr>
        <w:tab/>
        <w:t>3180</w:t>
      </w:r>
    </w:p>
    <w:p w14:paraId="6616F1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3180</w:t>
      </w:r>
    </w:p>
    <w:p w14:paraId="192D96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3180</w:t>
      </w:r>
    </w:p>
    <w:p w14:paraId="04FEC3B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3183</w:t>
      </w:r>
    </w:p>
    <w:p w14:paraId="3CA7E2E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absolute and relative CSI-RSRP accuracies in CSI-RS based discovery signal</w:t>
      </w:r>
      <w:r>
        <w:rPr>
          <w:noProof/>
        </w:rPr>
        <w:tab/>
        <w:t>3183</w:t>
      </w:r>
    </w:p>
    <w:p w14:paraId="0FB8AF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3183</w:t>
      </w:r>
    </w:p>
    <w:p w14:paraId="3B2EDD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3183</w:t>
      </w:r>
    </w:p>
    <w:p w14:paraId="100504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A.9.1.29.3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3186</w:t>
      </w:r>
    </w:p>
    <w:p w14:paraId="2B99B4B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 frequency absolute and relative CSI-RSRP accuracies in CSI-RS based discovery signal</w:t>
      </w:r>
      <w:r>
        <w:rPr>
          <w:noProof/>
        </w:rPr>
        <w:tab/>
        <w:t>3186</w:t>
      </w:r>
    </w:p>
    <w:p w14:paraId="42B582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3186</w:t>
      </w:r>
    </w:p>
    <w:p w14:paraId="4850DC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3187</w:t>
      </w:r>
    </w:p>
    <w:p w14:paraId="612A215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3190</w:t>
      </w:r>
    </w:p>
    <w:p w14:paraId="284E7DD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inter-frequency absolute and relative CSI-RSRP accuracies in CSI-RS based discovery signal</w:t>
      </w:r>
      <w:r>
        <w:rPr>
          <w:noProof/>
        </w:rPr>
        <w:tab/>
        <w:t>3190</w:t>
      </w:r>
    </w:p>
    <w:p w14:paraId="663F97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3190</w:t>
      </w:r>
    </w:p>
    <w:p w14:paraId="309EFC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3190</w:t>
      </w:r>
    </w:p>
    <w:p w14:paraId="5E4FE7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3193</w:t>
      </w:r>
    </w:p>
    <w:p w14:paraId="3A7DF4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inter-frequency absolute and relative  CSI-RSRP accuracies in CSI-RS based discovery signal</w:t>
      </w:r>
      <w:r>
        <w:rPr>
          <w:noProof/>
        </w:rPr>
        <w:tab/>
        <w:t>3194</w:t>
      </w:r>
    </w:p>
    <w:p w14:paraId="0D0790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3194</w:t>
      </w:r>
    </w:p>
    <w:p w14:paraId="765197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3194</w:t>
      </w:r>
    </w:p>
    <w:p w14:paraId="333CF43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3197</w:t>
      </w:r>
    </w:p>
    <w:p w14:paraId="4471116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</w:t>
      </w:r>
      <w:r>
        <w:rPr>
          <w:noProof/>
        </w:rPr>
        <w:t>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absolute and relative RSRP accuracies for E-UTRAN Carrier Aggregation in CRS based discovery signal</w:t>
      </w:r>
      <w:r>
        <w:rPr>
          <w:noProof/>
        </w:rPr>
        <w:tab/>
        <w:t>3197</w:t>
      </w:r>
    </w:p>
    <w:p w14:paraId="40B69F0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3197</w:t>
      </w:r>
    </w:p>
    <w:p w14:paraId="390073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3197</w:t>
      </w:r>
    </w:p>
    <w:p w14:paraId="615789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3200</w:t>
      </w:r>
    </w:p>
    <w:p w14:paraId="76470E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absolute and relative RSRP accuracies for E-UTRAN Carrier Aggregation in CRS based discovery signal</w:t>
      </w:r>
      <w:r>
        <w:rPr>
          <w:noProof/>
        </w:rPr>
        <w:tab/>
        <w:t>3200</w:t>
      </w:r>
    </w:p>
    <w:p w14:paraId="1EF2BD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3200</w:t>
      </w:r>
    </w:p>
    <w:p w14:paraId="615020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3200</w:t>
      </w:r>
    </w:p>
    <w:p w14:paraId="59FC58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A.9.1.34.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3203</w:t>
      </w:r>
    </w:p>
    <w:p w14:paraId="40DBD33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absolute and relative CSI-RSRP accuracies for E-UTRAN Carrier Aggregation in CSI-RS based discovery signal</w:t>
      </w:r>
      <w:r>
        <w:rPr>
          <w:noProof/>
        </w:rPr>
        <w:tab/>
        <w:t>3203</w:t>
      </w:r>
    </w:p>
    <w:p w14:paraId="4C4369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3203</w:t>
      </w:r>
    </w:p>
    <w:p w14:paraId="51250A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3203</w:t>
      </w:r>
    </w:p>
    <w:p w14:paraId="14FD9B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3206</w:t>
      </w:r>
    </w:p>
    <w:p w14:paraId="6039229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absolute and relative CSI-RSRP accuracies for E-UTRAN Carrier Aggregation in CSI-RS based discovery signal</w:t>
      </w:r>
      <w:r>
        <w:rPr>
          <w:noProof/>
        </w:rPr>
        <w:tab/>
        <w:t>3207</w:t>
      </w:r>
    </w:p>
    <w:p w14:paraId="0AF0D3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3207</w:t>
      </w:r>
    </w:p>
    <w:p w14:paraId="53FCE3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3207</w:t>
      </w:r>
    </w:p>
    <w:p w14:paraId="27BA69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3210</w:t>
      </w:r>
    </w:p>
    <w:p w14:paraId="357B00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PCell in FDD RSRP for E-UTRAN in Carrier Aggregation</w:t>
      </w:r>
      <w:r>
        <w:rPr>
          <w:noProof/>
        </w:rPr>
        <w:tab/>
        <w:t>3210</w:t>
      </w:r>
    </w:p>
    <w:p w14:paraId="4ADC50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3210</w:t>
      </w:r>
    </w:p>
    <w:p w14:paraId="011AB5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3210</w:t>
      </w:r>
    </w:p>
    <w:p w14:paraId="78BE2B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3213</w:t>
      </w:r>
    </w:p>
    <w:p w14:paraId="32A81FD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PCell in TDD RSRP for E-UTRAN in Carrier Aggregation</w:t>
      </w:r>
      <w:r>
        <w:rPr>
          <w:noProof/>
        </w:rPr>
        <w:tab/>
        <w:t>3214</w:t>
      </w:r>
    </w:p>
    <w:p w14:paraId="76DAE4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3214</w:t>
      </w:r>
    </w:p>
    <w:p w14:paraId="4671A2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3214</w:t>
      </w:r>
    </w:p>
    <w:p w14:paraId="106CC7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3217</w:t>
      </w:r>
    </w:p>
    <w:p w14:paraId="3840B7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FDD RSRP for E-UTRAN in Carrier Aggregation</w:t>
      </w:r>
      <w:r>
        <w:rPr>
          <w:noProof/>
        </w:rPr>
        <w:tab/>
        <w:t>3218</w:t>
      </w:r>
    </w:p>
    <w:p w14:paraId="25D663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3218</w:t>
      </w:r>
    </w:p>
    <w:p w14:paraId="2CB6A6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A.9.1.39.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3218</w:t>
      </w:r>
    </w:p>
    <w:p w14:paraId="7620C9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A.9.1.39.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3224</w:t>
      </w:r>
    </w:p>
    <w:p w14:paraId="62EFDE0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TDD RSRP for E-UTRAN in Carrier Aggregation</w:t>
      </w:r>
      <w:r>
        <w:rPr>
          <w:noProof/>
        </w:rPr>
        <w:tab/>
        <w:t>3224</w:t>
      </w:r>
    </w:p>
    <w:p w14:paraId="27262E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3224</w:t>
      </w:r>
    </w:p>
    <w:p w14:paraId="7ED3C5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A.9.1.40.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3225</w:t>
      </w:r>
    </w:p>
    <w:p w14:paraId="1D493B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A.9.1.40.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3231</w:t>
      </w:r>
    </w:p>
    <w:p w14:paraId="1D71806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3231</w:t>
      </w:r>
    </w:p>
    <w:p w14:paraId="2656C3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3231</w:t>
      </w:r>
    </w:p>
    <w:p w14:paraId="6986DF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3231</w:t>
      </w:r>
    </w:p>
    <w:p w14:paraId="762BFC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3234</w:t>
      </w:r>
    </w:p>
    <w:p w14:paraId="1079846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3234</w:t>
      </w:r>
    </w:p>
    <w:p w14:paraId="20D9838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3234</w:t>
      </w:r>
    </w:p>
    <w:p w14:paraId="539825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3234</w:t>
      </w:r>
    </w:p>
    <w:p w14:paraId="0EDD5D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3237</w:t>
      </w:r>
    </w:p>
    <w:p w14:paraId="5D4ADC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3237</w:t>
      </w:r>
    </w:p>
    <w:p w14:paraId="1BE9FF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3237</w:t>
      </w:r>
    </w:p>
    <w:p w14:paraId="7B03495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3237</w:t>
      </w:r>
    </w:p>
    <w:p w14:paraId="4821B49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3238</w:t>
      </w:r>
    </w:p>
    <w:p w14:paraId="50192BC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A.9.1.44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 DL CA PCell in FDD FDD-TDD RSRP for E-UTRAN in Carrier Aggregation</w:t>
      </w:r>
      <w:r>
        <w:rPr>
          <w:noProof/>
        </w:rPr>
        <w:tab/>
        <w:t>3239</w:t>
      </w:r>
    </w:p>
    <w:p w14:paraId="70B0D9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3239</w:t>
      </w:r>
    </w:p>
    <w:p w14:paraId="4B880D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3239</w:t>
      </w:r>
    </w:p>
    <w:p w14:paraId="3D8380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3244</w:t>
      </w:r>
    </w:p>
    <w:p w14:paraId="78F69EB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A.9.1.45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 DL CA PCell in TDD FDD-TDD RSRP for E-UTRAN in Carrier Aggregation</w:t>
      </w:r>
      <w:r>
        <w:rPr>
          <w:noProof/>
        </w:rPr>
        <w:tab/>
        <w:t>3244</w:t>
      </w:r>
    </w:p>
    <w:p w14:paraId="283425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3244</w:t>
      </w:r>
    </w:p>
    <w:p w14:paraId="738047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3244</w:t>
      </w:r>
    </w:p>
    <w:p w14:paraId="1B330A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3249</w:t>
      </w:r>
    </w:p>
    <w:p w14:paraId="10351A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A.9.1.46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FDD RSRP for E-UTRAN in Carrier Aggregation</w:t>
      </w:r>
      <w:r>
        <w:rPr>
          <w:noProof/>
        </w:rPr>
        <w:tab/>
        <w:t>3249</w:t>
      </w:r>
    </w:p>
    <w:p w14:paraId="603732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3249</w:t>
      </w:r>
    </w:p>
    <w:p w14:paraId="4095AD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3249</w:t>
      </w:r>
    </w:p>
    <w:p w14:paraId="492458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3258</w:t>
      </w:r>
    </w:p>
    <w:p w14:paraId="1265ED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A.9.1.47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 DL TDD RSRP for E-UTRAN in Carrier Aggregation</w:t>
      </w:r>
      <w:r>
        <w:rPr>
          <w:noProof/>
        </w:rPr>
        <w:tab/>
        <w:t>3259</w:t>
      </w:r>
    </w:p>
    <w:p w14:paraId="6B4488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3259</w:t>
      </w:r>
    </w:p>
    <w:p w14:paraId="3F421D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3259</w:t>
      </w:r>
    </w:p>
    <w:p w14:paraId="66666A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3268</w:t>
      </w:r>
    </w:p>
    <w:p w14:paraId="021AC11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A.9.1.48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FDD RSRP for E-UTRAN in Carrier Aggregation</w:t>
      </w:r>
      <w:r>
        <w:rPr>
          <w:noProof/>
        </w:rPr>
        <w:tab/>
        <w:t>3268</w:t>
      </w:r>
    </w:p>
    <w:p w14:paraId="576F3C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3268</w:t>
      </w:r>
    </w:p>
    <w:p w14:paraId="616508A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3269</w:t>
      </w:r>
    </w:p>
    <w:p w14:paraId="7C09F23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3279</w:t>
      </w:r>
    </w:p>
    <w:p w14:paraId="249F0C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A.9.1.49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FDD-TDD with PCell in TDD RSRP for E-UTRAN in Carrier Aggregation</w:t>
      </w:r>
      <w:r>
        <w:rPr>
          <w:noProof/>
        </w:rPr>
        <w:tab/>
        <w:t>3280</w:t>
      </w:r>
    </w:p>
    <w:p w14:paraId="04BD5A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3280</w:t>
      </w:r>
    </w:p>
    <w:p w14:paraId="6F3716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3280</w:t>
      </w:r>
    </w:p>
    <w:p w14:paraId="2F7851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A.9.1.49.3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3290</w:t>
      </w:r>
    </w:p>
    <w:p w14:paraId="35D1F08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 RSRP for E-UTRAN in Carrier Aggregation</w:t>
      </w:r>
      <w:r>
        <w:rPr>
          <w:noProof/>
        </w:rPr>
        <w:tab/>
        <w:t>3291</w:t>
      </w:r>
    </w:p>
    <w:p w14:paraId="52050A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3291</w:t>
      </w:r>
    </w:p>
    <w:p w14:paraId="2665A90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3291</w:t>
      </w:r>
    </w:p>
    <w:p w14:paraId="25129BE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A.9.1.50.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3298</w:t>
      </w:r>
    </w:p>
    <w:p w14:paraId="55F4D53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5 DL </w:t>
      </w:r>
      <w:r>
        <w:rPr>
          <w:noProof/>
          <w:lang w:eastAsia="zh-CN"/>
        </w:rPr>
        <w:t>T</w:t>
      </w:r>
      <w:r>
        <w:rPr>
          <w:noProof/>
        </w:rPr>
        <w:t>DD RSRP for E-UTRAN in Carrier Aggregation</w:t>
      </w:r>
      <w:r>
        <w:rPr>
          <w:noProof/>
        </w:rPr>
        <w:tab/>
        <w:t>3299</w:t>
      </w:r>
    </w:p>
    <w:p w14:paraId="2CA5BF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3299</w:t>
      </w:r>
    </w:p>
    <w:p w14:paraId="6DA80E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3299</w:t>
      </w:r>
    </w:p>
    <w:p w14:paraId="6340A9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A.9.1.51.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3305</w:t>
      </w:r>
    </w:p>
    <w:p w14:paraId="42AEAB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3306</w:t>
      </w:r>
    </w:p>
    <w:p w14:paraId="41EEAA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3306</w:t>
      </w:r>
    </w:p>
    <w:p w14:paraId="7C1392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3306</w:t>
      </w:r>
    </w:p>
    <w:p w14:paraId="15EA76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3309</w:t>
      </w:r>
    </w:p>
    <w:p w14:paraId="5EC2A55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for 5MHz Bandwidth in CEModeA</w:t>
      </w:r>
      <w:r>
        <w:rPr>
          <w:noProof/>
        </w:rPr>
        <w:tab/>
        <w:t>3309</w:t>
      </w:r>
    </w:p>
    <w:p w14:paraId="6C4D837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3309</w:t>
      </w:r>
    </w:p>
    <w:p w14:paraId="74B896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</w:t>
      </w:r>
      <w:r>
        <w:rPr>
          <w:noProof/>
          <w:lang w:eastAsia="zh-CN"/>
        </w:rPr>
        <w:t>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3309</w:t>
      </w:r>
    </w:p>
    <w:p w14:paraId="688160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A.9.1.52</w:t>
      </w:r>
      <w:r>
        <w:rPr>
          <w:noProof/>
          <w:lang w:eastAsia="zh-CN"/>
        </w:rPr>
        <w:t>A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3310</w:t>
      </w:r>
    </w:p>
    <w:p w14:paraId="4665A6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3310</w:t>
      </w:r>
    </w:p>
    <w:p w14:paraId="44B479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3310</w:t>
      </w:r>
    </w:p>
    <w:p w14:paraId="5AAB8E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3311</w:t>
      </w:r>
    </w:p>
    <w:p w14:paraId="029127F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3314</w:t>
      </w:r>
    </w:p>
    <w:p w14:paraId="15B7B1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for 5MHz Bandwidth in CEModeA</w:t>
      </w:r>
      <w:r>
        <w:rPr>
          <w:noProof/>
        </w:rPr>
        <w:tab/>
        <w:t>3314</w:t>
      </w:r>
    </w:p>
    <w:p w14:paraId="431437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3314</w:t>
      </w:r>
    </w:p>
    <w:p w14:paraId="79AAD6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</w:t>
      </w:r>
      <w:r>
        <w:rPr>
          <w:noProof/>
          <w:lang w:eastAsia="zh-CN"/>
        </w:rPr>
        <w:t>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3314</w:t>
      </w:r>
    </w:p>
    <w:p w14:paraId="29F3D6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</w:t>
      </w:r>
      <w:r>
        <w:rPr>
          <w:noProof/>
          <w:lang w:eastAsia="zh-CN"/>
        </w:rPr>
        <w:t>A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3315</w:t>
      </w:r>
    </w:p>
    <w:p w14:paraId="0A8AEC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3316</w:t>
      </w:r>
    </w:p>
    <w:p w14:paraId="0EA535C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3316</w:t>
      </w:r>
    </w:p>
    <w:p w14:paraId="730D0A3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3316</w:t>
      </w:r>
    </w:p>
    <w:p w14:paraId="564D50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3319</w:t>
      </w:r>
    </w:p>
    <w:p w14:paraId="6F23544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</w:t>
      </w:r>
      <w:r>
        <w:rPr>
          <w:noProof/>
        </w:rPr>
        <w:t>55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Intra frequency absolute and relative RSRP accuracies with FDD PCell</w:t>
      </w:r>
      <w:r>
        <w:rPr>
          <w:noProof/>
        </w:rPr>
        <w:tab/>
        <w:t>3319</w:t>
      </w:r>
    </w:p>
    <w:p w14:paraId="3965BB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3319</w:t>
      </w:r>
    </w:p>
    <w:p w14:paraId="0EDDD4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3319</w:t>
      </w:r>
    </w:p>
    <w:p w14:paraId="6F303D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3323</w:t>
      </w:r>
    </w:p>
    <w:p w14:paraId="28AD8F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</w:t>
      </w:r>
      <w:r>
        <w:rPr>
          <w:noProof/>
        </w:rPr>
        <w:t>56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Intra frequency absolute and relative RSRP accuracies with TDD PCell</w:t>
      </w:r>
      <w:r>
        <w:rPr>
          <w:noProof/>
        </w:rPr>
        <w:tab/>
        <w:t>3323</w:t>
      </w:r>
    </w:p>
    <w:p w14:paraId="25545B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3323</w:t>
      </w:r>
    </w:p>
    <w:p w14:paraId="304CEF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3323</w:t>
      </w:r>
    </w:p>
    <w:p w14:paraId="128480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3326</w:t>
      </w:r>
    </w:p>
    <w:p w14:paraId="003A564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3327</w:t>
      </w:r>
    </w:p>
    <w:p w14:paraId="590C88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3327</w:t>
      </w:r>
    </w:p>
    <w:p w14:paraId="50DE9F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3327</w:t>
      </w:r>
    </w:p>
    <w:p w14:paraId="07A26E0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3330</w:t>
      </w:r>
    </w:p>
    <w:p w14:paraId="7D63B2A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for 5MHz Bandwidth in CEModeB</w:t>
      </w:r>
      <w:r>
        <w:rPr>
          <w:noProof/>
        </w:rPr>
        <w:tab/>
        <w:t>3330</w:t>
      </w:r>
    </w:p>
    <w:p w14:paraId="74C9554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3330</w:t>
      </w:r>
    </w:p>
    <w:p w14:paraId="6ADA8A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</w:t>
      </w:r>
      <w:r>
        <w:rPr>
          <w:noProof/>
          <w:lang w:eastAsia="zh-CN"/>
        </w:rPr>
        <w:t>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3330</w:t>
      </w:r>
    </w:p>
    <w:p w14:paraId="5D0B78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A.9.1.57</w:t>
      </w:r>
      <w:r>
        <w:rPr>
          <w:noProof/>
          <w:lang w:eastAsia="zh-CN"/>
        </w:rPr>
        <w:t>A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3331</w:t>
      </w:r>
    </w:p>
    <w:p w14:paraId="1C1B5A0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3331</w:t>
      </w:r>
    </w:p>
    <w:p w14:paraId="6058FA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3331</w:t>
      </w:r>
    </w:p>
    <w:p w14:paraId="509AA9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3332</w:t>
      </w:r>
    </w:p>
    <w:p w14:paraId="585BAB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3335</w:t>
      </w:r>
    </w:p>
    <w:p w14:paraId="4FD8EB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</w:t>
      </w:r>
      <w:r>
        <w:rPr>
          <w:noProof/>
          <w:lang w:eastAsia="zh-CN"/>
        </w:rPr>
        <w:t>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for 5MHz Bandwidth in CEModeB</w:t>
      </w:r>
      <w:r>
        <w:rPr>
          <w:noProof/>
        </w:rPr>
        <w:tab/>
        <w:t>3335</w:t>
      </w:r>
    </w:p>
    <w:p w14:paraId="4FBFEB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3335</w:t>
      </w:r>
    </w:p>
    <w:p w14:paraId="10C25F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</w:t>
      </w:r>
      <w:r>
        <w:rPr>
          <w:noProof/>
          <w:lang w:eastAsia="zh-CN"/>
        </w:rPr>
        <w:t>A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3335</w:t>
      </w:r>
    </w:p>
    <w:p w14:paraId="0BD604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A.9.1.58</w:t>
      </w:r>
      <w:r>
        <w:rPr>
          <w:noProof/>
          <w:lang w:eastAsia="zh-CN"/>
        </w:rPr>
        <w:t>A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3336</w:t>
      </w:r>
    </w:p>
    <w:p w14:paraId="2C8A62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3336</w:t>
      </w:r>
    </w:p>
    <w:p w14:paraId="53E489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3336</w:t>
      </w:r>
    </w:p>
    <w:p w14:paraId="017130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3337</w:t>
      </w:r>
    </w:p>
    <w:p w14:paraId="6E67A5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3339</w:t>
      </w:r>
    </w:p>
    <w:p w14:paraId="19363D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Absolute and relative CSI-RSRP accuracies in CSI-RS based discovery signal with FDD PCell</w:t>
      </w:r>
      <w:r>
        <w:rPr>
          <w:noProof/>
        </w:rPr>
        <w:tab/>
        <w:t>3339</w:t>
      </w:r>
    </w:p>
    <w:p w14:paraId="50DA8A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3339</w:t>
      </w:r>
    </w:p>
    <w:p w14:paraId="6AFCDD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3339</w:t>
      </w:r>
    </w:p>
    <w:p w14:paraId="01C56F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3342</w:t>
      </w:r>
    </w:p>
    <w:p w14:paraId="0E5A754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Absolute and relative CSI-RSRP accuracies in CSI-RS based discovery signal with TDD PCell</w:t>
      </w:r>
      <w:r>
        <w:rPr>
          <w:noProof/>
        </w:rPr>
        <w:tab/>
        <w:t>3343</w:t>
      </w:r>
    </w:p>
    <w:p w14:paraId="3F50E89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3343</w:t>
      </w:r>
    </w:p>
    <w:p w14:paraId="1DF7357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3343</w:t>
      </w:r>
    </w:p>
    <w:p w14:paraId="2FCA8C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3346</w:t>
      </w:r>
    </w:p>
    <w:p w14:paraId="086E20B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Inter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3346</w:t>
      </w:r>
    </w:p>
    <w:p w14:paraId="03EA8A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3346</w:t>
      </w:r>
    </w:p>
    <w:p w14:paraId="57DE0D7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3346</w:t>
      </w:r>
    </w:p>
    <w:p w14:paraId="7CB745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3349</w:t>
      </w:r>
    </w:p>
    <w:p w14:paraId="1DE4C87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Inter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3349</w:t>
      </w:r>
    </w:p>
    <w:p w14:paraId="6CEBCBF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3349</w:t>
      </w:r>
    </w:p>
    <w:p w14:paraId="2CFC55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3349</w:t>
      </w:r>
    </w:p>
    <w:p w14:paraId="6767799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3352</w:t>
      </w:r>
    </w:p>
    <w:p w14:paraId="07B07B0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Inter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3352</w:t>
      </w:r>
    </w:p>
    <w:p w14:paraId="186BDD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3352</w:t>
      </w:r>
    </w:p>
    <w:p w14:paraId="7D291F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3352</w:t>
      </w:r>
    </w:p>
    <w:p w14:paraId="2D9BC8B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3353</w:t>
      </w:r>
    </w:p>
    <w:p w14:paraId="4C6F25D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Inter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3354</w:t>
      </w:r>
    </w:p>
    <w:p w14:paraId="5F0A6B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3354</w:t>
      </w:r>
    </w:p>
    <w:p w14:paraId="2DCC51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3354</w:t>
      </w:r>
    </w:p>
    <w:p w14:paraId="126C94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3360</w:t>
      </w:r>
    </w:p>
    <w:p w14:paraId="6A8D96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RSRP </w:t>
      </w:r>
      <w:r>
        <w:rPr>
          <w:noProof/>
        </w:rPr>
        <w:t>Inter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3360</w:t>
      </w:r>
    </w:p>
    <w:p w14:paraId="54C86D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3360</w:t>
      </w:r>
    </w:p>
    <w:p w14:paraId="281550E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3360</w:t>
      </w:r>
    </w:p>
    <w:p w14:paraId="54CE71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3366</w:t>
      </w:r>
    </w:p>
    <w:p w14:paraId="0EF4BB0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Inter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3366</w:t>
      </w:r>
    </w:p>
    <w:p w14:paraId="5DB6FA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3366</w:t>
      </w:r>
    </w:p>
    <w:p w14:paraId="4FB57C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3366</w:t>
      </w:r>
    </w:p>
    <w:p w14:paraId="006436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3367</w:t>
      </w:r>
    </w:p>
    <w:p w14:paraId="1F7FD63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A.9.1.68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RSRP for E-UTRAN in Carrier Aggregation with generic duplex modes</w:t>
      </w:r>
      <w:r>
        <w:rPr>
          <w:noProof/>
        </w:rPr>
        <w:tab/>
        <w:t>3368</w:t>
      </w:r>
    </w:p>
    <w:p w14:paraId="064A8C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3368</w:t>
      </w:r>
    </w:p>
    <w:p w14:paraId="750B1D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3368</w:t>
      </w:r>
    </w:p>
    <w:p w14:paraId="4673E2D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3372</w:t>
      </w:r>
    </w:p>
    <w:p w14:paraId="66D1431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A.9.1.69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 DL RSRP for E-UTRAN in Carrier Aggregation</w:t>
      </w:r>
      <w:r>
        <w:rPr>
          <w:noProof/>
        </w:rPr>
        <w:t xml:space="preserve"> </w:t>
      </w:r>
      <w:r>
        <w:rPr>
          <w:noProof/>
          <w:lang w:eastAsia="zh-CN"/>
        </w:rPr>
        <w:t>with generic duplex modes</w:t>
      </w:r>
      <w:r>
        <w:rPr>
          <w:noProof/>
        </w:rPr>
        <w:tab/>
        <w:t>3372</w:t>
      </w:r>
    </w:p>
    <w:p w14:paraId="0506C68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3372</w:t>
      </w:r>
    </w:p>
    <w:p w14:paraId="6FFB23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3372</w:t>
      </w:r>
    </w:p>
    <w:p w14:paraId="109571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A.9.1.69.3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3376</w:t>
      </w:r>
    </w:p>
    <w:p w14:paraId="5021D6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</w:t>
      </w:r>
      <w:r>
        <w:rPr>
          <w:noProof/>
        </w:rPr>
        <w:t>70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RSRP for E-UTRAN in Carrier Aggregation with generic duplex modes</w:t>
      </w:r>
      <w:r>
        <w:rPr>
          <w:noProof/>
        </w:rPr>
        <w:tab/>
        <w:t>3377</w:t>
      </w:r>
    </w:p>
    <w:p w14:paraId="3D2C12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3377</w:t>
      </w:r>
    </w:p>
    <w:p w14:paraId="5EDB12D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3377</w:t>
      </w:r>
    </w:p>
    <w:p w14:paraId="156E11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3389</w:t>
      </w:r>
    </w:p>
    <w:p w14:paraId="3A98B3F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</w:t>
      </w:r>
      <w:r>
        <w:rPr>
          <w:noProof/>
        </w:rPr>
        <w:t>71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6 DL RSRP for E-UTRAN in Carrier Aggregation with generic duplex modes</w:t>
      </w:r>
      <w:r>
        <w:rPr>
          <w:noProof/>
        </w:rPr>
        <w:tab/>
        <w:t>3390</w:t>
      </w:r>
    </w:p>
    <w:p w14:paraId="0F3D044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3390</w:t>
      </w:r>
    </w:p>
    <w:p w14:paraId="32D970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3390</w:t>
      </w:r>
    </w:p>
    <w:p w14:paraId="5AAAC54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3402</w:t>
      </w:r>
    </w:p>
    <w:p w14:paraId="645E483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A.9.1.</w:t>
      </w:r>
      <w:r>
        <w:rPr>
          <w:noProof/>
        </w:rPr>
        <w:t>72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7 DL RSRP for E-UTRAN in Carrier Aggregation with generic duplex modes</w:t>
      </w:r>
      <w:r>
        <w:rPr>
          <w:noProof/>
        </w:rPr>
        <w:tab/>
        <w:t>3403</w:t>
      </w:r>
    </w:p>
    <w:p w14:paraId="100584F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3403</w:t>
      </w:r>
    </w:p>
    <w:p w14:paraId="3ECB55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3403</w:t>
      </w:r>
    </w:p>
    <w:p w14:paraId="199F7B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3415</w:t>
      </w:r>
    </w:p>
    <w:p w14:paraId="165EB5D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case for CA Idle Mode Measurements</w:t>
      </w:r>
      <w:r>
        <w:rPr>
          <w:noProof/>
        </w:rPr>
        <w:tab/>
        <w:t>3416</w:t>
      </w:r>
    </w:p>
    <w:p w14:paraId="4A7368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3416</w:t>
      </w:r>
    </w:p>
    <w:p w14:paraId="48857D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3416</w:t>
      </w:r>
    </w:p>
    <w:p w14:paraId="441BB2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3419</w:t>
      </w:r>
    </w:p>
    <w:p w14:paraId="7594AF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 for CA Idle Mode Measurements for overlapping carrier</w:t>
      </w:r>
      <w:r>
        <w:rPr>
          <w:noProof/>
        </w:rPr>
        <w:tab/>
        <w:t>3419</w:t>
      </w:r>
    </w:p>
    <w:p w14:paraId="64239E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3419</w:t>
      </w:r>
    </w:p>
    <w:p w14:paraId="459369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3419</w:t>
      </w:r>
    </w:p>
    <w:p w14:paraId="4336766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3420</w:t>
      </w:r>
    </w:p>
    <w:p w14:paraId="1B68465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 for CA Idle Mode Measurements for non-overlapping carrier</w:t>
      </w:r>
      <w:r>
        <w:rPr>
          <w:noProof/>
        </w:rPr>
        <w:tab/>
        <w:t>3420</w:t>
      </w:r>
    </w:p>
    <w:p w14:paraId="0A5EA4E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3420</w:t>
      </w:r>
    </w:p>
    <w:p w14:paraId="6BE85D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3421</w:t>
      </w:r>
    </w:p>
    <w:p w14:paraId="4C680F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3422</w:t>
      </w:r>
    </w:p>
    <w:p w14:paraId="4F1B600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</w:t>
      </w:r>
      <w:r>
        <w:rPr>
          <w:noProof/>
        </w:rPr>
        <w:t>RSS based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3422</w:t>
      </w:r>
    </w:p>
    <w:p w14:paraId="683EEF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3422</w:t>
      </w:r>
    </w:p>
    <w:p w14:paraId="517F01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3422</w:t>
      </w:r>
    </w:p>
    <w:p w14:paraId="107499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3425</w:t>
      </w:r>
    </w:p>
    <w:p w14:paraId="6421169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</w:t>
      </w:r>
      <w:r>
        <w:rPr>
          <w:noProof/>
        </w:rPr>
        <w:t>RSS based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3425</w:t>
      </w:r>
    </w:p>
    <w:p w14:paraId="646C6A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3425</w:t>
      </w:r>
    </w:p>
    <w:p w14:paraId="2E3FCE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3425</w:t>
      </w:r>
    </w:p>
    <w:p w14:paraId="60EC8D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3428</w:t>
      </w:r>
    </w:p>
    <w:p w14:paraId="6DF570C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</w:t>
      </w:r>
      <w:r>
        <w:rPr>
          <w:noProof/>
        </w:rPr>
        <w:t>RSS based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Cat-M1 UE in CEModeA</w:t>
      </w:r>
      <w:r>
        <w:rPr>
          <w:noProof/>
        </w:rPr>
        <w:tab/>
        <w:t>3428</w:t>
      </w:r>
    </w:p>
    <w:p w14:paraId="7BF375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3428</w:t>
      </w:r>
    </w:p>
    <w:p w14:paraId="45E704A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3428</w:t>
      </w:r>
    </w:p>
    <w:p w14:paraId="4AA954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3431</w:t>
      </w:r>
    </w:p>
    <w:p w14:paraId="5D120B3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</w:t>
      </w:r>
      <w:r>
        <w:rPr>
          <w:noProof/>
        </w:rPr>
        <w:t>RSS based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3431</w:t>
      </w:r>
    </w:p>
    <w:p w14:paraId="18443E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3431</w:t>
      </w:r>
    </w:p>
    <w:p w14:paraId="0D2CFCA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3431</w:t>
      </w:r>
    </w:p>
    <w:p w14:paraId="11E668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3434</w:t>
      </w:r>
    </w:p>
    <w:p w14:paraId="4F51D55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</w:t>
      </w:r>
      <w:r>
        <w:rPr>
          <w:noProof/>
        </w:rPr>
        <w:t>RSS based</w:t>
      </w:r>
      <w:r>
        <w:rPr>
          <w:noProof/>
          <w:lang w:eastAsia="zh-CN"/>
        </w:rPr>
        <w:t xml:space="preserve"> RSRP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3434</w:t>
      </w:r>
    </w:p>
    <w:p w14:paraId="1171D8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3434</w:t>
      </w:r>
    </w:p>
    <w:p w14:paraId="5793150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3434</w:t>
      </w:r>
    </w:p>
    <w:p w14:paraId="409BA5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3437</w:t>
      </w:r>
    </w:p>
    <w:p w14:paraId="2E2D1E4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</w:t>
      </w:r>
      <w:r>
        <w:rPr>
          <w:noProof/>
        </w:rPr>
        <w:t>RSS based</w:t>
      </w:r>
      <w:r>
        <w:rPr>
          <w:noProof/>
          <w:lang w:eastAsia="zh-CN"/>
        </w:rPr>
        <w:t xml:space="preserve"> RSRP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Cat-M1 UE in CEModeB</w:t>
      </w:r>
      <w:r>
        <w:rPr>
          <w:noProof/>
        </w:rPr>
        <w:tab/>
        <w:t>3437</w:t>
      </w:r>
    </w:p>
    <w:p w14:paraId="13EE49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3437</w:t>
      </w:r>
    </w:p>
    <w:p w14:paraId="377937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A.9.1.78.2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3437</w:t>
      </w:r>
    </w:p>
    <w:p w14:paraId="4042F94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A.9.1.81.3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3440</w:t>
      </w:r>
    </w:p>
    <w:p w14:paraId="6461A15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RSRQ</w:t>
      </w:r>
      <w:r>
        <w:rPr>
          <w:noProof/>
        </w:rPr>
        <w:tab/>
        <w:t>3440</w:t>
      </w:r>
    </w:p>
    <w:p w14:paraId="10772ED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case</w:t>
      </w:r>
      <w:r>
        <w:rPr>
          <w:noProof/>
        </w:rPr>
        <w:tab/>
        <w:t>3440</w:t>
      </w:r>
    </w:p>
    <w:p w14:paraId="474CDC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3440</w:t>
      </w:r>
    </w:p>
    <w:p w14:paraId="6ABB9C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3440</w:t>
      </w:r>
    </w:p>
    <w:p w14:paraId="3A79C7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3443</w:t>
      </w:r>
    </w:p>
    <w:p w14:paraId="6CEAFB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 frequency case</w:t>
      </w:r>
      <w:r>
        <w:rPr>
          <w:noProof/>
        </w:rPr>
        <w:tab/>
        <w:t>3443</w:t>
      </w:r>
    </w:p>
    <w:p w14:paraId="0DBEF2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3443</w:t>
      </w:r>
    </w:p>
    <w:p w14:paraId="71692D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3443</w:t>
      </w:r>
    </w:p>
    <w:p w14:paraId="6AF519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3445</w:t>
      </w:r>
    </w:p>
    <w:p w14:paraId="57E65E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</w:t>
      </w:r>
      <w:r>
        <w:rPr>
          <w:noProof/>
        </w:rPr>
        <w:tab/>
        <w:t>3445</w:t>
      </w:r>
    </w:p>
    <w:p w14:paraId="3BB5196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3445</w:t>
      </w:r>
    </w:p>
    <w:p w14:paraId="2D9D99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3445</w:t>
      </w:r>
    </w:p>
    <w:p w14:paraId="120A5C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3448</w:t>
      </w:r>
    </w:p>
    <w:p w14:paraId="327BCB2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 frequency case</w:t>
      </w:r>
      <w:r>
        <w:rPr>
          <w:noProof/>
        </w:rPr>
        <w:tab/>
        <w:t>3448</w:t>
      </w:r>
    </w:p>
    <w:p w14:paraId="522D67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3448</w:t>
      </w:r>
    </w:p>
    <w:p w14:paraId="32D9BC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3448</w:t>
      </w:r>
    </w:p>
    <w:p w14:paraId="662027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3450</w:t>
      </w:r>
    </w:p>
    <w:p w14:paraId="7AA6A5D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</w:t>
      </w:r>
      <w:r>
        <w:rPr>
          <w:noProof/>
          <w:lang w:eastAsia="zh-CN"/>
        </w:rPr>
        <w:t>T</w:t>
      </w:r>
      <w:r>
        <w:rPr>
          <w:noProof/>
        </w:rPr>
        <w:t>DD Inter frequency case</w:t>
      </w:r>
      <w:r>
        <w:rPr>
          <w:noProof/>
        </w:rPr>
        <w:tab/>
        <w:t>3451</w:t>
      </w:r>
    </w:p>
    <w:p w14:paraId="663652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3451</w:t>
      </w:r>
    </w:p>
    <w:p w14:paraId="4D0C8C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3451</w:t>
      </w:r>
    </w:p>
    <w:p w14:paraId="756E7CE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3453</w:t>
      </w:r>
    </w:p>
    <w:p w14:paraId="2ABB509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RSRQ for E-UTRA Carrier Aggregation</w:t>
      </w:r>
      <w:r>
        <w:rPr>
          <w:noProof/>
        </w:rPr>
        <w:tab/>
        <w:t>3453</w:t>
      </w:r>
    </w:p>
    <w:p w14:paraId="6F1059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3453</w:t>
      </w:r>
    </w:p>
    <w:p w14:paraId="614BFB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3454</w:t>
      </w:r>
    </w:p>
    <w:p w14:paraId="3AEE52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3457</w:t>
      </w:r>
    </w:p>
    <w:p w14:paraId="63E5511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RSRQ for E-UTRA Carrier Aggregation</w:t>
      </w:r>
      <w:r>
        <w:rPr>
          <w:noProof/>
        </w:rPr>
        <w:tab/>
        <w:t>3457</w:t>
      </w:r>
    </w:p>
    <w:p w14:paraId="6F65C9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3457</w:t>
      </w:r>
    </w:p>
    <w:p w14:paraId="2EE3EF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3458</w:t>
      </w:r>
    </w:p>
    <w:p w14:paraId="79635E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3461</w:t>
      </w:r>
    </w:p>
    <w:p w14:paraId="742329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FDD RSRQ under Time Domain Measurement Resource Restriction with Non-MBSFN ABS</w:t>
      </w:r>
      <w:r>
        <w:rPr>
          <w:noProof/>
        </w:rPr>
        <w:tab/>
        <w:t>3461</w:t>
      </w:r>
    </w:p>
    <w:p w14:paraId="04007C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3461</w:t>
      </w:r>
    </w:p>
    <w:p w14:paraId="21A696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7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3461</w:t>
      </w:r>
    </w:p>
    <w:p w14:paraId="0EE822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7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3465</w:t>
      </w:r>
    </w:p>
    <w:p w14:paraId="7A7ED5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TDD RSRQ under Time Domain Measurement Resource Restriction with Non-MBSFN ABS</w:t>
      </w:r>
      <w:r>
        <w:rPr>
          <w:noProof/>
        </w:rPr>
        <w:tab/>
        <w:t>3465</w:t>
      </w:r>
    </w:p>
    <w:p w14:paraId="6ED7E1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8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3465</w:t>
      </w:r>
    </w:p>
    <w:p w14:paraId="6B0335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8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3465</w:t>
      </w:r>
    </w:p>
    <w:p w14:paraId="75158D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8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3468</w:t>
      </w:r>
    </w:p>
    <w:p w14:paraId="56F2B5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RSRQ under Time Domain Measurement Resource Restriction with MBSFN ABS</w:t>
      </w:r>
      <w:r>
        <w:rPr>
          <w:noProof/>
        </w:rPr>
        <w:tab/>
        <w:t>3468</w:t>
      </w:r>
    </w:p>
    <w:p w14:paraId="381E92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3468</w:t>
      </w:r>
    </w:p>
    <w:p w14:paraId="07EE3B0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3468</w:t>
      </w:r>
    </w:p>
    <w:p w14:paraId="595AAA1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3472</w:t>
      </w:r>
    </w:p>
    <w:p w14:paraId="063C49E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 frequency case under time domain measurement resource restriction with MBSFN ABS</w:t>
      </w:r>
      <w:r>
        <w:rPr>
          <w:noProof/>
        </w:rPr>
        <w:tab/>
        <w:t>3472</w:t>
      </w:r>
    </w:p>
    <w:p w14:paraId="51EC5E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3472</w:t>
      </w:r>
    </w:p>
    <w:p w14:paraId="73FC46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3472</w:t>
      </w:r>
    </w:p>
    <w:p w14:paraId="303C44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3476</w:t>
      </w:r>
    </w:p>
    <w:p w14:paraId="131084B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RSRQ for E-UTRA Carrier Aggregation (20MHz bandwidth)</w:t>
      </w:r>
      <w:r>
        <w:rPr>
          <w:noProof/>
        </w:rPr>
        <w:tab/>
        <w:t>3476</w:t>
      </w:r>
    </w:p>
    <w:p w14:paraId="7BBEFD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3476</w:t>
      </w:r>
    </w:p>
    <w:p w14:paraId="6913B0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3476</w:t>
      </w:r>
    </w:p>
    <w:p w14:paraId="335871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3477</w:t>
      </w:r>
    </w:p>
    <w:p w14:paraId="630705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RSRQ for E-UTRA Carrier Aggregation (20MHz bandwidth)</w:t>
      </w:r>
      <w:r>
        <w:rPr>
          <w:noProof/>
        </w:rPr>
        <w:tab/>
        <w:t>3477</w:t>
      </w:r>
    </w:p>
    <w:p w14:paraId="1F7D36C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3477</w:t>
      </w:r>
    </w:p>
    <w:p w14:paraId="21ABBD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3478</w:t>
      </w:r>
    </w:p>
    <w:p w14:paraId="549564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3478</w:t>
      </w:r>
    </w:p>
    <w:p w14:paraId="0246451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5CD506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736FEE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280D64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24CE0C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0FB066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7D675C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014C76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A.9.2.14.3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3479</w:t>
      </w:r>
    </w:p>
    <w:p w14:paraId="6D6DAA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FDD RSRQ under Time Domain Measurement Resource Restriction with </w:t>
      </w:r>
      <w:r>
        <w:rPr>
          <w:noProof/>
        </w:rPr>
        <w:t>CRS Assistance Information and Non-MBSFN ABS</w:t>
      </w:r>
      <w:r>
        <w:rPr>
          <w:noProof/>
        </w:rPr>
        <w:tab/>
        <w:t>3479</w:t>
      </w:r>
    </w:p>
    <w:p w14:paraId="2329A36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15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3479</w:t>
      </w:r>
    </w:p>
    <w:p w14:paraId="0F6EB4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15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3479</w:t>
      </w:r>
    </w:p>
    <w:p w14:paraId="25175B1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15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3483</w:t>
      </w:r>
    </w:p>
    <w:p w14:paraId="0C0F862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</w:t>
      </w:r>
      <w:r>
        <w:rPr>
          <w:noProof/>
          <w:lang w:eastAsia="zh-CN"/>
        </w:rPr>
        <w:t xml:space="preserve">DD RSRQ under Time Domain Measurement Resource Restriction with </w:t>
      </w:r>
      <w:r>
        <w:rPr>
          <w:noProof/>
        </w:rPr>
        <w:t>CRS Assistance Information and Non-MBSFN ABS</w:t>
      </w:r>
      <w:r>
        <w:rPr>
          <w:noProof/>
        </w:rPr>
        <w:tab/>
        <w:t>3483</w:t>
      </w:r>
    </w:p>
    <w:p w14:paraId="4A9A9AD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</w:t>
      </w:r>
      <w:r>
        <w:rPr>
          <w:noProof/>
          <w:lang w:eastAsia="zh-CN"/>
        </w:rPr>
        <w:t>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3483</w:t>
      </w:r>
    </w:p>
    <w:p w14:paraId="283278E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3483</w:t>
      </w:r>
    </w:p>
    <w:p w14:paraId="33541C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</w:t>
      </w:r>
      <w:r>
        <w:rPr>
          <w:noProof/>
          <w:lang w:eastAsia="zh-CN"/>
        </w:rPr>
        <w:t>6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3488</w:t>
      </w:r>
    </w:p>
    <w:p w14:paraId="3CDA9AD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case for 5 MHz bandwidth</w:t>
      </w:r>
      <w:r>
        <w:rPr>
          <w:noProof/>
        </w:rPr>
        <w:tab/>
        <w:t>3488</w:t>
      </w:r>
    </w:p>
    <w:p w14:paraId="2971E6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17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3488</w:t>
      </w:r>
    </w:p>
    <w:p w14:paraId="11B778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3488</w:t>
      </w:r>
    </w:p>
    <w:p w14:paraId="469341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3490</w:t>
      </w:r>
    </w:p>
    <w:p w14:paraId="1A4BEC3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 for 5MHz bandwidth</w:t>
      </w:r>
      <w:r>
        <w:rPr>
          <w:noProof/>
        </w:rPr>
        <w:tab/>
        <w:t>3490</w:t>
      </w:r>
    </w:p>
    <w:p w14:paraId="6DB17CF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3490</w:t>
      </w:r>
    </w:p>
    <w:p w14:paraId="4D1466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3490</w:t>
      </w:r>
    </w:p>
    <w:p w14:paraId="22BA7F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3493</w:t>
      </w:r>
    </w:p>
    <w:p w14:paraId="67BC339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FDD-FDD Inter Frequency WB-RSRQ</w:t>
      </w:r>
      <w:r>
        <w:rPr>
          <w:noProof/>
        </w:rPr>
        <w:tab/>
        <w:t>3493</w:t>
      </w:r>
    </w:p>
    <w:p w14:paraId="3A13185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3493</w:t>
      </w:r>
    </w:p>
    <w:p w14:paraId="099AAE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3493</w:t>
      </w:r>
    </w:p>
    <w:p w14:paraId="0E143C1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A.9.2.19.3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3495</w:t>
      </w:r>
    </w:p>
    <w:p w14:paraId="3952BC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</w:t>
      </w:r>
      <w:r>
        <w:rPr>
          <w:noProof/>
        </w:rPr>
        <w:t>DD—</w:t>
      </w:r>
      <w:r>
        <w:rPr>
          <w:noProof/>
          <w:lang w:eastAsia="zh-CN"/>
        </w:rPr>
        <w:t>T</w:t>
      </w:r>
      <w:r>
        <w:rPr>
          <w:noProof/>
        </w:rPr>
        <w:t>DD Inter Frequency WB-RSRQ</w:t>
      </w:r>
      <w:r>
        <w:rPr>
          <w:noProof/>
        </w:rPr>
        <w:tab/>
        <w:t>3495</w:t>
      </w:r>
    </w:p>
    <w:p w14:paraId="361C8BF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3495</w:t>
      </w:r>
    </w:p>
    <w:p w14:paraId="003264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3495</w:t>
      </w:r>
    </w:p>
    <w:p w14:paraId="283871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3498</w:t>
      </w:r>
    </w:p>
    <w:p w14:paraId="186CCC7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</w:t>
      </w:r>
      <w:r>
        <w:rPr>
          <w:noProof/>
          <w:lang w:eastAsia="zh-CN"/>
        </w:rPr>
        <w:t>Q</w:t>
      </w:r>
      <w:r>
        <w:rPr>
          <w:noProof/>
        </w:rPr>
        <w:t xml:space="preserve"> for E-UTRAN Carrier Aggregation</w:t>
      </w:r>
      <w:r>
        <w:rPr>
          <w:noProof/>
          <w:lang w:eastAsia="zh-CN"/>
        </w:rPr>
        <w:t xml:space="preserve"> for 10MHz+5MHz</w:t>
      </w:r>
      <w:r>
        <w:rPr>
          <w:noProof/>
        </w:rPr>
        <w:tab/>
        <w:t>3498</w:t>
      </w:r>
    </w:p>
    <w:p w14:paraId="20ECCD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3498</w:t>
      </w:r>
    </w:p>
    <w:p w14:paraId="378D7F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3498</w:t>
      </w:r>
    </w:p>
    <w:p w14:paraId="4A5AB0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3501</w:t>
      </w:r>
    </w:p>
    <w:p w14:paraId="143AA90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RSRQ for</w:t>
      </w:r>
      <w:r>
        <w:rPr>
          <w:noProof/>
        </w:rPr>
        <w:t xml:space="preserve"> E-UTRAN Carrier Aggregation</w:t>
      </w:r>
      <w:r>
        <w:rPr>
          <w:noProof/>
          <w:lang w:eastAsia="zh-CN"/>
        </w:rPr>
        <w:t xml:space="preserve"> for 10MHz+5MHz</w:t>
      </w:r>
      <w:r>
        <w:rPr>
          <w:noProof/>
        </w:rPr>
        <w:tab/>
        <w:t>3501</w:t>
      </w:r>
    </w:p>
    <w:p w14:paraId="297393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3502</w:t>
      </w:r>
    </w:p>
    <w:p w14:paraId="51ED03D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3502</w:t>
      </w:r>
    </w:p>
    <w:p w14:paraId="0CBA01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3502</w:t>
      </w:r>
    </w:p>
    <w:p w14:paraId="56DDA79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RSRQ for E-UTRA Carrier Aggregation (5MHz + 5MHz bandwidth)</w:t>
      </w:r>
      <w:r>
        <w:rPr>
          <w:noProof/>
        </w:rPr>
        <w:tab/>
        <w:t>3502</w:t>
      </w:r>
    </w:p>
    <w:p w14:paraId="107298A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3502</w:t>
      </w:r>
    </w:p>
    <w:p w14:paraId="175822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3502</w:t>
      </w:r>
    </w:p>
    <w:p w14:paraId="2B3919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3505</w:t>
      </w:r>
    </w:p>
    <w:p w14:paraId="48906A7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RSRQ for E-UTRA Carrier Aggregation (5MHz + 5MHz bandwidth)</w:t>
      </w:r>
      <w:r>
        <w:rPr>
          <w:noProof/>
        </w:rPr>
        <w:tab/>
        <w:t>3505</w:t>
      </w:r>
    </w:p>
    <w:p w14:paraId="6751669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3505</w:t>
      </w:r>
    </w:p>
    <w:p w14:paraId="38D8B4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3505</w:t>
      </w:r>
    </w:p>
    <w:p w14:paraId="6C9FB3F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3506</w:t>
      </w:r>
    </w:p>
    <w:p w14:paraId="45C6F1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RSR</w:t>
      </w:r>
      <w:r>
        <w:rPr>
          <w:noProof/>
          <w:lang w:eastAsia="zh-CN"/>
        </w:rPr>
        <w:t>Q</w:t>
      </w:r>
      <w:r>
        <w:rPr>
          <w:noProof/>
        </w:rPr>
        <w:t xml:space="preserve"> for E-UTRAN TDD-FDD Carrier Aggregation with PCell in FDD</w:t>
      </w:r>
      <w:r>
        <w:rPr>
          <w:noProof/>
        </w:rPr>
        <w:tab/>
        <w:t>3506</w:t>
      </w:r>
    </w:p>
    <w:p w14:paraId="7C344A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25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3506</w:t>
      </w:r>
    </w:p>
    <w:p w14:paraId="7D07F59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25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3506</w:t>
      </w:r>
    </w:p>
    <w:p w14:paraId="356635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3511</w:t>
      </w:r>
    </w:p>
    <w:p w14:paraId="2D146D3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RSRQ for E-UTRAN T</w:t>
      </w:r>
      <w:r>
        <w:rPr>
          <w:noProof/>
        </w:rPr>
        <w:t>DD</w:t>
      </w:r>
      <w:r>
        <w:rPr>
          <w:noProof/>
          <w:lang w:eastAsia="zh-CN"/>
        </w:rPr>
        <w:t xml:space="preserve">-FDD </w:t>
      </w:r>
      <w:r>
        <w:rPr>
          <w:noProof/>
        </w:rPr>
        <w:t>Carrier Aggregation</w:t>
      </w:r>
      <w:r>
        <w:rPr>
          <w:noProof/>
          <w:lang w:eastAsia="zh-CN"/>
        </w:rPr>
        <w:t xml:space="preserve"> with PCell in TDD</w:t>
      </w:r>
      <w:r>
        <w:rPr>
          <w:noProof/>
        </w:rPr>
        <w:tab/>
        <w:t>3511</w:t>
      </w:r>
    </w:p>
    <w:p w14:paraId="03AE1E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3511</w:t>
      </w:r>
    </w:p>
    <w:p w14:paraId="49DFD6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3511</w:t>
      </w:r>
    </w:p>
    <w:p w14:paraId="2B223ED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3515</w:t>
      </w:r>
    </w:p>
    <w:p w14:paraId="5BD2248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</w:t>
      </w:r>
      <w:r>
        <w:rPr>
          <w:noProof/>
          <w:lang w:eastAsia="zh-CN"/>
        </w:rPr>
        <w:t xml:space="preserve"> RSRQ for</w:t>
      </w:r>
      <w:r>
        <w:rPr>
          <w:noProof/>
        </w:rPr>
        <w:t xml:space="preserve"> E-UTRAN Carrier Aggregation</w:t>
      </w:r>
      <w:r>
        <w:rPr>
          <w:noProof/>
          <w:lang w:eastAsia="zh-CN"/>
        </w:rPr>
        <w:t xml:space="preserve"> for </w:t>
      </w:r>
      <w:r>
        <w:rPr>
          <w:noProof/>
        </w:rPr>
        <w:t>2</w:t>
      </w:r>
      <w:r>
        <w:rPr>
          <w:noProof/>
          <w:lang w:eastAsia="zh-CN"/>
        </w:rPr>
        <w:t>0MHz+</w:t>
      </w:r>
      <w:r>
        <w:rPr>
          <w:noProof/>
        </w:rPr>
        <w:t>1</w:t>
      </w:r>
      <w:r>
        <w:rPr>
          <w:noProof/>
          <w:lang w:eastAsia="zh-CN"/>
        </w:rPr>
        <w:t>0MHz</w:t>
      </w:r>
      <w:r>
        <w:rPr>
          <w:noProof/>
        </w:rPr>
        <w:tab/>
        <w:t>3515</w:t>
      </w:r>
    </w:p>
    <w:p w14:paraId="27CF7D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3515</w:t>
      </w:r>
    </w:p>
    <w:p w14:paraId="5E207E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3515</w:t>
      </w:r>
    </w:p>
    <w:p w14:paraId="1FABFF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3516</w:t>
      </w:r>
    </w:p>
    <w:p w14:paraId="247DF98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intra-frequency absolute RSRQ accuracy with CRS based discovery signal</w:t>
      </w:r>
      <w:r>
        <w:rPr>
          <w:noProof/>
        </w:rPr>
        <w:tab/>
        <w:t>3516</w:t>
      </w:r>
    </w:p>
    <w:p w14:paraId="0FD9A48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3516</w:t>
      </w:r>
    </w:p>
    <w:p w14:paraId="2B89A0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3516</w:t>
      </w:r>
    </w:p>
    <w:p w14:paraId="59E485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3519</w:t>
      </w:r>
    </w:p>
    <w:p w14:paraId="2EF580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intra-frequency absolute RSRQ accuracy with CRS based discovery signal</w:t>
      </w:r>
      <w:r>
        <w:rPr>
          <w:noProof/>
        </w:rPr>
        <w:tab/>
        <w:t>3519</w:t>
      </w:r>
    </w:p>
    <w:p w14:paraId="1B49A1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3519</w:t>
      </w:r>
    </w:p>
    <w:p w14:paraId="72CD929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3519</w:t>
      </w:r>
    </w:p>
    <w:p w14:paraId="537E86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A.9.2.29.3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3522</w:t>
      </w:r>
    </w:p>
    <w:p w14:paraId="37FB955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FDD-FDD inter-frequency absolute and relative RSRQ accuracies with CRS based discovery signal</w:t>
      </w:r>
      <w:r>
        <w:rPr>
          <w:noProof/>
        </w:rPr>
        <w:tab/>
        <w:t>3522</w:t>
      </w:r>
    </w:p>
    <w:p w14:paraId="499C786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3522</w:t>
      </w:r>
    </w:p>
    <w:p w14:paraId="12C3EC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3522</w:t>
      </w:r>
    </w:p>
    <w:p w14:paraId="01601EB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3525</w:t>
      </w:r>
    </w:p>
    <w:p w14:paraId="5F87D6D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TDD-TDD inter-frequency absolute and relative RSRQ accuracies with CRS based discovery signal</w:t>
      </w:r>
      <w:r>
        <w:rPr>
          <w:noProof/>
        </w:rPr>
        <w:tab/>
        <w:t>3525</w:t>
      </w:r>
    </w:p>
    <w:p w14:paraId="794A71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3525</w:t>
      </w:r>
    </w:p>
    <w:p w14:paraId="37E25D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31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3525</w:t>
      </w:r>
    </w:p>
    <w:p w14:paraId="023803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</w:t>
      </w:r>
      <w:r>
        <w:rPr>
          <w:noProof/>
          <w:lang w:eastAsia="zh-CN"/>
        </w:rPr>
        <w:t>31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3528</w:t>
      </w:r>
    </w:p>
    <w:p w14:paraId="39DA48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absolute and relative RSRQ accuracy for E-UTRAN Carrier Aggregation in CRS based discovery signal</w:t>
      </w:r>
      <w:r>
        <w:rPr>
          <w:noProof/>
        </w:rPr>
        <w:tab/>
        <w:t>3528</w:t>
      </w:r>
    </w:p>
    <w:p w14:paraId="061BCE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3528</w:t>
      </w:r>
    </w:p>
    <w:p w14:paraId="73D8CA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3528</w:t>
      </w:r>
    </w:p>
    <w:p w14:paraId="5EE3A6D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3531</w:t>
      </w:r>
    </w:p>
    <w:p w14:paraId="5E8439E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absolute and relative RSRQ accuracy for E-UTRAN Carrier Aggregation in CRS based discovery signal</w:t>
      </w:r>
      <w:r>
        <w:rPr>
          <w:noProof/>
        </w:rPr>
        <w:tab/>
        <w:t>3531</w:t>
      </w:r>
    </w:p>
    <w:p w14:paraId="11AD5A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3531</w:t>
      </w:r>
    </w:p>
    <w:p w14:paraId="426D6B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3531</w:t>
      </w:r>
    </w:p>
    <w:p w14:paraId="7ABF04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3535</w:t>
      </w:r>
    </w:p>
    <w:p w14:paraId="0D15A1D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new RSRQ</w:t>
      </w:r>
      <w:r>
        <w:rPr>
          <w:noProof/>
        </w:rPr>
        <w:tab/>
        <w:t>3535</w:t>
      </w:r>
    </w:p>
    <w:p w14:paraId="11EDBB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3535</w:t>
      </w:r>
    </w:p>
    <w:p w14:paraId="6844984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3535</w:t>
      </w:r>
    </w:p>
    <w:p w14:paraId="2A92FF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3538</w:t>
      </w:r>
    </w:p>
    <w:p w14:paraId="64559A8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 frequency new RSRQ</w:t>
      </w:r>
      <w:r>
        <w:rPr>
          <w:noProof/>
        </w:rPr>
        <w:tab/>
        <w:t>3538</w:t>
      </w:r>
    </w:p>
    <w:p w14:paraId="4315F3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3538</w:t>
      </w:r>
    </w:p>
    <w:p w14:paraId="3C32FEE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3538</w:t>
      </w:r>
    </w:p>
    <w:p w14:paraId="0B68EA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3541</w:t>
      </w:r>
    </w:p>
    <w:p w14:paraId="52F1BA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RSRQ measured on all OFDM symbols</w:t>
      </w:r>
      <w:r>
        <w:rPr>
          <w:noProof/>
        </w:rPr>
        <w:tab/>
        <w:t>3541</w:t>
      </w:r>
    </w:p>
    <w:p w14:paraId="1E7D7CB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3541</w:t>
      </w:r>
    </w:p>
    <w:p w14:paraId="4F2764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3541</w:t>
      </w:r>
    </w:p>
    <w:p w14:paraId="353B2C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3542</w:t>
      </w:r>
    </w:p>
    <w:p w14:paraId="3A318FA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 frequency RSRQ measurement on all OFDM symbols</w:t>
      </w:r>
      <w:r>
        <w:rPr>
          <w:noProof/>
        </w:rPr>
        <w:tab/>
        <w:t>3543</w:t>
      </w:r>
    </w:p>
    <w:p w14:paraId="1A5FFC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3543</w:t>
      </w:r>
    </w:p>
    <w:p w14:paraId="6F5F67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3543</w:t>
      </w:r>
    </w:p>
    <w:p w14:paraId="3A0BA1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3544</w:t>
      </w:r>
    </w:p>
    <w:p w14:paraId="6B5126D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 PCell in FDD RSRQ for E-UTRAN in Carrier Aggregation</w:t>
      </w:r>
      <w:r>
        <w:rPr>
          <w:noProof/>
        </w:rPr>
        <w:tab/>
        <w:t>3545</w:t>
      </w:r>
    </w:p>
    <w:p w14:paraId="234CFD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3545</w:t>
      </w:r>
    </w:p>
    <w:p w14:paraId="5BB70A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A.9.2.38.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3545</w:t>
      </w:r>
    </w:p>
    <w:p w14:paraId="182BE4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A.9.2.38.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3549</w:t>
      </w:r>
    </w:p>
    <w:p w14:paraId="66EB814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3 DL </w:t>
      </w:r>
      <w:r>
        <w:rPr>
          <w:noProof/>
          <w:lang w:eastAsia="zh-CN"/>
        </w:rPr>
        <w:t xml:space="preserve">PCell in </w:t>
      </w:r>
      <w:r>
        <w:rPr>
          <w:noProof/>
        </w:rPr>
        <w:t>TDD RSR</w:t>
      </w:r>
      <w:r>
        <w:rPr>
          <w:noProof/>
          <w:lang w:eastAsia="zh-CN"/>
        </w:rPr>
        <w:t>Q</w:t>
      </w:r>
      <w:r>
        <w:rPr>
          <w:noProof/>
        </w:rPr>
        <w:t xml:space="preserve"> for E-UTRAN in Carrier Aggregation</w:t>
      </w:r>
      <w:r>
        <w:rPr>
          <w:noProof/>
        </w:rPr>
        <w:tab/>
        <w:t>3549</w:t>
      </w:r>
    </w:p>
    <w:p w14:paraId="73CBB0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3549</w:t>
      </w:r>
    </w:p>
    <w:p w14:paraId="684795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A.9.2.39.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3549</w:t>
      </w:r>
    </w:p>
    <w:p w14:paraId="1D4F94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A.9.2.39.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3553</w:t>
      </w:r>
    </w:p>
    <w:p w14:paraId="1101699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A.9.2.40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FDD RSRQ for E-UTRAN in Carrier Aggregation</w:t>
      </w:r>
      <w:r>
        <w:rPr>
          <w:noProof/>
        </w:rPr>
        <w:tab/>
        <w:t>3553</w:t>
      </w:r>
    </w:p>
    <w:p w14:paraId="7E3D87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3553</w:t>
      </w:r>
    </w:p>
    <w:p w14:paraId="199070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3553</w:t>
      </w:r>
    </w:p>
    <w:p w14:paraId="553FCA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3556</w:t>
      </w:r>
    </w:p>
    <w:p w14:paraId="0B57FE4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A.9.2.41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3 DL TDD RSRQ for E-UTRAN in Carrier Aggregation</w:t>
      </w:r>
      <w:r>
        <w:rPr>
          <w:noProof/>
        </w:rPr>
        <w:tab/>
        <w:t>3557</w:t>
      </w:r>
    </w:p>
    <w:p w14:paraId="49C19A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3557</w:t>
      </w:r>
    </w:p>
    <w:p w14:paraId="234430F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3557</w:t>
      </w:r>
    </w:p>
    <w:p w14:paraId="0A169F2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3560</w:t>
      </w:r>
    </w:p>
    <w:p w14:paraId="20E3D8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FD-</w:t>
      </w:r>
      <w:r>
        <w:rPr>
          <w:noProof/>
        </w:rPr>
        <w:t>FDD</w:t>
      </w:r>
      <w:r>
        <w:rPr>
          <w:noProof/>
          <w:lang w:eastAsia="zh-CN"/>
        </w:rPr>
        <w:t xml:space="preserve"> RSRQ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3560</w:t>
      </w:r>
    </w:p>
    <w:p w14:paraId="60004D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3560</w:t>
      </w:r>
    </w:p>
    <w:p w14:paraId="069877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3560</w:t>
      </w:r>
    </w:p>
    <w:p w14:paraId="2229DD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3563</w:t>
      </w:r>
    </w:p>
    <w:p w14:paraId="3B318EF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HD-</w:t>
      </w:r>
      <w:r>
        <w:rPr>
          <w:noProof/>
        </w:rPr>
        <w:t>FDD</w:t>
      </w:r>
      <w:r>
        <w:rPr>
          <w:noProof/>
          <w:lang w:eastAsia="zh-CN"/>
        </w:rPr>
        <w:t xml:space="preserve"> RSRQ</w:t>
      </w:r>
      <w:r>
        <w:rPr>
          <w:noProof/>
        </w:rPr>
        <w:t xml:space="preserve"> Intra frequency case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3563</w:t>
      </w:r>
    </w:p>
    <w:p w14:paraId="7746D3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3563</w:t>
      </w:r>
    </w:p>
    <w:p w14:paraId="733D136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3563</w:t>
      </w:r>
    </w:p>
    <w:p w14:paraId="091E03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3566</w:t>
      </w:r>
    </w:p>
    <w:p w14:paraId="5F8872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</w:t>
      </w:r>
      <w:r>
        <w:rPr>
          <w:noProof/>
        </w:rPr>
        <w:t xml:space="preserve">DD </w:t>
      </w:r>
      <w:r>
        <w:rPr>
          <w:noProof/>
          <w:lang w:eastAsia="zh-CN"/>
        </w:rPr>
        <w:t xml:space="preserve">RSRQ </w:t>
      </w:r>
      <w:r>
        <w:rPr>
          <w:noProof/>
        </w:rPr>
        <w:t>Intra frequency case</w:t>
      </w:r>
      <w:r>
        <w:rPr>
          <w:noProof/>
          <w:lang w:eastAsia="zh-CN"/>
        </w:rPr>
        <w:t xml:space="preserve"> for UE category 0</w:t>
      </w:r>
      <w:r>
        <w:rPr>
          <w:noProof/>
        </w:rPr>
        <w:tab/>
        <w:t>3566</w:t>
      </w:r>
    </w:p>
    <w:p w14:paraId="10952B4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3566</w:t>
      </w:r>
    </w:p>
    <w:p w14:paraId="45AAAEB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3566</w:t>
      </w:r>
    </w:p>
    <w:p w14:paraId="3FFE88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3568</w:t>
      </w:r>
    </w:p>
    <w:p w14:paraId="22C138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 DL CA PCell in FDD FDD-TDD RSRQ for E-UTRAN in Carrier Aggregation</w:t>
      </w:r>
      <w:r>
        <w:rPr>
          <w:noProof/>
        </w:rPr>
        <w:tab/>
        <w:t>3568</w:t>
      </w:r>
    </w:p>
    <w:p w14:paraId="69AF46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3568</w:t>
      </w:r>
    </w:p>
    <w:p w14:paraId="04235E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3568</w:t>
      </w:r>
    </w:p>
    <w:p w14:paraId="5BED12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A.9.2.45.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3572</w:t>
      </w:r>
    </w:p>
    <w:p w14:paraId="30ED21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 DL CA PCell in TDD TDD-FDD RSRQ for E-UTRAN in Carrier Aggregation</w:t>
      </w:r>
      <w:r>
        <w:rPr>
          <w:noProof/>
        </w:rPr>
        <w:tab/>
        <w:t>3573</w:t>
      </w:r>
    </w:p>
    <w:p w14:paraId="1421B4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3573</w:t>
      </w:r>
    </w:p>
    <w:p w14:paraId="6C1FE01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A.9.2.46.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3573</w:t>
      </w:r>
    </w:p>
    <w:p w14:paraId="1DE406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A.9.2.46.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3577</w:t>
      </w:r>
    </w:p>
    <w:p w14:paraId="4FE6C9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F</w:t>
      </w:r>
      <w:r>
        <w:rPr>
          <w:noProof/>
        </w:rPr>
        <w:t xml:space="preserve">DD-TDD with </w:t>
      </w:r>
      <w:r>
        <w:rPr>
          <w:noProof/>
          <w:lang w:eastAsia="zh-CN"/>
        </w:rPr>
        <w:t>PCell in FDD RSRQ for E-UTRAN in Carrier Aggregation</w:t>
      </w:r>
      <w:r>
        <w:rPr>
          <w:noProof/>
        </w:rPr>
        <w:tab/>
        <w:t>3578</w:t>
      </w:r>
    </w:p>
    <w:p w14:paraId="63C3C5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3578</w:t>
      </w:r>
    </w:p>
    <w:p w14:paraId="687A391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A.9.2.47.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3578</w:t>
      </w:r>
    </w:p>
    <w:p w14:paraId="33EC4A2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A.9.2.47.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3582</w:t>
      </w:r>
    </w:p>
    <w:p w14:paraId="0AE548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F</w:t>
      </w:r>
      <w:r>
        <w:rPr>
          <w:noProof/>
        </w:rPr>
        <w:t xml:space="preserve">DD-TDD with </w:t>
      </w:r>
      <w:r>
        <w:rPr>
          <w:noProof/>
          <w:lang w:eastAsia="zh-CN"/>
        </w:rPr>
        <w:t>PCell in TDD RSRQ for E-UTRAN in Carrier Aggregation</w:t>
      </w:r>
      <w:r>
        <w:rPr>
          <w:noProof/>
        </w:rPr>
        <w:tab/>
        <w:t>3582</w:t>
      </w:r>
    </w:p>
    <w:p w14:paraId="1925E43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3582</w:t>
      </w:r>
    </w:p>
    <w:p w14:paraId="5DB1F2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A.9.2.48.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3583</w:t>
      </w:r>
    </w:p>
    <w:p w14:paraId="0EA624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A.9.2.48.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3587</w:t>
      </w:r>
    </w:p>
    <w:p w14:paraId="16C24BD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A.9.2.49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5 DL FDD RSRQ for E-UTRAN in Carrier Aggregation</w:t>
      </w:r>
      <w:r>
        <w:rPr>
          <w:noProof/>
        </w:rPr>
        <w:tab/>
        <w:t>3588</w:t>
      </w:r>
    </w:p>
    <w:p w14:paraId="36E50C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3588</w:t>
      </w:r>
    </w:p>
    <w:p w14:paraId="0C2881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3588</w:t>
      </w:r>
    </w:p>
    <w:p w14:paraId="08F7C0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A.9.2.49.3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3594</w:t>
      </w:r>
    </w:p>
    <w:p w14:paraId="23AB4CA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A.9.2.50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TDD RSRQ for E-UTRAN in Carrier Aggregation</w:t>
      </w:r>
      <w:r>
        <w:rPr>
          <w:noProof/>
        </w:rPr>
        <w:tab/>
        <w:t>3595</w:t>
      </w:r>
    </w:p>
    <w:p w14:paraId="7DA8DC5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3595</w:t>
      </w:r>
    </w:p>
    <w:p w14:paraId="5219D3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3595</w:t>
      </w:r>
    </w:p>
    <w:p w14:paraId="43D353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3601</w:t>
      </w:r>
    </w:p>
    <w:p w14:paraId="1D2ACD5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</w:t>
      </w:r>
      <w:r>
        <w:rPr>
          <w:noProof/>
        </w:rPr>
        <w:t>2</w:t>
      </w:r>
      <w:r>
        <w:rPr>
          <w:noProof/>
          <w:lang w:eastAsia="zh-CN"/>
        </w:rPr>
        <w:t>.</w:t>
      </w:r>
      <w:r>
        <w:rPr>
          <w:noProof/>
        </w:rPr>
        <w:t>51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Intra frequency absolute and relative RSRQ accuracies with FDD PCell</w:t>
      </w:r>
      <w:r>
        <w:rPr>
          <w:noProof/>
        </w:rPr>
        <w:tab/>
        <w:t>3601</w:t>
      </w:r>
    </w:p>
    <w:p w14:paraId="0E14ADA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3601</w:t>
      </w:r>
    </w:p>
    <w:p w14:paraId="4A5746E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3602</w:t>
      </w:r>
    </w:p>
    <w:p w14:paraId="1147ADD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3606</w:t>
      </w:r>
    </w:p>
    <w:p w14:paraId="05E5B5A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</w:t>
      </w:r>
      <w:r>
        <w:rPr>
          <w:noProof/>
        </w:rPr>
        <w:t>2</w:t>
      </w:r>
      <w:r>
        <w:rPr>
          <w:noProof/>
          <w:lang w:eastAsia="zh-CN"/>
        </w:rPr>
        <w:t>.</w:t>
      </w:r>
      <w:r>
        <w:rPr>
          <w:noProof/>
        </w:rPr>
        <w:t>52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Intra frequency absolute and relative RSRQ accuracies with TDD PCell</w:t>
      </w:r>
      <w:r>
        <w:rPr>
          <w:noProof/>
        </w:rPr>
        <w:tab/>
        <w:t>3606</w:t>
      </w:r>
    </w:p>
    <w:p w14:paraId="587599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3606</w:t>
      </w:r>
    </w:p>
    <w:p w14:paraId="3298912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3606</w:t>
      </w:r>
    </w:p>
    <w:p w14:paraId="220456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3609</w:t>
      </w:r>
    </w:p>
    <w:p w14:paraId="1B83296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A.9.2.53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4DL FDD RSRQ for E-UTRAN in Carrier Aggregation</w:t>
      </w:r>
      <w:r>
        <w:rPr>
          <w:noProof/>
        </w:rPr>
        <w:tab/>
        <w:t>3610</w:t>
      </w:r>
    </w:p>
    <w:p w14:paraId="11D824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3610</w:t>
      </w:r>
    </w:p>
    <w:p w14:paraId="2C0EFB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3610</w:t>
      </w:r>
    </w:p>
    <w:p w14:paraId="55DA4E4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3616</w:t>
      </w:r>
    </w:p>
    <w:p w14:paraId="32F8D9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A.9.2.54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4DL TDD RSRQ for E-UTRAN in Carrier Aggregation</w:t>
      </w:r>
      <w:r>
        <w:rPr>
          <w:noProof/>
        </w:rPr>
        <w:tab/>
        <w:t>3617</w:t>
      </w:r>
    </w:p>
    <w:p w14:paraId="0FC64E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3617</w:t>
      </w:r>
    </w:p>
    <w:p w14:paraId="45CAD7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3617</w:t>
      </w:r>
    </w:p>
    <w:p w14:paraId="11C2198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3623</w:t>
      </w:r>
    </w:p>
    <w:p w14:paraId="5E5A945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3 DL RSRQ for E-UTRAN in Carrier Aggregation with generic duplex modes</w:t>
      </w:r>
      <w:r>
        <w:rPr>
          <w:noProof/>
        </w:rPr>
        <w:tab/>
        <w:t>3623</w:t>
      </w:r>
    </w:p>
    <w:p w14:paraId="53FA3D0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3623</w:t>
      </w:r>
    </w:p>
    <w:p w14:paraId="42030FF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3624</w:t>
      </w:r>
    </w:p>
    <w:p w14:paraId="0A87CD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A.9.2.55.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3629</w:t>
      </w:r>
    </w:p>
    <w:p w14:paraId="16D5E5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4 DL RSRQ for E-UTRAN in Carrier Aggregation with generic duplex modes</w:t>
      </w:r>
      <w:r>
        <w:rPr>
          <w:noProof/>
        </w:rPr>
        <w:tab/>
        <w:t>3629</w:t>
      </w:r>
    </w:p>
    <w:p w14:paraId="26D415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3629</w:t>
      </w:r>
    </w:p>
    <w:p w14:paraId="31415AC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A.9.2.56.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3629</w:t>
      </w:r>
    </w:p>
    <w:p w14:paraId="334536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A.9.2.56.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3634</w:t>
      </w:r>
    </w:p>
    <w:p w14:paraId="014F5A4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5 DL RSRQ for E-UTRAN</w:t>
      </w:r>
      <w:r>
        <w:rPr>
          <w:noProof/>
        </w:rPr>
        <w:t xml:space="preserve"> </w:t>
      </w:r>
      <w:r>
        <w:rPr>
          <w:noProof/>
          <w:lang w:eastAsia="zh-CN"/>
        </w:rPr>
        <w:t>in Carrier Aggregation with generic duplex modes</w:t>
      </w:r>
      <w:r>
        <w:rPr>
          <w:noProof/>
        </w:rPr>
        <w:tab/>
        <w:t>3634</w:t>
      </w:r>
    </w:p>
    <w:p w14:paraId="5C46F7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3634</w:t>
      </w:r>
    </w:p>
    <w:p w14:paraId="29950C4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A.9.2.57.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3635</w:t>
      </w:r>
    </w:p>
    <w:p w14:paraId="560432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A.9.2.57.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3639</w:t>
      </w:r>
    </w:p>
    <w:p w14:paraId="7A0B2E4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6 DL RSRQ for E-UTRAN</w:t>
      </w:r>
      <w:r>
        <w:rPr>
          <w:noProof/>
        </w:rPr>
        <w:t xml:space="preserve"> </w:t>
      </w:r>
      <w:r>
        <w:rPr>
          <w:noProof/>
          <w:lang w:eastAsia="zh-CN"/>
        </w:rPr>
        <w:t>in Carrier Aggregation with generic duplex modes</w:t>
      </w:r>
      <w:r>
        <w:rPr>
          <w:noProof/>
        </w:rPr>
        <w:tab/>
        <w:t>3640</w:t>
      </w:r>
    </w:p>
    <w:p w14:paraId="19FC613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3640</w:t>
      </w:r>
    </w:p>
    <w:p w14:paraId="022A76F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A.9.2.58.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3640</w:t>
      </w:r>
    </w:p>
    <w:p w14:paraId="322392F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A.9.2.58.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3644</w:t>
      </w:r>
    </w:p>
    <w:p w14:paraId="19CACD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7 DL RSRQ for E-UTRAN</w:t>
      </w:r>
      <w:r>
        <w:rPr>
          <w:noProof/>
        </w:rPr>
        <w:t xml:space="preserve"> </w:t>
      </w:r>
      <w:r>
        <w:rPr>
          <w:noProof/>
          <w:lang w:eastAsia="zh-CN"/>
        </w:rPr>
        <w:t>in Carrier Aggregation with generic duplex modes</w:t>
      </w:r>
      <w:r>
        <w:rPr>
          <w:noProof/>
        </w:rPr>
        <w:tab/>
        <w:t>3645</w:t>
      </w:r>
    </w:p>
    <w:p w14:paraId="1449E7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3645</w:t>
      </w:r>
    </w:p>
    <w:p w14:paraId="723624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A.9.2.59.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parameters</w:t>
      </w:r>
      <w:r>
        <w:rPr>
          <w:noProof/>
        </w:rPr>
        <w:tab/>
        <w:t>3645</w:t>
      </w:r>
    </w:p>
    <w:p w14:paraId="222ADD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A.9.2.59.</w:t>
      </w: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3650</w:t>
      </w:r>
    </w:p>
    <w:p w14:paraId="6174658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case for CA Idle Mode Measurements</w:t>
      </w:r>
      <w:r>
        <w:rPr>
          <w:noProof/>
        </w:rPr>
        <w:tab/>
        <w:t>3651</w:t>
      </w:r>
    </w:p>
    <w:p w14:paraId="49671B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3651</w:t>
      </w:r>
    </w:p>
    <w:p w14:paraId="139F467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3651</w:t>
      </w:r>
    </w:p>
    <w:p w14:paraId="605F67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3654</w:t>
      </w:r>
    </w:p>
    <w:p w14:paraId="47172C8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 for CA Idle Mode Measurements on overlapping carrier</w:t>
      </w:r>
      <w:r>
        <w:rPr>
          <w:noProof/>
        </w:rPr>
        <w:tab/>
        <w:t>3654</w:t>
      </w:r>
    </w:p>
    <w:p w14:paraId="5F143B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3654</w:t>
      </w:r>
    </w:p>
    <w:p w14:paraId="263096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3654</w:t>
      </w:r>
    </w:p>
    <w:p w14:paraId="31125C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3657</w:t>
      </w:r>
    </w:p>
    <w:p w14:paraId="2875229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 for CA Idle Mode Measurements on non-overlapping carrier</w:t>
      </w:r>
      <w:r>
        <w:rPr>
          <w:noProof/>
        </w:rPr>
        <w:tab/>
        <w:t>3657</w:t>
      </w:r>
    </w:p>
    <w:p w14:paraId="30BC58B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3657</w:t>
      </w:r>
    </w:p>
    <w:p w14:paraId="44A338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3657</w:t>
      </w:r>
    </w:p>
    <w:p w14:paraId="44B6659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A.9.2.62.3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3660</w:t>
      </w:r>
    </w:p>
    <w:p w14:paraId="2463F38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  <w:lang w:val="sv-SE" w:eastAsia="zh-CN"/>
        </w:rPr>
        <w:t>A.9.3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  <w:lang w:val="sv-SE" w:eastAsia="zh-CN"/>
        </w:rPr>
        <w:t>UTRAN FDD CPICH RSCP</w:t>
      </w:r>
      <w:r>
        <w:rPr>
          <w:noProof/>
        </w:rPr>
        <w:tab/>
        <w:t>3660</w:t>
      </w:r>
    </w:p>
    <w:p w14:paraId="29813E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sv-SE"/>
        </w:rPr>
        <w:t>A.9.3.1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  <w:lang w:val="sv-SE"/>
        </w:rPr>
        <w:t>E-UTRAN FDD</w:t>
      </w:r>
      <w:r>
        <w:rPr>
          <w:noProof/>
        </w:rPr>
        <w:tab/>
        <w:t>3660</w:t>
      </w:r>
    </w:p>
    <w:p w14:paraId="5E410BA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3660</w:t>
      </w:r>
    </w:p>
    <w:p w14:paraId="00682E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Parameters</w:t>
      </w:r>
      <w:r>
        <w:rPr>
          <w:noProof/>
        </w:rPr>
        <w:tab/>
        <w:t>3660</w:t>
      </w:r>
    </w:p>
    <w:p w14:paraId="37B9A2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3663</w:t>
      </w:r>
    </w:p>
    <w:p w14:paraId="67931C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 xml:space="preserve">A.9.3.2 </w:t>
      </w:r>
      <w:r w:rsidRPr="003D733F">
        <w:rPr>
          <w:bCs/>
          <w:noProof/>
        </w:rPr>
        <w:t>E-UTRAN TDD</w:t>
      </w:r>
      <w:r>
        <w:rPr>
          <w:noProof/>
        </w:rPr>
        <w:tab/>
        <w:t>3663</w:t>
      </w:r>
    </w:p>
    <w:p w14:paraId="11CB072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3663</w:t>
      </w:r>
    </w:p>
    <w:p w14:paraId="34DEFB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Parameters</w:t>
      </w:r>
      <w:r>
        <w:rPr>
          <w:noProof/>
        </w:rPr>
        <w:tab/>
        <w:t>3663</w:t>
      </w:r>
    </w:p>
    <w:p w14:paraId="69709E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3666</w:t>
      </w:r>
    </w:p>
    <w:p w14:paraId="206A74F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A.9.3.</w:t>
      </w:r>
      <w:r w:rsidRPr="003D733F">
        <w:rPr>
          <w:noProof/>
          <w:lang w:val="de-DE"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E-UTRAN FDD</w:t>
      </w:r>
      <w:r w:rsidRPr="003D733F">
        <w:rPr>
          <w:noProof/>
          <w:lang w:val="de-DE" w:eastAsia="zh-CN"/>
        </w:rPr>
        <w:t xml:space="preserve"> for 5MHz Bandwidth</w:t>
      </w:r>
      <w:r>
        <w:rPr>
          <w:noProof/>
        </w:rPr>
        <w:tab/>
        <w:t>3666</w:t>
      </w:r>
    </w:p>
    <w:p w14:paraId="2F15F11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A.9.3.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3666</w:t>
      </w:r>
    </w:p>
    <w:p w14:paraId="77CEAC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A.9.3.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Parameters</w:t>
      </w:r>
      <w:r>
        <w:rPr>
          <w:noProof/>
        </w:rPr>
        <w:tab/>
        <w:t>3666</w:t>
      </w:r>
    </w:p>
    <w:p w14:paraId="4EAF92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A.9.3.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3667</w:t>
      </w:r>
    </w:p>
    <w:p w14:paraId="409666E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SimSun"/>
          <w:noProof/>
        </w:rPr>
        <w:t>A.9.4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SimSun"/>
          <w:noProof/>
        </w:rPr>
        <w:t>UTRAN FDD CPICH Ec/No</w:t>
      </w:r>
      <w:r>
        <w:rPr>
          <w:noProof/>
        </w:rPr>
        <w:tab/>
        <w:t>3668</w:t>
      </w:r>
    </w:p>
    <w:p w14:paraId="64F71F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</w:t>
      </w:r>
      <w:r>
        <w:rPr>
          <w:noProof/>
        </w:rPr>
        <w:tab/>
        <w:t>3668</w:t>
      </w:r>
    </w:p>
    <w:p w14:paraId="77838BA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3668</w:t>
      </w:r>
    </w:p>
    <w:p w14:paraId="0C90FD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Parameters</w:t>
      </w:r>
      <w:r>
        <w:rPr>
          <w:noProof/>
        </w:rPr>
        <w:tab/>
        <w:t>3668</w:t>
      </w:r>
    </w:p>
    <w:p w14:paraId="316298D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3670</w:t>
      </w:r>
    </w:p>
    <w:p w14:paraId="2E8D78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TDD</w:t>
      </w:r>
      <w:r>
        <w:rPr>
          <w:noProof/>
        </w:rPr>
        <w:tab/>
        <w:t>3671</w:t>
      </w:r>
    </w:p>
    <w:p w14:paraId="044FA4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Purpose and Environment</w:t>
      </w:r>
      <w:r>
        <w:rPr>
          <w:noProof/>
        </w:rPr>
        <w:tab/>
        <w:t>3671</w:t>
      </w:r>
    </w:p>
    <w:p w14:paraId="7E5F55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Parameters</w:t>
      </w:r>
      <w:r>
        <w:rPr>
          <w:noProof/>
        </w:rPr>
        <w:tab/>
        <w:t>3671</w:t>
      </w:r>
    </w:p>
    <w:p w14:paraId="2A6776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cs="v4.2.0"/>
          <w:noProof/>
          <w:snapToGrid w:val="0"/>
        </w:rPr>
        <w:t>A.9.4.2.3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cs="v4.2.0"/>
          <w:noProof/>
          <w:snapToGrid w:val="0"/>
        </w:rPr>
        <w:t>Test Requirements</w:t>
      </w:r>
      <w:r>
        <w:rPr>
          <w:noProof/>
        </w:rPr>
        <w:tab/>
        <w:t>3673</w:t>
      </w:r>
    </w:p>
    <w:p w14:paraId="5E2DF84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de-DE"/>
        </w:rPr>
        <w:t>A.9.</w:t>
      </w:r>
      <w:r w:rsidRPr="003D733F">
        <w:rPr>
          <w:noProof/>
          <w:lang w:val="de-DE" w:eastAsia="zh-CN"/>
        </w:rPr>
        <w:t>4</w:t>
      </w:r>
      <w:r w:rsidRPr="003D733F">
        <w:rPr>
          <w:noProof/>
          <w:lang w:val="de-DE"/>
        </w:rPr>
        <w:t>.</w:t>
      </w:r>
      <w:r w:rsidRPr="003D733F">
        <w:rPr>
          <w:noProof/>
          <w:lang w:val="de-DE"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de-DE"/>
        </w:rPr>
        <w:t>E-UTRAN FDD</w:t>
      </w:r>
      <w:r w:rsidRPr="003D733F">
        <w:rPr>
          <w:noProof/>
          <w:lang w:val="de-DE" w:eastAsia="zh-CN"/>
        </w:rPr>
        <w:t xml:space="preserve"> for 5MHz Bandwidth</w:t>
      </w:r>
      <w:r>
        <w:rPr>
          <w:noProof/>
        </w:rPr>
        <w:tab/>
        <w:t>3674</w:t>
      </w:r>
    </w:p>
    <w:p w14:paraId="249A009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Purpose and Environment</w:t>
      </w:r>
      <w:r>
        <w:rPr>
          <w:noProof/>
        </w:rPr>
        <w:tab/>
        <w:t>3674</w:t>
      </w:r>
    </w:p>
    <w:p w14:paraId="4315DA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Parameters</w:t>
      </w:r>
      <w:r>
        <w:rPr>
          <w:noProof/>
        </w:rPr>
        <w:tab/>
        <w:t>3674</w:t>
      </w:r>
    </w:p>
    <w:p w14:paraId="3875EA8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snapToGrid w:val="0"/>
        </w:rPr>
        <w:t>A.9.</w:t>
      </w:r>
      <w:r w:rsidRPr="003D733F">
        <w:rPr>
          <w:noProof/>
          <w:snapToGrid w:val="0"/>
          <w:lang w:eastAsia="zh-CN"/>
        </w:rPr>
        <w:t>4</w:t>
      </w:r>
      <w:r w:rsidRPr="003D733F">
        <w:rPr>
          <w:noProof/>
          <w:snapToGrid w:val="0"/>
        </w:rPr>
        <w:t>.</w:t>
      </w:r>
      <w:r w:rsidRPr="003D733F">
        <w:rPr>
          <w:noProof/>
          <w:snapToGrid w:val="0"/>
          <w:lang w:eastAsia="zh-CN"/>
        </w:rPr>
        <w:t>3</w:t>
      </w:r>
      <w:r w:rsidRPr="003D733F">
        <w:rPr>
          <w:noProof/>
          <w:snapToGrid w:val="0"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3675</w:t>
      </w:r>
    </w:p>
    <w:p w14:paraId="1EB3947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UTRAN TDD measurement</w:t>
      </w:r>
      <w:r>
        <w:rPr>
          <w:noProof/>
        </w:rPr>
        <w:tab/>
        <w:t>3675</w:t>
      </w:r>
    </w:p>
    <w:p w14:paraId="6A53550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P-CCPCH RSCP absolute accuracy for E-UTRAN FDD</w:t>
      </w:r>
      <w:r>
        <w:rPr>
          <w:noProof/>
        </w:rPr>
        <w:tab/>
        <w:t>3675</w:t>
      </w:r>
    </w:p>
    <w:p w14:paraId="19F19F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3675</w:t>
      </w:r>
    </w:p>
    <w:p w14:paraId="657051D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3675</w:t>
      </w:r>
    </w:p>
    <w:p w14:paraId="2100E9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3677</w:t>
      </w:r>
    </w:p>
    <w:p w14:paraId="3B10236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P-CCPCH RSCP absolute accuracy for E-UTRAN TDD</w:t>
      </w:r>
      <w:r>
        <w:rPr>
          <w:noProof/>
        </w:rPr>
        <w:tab/>
        <w:t>3678</w:t>
      </w:r>
    </w:p>
    <w:p w14:paraId="752BE72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3678</w:t>
      </w:r>
    </w:p>
    <w:p w14:paraId="3050E71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3678</w:t>
      </w:r>
    </w:p>
    <w:p w14:paraId="2ABD4D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5</w:t>
      </w:r>
      <w:r>
        <w:rPr>
          <w:noProof/>
        </w:rPr>
        <w:t>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3679</w:t>
      </w:r>
    </w:p>
    <w:p w14:paraId="3B5B5DD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it-IT"/>
        </w:rPr>
        <w:t>A.9.6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it-IT"/>
        </w:rPr>
        <w:t>GSM Carrier RSSI</w:t>
      </w:r>
      <w:r>
        <w:rPr>
          <w:noProof/>
        </w:rPr>
        <w:tab/>
        <w:t>3680</w:t>
      </w:r>
    </w:p>
    <w:p w14:paraId="3B2AE9D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bCs/>
          <w:noProof/>
          <w:lang w:val="it-IT"/>
        </w:rPr>
        <w:t>A.9.6.1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  <w:lang w:val="it-IT"/>
        </w:rPr>
        <w:t>E-UTRAN FDD</w:t>
      </w:r>
      <w:r>
        <w:rPr>
          <w:noProof/>
        </w:rPr>
        <w:tab/>
        <w:t>3680</w:t>
      </w:r>
    </w:p>
    <w:p w14:paraId="785927C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bCs/>
          <w:noProof/>
        </w:rPr>
        <w:t>A.9.6.1.1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Test Purpose and Environment</w:t>
      </w:r>
      <w:r>
        <w:rPr>
          <w:noProof/>
        </w:rPr>
        <w:tab/>
        <w:t>3680</w:t>
      </w:r>
    </w:p>
    <w:p w14:paraId="0F570AB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bCs/>
          <w:noProof/>
        </w:rPr>
        <w:t>A.9.6.1.2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Test Requirements</w:t>
      </w:r>
      <w:r>
        <w:rPr>
          <w:noProof/>
        </w:rPr>
        <w:tab/>
        <w:t>3681</w:t>
      </w:r>
    </w:p>
    <w:p w14:paraId="194365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bCs/>
          <w:noProof/>
        </w:rPr>
        <w:t>A.9.6.2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E-UTRAN TDD</w:t>
      </w:r>
      <w:r>
        <w:rPr>
          <w:noProof/>
        </w:rPr>
        <w:tab/>
        <w:t>3681</w:t>
      </w:r>
    </w:p>
    <w:p w14:paraId="49A90A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bCs/>
          <w:noProof/>
        </w:rPr>
        <w:t>A.9.6.2.1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Test Purpose and Environment</w:t>
      </w:r>
      <w:r>
        <w:rPr>
          <w:noProof/>
        </w:rPr>
        <w:tab/>
        <w:t>3681</w:t>
      </w:r>
    </w:p>
    <w:p w14:paraId="750CC0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bCs/>
          <w:noProof/>
        </w:rPr>
        <w:t>A.9.6.2.2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bCs/>
          <w:noProof/>
        </w:rPr>
        <w:t>Test Requirements</w:t>
      </w:r>
      <w:r>
        <w:rPr>
          <w:noProof/>
        </w:rPr>
        <w:tab/>
        <w:t>3683</w:t>
      </w:r>
    </w:p>
    <w:p w14:paraId="052EE90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UE Rx </w:t>
      </w:r>
      <w:r w:rsidRPr="003D733F">
        <w:rPr>
          <w:b/>
          <w:noProof/>
        </w:rPr>
        <w:t>–</w:t>
      </w:r>
      <w:r w:rsidRPr="003D733F">
        <w:rPr>
          <w:b/>
          <w:noProof/>
          <w:lang w:eastAsia="zh-CN"/>
        </w:rPr>
        <w:t xml:space="preserve"> </w:t>
      </w:r>
      <w:r>
        <w:rPr>
          <w:noProof/>
          <w:lang w:eastAsia="zh-CN"/>
        </w:rPr>
        <w:t>Tx Time Difference</w:t>
      </w:r>
      <w:r>
        <w:rPr>
          <w:noProof/>
        </w:rPr>
        <w:tab/>
        <w:t>3684</w:t>
      </w:r>
    </w:p>
    <w:p w14:paraId="73AEF61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FDD UE Rx </w:t>
      </w:r>
      <w:r w:rsidRPr="003D733F">
        <w:rPr>
          <w:b/>
          <w:noProof/>
        </w:rPr>
        <w:t>–</w:t>
      </w:r>
      <w:r w:rsidRPr="003D733F">
        <w:rPr>
          <w:b/>
          <w:noProof/>
          <w:lang w:eastAsia="zh-CN"/>
        </w:rPr>
        <w:t xml:space="preserve"> </w:t>
      </w:r>
      <w:r>
        <w:rPr>
          <w:noProof/>
          <w:lang w:eastAsia="zh-CN"/>
        </w:rPr>
        <w:t>Tx time difference</w:t>
      </w:r>
      <w:r>
        <w:rPr>
          <w:noProof/>
        </w:rPr>
        <w:t xml:space="preserve"> case</w:t>
      </w:r>
      <w:r>
        <w:rPr>
          <w:noProof/>
        </w:rPr>
        <w:tab/>
        <w:t>3684</w:t>
      </w:r>
    </w:p>
    <w:p w14:paraId="1A23481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3684</w:t>
      </w:r>
    </w:p>
    <w:p w14:paraId="56925B4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3684</w:t>
      </w:r>
    </w:p>
    <w:p w14:paraId="47C464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3685</w:t>
      </w:r>
    </w:p>
    <w:p w14:paraId="546358F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 TDD UE Rx </w:t>
      </w:r>
      <w:r w:rsidRPr="003D733F">
        <w:rPr>
          <w:b/>
          <w:noProof/>
        </w:rPr>
        <w:t>–</w:t>
      </w:r>
      <w:r w:rsidRPr="003D733F">
        <w:rPr>
          <w:b/>
          <w:noProof/>
          <w:lang w:eastAsia="zh-CN"/>
        </w:rPr>
        <w:t xml:space="preserve"> </w:t>
      </w:r>
      <w:r>
        <w:rPr>
          <w:noProof/>
          <w:lang w:eastAsia="zh-CN"/>
        </w:rPr>
        <w:t>Tx time difference</w:t>
      </w:r>
      <w:r>
        <w:rPr>
          <w:noProof/>
        </w:rPr>
        <w:t xml:space="preserve"> case</w:t>
      </w:r>
      <w:r>
        <w:rPr>
          <w:noProof/>
        </w:rPr>
        <w:tab/>
        <w:t>3685</w:t>
      </w:r>
    </w:p>
    <w:p w14:paraId="0257C1E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Purpose and Environment</w:t>
      </w:r>
      <w:r>
        <w:rPr>
          <w:noProof/>
        </w:rPr>
        <w:tab/>
        <w:t>3685</w:t>
      </w:r>
    </w:p>
    <w:p w14:paraId="7BB6CF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parameters</w:t>
      </w:r>
      <w:r>
        <w:rPr>
          <w:noProof/>
        </w:rPr>
        <w:tab/>
        <w:t>3685</w:t>
      </w:r>
    </w:p>
    <w:p w14:paraId="2F4342C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A.9.7.2.3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Test Requirements</w:t>
      </w:r>
      <w:r>
        <w:rPr>
          <w:noProof/>
        </w:rPr>
        <w:tab/>
        <w:t>3687</w:t>
      </w:r>
    </w:p>
    <w:p w14:paraId="4264F4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UE Rx</w:t>
      </w:r>
      <w:r>
        <w:rPr>
          <w:noProof/>
        </w:rPr>
        <w:t>–</w:t>
      </w:r>
      <w:r>
        <w:rPr>
          <w:noProof/>
          <w:lang w:eastAsia="zh-CN"/>
        </w:rPr>
        <w:t>Tx Time Difference</w:t>
      </w:r>
      <w:r>
        <w:rPr>
          <w:noProof/>
        </w:rPr>
        <w:t xml:space="preserve"> under Time-Domain Measurement Resource Restriction with Non-MBSFN ABS</w:t>
      </w:r>
      <w:r>
        <w:rPr>
          <w:noProof/>
        </w:rPr>
        <w:tab/>
        <w:t>3687</w:t>
      </w:r>
    </w:p>
    <w:p w14:paraId="3606AA8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3687</w:t>
      </w:r>
    </w:p>
    <w:p w14:paraId="38C8C6B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3687</w:t>
      </w:r>
    </w:p>
    <w:p w14:paraId="097B89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3690</w:t>
      </w:r>
    </w:p>
    <w:p w14:paraId="635EC5E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UE Rx-Tx Time Difference</w:t>
      </w:r>
      <w:r>
        <w:rPr>
          <w:noProof/>
        </w:rPr>
        <w:t xml:space="preserve"> under Time-Domain Measurement Resource Restriction with Non-MBSFN ABS</w:t>
      </w:r>
      <w:r>
        <w:rPr>
          <w:noProof/>
        </w:rPr>
        <w:tab/>
        <w:t>3690</w:t>
      </w:r>
    </w:p>
    <w:p w14:paraId="45DC523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3690</w:t>
      </w:r>
    </w:p>
    <w:p w14:paraId="304AF38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</w:t>
      </w:r>
      <w:r>
        <w:rPr>
          <w:noProof/>
        </w:rPr>
        <w:t>arameters</w:t>
      </w:r>
      <w:r>
        <w:rPr>
          <w:noProof/>
        </w:rPr>
        <w:tab/>
        <w:t>3690</w:t>
      </w:r>
    </w:p>
    <w:p w14:paraId="466C68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3693</w:t>
      </w:r>
    </w:p>
    <w:p w14:paraId="47EF82F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UE Rx</w:t>
      </w:r>
      <w:r w:rsidRPr="003D733F">
        <w:rPr>
          <w:b/>
          <w:noProof/>
        </w:rPr>
        <w:t>–</w:t>
      </w:r>
      <w:r>
        <w:rPr>
          <w:noProof/>
          <w:lang w:eastAsia="zh-CN"/>
        </w:rPr>
        <w:t>Tx time difference</w:t>
      </w:r>
      <w:r>
        <w:rPr>
          <w:noProof/>
        </w:rPr>
        <w:t xml:space="preserve"> under Time Domain Measurement Resource Restriction with CRS Assistance Information and Non-MBSFN ABS</w:t>
      </w:r>
      <w:r>
        <w:rPr>
          <w:noProof/>
        </w:rPr>
        <w:tab/>
        <w:t>3693</w:t>
      </w:r>
    </w:p>
    <w:p w14:paraId="4A7FA48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3693</w:t>
      </w:r>
    </w:p>
    <w:p w14:paraId="1DD8B4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3693</w:t>
      </w:r>
    </w:p>
    <w:p w14:paraId="1D86EA5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3696</w:t>
      </w:r>
    </w:p>
    <w:p w14:paraId="5BD8DA34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UE Rx-Tx Time Difference</w:t>
      </w:r>
      <w:r>
        <w:rPr>
          <w:noProof/>
        </w:rPr>
        <w:t xml:space="preserve"> under Time-Domain Measurement Resource Restriction with CRS Assistance Information and Non-MBSFN ABS</w:t>
      </w:r>
      <w:r>
        <w:rPr>
          <w:noProof/>
        </w:rPr>
        <w:tab/>
        <w:t>3696</w:t>
      </w:r>
    </w:p>
    <w:p w14:paraId="2937EB7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3696</w:t>
      </w:r>
    </w:p>
    <w:p w14:paraId="6151D1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</w:t>
      </w:r>
      <w:r>
        <w:rPr>
          <w:noProof/>
        </w:rPr>
        <w:t>arameters</w:t>
      </w:r>
      <w:r>
        <w:rPr>
          <w:noProof/>
        </w:rPr>
        <w:tab/>
        <w:t>3696</w:t>
      </w:r>
    </w:p>
    <w:p w14:paraId="1AE9C86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3699</w:t>
      </w:r>
    </w:p>
    <w:p w14:paraId="15BA4D6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UE Rx-Tx time difference</w:t>
      </w:r>
      <w:r>
        <w:rPr>
          <w:noProof/>
        </w:rPr>
        <w:t xml:space="preserve"> case for Cat-M1/M2 UE in CEModeA</w:t>
      </w:r>
      <w:r>
        <w:rPr>
          <w:noProof/>
        </w:rPr>
        <w:tab/>
        <w:t>3699</w:t>
      </w:r>
    </w:p>
    <w:p w14:paraId="2738E39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3699</w:t>
      </w:r>
    </w:p>
    <w:p w14:paraId="4C7F79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3699</w:t>
      </w:r>
    </w:p>
    <w:p w14:paraId="5159DB4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3700</w:t>
      </w:r>
    </w:p>
    <w:p w14:paraId="7F3E9B7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UE Rx-Tx time difference</w:t>
      </w:r>
      <w:r>
        <w:rPr>
          <w:noProof/>
        </w:rPr>
        <w:t xml:space="preserve"> case for Cat-M1/M2 UE in CEModeA</w:t>
      </w:r>
      <w:r>
        <w:rPr>
          <w:noProof/>
        </w:rPr>
        <w:tab/>
        <w:t>3701</w:t>
      </w:r>
    </w:p>
    <w:p w14:paraId="1FDE3E0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3701</w:t>
      </w:r>
    </w:p>
    <w:p w14:paraId="2BFE75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3701</w:t>
      </w:r>
    </w:p>
    <w:p w14:paraId="5BF52D3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3702</w:t>
      </w:r>
    </w:p>
    <w:p w14:paraId="67D54A4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UE Rx-Tx time difference</w:t>
      </w:r>
      <w:r>
        <w:rPr>
          <w:noProof/>
        </w:rPr>
        <w:t xml:space="preserve"> case for Cat-M1/M2 UE in CEModeA</w:t>
      </w:r>
      <w:r>
        <w:rPr>
          <w:noProof/>
        </w:rPr>
        <w:tab/>
        <w:t>3702</w:t>
      </w:r>
    </w:p>
    <w:p w14:paraId="7C8EC2A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3702</w:t>
      </w:r>
    </w:p>
    <w:p w14:paraId="0BCE8A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3702</w:t>
      </w:r>
    </w:p>
    <w:p w14:paraId="0DA2AC3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7</w:t>
      </w:r>
      <w:r>
        <w:rPr>
          <w:noProof/>
        </w:rPr>
        <w:t>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3703</w:t>
      </w:r>
    </w:p>
    <w:p w14:paraId="34B530D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RSTD</w:t>
      </w:r>
      <w:r>
        <w:rPr>
          <w:noProof/>
        </w:rPr>
        <w:tab/>
        <w:t>3704</w:t>
      </w:r>
    </w:p>
    <w:p w14:paraId="261F7BC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RSTD intra frequency case</w:t>
      </w:r>
      <w:r>
        <w:rPr>
          <w:noProof/>
        </w:rPr>
        <w:tab/>
        <w:t>3704</w:t>
      </w:r>
    </w:p>
    <w:p w14:paraId="20DD3D3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3704</w:t>
      </w:r>
    </w:p>
    <w:p w14:paraId="628152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3706</w:t>
      </w:r>
    </w:p>
    <w:p w14:paraId="165424B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noProof/>
        </w:rPr>
        <w:t>.</w:t>
      </w:r>
      <w:r>
        <w:rPr>
          <w:noProof/>
          <w:lang w:eastAsia="zh-CN"/>
        </w:rPr>
        <w:t>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 for UE Category 1bis</w:t>
      </w:r>
      <w:r>
        <w:rPr>
          <w:noProof/>
        </w:rPr>
        <w:tab/>
        <w:t>3706</w:t>
      </w:r>
    </w:p>
    <w:p w14:paraId="3510C70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RSTD intra frequency case</w:t>
      </w:r>
      <w:r>
        <w:rPr>
          <w:noProof/>
        </w:rPr>
        <w:tab/>
        <w:t>3707</w:t>
      </w:r>
    </w:p>
    <w:p w14:paraId="5FAF8B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3707</w:t>
      </w:r>
    </w:p>
    <w:p w14:paraId="6C8FCC3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3710</w:t>
      </w:r>
    </w:p>
    <w:p w14:paraId="639A209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.</w:t>
      </w:r>
      <w:r>
        <w:rPr>
          <w:noProof/>
          <w:lang w:eastAsia="zh-CN"/>
        </w:rPr>
        <w:t>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 for UE Category 1bis</w:t>
      </w:r>
      <w:r>
        <w:rPr>
          <w:noProof/>
        </w:rPr>
        <w:tab/>
        <w:t>3710</w:t>
      </w:r>
    </w:p>
    <w:p w14:paraId="2AE012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FDD-FDD RSTD inter frequency case</w:t>
      </w:r>
      <w:r>
        <w:rPr>
          <w:noProof/>
        </w:rPr>
        <w:tab/>
        <w:t>3711</w:t>
      </w:r>
    </w:p>
    <w:p w14:paraId="712CB8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3711</w:t>
      </w:r>
    </w:p>
    <w:p w14:paraId="5BB29E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3713</w:t>
      </w:r>
    </w:p>
    <w:p w14:paraId="6E7285C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 for UE Category 1bis</w:t>
      </w:r>
      <w:r>
        <w:rPr>
          <w:noProof/>
        </w:rPr>
        <w:tab/>
        <w:t>3713</w:t>
      </w:r>
    </w:p>
    <w:p w14:paraId="3A838A1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TDD-TDD RSTD inter frequency case</w:t>
      </w:r>
      <w:r>
        <w:rPr>
          <w:noProof/>
        </w:rPr>
        <w:tab/>
        <w:t>3714</w:t>
      </w:r>
    </w:p>
    <w:p w14:paraId="6354BF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3714</w:t>
      </w:r>
    </w:p>
    <w:p w14:paraId="454D72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3716</w:t>
      </w:r>
    </w:p>
    <w:p w14:paraId="473E0A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2A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 for UE Category 1bis</w:t>
      </w:r>
      <w:r>
        <w:rPr>
          <w:noProof/>
        </w:rPr>
        <w:tab/>
        <w:t>3716</w:t>
      </w:r>
    </w:p>
    <w:p w14:paraId="322C1A8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FDD RSTD Measurement Accuracy in Carrier Aggregation</w:t>
      </w:r>
      <w:r>
        <w:rPr>
          <w:noProof/>
        </w:rPr>
        <w:tab/>
        <w:t>3717</w:t>
      </w:r>
    </w:p>
    <w:p w14:paraId="6102E07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3717</w:t>
      </w:r>
    </w:p>
    <w:p w14:paraId="466B431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3719</w:t>
      </w:r>
    </w:p>
    <w:p w14:paraId="1BFA038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TDD RSTD Measurement Accuracy in Carrier Aggregation</w:t>
      </w:r>
      <w:r>
        <w:rPr>
          <w:noProof/>
        </w:rPr>
        <w:tab/>
        <w:t>3719</w:t>
      </w:r>
    </w:p>
    <w:p w14:paraId="6167208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3719</w:t>
      </w:r>
    </w:p>
    <w:p w14:paraId="4C57888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3722</w:t>
      </w:r>
    </w:p>
    <w:p w14:paraId="551D605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FDD RSTD Measurement Accuracy in Carrier Aggregation for 20MHz bandwidth</w:t>
      </w:r>
      <w:r>
        <w:rPr>
          <w:noProof/>
        </w:rPr>
        <w:tab/>
        <w:t>3722</w:t>
      </w:r>
    </w:p>
    <w:p w14:paraId="63058D0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3722</w:t>
      </w:r>
    </w:p>
    <w:p w14:paraId="6700DB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3723</w:t>
      </w:r>
    </w:p>
    <w:p w14:paraId="2703DE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TDD RSTD Measurement Accuracy in Carrier Aggregation for 20MHz bandwidth</w:t>
      </w:r>
      <w:r>
        <w:rPr>
          <w:noProof/>
        </w:rPr>
        <w:tab/>
        <w:t>3723</w:t>
      </w:r>
    </w:p>
    <w:p w14:paraId="5A85A99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3723</w:t>
      </w:r>
    </w:p>
    <w:p w14:paraId="54C8F6E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3724</w:t>
      </w:r>
    </w:p>
    <w:p w14:paraId="3CB3DF7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FDD RSTD Measurement Accuracy in Carrier Aggregation for 10MHz+5MHz</w:t>
      </w:r>
      <w:r>
        <w:rPr>
          <w:noProof/>
        </w:rPr>
        <w:tab/>
        <w:t>3724</w:t>
      </w:r>
    </w:p>
    <w:p w14:paraId="5B90CE3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3724</w:t>
      </w:r>
    </w:p>
    <w:p w14:paraId="5D44FD9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9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3725</w:t>
      </w:r>
    </w:p>
    <w:p w14:paraId="3AC12DE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</w:t>
      </w:r>
      <w:r w:rsidRPr="003D733F">
        <w:rPr>
          <w:noProof/>
          <w:lang w:val="en-US" w:eastAsia="zh-CN"/>
        </w:rPr>
        <w:t>8</w:t>
      </w:r>
      <w:r w:rsidRPr="003D733F">
        <w:rPr>
          <w:noProof/>
          <w:lang w:val="en-US"/>
        </w:rPr>
        <w:t>.</w:t>
      </w:r>
      <w:r w:rsidRPr="003D733F">
        <w:rPr>
          <w:noProof/>
          <w:lang w:val="en-US"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TDD RSTD Measurement Accuracy in Carrier Aggregation for 10MHz+5MHz</w:t>
      </w:r>
      <w:r>
        <w:rPr>
          <w:noProof/>
        </w:rPr>
        <w:tab/>
        <w:t>3725</w:t>
      </w:r>
    </w:p>
    <w:p w14:paraId="200A923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10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3725</w:t>
      </w:r>
    </w:p>
    <w:p w14:paraId="509740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10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3726</w:t>
      </w:r>
    </w:p>
    <w:p w14:paraId="55844C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A.9.8.11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FDD RSTD Measurement Accuracy in Carrier Aggregation for 5 + 5MHz bandwidth</w:t>
      </w:r>
      <w:r>
        <w:rPr>
          <w:noProof/>
        </w:rPr>
        <w:tab/>
        <w:t>3726</w:t>
      </w:r>
    </w:p>
    <w:p w14:paraId="4F77461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3726</w:t>
      </w:r>
    </w:p>
    <w:p w14:paraId="2DC851F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3727</w:t>
      </w:r>
    </w:p>
    <w:p w14:paraId="78FD75B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A.9.8.12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TDD RSTD Measurement Accuracy in Carrier Aggregation for 5+5MHz bandwidth</w:t>
      </w:r>
      <w:r>
        <w:rPr>
          <w:noProof/>
        </w:rPr>
        <w:tab/>
        <w:t>3727</w:t>
      </w:r>
    </w:p>
    <w:p w14:paraId="2E9A4A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3727</w:t>
      </w:r>
    </w:p>
    <w:p w14:paraId="701E24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3728</w:t>
      </w:r>
    </w:p>
    <w:p w14:paraId="4F71F4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 xml:space="preserve">E-UTRAN </w:t>
      </w:r>
      <w:r>
        <w:rPr>
          <w:noProof/>
        </w:rPr>
        <w:t>TDD</w:t>
      </w:r>
      <w:r>
        <w:rPr>
          <w:noProof/>
          <w:lang w:eastAsia="zh-CN"/>
        </w:rPr>
        <w:t xml:space="preserve"> RSTD Measurement Accuracy in </w:t>
      </w:r>
      <w:r>
        <w:rPr>
          <w:noProof/>
        </w:rPr>
        <w:t>Carrier Aggregation</w:t>
      </w:r>
      <w:r>
        <w:rPr>
          <w:noProof/>
          <w:lang w:eastAsia="zh-CN"/>
        </w:rPr>
        <w:t xml:space="preserve"> for </w:t>
      </w:r>
      <w:r>
        <w:rPr>
          <w:noProof/>
        </w:rPr>
        <w:t>2</w:t>
      </w:r>
      <w:r>
        <w:rPr>
          <w:noProof/>
          <w:lang w:eastAsia="zh-CN"/>
        </w:rPr>
        <w:t>0MHz+</w:t>
      </w:r>
      <w:r>
        <w:rPr>
          <w:noProof/>
        </w:rPr>
        <w:t>1</w:t>
      </w:r>
      <w:r>
        <w:rPr>
          <w:noProof/>
          <w:lang w:eastAsia="zh-CN"/>
        </w:rPr>
        <w:t>0MHz</w:t>
      </w:r>
      <w:r>
        <w:rPr>
          <w:noProof/>
        </w:rPr>
        <w:tab/>
        <w:t>3728</w:t>
      </w:r>
    </w:p>
    <w:p w14:paraId="61D0565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3728</w:t>
      </w:r>
    </w:p>
    <w:p w14:paraId="108E20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.13.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3729</w:t>
      </w:r>
    </w:p>
    <w:p w14:paraId="377ECBF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A.9.8.14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FDD RSTD Measurement Accuracy in 3DL Carrier Aggregation</w:t>
      </w:r>
      <w:r>
        <w:rPr>
          <w:noProof/>
        </w:rPr>
        <w:tab/>
        <w:t>3729</w:t>
      </w:r>
    </w:p>
    <w:p w14:paraId="1664935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3729</w:t>
      </w:r>
    </w:p>
    <w:p w14:paraId="2B7414D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3736</w:t>
      </w:r>
    </w:p>
    <w:p w14:paraId="1F505F7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en-US"/>
        </w:rPr>
        <w:t>A.9.8.15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 w:eastAsia="zh-CN"/>
        </w:rPr>
        <w:t>E-UTRAN TDD RSTD Measurement Accuracy in 3DL Carrier Aggregation</w:t>
      </w:r>
      <w:r>
        <w:rPr>
          <w:noProof/>
        </w:rPr>
        <w:tab/>
        <w:t>3736</w:t>
      </w:r>
    </w:p>
    <w:p w14:paraId="696B062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3736</w:t>
      </w:r>
    </w:p>
    <w:p w14:paraId="49D839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3742</w:t>
      </w:r>
    </w:p>
    <w:p w14:paraId="0735C31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Intr</w:t>
      </w:r>
      <w:r>
        <w:rPr>
          <w:noProof/>
          <w:lang w:eastAsia="zh-CN"/>
        </w:rPr>
        <w:t>a</w:t>
      </w:r>
      <w:r>
        <w:rPr>
          <w:noProof/>
        </w:rPr>
        <w:t xml:space="preserve">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normal coverage</w:t>
      </w:r>
      <w:r>
        <w:rPr>
          <w:noProof/>
        </w:rPr>
        <w:tab/>
        <w:t>3742</w:t>
      </w:r>
    </w:p>
    <w:p w14:paraId="3489AF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</w:t>
      </w:r>
      <w:r>
        <w:rPr>
          <w:noProof/>
          <w:lang w:eastAsia="zh-CN"/>
        </w:rPr>
        <w:t>16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3742</w:t>
      </w:r>
    </w:p>
    <w:p w14:paraId="21106F2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3745</w:t>
      </w:r>
    </w:p>
    <w:p w14:paraId="0E85607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HD – FDD Inter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normal coverage</w:t>
      </w:r>
      <w:r>
        <w:rPr>
          <w:noProof/>
        </w:rPr>
        <w:tab/>
        <w:t>3745</w:t>
      </w:r>
    </w:p>
    <w:p w14:paraId="2DD3B17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</w:t>
      </w:r>
      <w:r>
        <w:rPr>
          <w:noProof/>
          <w:lang w:eastAsia="zh-CN"/>
        </w:rPr>
        <w:t>17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3745</w:t>
      </w:r>
    </w:p>
    <w:p w14:paraId="2D4D01F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17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3748</w:t>
      </w:r>
    </w:p>
    <w:p w14:paraId="7E506C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HD – FDD Intr</w:t>
      </w:r>
      <w:r>
        <w:rPr>
          <w:noProof/>
          <w:lang w:eastAsia="zh-CN"/>
        </w:rPr>
        <w:t>a</w:t>
      </w:r>
      <w:r>
        <w:rPr>
          <w:noProof/>
        </w:rPr>
        <w:t xml:space="preserve">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enhanced coverage</w:t>
      </w:r>
      <w:r>
        <w:rPr>
          <w:noProof/>
        </w:rPr>
        <w:tab/>
        <w:t>3748</w:t>
      </w:r>
    </w:p>
    <w:p w14:paraId="6E5468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</w:t>
      </w:r>
      <w:r>
        <w:rPr>
          <w:noProof/>
          <w:lang w:eastAsia="zh-CN"/>
        </w:rPr>
        <w:t>18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3748</w:t>
      </w:r>
    </w:p>
    <w:p w14:paraId="37482C9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18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3751</w:t>
      </w:r>
    </w:p>
    <w:p w14:paraId="66E4A21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HD – FDD Inter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enhanced coverage</w:t>
      </w:r>
      <w:r>
        <w:rPr>
          <w:noProof/>
        </w:rPr>
        <w:tab/>
        <w:t>3751</w:t>
      </w:r>
    </w:p>
    <w:p w14:paraId="6C2BD78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</w:t>
      </w:r>
      <w:r>
        <w:rPr>
          <w:noProof/>
          <w:lang w:eastAsia="zh-CN"/>
        </w:rPr>
        <w:t>19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3751</w:t>
      </w:r>
    </w:p>
    <w:p w14:paraId="68F90B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</w:t>
      </w:r>
      <w:r>
        <w:rPr>
          <w:noProof/>
          <w:lang w:eastAsia="zh-CN"/>
        </w:rPr>
        <w:t>8</w:t>
      </w:r>
      <w:r>
        <w:rPr>
          <w:noProof/>
        </w:rPr>
        <w:t>.</w:t>
      </w:r>
      <w:r>
        <w:rPr>
          <w:noProof/>
          <w:lang w:eastAsia="zh-CN"/>
        </w:rPr>
        <w:t>19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3754</w:t>
      </w:r>
    </w:p>
    <w:p w14:paraId="3543876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RSTD intra-frequency measurement accuracy in CE Mode A</w:t>
      </w:r>
      <w:r>
        <w:rPr>
          <w:noProof/>
        </w:rPr>
        <w:tab/>
        <w:t>3754</w:t>
      </w:r>
    </w:p>
    <w:p w14:paraId="7AAE7A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3754</w:t>
      </w:r>
    </w:p>
    <w:p w14:paraId="129A57D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A.9.8.20.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3757</w:t>
      </w:r>
    </w:p>
    <w:p w14:paraId="4627F91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RSTD intra-frequency measurement accuracy in CEModeA</w:t>
      </w:r>
      <w:r>
        <w:rPr>
          <w:noProof/>
        </w:rPr>
        <w:tab/>
        <w:t>3757</w:t>
      </w:r>
    </w:p>
    <w:p w14:paraId="068CC7F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3757</w:t>
      </w:r>
    </w:p>
    <w:p w14:paraId="61E0474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A.9.8.21.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3761</w:t>
      </w:r>
    </w:p>
    <w:p w14:paraId="741BC5A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RSTD intra-frequency measurement accuracy in CE Mode A</w:t>
      </w:r>
      <w:r>
        <w:rPr>
          <w:noProof/>
        </w:rPr>
        <w:tab/>
        <w:t>3762</w:t>
      </w:r>
    </w:p>
    <w:p w14:paraId="687BC8A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A.9.8.22.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3762</w:t>
      </w:r>
    </w:p>
    <w:p w14:paraId="6FCE89A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3765</w:t>
      </w:r>
    </w:p>
    <w:p w14:paraId="6183F9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 RSTD intra-frequency measurement accuracy in CE Mode B</w:t>
      </w:r>
      <w:r>
        <w:rPr>
          <w:noProof/>
        </w:rPr>
        <w:tab/>
        <w:t>3766</w:t>
      </w:r>
    </w:p>
    <w:p w14:paraId="1EF64D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A.9.8.23.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3766</w:t>
      </w:r>
    </w:p>
    <w:p w14:paraId="6A156DC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3769</w:t>
      </w:r>
    </w:p>
    <w:p w14:paraId="53212D0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RSTD intra-frequency measurement accuracy in CE Mode B</w:t>
      </w:r>
      <w:r>
        <w:rPr>
          <w:noProof/>
        </w:rPr>
        <w:tab/>
        <w:t>3769</w:t>
      </w:r>
    </w:p>
    <w:p w14:paraId="3AC864A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A.9.8.24.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3769</w:t>
      </w:r>
    </w:p>
    <w:p w14:paraId="34CABDC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3773</w:t>
      </w:r>
    </w:p>
    <w:p w14:paraId="60DF43F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RSTD intra-frequency measurement accuracy in CE Mode B</w:t>
      </w:r>
      <w:r>
        <w:rPr>
          <w:noProof/>
        </w:rPr>
        <w:tab/>
        <w:t>3773</w:t>
      </w:r>
    </w:p>
    <w:p w14:paraId="703F88A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A.9.8.25.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3773</w:t>
      </w:r>
    </w:p>
    <w:p w14:paraId="5069C59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3777</w:t>
      </w:r>
    </w:p>
    <w:p w14:paraId="04CEB6D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RSTD inter-frequency measurement accuracy in CE Mode A</w:t>
      </w:r>
      <w:r>
        <w:rPr>
          <w:noProof/>
        </w:rPr>
        <w:tab/>
        <w:t>3778</w:t>
      </w:r>
    </w:p>
    <w:p w14:paraId="0948D5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A.9.8.26.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3778</w:t>
      </w:r>
    </w:p>
    <w:p w14:paraId="4A44E3E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A.9.8.26.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3780</w:t>
      </w:r>
    </w:p>
    <w:p w14:paraId="4FE8153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RSTD inter-frequency measurement accuracy in CE Mode A</w:t>
      </w:r>
      <w:r>
        <w:rPr>
          <w:noProof/>
        </w:rPr>
        <w:tab/>
        <w:t>3780</w:t>
      </w:r>
    </w:p>
    <w:p w14:paraId="1581F7C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A.9.8.27.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3780</w:t>
      </w:r>
    </w:p>
    <w:p w14:paraId="360C6F1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A.9.8.27.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3783</w:t>
      </w:r>
    </w:p>
    <w:p w14:paraId="160F2D6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RSTD inter-frequency measurement accuracy in CE Mode A</w:t>
      </w:r>
      <w:r>
        <w:rPr>
          <w:noProof/>
        </w:rPr>
        <w:tab/>
        <w:t>3783</w:t>
      </w:r>
    </w:p>
    <w:p w14:paraId="5F4DDD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A.9.8.28.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3783</w:t>
      </w:r>
    </w:p>
    <w:p w14:paraId="4932899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A.9.8.28.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3786</w:t>
      </w:r>
    </w:p>
    <w:p w14:paraId="32D6086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FDD-FDD RSTD inter-frequency measurement accuracy in CE Mode B</w:t>
      </w:r>
      <w:r>
        <w:rPr>
          <w:noProof/>
        </w:rPr>
        <w:tab/>
        <w:t>3786</w:t>
      </w:r>
    </w:p>
    <w:p w14:paraId="580E26D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A.9.8.29.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3786</w:t>
      </w:r>
    </w:p>
    <w:p w14:paraId="31F61AB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A.9.8.29.2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3790</w:t>
      </w:r>
    </w:p>
    <w:p w14:paraId="496BD94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HD-FDD RSTD inter-frequency measurement accuracy in CE Mode B</w:t>
      </w:r>
      <w:r>
        <w:rPr>
          <w:noProof/>
        </w:rPr>
        <w:tab/>
        <w:t>3791</w:t>
      </w:r>
    </w:p>
    <w:p w14:paraId="497BBA8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A.9.8.30.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3791</w:t>
      </w:r>
    </w:p>
    <w:p w14:paraId="2AB0CF2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3794</w:t>
      </w:r>
    </w:p>
    <w:p w14:paraId="5C07BE6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E-UTRAN TDD RSTD inter-frequency measurement accuracy in CE Mode B</w:t>
      </w:r>
      <w:r>
        <w:rPr>
          <w:noProof/>
        </w:rPr>
        <w:tab/>
        <w:t>3795</w:t>
      </w:r>
    </w:p>
    <w:p w14:paraId="3020F20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A.9.8.31.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3795</w:t>
      </w:r>
    </w:p>
    <w:p w14:paraId="7AF0CFC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3799</w:t>
      </w:r>
    </w:p>
    <w:p w14:paraId="035EEC3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</w:t>
      </w:r>
      <w:r>
        <w:rPr>
          <w:noProof/>
          <w:lang w:eastAsia="zh-CN"/>
        </w:rPr>
        <w:t>a</w:t>
      </w:r>
      <w:r>
        <w:rPr>
          <w:noProof/>
        </w:rPr>
        <w:t xml:space="preserve">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normal coverage</w:t>
      </w:r>
      <w:r>
        <w:rPr>
          <w:noProof/>
        </w:rPr>
        <w:tab/>
        <w:t>3799</w:t>
      </w:r>
    </w:p>
    <w:p w14:paraId="6B98D05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3799</w:t>
      </w:r>
    </w:p>
    <w:p w14:paraId="607EB6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A.9.8.32.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3802</w:t>
      </w:r>
    </w:p>
    <w:p w14:paraId="783BDFC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TDD Inter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normal coverage</w:t>
      </w:r>
      <w:r>
        <w:rPr>
          <w:noProof/>
        </w:rPr>
        <w:tab/>
        <w:t>3802</w:t>
      </w:r>
    </w:p>
    <w:p w14:paraId="2C05056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3802</w:t>
      </w:r>
    </w:p>
    <w:p w14:paraId="57AC085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A.9.8.33.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3805</w:t>
      </w:r>
    </w:p>
    <w:p w14:paraId="7DC8007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</w:t>
      </w:r>
      <w:r>
        <w:rPr>
          <w:noProof/>
          <w:lang w:eastAsia="zh-CN"/>
        </w:rPr>
        <w:t>a</w:t>
      </w:r>
      <w:r>
        <w:rPr>
          <w:noProof/>
        </w:rPr>
        <w:t xml:space="preserve">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enhanced coverage</w:t>
      </w:r>
      <w:r>
        <w:rPr>
          <w:noProof/>
        </w:rPr>
        <w:tab/>
        <w:t>3805</w:t>
      </w:r>
    </w:p>
    <w:p w14:paraId="7CC6A46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3805</w:t>
      </w:r>
    </w:p>
    <w:p w14:paraId="6B9EE9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A.9.8.34.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3808</w:t>
      </w:r>
    </w:p>
    <w:p w14:paraId="4A766F7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TDD Inter frequency case for UE Category NB1 </w:t>
      </w:r>
      <w:r>
        <w:rPr>
          <w:noProof/>
          <w:lang w:eastAsia="zh-CN"/>
        </w:rPr>
        <w:t>inband mode</w:t>
      </w:r>
      <w:r>
        <w:rPr>
          <w:noProof/>
        </w:rPr>
        <w:t xml:space="preserve"> in enhanced coverage</w:t>
      </w:r>
      <w:r>
        <w:rPr>
          <w:noProof/>
        </w:rPr>
        <w:tab/>
        <w:t>3808</w:t>
      </w:r>
    </w:p>
    <w:p w14:paraId="3C9F83F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3808</w:t>
      </w:r>
    </w:p>
    <w:p w14:paraId="4E979DF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A.9.8.35.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3811</w:t>
      </w:r>
    </w:p>
    <w:p w14:paraId="2993B56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RS</w:t>
      </w:r>
      <w:r>
        <w:rPr>
          <w:noProof/>
        </w:rPr>
        <w:t>RP and RSRQ on the serving cell</w:t>
      </w:r>
      <w:r>
        <w:rPr>
          <w:noProof/>
        </w:rPr>
        <w:tab/>
        <w:t>3811</w:t>
      </w:r>
    </w:p>
    <w:p w14:paraId="22A395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 frequency serving cell case</w:t>
      </w:r>
      <w:r>
        <w:rPr>
          <w:noProof/>
        </w:rPr>
        <w:tab/>
        <w:t>3811</w:t>
      </w:r>
    </w:p>
    <w:p w14:paraId="78AD073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3811</w:t>
      </w:r>
    </w:p>
    <w:p w14:paraId="20FB47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3811</w:t>
      </w:r>
    </w:p>
    <w:p w14:paraId="62F067D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3814</w:t>
      </w:r>
    </w:p>
    <w:p w14:paraId="3BCC2F8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</w:t>
      </w:r>
      <w:r>
        <w:rPr>
          <w:noProof/>
        </w:rPr>
        <w:t>DD Intra frequency serving cell case</w:t>
      </w:r>
      <w:r>
        <w:rPr>
          <w:noProof/>
        </w:rPr>
        <w:tab/>
        <w:t>3814</w:t>
      </w:r>
    </w:p>
    <w:p w14:paraId="2348C72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</w:t>
      </w:r>
      <w:r>
        <w:rPr>
          <w:noProof/>
          <w:lang w:eastAsia="zh-CN"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3814</w:t>
      </w:r>
    </w:p>
    <w:p w14:paraId="3A0E07D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</w:t>
      </w:r>
      <w:r>
        <w:rPr>
          <w:noProof/>
          <w:lang w:eastAsia="zh-CN"/>
        </w:rPr>
        <w:t>2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3814</w:t>
      </w:r>
    </w:p>
    <w:p w14:paraId="474F1AD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A.9.9.</w:t>
      </w:r>
      <w:r>
        <w:rPr>
          <w:noProof/>
          <w:lang w:eastAsia="zh-CN"/>
        </w:rPr>
        <w:t>2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3816</w:t>
      </w:r>
    </w:p>
    <w:p w14:paraId="40C6A21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SSTD</w:t>
      </w:r>
      <w:r>
        <w:rPr>
          <w:noProof/>
        </w:rPr>
        <w:tab/>
        <w:t>3816</w:t>
      </w:r>
    </w:p>
    <w:p w14:paraId="1F455EB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EUTRAN FDD-FDD SSTD accuracy in asynchronous DC</w:t>
      </w:r>
      <w:r>
        <w:rPr>
          <w:noProof/>
        </w:rPr>
        <w:tab/>
        <w:t>3816</w:t>
      </w:r>
    </w:p>
    <w:p w14:paraId="434E7C5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A.9.10.1.1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3816</w:t>
      </w:r>
    </w:p>
    <w:p w14:paraId="350455B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A.9.10.1.2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3816</w:t>
      </w:r>
    </w:p>
    <w:p w14:paraId="025843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A.9.10.1.3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snapToGrid w:val="0"/>
        </w:rPr>
        <w:t>Test Requirements</w:t>
      </w:r>
      <w:r>
        <w:rPr>
          <w:noProof/>
        </w:rPr>
        <w:tab/>
        <w:t>3818</w:t>
      </w:r>
    </w:p>
    <w:p w14:paraId="0F20EFB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3818</w:t>
      </w:r>
    </w:p>
    <w:p w14:paraId="7D9A18C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3818</w:t>
      </w:r>
    </w:p>
    <w:p w14:paraId="1BB46E9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noProof/>
          <w:lang w:val="fi-FI"/>
        </w:rPr>
        <w:t>A.9.10.4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fi-FI"/>
        </w:rPr>
        <w:t>Void</w:t>
      </w:r>
      <w:r>
        <w:rPr>
          <w:noProof/>
        </w:rPr>
        <w:tab/>
        <w:t>3818</w:t>
      </w:r>
    </w:p>
    <w:p w14:paraId="740385F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 RSSI</w:t>
      </w:r>
      <w:r>
        <w:rPr>
          <w:noProof/>
        </w:rPr>
        <w:tab/>
        <w:t>3818</w:t>
      </w:r>
    </w:p>
    <w:p w14:paraId="4637899B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average RSSI accuracy case (PCell using FDD)</w:t>
      </w:r>
      <w:r>
        <w:rPr>
          <w:noProof/>
        </w:rPr>
        <w:tab/>
        <w:t>3818</w:t>
      </w:r>
    </w:p>
    <w:p w14:paraId="5BA6EBB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3818</w:t>
      </w:r>
    </w:p>
    <w:p w14:paraId="2DAE386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3818</w:t>
      </w:r>
    </w:p>
    <w:p w14:paraId="0FB6AE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3821</w:t>
      </w:r>
    </w:p>
    <w:p w14:paraId="6E54DBA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average RSSI accuracy case (PCell using TDD)</w:t>
      </w:r>
      <w:r>
        <w:rPr>
          <w:noProof/>
        </w:rPr>
        <w:tab/>
        <w:t>3821</w:t>
      </w:r>
    </w:p>
    <w:p w14:paraId="487A843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3821</w:t>
      </w:r>
    </w:p>
    <w:p w14:paraId="1F2FB60F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3821</w:t>
      </w:r>
    </w:p>
    <w:p w14:paraId="0468232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Channel occupancy</w:t>
      </w:r>
      <w:r>
        <w:rPr>
          <w:noProof/>
        </w:rPr>
        <w:tab/>
        <w:t>3823</w:t>
      </w:r>
    </w:p>
    <w:p w14:paraId="2A18A65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channel occupancy test (PCell using FDD)</w:t>
      </w:r>
      <w:r>
        <w:rPr>
          <w:noProof/>
        </w:rPr>
        <w:tab/>
        <w:t>3823</w:t>
      </w:r>
    </w:p>
    <w:p w14:paraId="0EB2536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3823</w:t>
      </w:r>
    </w:p>
    <w:p w14:paraId="6A35D98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3823</w:t>
      </w:r>
    </w:p>
    <w:p w14:paraId="2EE5E9DA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3826</w:t>
      </w:r>
    </w:p>
    <w:p w14:paraId="45492EA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FS3 channel occupancy test (PCell using TDD)</w:t>
      </w:r>
      <w:r>
        <w:rPr>
          <w:noProof/>
        </w:rPr>
        <w:tab/>
        <w:t>3826</w:t>
      </w:r>
    </w:p>
    <w:p w14:paraId="2390A4E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3826</w:t>
      </w:r>
    </w:p>
    <w:p w14:paraId="7F13D82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3826</w:t>
      </w:r>
    </w:p>
    <w:p w14:paraId="3758825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3829</w:t>
      </w:r>
    </w:p>
    <w:p w14:paraId="598D681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RS-SINR</w:t>
      </w:r>
      <w:r>
        <w:rPr>
          <w:noProof/>
        </w:rPr>
        <w:tab/>
        <w:t>3829</w:t>
      </w:r>
    </w:p>
    <w:p w14:paraId="20DE6F4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 Intra-Frequency Case</w:t>
      </w:r>
      <w:r>
        <w:rPr>
          <w:noProof/>
        </w:rPr>
        <w:tab/>
        <w:t>3829</w:t>
      </w:r>
    </w:p>
    <w:p w14:paraId="105FD0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3829</w:t>
      </w:r>
    </w:p>
    <w:p w14:paraId="46CDE8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3829</w:t>
      </w:r>
    </w:p>
    <w:p w14:paraId="6468224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3832</w:t>
      </w:r>
    </w:p>
    <w:p w14:paraId="09F83E5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 Intra-Frequency Case</w:t>
      </w:r>
      <w:r>
        <w:rPr>
          <w:noProof/>
        </w:rPr>
        <w:tab/>
        <w:t>3832</w:t>
      </w:r>
    </w:p>
    <w:p w14:paraId="137D223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3832</w:t>
      </w:r>
    </w:p>
    <w:p w14:paraId="42968D2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3832</w:t>
      </w:r>
    </w:p>
    <w:p w14:paraId="24B287C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3835</w:t>
      </w:r>
    </w:p>
    <w:p w14:paraId="700EEED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FDD—FDD Inter frequency case</w:t>
      </w:r>
      <w:r>
        <w:rPr>
          <w:noProof/>
        </w:rPr>
        <w:tab/>
        <w:t>3835</w:t>
      </w:r>
    </w:p>
    <w:p w14:paraId="07EDDEB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3835</w:t>
      </w:r>
    </w:p>
    <w:p w14:paraId="4B85CAE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3835</w:t>
      </w:r>
    </w:p>
    <w:p w14:paraId="66C5D12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3838</w:t>
      </w:r>
    </w:p>
    <w:p w14:paraId="4DF5280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TDD—TDD Inter frequency case</w:t>
      </w:r>
      <w:r>
        <w:rPr>
          <w:noProof/>
        </w:rPr>
        <w:tab/>
        <w:t>3838</w:t>
      </w:r>
    </w:p>
    <w:p w14:paraId="510D2EC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3838</w:t>
      </w:r>
    </w:p>
    <w:p w14:paraId="01C80513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3838</w:t>
      </w:r>
    </w:p>
    <w:p w14:paraId="717764A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3842</w:t>
      </w:r>
    </w:p>
    <w:p w14:paraId="0C5CF75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FDD—</w:t>
      </w:r>
      <w:r>
        <w:rPr>
          <w:noProof/>
          <w:lang w:eastAsia="zh-CN"/>
        </w:rPr>
        <w:t>T</w:t>
      </w:r>
      <w:r>
        <w:rPr>
          <w:noProof/>
        </w:rPr>
        <w:t>DD Inter frequency case</w:t>
      </w:r>
      <w:r>
        <w:rPr>
          <w:noProof/>
        </w:rPr>
        <w:tab/>
        <w:t>3843</w:t>
      </w:r>
    </w:p>
    <w:p w14:paraId="658AB16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3843</w:t>
      </w:r>
    </w:p>
    <w:p w14:paraId="14C5B27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</w:t>
      </w:r>
      <w:r>
        <w:rPr>
          <w:noProof/>
          <w:lang w:eastAsia="zh-CN"/>
        </w:rPr>
        <w:t>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3843</w:t>
      </w:r>
    </w:p>
    <w:p w14:paraId="7F5C291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</w:t>
      </w:r>
      <w:r>
        <w:rPr>
          <w:noProof/>
          <w:lang w:eastAsia="zh-CN"/>
        </w:rPr>
        <w:t>5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3849</w:t>
      </w:r>
    </w:p>
    <w:p w14:paraId="0DA22B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T</w:t>
      </w:r>
      <w:r>
        <w:rPr>
          <w:noProof/>
        </w:rPr>
        <w:t>DD—</w:t>
      </w:r>
      <w:r>
        <w:rPr>
          <w:noProof/>
          <w:lang w:eastAsia="zh-CN"/>
        </w:rPr>
        <w:t>F</w:t>
      </w:r>
      <w:r>
        <w:rPr>
          <w:noProof/>
        </w:rPr>
        <w:t>DD Inter frequency case</w:t>
      </w:r>
      <w:r>
        <w:rPr>
          <w:noProof/>
        </w:rPr>
        <w:tab/>
        <w:t>3849</w:t>
      </w:r>
    </w:p>
    <w:p w14:paraId="217E0C2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3849</w:t>
      </w:r>
    </w:p>
    <w:p w14:paraId="7BA446E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3849</w:t>
      </w:r>
    </w:p>
    <w:p w14:paraId="6841AC0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A.9.13.6.3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3853</w:t>
      </w:r>
    </w:p>
    <w:p w14:paraId="3A70FF0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Channel quality reporting accuracy</w:t>
      </w:r>
      <w:r>
        <w:rPr>
          <w:noProof/>
        </w:rPr>
        <w:tab/>
        <w:t>3853</w:t>
      </w:r>
    </w:p>
    <w:p w14:paraId="1BF486C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HD-FDD </w:t>
      </w:r>
      <w:r>
        <w:rPr>
          <w:noProof/>
          <w:lang w:eastAsia="zh-CN"/>
        </w:rPr>
        <w:t>Downlink channel quality reporting accuracy for UE Category NB1 Standalone mode under normal coverage</w:t>
      </w:r>
      <w:r>
        <w:rPr>
          <w:noProof/>
        </w:rPr>
        <w:tab/>
        <w:t>3853</w:t>
      </w:r>
    </w:p>
    <w:p w14:paraId="0EE2AACE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3853</w:t>
      </w:r>
    </w:p>
    <w:p w14:paraId="28BF4AA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3854</w:t>
      </w:r>
    </w:p>
    <w:p w14:paraId="4D9F836B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3854</w:t>
      </w:r>
    </w:p>
    <w:p w14:paraId="7B8173C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HD-FDD </w:t>
      </w:r>
      <w:r>
        <w:rPr>
          <w:noProof/>
          <w:lang w:eastAsia="zh-CN"/>
        </w:rPr>
        <w:t>Downlink channel quality reporting accuracy for UE Category NB1 Standalone mode under enhanced coverage</w:t>
      </w:r>
      <w:r>
        <w:rPr>
          <w:noProof/>
        </w:rPr>
        <w:tab/>
        <w:t>3854</w:t>
      </w:r>
    </w:p>
    <w:p w14:paraId="3043F7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3854</w:t>
      </w:r>
    </w:p>
    <w:p w14:paraId="3A67CD7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3855</w:t>
      </w:r>
    </w:p>
    <w:p w14:paraId="3B42EC0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3855</w:t>
      </w:r>
    </w:p>
    <w:p w14:paraId="1164DA0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HD-FDD </w:t>
      </w:r>
      <w:r>
        <w:rPr>
          <w:noProof/>
          <w:lang w:eastAsia="zh-CN"/>
        </w:rPr>
        <w:t>Downlink channel quality reporting accuracy on non-anchor carrier for UE Category NB1 Standalone mode under normal coverage</w:t>
      </w:r>
      <w:r>
        <w:rPr>
          <w:noProof/>
        </w:rPr>
        <w:tab/>
        <w:t>3856</w:t>
      </w:r>
    </w:p>
    <w:p w14:paraId="650CF51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3856</w:t>
      </w:r>
    </w:p>
    <w:p w14:paraId="3D23563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3856</w:t>
      </w:r>
    </w:p>
    <w:p w14:paraId="0FAE395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3857</w:t>
      </w:r>
    </w:p>
    <w:p w14:paraId="29D9B60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E-UTRAN HD-FDD </w:t>
      </w:r>
      <w:r>
        <w:rPr>
          <w:noProof/>
          <w:lang w:eastAsia="zh-CN"/>
        </w:rPr>
        <w:t>Downlink channel quality reporting accuracy on non-anchor carrier for UE Category NB1 Standalone mode under enhanced coverage</w:t>
      </w:r>
      <w:r>
        <w:rPr>
          <w:noProof/>
        </w:rPr>
        <w:tab/>
        <w:t>3857</w:t>
      </w:r>
    </w:p>
    <w:p w14:paraId="202865E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3857</w:t>
      </w:r>
    </w:p>
    <w:p w14:paraId="48DA66C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</w:t>
      </w:r>
      <w:r>
        <w:rPr>
          <w:noProof/>
        </w:rPr>
        <w:tab/>
        <w:t>3857</w:t>
      </w:r>
    </w:p>
    <w:p w14:paraId="7DA6811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A.9.14.4.3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3858</w:t>
      </w:r>
    </w:p>
    <w:p w14:paraId="77B244A9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A.10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Proximity-based Services in Any Cell Selection State</w:t>
      </w:r>
      <w:r>
        <w:rPr>
          <w:noProof/>
        </w:rPr>
        <w:tab/>
        <w:t>3881</w:t>
      </w:r>
    </w:p>
    <w:p w14:paraId="0D00FF5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UE ProSe Direct Communication Transmission Timing Accuracy Test</w:t>
      </w:r>
      <w:r>
        <w:rPr>
          <w:noProof/>
        </w:rPr>
        <w:tab/>
        <w:t>3881</w:t>
      </w:r>
    </w:p>
    <w:p w14:paraId="7A51188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3881</w:t>
      </w:r>
    </w:p>
    <w:p w14:paraId="1427D8E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3882</w:t>
      </w:r>
    </w:p>
    <w:p w14:paraId="57B8DD2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Initiation/Cease of SLSS Transmission with ProSe Direct Communication</w:t>
      </w:r>
      <w:r>
        <w:rPr>
          <w:noProof/>
        </w:rPr>
        <w:tab/>
        <w:t>3883</w:t>
      </w:r>
    </w:p>
    <w:p w14:paraId="6A09D73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3883</w:t>
      </w:r>
    </w:p>
    <w:p w14:paraId="1692715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3884</w:t>
      </w:r>
    </w:p>
    <w:p w14:paraId="0B11C81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SyncRef UE Selection / Reselection Test</w:t>
      </w:r>
      <w:r>
        <w:rPr>
          <w:noProof/>
        </w:rPr>
        <w:tab/>
        <w:t>3884</w:t>
      </w:r>
    </w:p>
    <w:p w14:paraId="4436769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3884</w:t>
      </w:r>
    </w:p>
    <w:p w14:paraId="786F92C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3886</w:t>
      </w:r>
    </w:p>
    <w:p w14:paraId="6B5FEBE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E-UTRAN FDD – Cell Identification on downlink frequency associated with ProSe frequency (when UE is transmitting for ProSe)</w:t>
      </w:r>
      <w:r>
        <w:rPr>
          <w:noProof/>
        </w:rPr>
        <w:tab/>
        <w:t>3887</w:t>
      </w:r>
    </w:p>
    <w:p w14:paraId="59E9317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3887</w:t>
      </w:r>
    </w:p>
    <w:p w14:paraId="621B7F8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A.10.4.2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3889</w:t>
      </w:r>
    </w:p>
    <w:p w14:paraId="53F7CA43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A.1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V2V Sidelink Communication for V2V Operation on Dedicated V2V Carrier</w:t>
      </w:r>
      <w:r>
        <w:rPr>
          <w:noProof/>
        </w:rPr>
        <w:tab/>
        <w:t>3889</w:t>
      </w:r>
    </w:p>
    <w:p w14:paraId="641747F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11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V2V UE Transmission Timing Accuracy Test</w:t>
      </w:r>
      <w:r>
        <w:rPr>
          <w:noProof/>
        </w:rPr>
        <w:tab/>
        <w:t>3889</w:t>
      </w:r>
    </w:p>
    <w:p w14:paraId="6C31214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11</w:t>
      </w:r>
      <w:r>
        <w:rPr>
          <w:noProof/>
        </w:rPr>
        <w:t>.</w:t>
      </w: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3889</w:t>
      </w:r>
    </w:p>
    <w:p w14:paraId="33D68A5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</w:t>
      </w:r>
      <w:r>
        <w:rPr>
          <w:noProof/>
          <w:lang w:eastAsia="zh-CN"/>
        </w:rPr>
        <w:t>11</w:t>
      </w:r>
      <w:r>
        <w:rPr>
          <w:noProof/>
        </w:rPr>
        <w:t>.</w:t>
      </w: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3890</w:t>
      </w:r>
    </w:p>
    <w:p w14:paraId="48870F7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noProof/>
          <w:lang w:val="en-US"/>
        </w:rPr>
        <w:t>Interruptions due to V2V sidelink communication</w:t>
      </w:r>
      <w:r>
        <w:rPr>
          <w:noProof/>
        </w:rPr>
        <w:tab/>
        <w:t>3890</w:t>
      </w:r>
    </w:p>
    <w:p w14:paraId="00682CF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3890</w:t>
      </w:r>
    </w:p>
    <w:p w14:paraId="3792653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3892</w:t>
      </w:r>
    </w:p>
    <w:p w14:paraId="064296A7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A.12</w:t>
      </w:r>
      <w:r>
        <w:rPr>
          <w:noProof/>
        </w:rPr>
        <w:tab/>
        <w:t>3892</w:t>
      </w:r>
    </w:p>
    <w:p w14:paraId="439A3D1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UE Transmission Timing Accuracy Test</w:t>
      </w:r>
      <w:r>
        <w:rPr>
          <w:noProof/>
        </w:rPr>
        <w:tab/>
        <w:t>3892</w:t>
      </w:r>
    </w:p>
    <w:p w14:paraId="0F266C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UE Transmission Timing Accuracy Test for eNB as Timing Reference</w:t>
      </w:r>
      <w:r>
        <w:rPr>
          <w:noProof/>
        </w:rPr>
        <w:tab/>
        <w:t>3892</w:t>
      </w:r>
    </w:p>
    <w:p w14:paraId="50203FB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A.12.1.1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Purpose and Environment</w:t>
      </w:r>
      <w:r>
        <w:rPr>
          <w:noProof/>
        </w:rPr>
        <w:tab/>
        <w:t>3892</w:t>
      </w:r>
    </w:p>
    <w:p w14:paraId="0038E9B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A.12.1.1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Test </w:t>
      </w:r>
      <w:r>
        <w:rPr>
          <w:noProof/>
          <w:lang w:eastAsia="zh-CN"/>
        </w:rPr>
        <w:t>requirements</w:t>
      </w:r>
      <w:r>
        <w:rPr>
          <w:noProof/>
        </w:rPr>
        <w:tab/>
        <w:t>3893</w:t>
      </w:r>
    </w:p>
    <w:p w14:paraId="226A8E4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UE Transmission Timing Accuracy Test for SyncRef UE as Timing Reference</w:t>
      </w:r>
      <w:r>
        <w:rPr>
          <w:noProof/>
        </w:rPr>
        <w:tab/>
        <w:t>3894</w:t>
      </w:r>
    </w:p>
    <w:p w14:paraId="6CE05B1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3894</w:t>
      </w:r>
    </w:p>
    <w:p w14:paraId="76132C7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3894</w:t>
      </w:r>
    </w:p>
    <w:p w14:paraId="589CAF9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 with V2X Sidelink Communication</w:t>
      </w:r>
      <w:r>
        <w:rPr>
          <w:noProof/>
        </w:rPr>
        <w:tab/>
        <w:t>3895</w:t>
      </w:r>
    </w:p>
    <w:p w14:paraId="0E09D54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Initiation/Cease of SLSS Transmission with V2X Sidelink Communication </w:t>
      </w:r>
      <w:r>
        <w:rPr>
          <w:noProof/>
          <w:lang w:eastAsia="zh-CN"/>
        </w:rPr>
        <w:t>for eNB as Timing Reference</w:t>
      </w:r>
      <w:r>
        <w:rPr>
          <w:noProof/>
        </w:rPr>
        <w:tab/>
        <w:t>3895</w:t>
      </w:r>
    </w:p>
    <w:p w14:paraId="2A48DED0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3895</w:t>
      </w:r>
    </w:p>
    <w:p w14:paraId="4898A45C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3896</w:t>
      </w:r>
    </w:p>
    <w:p w14:paraId="22E62C4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Initiation/Cease of SLSS Transmission with V2X Sidelink Communication for SyncRef UE as Timing Reference</w:t>
      </w:r>
      <w:r>
        <w:rPr>
          <w:noProof/>
        </w:rPr>
        <w:tab/>
        <w:t>3897</w:t>
      </w:r>
    </w:p>
    <w:p w14:paraId="733C4A0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3897</w:t>
      </w:r>
    </w:p>
    <w:p w14:paraId="6AF0998D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3898</w:t>
      </w:r>
    </w:p>
    <w:p w14:paraId="2B3F9A4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Synchronization Reference Selection/Reselection Tests</w:t>
      </w:r>
      <w:r>
        <w:rPr>
          <w:noProof/>
        </w:rPr>
        <w:tab/>
        <w:t>3898</w:t>
      </w:r>
    </w:p>
    <w:p w14:paraId="420D75F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V2X Synchronization Reference Selection/Reselection Tests </w:t>
      </w:r>
      <w:r>
        <w:rPr>
          <w:noProof/>
          <w:lang w:eastAsia="zh-CN"/>
        </w:rPr>
        <w:t>for GNSS configured as the highest priority</w:t>
      </w:r>
      <w:r>
        <w:rPr>
          <w:noProof/>
        </w:rPr>
        <w:tab/>
        <w:t>3898</w:t>
      </w:r>
    </w:p>
    <w:p w14:paraId="19739A71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3898</w:t>
      </w:r>
    </w:p>
    <w:p w14:paraId="02F89162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3901</w:t>
      </w:r>
    </w:p>
    <w:p w14:paraId="14EE162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V2X Synchronization Reference Selection/Reselection Tests </w:t>
      </w:r>
      <w:r>
        <w:rPr>
          <w:noProof/>
          <w:lang w:eastAsia="zh-CN"/>
        </w:rPr>
        <w:t>for eNB configured as the highest priority</w:t>
      </w:r>
      <w:r>
        <w:rPr>
          <w:noProof/>
        </w:rPr>
        <w:tab/>
        <w:t>3902</w:t>
      </w:r>
    </w:p>
    <w:p w14:paraId="0CD4767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3902</w:t>
      </w:r>
    </w:p>
    <w:p w14:paraId="4DD188B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3904</w:t>
      </w:r>
    </w:p>
    <w:p w14:paraId="7A7704B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Congestion Control Measurement Test for V2X UE</w:t>
      </w:r>
      <w:r>
        <w:rPr>
          <w:noProof/>
        </w:rPr>
        <w:tab/>
        <w:t>3904</w:t>
      </w:r>
    </w:p>
    <w:p w14:paraId="42FC9C5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3904</w:t>
      </w:r>
    </w:p>
    <w:p w14:paraId="7006E14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3906</w:t>
      </w:r>
    </w:p>
    <w:p w14:paraId="52FCCCD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due to V2X Sidelink Communication</w:t>
      </w:r>
      <w:r>
        <w:rPr>
          <w:noProof/>
        </w:rPr>
        <w:tab/>
        <w:t>3906</w:t>
      </w:r>
    </w:p>
    <w:p w14:paraId="474C082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3906</w:t>
      </w:r>
    </w:p>
    <w:p w14:paraId="4AE0F5F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3908</w:t>
      </w:r>
    </w:p>
    <w:p w14:paraId="3349CB7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UE Autonomous Resource Selection/Reselection Measurement Test</w:t>
      </w:r>
      <w:r>
        <w:rPr>
          <w:noProof/>
        </w:rPr>
        <w:tab/>
        <w:t>3908</w:t>
      </w:r>
    </w:p>
    <w:p w14:paraId="31107FC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V2X UE Autonomous Resource Selection/Reselection Tests </w:t>
      </w:r>
      <w:r>
        <w:rPr>
          <w:noProof/>
          <w:lang w:eastAsia="zh-CN"/>
        </w:rPr>
        <w:t>for PSSCH-RSRP measurements</w:t>
      </w:r>
      <w:r>
        <w:rPr>
          <w:noProof/>
        </w:rPr>
        <w:tab/>
        <w:t>3908</w:t>
      </w:r>
    </w:p>
    <w:p w14:paraId="610301C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3908</w:t>
      </w:r>
    </w:p>
    <w:p w14:paraId="4B68459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3910</w:t>
      </w:r>
    </w:p>
    <w:p w14:paraId="7A42E6A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UE Autonomous Resource Selection/Reselection Tests for S-RSSI measurements</w:t>
      </w:r>
      <w:r>
        <w:rPr>
          <w:noProof/>
        </w:rPr>
        <w:tab/>
        <w:t>3910</w:t>
      </w:r>
    </w:p>
    <w:p w14:paraId="7397A055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3910</w:t>
      </w:r>
    </w:p>
    <w:p w14:paraId="1AEECCE6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3912</w:t>
      </w:r>
    </w:p>
    <w:p w14:paraId="56375C4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V2X Synchronization Reference Selection/Reselection Tests for V2X Carrier Aggregation</w:t>
      </w:r>
      <w:r>
        <w:rPr>
          <w:noProof/>
        </w:rPr>
        <w:tab/>
        <w:t>3912</w:t>
      </w:r>
    </w:p>
    <w:p w14:paraId="24DD2AD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3912</w:t>
      </w:r>
    </w:p>
    <w:p w14:paraId="53C1B31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3915</w:t>
      </w:r>
    </w:p>
    <w:p w14:paraId="4900D85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due to V2X Carrier Aggregation</w:t>
      </w:r>
      <w:r>
        <w:rPr>
          <w:noProof/>
        </w:rPr>
        <w:tab/>
        <w:t>3916</w:t>
      </w:r>
    </w:p>
    <w:p w14:paraId="4078710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on a FDD PCell</w:t>
      </w:r>
      <w:r>
        <w:rPr>
          <w:noProof/>
        </w:rPr>
        <w:tab/>
        <w:t>3916</w:t>
      </w:r>
    </w:p>
    <w:p w14:paraId="6794D0D7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3916</w:t>
      </w:r>
    </w:p>
    <w:p w14:paraId="531CA3E4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3917</w:t>
      </w:r>
    </w:p>
    <w:p w14:paraId="0CC84F3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Interruptions on a TDD PCell</w:t>
      </w:r>
      <w:r>
        <w:rPr>
          <w:noProof/>
        </w:rPr>
        <w:tab/>
        <w:t>3917</w:t>
      </w:r>
    </w:p>
    <w:p w14:paraId="7B941F09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Purpose and Environment</w:t>
      </w:r>
      <w:r>
        <w:rPr>
          <w:noProof/>
        </w:rPr>
        <w:tab/>
        <w:t>3917</w:t>
      </w:r>
    </w:p>
    <w:p w14:paraId="7C779A98" w14:textId="77777777" w:rsidR="00FA12DA" w:rsidRDefault="00FA12D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A.12.8.2.2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Requirements</w:t>
      </w:r>
      <w:r>
        <w:rPr>
          <w:noProof/>
        </w:rPr>
        <w:tab/>
        <w:t>3919</w:t>
      </w:r>
    </w:p>
    <w:p w14:paraId="1372C304" w14:textId="77777777" w:rsidR="00FA12DA" w:rsidRDefault="00FA12DA">
      <w:pPr>
        <w:pStyle w:val="TOC8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>Annex B (normative): Conditions for RRM requirements applicability for operating bands</w:t>
      </w:r>
      <w:r>
        <w:rPr>
          <w:noProof/>
        </w:rPr>
        <w:tab/>
        <w:t>3920</w:t>
      </w:r>
    </w:p>
    <w:p w14:paraId="34B0256E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Conditions for E-UTRAN RRC_IDLE state mobility</w:t>
      </w:r>
      <w:r>
        <w:rPr>
          <w:noProof/>
        </w:rPr>
        <w:tab/>
        <w:t>3920</w:t>
      </w:r>
    </w:p>
    <w:p w14:paraId="6498B08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intra-frequency E-UTRAN cells for cell re-selection</w:t>
      </w:r>
      <w:r>
        <w:rPr>
          <w:noProof/>
        </w:rPr>
        <w:tab/>
        <w:t>3920</w:t>
      </w:r>
    </w:p>
    <w:p w14:paraId="50B9BE8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inter-frequency E-UTRAN cells for cell re-selection</w:t>
      </w:r>
      <w:r>
        <w:rPr>
          <w:noProof/>
        </w:rPr>
        <w:tab/>
        <w:t>3920</w:t>
      </w:r>
    </w:p>
    <w:p w14:paraId="00D0234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intra-frequency E-UTRAN cells for cell re-selection for UE Category M1</w:t>
      </w:r>
      <w:r>
        <w:rPr>
          <w:noProof/>
        </w:rPr>
        <w:tab/>
        <w:t>3920</w:t>
      </w:r>
    </w:p>
    <w:p w14:paraId="4BE7396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intra-frequency NB-IoT cells for cell re-selection for UE Category NB1</w:t>
      </w:r>
      <w:r>
        <w:rPr>
          <w:noProof/>
        </w:rPr>
        <w:tab/>
        <w:t>3922</w:t>
      </w:r>
    </w:p>
    <w:p w14:paraId="00913A7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inter-frequency NB-IoT cells for cell re-selection for UE Category NB1</w:t>
      </w:r>
      <w:r>
        <w:rPr>
          <w:noProof/>
        </w:rPr>
        <w:tab/>
        <w:t>3923</w:t>
      </w:r>
    </w:p>
    <w:p w14:paraId="5E7CF90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intra-frequency E-UTRAN cells for cell re-selection for UE Category 1bis</w:t>
      </w:r>
      <w:r>
        <w:rPr>
          <w:noProof/>
        </w:rPr>
        <w:tab/>
        <w:t>3923</w:t>
      </w:r>
    </w:p>
    <w:p w14:paraId="7B6AE09A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E-UTRAN cells for cell re-selection for UE Category M</w:t>
      </w:r>
      <w:r>
        <w:rPr>
          <w:noProof/>
          <w:lang w:eastAsia="zh-CN"/>
        </w:rPr>
        <w:t>2</w:t>
      </w:r>
      <w:r>
        <w:rPr>
          <w:noProof/>
        </w:rPr>
        <w:tab/>
        <w:t>3923</w:t>
      </w:r>
    </w:p>
    <w:p w14:paraId="4E3775C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B.1.7.1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Conditions for measurements of intra-frequence E-UTRAN cells for cell selection</w:t>
      </w:r>
      <w:r>
        <w:rPr>
          <w:noProof/>
        </w:rPr>
        <w:tab/>
        <w:t>3923</w:t>
      </w:r>
    </w:p>
    <w:p w14:paraId="40AEE4B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eastAsia="zh-CN"/>
        </w:rPr>
        <w:t>B.1.7.2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  <w:lang w:eastAsia="zh-CN"/>
        </w:rPr>
        <w:t>Condition for measurements of inter-frequence E-UTRAN cells for cell selection</w:t>
      </w:r>
      <w:r>
        <w:rPr>
          <w:noProof/>
        </w:rPr>
        <w:tab/>
        <w:t>3925</w:t>
      </w:r>
    </w:p>
    <w:p w14:paraId="1088C62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inter-frequency E-UTRAN cells for cell re-selection for UE Category M1</w:t>
      </w:r>
      <w:r>
        <w:rPr>
          <w:noProof/>
        </w:rPr>
        <w:tab/>
        <w:t>3926</w:t>
      </w:r>
    </w:p>
    <w:p w14:paraId="6A277EB1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Conditions for UE Measurements Procedures in RRC_CONNECTED State</w:t>
      </w:r>
      <w:r>
        <w:rPr>
          <w:noProof/>
        </w:rPr>
        <w:tab/>
        <w:t>3926</w:t>
      </w:r>
    </w:p>
    <w:p w14:paraId="08343E0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measurements</w:t>
      </w:r>
      <w:r>
        <w:rPr>
          <w:noProof/>
        </w:rPr>
        <w:tab/>
        <w:t>3926</w:t>
      </w:r>
    </w:p>
    <w:p w14:paraId="573CFB7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measurements with autonomous gaps</w:t>
      </w:r>
      <w:r>
        <w:rPr>
          <w:noProof/>
        </w:rPr>
        <w:tab/>
        <w:t>3927</w:t>
      </w:r>
    </w:p>
    <w:p w14:paraId="5989064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measurements</w:t>
      </w:r>
      <w:r>
        <w:rPr>
          <w:noProof/>
        </w:rPr>
        <w:tab/>
        <w:t>3927</w:t>
      </w:r>
    </w:p>
    <w:p w14:paraId="78C20AF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measurements with autonomous gaps</w:t>
      </w:r>
      <w:r>
        <w:rPr>
          <w:noProof/>
        </w:rPr>
        <w:tab/>
        <w:t>3928</w:t>
      </w:r>
    </w:p>
    <w:p w14:paraId="472C4CC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OTDOA intra-frequency RSTD Measurements</w:t>
      </w:r>
      <w:r>
        <w:rPr>
          <w:noProof/>
        </w:rPr>
        <w:tab/>
        <w:t>3928</w:t>
      </w:r>
    </w:p>
    <w:p w14:paraId="098B13A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OTDOA inter-frequency RSTD Measurements</w:t>
      </w:r>
      <w:r>
        <w:rPr>
          <w:noProof/>
        </w:rPr>
        <w:tab/>
        <w:t>3928</w:t>
      </w:r>
    </w:p>
    <w:p w14:paraId="377D32C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Measurements of the secondary component carrier with deactivated SCell</w:t>
      </w:r>
      <w:r>
        <w:rPr>
          <w:noProof/>
        </w:rPr>
        <w:tab/>
        <w:t>3929</w:t>
      </w:r>
    </w:p>
    <w:p w14:paraId="5911B89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Measurements under Time Domain Measurement Resource Restriction</w:t>
      </w:r>
      <w:r>
        <w:rPr>
          <w:noProof/>
        </w:rPr>
        <w:tab/>
        <w:t>3929</w:t>
      </w:r>
    </w:p>
    <w:p w14:paraId="17E41AF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Measurements under Time Domain Measurement Resource Restriction with CRS Assistance Information</w:t>
      </w:r>
      <w:r>
        <w:rPr>
          <w:noProof/>
        </w:rPr>
        <w:tab/>
        <w:t>3930</w:t>
      </w:r>
    </w:p>
    <w:p w14:paraId="24EBCEA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</w:t>
      </w:r>
      <w:r>
        <w:rPr>
          <w:noProof/>
          <w:lang w:eastAsia="zh-CN"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discovery signal measurements</w:t>
      </w:r>
      <w:r>
        <w:rPr>
          <w:noProof/>
        </w:rPr>
        <w:tab/>
        <w:t>3930</w:t>
      </w:r>
    </w:p>
    <w:p w14:paraId="05638A6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</w:t>
      </w:r>
      <w:r>
        <w:rPr>
          <w:noProof/>
          <w:lang w:eastAsia="zh-CN"/>
        </w:rPr>
        <w:t>0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</w:t>
      </w:r>
      <w:r>
        <w:rPr>
          <w:noProof/>
          <w:lang w:eastAsia="zh-CN"/>
        </w:rPr>
        <w:t>a</w:t>
      </w:r>
      <w:r>
        <w:rPr>
          <w:noProof/>
        </w:rPr>
        <w:t>-frequency CRS-based measurements</w:t>
      </w:r>
      <w:r>
        <w:rPr>
          <w:noProof/>
        </w:rPr>
        <w:tab/>
        <w:t>3930</w:t>
      </w:r>
    </w:p>
    <w:p w14:paraId="56C0571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</w:t>
      </w:r>
      <w:r>
        <w:rPr>
          <w:noProof/>
          <w:lang w:eastAsia="zh-CN"/>
        </w:rPr>
        <w:t>a</w:t>
      </w:r>
      <w:r>
        <w:rPr>
          <w:noProof/>
        </w:rPr>
        <w:t>-frequency CSI</w:t>
      </w:r>
      <w:r>
        <w:rPr>
          <w:noProof/>
          <w:lang w:eastAsia="zh-CN"/>
        </w:rPr>
        <w:t>-RS</w:t>
      </w:r>
      <w:r>
        <w:rPr>
          <w:noProof/>
        </w:rPr>
        <w:t xml:space="preserve"> based measurements</w:t>
      </w:r>
      <w:r>
        <w:rPr>
          <w:noProof/>
        </w:rPr>
        <w:tab/>
        <w:t>3930</w:t>
      </w:r>
    </w:p>
    <w:p w14:paraId="2BD9315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</w:t>
      </w:r>
      <w:r>
        <w:rPr>
          <w:noProof/>
          <w:lang w:eastAsia="zh-CN"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discovery signal measurements</w:t>
      </w:r>
      <w:r>
        <w:rPr>
          <w:noProof/>
        </w:rPr>
        <w:tab/>
        <w:t>3931</w:t>
      </w:r>
    </w:p>
    <w:p w14:paraId="4646D4B6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CRS-based measurements</w:t>
      </w:r>
      <w:r>
        <w:rPr>
          <w:noProof/>
        </w:rPr>
        <w:tab/>
        <w:t>3931</w:t>
      </w:r>
    </w:p>
    <w:p w14:paraId="265B187E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CSI</w:t>
      </w:r>
      <w:r>
        <w:rPr>
          <w:noProof/>
          <w:lang w:eastAsia="zh-CN"/>
        </w:rPr>
        <w:t>-RS</w:t>
      </w:r>
      <w:r>
        <w:rPr>
          <w:noProof/>
        </w:rPr>
        <w:t xml:space="preserve"> based measurements</w:t>
      </w:r>
      <w:r>
        <w:rPr>
          <w:noProof/>
        </w:rPr>
        <w:tab/>
        <w:t>3931</w:t>
      </w:r>
    </w:p>
    <w:p w14:paraId="0FC7737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discovery signal measurements under operation with frame structure 3</w:t>
      </w:r>
      <w:r>
        <w:rPr>
          <w:noProof/>
        </w:rPr>
        <w:tab/>
        <w:t>3932</w:t>
      </w:r>
    </w:p>
    <w:p w14:paraId="71A55FF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</w:t>
      </w:r>
      <w:r>
        <w:rPr>
          <w:noProof/>
          <w:lang w:eastAsia="zh-CN"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discovery signal measurements under operation with frame structure 3</w:t>
      </w:r>
      <w:r>
        <w:rPr>
          <w:noProof/>
        </w:rPr>
        <w:tab/>
        <w:t>3932</w:t>
      </w:r>
    </w:p>
    <w:p w14:paraId="705F685C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CRS-based measurements</w:t>
      </w:r>
      <w:r>
        <w:rPr>
          <w:noProof/>
        </w:rPr>
        <w:tab/>
        <w:t>3932</w:t>
      </w:r>
    </w:p>
    <w:p w14:paraId="1733855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</w:t>
      </w:r>
      <w:r>
        <w:rPr>
          <w:noProof/>
          <w:lang w:eastAsia="zh-CN"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inter-frequency CSI</w:t>
      </w:r>
      <w:r>
        <w:rPr>
          <w:noProof/>
          <w:lang w:eastAsia="zh-CN"/>
        </w:rPr>
        <w:t>-RS</w:t>
      </w:r>
      <w:r>
        <w:rPr>
          <w:noProof/>
        </w:rPr>
        <w:t xml:space="preserve"> based measurements</w:t>
      </w:r>
      <w:r>
        <w:rPr>
          <w:noProof/>
        </w:rPr>
        <w:tab/>
        <w:t>3933</w:t>
      </w:r>
    </w:p>
    <w:p w14:paraId="2E8F0E1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intra-frequency measurements by UE Category M1</w:t>
      </w:r>
      <w:r>
        <w:rPr>
          <w:noProof/>
        </w:rPr>
        <w:tab/>
        <w:t>3933</w:t>
      </w:r>
    </w:p>
    <w:p w14:paraId="411C0D4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NB-IoT intra-frequency measurements by UE Category NB1</w:t>
      </w:r>
      <w:r>
        <w:rPr>
          <w:noProof/>
        </w:rPr>
        <w:tab/>
        <w:t>3934</w:t>
      </w:r>
    </w:p>
    <w:p w14:paraId="6C371C5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NB-IoT 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>measurements by UE Category NB</w:t>
      </w:r>
      <w:r>
        <w:rPr>
          <w:noProof/>
          <w:lang w:eastAsia="zh-CN"/>
        </w:rPr>
        <w:t>1</w:t>
      </w:r>
      <w:r>
        <w:rPr>
          <w:noProof/>
        </w:rPr>
        <w:tab/>
        <w:t>3935</w:t>
      </w:r>
    </w:p>
    <w:p w14:paraId="1947EA0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NB-IoT int</w:t>
      </w:r>
      <w:r>
        <w:rPr>
          <w:noProof/>
          <w:lang w:eastAsia="zh-CN"/>
        </w:rPr>
        <w:t>er</w:t>
      </w:r>
      <w:r>
        <w:rPr>
          <w:noProof/>
        </w:rPr>
        <w:t xml:space="preserve">-frequency </w:t>
      </w:r>
      <w:r>
        <w:rPr>
          <w:noProof/>
          <w:lang w:eastAsia="zh-CN"/>
        </w:rPr>
        <w:t xml:space="preserve">RSTD </w:t>
      </w:r>
      <w:r>
        <w:rPr>
          <w:noProof/>
        </w:rPr>
        <w:t>measurements by UE Category NB1</w:t>
      </w:r>
      <w:r>
        <w:rPr>
          <w:noProof/>
        </w:rPr>
        <w:tab/>
        <w:t>3936</w:t>
      </w:r>
    </w:p>
    <w:p w14:paraId="76E940D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E-UTRAN </w:t>
      </w:r>
      <w:r>
        <w:rPr>
          <w:noProof/>
          <w:lang w:eastAsia="zh-CN"/>
        </w:rPr>
        <w:t xml:space="preserve">inter-frequency </w:t>
      </w:r>
      <w:r>
        <w:rPr>
          <w:noProof/>
        </w:rPr>
        <w:t>measurements by UE Category M</w:t>
      </w:r>
      <w:r>
        <w:rPr>
          <w:noProof/>
          <w:lang w:eastAsia="zh-CN"/>
        </w:rPr>
        <w:t>1</w:t>
      </w:r>
      <w:r>
        <w:rPr>
          <w:noProof/>
        </w:rPr>
        <w:tab/>
        <w:t>3937</w:t>
      </w:r>
    </w:p>
    <w:p w14:paraId="6D696A7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E-UTRAN measurements by UE Category M</w:t>
      </w:r>
      <w:r>
        <w:rPr>
          <w:noProof/>
          <w:lang w:eastAsia="zh-CN"/>
        </w:rPr>
        <w:t>2</w:t>
      </w:r>
      <w:r>
        <w:rPr>
          <w:noProof/>
        </w:rPr>
        <w:tab/>
        <w:t>3938</w:t>
      </w:r>
    </w:p>
    <w:p w14:paraId="0025787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B.2.19</w:t>
      </w:r>
      <w:r>
        <w:rPr>
          <w:noProof/>
          <w:lang w:eastAsia="zh-CN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E-UTRAN </w:t>
      </w:r>
      <w:r>
        <w:rPr>
          <w:noProof/>
          <w:lang w:eastAsia="zh-CN"/>
        </w:rPr>
        <w:t xml:space="preserve">intra-frequency </w:t>
      </w:r>
      <w:r>
        <w:rPr>
          <w:noProof/>
        </w:rPr>
        <w:t>measurements</w:t>
      </w:r>
      <w:r>
        <w:rPr>
          <w:noProof/>
        </w:rPr>
        <w:tab/>
        <w:t>3938</w:t>
      </w:r>
    </w:p>
    <w:p w14:paraId="388A8F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B.2.19</w:t>
      </w:r>
      <w:r>
        <w:rPr>
          <w:noProof/>
          <w:lang w:eastAsia="zh-CN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E-UTRAN </w:t>
      </w:r>
      <w:r>
        <w:rPr>
          <w:noProof/>
          <w:lang w:eastAsia="zh-CN"/>
        </w:rPr>
        <w:t xml:space="preserve">inter-frequency </w:t>
      </w:r>
      <w:r>
        <w:rPr>
          <w:noProof/>
        </w:rPr>
        <w:t>measurements</w:t>
      </w:r>
      <w:r>
        <w:rPr>
          <w:noProof/>
        </w:rPr>
        <w:tab/>
        <w:t>3938</w:t>
      </w:r>
    </w:p>
    <w:p w14:paraId="36C10B4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</w:t>
      </w:r>
      <w:r>
        <w:rPr>
          <w:noProof/>
          <w:lang w:eastAsia="zh-CN"/>
        </w:rPr>
        <w:t>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E-UTRAN </w:t>
      </w:r>
      <w:r>
        <w:rPr>
          <w:noProof/>
        </w:rPr>
        <w:t xml:space="preserve">inter-frequency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measurements by UE Category </w:t>
      </w:r>
      <w:r>
        <w:rPr>
          <w:noProof/>
          <w:lang w:eastAsia="zh-CN"/>
        </w:rPr>
        <w:t>M1</w:t>
      </w:r>
      <w:r>
        <w:rPr>
          <w:noProof/>
        </w:rPr>
        <w:tab/>
        <w:t>3938</w:t>
      </w:r>
    </w:p>
    <w:p w14:paraId="26DAC59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</w:t>
      </w:r>
      <w:r>
        <w:rPr>
          <w:noProof/>
          <w:lang w:eastAsia="zh-CN"/>
        </w:rPr>
        <w:t>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E-UTRAN </w:t>
      </w:r>
      <w:r>
        <w:rPr>
          <w:noProof/>
        </w:rPr>
        <w:t>int</w:t>
      </w:r>
      <w:r>
        <w:rPr>
          <w:noProof/>
          <w:lang w:eastAsia="zh-CN"/>
        </w:rPr>
        <w:t>er</w:t>
      </w:r>
      <w:r>
        <w:rPr>
          <w:noProof/>
        </w:rPr>
        <w:t xml:space="preserve">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measurements by UE Category </w:t>
      </w:r>
      <w:r>
        <w:rPr>
          <w:noProof/>
          <w:lang w:eastAsia="zh-CN"/>
        </w:rPr>
        <w:t>M2</w:t>
      </w:r>
      <w:r>
        <w:rPr>
          <w:noProof/>
        </w:rPr>
        <w:tab/>
        <w:t>3939</w:t>
      </w:r>
    </w:p>
    <w:p w14:paraId="31DBE69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E-UTRAN </w:t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measurements by UE Category </w:t>
      </w:r>
      <w:r>
        <w:rPr>
          <w:noProof/>
          <w:lang w:eastAsia="zh-CN"/>
        </w:rPr>
        <w:t>M1</w:t>
      </w:r>
      <w:r>
        <w:rPr>
          <w:noProof/>
        </w:rPr>
        <w:tab/>
        <w:t>3939</w:t>
      </w:r>
    </w:p>
    <w:p w14:paraId="5C28E39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B.2.23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E-UTRAN </w:t>
      </w:r>
      <w:r>
        <w:rPr>
          <w:noProof/>
        </w:rPr>
        <w:t xml:space="preserve">intra-frequency </w:t>
      </w:r>
      <w:r>
        <w:rPr>
          <w:noProof/>
          <w:lang w:eastAsia="zh-CN"/>
        </w:rPr>
        <w:t xml:space="preserve">RSTD </w:t>
      </w:r>
      <w:r>
        <w:rPr>
          <w:noProof/>
        </w:rPr>
        <w:t xml:space="preserve">measurements by UE Category </w:t>
      </w:r>
      <w:r>
        <w:rPr>
          <w:noProof/>
          <w:lang w:eastAsia="zh-CN"/>
        </w:rPr>
        <w:t>M2</w:t>
      </w:r>
      <w:r>
        <w:rPr>
          <w:noProof/>
        </w:rPr>
        <w:tab/>
        <w:t>3941</w:t>
      </w:r>
    </w:p>
    <w:p w14:paraId="27AF6043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Conditions for measurements performance requirements for UE</w:t>
      </w:r>
      <w:r>
        <w:rPr>
          <w:noProof/>
        </w:rPr>
        <w:tab/>
        <w:t>3941</w:t>
      </w:r>
    </w:p>
    <w:p w14:paraId="0E0CA65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RSRP and RSRQ Accuracy Requirements</w:t>
      </w:r>
      <w:r>
        <w:rPr>
          <w:noProof/>
        </w:rPr>
        <w:tab/>
        <w:t>3941</w:t>
      </w:r>
    </w:p>
    <w:p w14:paraId="1656DDD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3941</w:t>
      </w:r>
    </w:p>
    <w:p w14:paraId="1D89EA8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RSRP and RSRQ Accuracy Requirements</w:t>
      </w:r>
      <w:r>
        <w:rPr>
          <w:noProof/>
        </w:rPr>
        <w:tab/>
        <w:t>3941</w:t>
      </w:r>
    </w:p>
    <w:p w14:paraId="4EF64FC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relative RSRP and RSRQ Accuracy Requirements</w:t>
      </w:r>
      <w:r>
        <w:rPr>
          <w:noProof/>
        </w:rPr>
        <w:tab/>
        <w:t>3941</w:t>
      </w:r>
    </w:p>
    <w:p w14:paraId="5A60256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UE Rx – Tx time difference</w:t>
      </w:r>
      <w:r>
        <w:rPr>
          <w:noProof/>
        </w:rPr>
        <w:tab/>
        <w:t>3941</w:t>
      </w:r>
    </w:p>
    <w:p w14:paraId="358756D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Reference Signal Time Difference (RSTD) measurements</w:t>
      </w:r>
      <w:r>
        <w:rPr>
          <w:noProof/>
        </w:rPr>
        <w:tab/>
        <w:t>3942</w:t>
      </w:r>
    </w:p>
    <w:p w14:paraId="241AD34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RSTD measurements</w:t>
      </w:r>
      <w:r>
        <w:rPr>
          <w:noProof/>
        </w:rPr>
        <w:tab/>
        <w:t>3942</w:t>
      </w:r>
    </w:p>
    <w:p w14:paraId="34279FC9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Relative RSRP Accuracy Requirements</w:t>
      </w:r>
      <w:r>
        <w:rPr>
          <w:noProof/>
        </w:rPr>
        <w:tab/>
        <w:t>3942</w:t>
      </w:r>
    </w:p>
    <w:p w14:paraId="6F29B1D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Absolute RSRP and RSRQ Accuracy Requirements under Time Domain Measurement Resource Restriction</w:t>
      </w:r>
      <w:r>
        <w:rPr>
          <w:noProof/>
        </w:rPr>
        <w:tab/>
        <w:t>3942</w:t>
      </w:r>
    </w:p>
    <w:p w14:paraId="2D9789E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Relative RSRP Accuracy Requirements under Time Domain Measurement Resource Restriction</w:t>
      </w:r>
      <w:r>
        <w:rPr>
          <w:noProof/>
        </w:rPr>
        <w:tab/>
        <w:t>3942</w:t>
      </w:r>
    </w:p>
    <w:p w14:paraId="29930B4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Absolute RSRP and RSRQ Accuracy Requirements under Time Domain Measurement Resource Restriction with CRS Assistance Information</w:t>
      </w:r>
      <w:r>
        <w:rPr>
          <w:noProof/>
        </w:rPr>
        <w:tab/>
        <w:t>3943</w:t>
      </w:r>
    </w:p>
    <w:p w14:paraId="0923CBB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Relative RSRP Accuracy Requirements under Time Domain Measurement Resource Restriction with CRS Assistance Information</w:t>
      </w:r>
      <w:r>
        <w:rPr>
          <w:noProof/>
        </w:rPr>
        <w:tab/>
        <w:t>3943</w:t>
      </w:r>
    </w:p>
    <w:p w14:paraId="3D4B75D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UE Rx–Tx Time Difference Measurement under </w:t>
      </w:r>
      <w:r>
        <w:rPr>
          <w:noProof/>
        </w:rPr>
        <w:t>Time Domain Measurement Resource Restriction with CRS Assistance Information</w:t>
      </w:r>
      <w:r>
        <w:rPr>
          <w:noProof/>
        </w:rPr>
        <w:tab/>
        <w:t>3943</w:t>
      </w:r>
    </w:p>
    <w:p w14:paraId="12F56A3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</w:t>
      </w: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Absolute Discovery Signal Measurement Accuracy Requirements</w:t>
      </w:r>
      <w:r>
        <w:rPr>
          <w:noProof/>
        </w:rPr>
        <w:tab/>
        <w:t>3943</w:t>
      </w:r>
    </w:p>
    <w:p w14:paraId="6BF88C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4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Intra</w:t>
      </w:r>
      <w:r>
        <w:rPr>
          <w:noProof/>
        </w:rPr>
        <w:t>-frequency CRS-based measurements</w:t>
      </w:r>
      <w:r>
        <w:rPr>
          <w:noProof/>
        </w:rPr>
        <w:tab/>
        <w:t>3943</w:t>
      </w:r>
    </w:p>
    <w:p w14:paraId="3920F6C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Intra</w:t>
      </w:r>
      <w:r>
        <w:rPr>
          <w:noProof/>
        </w:rPr>
        <w:t>-frequency C</w:t>
      </w:r>
      <w:r>
        <w:rPr>
          <w:noProof/>
          <w:lang w:eastAsia="zh-CN"/>
        </w:rPr>
        <w:t>SI-</w:t>
      </w:r>
      <w:r>
        <w:rPr>
          <w:noProof/>
        </w:rPr>
        <w:t>RS-based measurements</w:t>
      </w:r>
      <w:r>
        <w:rPr>
          <w:noProof/>
        </w:rPr>
        <w:tab/>
        <w:t>3943</w:t>
      </w:r>
    </w:p>
    <w:p w14:paraId="40A7410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</w:t>
      </w: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Relative Discovery Signal Measurement Accuracy Requirements</w:t>
      </w:r>
      <w:r>
        <w:rPr>
          <w:noProof/>
        </w:rPr>
        <w:tab/>
        <w:t>3944</w:t>
      </w:r>
    </w:p>
    <w:p w14:paraId="6B76672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Intra</w:t>
      </w:r>
      <w:r>
        <w:rPr>
          <w:noProof/>
        </w:rPr>
        <w:t>-frequency CRS-based measurements</w:t>
      </w:r>
      <w:r>
        <w:rPr>
          <w:noProof/>
        </w:rPr>
        <w:tab/>
        <w:t>3944</w:t>
      </w:r>
    </w:p>
    <w:p w14:paraId="385F690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5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Intra</w:t>
      </w:r>
      <w:r>
        <w:rPr>
          <w:noProof/>
        </w:rPr>
        <w:t>-frequency C</w:t>
      </w:r>
      <w:r>
        <w:rPr>
          <w:noProof/>
          <w:lang w:eastAsia="zh-CN"/>
        </w:rPr>
        <w:t>SI-</w:t>
      </w:r>
      <w:r>
        <w:rPr>
          <w:noProof/>
        </w:rPr>
        <w:t>RS-based measurements</w:t>
      </w:r>
      <w:r>
        <w:rPr>
          <w:noProof/>
        </w:rPr>
        <w:tab/>
        <w:t>3944</w:t>
      </w:r>
    </w:p>
    <w:p w14:paraId="3F4D1E1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</w:t>
      </w: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</w:t>
      </w:r>
      <w:r>
        <w:rPr>
          <w:noProof/>
          <w:lang w:eastAsia="zh-CN"/>
        </w:rPr>
        <w:t>er</w:t>
      </w:r>
      <w:r>
        <w:rPr>
          <w:noProof/>
        </w:rPr>
        <w:t>-Frequency Absolute Discovery Signal Measurement Accuracy Requirements</w:t>
      </w:r>
      <w:r>
        <w:rPr>
          <w:noProof/>
        </w:rPr>
        <w:tab/>
        <w:t>3945</w:t>
      </w:r>
    </w:p>
    <w:p w14:paraId="0C891FF2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Inter</w:t>
      </w:r>
      <w:r>
        <w:rPr>
          <w:noProof/>
        </w:rPr>
        <w:t>-frequency CRS-based measurements</w:t>
      </w:r>
      <w:r>
        <w:rPr>
          <w:noProof/>
        </w:rPr>
        <w:tab/>
        <w:t>3945</w:t>
      </w:r>
    </w:p>
    <w:p w14:paraId="039B3F7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Inter</w:t>
      </w:r>
      <w:r>
        <w:rPr>
          <w:noProof/>
        </w:rPr>
        <w:t>-frequency C</w:t>
      </w:r>
      <w:r>
        <w:rPr>
          <w:noProof/>
          <w:lang w:eastAsia="zh-CN"/>
        </w:rPr>
        <w:t>SI-</w:t>
      </w:r>
      <w:r>
        <w:rPr>
          <w:noProof/>
        </w:rPr>
        <w:t>RS-based measurements</w:t>
      </w:r>
      <w:r>
        <w:rPr>
          <w:noProof/>
        </w:rPr>
        <w:tab/>
        <w:t>3945</w:t>
      </w:r>
    </w:p>
    <w:p w14:paraId="75DF573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</w:t>
      </w: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</w:t>
      </w:r>
      <w:r>
        <w:rPr>
          <w:noProof/>
          <w:lang w:eastAsia="zh-CN"/>
        </w:rPr>
        <w:t>er</w:t>
      </w:r>
      <w:r>
        <w:rPr>
          <w:noProof/>
        </w:rPr>
        <w:t>-Frequency Relative Discovery Signal Measurement Accuracy Requirements</w:t>
      </w:r>
      <w:r>
        <w:rPr>
          <w:noProof/>
        </w:rPr>
        <w:tab/>
        <w:t>3945</w:t>
      </w:r>
    </w:p>
    <w:p w14:paraId="142159F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7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Inter</w:t>
      </w:r>
      <w:r>
        <w:rPr>
          <w:noProof/>
        </w:rPr>
        <w:t>-frequency CRS-based measurements</w:t>
      </w:r>
      <w:r>
        <w:rPr>
          <w:noProof/>
        </w:rPr>
        <w:tab/>
        <w:t>3945</w:t>
      </w:r>
    </w:p>
    <w:p w14:paraId="5E84CD6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</w:t>
      </w:r>
      <w:r>
        <w:rPr>
          <w:noProof/>
          <w:lang w:eastAsia="zh-CN"/>
        </w:rPr>
        <w:t>3</w:t>
      </w:r>
      <w:r>
        <w:rPr>
          <w:noProof/>
        </w:rPr>
        <w:t>.1</w:t>
      </w: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>Inter</w:t>
      </w:r>
      <w:r>
        <w:rPr>
          <w:noProof/>
        </w:rPr>
        <w:t>-frequency C</w:t>
      </w:r>
      <w:r>
        <w:rPr>
          <w:noProof/>
          <w:lang w:eastAsia="zh-CN"/>
        </w:rPr>
        <w:t>SI-</w:t>
      </w:r>
      <w:r>
        <w:rPr>
          <w:noProof/>
        </w:rPr>
        <w:t>RS-based measurements</w:t>
      </w:r>
      <w:r>
        <w:rPr>
          <w:noProof/>
        </w:rPr>
        <w:tab/>
        <w:t>3945</w:t>
      </w:r>
    </w:p>
    <w:p w14:paraId="27C94B4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Absolute RS-SINR Accuracy Requirements</w:t>
      </w:r>
      <w:r>
        <w:rPr>
          <w:noProof/>
        </w:rPr>
        <w:tab/>
        <w:t>3945</w:t>
      </w:r>
    </w:p>
    <w:p w14:paraId="705AA31C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Absolute RS-SINR Accuracy Requirements</w:t>
      </w:r>
      <w:r>
        <w:rPr>
          <w:noProof/>
        </w:rPr>
        <w:tab/>
        <w:t>3945</w:t>
      </w:r>
    </w:p>
    <w:p w14:paraId="603056B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Relative RS-SINR Accuracy Requirements</w:t>
      </w:r>
      <w:r>
        <w:rPr>
          <w:noProof/>
        </w:rPr>
        <w:tab/>
        <w:t>3945</w:t>
      </w:r>
    </w:p>
    <w:p w14:paraId="397B99E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Absolute Accuracy Requirements for Measurements under Operation with Frame Structure 3</w:t>
      </w:r>
      <w:r>
        <w:rPr>
          <w:noProof/>
        </w:rPr>
        <w:tab/>
        <w:t>3946</w:t>
      </w:r>
    </w:p>
    <w:p w14:paraId="55CBEA3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RSRP </w:t>
      </w:r>
      <w:r>
        <w:rPr>
          <w:noProof/>
        </w:rPr>
        <w:t>measurements</w:t>
      </w:r>
      <w:r>
        <w:rPr>
          <w:noProof/>
        </w:rPr>
        <w:tab/>
        <w:t>3946</w:t>
      </w:r>
    </w:p>
    <w:p w14:paraId="0AE51BC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RSRQ </w:t>
      </w:r>
      <w:r>
        <w:rPr>
          <w:noProof/>
        </w:rPr>
        <w:t>measurements</w:t>
      </w:r>
      <w:r>
        <w:rPr>
          <w:noProof/>
        </w:rPr>
        <w:tab/>
        <w:t>3946</w:t>
      </w:r>
    </w:p>
    <w:p w14:paraId="12671B9A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CSI-RSRP</w:t>
      </w:r>
      <w:r>
        <w:rPr>
          <w:noProof/>
          <w:lang w:eastAsia="zh-CN"/>
        </w:rPr>
        <w:t xml:space="preserve"> </w:t>
      </w:r>
      <w:r>
        <w:rPr>
          <w:noProof/>
        </w:rPr>
        <w:t>measurements</w:t>
      </w:r>
      <w:r>
        <w:rPr>
          <w:noProof/>
        </w:rPr>
        <w:tab/>
        <w:t>3946</w:t>
      </w:r>
    </w:p>
    <w:p w14:paraId="189A9DE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Relative Accuracy Requirements for Measurements under Operation with Frame Structure 3</w:t>
      </w:r>
      <w:r>
        <w:rPr>
          <w:noProof/>
        </w:rPr>
        <w:tab/>
        <w:t>3946</w:t>
      </w:r>
    </w:p>
    <w:p w14:paraId="7EA8F1F8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RSRP </w:t>
      </w:r>
      <w:r>
        <w:rPr>
          <w:noProof/>
        </w:rPr>
        <w:t>measurements</w:t>
      </w:r>
      <w:r>
        <w:rPr>
          <w:noProof/>
        </w:rPr>
        <w:tab/>
        <w:t>3946</w:t>
      </w:r>
    </w:p>
    <w:p w14:paraId="3257C0B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Void</w:t>
      </w:r>
      <w:r>
        <w:rPr>
          <w:noProof/>
        </w:rPr>
        <w:tab/>
        <w:t>3947</w:t>
      </w:r>
    </w:p>
    <w:p w14:paraId="6B89E00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CSI-RSRP</w:t>
      </w:r>
      <w:r>
        <w:rPr>
          <w:noProof/>
          <w:lang w:eastAsia="zh-CN"/>
        </w:rPr>
        <w:t xml:space="preserve"> </w:t>
      </w:r>
      <w:r>
        <w:rPr>
          <w:noProof/>
        </w:rPr>
        <w:t>measurements</w:t>
      </w:r>
      <w:r>
        <w:rPr>
          <w:noProof/>
        </w:rPr>
        <w:tab/>
        <w:t>3947</w:t>
      </w:r>
    </w:p>
    <w:p w14:paraId="236591A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Absolute Accuracy Requirements for Measurements under Operation with Frame Structure 3</w:t>
      </w:r>
      <w:r>
        <w:rPr>
          <w:noProof/>
        </w:rPr>
        <w:tab/>
        <w:t>3947</w:t>
      </w:r>
    </w:p>
    <w:p w14:paraId="0A911387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RSRP </w:t>
      </w:r>
      <w:r>
        <w:rPr>
          <w:noProof/>
        </w:rPr>
        <w:t>measurements</w:t>
      </w:r>
      <w:r>
        <w:rPr>
          <w:noProof/>
        </w:rPr>
        <w:tab/>
        <w:t>3947</w:t>
      </w:r>
    </w:p>
    <w:p w14:paraId="7AA6D870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RSRQ </w:t>
      </w:r>
      <w:r>
        <w:rPr>
          <w:noProof/>
        </w:rPr>
        <w:t>measurements</w:t>
      </w:r>
      <w:r>
        <w:rPr>
          <w:noProof/>
        </w:rPr>
        <w:tab/>
        <w:t>3947</w:t>
      </w:r>
    </w:p>
    <w:p w14:paraId="6DCA3BF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CSI-RSRP</w:t>
      </w:r>
      <w:r>
        <w:rPr>
          <w:noProof/>
          <w:lang w:eastAsia="zh-CN"/>
        </w:rPr>
        <w:t xml:space="preserve"> </w:t>
      </w:r>
      <w:r>
        <w:rPr>
          <w:noProof/>
        </w:rPr>
        <w:t>measurements</w:t>
      </w:r>
      <w:r>
        <w:rPr>
          <w:noProof/>
        </w:rPr>
        <w:tab/>
        <w:t>3947</w:t>
      </w:r>
    </w:p>
    <w:p w14:paraId="026A851D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Relative Accuracy Requirements for Measurements under Operation with Frame Structure 3</w:t>
      </w:r>
      <w:r>
        <w:rPr>
          <w:noProof/>
        </w:rPr>
        <w:tab/>
        <w:t>3948</w:t>
      </w:r>
    </w:p>
    <w:p w14:paraId="4B81670D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RSRP </w:t>
      </w:r>
      <w:r>
        <w:rPr>
          <w:noProof/>
        </w:rPr>
        <w:t>measurements</w:t>
      </w:r>
      <w:r>
        <w:rPr>
          <w:noProof/>
        </w:rPr>
        <w:tab/>
        <w:t>3948</w:t>
      </w:r>
    </w:p>
    <w:p w14:paraId="3E5B3C6F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Conditions for </w:t>
      </w:r>
      <w:r>
        <w:rPr>
          <w:noProof/>
          <w:lang w:eastAsia="zh-CN"/>
        </w:rPr>
        <w:t xml:space="preserve">RSRQ </w:t>
      </w:r>
      <w:r>
        <w:rPr>
          <w:noProof/>
        </w:rPr>
        <w:t>measurements</w:t>
      </w:r>
      <w:r>
        <w:rPr>
          <w:noProof/>
        </w:rPr>
        <w:tab/>
        <w:t>3948</w:t>
      </w:r>
    </w:p>
    <w:p w14:paraId="4D2A4F95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CSI-RSRP</w:t>
      </w:r>
      <w:r>
        <w:rPr>
          <w:noProof/>
          <w:lang w:eastAsia="zh-CN"/>
        </w:rPr>
        <w:t xml:space="preserve"> </w:t>
      </w:r>
      <w:r>
        <w:rPr>
          <w:noProof/>
        </w:rPr>
        <w:t>measurements</w:t>
      </w:r>
      <w:r>
        <w:rPr>
          <w:noProof/>
        </w:rPr>
        <w:tab/>
        <w:t>3948</w:t>
      </w:r>
    </w:p>
    <w:p w14:paraId="6B3BD82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NB-IoT intra-frequency Absolute NRSRP and NRSRQ Accuracy Requirements for UE Category NB1</w:t>
      </w:r>
      <w:r>
        <w:rPr>
          <w:noProof/>
        </w:rPr>
        <w:tab/>
        <w:t>3948</w:t>
      </w:r>
    </w:p>
    <w:p w14:paraId="71DF2B06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NB-IoT inter-frequency Absolute NRSRP and NRSRQ Accuracy Requirements for UE Category NB1</w:t>
      </w:r>
      <w:r>
        <w:rPr>
          <w:noProof/>
        </w:rPr>
        <w:tab/>
        <w:t>3948</w:t>
      </w:r>
    </w:p>
    <w:p w14:paraId="1982787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RSRP and RSRQ Accuracy Requirements for Category 0</w:t>
      </w:r>
      <w:r>
        <w:rPr>
          <w:noProof/>
        </w:rPr>
        <w:tab/>
        <w:t>3948</w:t>
      </w:r>
    </w:p>
    <w:p w14:paraId="3D55689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Relative RSRP Accuracy Requirements for Category 0</w:t>
      </w:r>
      <w:r>
        <w:rPr>
          <w:noProof/>
        </w:rPr>
        <w:tab/>
        <w:t>3949</w:t>
      </w:r>
    </w:p>
    <w:p w14:paraId="109A5B8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Reference Signal Time Difference (RSTD) measurements</w:t>
      </w:r>
      <w:r>
        <w:rPr>
          <w:noProof/>
          <w:lang w:eastAsia="zh-CN"/>
        </w:rPr>
        <w:t xml:space="preserve"> for NB1</w:t>
      </w:r>
      <w:r>
        <w:rPr>
          <w:noProof/>
        </w:rPr>
        <w:tab/>
        <w:t>3949</w:t>
      </w:r>
    </w:p>
    <w:p w14:paraId="0CB4ED8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</w:t>
      </w:r>
      <w:r>
        <w:rPr>
          <w:noProof/>
          <w:lang w:eastAsia="zh-CN"/>
        </w:rPr>
        <w:t>er</w:t>
      </w:r>
      <w:r>
        <w:rPr>
          <w:noProof/>
        </w:rPr>
        <w:t>-frequency Reference Signal Time Difference (RSTD) measurements</w:t>
      </w:r>
      <w:r>
        <w:rPr>
          <w:noProof/>
          <w:lang w:eastAsia="zh-CN"/>
        </w:rPr>
        <w:t xml:space="preserve"> for NB1</w:t>
      </w:r>
      <w:r>
        <w:rPr>
          <w:noProof/>
        </w:rPr>
        <w:tab/>
        <w:t>3949</w:t>
      </w:r>
    </w:p>
    <w:p w14:paraId="14093E72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Reference Signal Time Difference (RSTD) measurements</w:t>
      </w:r>
      <w:r>
        <w:rPr>
          <w:noProof/>
          <w:lang w:eastAsia="zh-CN"/>
        </w:rPr>
        <w:t xml:space="preserve"> for Cat M1</w:t>
      </w:r>
      <w:r>
        <w:rPr>
          <w:noProof/>
        </w:rPr>
        <w:tab/>
        <w:t>3949</w:t>
      </w:r>
    </w:p>
    <w:p w14:paraId="41AD4C31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inter-frequency Reference Signal Time Difference (RSTD) measurements</w:t>
      </w:r>
      <w:r>
        <w:rPr>
          <w:noProof/>
          <w:lang w:eastAsia="zh-CN"/>
        </w:rPr>
        <w:t xml:space="preserve"> for Cat M2</w:t>
      </w:r>
      <w:r>
        <w:rPr>
          <w:noProof/>
        </w:rPr>
        <w:tab/>
        <w:t>3949</w:t>
      </w:r>
    </w:p>
    <w:p w14:paraId="3050D728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Reference Signal Time Difference (RSTD) measurements</w:t>
      </w:r>
      <w:r>
        <w:rPr>
          <w:noProof/>
          <w:lang w:eastAsia="zh-CN"/>
        </w:rPr>
        <w:t xml:space="preserve"> for Cat M1</w:t>
      </w:r>
      <w:r>
        <w:rPr>
          <w:noProof/>
        </w:rPr>
        <w:tab/>
        <w:t>3950</w:t>
      </w:r>
    </w:p>
    <w:p w14:paraId="285AEDD4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B.3.34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intra-frequency Reference Signal Time Difference (RSTD) measurements</w:t>
      </w:r>
      <w:r>
        <w:rPr>
          <w:noProof/>
          <w:lang w:eastAsia="zh-CN"/>
        </w:rPr>
        <w:t xml:space="preserve"> for Cat M2</w:t>
      </w:r>
      <w:r>
        <w:rPr>
          <w:noProof/>
        </w:rPr>
        <w:tab/>
        <w:t>3950</w:t>
      </w:r>
    </w:p>
    <w:p w14:paraId="43629EC1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RRM Requirements Exceptions</w:t>
      </w:r>
      <w:r>
        <w:rPr>
          <w:noProof/>
        </w:rPr>
        <w:tab/>
        <w:t>3950</w:t>
      </w:r>
    </w:p>
    <w:p w14:paraId="3971298E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General</w:t>
      </w:r>
      <w:r>
        <w:rPr>
          <w:noProof/>
        </w:rPr>
        <w:tab/>
        <w:t>3950</w:t>
      </w:r>
    </w:p>
    <w:p w14:paraId="4554057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Receiver sensitivity relaxation for UE supporting CA</w:t>
      </w:r>
      <w:r>
        <w:rPr>
          <w:noProof/>
        </w:rPr>
        <w:tab/>
        <w:t>3950</w:t>
      </w:r>
    </w:p>
    <w:p w14:paraId="4361F6F3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Receiver sensitivity relaxation for UE configured with CA</w:t>
      </w:r>
      <w:r>
        <w:rPr>
          <w:noProof/>
        </w:rPr>
        <w:tab/>
        <w:t>3950</w:t>
      </w:r>
    </w:p>
    <w:p w14:paraId="204BB0E1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D733F">
        <w:rPr>
          <w:rFonts w:eastAsia="MS Mincho"/>
          <w:noProof/>
        </w:rPr>
        <w:t>B.4.3.1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D733F">
        <w:rPr>
          <w:rFonts w:eastAsia="MS Mincho"/>
          <w:noProof/>
        </w:rPr>
        <w:t>Inter-band carrier aggregation</w:t>
      </w:r>
      <w:r>
        <w:rPr>
          <w:noProof/>
        </w:rPr>
        <w:tab/>
        <w:t>3950</w:t>
      </w:r>
    </w:p>
    <w:p w14:paraId="12CD7119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Intra-band non-contiguous carrier aggregation</w:t>
      </w:r>
      <w:r>
        <w:rPr>
          <w:noProof/>
        </w:rPr>
        <w:tab/>
        <w:t>3950</w:t>
      </w:r>
    </w:p>
    <w:p w14:paraId="6E7878E3" w14:textId="77777777" w:rsidR="00FA12DA" w:rsidRDefault="00FA1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Inter-band carrier aggregation with operating bands without uplink band</w:t>
      </w:r>
      <w:r>
        <w:rPr>
          <w:noProof/>
        </w:rPr>
        <w:tab/>
        <w:t>3951</w:t>
      </w:r>
    </w:p>
    <w:p w14:paraId="1EC28E22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Conditions for Measurement Performance Requirements for ProSe UE</w:t>
      </w:r>
      <w:r>
        <w:rPr>
          <w:noProof/>
        </w:rPr>
        <w:tab/>
        <w:t>3951</w:t>
      </w:r>
    </w:p>
    <w:p w14:paraId="28D376F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S-RSRP Accuracy Requirements</w:t>
      </w:r>
      <w:r>
        <w:rPr>
          <w:noProof/>
        </w:rPr>
        <w:tab/>
        <w:t>3951</w:t>
      </w:r>
    </w:p>
    <w:p w14:paraId="53876F3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Relative S-RSRP Accuracy Requirements</w:t>
      </w:r>
      <w:r>
        <w:rPr>
          <w:noProof/>
        </w:rPr>
        <w:tab/>
        <w:t>3951</w:t>
      </w:r>
    </w:p>
    <w:p w14:paraId="0DC2857F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Selection/Reselection to Intra-frequency SyncRef UE</w:t>
      </w:r>
      <w:r>
        <w:rPr>
          <w:noProof/>
        </w:rPr>
        <w:tab/>
        <w:t>3952</w:t>
      </w:r>
    </w:p>
    <w:p w14:paraId="7A881DEB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SD-RSRP Accuracy Requirements</w:t>
      </w:r>
      <w:r>
        <w:rPr>
          <w:noProof/>
        </w:rPr>
        <w:tab/>
        <w:t>3952</w:t>
      </w:r>
    </w:p>
    <w:p w14:paraId="52F0B6D5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Relative SD-RSRP Accuracy Requirements</w:t>
      </w:r>
      <w:r>
        <w:rPr>
          <w:noProof/>
        </w:rPr>
        <w:tab/>
        <w:t>3953</w:t>
      </w:r>
    </w:p>
    <w:p w14:paraId="77A2E9F5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B.6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Conditions for V2X</w:t>
      </w:r>
      <w:r>
        <w:rPr>
          <w:noProof/>
        </w:rPr>
        <w:tab/>
        <w:t>3953</w:t>
      </w:r>
    </w:p>
    <w:p w14:paraId="3FF6616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 parameters for GNSS signals</w:t>
      </w:r>
      <w:r>
        <w:rPr>
          <w:noProof/>
        </w:rPr>
        <w:tab/>
        <w:t>3953</w:t>
      </w:r>
    </w:p>
    <w:p w14:paraId="6A02860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Absolute S-RSRP Accuracy Requirements</w:t>
      </w:r>
      <w:r>
        <w:rPr>
          <w:noProof/>
        </w:rPr>
        <w:tab/>
        <w:t>3953</w:t>
      </w:r>
    </w:p>
    <w:p w14:paraId="7DDB9DF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Relative S-RSRP Accuracy Requirements</w:t>
      </w:r>
      <w:r>
        <w:rPr>
          <w:noProof/>
        </w:rPr>
        <w:tab/>
        <w:t>3953</w:t>
      </w:r>
    </w:p>
    <w:p w14:paraId="6D470EA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Selection/Reselection to Intra-frequency SyncRef UE</w:t>
      </w:r>
      <w:r>
        <w:rPr>
          <w:noProof/>
        </w:rPr>
        <w:tab/>
        <w:t>3954</w:t>
      </w:r>
    </w:p>
    <w:p w14:paraId="5A08F580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Absolute PSSCH-RSRP Accuracy Requirements</w:t>
      </w:r>
      <w:r>
        <w:rPr>
          <w:noProof/>
        </w:rPr>
        <w:tab/>
        <w:t>3954</w:t>
      </w:r>
    </w:p>
    <w:p w14:paraId="24BF2690" w14:textId="77777777" w:rsidR="00FA12DA" w:rsidRDefault="00FA12D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B.7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Conditions for sTTI and 1ms-TTI with 3 Subframe HARQ Processing</w:t>
      </w:r>
      <w:r>
        <w:rPr>
          <w:noProof/>
        </w:rPr>
        <w:tab/>
        <w:t>3955</w:t>
      </w:r>
    </w:p>
    <w:p w14:paraId="54372DD7" w14:textId="77777777" w:rsidR="00FA12DA" w:rsidRDefault="00FA12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B.7.1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Conditions for Maximum Timing Difference Between Uplink and Downlink Carriers in Carrier Aggregation</w:t>
      </w:r>
      <w:r>
        <w:rPr>
          <w:noProof/>
        </w:rPr>
        <w:tab/>
        <w:t>3955</w:t>
      </w:r>
    </w:p>
    <w:p w14:paraId="63E66E8A" w14:textId="77777777" w:rsidR="00FA12DA" w:rsidRPr="006343AF" w:rsidRDefault="00FA12DA">
      <w:pPr>
        <w:pStyle w:val="TOC8"/>
        <w:rPr>
          <w:rFonts w:asciiTheme="minorHAnsi" w:eastAsiaTheme="minorEastAsia" w:hAnsiTheme="minorHAnsi" w:cstheme="minorBidi"/>
          <w:b w:val="0"/>
          <w:noProof/>
          <w:szCs w:val="22"/>
          <w:lang w:val="fr-FR"/>
        </w:rPr>
      </w:pPr>
      <w:r w:rsidRPr="006343AF">
        <w:rPr>
          <w:noProof/>
          <w:lang w:val="fr-FR"/>
        </w:rPr>
        <w:t>Annex C (informative): Change history:</w:t>
      </w:r>
      <w:r w:rsidRPr="006343AF">
        <w:rPr>
          <w:noProof/>
          <w:lang w:val="fr-FR"/>
        </w:rPr>
        <w:tab/>
        <w:t>3956</w:t>
      </w:r>
    </w:p>
    <w:p w14:paraId="6B7D5F00" w14:textId="1A2B9162" w:rsidR="00080512" w:rsidRPr="006343AF" w:rsidRDefault="00D208D7">
      <w:pPr>
        <w:rPr>
          <w:lang w:val="fr-FR"/>
        </w:rPr>
      </w:pPr>
      <w:r>
        <w:rPr>
          <w:noProof/>
          <w:sz w:val="22"/>
        </w:rPr>
        <w:fldChar w:fldCharType="end"/>
      </w:r>
    </w:p>
    <w:p w14:paraId="43B27F4E" w14:textId="4FFFA8A9" w:rsidR="00174903" w:rsidRPr="00623F76" w:rsidRDefault="00174903" w:rsidP="00174903">
      <w:pPr>
        <w:rPr>
          <w:rFonts w:cs="v4.2.0"/>
          <w:noProof/>
          <w:sz w:val="22"/>
          <w:lang w:val="fr-FR"/>
        </w:rPr>
      </w:pPr>
      <w:r w:rsidRPr="001D185D">
        <w:rPr>
          <w:noProof/>
        </w:rPr>
        <w:fldChar w:fldCharType="begin"/>
      </w:r>
      <w:r w:rsidRPr="00623F76">
        <w:rPr>
          <w:noProof/>
          <w:lang w:val="fr-FR"/>
        </w:rPr>
        <w:instrText xml:space="preserve"> RD "</w:instrText>
      </w:r>
      <w:r w:rsidR="008B0BA1" w:rsidRPr="00623F76">
        <w:rPr>
          <w:noProof/>
          <w:lang w:val="fr-FR"/>
        </w:rPr>
        <w:instrText>36133-gi0_s00-11.do</w:instrText>
      </w:r>
      <w:r w:rsidRPr="00623F76">
        <w:rPr>
          <w:noProof/>
          <w:lang w:val="fr-FR"/>
        </w:rPr>
        <w:instrText>c</w:instrText>
      </w:r>
      <w:r w:rsidR="007C04C2" w:rsidRPr="00623F76">
        <w:rPr>
          <w:noProof/>
          <w:lang w:val="fr-FR"/>
        </w:rPr>
        <w:instrText>x</w:instrText>
      </w:r>
      <w:r w:rsidRPr="00623F76">
        <w:rPr>
          <w:noProof/>
          <w:lang w:val="fr-FR"/>
        </w:rPr>
        <w:instrText xml:space="preserve">" </w:instrText>
      </w:r>
      <w:r w:rsidRPr="001D185D">
        <w:rPr>
          <w:noProof/>
        </w:rPr>
        <w:fldChar w:fldCharType="end"/>
      </w:r>
      <w:r w:rsidRPr="001D185D">
        <w:rPr>
          <w:noProof/>
        </w:rPr>
        <w:fldChar w:fldCharType="begin"/>
      </w:r>
      <w:r w:rsidRPr="00623F76">
        <w:rPr>
          <w:noProof/>
          <w:lang w:val="fr-FR"/>
        </w:rPr>
        <w:instrText xml:space="preserve"> RD "</w:instrText>
      </w:r>
      <w:r w:rsidR="00800626" w:rsidRPr="00623F76">
        <w:rPr>
          <w:noProof/>
          <w:lang w:val="fr-FR"/>
        </w:rPr>
        <w:instrText>36133-gi0_sA.1-A.6</w:instrText>
      </w:r>
      <w:r w:rsidRPr="00623F76">
        <w:rPr>
          <w:noProof/>
          <w:lang w:val="fr-FR"/>
        </w:rPr>
        <w:instrText>.doc</w:instrText>
      </w:r>
      <w:r w:rsidR="007C04C2" w:rsidRPr="00623F76">
        <w:rPr>
          <w:noProof/>
          <w:lang w:val="fr-FR"/>
        </w:rPr>
        <w:instrText>x</w:instrText>
      </w:r>
      <w:r w:rsidRPr="00623F76">
        <w:rPr>
          <w:noProof/>
          <w:lang w:val="fr-FR"/>
        </w:rPr>
        <w:instrText xml:space="preserve">" </w:instrText>
      </w:r>
      <w:r w:rsidRPr="001D185D">
        <w:rPr>
          <w:noProof/>
        </w:rPr>
        <w:fldChar w:fldCharType="end"/>
      </w:r>
      <w:r w:rsidRPr="001D185D">
        <w:rPr>
          <w:noProof/>
        </w:rPr>
        <w:fldChar w:fldCharType="begin"/>
      </w:r>
      <w:r w:rsidRPr="00623F76">
        <w:rPr>
          <w:noProof/>
          <w:lang w:val="fr-FR"/>
        </w:rPr>
        <w:instrText xml:space="preserve"> RD "</w:instrText>
      </w:r>
      <w:r w:rsidR="00800626" w:rsidRPr="00623F76">
        <w:rPr>
          <w:noProof/>
          <w:lang w:val="fr-FR"/>
        </w:rPr>
        <w:instrText>36133-gi0_sA.7-A.8</w:instrText>
      </w:r>
      <w:r w:rsidRPr="00623F76">
        <w:rPr>
          <w:noProof/>
          <w:lang w:val="fr-FR"/>
        </w:rPr>
        <w:instrText>.doc</w:instrText>
      </w:r>
      <w:r w:rsidR="007C04C2" w:rsidRPr="00623F76">
        <w:rPr>
          <w:noProof/>
          <w:lang w:val="fr-FR"/>
        </w:rPr>
        <w:instrText>x</w:instrText>
      </w:r>
      <w:r w:rsidRPr="00623F76">
        <w:rPr>
          <w:noProof/>
          <w:lang w:val="fr-FR"/>
        </w:rPr>
        <w:instrText xml:space="preserve">" </w:instrText>
      </w:r>
      <w:r w:rsidRPr="001D185D">
        <w:rPr>
          <w:noProof/>
        </w:rPr>
        <w:fldChar w:fldCharType="end"/>
      </w:r>
      <w:r w:rsidRPr="001D185D">
        <w:rPr>
          <w:noProof/>
        </w:rPr>
        <w:fldChar w:fldCharType="begin"/>
      </w:r>
      <w:r w:rsidRPr="00623F76">
        <w:rPr>
          <w:noProof/>
          <w:lang w:val="fr-FR"/>
        </w:rPr>
        <w:instrText xml:space="preserve"> RD "</w:instrText>
      </w:r>
      <w:r w:rsidR="00800626" w:rsidRPr="00623F76">
        <w:rPr>
          <w:noProof/>
          <w:lang w:val="fr-FR"/>
        </w:rPr>
        <w:instrText>36133-gi0_sA.9-XX</w:instrText>
      </w:r>
      <w:r w:rsidRPr="00623F76">
        <w:rPr>
          <w:noProof/>
          <w:lang w:val="fr-FR"/>
        </w:rPr>
        <w:instrText>.doc</w:instrText>
      </w:r>
      <w:r w:rsidR="007C04C2" w:rsidRPr="00623F76">
        <w:rPr>
          <w:noProof/>
          <w:lang w:val="fr-FR"/>
        </w:rPr>
        <w:instrText>x</w:instrText>
      </w:r>
      <w:r w:rsidRPr="00623F76">
        <w:rPr>
          <w:noProof/>
          <w:lang w:val="fr-FR"/>
        </w:rPr>
        <w:instrText xml:space="preserve">" </w:instrText>
      </w:r>
      <w:r w:rsidRPr="001D185D">
        <w:rPr>
          <w:noProof/>
        </w:rPr>
        <w:fldChar w:fldCharType="end"/>
      </w:r>
    </w:p>
    <w:sectPr w:rsidR="00174903" w:rsidRPr="00623F76">
      <w:headerReference w:type="default" r:id="rId17"/>
      <w:footerReference w:type="default" r:id="rId18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F763" w14:textId="77777777" w:rsidR="00B74BE9" w:rsidRDefault="00B74BE9">
      <w:r>
        <w:separator/>
      </w:r>
    </w:p>
  </w:endnote>
  <w:endnote w:type="continuationSeparator" w:id="0">
    <w:p w14:paraId="420535AB" w14:textId="77777777" w:rsidR="00B74BE9" w:rsidRDefault="00B7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4.2.0">
    <w:altName w:val="Times New Roman"/>
    <w:charset w:val="00"/>
    <w:family w:val="auto"/>
    <w:pitch w:val="default"/>
  </w:font>
  <w:font w:name="?? ??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3.7.0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5.0.0">
    <w:altName w:val="Times New Roman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tel Clear Light">
    <w:altName w:val="Arial"/>
    <w:charset w:val="00"/>
    <w:family w:val="swiss"/>
    <w:pitch w:val="variable"/>
    <w:sig w:usb0="00000001" w:usb1="400060F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791C" w14:textId="77777777" w:rsidR="00E726D4" w:rsidRDefault="00E726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F9ED" w14:textId="77777777" w:rsidR="00E726D4" w:rsidRDefault="00E726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97F7" w14:textId="77777777" w:rsidR="00E726D4" w:rsidRDefault="00E726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9EE4" w14:textId="77777777" w:rsidR="009837E8" w:rsidRDefault="009837E8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5C9D" w14:textId="77777777" w:rsidR="00B74BE9" w:rsidRDefault="00B74BE9">
      <w:r>
        <w:separator/>
      </w:r>
    </w:p>
  </w:footnote>
  <w:footnote w:type="continuationSeparator" w:id="0">
    <w:p w14:paraId="6FEB1AA1" w14:textId="77777777" w:rsidR="00B74BE9" w:rsidRDefault="00B74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08C7" w14:textId="77777777" w:rsidR="00E726D4" w:rsidRDefault="00E72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D134" w14:textId="77777777" w:rsidR="00E726D4" w:rsidRDefault="00E726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171D" w14:textId="77777777" w:rsidR="00E726D4" w:rsidRDefault="00E726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25CC" w14:textId="3B52C1A6" w:rsidR="009837E8" w:rsidRDefault="009837E8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E726D4">
      <w:rPr>
        <w:rFonts w:ascii="Arial" w:hAnsi="Arial" w:cs="Arial"/>
        <w:b/>
        <w:noProof/>
        <w:sz w:val="18"/>
        <w:szCs w:val="18"/>
      </w:rPr>
      <w:t>3GPP TS 36.133 V16.18.2 (2023-10)</w:t>
    </w:r>
    <w:r>
      <w:rPr>
        <w:rFonts w:ascii="Arial" w:hAnsi="Arial" w:cs="Arial"/>
        <w:b/>
        <w:sz w:val="18"/>
        <w:szCs w:val="18"/>
      </w:rPr>
      <w:fldChar w:fldCharType="end"/>
    </w:r>
  </w:p>
  <w:p w14:paraId="1E0EF4A1" w14:textId="77777777" w:rsidR="009837E8" w:rsidRDefault="009837E8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ECB7F28" w14:textId="3D83107C" w:rsidR="009837E8" w:rsidRDefault="009837E8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E726D4">
      <w:rPr>
        <w:rFonts w:ascii="Arial" w:hAnsi="Arial" w:cs="Arial"/>
        <w:b/>
        <w:noProof/>
        <w:sz w:val="18"/>
        <w:szCs w:val="18"/>
      </w:rPr>
      <w:t>Release 16</w:t>
    </w:r>
    <w:r>
      <w:rPr>
        <w:rFonts w:ascii="Arial" w:hAnsi="Arial" w:cs="Arial"/>
        <w:b/>
        <w:sz w:val="18"/>
        <w:szCs w:val="18"/>
      </w:rPr>
      <w:fldChar w:fldCharType="end"/>
    </w:r>
  </w:p>
  <w:p w14:paraId="1FDA03FD" w14:textId="77777777" w:rsidR="009837E8" w:rsidRDefault="00983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685B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C26A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3885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16EE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720A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A4B7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50DB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B64D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499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80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1F2553B"/>
    <w:multiLevelType w:val="hybridMultilevel"/>
    <w:tmpl w:val="DAD8533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9217601"/>
    <w:multiLevelType w:val="hybridMultilevel"/>
    <w:tmpl w:val="CEB47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64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9999338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 w16cid:durableId="1944721573">
    <w:abstractNumId w:val="11"/>
  </w:num>
  <w:num w:numId="4" w16cid:durableId="827399046">
    <w:abstractNumId w:val="12"/>
  </w:num>
  <w:num w:numId="5" w16cid:durableId="1412854107">
    <w:abstractNumId w:val="9"/>
  </w:num>
  <w:num w:numId="6" w16cid:durableId="1453206320">
    <w:abstractNumId w:val="7"/>
  </w:num>
  <w:num w:numId="7" w16cid:durableId="1939172849">
    <w:abstractNumId w:val="6"/>
  </w:num>
  <w:num w:numId="8" w16cid:durableId="1756780839">
    <w:abstractNumId w:val="5"/>
  </w:num>
  <w:num w:numId="9" w16cid:durableId="1739670587">
    <w:abstractNumId w:val="4"/>
  </w:num>
  <w:num w:numId="10" w16cid:durableId="199441970">
    <w:abstractNumId w:val="8"/>
  </w:num>
  <w:num w:numId="11" w16cid:durableId="901217203">
    <w:abstractNumId w:val="3"/>
  </w:num>
  <w:num w:numId="12" w16cid:durableId="2032753720">
    <w:abstractNumId w:val="2"/>
  </w:num>
  <w:num w:numId="13" w16cid:durableId="75631928">
    <w:abstractNumId w:val="1"/>
  </w:num>
  <w:num w:numId="14" w16cid:durableId="35523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33397"/>
    <w:rsid w:val="00040095"/>
    <w:rsid w:val="00051834"/>
    <w:rsid w:val="00054A22"/>
    <w:rsid w:val="00062023"/>
    <w:rsid w:val="000655A6"/>
    <w:rsid w:val="00080512"/>
    <w:rsid w:val="000C47C3"/>
    <w:rsid w:val="000D58AB"/>
    <w:rsid w:val="000D5F27"/>
    <w:rsid w:val="000D6668"/>
    <w:rsid w:val="000F76D4"/>
    <w:rsid w:val="00121457"/>
    <w:rsid w:val="00133525"/>
    <w:rsid w:val="001506B9"/>
    <w:rsid w:val="00160947"/>
    <w:rsid w:val="00165938"/>
    <w:rsid w:val="00174903"/>
    <w:rsid w:val="001900B1"/>
    <w:rsid w:val="001A4C42"/>
    <w:rsid w:val="001A7420"/>
    <w:rsid w:val="001B6637"/>
    <w:rsid w:val="001C21C3"/>
    <w:rsid w:val="001C29BD"/>
    <w:rsid w:val="001C418C"/>
    <w:rsid w:val="001D02C2"/>
    <w:rsid w:val="001D4D78"/>
    <w:rsid w:val="001F0C1D"/>
    <w:rsid w:val="001F1132"/>
    <w:rsid w:val="001F168B"/>
    <w:rsid w:val="002347A2"/>
    <w:rsid w:val="002609BB"/>
    <w:rsid w:val="002675F0"/>
    <w:rsid w:val="00273D1F"/>
    <w:rsid w:val="00296D07"/>
    <w:rsid w:val="002A6FB6"/>
    <w:rsid w:val="002B6339"/>
    <w:rsid w:val="002E00EE"/>
    <w:rsid w:val="003172DC"/>
    <w:rsid w:val="0035462D"/>
    <w:rsid w:val="00374CD9"/>
    <w:rsid w:val="003765B8"/>
    <w:rsid w:val="003C21A5"/>
    <w:rsid w:val="003C3971"/>
    <w:rsid w:val="003C7B49"/>
    <w:rsid w:val="003D5716"/>
    <w:rsid w:val="00402795"/>
    <w:rsid w:val="00402FE1"/>
    <w:rsid w:val="00412DC0"/>
    <w:rsid w:val="00423334"/>
    <w:rsid w:val="004345EC"/>
    <w:rsid w:val="00453D60"/>
    <w:rsid w:val="00465515"/>
    <w:rsid w:val="004B01F7"/>
    <w:rsid w:val="004B4A30"/>
    <w:rsid w:val="004D3578"/>
    <w:rsid w:val="004E213A"/>
    <w:rsid w:val="004F0988"/>
    <w:rsid w:val="004F3340"/>
    <w:rsid w:val="004F4AF9"/>
    <w:rsid w:val="0051130A"/>
    <w:rsid w:val="0053388B"/>
    <w:rsid w:val="00535773"/>
    <w:rsid w:val="00543E6C"/>
    <w:rsid w:val="005456D7"/>
    <w:rsid w:val="00546844"/>
    <w:rsid w:val="00553F78"/>
    <w:rsid w:val="00565087"/>
    <w:rsid w:val="00597B11"/>
    <w:rsid w:val="005A5D5B"/>
    <w:rsid w:val="005D2E01"/>
    <w:rsid w:val="005D7526"/>
    <w:rsid w:val="005E4BB2"/>
    <w:rsid w:val="00602AEA"/>
    <w:rsid w:val="00610769"/>
    <w:rsid w:val="00614FDF"/>
    <w:rsid w:val="00623F76"/>
    <w:rsid w:val="006343AF"/>
    <w:rsid w:val="0063543D"/>
    <w:rsid w:val="00647114"/>
    <w:rsid w:val="006A323F"/>
    <w:rsid w:val="006A3B88"/>
    <w:rsid w:val="006B30D0"/>
    <w:rsid w:val="006C1682"/>
    <w:rsid w:val="006C3D95"/>
    <w:rsid w:val="006C4B9D"/>
    <w:rsid w:val="006D6146"/>
    <w:rsid w:val="006E5C86"/>
    <w:rsid w:val="006F44BB"/>
    <w:rsid w:val="006F77C4"/>
    <w:rsid w:val="00701116"/>
    <w:rsid w:val="00713C44"/>
    <w:rsid w:val="00717A77"/>
    <w:rsid w:val="00734A5B"/>
    <w:rsid w:val="00734B25"/>
    <w:rsid w:val="0074026F"/>
    <w:rsid w:val="007429F6"/>
    <w:rsid w:val="00744E76"/>
    <w:rsid w:val="007455DC"/>
    <w:rsid w:val="00774DA4"/>
    <w:rsid w:val="00781F0F"/>
    <w:rsid w:val="007B1556"/>
    <w:rsid w:val="007B4A3A"/>
    <w:rsid w:val="007B600E"/>
    <w:rsid w:val="007C04C2"/>
    <w:rsid w:val="007C169A"/>
    <w:rsid w:val="007D43F8"/>
    <w:rsid w:val="007F0F4A"/>
    <w:rsid w:val="00800626"/>
    <w:rsid w:val="008028A4"/>
    <w:rsid w:val="00830747"/>
    <w:rsid w:val="0085144B"/>
    <w:rsid w:val="008768CA"/>
    <w:rsid w:val="008A51F3"/>
    <w:rsid w:val="008A53C7"/>
    <w:rsid w:val="008B0BA1"/>
    <w:rsid w:val="008B34DA"/>
    <w:rsid w:val="008B7ED2"/>
    <w:rsid w:val="008C384C"/>
    <w:rsid w:val="0090271F"/>
    <w:rsid w:val="00902E23"/>
    <w:rsid w:val="009114D7"/>
    <w:rsid w:val="0091348E"/>
    <w:rsid w:val="00917CCB"/>
    <w:rsid w:val="00925E63"/>
    <w:rsid w:val="00942EC2"/>
    <w:rsid w:val="00950578"/>
    <w:rsid w:val="00963545"/>
    <w:rsid w:val="0097441F"/>
    <w:rsid w:val="00980B03"/>
    <w:rsid w:val="009837E8"/>
    <w:rsid w:val="00997DA3"/>
    <w:rsid w:val="009B3CA8"/>
    <w:rsid w:val="009F37B7"/>
    <w:rsid w:val="00A10F02"/>
    <w:rsid w:val="00A164B4"/>
    <w:rsid w:val="00A26956"/>
    <w:rsid w:val="00A27486"/>
    <w:rsid w:val="00A53724"/>
    <w:rsid w:val="00A56066"/>
    <w:rsid w:val="00A73129"/>
    <w:rsid w:val="00A82346"/>
    <w:rsid w:val="00A92BA1"/>
    <w:rsid w:val="00A94066"/>
    <w:rsid w:val="00AB37AE"/>
    <w:rsid w:val="00AC2348"/>
    <w:rsid w:val="00AC6BC6"/>
    <w:rsid w:val="00AE65E2"/>
    <w:rsid w:val="00B15449"/>
    <w:rsid w:val="00B74237"/>
    <w:rsid w:val="00B74BE9"/>
    <w:rsid w:val="00B93086"/>
    <w:rsid w:val="00BA19ED"/>
    <w:rsid w:val="00BA4B8D"/>
    <w:rsid w:val="00BB7024"/>
    <w:rsid w:val="00BC0F7D"/>
    <w:rsid w:val="00BC3769"/>
    <w:rsid w:val="00BD53DC"/>
    <w:rsid w:val="00BD7D31"/>
    <w:rsid w:val="00BE3255"/>
    <w:rsid w:val="00BF128E"/>
    <w:rsid w:val="00C074DD"/>
    <w:rsid w:val="00C1496A"/>
    <w:rsid w:val="00C33079"/>
    <w:rsid w:val="00C45231"/>
    <w:rsid w:val="00C72833"/>
    <w:rsid w:val="00C73BE6"/>
    <w:rsid w:val="00C80F1D"/>
    <w:rsid w:val="00C93F40"/>
    <w:rsid w:val="00C94447"/>
    <w:rsid w:val="00CA172A"/>
    <w:rsid w:val="00CA3D0C"/>
    <w:rsid w:val="00CE003B"/>
    <w:rsid w:val="00CE4200"/>
    <w:rsid w:val="00CE7A7A"/>
    <w:rsid w:val="00D208D7"/>
    <w:rsid w:val="00D31755"/>
    <w:rsid w:val="00D57972"/>
    <w:rsid w:val="00D675A9"/>
    <w:rsid w:val="00D738D6"/>
    <w:rsid w:val="00D755EB"/>
    <w:rsid w:val="00D76048"/>
    <w:rsid w:val="00D87E00"/>
    <w:rsid w:val="00D9134D"/>
    <w:rsid w:val="00DA7A03"/>
    <w:rsid w:val="00DB1818"/>
    <w:rsid w:val="00DC309B"/>
    <w:rsid w:val="00DC4DA2"/>
    <w:rsid w:val="00DD4C17"/>
    <w:rsid w:val="00DD74A5"/>
    <w:rsid w:val="00DD79C9"/>
    <w:rsid w:val="00DF2B1F"/>
    <w:rsid w:val="00DF62CD"/>
    <w:rsid w:val="00E143BE"/>
    <w:rsid w:val="00E16509"/>
    <w:rsid w:val="00E2535B"/>
    <w:rsid w:val="00E44582"/>
    <w:rsid w:val="00E726D4"/>
    <w:rsid w:val="00E77645"/>
    <w:rsid w:val="00E95926"/>
    <w:rsid w:val="00EA15B0"/>
    <w:rsid w:val="00EA5EA7"/>
    <w:rsid w:val="00EC4A25"/>
    <w:rsid w:val="00EC4C3B"/>
    <w:rsid w:val="00F00339"/>
    <w:rsid w:val="00F025A2"/>
    <w:rsid w:val="00F04712"/>
    <w:rsid w:val="00F11B67"/>
    <w:rsid w:val="00F13360"/>
    <w:rsid w:val="00F22EC7"/>
    <w:rsid w:val="00F325C8"/>
    <w:rsid w:val="00F653B8"/>
    <w:rsid w:val="00F9008D"/>
    <w:rsid w:val="00FA1266"/>
    <w:rsid w:val="00FA12DA"/>
    <w:rsid w:val="00FB115A"/>
    <w:rsid w:val="00FC1192"/>
    <w:rsid w:val="00FC382E"/>
    <w:rsid w:val="00FC4167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71648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outlineLvl w:val="5"/>
    </w:pPr>
  </w:style>
  <w:style w:type="paragraph" w:styleId="Heading7">
    <w:name w:val="heading 7"/>
    <w:basedOn w:val="H6"/>
    <w:next w:val="Normal"/>
    <w:qFormat/>
    <w:pPr>
      <w:outlineLvl w:val="6"/>
    </w:pPr>
  </w:style>
  <w:style w:type="paragraph" w:styleId="Heading8">
    <w:name w:val="heading 8"/>
    <w:basedOn w:val="Heading1"/>
    <w:next w:val="Normal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ind w:left="1135" w:hanging="851"/>
    </w:p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4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1336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31755"/>
    <w:rPr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0D5F27"/>
  </w:style>
  <w:style w:type="paragraph" w:styleId="BlockText">
    <w:name w:val="Block Text"/>
    <w:basedOn w:val="Normal"/>
    <w:rsid w:val="000D5F2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0D5F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F27"/>
    <w:rPr>
      <w:lang w:eastAsia="en-US"/>
    </w:rPr>
  </w:style>
  <w:style w:type="paragraph" w:styleId="BodyText2">
    <w:name w:val="Body Text 2"/>
    <w:basedOn w:val="Normal"/>
    <w:link w:val="BodyText2Char"/>
    <w:rsid w:val="000D5F2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D5F27"/>
    <w:rPr>
      <w:lang w:eastAsia="en-US"/>
    </w:rPr>
  </w:style>
  <w:style w:type="paragraph" w:styleId="BodyText3">
    <w:name w:val="Body Text 3"/>
    <w:basedOn w:val="Normal"/>
    <w:link w:val="BodyText3Char"/>
    <w:rsid w:val="000D5F2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D5F27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0D5F27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0D5F27"/>
    <w:rPr>
      <w:lang w:eastAsia="en-US"/>
    </w:rPr>
  </w:style>
  <w:style w:type="paragraph" w:styleId="BodyTextIndent">
    <w:name w:val="Body Text Indent"/>
    <w:basedOn w:val="Normal"/>
    <w:link w:val="BodyTextIndentChar"/>
    <w:rsid w:val="000D5F2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D5F27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D5F27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0D5F27"/>
    <w:rPr>
      <w:lang w:eastAsia="en-US"/>
    </w:rPr>
  </w:style>
  <w:style w:type="paragraph" w:styleId="BodyTextIndent2">
    <w:name w:val="Body Text Indent 2"/>
    <w:basedOn w:val="Normal"/>
    <w:link w:val="BodyTextIndent2Char"/>
    <w:rsid w:val="000D5F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D5F27"/>
    <w:rPr>
      <w:lang w:eastAsia="en-US"/>
    </w:rPr>
  </w:style>
  <w:style w:type="paragraph" w:styleId="BodyTextIndent3">
    <w:name w:val="Body Text Indent 3"/>
    <w:basedOn w:val="Normal"/>
    <w:link w:val="BodyTextIndent3Char"/>
    <w:rsid w:val="000D5F2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D5F27"/>
    <w:rPr>
      <w:sz w:val="16"/>
      <w:szCs w:val="16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0D5F27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0D5F27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rsid w:val="000D5F27"/>
    <w:rPr>
      <w:lang w:eastAsia="en-US"/>
    </w:rPr>
  </w:style>
  <w:style w:type="paragraph" w:styleId="CommentText">
    <w:name w:val="annotation text"/>
    <w:basedOn w:val="Normal"/>
    <w:link w:val="CommentTextChar"/>
    <w:rsid w:val="000D5F27"/>
  </w:style>
  <w:style w:type="character" w:customStyle="1" w:styleId="CommentTextChar">
    <w:name w:val="Comment Text Char"/>
    <w:basedOn w:val="DefaultParagraphFont"/>
    <w:link w:val="CommentText"/>
    <w:rsid w:val="000D5F2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D5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5F27"/>
    <w:rPr>
      <w:b/>
      <w:bCs/>
      <w:lang w:eastAsia="en-US"/>
    </w:rPr>
  </w:style>
  <w:style w:type="paragraph" w:styleId="Date">
    <w:name w:val="Date"/>
    <w:basedOn w:val="Normal"/>
    <w:next w:val="Normal"/>
    <w:link w:val="DateChar"/>
    <w:rsid w:val="000D5F27"/>
  </w:style>
  <w:style w:type="character" w:customStyle="1" w:styleId="DateChar">
    <w:name w:val="Date Char"/>
    <w:basedOn w:val="DefaultParagraphFont"/>
    <w:link w:val="Date"/>
    <w:rsid w:val="000D5F27"/>
    <w:rPr>
      <w:lang w:eastAsia="en-US"/>
    </w:rPr>
  </w:style>
  <w:style w:type="paragraph" w:styleId="DocumentMap">
    <w:name w:val="Document Map"/>
    <w:basedOn w:val="Normal"/>
    <w:link w:val="DocumentMapChar"/>
    <w:rsid w:val="000D5F27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D5F27"/>
    <w:rPr>
      <w:rFonts w:ascii="Segoe UI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rsid w:val="000D5F27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0D5F27"/>
    <w:rPr>
      <w:lang w:eastAsia="en-US"/>
    </w:rPr>
  </w:style>
  <w:style w:type="paragraph" w:styleId="EndnoteText">
    <w:name w:val="endnote text"/>
    <w:basedOn w:val="Normal"/>
    <w:link w:val="EndnoteTextChar"/>
    <w:rsid w:val="000D5F27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0D5F27"/>
    <w:rPr>
      <w:lang w:eastAsia="en-US"/>
    </w:rPr>
  </w:style>
  <w:style w:type="paragraph" w:styleId="EnvelopeAddress">
    <w:name w:val="envelope address"/>
    <w:basedOn w:val="Normal"/>
    <w:rsid w:val="000D5F27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0D5F27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rsid w:val="000D5F27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0D5F27"/>
    <w:rPr>
      <w:lang w:eastAsia="en-US"/>
    </w:rPr>
  </w:style>
  <w:style w:type="paragraph" w:styleId="HTMLAddress">
    <w:name w:val="HTML Address"/>
    <w:basedOn w:val="Normal"/>
    <w:link w:val="HTMLAddressChar"/>
    <w:rsid w:val="000D5F27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D5F27"/>
    <w:rPr>
      <w:i/>
      <w:iCs/>
      <w:lang w:eastAsia="en-US"/>
    </w:rPr>
  </w:style>
  <w:style w:type="paragraph" w:styleId="HTMLPreformatted">
    <w:name w:val="HTML Preformatted"/>
    <w:basedOn w:val="Normal"/>
    <w:link w:val="HTMLPreformattedChar"/>
    <w:rsid w:val="000D5F27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0D5F27"/>
    <w:rPr>
      <w:rFonts w:ascii="Consolas" w:hAnsi="Consolas"/>
      <w:lang w:eastAsia="en-US"/>
    </w:rPr>
  </w:style>
  <w:style w:type="paragraph" w:styleId="Index1">
    <w:name w:val="index 1"/>
    <w:basedOn w:val="Normal"/>
    <w:next w:val="Normal"/>
    <w:rsid w:val="000D5F27"/>
    <w:pPr>
      <w:spacing w:after="0"/>
      <w:ind w:left="200" w:hanging="200"/>
    </w:pPr>
  </w:style>
  <w:style w:type="paragraph" w:styleId="Index2">
    <w:name w:val="index 2"/>
    <w:basedOn w:val="Normal"/>
    <w:next w:val="Normal"/>
    <w:rsid w:val="000D5F27"/>
    <w:pPr>
      <w:spacing w:after="0"/>
      <w:ind w:left="400" w:hanging="200"/>
    </w:pPr>
  </w:style>
  <w:style w:type="paragraph" w:styleId="Index3">
    <w:name w:val="index 3"/>
    <w:basedOn w:val="Normal"/>
    <w:next w:val="Normal"/>
    <w:rsid w:val="000D5F27"/>
    <w:pPr>
      <w:spacing w:after="0"/>
      <w:ind w:left="600" w:hanging="200"/>
    </w:pPr>
  </w:style>
  <w:style w:type="paragraph" w:styleId="Index4">
    <w:name w:val="index 4"/>
    <w:basedOn w:val="Normal"/>
    <w:next w:val="Normal"/>
    <w:rsid w:val="000D5F27"/>
    <w:pPr>
      <w:spacing w:after="0"/>
      <w:ind w:left="800" w:hanging="200"/>
    </w:pPr>
  </w:style>
  <w:style w:type="paragraph" w:styleId="Index5">
    <w:name w:val="index 5"/>
    <w:basedOn w:val="Normal"/>
    <w:next w:val="Normal"/>
    <w:rsid w:val="000D5F27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0D5F27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0D5F27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0D5F27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0D5F27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0D5F2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27"/>
    <w:rPr>
      <w:i/>
      <w:iCs/>
      <w:color w:val="4472C4" w:themeColor="accent1"/>
      <w:lang w:eastAsia="en-US"/>
    </w:rPr>
  </w:style>
  <w:style w:type="paragraph" w:styleId="List">
    <w:name w:val="List"/>
    <w:basedOn w:val="Normal"/>
    <w:rsid w:val="000D5F27"/>
    <w:pPr>
      <w:ind w:left="360" w:hanging="360"/>
      <w:contextualSpacing/>
    </w:pPr>
  </w:style>
  <w:style w:type="paragraph" w:styleId="List2">
    <w:name w:val="List 2"/>
    <w:basedOn w:val="Normal"/>
    <w:rsid w:val="000D5F27"/>
    <w:pPr>
      <w:ind w:left="720" w:hanging="360"/>
      <w:contextualSpacing/>
    </w:pPr>
  </w:style>
  <w:style w:type="paragraph" w:styleId="List3">
    <w:name w:val="List 3"/>
    <w:basedOn w:val="Normal"/>
    <w:rsid w:val="000D5F27"/>
    <w:pPr>
      <w:ind w:left="1080" w:hanging="360"/>
      <w:contextualSpacing/>
    </w:pPr>
  </w:style>
  <w:style w:type="paragraph" w:styleId="List4">
    <w:name w:val="List 4"/>
    <w:basedOn w:val="Normal"/>
    <w:rsid w:val="000D5F27"/>
    <w:pPr>
      <w:ind w:left="1440" w:hanging="360"/>
      <w:contextualSpacing/>
    </w:pPr>
  </w:style>
  <w:style w:type="paragraph" w:styleId="List5">
    <w:name w:val="List 5"/>
    <w:basedOn w:val="Normal"/>
    <w:rsid w:val="000D5F27"/>
    <w:pPr>
      <w:ind w:left="1800" w:hanging="360"/>
      <w:contextualSpacing/>
    </w:pPr>
  </w:style>
  <w:style w:type="paragraph" w:styleId="ListBullet">
    <w:name w:val="List Bullet"/>
    <w:basedOn w:val="Normal"/>
    <w:rsid w:val="000D5F27"/>
    <w:pPr>
      <w:numPr>
        <w:numId w:val="5"/>
      </w:numPr>
      <w:contextualSpacing/>
    </w:pPr>
  </w:style>
  <w:style w:type="paragraph" w:styleId="ListBullet2">
    <w:name w:val="List Bullet 2"/>
    <w:basedOn w:val="Normal"/>
    <w:rsid w:val="000D5F27"/>
    <w:pPr>
      <w:numPr>
        <w:numId w:val="6"/>
      </w:numPr>
      <w:contextualSpacing/>
    </w:pPr>
  </w:style>
  <w:style w:type="paragraph" w:styleId="ListBullet3">
    <w:name w:val="List Bullet 3"/>
    <w:basedOn w:val="Normal"/>
    <w:rsid w:val="000D5F27"/>
    <w:pPr>
      <w:numPr>
        <w:numId w:val="7"/>
      </w:numPr>
      <w:contextualSpacing/>
    </w:pPr>
  </w:style>
  <w:style w:type="paragraph" w:styleId="ListBullet4">
    <w:name w:val="List Bullet 4"/>
    <w:basedOn w:val="Normal"/>
    <w:rsid w:val="000D5F27"/>
    <w:pPr>
      <w:numPr>
        <w:numId w:val="8"/>
      </w:numPr>
      <w:contextualSpacing/>
    </w:pPr>
  </w:style>
  <w:style w:type="paragraph" w:styleId="ListBullet5">
    <w:name w:val="List Bullet 5"/>
    <w:basedOn w:val="Normal"/>
    <w:rsid w:val="000D5F27"/>
    <w:pPr>
      <w:numPr>
        <w:numId w:val="9"/>
      </w:numPr>
      <w:contextualSpacing/>
    </w:pPr>
  </w:style>
  <w:style w:type="paragraph" w:styleId="ListContinue">
    <w:name w:val="List Continue"/>
    <w:basedOn w:val="Normal"/>
    <w:rsid w:val="000D5F27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0D5F27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0D5F27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0D5F27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0D5F27"/>
    <w:pPr>
      <w:spacing w:after="120"/>
      <w:ind w:left="1800"/>
      <w:contextualSpacing/>
    </w:pPr>
  </w:style>
  <w:style w:type="paragraph" w:styleId="ListNumber">
    <w:name w:val="List Number"/>
    <w:basedOn w:val="Normal"/>
    <w:rsid w:val="000D5F27"/>
    <w:pPr>
      <w:numPr>
        <w:numId w:val="10"/>
      </w:numPr>
      <w:contextualSpacing/>
    </w:pPr>
  </w:style>
  <w:style w:type="paragraph" w:styleId="ListNumber2">
    <w:name w:val="List Number 2"/>
    <w:basedOn w:val="Normal"/>
    <w:rsid w:val="000D5F27"/>
    <w:pPr>
      <w:numPr>
        <w:numId w:val="11"/>
      </w:numPr>
      <w:contextualSpacing/>
    </w:pPr>
  </w:style>
  <w:style w:type="paragraph" w:styleId="ListNumber3">
    <w:name w:val="List Number 3"/>
    <w:basedOn w:val="Normal"/>
    <w:rsid w:val="000D5F27"/>
    <w:pPr>
      <w:numPr>
        <w:numId w:val="12"/>
      </w:numPr>
      <w:contextualSpacing/>
    </w:pPr>
  </w:style>
  <w:style w:type="paragraph" w:styleId="ListNumber4">
    <w:name w:val="List Number 4"/>
    <w:basedOn w:val="Normal"/>
    <w:rsid w:val="000D5F27"/>
    <w:pPr>
      <w:numPr>
        <w:numId w:val="13"/>
      </w:numPr>
      <w:contextualSpacing/>
    </w:pPr>
  </w:style>
  <w:style w:type="paragraph" w:styleId="ListNumber5">
    <w:name w:val="List Number 5"/>
    <w:basedOn w:val="Normal"/>
    <w:rsid w:val="000D5F2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0D5F27"/>
    <w:pPr>
      <w:ind w:left="720"/>
      <w:contextualSpacing/>
    </w:pPr>
  </w:style>
  <w:style w:type="paragraph" w:styleId="MacroText">
    <w:name w:val="macro"/>
    <w:link w:val="MacroTextChar"/>
    <w:rsid w:val="000D5F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0D5F27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0D5F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5F2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0D5F27"/>
    <w:rPr>
      <w:lang w:eastAsia="en-US"/>
    </w:rPr>
  </w:style>
  <w:style w:type="paragraph" w:styleId="NormalWeb">
    <w:name w:val="Normal (Web)"/>
    <w:basedOn w:val="Normal"/>
    <w:rsid w:val="000D5F27"/>
    <w:rPr>
      <w:sz w:val="24"/>
      <w:szCs w:val="24"/>
    </w:rPr>
  </w:style>
  <w:style w:type="paragraph" w:styleId="NormalIndent">
    <w:name w:val="Normal Indent"/>
    <w:basedOn w:val="Normal"/>
    <w:rsid w:val="000D5F27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D5F27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0D5F27"/>
    <w:rPr>
      <w:lang w:eastAsia="en-US"/>
    </w:rPr>
  </w:style>
  <w:style w:type="paragraph" w:styleId="PlainText">
    <w:name w:val="Plain Text"/>
    <w:basedOn w:val="Normal"/>
    <w:link w:val="PlainTextChar"/>
    <w:rsid w:val="000D5F2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D5F27"/>
    <w:rPr>
      <w:rFonts w:ascii="Consolas" w:hAnsi="Consolas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D5F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F27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0D5F27"/>
  </w:style>
  <w:style w:type="character" w:customStyle="1" w:styleId="SalutationChar">
    <w:name w:val="Salutation Char"/>
    <w:basedOn w:val="DefaultParagraphFont"/>
    <w:link w:val="Salutation"/>
    <w:rsid w:val="000D5F27"/>
    <w:rPr>
      <w:lang w:eastAsia="en-US"/>
    </w:rPr>
  </w:style>
  <w:style w:type="paragraph" w:styleId="Signature">
    <w:name w:val="Signature"/>
    <w:basedOn w:val="Normal"/>
    <w:link w:val="SignatureChar"/>
    <w:rsid w:val="000D5F27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0D5F27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0D5F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D5F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0D5F27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0D5F27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0D5F2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5F2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0D5F2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F27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sibaach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9786-A23D-48F0-821C-C6FE3889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88</TotalTime>
  <Pages>36</Pages>
  <Words>43052</Words>
  <Characters>245400</Characters>
  <Application>Microsoft Office Word</Application>
  <DocSecurity>0</DocSecurity>
  <Lines>2045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287877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MCC</cp:lastModifiedBy>
  <cp:revision>38</cp:revision>
  <cp:lastPrinted>2019-02-25T14:05:00Z</cp:lastPrinted>
  <dcterms:created xsi:type="dcterms:W3CDTF">2021-09-30T15:30:00Z</dcterms:created>
  <dcterms:modified xsi:type="dcterms:W3CDTF">2023-10-18T08:39:00Z</dcterms:modified>
</cp:coreProperties>
</file>