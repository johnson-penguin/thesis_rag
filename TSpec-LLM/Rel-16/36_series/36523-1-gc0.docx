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jc w:val="center"/>
                              <w:rPr/>
                            </w:pPr>
                            <w:bookmarkStart w:id="0" w:name="page1"/>
                            <w:bookmarkEnd w:id="0"/>
                            <w:r>
                              <w:rPr>
                                <w:sz w:val="64"/>
                                <w:szCs w:val="64"/>
                              </w:rPr>
                              <w:t xml:space="preserve">3GPP TS 36.523-1 </w:t>
                            </w:r>
                            <w:r>
                              <w:rPr/>
                              <w:t xml:space="preserve">V16.12.0 </w:t>
                            </w:r>
                            <w:r>
                              <w:rPr>
                                <w:sz w:val="32"/>
                                <w:szCs w:val="32"/>
                              </w:rPr>
                              <w:t>(2022-12)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jc w:val="center"/>
                        <w:rPr/>
                      </w:pPr>
                      <w:bookmarkStart w:id="1" w:name="page1"/>
                      <w:bookmarkEnd w:id="1"/>
                      <w:r>
                        <w:rPr>
                          <w:sz w:val="64"/>
                          <w:szCs w:val="64"/>
                        </w:rPr>
                        <w:t xml:space="preserve">3GPP TS 36.523-1 </w:t>
                      </w:r>
                      <w:r>
                        <w:rPr/>
                        <w:t xml:space="preserve">V16.12.0 </w:t>
                      </w:r>
                      <w:r>
                        <w:rPr>
                          <w:sz w:val="32"/>
                          <w:szCs w:val="32"/>
                        </w:rPr>
                        <w:t>(2022-12)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 xml:space="preserve">Evolved Universal Terrestrial Radio Access (E-UTRA) </w:t>
                            </w:r>
                          </w:p>
                          <w:p>
                            <w:pPr>
                              <w:pStyle w:val="ZT"/>
                              <w:rPr/>
                            </w:pPr>
                            <w:r>
                              <w:rPr/>
                              <w:t>and Evolved Packet Core (EPC);</w:t>
                            </w:r>
                          </w:p>
                          <w:p>
                            <w:pPr>
                              <w:pStyle w:val="ZT"/>
                              <w:rPr/>
                            </w:pPr>
                            <w:r>
                              <w:rPr/>
                              <w:t>User Equipment (UE) conformance specification;</w:t>
                            </w:r>
                          </w:p>
                          <w:p>
                            <w:pPr>
                              <w:pStyle w:val="ZT"/>
                              <w:rPr/>
                            </w:pPr>
                            <w:r>
                              <w:rPr/>
                              <w:t xml:space="preserve">Part 1: Protocol conformance specification </w:t>
                            </w:r>
                          </w:p>
                          <w:p>
                            <w:pPr>
                              <w:pStyle w:val="ZT"/>
                              <w:rPr/>
                            </w:pPr>
                            <w:r>
                              <w:rPr/>
                              <w:t>(</w:t>
                            </w:r>
                            <w:r>
                              <w:rPr>
                                <w:rStyle w:val="ZGSM"/>
                              </w:rPr>
                              <w:t>Release 16)</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 xml:space="preserve">Evolved Universal Terrestrial Radio Access (E-UTRA) </w:t>
                      </w:r>
                    </w:p>
                    <w:p>
                      <w:pPr>
                        <w:pStyle w:val="ZT"/>
                        <w:rPr/>
                      </w:pPr>
                      <w:r>
                        <w:rPr/>
                        <w:t>and Evolved Packet Core (EPC);</w:t>
                      </w:r>
                    </w:p>
                    <w:p>
                      <w:pPr>
                        <w:pStyle w:val="ZT"/>
                        <w:rPr/>
                      </w:pPr>
                      <w:r>
                        <w:rPr/>
                        <w:t>User Equipment (UE) conformance specification;</w:t>
                      </w:r>
                    </w:p>
                    <w:p>
                      <w:pPr>
                        <w:pStyle w:val="ZT"/>
                        <w:rPr/>
                      </w:pPr>
                      <w:r>
                        <w:rPr/>
                        <w:t xml:space="preserve">Part 1: Protocol conformance specification </w:t>
                      </w:r>
                    </w:p>
                    <w:p>
                      <w:pPr>
                        <w:pStyle w:val="ZT"/>
                        <w:rPr/>
                      </w:pPr>
                      <w:r>
                        <w:rPr/>
                        <w:t>(</w:t>
                      </w:r>
                      <w:r>
                        <w:rPr>
                          <w:rStyle w:val="ZGSM"/>
                        </w:rPr>
                        <w:t>Release 16)</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r>
                          </w:p>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r>
                    </w:p>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p>
    <w:p>
      <w:pPr>
        <w:pStyle w:val="Normal"/>
        <w:rPr>
          <w:sz w:val="18"/>
          <w:szCs w:val="18"/>
        </w:rPr>
      </w:pPr>
      <w:r>
        <w:rPr>
          <w:sz w:val="18"/>
          <w:szCs w:val="18"/>
        </w:rPr>
      </w:r>
      <w:bookmarkStart w:id="2" w:name="page2"/>
      <w:bookmarkStart w:id="3" w:name="page2"/>
      <w:bookmarkEnd w:id="3"/>
    </w:p>
    <w:p>
      <w:pPr>
        <w:pStyle w:val="Normal"/>
        <w:rPr>
          <w:sz w:val="18"/>
          <w:szCs w:val="18"/>
        </w:rPr>
      </w:pPr>
      <w:r>
        <w:rPr>
          <w:sz w:val="18"/>
          <w:szCs w:val="18"/>
        </w:rPr>
      </w:r>
    </w:p>
    <w:p>
      <w:pPr>
        <w:pStyle w:val="Normal"/>
        <w:rPr>
          <w:sz w:val="18"/>
          <w:szCs w:val="18"/>
        </w:rPr>
      </w:pPr>
      <w:r>
        <w:rPr>
          <w:sz w:val="18"/>
          <w:szCs w:val="18"/>
        </w:rPr>
      </w:r>
    </w:p>
    <w:p>
      <w:pPr>
        <w:pStyle w:val="Normal"/>
        <w:rPr>
          <w:sz w:val="18"/>
          <w:szCs w:val="18"/>
        </w:rPr>
      </w:pPr>
      <w:r>
        <w:rPr>
          <w:sz w:val="18"/>
          <w:szCs w:val="18"/>
        </w:rPr>
      </w:r>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452755"/>
                <wp:effectExtent l="0" t="0" r="0" b="0"/>
                <wp:wrapTopAndBottom/>
                <wp:docPr id="10" name="Frame6"/>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testing</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testing</w:t>
                      </w:r>
                    </w:p>
                  </w:txbxContent>
                </v:textbox>
                <w10:wrap type="topAndBottom"/>
              </v:rect>
            </w:pict>
          </mc:Fallback>
        </mc:AlternateContent>
      </w:r>
    </w:p>
    <w:p>
      <w:pPr>
        <w:pStyle w:val="Normal"/>
        <w:rPr/>
      </w:pPr>
      <w:r>
        <w:rPr/>
      </w:r>
    </w:p>
    <w:p>
      <w:pPr>
        <w:pStyle w:val="TT"/>
        <w:outlineLvl w:val="0"/>
        <w:rPr/>
      </w:pPr>
      <w:r>
        <w:rPr/>
      </w:r>
      <w:r>
        <w:br w:type="page"/>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8004175</wp:posOffset>
                </wp:positionV>
                <wp:extent cx="6121400" cy="1941195"/>
                <wp:effectExtent l="0" t="0" r="0" b="0"/>
                <wp:wrapTopAndBottom/>
                <wp:docPr id="11" name="Frame7"/>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2022,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2022,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r>
        <mc:AlternateContent>
          <mc:Choice Requires="wps">
            <w:drawing>
              <wp:anchor behindDoc="0" distT="0" distB="0" distL="0" distR="0" simplePos="0" locked="0" layoutInCell="0" allowOverlap="1" relativeHeight="11">
                <wp:simplePos x="0" y="0"/>
                <wp:positionH relativeFrom="page">
                  <wp:posOffset>737870</wp:posOffset>
                </wp:positionH>
                <wp:positionV relativeFrom="page">
                  <wp:posOffset>4460875</wp:posOffset>
                </wp:positionV>
                <wp:extent cx="6121400" cy="1767205"/>
                <wp:effectExtent l="0" t="0" r="0" b="0"/>
                <wp:wrapTopAndBottom/>
                <wp:docPr id="12" name="Frame8"/>
                <a:graphic xmlns:a="http://schemas.openxmlformats.org/drawingml/2006/main">
                  <a:graphicData uri="http://schemas.microsoft.com/office/word/2010/wordprocessingShape">
                    <wps:wsp>
                      <wps:cNvSpPr txBox="1"/>
                      <wps:spPr>
                        <a:xfrm>
                          <a:off x="0" y="0"/>
                          <a:ext cx="6121400" cy="17672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6">
                              <w:r>
                                <w:rPr>
                                  <w:rStyle w:val="InternetLink"/>
                                  <w:rFonts w:cs="Arial" w:ascii="Arial" w:hAnsi="Arial"/>
                                  <w:color w:val="000000"/>
                                  <w:sz w:val="18"/>
                                </w:rPr>
                                <w:t>http://www.3gpp.org</w:t>
                              </w:r>
                            </w:hyperlink>
                          </w:p>
                        </w:txbxContent>
                      </wps:txbx>
                      <wps:bodyPr anchor="t" lIns="0" tIns="0" rIns="0" bIns="0">
                        <a:noAutofit/>
                      </wps:bodyPr>
                    </wps:wsp>
                  </a:graphicData>
                </a:graphic>
              </wp:anchor>
            </w:drawing>
          </mc:Choice>
          <mc:Fallback>
            <w:pict>
              <v:rect fillcolor="#FFFFFF" style="position:absolute;rotation:-0;width:482pt;height:139.15pt;mso-wrap-distance-left:0pt;mso-wrap-distance-right:0pt;mso-wrap-distance-top:0pt;mso-wrap-distance-bottom:0pt;margin-top:351.25pt;mso-position-vertical-relative:page;margin-left:58.1pt;mso-position-horizontal-relative:page">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7">
                        <w:r>
                          <w:rPr>
                            <w:rStyle w:val="InternetLink"/>
                            <w:rFonts w:cs="Arial" w:ascii="Arial" w:hAnsi="Arial"/>
                            <w:color w:val="000000"/>
                            <w:sz w:val="18"/>
                          </w:rPr>
                          <w:t>http://www.3gpp.org</w:t>
                        </w:r>
                      </w:hyperlink>
                    </w:p>
                  </w:txbxContent>
                </v:textbox>
                <w10:wrap type="topAndBottom"/>
              </v:rect>
            </w:pict>
          </mc:Fallback>
        </mc:AlternateContent>
      </w:r>
    </w:p>
    <w:p>
      <w:pPr>
        <w:pStyle w:val="TT"/>
        <w:outlineLvl w:val="0"/>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24791881">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124791882">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124791883">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124791884">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124791885">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Overview</w:t>
            <w:tab/>
          </w:r>
          <w:hyperlink w:anchor="__RefHeading___Toc124791886">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Test methodology</w:t>
            <w:tab/>
          </w:r>
          <w:hyperlink w:anchor="__RefHeading___Toc124791887">
            <w:r>
              <w:rPr>
                <w:rStyle w:val="IndexLink"/>
              </w:rPr>
              <w:t>6</w:t>
            </w:r>
          </w:hyperlink>
        </w:p>
        <w:p>
          <w:pPr>
            <w:pStyle w:val="Contents1"/>
            <w:tabs>
              <w:tab w:val="left" w:pos="851" w:leader="none"/>
              <w:tab w:val="right" w:pos="9639" w:leader="dot"/>
            </w:tabs>
            <w:rPr>
              <w:rFonts w:ascii="Calibri" w:hAnsi="Calibri" w:cs="Calibri"/>
              <w:szCs w:val="22"/>
              <w:lang w:val="en-US" w:eastAsia="en-US"/>
            </w:rPr>
          </w:pPr>
          <w:r>
            <w:rPr/>
            <w:t>5 to 24</w:t>
          </w:r>
          <w:r>
            <w:rPr>
              <w:rFonts w:cs="Calibri" w:ascii="Calibri" w:hAnsi="Calibri"/>
              <w:szCs w:val="22"/>
              <w:lang w:val="en-US" w:eastAsia="en-US"/>
            </w:rPr>
            <w:tab/>
          </w:r>
          <w:r>
            <w:rPr/>
            <w:t>Void</w:t>
            <w:tab/>
          </w:r>
          <w:hyperlink w:anchor="__RefHeading___Toc124791888">
            <w:r>
              <w:rPr>
                <w:rStyle w:val="IndexLink"/>
              </w:rPr>
              <w:t>6</w:t>
            </w:r>
          </w:hyperlink>
        </w:p>
        <w:p>
          <w:pPr>
            <w:pStyle w:val="Contents8"/>
            <w:rPr>
              <w:rFonts w:ascii="Calibri" w:hAnsi="Calibri" w:cs="Calibri"/>
              <w:szCs w:val="22"/>
              <w:lang w:val="en-US" w:eastAsia="en-US"/>
            </w:rPr>
          </w:pPr>
          <w:r>
            <w:rPr>
              <w:b w:val="false"/>
            </w:rPr>
            <w:t>Annex A (informative): Change history</w:t>
            <w:tab/>
          </w:r>
          <w:hyperlink w:anchor="__RefHeading___Toc124791889">
            <w:r>
              <w:rPr>
                <w:rStyle w:val="IndexLink"/>
                <w:b w:val="false"/>
              </w:rPr>
              <w:t>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p>
    <w:p>
      <w:pPr>
        <w:pStyle w:val="Normal"/>
        <w:rPr>
          <w:sz w:val="22"/>
          <w:lang w:val="en-US" w:eastAsia="en-US"/>
        </w:rPr>
      </w:pPr>
      <w:r>
        <w:rPr>
          <w:sz w:val="22"/>
          <w:lang w:val="en-US" w:eastAsia="en-US"/>
        </w:rPr>
      </w:r>
      <w:r>
        <w:br w:type="page"/>
      </w:r>
    </w:p>
    <w:p>
      <w:pPr>
        <w:pStyle w:val="Heading1"/>
        <w:ind w:left="1134" w:hanging="1134"/>
        <w:rPr/>
      </w:pPr>
      <w:bookmarkStart w:id="6" w:name="__RefHeading___Toc124791881"/>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124791882"/>
      <w:bookmarkEnd w:id="7"/>
      <w:r>
        <w:rPr/>
        <w:t>Introduction</w:t>
      </w:r>
    </w:p>
    <w:p>
      <w:pPr>
        <w:pStyle w:val="Normal"/>
        <w:rPr/>
      </w:pPr>
      <w:r>
        <w:rPr/>
        <w:t>The present document is the first part of a multi-part conformance specification. 3GPP TS 36.523-2 [18] contains a pro-forma for the Implementation Conformance Statement (ICS) and an applicability table, indicating the release from which each test case is applicable. 3GPP TS 36.523-3 [19] contains a TTCN-3 design frame work, test model and Test Suites (the detailed test specifications in TTCN-3).</w:t>
      </w:r>
    </w:p>
    <w:p>
      <w:pPr>
        <w:pStyle w:val="Normal"/>
        <w:rPr/>
      </w:pPr>
      <w:r>
        <w:rPr/>
        <w:t>For at least a minimum set of services, the prose descriptions of test cases will have a matching detailed test case implemented in TTCN [19].</w:t>
      </w:r>
    </w:p>
    <w:p>
      <w:pPr>
        <w:pStyle w:val="Normal"/>
        <w:rPr/>
      </w:pPr>
      <w:r>
        <w:rPr/>
        <w:t>The present document may contain descriptions of tests for additional services, but these tests may not have matching TTCN test cases.</w:t>
      </w:r>
    </w:p>
    <w:p>
      <w:pPr>
        <w:pStyle w:val="Normal"/>
        <w:rPr/>
      </w:pPr>
      <w:r>
        <w:rPr/>
        <w:t>The present document will not contain any tests on the USIM, or the interface between the UE and the USIM. These tests are documented elsewhere.</w:t>
      </w:r>
      <w:r>
        <w:br w:type="page"/>
      </w:r>
    </w:p>
    <w:p>
      <w:pPr>
        <w:pStyle w:val="Heading1"/>
        <w:ind w:left="1134" w:hanging="1134"/>
        <w:rPr/>
      </w:pPr>
      <w:bookmarkStart w:id="8" w:name="__RefHeading___Toc124791883"/>
      <w:bookmarkEnd w:id="8"/>
      <w:r>
        <w:rPr/>
        <w:t>1</w:t>
        <w:tab/>
        <w:t>Sco</w:t>
      </w:r>
      <w:bookmarkStart w:id="9" w:name="LienP"/>
      <w:r>
        <w:rPr/>
        <w:t>p</w:t>
      </w:r>
      <w:bookmarkEnd w:id="9"/>
      <w:r>
        <w:rPr/>
        <w:t>e</w:t>
      </w:r>
    </w:p>
    <w:p>
      <w:pPr>
        <w:pStyle w:val="Normal"/>
        <w:rPr/>
      </w:pPr>
      <w:r>
        <w:rPr/>
        <w:t>The present document specifies the protocol conformance testing for the 3</w:t>
      </w:r>
      <w:r>
        <w:rPr>
          <w:vertAlign w:val="superscript"/>
        </w:rPr>
        <w:t>rd</w:t>
      </w:r>
      <w:r>
        <w:rPr/>
        <w:t xml:space="preserve"> Generation E-UTRAN User Equipment (UE).</w:t>
      </w:r>
    </w:p>
    <w:p>
      <w:pPr>
        <w:pStyle w:val="Normal"/>
        <w:rPr/>
      </w:pPr>
      <w:r>
        <w:rPr/>
        <w:t>This is the first part of a multi-part test specification. The following information can be found in this part:</w:t>
      </w:r>
    </w:p>
    <w:p>
      <w:pPr>
        <w:pStyle w:val="B1"/>
        <w:rPr/>
      </w:pPr>
      <w:r>
        <w:rPr/>
        <w:t>-</w:t>
        <w:tab/>
        <w:t>the overall test structure;</w:t>
      </w:r>
    </w:p>
    <w:p>
      <w:pPr>
        <w:pStyle w:val="B1"/>
        <w:rPr/>
      </w:pPr>
      <w:r>
        <w:rPr/>
        <w:t>-</w:t>
        <w:tab/>
        <w:t>the test configurations;</w:t>
      </w:r>
    </w:p>
    <w:p>
      <w:pPr>
        <w:pStyle w:val="B1"/>
        <w:rPr/>
      </w:pPr>
      <w:r>
        <w:rPr/>
        <w:t>-</w:t>
        <w:tab/>
        <w:t>the conformance requirement and reference to the core specifications;</w:t>
      </w:r>
    </w:p>
    <w:p>
      <w:pPr>
        <w:pStyle w:val="B1"/>
        <w:rPr/>
      </w:pPr>
      <w:r>
        <w:rPr/>
        <w:t>-</w:t>
        <w:tab/>
        <w:t>the test purposes; and</w:t>
      </w:r>
    </w:p>
    <w:p>
      <w:pPr>
        <w:pStyle w:val="B1"/>
        <w:rPr/>
      </w:pPr>
      <w:r>
        <w:rPr/>
        <w:t>-</w:t>
        <w:tab/>
        <w:t>a brief description of the test procedure, the specific test requirements and short message exchange table.</w:t>
      </w:r>
    </w:p>
    <w:p>
      <w:pPr>
        <w:pStyle w:val="Normal"/>
        <w:rPr/>
      </w:pPr>
      <w:r>
        <w:rPr/>
        <w:t>The following information relevant to testing could be found in accompanying specifications:</w:t>
      </w:r>
    </w:p>
    <w:p>
      <w:pPr>
        <w:pStyle w:val="B1"/>
        <w:rPr/>
      </w:pPr>
      <w:r>
        <w:rPr/>
        <w:t>-</w:t>
        <w:tab/>
        <w:t>the default setting of the test parameters [18];</w:t>
      </w:r>
    </w:p>
    <w:p>
      <w:pPr>
        <w:pStyle w:val="B1"/>
        <w:rPr/>
      </w:pPr>
      <w:r>
        <w:rPr/>
        <w:t>-</w:t>
        <w:tab/>
        <w:t>the applicability of each test case [19].</w:t>
      </w:r>
    </w:p>
    <w:p>
      <w:pPr>
        <w:pStyle w:val="Normal"/>
        <w:rPr/>
      </w:pPr>
      <w:r>
        <w:rPr/>
        <w:t>A detailed description of the expected sequence of messages could be found in the 3</w:t>
      </w:r>
      <w:r>
        <w:rPr>
          <w:vertAlign w:val="superscript"/>
        </w:rPr>
        <w:t>rd</w:t>
      </w:r>
      <w:r>
        <w:rPr/>
        <w:t xml:space="preserve"> part of this test specification.</w:t>
      </w:r>
    </w:p>
    <w:p>
      <w:pPr>
        <w:pStyle w:val="Normal"/>
        <w:rPr/>
      </w:pPr>
      <w:r>
        <w:rPr/>
        <w:t>The Implementation Conformance Statement (ICS) pro-forma could be found in the 2</w:t>
      </w:r>
      <w:r>
        <w:rPr>
          <w:vertAlign w:val="superscript"/>
        </w:rPr>
        <w:t>nd</w:t>
      </w:r>
      <w:r>
        <w:rPr/>
        <w:t xml:space="preserve"> part of the present document.</w:t>
      </w:r>
    </w:p>
    <w:p>
      <w:pPr>
        <w:pStyle w:val="Normal"/>
        <w:rPr/>
      </w:pPr>
      <w:r>
        <w:rPr/>
        <w:t>The present document is valid for UE implemented according to 3GPP releases starting from Release 8 up to the Release indicated on the cover page of the present document.</w:t>
      </w:r>
    </w:p>
    <w:p>
      <w:pPr>
        <w:pStyle w:val="Heading1"/>
        <w:ind w:left="1134" w:hanging="1134"/>
        <w:rPr/>
      </w:pPr>
      <w:bookmarkStart w:id="10" w:name="__RefHeading___Toc124791884"/>
      <w:bookmarkStart w:id="11" w:name="_Hlk86330313"/>
      <w:bookmarkEnd w:id="10"/>
      <w:bookmarkEnd w:id="11"/>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14"/>
        </w:numPr>
        <w:overflowPunct w:val="false"/>
        <w:autoSpaceDE w:val="false"/>
        <w:ind w:left="568" w:hanging="284"/>
        <w:textAlignment w:val="baseline"/>
        <w:rPr/>
      </w:pPr>
      <w:r>
        <w:rPr/>
        <w:t>References are either specific (identified by date of publication, edition number, version number, etc.) or non</w:t>
        <w:noBreakHyphen/>
        <w:t>specific.</w:t>
      </w:r>
    </w:p>
    <w:p>
      <w:pPr>
        <w:pStyle w:val="ListBullet"/>
        <w:numPr>
          <w:ilvl w:val="0"/>
          <w:numId w:val="14"/>
        </w:numPr>
        <w:overflowPunct w:val="false"/>
        <w:autoSpaceDE w:val="false"/>
        <w:ind w:left="568" w:hanging="284"/>
        <w:textAlignment w:val="baseline"/>
        <w:rPr/>
      </w:pPr>
      <w:r>
        <w:rPr/>
        <w:t>For a specific reference, subsequent revisions do not apply.</w:t>
      </w:r>
    </w:p>
    <w:p>
      <w:pPr>
        <w:pStyle w:val="ListBullet"/>
        <w:numPr>
          <w:ilvl w:val="0"/>
          <w:numId w:val="14"/>
        </w:numPr>
        <w:overflowPunct w:val="false"/>
        <w:autoSpaceDE w:val="false"/>
        <w:ind w:left="568" w:hanging="284"/>
        <w:textAlignment w:val="baseline"/>
        <w:rPr/>
      </w:pPr>
      <w:r>
        <w:rPr/>
        <w:t>For a non-specific reference, the latest version applies. In the case of a reference to a 3GPP document (including a GSM document), a non-specific reference implicitly refers to the latest version of that document in the same Release as the present document unless the context in which the reference is made suggests a different Release is relevant (information on the applicable release in a particular context can be found in e.g. test case title, description or applicability, message description or content).</w:t>
      </w:r>
    </w:p>
    <w:p>
      <w:pPr>
        <w:pStyle w:val="EX"/>
        <w:rPr/>
      </w:pPr>
      <w:r>
        <w:rPr/>
        <w:t>[1] to [62]</w:t>
        <w:tab/>
        <w:t>(void)</w:t>
      </w:r>
    </w:p>
    <w:p>
      <w:pPr>
        <w:pStyle w:val="Normal"/>
        <w:keepLines/>
        <w:ind w:left="1702" w:hanging="1418"/>
        <w:rPr/>
      </w:pPr>
      <w:r>
        <w:rPr/>
        <w:t>[63]</w:t>
        <w:tab/>
        <w:t>3GPP TS 36.523-1 Release 17: "Evolved Universal Terrestrial Radio Access (E-UTRA) and Evolved Packet Core (EPC); User Equipment (UE) conformance specification; Part 1: Protocol conformance specification"</w:t>
      </w:r>
    </w:p>
    <w:p>
      <w:pPr>
        <w:pStyle w:val="Heading1"/>
        <w:ind w:left="1134" w:hanging="1134"/>
        <w:rPr/>
      </w:pPr>
      <w:bookmarkStart w:id="12" w:name="__RefHeading___Toc124791885"/>
      <w:bookmarkEnd w:id="12"/>
      <w:r>
        <w:rPr/>
        <w:t>3</w:t>
        <w:tab/>
        <w:t>Definitions, symbols and abbreviations</w:t>
      </w:r>
    </w:p>
    <w:p>
      <w:pPr>
        <w:pStyle w:val="Normal"/>
        <w:rPr/>
      </w:pPr>
      <w:r>
        <w:rPr/>
        <w:t>Void</w:t>
      </w:r>
    </w:p>
    <w:p>
      <w:pPr>
        <w:pStyle w:val="Heading1"/>
        <w:ind w:left="1134" w:hanging="1134"/>
        <w:rPr/>
      </w:pPr>
      <w:bookmarkStart w:id="13" w:name="__RefHeading___Toc124791886"/>
      <w:bookmarkEnd w:id="13"/>
      <w:r>
        <w:rPr/>
        <w:t>4</w:t>
        <w:tab/>
        <w:t>Overview</w:t>
      </w:r>
    </w:p>
    <w:p>
      <w:pPr>
        <w:pStyle w:val="Heading2"/>
        <w:rPr/>
      </w:pPr>
      <w:bookmarkStart w:id="14" w:name="__RefHeading___Toc124791887"/>
      <w:bookmarkEnd w:id="14"/>
      <w:r>
        <w:rPr/>
        <w:t>4.1</w:t>
        <w:tab/>
        <w:t>Test methodology</w:t>
      </w:r>
    </w:p>
    <w:p>
      <w:pPr>
        <w:pStyle w:val="Normal"/>
        <w:rPr/>
      </w:pPr>
      <w:r>
        <w:rPr/>
        <w:t>The requirements of the present document are provided in 3GPP TS 36.523-1 Release 17 [63].</w:t>
      </w:r>
    </w:p>
    <w:p>
      <w:pPr>
        <w:pStyle w:val="Heading1"/>
        <w:ind w:left="1134" w:hanging="1134"/>
        <w:rPr/>
      </w:pPr>
      <w:bookmarkStart w:id="15" w:name="__RefHeading___Toc124791888"/>
      <w:bookmarkEnd w:id="15"/>
      <w:r>
        <w:rPr/>
        <w:t>5 to 24</w:t>
        <w:tab/>
        <w:t>Void</w:t>
      </w:r>
      <w:r>
        <w:br w:type="page"/>
      </w:r>
    </w:p>
    <w:p>
      <w:pPr>
        <w:pStyle w:val="Heading8"/>
        <w:ind w:left="0" w:hanging="0"/>
        <w:rPr/>
      </w:pPr>
      <w:bookmarkStart w:id="16" w:name="_Hlk86330313"/>
      <w:bookmarkStart w:id="17" w:name="__RefHeading___Toc124791889"/>
      <w:bookmarkStart w:id="18" w:name="historyclause"/>
      <w:bookmarkEnd w:id="16"/>
      <w:bookmarkEnd w:id="17"/>
      <w:bookmarkEnd w:id="18"/>
      <w:r>
        <w:rPr/>
        <w:t>Annex A (informative):</w:t>
        <w:br/>
        <w:t>Change history</w:t>
      </w:r>
    </w:p>
    <w:tbl>
      <w:tblPr>
        <w:tblW w:w="8936" w:type="dxa"/>
        <w:jc w:val="left"/>
        <w:tblInd w:w="-10" w:type="dxa"/>
        <w:tblLayout w:type="fixed"/>
        <w:tblCellMar>
          <w:top w:w="0" w:type="dxa"/>
          <w:left w:w="0" w:type="dxa"/>
          <w:bottom w:w="0" w:type="dxa"/>
          <w:right w:w="0" w:type="dxa"/>
        </w:tblCellMar>
      </w:tblPr>
      <w:tblGrid>
        <w:gridCol w:w="856"/>
        <w:gridCol w:w="709"/>
        <w:gridCol w:w="992"/>
        <w:gridCol w:w="567"/>
        <w:gridCol w:w="425"/>
        <w:gridCol w:w="3402"/>
        <w:gridCol w:w="992"/>
        <w:gridCol w:w="993"/>
      </w:tblGrid>
      <w:tr>
        <w:trPr>
          <w:tblHeader w:val="true"/>
        </w:trPr>
        <w:tc>
          <w:tcPr>
            <w:tcW w:w="856"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Date</w:t>
            </w:r>
          </w:p>
        </w:tc>
        <w:tc>
          <w:tcPr>
            <w:tcW w:w="709"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TSG #</w:t>
            </w:r>
          </w:p>
        </w:tc>
        <w:tc>
          <w:tcPr>
            <w:tcW w:w="992"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TSG Doc.</w:t>
            </w:r>
          </w:p>
        </w:tc>
        <w:tc>
          <w:tcPr>
            <w:tcW w:w="56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CR</w:t>
            </w:r>
          </w:p>
        </w:tc>
        <w:tc>
          <w:tcPr>
            <w:tcW w:w="425"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Rev</w:t>
            </w:r>
          </w:p>
        </w:tc>
        <w:tc>
          <w:tcPr>
            <w:tcW w:w="3402"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Subject/Comment</w:t>
            </w:r>
          </w:p>
        </w:tc>
        <w:tc>
          <w:tcPr>
            <w:tcW w:w="992"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Version Old</w:t>
            </w:r>
          </w:p>
        </w:tc>
        <w:tc>
          <w:tcPr>
            <w:tcW w:w="993"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Version New</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sz w:val="16"/>
                <w:szCs w:val="16"/>
              </w:rPr>
            </w:pPr>
            <w:r>
              <w:rPr>
                <w:sz w:val="16"/>
                <w:szCs w:val="16"/>
              </w:rPr>
              <w:t>2007-08</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tcPr>
          <w:p>
            <w:pPr>
              <w:pStyle w:val="TAL1"/>
              <w:rPr>
                <w:sz w:val="16"/>
                <w:szCs w:val="16"/>
              </w:rPr>
            </w:pPr>
            <w:r>
              <w:rPr>
                <w:sz w:val="16"/>
                <w:szCs w:val="16"/>
              </w:rPr>
              <w:t>R5-072514</w:t>
            </w:r>
          </w:p>
        </w:tc>
        <w:tc>
          <w:tcPr>
            <w:tcW w:w="567" w:type="dxa"/>
            <w:tcBorders>
              <w:top w:val="single" w:sz="4" w:space="0" w:color="000000"/>
              <w:left w:val="single" w:sz="4" w:space="0" w:color="000000"/>
              <w:bottom w:val="single" w:sz="4" w:space="0" w:color="000000"/>
              <w:right w:val="single" w:sz="4" w:space="0" w:color="000000"/>
            </w:tcBorders>
          </w:tcPr>
          <w:p>
            <w:pPr>
              <w:pStyle w:val="TAL1"/>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tcPr>
          <w:p>
            <w:pPr>
              <w:pStyle w:val="TAL1"/>
              <w:snapToGrid w:val="false"/>
              <w:rPr>
                <w:sz w:val="16"/>
                <w:szCs w:val="16"/>
              </w:rPr>
            </w:pPr>
            <w:r>
              <w:rPr>
                <w:sz w:val="16"/>
                <w:szCs w:val="16"/>
              </w:rPr>
            </w:r>
          </w:p>
        </w:tc>
        <w:tc>
          <w:tcPr>
            <w:tcW w:w="3402" w:type="dxa"/>
            <w:tcBorders>
              <w:top w:val="single" w:sz="4" w:space="0" w:color="000000"/>
              <w:left w:val="single" w:sz="4" w:space="0" w:color="000000"/>
              <w:bottom w:val="single" w:sz="4" w:space="0" w:color="000000"/>
              <w:right w:val="single" w:sz="4" w:space="0" w:color="000000"/>
            </w:tcBorders>
          </w:tcPr>
          <w:p>
            <w:pPr>
              <w:pStyle w:val="TAL1"/>
              <w:rPr>
                <w:sz w:val="16"/>
                <w:szCs w:val="16"/>
              </w:rPr>
            </w:pPr>
            <w:r>
              <w:rPr>
                <w:sz w:val="16"/>
                <w:szCs w:val="16"/>
              </w:rPr>
              <w:t xml:space="preserve">Initial version </w:t>
            </w:r>
          </w:p>
        </w:tc>
        <w:tc>
          <w:tcPr>
            <w:tcW w:w="992" w:type="dxa"/>
            <w:tcBorders>
              <w:top w:val="single" w:sz="4" w:space="0" w:color="000000"/>
              <w:left w:val="single" w:sz="4" w:space="0" w:color="000000"/>
              <w:bottom w:val="single" w:sz="4" w:space="0" w:color="000000"/>
              <w:right w:val="single" w:sz="4" w:space="0" w:color="000000"/>
            </w:tcBorders>
          </w:tcPr>
          <w:p>
            <w:pPr>
              <w:pStyle w:val="TAL1"/>
              <w:snapToGrid w:val="false"/>
              <w:rPr>
                <w:sz w:val="16"/>
                <w:szCs w:val="16"/>
              </w:rPr>
            </w:pPr>
            <w:r>
              <w:rPr>
                <w:sz w:val="16"/>
                <w:szCs w:val="16"/>
              </w:rPr>
            </w:r>
          </w:p>
        </w:tc>
        <w:tc>
          <w:tcPr>
            <w:tcW w:w="993" w:type="dxa"/>
            <w:tcBorders>
              <w:top w:val="single" w:sz="4" w:space="0" w:color="000000"/>
              <w:left w:val="single" w:sz="4" w:space="0" w:color="000000"/>
              <w:bottom w:val="single" w:sz="4" w:space="0" w:color="000000"/>
              <w:right w:val="single" w:sz="4" w:space="0" w:color="000000"/>
            </w:tcBorders>
          </w:tcPr>
          <w:p>
            <w:pPr>
              <w:pStyle w:val="TAL1"/>
              <w:rPr>
                <w:sz w:val="16"/>
                <w:szCs w:val="16"/>
              </w:rPr>
            </w:pPr>
            <w:r>
              <w:rPr>
                <w:sz w:val="16"/>
                <w:szCs w:val="16"/>
              </w:rPr>
              <w:t>0.0.1</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sz w:val="16"/>
                <w:szCs w:val="16"/>
              </w:rPr>
            </w:pPr>
            <w:r>
              <w:rPr>
                <w:sz w:val="16"/>
                <w:szCs w:val="16"/>
              </w:rPr>
              <w:t>2007-11</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tcPr>
          <w:p>
            <w:pPr>
              <w:pStyle w:val="TAL1"/>
              <w:snapToGrid w:val="false"/>
              <w:rPr>
                <w:sz w:val="16"/>
                <w:szCs w:val="16"/>
              </w:rPr>
            </w:pPr>
            <w:r>
              <w:rPr>
                <w:sz w:val="16"/>
                <w:szCs w:val="16"/>
              </w:rPr>
            </w:r>
          </w:p>
        </w:tc>
        <w:tc>
          <w:tcPr>
            <w:tcW w:w="567" w:type="dxa"/>
            <w:tcBorders>
              <w:top w:val="single" w:sz="4" w:space="0" w:color="000000"/>
              <w:left w:val="single" w:sz="4" w:space="0" w:color="000000"/>
              <w:bottom w:val="single" w:sz="4" w:space="0" w:color="000000"/>
              <w:right w:val="single" w:sz="4" w:space="0" w:color="000000"/>
            </w:tcBorders>
          </w:tcPr>
          <w:p>
            <w:pPr>
              <w:pStyle w:val="TAL1"/>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tcPr>
          <w:p>
            <w:pPr>
              <w:pStyle w:val="TAL1"/>
              <w:snapToGrid w:val="false"/>
              <w:rPr>
                <w:sz w:val="16"/>
                <w:szCs w:val="16"/>
              </w:rPr>
            </w:pPr>
            <w:r>
              <w:rPr>
                <w:sz w:val="16"/>
                <w:szCs w:val="16"/>
              </w:rPr>
            </w:r>
          </w:p>
        </w:tc>
        <w:tc>
          <w:tcPr>
            <w:tcW w:w="3402" w:type="dxa"/>
            <w:tcBorders>
              <w:top w:val="single" w:sz="4" w:space="0" w:color="000000"/>
              <w:left w:val="single" w:sz="4" w:space="0" w:color="000000"/>
              <w:bottom w:val="single" w:sz="4" w:space="0" w:color="000000"/>
              <w:right w:val="single" w:sz="4" w:space="0" w:color="000000"/>
            </w:tcBorders>
          </w:tcPr>
          <w:p>
            <w:pPr>
              <w:pStyle w:val="TAL1"/>
              <w:rPr>
                <w:sz w:val="16"/>
                <w:szCs w:val="16"/>
              </w:rPr>
            </w:pPr>
            <w:r>
              <w:rPr>
                <w:sz w:val="16"/>
                <w:szCs w:val="16"/>
              </w:rPr>
              <w:t>Template updated</w:t>
            </w:r>
          </w:p>
        </w:tc>
        <w:tc>
          <w:tcPr>
            <w:tcW w:w="992" w:type="dxa"/>
            <w:tcBorders>
              <w:top w:val="single" w:sz="4" w:space="0" w:color="000000"/>
              <w:left w:val="single" w:sz="4" w:space="0" w:color="000000"/>
              <w:bottom w:val="single" w:sz="4" w:space="0" w:color="000000"/>
              <w:right w:val="single" w:sz="4" w:space="0" w:color="000000"/>
            </w:tcBorders>
          </w:tcPr>
          <w:p>
            <w:pPr>
              <w:pStyle w:val="TAL1"/>
              <w:rPr>
                <w:sz w:val="16"/>
                <w:szCs w:val="16"/>
              </w:rPr>
            </w:pPr>
            <w:r>
              <w:rPr>
                <w:sz w:val="16"/>
                <w:szCs w:val="16"/>
              </w:rPr>
              <w:t>0.0.1</w:t>
            </w:r>
          </w:p>
        </w:tc>
        <w:tc>
          <w:tcPr>
            <w:tcW w:w="993" w:type="dxa"/>
            <w:tcBorders>
              <w:top w:val="single" w:sz="4" w:space="0" w:color="000000"/>
              <w:left w:val="single" w:sz="4" w:space="0" w:color="000000"/>
              <w:bottom w:val="single" w:sz="4" w:space="0" w:color="000000"/>
              <w:right w:val="single" w:sz="4" w:space="0" w:color="000000"/>
            </w:tcBorders>
          </w:tcPr>
          <w:p>
            <w:pPr>
              <w:pStyle w:val="TAL1"/>
              <w:rPr>
                <w:sz w:val="16"/>
                <w:szCs w:val="16"/>
              </w:rPr>
            </w:pPr>
            <w:r>
              <w:rPr>
                <w:sz w:val="16"/>
                <w:szCs w:val="16"/>
              </w:rPr>
              <w:t>0.0.2</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sz w:val="16"/>
                <w:szCs w:val="16"/>
              </w:rPr>
            </w:pPr>
            <w:r>
              <w:rPr>
                <w:sz w:val="16"/>
                <w:szCs w:val="16"/>
              </w:rPr>
              <w:t>2008-02</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tcPr>
          <w:p>
            <w:pPr>
              <w:pStyle w:val="TAL1"/>
              <w:snapToGrid w:val="false"/>
              <w:rPr>
                <w:sz w:val="16"/>
                <w:szCs w:val="16"/>
              </w:rPr>
            </w:pPr>
            <w:r>
              <w:rPr>
                <w:sz w:val="16"/>
                <w:szCs w:val="16"/>
              </w:rPr>
            </w:r>
          </w:p>
        </w:tc>
        <w:tc>
          <w:tcPr>
            <w:tcW w:w="567" w:type="dxa"/>
            <w:tcBorders>
              <w:top w:val="single" w:sz="4" w:space="0" w:color="000000"/>
              <w:left w:val="single" w:sz="4" w:space="0" w:color="000000"/>
              <w:bottom w:val="single" w:sz="4" w:space="0" w:color="000000"/>
              <w:right w:val="single" w:sz="4" w:space="0" w:color="000000"/>
            </w:tcBorders>
          </w:tcPr>
          <w:p>
            <w:pPr>
              <w:pStyle w:val="TAL1"/>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tcPr>
          <w:p>
            <w:pPr>
              <w:pStyle w:val="TAL1"/>
              <w:snapToGrid w:val="false"/>
              <w:rPr>
                <w:sz w:val="16"/>
                <w:szCs w:val="16"/>
              </w:rPr>
            </w:pPr>
            <w:r>
              <w:rPr>
                <w:sz w:val="16"/>
                <w:szCs w:val="16"/>
              </w:rPr>
            </w:r>
          </w:p>
        </w:tc>
        <w:tc>
          <w:tcPr>
            <w:tcW w:w="3402" w:type="dxa"/>
            <w:tcBorders>
              <w:top w:val="single" w:sz="4" w:space="0" w:color="000000"/>
              <w:left w:val="single" w:sz="4" w:space="0" w:color="000000"/>
              <w:bottom w:val="single" w:sz="4" w:space="0" w:color="000000"/>
              <w:right w:val="single" w:sz="4" w:space="0" w:color="000000"/>
            </w:tcBorders>
          </w:tcPr>
          <w:p>
            <w:pPr>
              <w:pStyle w:val="TAL1"/>
              <w:rPr>
                <w:sz w:val="16"/>
                <w:szCs w:val="16"/>
              </w:rPr>
            </w:pPr>
            <w:r>
              <w:rPr>
                <w:sz w:val="16"/>
                <w:szCs w:val="16"/>
              </w:rPr>
              <w:t xml:space="preserve">Addition 6 new RRC test cases </w:t>
            </w:r>
          </w:p>
        </w:tc>
        <w:tc>
          <w:tcPr>
            <w:tcW w:w="992" w:type="dxa"/>
            <w:tcBorders>
              <w:top w:val="single" w:sz="4" w:space="0" w:color="000000"/>
              <w:left w:val="single" w:sz="4" w:space="0" w:color="000000"/>
              <w:bottom w:val="single" w:sz="4" w:space="0" w:color="000000"/>
              <w:right w:val="single" w:sz="4" w:space="0" w:color="000000"/>
            </w:tcBorders>
          </w:tcPr>
          <w:p>
            <w:pPr>
              <w:pStyle w:val="TAL1"/>
              <w:rPr>
                <w:sz w:val="16"/>
                <w:szCs w:val="16"/>
              </w:rPr>
            </w:pPr>
            <w:r>
              <w:rPr>
                <w:sz w:val="16"/>
                <w:szCs w:val="16"/>
              </w:rPr>
              <w:t>0.0.2</w:t>
            </w:r>
          </w:p>
        </w:tc>
        <w:tc>
          <w:tcPr>
            <w:tcW w:w="993" w:type="dxa"/>
            <w:tcBorders>
              <w:top w:val="single" w:sz="4" w:space="0" w:color="000000"/>
              <w:left w:val="single" w:sz="4" w:space="0" w:color="000000"/>
              <w:bottom w:val="single" w:sz="4" w:space="0" w:color="000000"/>
              <w:right w:val="single" w:sz="4" w:space="0" w:color="000000"/>
            </w:tcBorders>
          </w:tcPr>
          <w:p>
            <w:pPr>
              <w:pStyle w:val="TAL1"/>
              <w:rPr>
                <w:sz w:val="16"/>
                <w:szCs w:val="16"/>
              </w:rPr>
            </w:pPr>
            <w:r>
              <w:rPr>
                <w:sz w:val="16"/>
                <w:szCs w:val="16"/>
              </w:rPr>
              <w:t>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sz w:val="16"/>
                <w:szCs w:val="16"/>
              </w:rPr>
              <w:t>2008-04</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tcPr>
          <w:p>
            <w:pPr>
              <w:pStyle w:val="TAL1"/>
              <w:snapToGrid w:val="false"/>
              <w:rPr>
                <w:sz w:val="16"/>
                <w:szCs w:val="16"/>
              </w:rPr>
            </w:pPr>
            <w:r>
              <w:rPr>
                <w:sz w:val="16"/>
                <w:szCs w:val="16"/>
              </w:rPr>
            </w:r>
          </w:p>
        </w:tc>
        <w:tc>
          <w:tcPr>
            <w:tcW w:w="567" w:type="dxa"/>
            <w:tcBorders>
              <w:top w:val="single" w:sz="4" w:space="0" w:color="000000"/>
              <w:left w:val="single" w:sz="4" w:space="0" w:color="000000"/>
              <w:bottom w:val="single" w:sz="4" w:space="0" w:color="000000"/>
              <w:right w:val="single" w:sz="4" w:space="0" w:color="000000"/>
            </w:tcBorders>
          </w:tcPr>
          <w:p>
            <w:pPr>
              <w:pStyle w:val="TAL1"/>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tcPr>
          <w:p>
            <w:pPr>
              <w:pStyle w:val="TAL1"/>
              <w:snapToGrid w:val="false"/>
              <w:rPr>
                <w:sz w:val="16"/>
                <w:szCs w:val="16"/>
              </w:rPr>
            </w:pPr>
            <w:r>
              <w:rPr>
                <w:sz w:val="16"/>
                <w:szCs w:val="16"/>
              </w:rPr>
            </w:r>
          </w:p>
        </w:tc>
        <w:tc>
          <w:tcPr>
            <w:tcW w:w="3402" w:type="dxa"/>
            <w:tcBorders>
              <w:top w:val="single" w:sz="4" w:space="0" w:color="000000"/>
              <w:left w:val="single" w:sz="4" w:space="0" w:color="000000"/>
              <w:bottom w:val="single" w:sz="4" w:space="0" w:color="000000"/>
              <w:right w:val="single" w:sz="4" w:space="0" w:color="000000"/>
            </w:tcBorders>
          </w:tcPr>
          <w:p>
            <w:pPr>
              <w:pStyle w:val="TAL1"/>
              <w:rPr>
                <w:sz w:val="16"/>
                <w:szCs w:val="16"/>
              </w:rPr>
            </w:pPr>
            <w:r>
              <w:rPr>
                <w:sz w:val="16"/>
                <w:szCs w:val="16"/>
              </w:rPr>
              <w:t>Addition of new RRC and PDCP test cases agreed in RAN5#39.</w:t>
              <w:br/>
              <w:t>Alignment with latest core specifications.</w:t>
            </w:r>
          </w:p>
        </w:tc>
        <w:tc>
          <w:tcPr>
            <w:tcW w:w="992" w:type="dxa"/>
            <w:tcBorders>
              <w:top w:val="single" w:sz="4" w:space="0" w:color="000000"/>
              <w:left w:val="single" w:sz="4" w:space="0" w:color="000000"/>
              <w:bottom w:val="single" w:sz="4" w:space="0" w:color="000000"/>
              <w:right w:val="single" w:sz="4" w:space="0" w:color="000000"/>
            </w:tcBorders>
          </w:tcPr>
          <w:p>
            <w:pPr>
              <w:pStyle w:val="TAL1"/>
              <w:rPr>
                <w:sz w:val="16"/>
                <w:szCs w:val="16"/>
              </w:rPr>
            </w:pPr>
            <w:r>
              <w:rPr>
                <w:sz w:val="16"/>
                <w:szCs w:val="16"/>
              </w:rPr>
              <w:t>0.1.0</w:t>
            </w:r>
          </w:p>
        </w:tc>
        <w:tc>
          <w:tcPr>
            <w:tcW w:w="993" w:type="dxa"/>
            <w:tcBorders>
              <w:top w:val="single" w:sz="4" w:space="0" w:color="000000"/>
              <w:left w:val="single" w:sz="4" w:space="0" w:color="000000"/>
              <w:bottom w:val="single" w:sz="4" w:space="0" w:color="000000"/>
              <w:right w:val="single" w:sz="4" w:space="0" w:color="000000"/>
            </w:tcBorders>
          </w:tcPr>
          <w:p>
            <w:pPr>
              <w:pStyle w:val="TAL1"/>
              <w:rPr>
                <w:sz w:val="16"/>
                <w:szCs w:val="16"/>
              </w:rPr>
            </w:pPr>
            <w:r>
              <w:rPr>
                <w:sz w:val="16"/>
                <w:szCs w:val="16"/>
              </w:rPr>
              <w:t>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sz w:val="16"/>
                <w:szCs w:val="16"/>
              </w:rPr>
            </w:pPr>
            <w:r>
              <w:rPr>
                <w:sz w:val="16"/>
                <w:szCs w:val="16"/>
              </w:rPr>
              <w:t>2008-07</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tcPr>
          <w:p>
            <w:pPr>
              <w:pStyle w:val="TAL1"/>
              <w:snapToGrid w:val="false"/>
              <w:rPr>
                <w:sz w:val="16"/>
                <w:szCs w:val="16"/>
              </w:rPr>
            </w:pPr>
            <w:r>
              <w:rPr>
                <w:sz w:val="16"/>
                <w:szCs w:val="16"/>
              </w:rPr>
            </w:r>
          </w:p>
        </w:tc>
        <w:tc>
          <w:tcPr>
            <w:tcW w:w="567" w:type="dxa"/>
            <w:tcBorders>
              <w:top w:val="single" w:sz="4" w:space="0" w:color="000000"/>
              <w:left w:val="single" w:sz="4" w:space="0" w:color="000000"/>
              <w:bottom w:val="single" w:sz="4" w:space="0" w:color="000000"/>
              <w:right w:val="single" w:sz="4" w:space="0" w:color="000000"/>
            </w:tcBorders>
          </w:tcPr>
          <w:p>
            <w:pPr>
              <w:pStyle w:val="TAL1"/>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tcPr>
          <w:p>
            <w:pPr>
              <w:pStyle w:val="TAL1"/>
              <w:snapToGrid w:val="false"/>
              <w:rPr>
                <w:sz w:val="16"/>
                <w:szCs w:val="16"/>
              </w:rPr>
            </w:pPr>
            <w:r>
              <w:rPr>
                <w:sz w:val="16"/>
                <w:szCs w:val="16"/>
              </w:rPr>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sz w:val="16"/>
                <w:szCs w:val="16"/>
              </w:rPr>
              <w:t>Addition of new MAC, RLC, RRC and EMM test cases and corrections agreed in RAN5#39bis.</w:t>
              <w:br/>
              <w:t>Alignment with latest core specifications.</w:t>
            </w:r>
          </w:p>
        </w:tc>
        <w:tc>
          <w:tcPr>
            <w:tcW w:w="992" w:type="dxa"/>
            <w:tcBorders>
              <w:top w:val="single" w:sz="4" w:space="0" w:color="000000"/>
              <w:left w:val="single" w:sz="4" w:space="0" w:color="000000"/>
              <w:bottom w:val="single" w:sz="4" w:space="0" w:color="000000"/>
              <w:right w:val="single" w:sz="4" w:space="0" w:color="000000"/>
            </w:tcBorders>
          </w:tcPr>
          <w:p>
            <w:pPr>
              <w:pStyle w:val="TAL1"/>
              <w:rPr>
                <w:sz w:val="16"/>
                <w:szCs w:val="16"/>
              </w:rPr>
            </w:pPr>
            <w:r>
              <w:rPr>
                <w:sz w:val="16"/>
                <w:szCs w:val="16"/>
              </w:rPr>
              <w:t>0.2.0</w:t>
            </w:r>
          </w:p>
        </w:tc>
        <w:tc>
          <w:tcPr>
            <w:tcW w:w="993" w:type="dxa"/>
            <w:tcBorders>
              <w:top w:val="single" w:sz="4" w:space="0" w:color="000000"/>
              <w:left w:val="single" w:sz="4" w:space="0" w:color="000000"/>
              <w:bottom w:val="single" w:sz="4" w:space="0" w:color="000000"/>
              <w:right w:val="single" w:sz="4" w:space="0" w:color="000000"/>
            </w:tcBorders>
          </w:tcPr>
          <w:p>
            <w:pPr>
              <w:pStyle w:val="TAL1"/>
              <w:rPr>
                <w:sz w:val="16"/>
                <w:szCs w:val="16"/>
              </w:rPr>
            </w:pPr>
            <w:r>
              <w:rPr>
                <w:sz w:val="16"/>
                <w:szCs w:val="16"/>
              </w:rPr>
              <w:t>0.3.0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sz w:val="16"/>
                <w:szCs w:val="16"/>
              </w:rPr>
            </w:pPr>
            <w:r>
              <w:rPr>
                <w:sz w:val="16"/>
                <w:szCs w:val="16"/>
              </w:rPr>
              <w:t>2008-09</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tcPr>
          <w:p>
            <w:pPr>
              <w:pStyle w:val="TAL1"/>
              <w:snapToGrid w:val="false"/>
              <w:rPr>
                <w:sz w:val="16"/>
                <w:szCs w:val="16"/>
              </w:rPr>
            </w:pPr>
            <w:r>
              <w:rPr>
                <w:sz w:val="16"/>
                <w:szCs w:val="16"/>
              </w:rPr>
            </w:r>
          </w:p>
        </w:tc>
        <w:tc>
          <w:tcPr>
            <w:tcW w:w="567" w:type="dxa"/>
            <w:tcBorders>
              <w:top w:val="single" w:sz="4" w:space="0" w:color="000000"/>
              <w:left w:val="single" w:sz="4" w:space="0" w:color="000000"/>
              <w:bottom w:val="single" w:sz="4" w:space="0" w:color="000000"/>
              <w:right w:val="single" w:sz="4" w:space="0" w:color="000000"/>
            </w:tcBorders>
          </w:tcPr>
          <w:p>
            <w:pPr>
              <w:pStyle w:val="TAL1"/>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tcPr>
          <w:p>
            <w:pPr>
              <w:pStyle w:val="TAL1"/>
              <w:snapToGrid w:val="false"/>
              <w:rPr>
                <w:sz w:val="16"/>
                <w:szCs w:val="16"/>
              </w:rPr>
            </w:pPr>
            <w:r>
              <w:rPr>
                <w:sz w:val="16"/>
                <w:szCs w:val="16"/>
              </w:rPr>
            </w:r>
          </w:p>
        </w:tc>
        <w:tc>
          <w:tcPr>
            <w:tcW w:w="3402" w:type="dxa"/>
            <w:tcBorders>
              <w:top w:val="single" w:sz="4" w:space="0" w:color="000000"/>
              <w:left w:val="single" w:sz="4" w:space="0" w:color="000000"/>
              <w:bottom w:val="single" w:sz="4" w:space="0" w:color="000000"/>
              <w:right w:val="single" w:sz="4" w:space="0" w:color="000000"/>
            </w:tcBorders>
          </w:tcPr>
          <w:p>
            <w:pPr>
              <w:pStyle w:val="TAL1"/>
              <w:rPr>
                <w:sz w:val="16"/>
                <w:szCs w:val="16"/>
              </w:rPr>
            </w:pPr>
            <w:r>
              <w:rPr>
                <w:sz w:val="16"/>
                <w:szCs w:val="16"/>
              </w:rPr>
              <w:t>Addition of new MAC, RLC, PDCP and RRC test cases and corrections agreed in RAN5#40.</w:t>
            </w:r>
          </w:p>
        </w:tc>
        <w:tc>
          <w:tcPr>
            <w:tcW w:w="992" w:type="dxa"/>
            <w:tcBorders>
              <w:top w:val="single" w:sz="4" w:space="0" w:color="000000"/>
              <w:left w:val="single" w:sz="4" w:space="0" w:color="000000"/>
              <w:bottom w:val="single" w:sz="4" w:space="0" w:color="000000"/>
              <w:right w:val="single" w:sz="4" w:space="0" w:color="000000"/>
            </w:tcBorders>
          </w:tcPr>
          <w:p>
            <w:pPr>
              <w:pStyle w:val="TAL1"/>
              <w:rPr>
                <w:sz w:val="16"/>
                <w:szCs w:val="16"/>
              </w:rPr>
            </w:pPr>
            <w:r>
              <w:rPr>
                <w:sz w:val="16"/>
                <w:szCs w:val="16"/>
              </w:rPr>
              <w:t>0.3.0</w:t>
            </w:r>
          </w:p>
        </w:tc>
        <w:tc>
          <w:tcPr>
            <w:tcW w:w="993" w:type="dxa"/>
            <w:tcBorders>
              <w:top w:val="single" w:sz="4" w:space="0" w:color="000000"/>
              <w:left w:val="single" w:sz="4" w:space="0" w:color="000000"/>
              <w:bottom w:val="single" w:sz="4" w:space="0" w:color="000000"/>
              <w:right w:val="single" w:sz="4" w:space="0" w:color="000000"/>
            </w:tcBorders>
          </w:tcPr>
          <w:p>
            <w:pPr>
              <w:pStyle w:val="TAL1"/>
              <w:rPr>
                <w:sz w:val="16"/>
                <w:szCs w:val="16"/>
              </w:rPr>
            </w:pPr>
            <w:r>
              <w:rPr>
                <w:sz w:val="16"/>
                <w:szCs w:val="16"/>
              </w:rPr>
              <w:t>1.0.0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sz w:val="16"/>
                <w:szCs w:val="16"/>
              </w:rPr>
            </w:pPr>
            <w:r>
              <w:rPr>
                <w:sz w:val="16"/>
                <w:szCs w:val="16"/>
              </w:rPr>
              <w:t>2008-10</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tcPr>
          <w:p>
            <w:pPr>
              <w:pStyle w:val="TAL1"/>
              <w:snapToGrid w:val="false"/>
              <w:rPr>
                <w:sz w:val="16"/>
                <w:szCs w:val="16"/>
              </w:rPr>
            </w:pPr>
            <w:r>
              <w:rPr>
                <w:sz w:val="16"/>
                <w:szCs w:val="16"/>
              </w:rPr>
            </w:r>
          </w:p>
        </w:tc>
        <w:tc>
          <w:tcPr>
            <w:tcW w:w="567" w:type="dxa"/>
            <w:tcBorders>
              <w:top w:val="single" w:sz="4" w:space="0" w:color="000000"/>
              <w:left w:val="single" w:sz="4" w:space="0" w:color="000000"/>
              <w:bottom w:val="single" w:sz="4" w:space="0" w:color="000000"/>
              <w:right w:val="single" w:sz="4" w:space="0" w:color="000000"/>
            </w:tcBorders>
          </w:tcPr>
          <w:p>
            <w:pPr>
              <w:pStyle w:val="TAL1"/>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tcPr>
          <w:p>
            <w:pPr>
              <w:pStyle w:val="TAL1"/>
              <w:snapToGrid w:val="false"/>
              <w:rPr>
                <w:sz w:val="16"/>
                <w:szCs w:val="16"/>
              </w:rPr>
            </w:pPr>
            <w:r>
              <w:rPr>
                <w:sz w:val="16"/>
                <w:szCs w:val="16"/>
              </w:rPr>
            </w:r>
          </w:p>
        </w:tc>
        <w:tc>
          <w:tcPr>
            <w:tcW w:w="3402" w:type="dxa"/>
            <w:tcBorders>
              <w:top w:val="single" w:sz="4" w:space="0" w:color="000000"/>
              <w:left w:val="single" w:sz="4" w:space="0" w:color="000000"/>
              <w:bottom w:val="single" w:sz="4" w:space="0" w:color="000000"/>
              <w:right w:val="single" w:sz="4" w:space="0" w:color="000000"/>
            </w:tcBorders>
          </w:tcPr>
          <w:p>
            <w:pPr>
              <w:pStyle w:val="TAL1"/>
              <w:rPr>
                <w:sz w:val="16"/>
                <w:szCs w:val="16"/>
              </w:rPr>
            </w:pPr>
            <w:r>
              <w:rPr>
                <w:sz w:val="16"/>
                <w:szCs w:val="16"/>
              </w:rPr>
              <w:t>Addition of new test cases agreed by email after RAN5#40 and at RAN5#40bis.</w:t>
            </w:r>
          </w:p>
        </w:tc>
        <w:tc>
          <w:tcPr>
            <w:tcW w:w="992" w:type="dxa"/>
            <w:tcBorders>
              <w:top w:val="single" w:sz="4" w:space="0" w:color="000000"/>
              <w:left w:val="single" w:sz="4" w:space="0" w:color="000000"/>
              <w:bottom w:val="single" w:sz="4" w:space="0" w:color="000000"/>
              <w:right w:val="single" w:sz="4" w:space="0" w:color="000000"/>
            </w:tcBorders>
          </w:tcPr>
          <w:p>
            <w:pPr>
              <w:pStyle w:val="TAL1"/>
              <w:rPr>
                <w:sz w:val="16"/>
                <w:szCs w:val="16"/>
              </w:rPr>
            </w:pPr>
            <w:r>
              <w:rPr>
                <w:sz w:val="16"/>
                <w:szCs w:val="16"/>
              </w:rPr>
              <w:t>1.0.0</w:t>
            </w:r>
          </w:p>
        </w:tc>
        <w:tc>
          <w:tcPr>
            <w:tcW w:w="993" w:type="dxa"/>
            <w:tcBorders>
              <w:top w:val="single" w:sz="4" w:space="0" w:color="000000"/>
              <w:left w:val="single" w:sz="4" w:space="0" w:color="000000"/>
              <w:bottom w:val="single" w:sz="4" w:space="0" w:color="000000"/>
              <w:right w:val="single" w:sz="4" w:space="0" w:color="000000"/>
            </w:tcBorders>
          </w:tcPr>
          <w:p>
            <w:pPr>
              <w:pStyle w:val="TAL1"/>
              <w:rPr>
                <w:sz w:val="16"/>
                <w:szCs w:val="16"/>
              </w:rPr>
            </w:pPr>
            <w:r>
              <w:rPr>
                <w:sz w:val="16"/>
                <w:szCs w:val="16"/>
              </w:rPr>
              <w:t>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sz w:val="16"/>
                <w:szCs w:val="16"/>
              </w:rPr>
            </w:pPr>
            <w:r>
              <w:rPr>
                <w:sz w:val="16"/>
                <w:szCs w:val="16"/>
              </w:rPr>
              <w:t>2008-11</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tcPr>
          <w:p>
            <w:pPr>
              <w:pStyle w:val="TAL1"/>
              <w:snapToGrid w:val="false"/>
              <w:rPr>
                <w:sz w:val="16"/>
                <w:szCs w:val="16"/>
              </w:rPr>
            </w:pPr>
            <w:r>
              <w:rPr>
                <w:sz w:val="16"/>
                <w:szCs w:val="16"/>
              </w:rPr>
            </w:r>
          </w:p>
        </w:tc>
        <w:tc>
          <w:tcPr>
            <w:tcW w:w="567" w:type="dxa"/>
            <w:tcBorders>
              <w:top w:val="single" w:sz="4" w:space="0" w:color="000000"/>
              <w:left w:val="single" w:sz="4" w:space="0" w:color="000000"/>
              <w:bottom w:val="single" w:sz="4" w:space="0" w:color="000000"/>
              <w:right w:val="single" w:sz="4" w:space="0" w:color="000000"/>
            </w:tcBorders>
          </w:tcPr>
          <w:p>
            <w:pPr>
              <w:pStyle w:val="TAL1"/>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tcPr>
          <w:p>
            <w:pPr>
              <w:pStyle w:val="TAL1"/>
              <w:snapToGrid w:val="false"/>
              <w:rPr>
                <w:sz w:val="16"/>
                <w:szCs w:val="16"/>
              </w:rPr>
            </w:pPr>
            <w:r>
              <w:rPr>
                <w:sz w:val="16"/>
                <w:szCs w:val="16"/>
              </w:rPr>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sz w:val="16"/>
                <w:szCs w:val="16"/>
              </w:rPr>
              <w:t>Addition of new test cases and test case corrections agreed at RAN5#41.</w:t>
            </w:r>
          </w:p>
        </w:tc>
        <w:tc>
          <w:tcPr>
            <w:tcW w:w="992" w:type="dxa"/>
            <w:tcBorders>
              <w:top w:val="single" w:sz="4" w:space="0" w:color="000000"/>
              <w:left w:val="single" w:sz="4" w:space="0" w:color="000000"/>
              <w:bottom w:val="single" w:sz="4" w:space="0" w:color="000000"/>
              <w:right w:val="single" w:sz="4" w:space="0" w:color="000000"/>
            </w:tcBorders>
          </w:tcPr>
          <w:p>
            <w:pPr>
              <w:pStyle w:val="TAL1"/>
              <w:rPr>
                <w:sz w:val="16"/>
                <w:szCs w:val="16"/>
              </w:rPr>
            </w:pPr>
            <w:r>
              <w:rPr>
                <w:sz w:val="16"/>
                <w:szCs w:val="16"/>
              </w:rPr>
              <w:t>1.1.0</w:t>
            </w:r>
          </w:p>
        </w:tc>
        <w:tc>
          <w:tcPr>
            <w:tcW w:w="993" w:type="dxa"/>
            <w:tcBorders>
              <w:top w:val="single" w:sz="4" w:space="0" w:color="000000"/>
              <w:left w:val="single" w:sz="4" w:space="0" w:color="000000"/>
              <w:bottom w:val="single" w:sz="4" w:space="0" w:color="000000"/>
              <w:right w:val="single" w:sz="4" w:space="0" w:color="000000"/>
            </w:tcBorders>
          </w:tcPr>
          <w:p>
            <w:pPr>
              <w:pStyle w:val="TAL1"/>
              <w:rPr>
                <w:sz w:val="16"/>
                <w:szCs w:val="16"/>
              </w:rPr>
            </w:pPr>
            <w:r>
              <w:rPr>
                <w:sz w:val="16"/>
                <w:szCs w:val="16"/>
              </w:rPr>
              <w:t>2.0.0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2008-12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R5-080969</w:t>
            </w:r>
          </w:p>
        </w:tc>
        <w:tc>
          <w:tcPr>
            <w:tcW w:w="567" w:type="dxa"/>
            <w:tcBorders>
              <w:top w:val="single" w:sz="4" w:space="0" w:color="000000"/>
              <w:left w:val="single" w:sz="4" w:space="0" w:color="000000"/>
              <w:bottom w:val="single" w:sz="4" w:space="0" w:color="000000"/>
              <w:right w:val="single" w:sz="4" w:space="0" w:color="000000"/>
            </w:tcBorders>
          </w:tcPr>
          <w:p>
            <w:pPr>
              <w:pStyle w:val="TAL1"/>
              <w:snapToGrid w:val="false"/>
              <w:rPr>
                <w:rStyle w:val="TALChar"/>
                <w:sz w:val="16"/>
                <w:szCs w:val="16"/>
              </w:rPr>
            </w:pPr>
            <w:r>
              <w:rPr/>
            </w:r>
          </w:p>
        </w:tc>
        <w:tc>
          <w:tcPr>
            <w:tcW w:w="425" w:type="dxa"/>
            <w:tcBorders>
              <w:top w:val="single" w:sz="4" w:space="0" w:color="000000"/>
              <w:left w:val="single" w:sz="4" w:space="0" w:color="000000"/>
              <w:bottom w:val="single" w:sz="4" w:space="0" w:color="000000"/>
              <w:right w:val="single" w:sz="4" w:space="0" w:color="000000"/>
            </w:tcBorders>
          </w:tcPr>
          <w:p>
            <w:pPr>
              <w:pStyle w:val="TAL1"/>
              <w:snapToGrid w:val="false"/>
              <w:rPr>
                <w:rStyle w:val="TALChar"/>
                <w:sz w:val="16"/>
                <w:szCs w:val="16"/>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Approval of version 2.0.0 at RAN#42, then put to version 8.0.0.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2008-01</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rStyle w:val="TALChar"/>
                <w:sz w:val="16"/>
                <w:szCs w:val="16"/>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L1"/>
              <w:snapToGrid w:val="false"/>
              <w:rPr>
                <w:rStyle w:val="TALChar"/>
                <w:sz w:val="16"/>
                <w:szCs w:val="16"/>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L1"/>
              <w:snapToGrid w:val="false"/>
              <w:rPr>
                <w:rStyle w:val="TALChar"/>
                <w:sz w:val="16"/>
                <w:szCs w:val="16"/>
              </w:rPr>
            </w:pPr>
            <w:r>
              <w:rPr/>
            </w:r>
          </w:p>
        </w:tc>
        <w:tc>
          <w:tcPr>
            <w:tcW w:w="425" w:type="dxa"/>
            <w:tcBorders>
              <w:top w:val="single" w:sz="4" w:space="0" w:color="000000"/>
              <w:left w:val="single" w:sz="4" w:space="0" w:color="000000"/>
              <w:bottom w:val="single" w:sz="4" w:space="0" w:color="000000"/>
              <w:right w:val="single" w:sz="4" w:space="0" w:color="000000"/>
            </w:tcBorders>
          </w:tcPr>
          <w:p>
            <w:pPr>
              <w:pStyle w:val="TAL1"/>
              <w:snapToGrid w:val="false"/>
              <w:rPr>
                <w:rStyle w:val="TALChar"/>
                <w:sz w:val="16"/>
                <w:szCs w:val="16"/>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Editorial corrections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R5-090102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0060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 to E-UTRA RLC test case 7.2.3.1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R5-090103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0061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 to E-UTRA RLC test case 7.2.3.2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R5-090124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0062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2 -Update to test case 7.2.2.8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R5-090125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0063</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1B -Update to test case 7.2.2.9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R5-090128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0064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1A -Update to test case 8.1.1.1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R5-090132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0065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1A - Update to test case 8.2.4.1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R5-090133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0066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2 - Update to test case 8.2.4.2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R5-090136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0067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2 - Update to test case 8.2.4.6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R5-090137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0068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2 - Update to test case 8.2.4.7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R5-090138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0069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2 - Update to test case 8.2.4.9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R5-090144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0070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2 - Addition of new test case 8.4.1.8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R5-090145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0071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2 - Correction to Idle mode test method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R5-090146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0072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1A - Update to test case 8.5.4.1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R5-090151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0073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2 - Addition of new test case 9.2.3.2.10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R5-090153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0074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2 - Addition of new test case 9.2.3.2.15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R5-090199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0075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Removal of EMM test cases 9.2.2.2.4, 9.2.2.2.6, 9.2.2.2.7 and 9.2.2.2.8.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R5-090201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0076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1:Corrections to MAC test case 7.1.2.1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R5-090203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0077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1:Corrections to MAC test case 7.1.2.4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R5-090230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0078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1:Corrections to MAC test case 7.1.2.5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R5-090235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0079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1:Corrections to MAC test case 7.1.3.6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R5-090236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0080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1:Corrections to MAC test case 7.1.4.11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R5-090347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0081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2 - Update to MAC test case 7.1.4.3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R5-090453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0082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1A - Update of E-UTRA RLC (AM) test case 7.2.3.5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R5-090455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0083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2 - Update of E-UTRA RLC (AM) test case 7.2.3.16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R5-090498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0084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1B: Correction to E-UTRA RLC test case 7.2.2.7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R5-090511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0085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a new LTE test case” 7.3.3.2 Correct functionality of EPS UP encryption algorithms (SNOW 3G)”</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R5-090512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0086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a new LTE test case “7.3.3.1 Correct functionality of EPS AS encryption algorithms (SNOW 3G)”</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R5-090513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0087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a new LTE test case “7.3.3.3 Correct functionality of EPS AS encryption algorithms (AES)”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R5-090514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0088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a new LTE test case “7.3.3.4 Correct functionality of EPS UP encryption algorithms (AES)”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R5-090552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0089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1:Corrections to MAC test case 7.1.2.7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R5-090553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0090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1:Corrections to MAC test case 7.1.2.8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R5-090554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0091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1:Corrections to MAC test case 7.1.3.4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R5-090555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0092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1:Corrections to MAC test case 7.1.3.5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R5-090556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0093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1:Corrections to MAC test case 7.1.4.15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R5-090557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0094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1:Corrections to MAC test case 7.1.4.16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R5-090570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0095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of 36.523-1 Reference list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R5-090605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0096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2: Update of LTE TC 8.1.2.3 RRC - RRC Connection Establishment in RRC Idle state: return to idle state after T300 timeout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R5-090607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0097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2: Addition of EMM TC 9.2.1.2.4 for Successful combined attach procedure, EPS service only / CS domain not available.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R5-090611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0098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1:Corrections to EMM test case 9.1.3.1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R5-090631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0099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1B: Correction to E-UTRA RLC test case 7.2.2.3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R5-090645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0100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1B: Update of E-UTRAN test case 6.1.1.1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R5-090649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0101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Batch-1B: Introduction of a new EMM test case, 9.2.3.1.4 Normal tracking area update / list of equivalent PLMNs in the TRACKING AREA UPDATE ACCEPT message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R5-090651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0102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1:Corrections to MAC test case 7.1.2.2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R5-090653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0103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 Addition of new MAC test case 7.1.3.9 : MAC reset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R5-090654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0104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 Addition of new MAC test case 7.1.4.12 : MAC reset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R5-090655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0105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1A - Update of E-UTRA MAC test case: 7.1.3.3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R5-090656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0106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2 - Update of E-UTRA MAC test case: 7.1.2.9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R5-090665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0107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1B - New E-UTRA PDCP test case - 7.3.1.2 Maintenance of PDCP sequence numbers (user plane, RLC UM)</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R5-090666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0108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1B - Correction to E-UTRA PDCP test case 7.3.1.1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R5-090667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0109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1B - New E-UTRA PDCP test case - 7.3.1.3 Maintenance of PDCP sequence numbers (user plane, RLC UM, long PDCP SN (12 bits))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R5-090669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0110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1B -Update to test case 7.2.2.4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R5-090670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0111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1A -Update to test case 7.2.3.3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R5-090671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0112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1A -Update to test case 7.2.3.4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R5-090672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0113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Removal of TC 7.3.5.1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R5-090674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0114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1A - Update of E-UTRA RLC (AM) test case 7.2.3.17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R5-090675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0115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1A - Update of E-UTRA RLC (AM) test case 7.2.3.15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R5-090676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0116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1B - Update of test case 8.2.2.1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R5-090677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0117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of RRC batch 1B test case 8.2.2.2 RRC Connection Reconfiguration / SRB/DRB Reconfiguration: Success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R5-090678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0118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Batch-1: Update to RRC part 3 test case 8.3.3.1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R5-090679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0119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1A - TC 9.1.2.1 Authentication accepted - Update of conformance requirements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R5-090680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0120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1A - TC 9.3.2.1 Paging procedure revisited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R5-090685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0121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1A -Update to test case 6.1.2.5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R5-090688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0122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of TC 7.3.6.1 PDCP Discard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R5-090689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0123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TC 7.3.5.4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R5-090690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0124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2 - Update of LTE TC 8.5.1.3 RRC - RRC Connection Re-establishment: Failure: T311 Expiry</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R5-090691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0125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2 -Update to test case 8.1.2.5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R5-090692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0126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1A -Update to test case 8.1.2.7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R5-090693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0127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1A -Update to test case 8.1.3.5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R5-090694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0128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2 - Update to test case 8.2.4.3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R5-090695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0129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1B - Update to test case 8.2.4.5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R5-090707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0130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1A - Update of test case 8.2.4.1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R5-090709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0131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2: Update of RRC part1 TC 8.1.3.6 RRC Connection Release: redirection from E-UTRAN to UTRAN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R5-090710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0132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2: Update of RRC part3 TC 8.3.1.7 Measurement configuration control and reporting / intra E-UTRAN measurements: blacklisting</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R5-090711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0133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Corrections to LTE idle mode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R5-090712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0134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1B: Update of test case 6.1.2.6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R5-090713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0135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2: Update of LTE TC 8.1.2.2 RRC, Reject with wait time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R5-090714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0136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to test case 8.1.3.1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R5-090715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0137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1B: update of E-UTRA PDCP test case 7.3.6.1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R5-090716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0138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1B: update of E-UTRA PDCP test case 7.3.6.1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R5-090717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0139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2 - Update to test case 8.3.1.8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R5-090720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0140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Batch-2: Update to RRC part 3 test case 8.3.1.3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R5-090721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0141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Batch-2: Update to RRC part 3 test case 8.3.1.5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R5-090722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0142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2: Addition of new EMM TC 9.2.1.2.3: Successful combined attach procedure, EPS service only / MSC temporarily not reachable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R5-090730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0143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1:Corrections to MAC test case 7.1.2.3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R5-090732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0144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2 - Addition of new test case 9.2.1.2.6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R5-090733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0145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2 - Addition of new test case 9.2.3.2.6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R5-090734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0146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1:Corrections to MAC test case 7.1.4.2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R5-090735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0147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1:Corrections to MAC test case 7.1.3.2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R5-090736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0148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2: Update of RRC part1 TC 8.1.3.4 RRC Connection Release: redirection to another E-UTRAN frequency</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R5-090740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0149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4</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1A - Update of E-UTRA RLC (AM) test case 7.2.3.18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R5-092052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0150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9.1.2.1 test procedure sequence and editorials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R5-092053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0151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TC 9.1.2.3 Authentication not accepted by the network, GUTI used, authentication reject and re-authentication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R5-092054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0152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TC 9.1.2.4 Authentication not accepted by the UE MAC code failure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R5-092055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0153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New TC 9.1.2.5 Authentication not accepted by the UE, SQN failure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R5-092061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0154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RRC test case 9.3.1.1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R5-092076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0155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First Iu mode to S1 mode intersystem change after attach: go to E-UTRAN RRC idle: RAU to UTRAN (9.2.3.3.1)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R5-092077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0156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2: Addition of 8.1.3.9 RRC Redirection from E-UTRAN to HRPD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R5-092078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0157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2: Addition of 8.1.3.10 RRC Redirection from E-UTRAN to CDMA2000-1XRTT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R5-092107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0158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E-UTRA MAC test case 7.1.3.1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R5-092108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0159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E-UTRA MAC test case 7.1.4.1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R5-092109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0160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E-UTRA MAC test case 7.1.4.4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R5-092110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0161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E-UTRA MAC test case 7.1.4.5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R5-092112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0162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E-UTRA MAC test case 7.1.4.8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R5-092113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0163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E-UTRA MAC test case 7.1.4.10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R5-092114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0164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E-UTRA MAC test case 7.1.4.13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R5-092115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0165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Proposal to remove E-UTRA RLC test case 7.2.3.19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R5-092181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0166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test case 8.5.1.5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R5-092185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0167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test case 8.2.3.1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R5-092190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0168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E-UTRA RLC (AM) test case 7.2.3.1</w:t>
            </w:r>
          </w:p>
        </w:tc>
        <w:tc>
          <w:tcPr>
            <w:tcW w:w="992"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R5-092191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0169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E-UTRA RLC (AM) test case 7.2.3.2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R5-092192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0170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E-UTRA RLC (AM) test case 7.2.3.18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R5-092200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0171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E-UTRA RLC (AM) test case 7.2.3.18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R5-092213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0172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RRC test case 8.3.2.9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R5-092228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0173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6.1.2.15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R5-092229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0174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to test case 6.1.2.4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R5-092230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0175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6.1.2.5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R5-092234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0176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to test case 8.1.1.1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R5-092242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0177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8.1.3.5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R5-092245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0178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Priority-2: A new EMM test case, 9.2.3.1.8 UE receives an indication that the RRC connection was released with cause 'load balancing TAU required''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R5-092247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0179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Introduction of new EMM test cases, 9.2.3.1.10 and 9.2.3.1.11 Normal tracking area update / Rejected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R5-092248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0180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Introduction of 9.2.3.1.12 ' Normal tracking area update / rejected / EPS service not allowed'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R5-092249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0181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Introduction of 9.2.3.1.13 'Normal tracking area update / rejected / UE identity cannot be derived by the network'</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R5-092250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0182</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Addition of a new test case 6.1.2.11 Inter-frequency cell reselection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R5-092251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0183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Introduction of 9.2.3.1.14 ' Normal tracking area update / rejected / UE implicitly detached'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R5-092252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0184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Introduction of 9.2.3.1.15 ' Normal tracking area update / rejected / PLMN not allowed'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R5-092253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0185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Introduction of 9.2.3.1.16 ' Normal tracking area update / rejected / Tracking area not allowed'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R5-092258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0186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RRC part1 TC 8.1.3.4 RRC Connection Release: redirection to another E-UTRAN frequency</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R5-092260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0187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RRC part1 TC 8.1.3.6 RRC Connection Release: redirection from E-UTRAN to UTRAN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R5-092262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0188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idle mode test cases 6.1.2.3 and 6.1.2.6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R5-092272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0189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LTE-SIG:TDD related updates in RRC sections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R5-092276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0190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the LTE test cases 7.3.3.1 Correct functionality of EPS AS encryption algorithms (SNOW 3G)ö"</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R5-092278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0191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test cases 7.3.3.2 Correct functionality of EPS UP encryption algorithms (SNOW 3G)ö</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R5-092280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0192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8.2.4.2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R5-092281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0193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8.2.4.3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R5-092283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0194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8.2.4.5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R5-092284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0195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8.2.4.6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R5-092285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0196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8.2.4.7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R5-092288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0197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8.3.1.8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R5-092295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0198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test case 9.2.1.2.8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R5-092296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0199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test case 9.2.1.2.9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R5-092297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0200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test case 9.2.1.2.10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R5-092299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0201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test case 9.2.3.2.12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R5-092300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0202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test case 9.3.1.4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R5-092301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0203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test case to test case 10.X.X</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R5-092327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0204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Update E-UTRA PDCP TC 7.3.4.1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R5-092328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0205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Update E-UTRA PDCP TC 7.3.4.2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R5-092329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0206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Update E-UTRA PDCP TC 7.3.5.2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R5-092330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0207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Update E-UTRA PDCP TC 7.3.5.3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R5-092331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0208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Update E-UTRA PDCP TC 7.3.5.5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R5-092367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0209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E-UTRA MAC test case 7.1.4.6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R5-092396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0210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Addition of new test case 6.2.2.3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R5-092397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0211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Addition of new test case 6.2.3.7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R5-092398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0212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Addition of new test case 6.2.3.8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R5-092406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0213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Addition of new LTE test case 7.2.2.11 UM RLC / RLC re-establishment procedure"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R5-092417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0214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2:Corrections to EMM test case 9.1.3.2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R5-092418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0215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1:Corrections to MAC test case 7.1.3.4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R5-092419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0216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1:Corrections to MAC test case 7.1.3.5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R5-092420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0217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1:Corrections to MAC test case 7.1.4.1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R5-092421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0218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Attach / Abnormal case / Access barred because of access class barring or NAS signalling connection establishment rejected by the network</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R5-092422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0219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Corrections to EMM test case 9.4.1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R5-092423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0220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2:Corrections to EMM test case 9.4.3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R5-092430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0221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1:Corrections to MAC test case 7.1.1.2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R5-092451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0222</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of RSRP / RSRQ measurement result checking to the RRC part 3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R5-092471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0223</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2-Correction of the EMM test case 9.2.3.1.4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R5-092480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0224</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1:Corrections to MAC test case 7.1.2.1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R5-092481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0225</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1:Corrections to MAC test case 7.1.2.2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R5-092484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0226</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1:Corrections to MAC test case 7.1.2.5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R5-092485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0227</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1:Corrections to MAC test case 7.1.2.7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R5-092486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0228</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1:Corrections to MAC test case 7.1.2.8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R5-092500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0229</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Update of 10.2.1 for Dedicated EPS bearer context activation / Success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R5-092501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0230</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Addition of TC 10.4.1 for EPS bearer context deactivation / Success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R5-092502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0231</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Addition of TC 10.5.1 for UE requested PDN connectivity accepted by the network</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R5-092504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0232</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TBC: Addition of TC 10.5.2 for UE requested PDN connectivity accepted by the network / no PDN address allocated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R5-092505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0233</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Addition of TC 10.5.3 for UE requested PDN connectivity not accepted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R5-092506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0234</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Addition of ESM TC 10.6.1 for UE requested PDN disconnect procedure accepted by the network</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R5-092507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0235</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Addition of ESM TC 10.6.2 for UE requested PDN disconnect procedure not accepted by the network</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R5-092510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0236</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9.2.1.1.17 Attach / rejected / no suitable cells in tracking area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R5-092512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0237</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Update of EMM TC 9.3.1.2 Service Request initiated by UE for uplink signalling</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R5-092513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0238</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Update of 9.2.1.1.17 Attach / rejected / no suitable cells in tracking area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R5-092514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0239</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Update of 9.2.1.1.1 Attach Procedure / Success (valid GUTI)</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R5-092515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0240</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Update of 9.2.1.1.5 Attach Procedure/ Success / ATTACH ACCEPT includes the PDN address assigned to the UE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R5-092516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0241</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Update of 9.2.1.1.9 Attach / rejected / IMSI invalid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R5-092517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0242</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Update of 9.2.1.1.10 Attach / rejected / illegal ME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R5-092518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0243</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TBC: Update of 9.2.1.1.12 Attach / rejected / GPRS services not allowed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R5-092539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0244</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RLC section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R5-092567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0245</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Addition of a new test case 6.2.3.5 Inter-RAT Cell Reselection / from E-UTRA RRC_IDLE to UTRA_Idle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R5-092569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0246</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Inter-RAT cell Selection / from E-UTRA RRC_IDLE to UTRA_Idle, serving cell becomes non-suitable (SServingCell&lt;0,barred)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R5-092570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0247</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Inter-RAT cell Selection / from E-UTRA RRC_IDLE to GSM_Idle/GPRS Packet_idle, serving cell becomes non-suitable (SServingCell&lt;0,barred)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R5-092571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0248</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New E-UTRA MAC test case - 7.1.7.1.1 DL-SCH Transport Block Size support / DCI format 1 / RA type 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R5-092575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0249</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New E-UTRA MAC test case 7.1.7.1.2 - DL-SCH Transport Block Size selection / DCI format 1 / RA type 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R5-092577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0250</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New E-UTRA MAC test case 7.1.7.2.1 - UL-SCH Transport Block Size selection / DCI format 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R5-092578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0251</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New MAC test case: 7.1.6.1 DRX Operation / (short cycle not configured) /Parameters configured by RRC (radio resource configuration)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R5-092579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0252</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New RRC part1 TC 8.1.3.8 RRC Connection Release: redirection from E-UTRAN to GERAN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R5-092580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0253</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test case 8.2.1.3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R5-092583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0254</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Attach Procedure / Success (last visited TAI, TAI list and equivalent PLMN list handling) 9.2.1.1.1a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R5-092584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0255</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test case 8.2.1.1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R5-092589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0256</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Addition of new EMM test case 9.3.1.7a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R5-092593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0257</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9.2.1.1.15 Attach / rejected / roaming not allowed in this tracking area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R5-092595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0258</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1:Corrections to MAC test case 7.1.1.1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R5-092596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0259</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1:Corrections to MAC test case 7.1.4.12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R5-092597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0260</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to test case 8.2.4.1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R5-092700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0261</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Addition of new test case 8.3.2.1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R5-092701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0262</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Priority-1: Correction to 9.2.3.1.1 'Normal tracking area update / accepted'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R5-092702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0263</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Priority-1: Correction to 9.2.3.1.5'Periodic tracking area update / accepted'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R5-092703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0264</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Addition of E-UTRAN test case 6.1.2.7 for Cell reselection: Equivalent PLMN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R5-092706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0265</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to RRC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R5-092712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0266</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New MAC test case 7.1.4.14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R5-092713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0267</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8.1.2.5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R5-092714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0268</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8.1.2.7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R5-092715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0269</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Addition of RRC test case 8.3.2.6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R5-092716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0270</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E-UTRA MAC test case 7.1.4.7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R5-092717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0271</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New E-UTRA MAC test case 7.1.7.1.4 - DL-SCH Transport Block Size selection / DCI format 1A / RA type 2 / Distributed VRB</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R5-092718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0272</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New E-UTRA MAC test case 7.1.7.1.3 - DL-SCH Transport Block Size selection / DCI format 1A / RA type 2 / Localised VRB</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R5-092730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0273</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New MAC test case: 7.1.6.2 DRX Operation / Parameters (short cycle not configured) / DRX command MAC control element reception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R5-092731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0274</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Updates to E-UTRAN Idle Mode test case 6.1.2.9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R5-092732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0275</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Updates to E-UTRAN Idle Mode test case 6.1.2.8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R5-092741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0276</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to idle mode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R5-092751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0277</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idle mode test case for ignoring CSG cells in cell selection when Allowed CSG list is empty or not supported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R5-092752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0278</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New idle mode test case 6.2.3.1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R5-092755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0279</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8.3.1.10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R5-092756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0280</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8.3.2.3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R5-092758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0281</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Updates to E-UTRAN test case 6.1.1.1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R5-092760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0282</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New idle mode test case 6.2.3.2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R5-092761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0283</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Move common test procedure from sections 6.0.1, 6.0.2, 6.0.3 to TS 36.508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R5-092762</w:t>
            </w:r>
          </w:p>
        </w:tc>
        <w:tc>
          <w:tcPr>
            <w:tcW w:w="567"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0284</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2 - Addition of new RRC test case 8.3.2.7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R5-092763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0285</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Batch 2 - Addition of new RRC test case 8.3.2.8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R5-092764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0286</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LTE-SIG:TDD related updates in MAC sections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R5-092768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0287</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Priority-1: Correction to 9.2.2.2.1 'NW initiated detach / re-attach required'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R5-092784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0288</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8.3.1.9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R5-092483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0289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1:Corrections to MAC test case 7.1.2.4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R5-092528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0290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4</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E-UTRA MAC test case 7.1.2.3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R5-092785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0291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A/Gb mode READY state to S1 mode cell reselection and E-UTRAN - GERAN RAU (9.2.3.4.1, 9.2.3.4.2)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R5-092786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0292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TC 9.2.1.1.14 Attach / rejected / tracking area not allowed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Editorial corrections and split into sections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R5-094075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0293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MAC test case 7.1.2.6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R5-094076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0294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MAC test case 7.1.3.1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R5-094078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0295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MAC test case 7.1.3.3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R5-094079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0296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MAC test case 7.1.3.4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R5-094080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0297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MAC test case 7.1.3.5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R5-094081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0298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MAC test case 7.1.3.6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R5-094082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0299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MAC test case 7.1.3.7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R5-094083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0300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MAC test case 7.1.4.1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R5-094085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0301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MAC test case 7.1.4.6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R5-094086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0302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MAC test case 7.1.4.7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R5-094087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0303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MAC test case 7.1.4.8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R5-094088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0304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MAC test case 7.1.4.11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R5-094089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0305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MAC test case 7.1.4.13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R5-094090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0306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MAC test case 7.1.4.15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R5-094091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0307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PDCP test case 7.3.1.1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R5-094092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0308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RRC test case 8.2.1.1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R5-094093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0309</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MAC test case 7.1.4.16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R5-094094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0310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Idle Mode test case 6.1.2.3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R5-094095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0311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RRC test case 8.1.3.4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R5-094096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0312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RRC test case 8.1.3.6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R5-094101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0313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Addition of new test case 10.7.1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R5-094102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0314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Addition of new test case 10.7.2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R5-094114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0315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test case 6.2.2.5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R5-094121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0316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8.3.1.9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R5-094122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0317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Remove TC 8.4.1.8 from TS 36.523-1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R5-094124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0318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Addition of new test case 8.4.2.4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R5-094187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0319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New EMM TC 9.1.4.2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R5-094189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0320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Removal of EMM TC 9.1.2.2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R5-094195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0321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MAC test case 7.1.4.10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R5-094196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0322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RLC test case 7.2.3.21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R5-094201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0323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RRC test case 8.3.2.6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R5-094202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0324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Add new RRC test case 8.4.1.2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R5-094203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0325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Add new RRC test case 8.4.1.4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R5-094205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0326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Remove RRC test case 8.1.3.3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R5-094284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0327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Removal of the GUTI reallocation procedures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R5-094289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0328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TDD formulation update in 7.1.6.1 DRX Operation / (short cycle not configured) /Parameters configured by RRC (radio resource configuration)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R5-094290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0329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TDD formulation update in 7.1.6.2 DRX Operation / Parameters (short cycle not configured) / DRX command MAC control element reception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R5-094366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0330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Corrections to E-UTRAN test case 6.1.1.1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R5-094369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0331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Updates to E-UTRAN test case 6.1.2.7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R5-094372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0332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Corrections to E-UTRAN test cases 6.1.2.8 and 6.1.2.9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R5-094387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0333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9.2.2.1.6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R5-094392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0334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discard timer value to be consistent with test tolerances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R5-094399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0335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Addition new test case 6.2.3.3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R5-094426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0336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Corrections to MAC test case 7.1.4.6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R5-094428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0337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Corrections to MAC test case 7.1.4.10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R5-094432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0338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Corrections to MAC test case 7.1.4.16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R5-094520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0339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RRC test case 8.3.1.1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R5-094521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0340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RRC test case 8.3.1.3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R5-094523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0341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RRC test case 8.3.1.5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R5-094525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0342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RRC test case 8.3.3.1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R5-094577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0343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EMM part TC 9.1.3.1 NAS security mode command accepted by the UE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R5-094627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0344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MAC TC 7.1.3.2 DL SPS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R5-094628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0345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MAC TC 7.1.4.2 UL SPS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R5-094629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0346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Corrections to MAC test case 7.1.3.9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R5-094635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0347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E-UTRAN RLC test case 7.2.3.1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R5-094636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0348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Adding Test Coverage for Verification of UE setting of the RRC Establishment Cause in EMM test case 9.2.1.1.1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R5-094660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0349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MAC test case 7.1.4.3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R5-094662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0350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Corrections to RLC section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R5-094664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0351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RLC test case 7.2.3.9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R5-094666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0352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Addition of new EMM test case 9.2.3.3.5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R5-094674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0353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RRC test case 8.3.2.8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R5-094676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0354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of RRC test case 8.3.2.9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R5-094707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0355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E-UTRAN MAC test case 7.1.2.3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R5-094762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0356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RRC test case 6.2.2.3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R5-094776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0357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RRC test case 6.2.3.7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R5-094788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0358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RRC test case 6.2.3.8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R5-094798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0359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RRC test case 8.1.3.9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R5-094814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0360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RRC test case 8.1.3.10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R5-094817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0361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RRC test case 8.3.2.7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R5-094823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0362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RRC test case 8.3.2.8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R5-094833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0363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EMM TC 9.2.1.1.9 Attach / rejected / IMSI invalid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R5-094866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0364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Corrections to E-UTRA MAC test case 7.1.7.1.1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R5-094867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0365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Corrections to E-UTRA MAC test case 7.1.7.1.2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R5-094868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0366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Corrections to E-UTRA MAC test case 7.1.7.1.3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R5-094869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0367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Corrections to E-UTRA MAC test case 7.1.7.1.4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R5-094876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0368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E-UTRAN RLC test case 7.2.3.2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R5-095004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0369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9.1.2.4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R5-095005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0370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9.1.2.5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R5-095008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0371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MAC TC 7.1.4.14 TTI Bundling</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R5-095028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0372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Various corrections to RLC section of 36.523-1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R5-095032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0373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Addition of new SMS over SGs test case 11.1.1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R5-095036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0374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9.2.2.2.2 NW initiated detach / IMSI detach</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R5-095037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0375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PDCP status report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R5-095038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0376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PDCP handover test procedure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R5-095041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0377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9.1.2.3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R5-095065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0378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Adding Test Coverage for Verification of UE setting of the RRC Establishment Cause in EMM test case 9.2.2.1.1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R5-095066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0379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Adding Test Coverage for Verification of UE setting of the RRC Establishment Cause in EMM test case 9.3.1.1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R5-095067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0380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Adding Test Coverage for Verification of UE setting of the RRC Establishment Cause in EMM test case 9.3.1.2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R5-095069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0381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Adding Test Coverage for Verification of UE setting of the RRC Establishment Cause in EMM test case 9.3.1.3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R5-095070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0382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Adding Test Coverage for Verification of UE setting of the RRC Establishment Cause in EMM test case 9.3.2.2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R5-095073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0383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EMM test case 9.3.1.7a</w:t>
            </w:r>
          </w:p>
        </w:tc>
        <w:tc>
          <w:tcPr>
            <w:tcW w:w="992"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R5-095075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0384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Corrections to MAC test case 7.1.4.1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R5-095076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0385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Corrections to MAC test case 7.1.4.8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R5-095077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0386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Corrections to MAC test case 7.1.4.13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R5-095078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0387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Corrections to MAC test case 7.1.4.5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R5-095086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0388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Various corrections to RLC section of 36.523-1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R5-095087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0389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New EMM TC 9.3.1.7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R5-095088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0390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to test case 9.2.1.1.2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R5-095089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0391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to GCF Priority 2 test case 9.2.1.1.7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R5-095090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0392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9.2.2.1.1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R5-095094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0393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to preamble in L2 UM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R5-095097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0394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 reference to test procedure for Idle Mode section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R5-095103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0395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MAC part TC 7.1.2.1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R5-095104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0396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Corrections to MAC test case 7.1.4.11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R5-095105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0397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new test case 6.2.3.13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R5-095109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0398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9.1.2.1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R5-095110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0399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E-UTRAN MAC test case 7.1.3.1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R5-095112</w:t>
            </w:r>
          </w:p>
        </w:tc>
        <w:tc>
          <w:tcPr>
            <w:tcW w:w="567"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0400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EMM TC 9.2.1.1.12 Attach / rejected / EPS services not allowed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R5-095113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0401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Corrections to test case 9.2.1.1.13 Attach / rejected / PLMN not allowed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R5-095116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0402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EMM 9.2.1.1.17 TC Attach / rejected / no suitable cells in tracking area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R5-095118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0403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TC 9.2.1.2.3 Combined attach procedure / Success / EPS services only / MSC temporarily not reachable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R5-095120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0404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Various corrections to other section of 36.523-1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R5-095121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0405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Various corrections to RRC Part1 section of 36.523-1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R5-095125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0406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MAC TC 7.1.4.4 SR</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R5-095126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0407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9.3.2.1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R5-095127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0408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Priority 2 - Update of test case 6.2.2.1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R5-095131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0409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Addition of new Multi-layer Procedures test case 13.1.1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R5-095132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0410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Addition of new Multi-layer Procedures test case 13.2.1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R5-095133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0411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E-UTRAN RLC test case 7.2.3.5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R5-095135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0412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cell reselection test case 6.1.2.15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R5-095136</w:t>
            </w:r>
          </w:p>
        </w:tc>
        <w:tc>
          <w:tcPr>
            <w:tcW w:w="567"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0413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PDCP test case handover / In-order delivery and duplicate elimination in the downlink</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R5-095139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0414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Addition of test case 11.1.3 MO-SMS over SGs in idle mode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R5-095140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0415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9.2.3.1.2 Normal tracking area update / accepted / 'Active' flag set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R5-095141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0416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TC 9.2.1.1.14 Attach / rejected / tracking area not allowed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R5-095148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0417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EMM TC 9.2.1.1.15 Attach / rejected / roaming not allowed in this tracking area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R5-095149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0418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Addition of new test case 9.2.3.3.6 for E-UTRAN RRC connection failure / reselection of UTRAN cell / NAS signalling to release old S1 interface connection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R5-095150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0419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10.8.1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R5-095151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0420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Addition of new SMS over SGs test case 11.1.2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R5-095161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0421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Various corrections to Idle Mode section of 36.523-1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R5-095164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0422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E-UTRA MAC test case 7.1.2.4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R5-095172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0423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New TC 8.1.3.7 RRC Connection Release: redirection from UTRAN to E-UTRAN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R5-095173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0424</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to test case 9.2.2.1.2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R5-095175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0425</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9.2.1.2.1 ''Combined attach procedure / Success / EPS and non-EPS services''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R5-095177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0426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CR to EMM TC 9.2.1.1.19 Attach / Abnormal case / Failure due to non integrity protection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R5-095178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0427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New EMM TC 9.2.3.2.1a Combined tracking area update / successful / check of last visited TAI and handling of TAI list, LAI and TMSI</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R5-095179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0428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new test case 6.2.2.4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R5-095188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0429</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3</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Corrections to E-UTRA MAC test case 7.1.7.2.1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R5-095207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0430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Addition of new test case 8.4.2.2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R5-095208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0431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Corrections to RLC test case 7.2.3.7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R5-095217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0432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Corrections to PDCP test cases 7.5.3.2 and 7.5.3.3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R5-095219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0433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Various corrections to RRC Part2 section of 36.523-1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R5-095220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0434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Various corrections to RRC Part 3 section of 36.523-1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2009-10</w:t>
            </w:r>
          </w:p>
        </w:tc>
        <w:tc>
          <w:tcPr>
            <w:tcW w:w="709"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992"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567"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Minor CR 414 implementation corrections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8.3.1</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2009-10</w:t>
            </w:r>
          </w:p>
        </w:tc>
        <w:tc>
          <w:tcPr>
            <w:tcW w:w="709"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992"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567"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Minor CR 354 implementation corrections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2009-11</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GERAN#44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GP-092405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0435</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Test Case 6.2.3.21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R5-095444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0436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Removal of TC 8.1.2.10 from TS 36.523-1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R5-095446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0437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Various corrections to RRC Part 2 section of 36.523-1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R5-095447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0438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Removal of TC 8.2.1.2 from TS 36.523-1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R5-095448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0439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Removal of TC 8.2.1.4 from TS 36.523-1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R5-095450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0440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8.2.4.5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R5-095451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0441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to test case 8.2.4.9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R5-095462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0442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test case 9.2.3.1.9a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R5-095467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0443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test case 9.3.1.16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R5-095505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0444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test case 6.1.2.11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R5-095507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0445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for Measurement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R5-095521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0446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RLC test case 7.2.3.14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R5-095524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0447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EMM test case 9.2.3.3.5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R5-095525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0448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EMM test case 9.3.1.7a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R5-095597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0449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E-UTRAN test case 8.3.1.11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R5-095609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0450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EMM test case 9.2.3.1.5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R5-095621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0451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Removal of TC 8.4.2.6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R5-095774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0452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test case 6.1.1.1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R5-095783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0453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to test case 9.2.1.1.25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R5-095784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0454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9.2.2.1.1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R5-095785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0455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to test case 9.2.2.1.2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R5-095786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0456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9.2.2.1.6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R5-095795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0457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DSMIPv6 test case for Discovery of the Home Agent via DNS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R5-095796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0458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DSMIPv6 test case for Security association establishment without Home Agent reallocation procedure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R5-095802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0459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new RRC test case 8.4.5.4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R5-095803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0460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new RRC test case 8.4.7.3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R5-095804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0461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new RRC test case 8.4.7.4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R5-095884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0462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of TC 9.2.1.1.1 Attach Procedure / Success (valid GUTI)</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R5-095885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0463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Proposed removal of TC 9.3.1.2 Service Request initiated by UE for uplink signalling</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R5-095886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0464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Proposed removal of TC 9.2.1.1.5 Attach Procedure / Success / ATTACH ACCEPT message includes the PDN address assigned to the UE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R5-095901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0465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TC 9.2.3.3.6 E-UTRAN RRC connection failure / reselection of UTRAN cell / NAS signalling to release old S1 interface connection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R5-095937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0466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E-UTRAN MAC test case 7.1.4.6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R5-095963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0467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TC 9-1-2-5 for IP handling over U-plane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R5-095972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0468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TC 9-1-2-1 for IP handling over U-plane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R5-095976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0469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TC 9-3-1-7 for IP handling over U-plane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R5-095979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0470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TC 9-1-2-4 for IP handling over U-plane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R5-095980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0471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Test Case 9.1.4.2 Clause title formatting error</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R5-095997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0472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RRC test case 8.5.1.1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R5-096009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0473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E-UTRAN MAC test case 7.2.3.5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R5-096024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0474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Cell number alignment in Test case 9.1.3.1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R5-096027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0475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Cell number alignment in Test case 9.1.3.2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R5-096029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0476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Cell number alignment in Test case 9.4.1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R5-096031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0477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Cell number alignment in Test case 9.4.3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R5-096034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0478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Correction to Test case 7.1.4.2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R5-096036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0479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Correction to Test case 7.1.4.14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R5-096149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0480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test case 8.5.1.3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R5-096156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0481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RLC test case 7.2.3.13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R5-096160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0482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TC 9-1-2-3 for IP handling over U-plane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R5-096161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0483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and Priority 2- EMM Successful Attach consistent description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R5-096178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0484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test cases 8.3.2.1, 8.3.2.7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R5-096192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0485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Various editorial corrections to RLC section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R5-096193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0486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to Idle Mode test case 6.1.2.2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R5-096194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0487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Updated to test case 6.1.2.6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R5-096196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0488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test case 6.3.6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R5-096197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0489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test case 6.1.2.7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R5-096401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0490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E-UTRAN MAC test case 7.1.2.9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R5-096414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0491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&amp; 3 - Correction to test cases 9.2.1.1.9 and 9.2.1.1.12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R5-096421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0492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Update of MAC TC 7.1.7.1.1 DL-SCH TBS selection/DCI format 1/RA type0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R5-096422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0493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Update of MAC TC 7.1.7.1.2 DL-SCH TBS selection/DCI format 1/RA type1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R5-096423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0494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Update of MAC TC 7.1.7.1.3 DL-SCH TBS selection/DCI format 1A/RA type2/Localized VRB</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R5-096424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0495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Update of MAC TC 7.1.7.1.4 DL-SCH TBS selection/DCI format 1A/RA type2/Distributed VRB</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R5-096425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0496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Update of MAC TC 7.1.7.2.1 UL-SCH TBS selection/DCI format 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R5-096426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0497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Update of E-UTRA MAC test case 7.1.4.7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R5-096428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0498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Update of E-UTRA MAC test case 7.1.3.7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R5-096429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0499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9.2.1.1.7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R5-096435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0500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Introduction of a new EMM test case 9.2.3.1.6' Normal tracking area update / UE with ISR active moves to E-UTRAN '</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R5-096436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0501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Introduction of 9.2.3.1.17 Normal tracking area update / rejected / Roaming not allowed in this tracking area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R5-096437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0502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Introduction of 9.2.3.1.18 Normal tracking area update / rejected / EPS services not allowed in this PLMN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R5-096443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0503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Addition of new test case 9.2.1.1.24: Attach / Abnormal case / Change of cell into a new tracking area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R5-096444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0504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Addition of new test case 9.2.1.1.26: Attach / Abnormal case / Detach procedure collision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R5-096445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0505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Correction to Test case 7.1.3.2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R5-096446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0506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Correction to EMM test case 9.3.1.1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R5-096451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0507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test cases 9.2.1.1.9, 9.2.1.1.10, 9.2.1.1.11 Attach / rejected / IMSI invalid / Illegal UE / EPS and non-EPS services not allowed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R5-096452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0508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TC 9.2.3.2.1 Combined tracking area update / successful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R5-096454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0509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TC 9.2.3.3.1 First Iu mode to S1 mode intersystem change after attach: go to E-UTRAN RRC idle: RAU to UTRAN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R5-096459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0510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Disabling PHR and periodic BSR for L2 test cases in 36.523-1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R5-096466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0511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 of test case 6.1.2.13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R5-096467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0512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E-UTRAN MAC test case 7.1.4.13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R5-096468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0513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E-UTRAN MAC test case 7.1.4.10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R5-096470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0514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E-UTRAN test case 8.3.3.3 for Measurement configuration control and reporting / SON / ANR: CGI reporting of GERAN cell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R5-096471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0515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E-UTRAN test case 8.3.3.2 :Measurement configuration control and reporting / SON / ANR: CGI reporting of UTRAN cell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R5-096472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0516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Multi-layer Procedures part TC 13.1.1 Activation and deactivation of additional data radio bearer in E-UTRA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R5-096476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0517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of RRC part TC 8.5.1.2 RRC Connection Re-establishment: Success (after Radio Link Failure)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R5-096479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0518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of RRC test case 8.2.1.7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R5-096481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0519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to test case 7.2.3.4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R5-096482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0520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of TC 8.5.4.1 UE capability transfer / Success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R5-096483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0521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PDCP test case 7.3.3.1 : Ciphering and Deciphering: Correct functionality of EPS AS encryption algorithms (SNOW 3G)</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R5-096484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0522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Correction to RRC test case 8.2.1.1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R5-096485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0523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EMM test case 9.2.3.1.1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R5-096487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0524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Various corrections to Idle Mode section of 36.523-1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R5-096488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0525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8.1.2.5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R5-096489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0526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8.1.2.7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R5-096491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0527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Various corrections to RRC Part 3 section of 36.523-1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R5-096492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0528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DRB test case 12.2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R5-096493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0529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3</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Multi-layer Procedures part TC 13.2.1 RRC Connection Reconfiguration: E-UTRA to E-UTRA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R5-096494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0530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applicability entry for DRB test case 12.3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R5-096495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0531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the test case 6.2.3.3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R5-096496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0532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Idle Mode Operations test case 6.1.2.5 Cell reselection for inter-band operation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R5-096497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0533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Idle Mode Operations test case 6.6.2.3.7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R5-096502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0534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Correction to the MAC DRX test cases preamble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R5-096505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0535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TC 9.2.1.1.13 Attach / rejected / PLMN not allowed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R5-096506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0536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TC 9.2.1.1.14 Attach / rejected / tracking area not allowed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R5-096507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0537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TC 9.2.1.1.15 Attach / rejected / roaming not allowed in this tracking area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R5-096508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0538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New TC 9.2.1.1.16 Attach / rejected / EPS services not allowed in this PLMN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R5-096509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0539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TC 9.2.1.1.17 Attach / rejected / no suitable cells in tracking area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R5-096510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0540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TC 9.2.1.2.4 Combined attach procedure / Success / EPS services only / MSC temporarily not reachable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R5-096511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0541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TC 10.2.1 Dedicated EPS bearer context activation / Success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R5-096512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0542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TC 10.3.1 EPS bearer context modification / Success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R5-096514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0543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TC 10.6.1 UE requested PDN disconnect procedure accepted by the network</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R5-096605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0544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RRC test case 8.3.2.7 : Measurement configuration control and reporting / inter-RAT measurements: event B2 (measurement HRPD cells)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R5-096606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0545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RRC test case 8.3.2.6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R5-096610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0546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RRC test case 8.4.1.4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R5-096611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0547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RRC test case 8.4.1.2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R5-096612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0548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8.4.2.2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R5-096613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0549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8.4.2.4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R5-096615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0550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test case 6.2.3.6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R5-096616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0551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to test case 8.1.1.2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R5-096617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0552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test case 8.2.4.4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R5-096618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0553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8.1.3.5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R5-096619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0554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Updates to TAU/RAU procedure for inter-system cell re-selection between A/Gb and S1 modes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R5-096620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0555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Updates to Attach Procedure / Success (last visited TAI, TAI list and equivalent PLMN list handling)</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R5-096621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0556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TC 8.1.3.8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R5-096622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0557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test case 8.3.1.4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R5-096627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0558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RRC test case 8.2.2.1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R5-096628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0559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RRC test case 8.2.2.2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R5-096629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0560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Various corrections to EMM section of 36.523-1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R5-096630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0561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new test case 9.2.1.2.5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R5-096631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0562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to test case 9.2.1.2.6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R5-096632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0563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test case 9.2.1.2.7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R5-096633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0564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test case 9.2.1.2.11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R5-096634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0565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test case 9.2.1.2.13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R5-096635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0566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new test case 9.2.1.2.15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R5-096636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0567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test cases 9.2.3.1.23 and 9.2.3.1.24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R5-096637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0568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new test case 9.2.3.1.25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R5-096638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0569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new test case 9.2.3.2.9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R5-096639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0570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to test case 9.3.1.4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R5-096643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0571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RLC test case 7.2.3.9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R5-096645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0572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new test case 8.3.3.4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R5-096646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0573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new test case 8.3.3.5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R5-096647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0574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new test case 10.7.3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R5-096648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0575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new test case 10.7.4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R5-096649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0576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TBC - Addition of new test case 10.7.5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R5-096650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0577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new test case 10.8.2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R5-096651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0578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new test case 10.8.3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R5-096652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0579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TBC - Addition of new test case 10.8.4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R5-096653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0580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new test case 10.8.5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R5-096654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0581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new test case 10.8.6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R5-096655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0582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new test case 10.8.7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R5-096656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0583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TC 10.5.1 UE requested PDN connectivity procedure accepted by the network</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R5-096657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0584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Addition of test case 11.1.4 MO-SMS over SGs in active mode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R5-096658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0585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TC 10.4.1 EPS bearer context deactivation / Success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R5-096660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0586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EMM test case 9.1.2.6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R5-096661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0587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new EMM test case 9.1.5.2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R5-096662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0588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new EMM test case 9.2.1.1.18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R5-096663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0589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EMM test case 9.2.1.2.12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R5-096665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0590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EMM test case 9.2.2.2.14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R5-096666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0591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EMM test case 9.2.3.1.26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R5-096667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0592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EMM test case 9.2.3.1.27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R5-096668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0593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EMM test case 9.2.3.1.28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R5-096669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0594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EMM test case 9.3.1.15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R5-096670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0595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new test case 9.3.1.17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R5-096671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0596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of TC 9.2.1.2.2 Combined attach procedure / Success / EPS services only / IMSI unknown in HSS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R5-096672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0597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of TC 9.2.1.2.3 Combined attach procedure / Success / EPS services only / MSC temporarily not reachable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R5-096673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0598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Introduction of 9.2.3.1.19 Normal tracking area update / rejected / No Suitable Cells in tracking Area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R5-096692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0599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of E-UTRAN test case 9.2.1.1.20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R5-096693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0600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of TC 9.2.1.1.19 Attach / Abnormal case / Failure due to non integrity protection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R5-096694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0601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Addition of new test case 9.2.1.1.21: Attach / Abnormal case / success after several attempts due to no network response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R5-096695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0602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Addition of new test case 9.2.1.1.22: : Attach / Abnormal case / unsuccessful attach after 5 attempts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2009-12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R5-096697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0603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test case 13.3.1.1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8.3.2</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R5-100058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0604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DSMIPv6 test case for Registration of a new IPv6 CoA (Binding Update/Acknowledgment procedure in IPv6 network)</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R5-100059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0605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DSMIPv6 test case for Re-registration of IPv6 CoA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R5-100060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0606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DSMIPv6 test case for Return to home link</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R5-100061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0607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DSMIPv6 test case for Dual-Stack Mobile IPv6 detach in IPv6 network</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R5-100089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0608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test case 10.5.1 for UE requested PDN connectivity accepted by the network</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R5-100096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0609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of test case 9.2.1.2.2 for Combined attach procedure / Success / EPS services only / IMSI unknown in HSS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R5-100100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0610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GCF priority 2: correction of test case 9.2.3.3.1 First Iu mode to S1 mode intersystem change after attach: go to E-UTRAN RRC idle: RAU to UTRAN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R5-100173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0611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of test case 9.2.3.1.28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R5-100175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0612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of test case 9.1.5.2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R5-100176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0613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of test case 9.1.2.6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R5-100182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0614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Priority 2-Update of the case 6.2.2.1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R5-100242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0615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Update of MAC TC 7.1.2.3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R5-100263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0616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 to MAC TBS selection TCs not to use RS power boosting</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R5-100270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0617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to test case 7.2.2.9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R5-100271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0618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to test case 8.1.1.2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R5-100274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0619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8.2.4.2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R5-100275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0620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to test case 8.2.4.4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R5-100276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0621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8.2.4.5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R5-100277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0622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8.2.4.6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R5-100278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0623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8.2.4.7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R5-100279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0624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to test case 8.2.4.9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R5-100281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0625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8.3.1.9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R5-100283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0626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8.3.2.3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R5-100284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0627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8.4.2.2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R5-100285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0628</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8.4.2.4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R5-100287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0629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to test case 9.2.1.2.5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R5-100288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0630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to test case 9.2.1.2.6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R5-100289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0631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to test case 9.2.1.2.7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R5-100290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0632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to test case 9.2.1.2.8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R5-100293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0633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to test case 9.2.3.2.9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R5-100294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0634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to test case 9.3.1.4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R5-100383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0635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Update of MAC test cases 7.1.4.6, 7.1.4.7, 7.1.4.8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R5-100415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0636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remark in 6.2.2.1, 6.2.2.2 and 6.2.3.2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R5-100416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0637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test case 6.1.2.6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R5-100443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0638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Update to test case 9.2.3.1.4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R5-100462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0639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 of test case 8.3.1.3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R5-100467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0640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DSMIPv6 test case for Registration of a new IPv4 CoA (Binding Update/Acknowledgment procedure in IPv4 network)</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R5-100468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0641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DSMIPv6 test case for Re-registration of IPv4 CoA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R5-100469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0642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DSMIPv6 test case for Dual-Stack Mobile IPv6 detach in IPv4 network</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R5-100470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0643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P2 EMM test case 9.2.2.1.1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R5-100471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0644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to P3 EMM test case 9.2.2.1.2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R5-100472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0645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P2 EMM test case 9.2.2.1.6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R5-100475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0646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Removal of TC 10.5.2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R5-100488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0647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RRC test case 8.2.2.1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R5-100489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0648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RRC test case 8.2.2.2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R5-100492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0649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RRC test case 8.2.3.1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R5-100500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0650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Clarification to UE initial state for test case 7.1.2.6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R5-100501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0651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Clarification to UE initial state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R5-100537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0652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RLC test case 7.2.3.21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R5-100577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0653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E-UTRAN MAC test case 7.1.2.3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R5-100582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0654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E-UTRAN MAC test case 7.1.4.7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R5-100592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0655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P3 EMM test case 9.2.1.2.12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R5-100625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0656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Corrections to E-UTRA MAC test case 7.1.7.1.1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R5-100638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0657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RLC test case 7.2.2.5.2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R5-100639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0658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RLC test case 7.2.2.6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R5-100642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0659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RLC test case 7.2.2.7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R5-100651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0660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RLC test case 7.2.3.2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R5-100652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0661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RLC test case 7.2.3.3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R5-100657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0662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RLC test case 7.2.3.5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R5-100659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0663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RLC test case 7.2.3.6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R5-100671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0664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Corrections to E-UTRA MAC test case 7.1.7.1.2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R5-100676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0665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Corrections to E-UTRA MAC test case 7.1.7.1.3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R5-100738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0666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Priority 2 - Incorrect ATTACH procedure to UTRAN and GERAN cells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R5-100741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0667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Clarification to E-UTRA Radio Bearer Tests section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R5-100742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0668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Priority 3 - TC 9.2.3.1.15 Normal tracking area update / rejected / PLMN not allowed - problems with Test procedure sequence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R5-100745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0669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Adding new TC 9.1.5.1 EMM Information Procedure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R5-100777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0670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MAC test case 7.1.4.3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R5-101011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0671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Priority ALL - Update of section 6 Idle Mode Operations to comply with RAN5 PRD13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R5-101012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0672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Priority ALL - Update of section 9.1.x and 9.2.1.x to indicate on which cell events are to be observed in multi cell environment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R5-101013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0673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Removal of test case 9.2.3.2.3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R5-101014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0674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9.2.3.2.3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R5-101032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0675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RRC test cases 8.3.1.3 and 8.3.1.5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R5-101033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0676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of RRC test cases 8.3.1.7 and 8.3.1.11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R5-101038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0677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 of test case 6.2.3.13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R5-101039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0678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 for Measurement related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R5-101053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0679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RRC test case 8.2.1.3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R5-101056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0680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Priority ALL - Update of section 7 Layer 2 to comply with RAN5 PRD13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R5-101057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0681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Various corrections to Idle Mode section 6.1 of 36.523-1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R5-101062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0682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E-UTRAN PDPC test case 7.1.4.4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R5-101063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0683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1:Update of MAC TC 7.1.2.5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R5-101064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0684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Update of MAC TC 7.1.2.6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R5-101065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0685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Update of MAC TC 7.1.2.9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R5-101066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0686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Update of MAC TC 7.1.3.9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R5-101067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0687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Update of MAC TC 7.1.4.8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R5-101068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0688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Update of MAC TC 7.1.4.11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R5-101069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0689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Corrections to TC 8.5.1.2 RRC Connection Re-establishment: Success (after Radio Link Failure)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R5-101070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0690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E-UTRAN MAC test case 7.1.4.13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R5-101074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0691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New priority 3 test case: Periodic Location Updating Procedure (PLU Timer handling, non-cell reselection to GERAN)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R5-101075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0692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new test case 9.2.3.3.4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R5-101076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0693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E-UTRAN MAC test case 7.1.3.4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R5-101077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0694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Update of MAC TC 7.1.4.15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R5-101078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0695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MAC Procedures part TC 7.1.2.2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R5-101079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0696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MAC test case 7.1.4.10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R5-101081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0697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to test case 8.2.4.1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R5-101082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0698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8.3.1.8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R5-101083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0699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8.3.1.10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R5-101084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0700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Corrections to E-UTRA MAC test case 7.1.7.1.4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R5-101085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0701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Acknowledged Mode Procedures part TC 7.2.3.15 AM RLC / Re-ordering of RLC PDU segments"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R5-101086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0702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RLC test case 7.2.3.14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R5-101087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0703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RLC test case 7.2.3.4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R5-101088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0704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RLC test case 7.2.3.1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R5-101089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0705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RLC test case 7.2.3.7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R5-101090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0706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RLC test case 7.2.3.18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R5-101092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0707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EPS bearer context ID values and RRC messages carrying ESM messages for EPS bearer context (de)activation and modification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R5-101093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0708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Small correction to TC 9.2.1.1.11 Attach / rejected / EPS services and non-EPS services not allowed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R5-101094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0709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test case 9.2.1.1.15 for Attach / rejected / roaming not allowed in this tracking area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R5-101098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0710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test case 8.5.1.3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R5-101105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0711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RRC test case 8.2.1.1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R5-101108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0712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EUTRAN RLC test case 7.2.2.10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R5-101110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0713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test case 9.2.1.2.4 for Successful combined attach procedure, EPS service only / CS domain not available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R5-101113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0714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PDCP test case 7.3.4.1 and 7.3.4.2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R5-101114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0715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Enhancement test case 8.1.2.1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R5-101117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0716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EMM test cases to bring the UE to stable state at the end of expected sequence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R5-101118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0717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Multi-layer Procedures part TC 13.1.1 Activation and deactivation of additional data radio bearer in E-UTRA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R5-101119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0718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Multi-layer Procedures part TC 13.2.1 RRC Connection Reconfiguration: E-UTRA to E-UTRA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R5-101120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0719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Update of MAC TC 7.1.3.2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R5-101121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0720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EPC test case 9.2.1.1.1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R5-101122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0721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Priority 2 - section 9 alignment IP handling at wrong place - Missing security activation - Editorial changes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R5-101125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0722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E-UTRAN RLC test case 7.2.3.15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R5-101126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0723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E-UTRAN RLC test case 7.2.3.9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R5-101130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0724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of RRC test case 8.3.3.1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R5-101131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0725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MAC test cases to bring the UE to stable state at the end of expected sequence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R5-101132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0726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RRC test cases to bring the UE to stable state at the end of expected sequence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R5-101133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0727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10.7.1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R5-101134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0728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10.7.2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R5-101135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0729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10.8.1</w:t>
            </w:r>
          </w:p>
        </w:tc>
        <w:tc>
          <w:tcPr>
            <w:tcW w:w="992"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R5-101141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0730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Addition of new RRC test case 8.4.7.1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R5-101142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0731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Addition of new RRC test case 8.3.2.10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R5-101145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0732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General note for test cases with statistical behaviour</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R5-101148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0733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to test case 10.7.3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R5-101149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0734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to test case 10.7.4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R5-101151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0735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to test case 10.8.2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R5-101152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0736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to test case 10.8.3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R5-101154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0737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to test case 10.8.5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R5-101155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0738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to test case 10.8.6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R5-101156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0739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to test case 10.8.7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R5-101158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0740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New PUSCH-Hopping test case 7.1.5.2:Predefined intra-TTI PUSCH hopping (N_sb=1)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R5-101160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0741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New PUSCH-Hopping test case 7.1.5.4: Predefined inter-TTI PUSCH hopping (N_sb=1)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R5-101162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0742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New test case 8.1.1.6 RRC / BCCH modification in connected mode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R5-101163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0743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New TC 8.5.2.1 RRC Connection Reject: redirection from UTRAN to E-UTRAN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R5-101164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0744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new EMM test case 9.2.1.2.14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R5-101165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0745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of test case 9.3.1.15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R5-101166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0746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of test case 9.2.1.1.18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R5-101167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0747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Update to test case 9.2.3.1.6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R5-101168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0748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of test case 10.5.3 for UE requested PDN connectivity procedure not accepted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R5-101169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0749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new multi-layer test case 13.1.3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R5-101170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0750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new test case 13.4.1.2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R5-101171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0751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of Multi-layer Procedures part TC 13.3.1.1 Intra System Connection Reestablishment / Radio Link Recovery while T310 is running</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R5-101172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0752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of test case 13.3.1.2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R5-101173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0753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MAC test case 7.1.6.1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R5-101174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0754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MAC test cases 7.1.6.2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R5-101175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0755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E-UTRAN RLC test case 7.2.3.10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R5-101177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0756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to GCF Priority 1 layer 2 UM test cases to increase the drx-Inactivity Timer to psf200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R5-101179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0757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Enhancement and update to MAC test case 7.1.4.6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R5-101183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0758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Update of MAC TC 7.1.3.6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R5-101186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0759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of test case and section titles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R5-101189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0760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8.1.2.7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R5-101190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0761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8.1.2.5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R5-101191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0762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Corrections related to UE mode of operation and UE capability for CS fallback and SMS over SGs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R5-101192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0763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of test case 10.6.2 for UE requested PDN disconnect procedure not accepted by the network</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GERAN#45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GP-100543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0605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Test Case 6.2.3.22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Moved to v9.0.0 with no change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GERAN#46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GP-100625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0764</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New Test case 6.2.3.28- Inter-RAT Cell Reselection from GPRS Packet_transfer to E-UTRA Cell (Network Assisted Cell Change)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GERAN#46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GP-100626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0765</w:t>
            </w:r>
          </w:p>
        </w:tc>
        <w:tc>
          <w:tcPr>
            <w:tcW w:w="425"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New Test Case 6.2.3.30 - Inter-RAT Cell Reselection failure from GPRS Packet transfer to E-UTRA (Network Assisted Cell Change)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GERAN#46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GP-100649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0766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New Test Case 6.2.2.6 - Inter-RAT Cell selection / From GSM_Idle/GPRS Packet_idle to E-UTRA_RRC_IDLE / Serving cell becomes non-suitable (ServingCell&lt;0)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2010-05</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GERAN#46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GP-100650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0767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New Test Case 6.2.2.7 - Inter-RAT Cell selection / From GSM_Idle/GPRS Packet_idle to E-UTRA_RRC_IDLE ,when the serving cell is barred.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R5-103077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0768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Minimum Cell Configuration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R5-103086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0769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New TC 9.3.1.5 Service request / Rejected / Illegal ME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R5-103087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0770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E-UTRAN MAC test case 7.1.2.3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R5-103088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0771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MAC test case 7.1.4.10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R5-103089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0772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of TC 9.1.5.1 EMM Information Procedure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R5-103090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0773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TC 9.1.2.4 Authentication not accepted by the UE / MAC code failure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R5-103091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0774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TC 9.1.2.5 Authentication not accepted by the UE / SQN failure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R5-103093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0775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SIB in RRC TCs 8.4.2.2 and 8.4.2.4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R5-103130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0776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6.1.2.6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R5-103131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0777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PDSCH power allocation of MAC TBS selection TCs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R5-103132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0778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of test case 6.2.3.13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R5-103135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0779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Addition of new test case 8.3.2.2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R5-103136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0780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test case 8.3.2.4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R5-103137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0781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Addition of new test case 8.3.2.5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R5-103139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0782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for test case 13.4.1.2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R5-103140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0783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new test case 13.4.2.1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R5-103141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0784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test case 6.1.2.11 &amp; 6.1.2.15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R5-103144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0785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Addition of new test case 14.1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R5-103145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0786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Addition of new test case 14.2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R5-103157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0787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New MAC TBS test case 7.1.7.1.6:DCI format 2A / RA type 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R5-103158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0788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New MAC TBS test case 7.1.7.1.5:DCI format 2A / RA type 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R5-103159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0789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Correction to E-UTRA DRB test case 12.3.1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R5-103160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0790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Correction to E-UTRA DRB test case 12.3.2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R5-103161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0791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Correction to E-UTRA DRB test case 12.3.3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R5-103162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0792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Correction to E-UTRA DRB test case 12.3.4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R5-103163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0793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Correction to generic test procedure 12.1.2 for E-UTRA DRB MIMO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R5-103228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0794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New PUSCH-Hopping test case 7.1.5.1: Inter-TTI PUSCH hopping by uplink grant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R5-103230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0795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New PUSCH-Hopping test case 7.1.5.3: Predefined intra-TTI PUSCH hopping (N_sb=2/3/4)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R5-103231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0796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New PUSCH-Hopping test case 7.1.5.5: Predefined inter-TTI PUSCH hopping (N_sb=2/3/4)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R5-103240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0797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8.1.2.7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R5-103241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0798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to test case 9.2.3.1.23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R5-103242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0799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Clarification of the cells where the messages are observed in EMM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R5-103243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0800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to test case 10.7.5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R5-103244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0801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to test case 10.8.4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R5-103246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0802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Applicability of new TC 13.1.5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R5-103271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0803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of RRC part TC 8.5.1.2 Radio link failure / T301 expiry</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R5-103272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0804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GCF Priority 4 - Addition of new EPS mobility management procedure test case 9.2.3.2.7 Combined tracking area update / Rejected / EPS services and non-EPS services not allowed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R5-103273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0805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Multi-layer test cases 13.3.1.1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R5-103276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0806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 the Test Purpose 2 of PDCP part TC 7.3.1.2 and 7.3.1.3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R5-103277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0807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 PDCP part TC 7.3.1.1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R5-103278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0808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Addition of new EPS mobility management procedure test case 9.2.3.2.7</w:t>
            </w:r>
          </w:p>
          <w:p>
            <w:pPr>
              <w:pStyle w:val="TAL1"/>
              <w:rPr>
                <w:rStyle w:val="TALChar"/>
                <w:sz w:val="16"/>
                <w:szCs w:val="16"/>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R5-103302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0809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Correction to test case 7.1.3.9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R5-103303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0810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Correction to E-UTRA MAC test case 7.1.2.1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R5-103304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0811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Correction to EMM test case 9.2.3.1.1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R5-103307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0812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Correction to EMM test case 9.2.1.1.1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R5-103308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0813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Correction to EMM test case 9.2.2.2.1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R5-103313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0814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Correction to EUTRA MAC test cases 7.1.7.1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R5-103321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0815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Correction to EUTRA PDCP test case 7.3.6.1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R5-103323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0816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Correction to EUTRA RRC test case 8.5.1.5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R5-103327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0817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Correction to EPC test case 9.2.2.1.1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R5-103341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0818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Adding UE pre-conditions for UE to be configured for combined EPS/IMSI attach in 9.2.3.2.x combined TAU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R5-103364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0819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generic test procedure reference in Idle mode section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R5-103365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0820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TC 8.1.3.7 RRC connection release / Redirection from UTRAN to E-UTRAN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R5-103367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0821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TC 8.5.2.1 RRC Connection Reject / Redirection from UTRAN to E-UTRAN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R5-103394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0822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New TC 9.3.1.18 Service Reject CSG not authorized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R5-103413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0823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Addition of new test case 8.4.3.2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R5-103414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0824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Addition of new test case 8.4.3.3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R5-103416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0825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Priority 4 - Addition of test case 9.2.3.2.17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R5-103418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0826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Priority 4 - Addition of new test case 9.2.3.2.4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R5-103419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0827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Priority 4 - Addition of new test case 9.2.3.2.14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R5-103420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0828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Priority 4 - Addition of new test case 9.2.3.2.8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R5-103421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0829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Priority 3 - update of test case 9.2.2.2.14</w:t>
            </w:r>
          </w:p>
          <w:p>
            <w:pPr>
              <w:pStyle w:val="TAL1"/>
              <w:rPr>
                <w:rStyle w:val="TALChar"/>
                <w:sz w:val="16"/>
                <w:szCs w:val="16"/>
              </w:rPr>
            </w:pPr>
            <w:r>
              <w:rPr/>
            </w:r>
          </w:p>
          <w:p>
            <w:pPr>
              <w:pStyle w:val="TAL1"/>
              <w:rPr>
                <w:rStyle w:val="TALChar"/>
                <w:sz w:val="16"/>
                <w:szCs w:val="16"/>
              </w:rPr>
            </w:pPr>
            <w:r>
              <w:rPr/>
            </w:r>
          </w:p>
          <w:p>
            <w:pPr>
              <w:pStyle w:val="TAL1"/>
              <w:rPr>
                <w:rStyle w:val="TALChar"/>
                <w:sz w:val="16"/>
                <w:szCs w:val="16"/>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R5-103456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0830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New TC 9.2.3.3.2 Iu mode to S1 mode intersystem change / ISR is active / Expiry of T3312 in E-UTRAN or T3412 in UTRAN and further intersystem change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R5-103457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0831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New test case 6.1.2.10 Cell reselection in shared network environment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R5-103458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0832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New Test case 6.1.2.12 Cell reselection / Cell-specific reselection parameters provided by the network in a neighbouring cell list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R5-103459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0833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addition of new test case 6.1.1.4: PLMN selection in shared network environment / Automatic mode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R5-103463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0834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new EMM test case 9.2.2.1.7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R5-103464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0835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new EMM test case 9.2.2.1.8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R5-103465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0836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new EMM test case 9.2.2.1.9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R5-103486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0837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Correction to test case 6.1.2.3, 6.2.3.1 &amp; 6.2.3.6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R5-103498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0838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to 3 - Correction to RRC part 3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R5-103513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0839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RRC test case 8.2.4.5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R5-103514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0840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New EMM test case 9.2.2.1.3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R5-103573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0841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DSMIPv6 test case for Discovery of the Home Agent address via DHCPv6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R5-103579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0842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DSMIPv6 test case for Security association establishment with Home Agent reallocation procedure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R5-103646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0843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Corrections to C2K TCs 8.3.2.7, 8.3.2.8 and 8.3.2.9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R5-103649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0844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DSMIPv6 test case for Discovery of the Home Agent address via IKEv2 during tunnel setup to ePDG</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R5-103676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0845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Addition of test case 8.2.4.10 RRC Connection Reconfiguration / Handover (between FDD and TDD)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R5-103696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0846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MAC, RRC and EMM test cases to bring the UE to stable state at the end of test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R5-103697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0847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Correction to EUTRA MAC test case 7.1.4.8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R5-103698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0848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Correction to test case 7.1.4.11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R5-103800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0880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Correction to EUTRA RLC test case 7.2.3.6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R5-103801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0881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Correction to EUTRA RLC test case 7.2.3.7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R5-103802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0849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RRC test cases 8.2.2.1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R5-103803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0850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Correction to EUTRA RLC test case 7.2.3.10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R5-103804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0851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test case 6.1.1.1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R5-103805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0852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Correction to EUTRA RLC test case 7.2.2.8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R5-103806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0853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Correction to EUTRA RLC test case 7.2.2.10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R5-103807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0854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Correction to EUTRA RLC test case 7.2.3.13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R5-103808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0855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8.1.2.5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R5-103809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0856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Correction to EPC test case 9.1.3.2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R5-103810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0857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Adding UE pre-conditions for UE to be configured for EPS attach in 9.2.1.1.x EPS attach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R5-103811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0858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Adding UE pre-conditions for UE to be configured for EPS attach in 9.2.3.1.x TAU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R5-103814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0859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Adding UE pre-conditions for UE to be configured for EPS attach in 9.2.2.x detach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R5-103815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0860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Adding UE pre-conditions for UE to be configured for combined EPS/IMSI attach in 9.2.1.2.x combined attach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R5-103816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0895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 to MAC and RLC handover test cases to set IE "statusReportRequired" to FALSE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R5-103817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0882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Correction to EMM test case 9.2.3.1.2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R5-103818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0861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EPS test case 9.4.1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R5-103819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0883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General tests part TC 11.1.4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R5-103820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0862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'SMS over SGs' test case 11.1.1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R5-103821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0863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'SMS over SGs' test case 11.1.2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R5-103822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0864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'SMS over SGs' test case 11.1.3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R5-103823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0894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New test case 6.2.1.2 Inter-RAT PLMN Selection /Selection of correct RAT for UPLMN/Automatic mode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R5-103824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0884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Inter-RAT PLMN Selection/ Selection of correct PLMN and RAT in shared network environment, Automatic mode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R5-103825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0885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New test case 6.2.1.4 Inter-RAT PLMN Selection/ Selection of correct RAT from the OPLMN list/ Manual mode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R5-103826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0886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New test case 6.2.1.1 Inter-RAT PLMN Selection /Selection of correct RAT for OPLMN/Automatic mode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R5-103827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0887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test case 8.2.4.8, 8.5.1.2 and 8.5.1.4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R5-103828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0865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test case 8.3.3.3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R5-103829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0888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RRC test case 8.3.1.4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R5-103830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0866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New EMM test case, 9.2.1.1.23: Attach / Abnormal case / Repeated rejects for network failures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R5-103831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0867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New TC 9.3.1.6 Service request / Rejected / EPS services not allowed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R5-103832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0868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Priority 3 - update of test case 9.2.1.1.24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R5-103833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0889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EMM test case 9.1.2.3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R5-103836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0869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new test case 13.1.5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R5-103837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0889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of Multilayer Procedures part TC 13.3.1.2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R5-103838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0870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of Multilayer Procedures part TC 13.1.3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R5-103839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0891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of RRC part TC 8.1.1.3 RRC / Paging for connection in idle mode /Multiple paging records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R5-103840</w:t>
            </w:r>
          </w:p>
        </w:tc>
        <w:tc>
          <w:tcPr>
            <w:tcW w:w="567"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0871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Addition of new test case 8.2.1.5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R5-103841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0872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Addition of new test case 8.2.1.6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R5-103842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0873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New TC 9.2.1.1.4 Attach Procedure Success Request for obtaining the IPv4 address of the home agent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R5-103843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0874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Priority 4 - Addition of new test case 9.2.3.2.16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R5-103844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0892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New TC 13.1.8 Connected CSFB to GSM with Redirection MO call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R5-103848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0875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RRC test case 8.2.4.6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R5-103849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0876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UE end state for 15 EMM test cases and termination of ongoing signalling procedure for 3 EMM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R5-103872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0877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MAC test case 7.1.4.5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R5-103873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0878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Addition of Multi-layer Procedures part test case 13.1.7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R5-103876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0879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Addition of new test case 9.2.3.2.2 for combined tracking area update / successful for EPS services only / IMSI unknown in HSS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Typo correction of clause title 9.2.1.1.3.3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GP-101502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0898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CR 36.523-1-0898 New test case 6.2.3.14 Inter-RAT Cell Reselection / from GSM_Idle/GPRS Packet Idle to E-UTRA (priority of E-UTRA cells are higher than the serving cell)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GP-101503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0899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CR 36.523-1-0899 New test case 6.2.3.15 Inter-RAT Cell Reselection / from GSM_Idle/GPRS Packet Idle to E-UTRA (priority of E-UTRA cells are lower than the serving cell)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GP-101510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0896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CR 36.523-1-0896 6.2.3.19 : Redirection to E-UTRA upon the release of the CS connection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GP-101521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0897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CR 36.523-1-0897 6.2.3.20: Redirection to E-UTRA upon the release of the CS connection and no suitable cell available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GP-101562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0902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CR 36.523-1-0902 New Test case 6.2.3.27- Inter-RAT Cell selection from GPRS Packet_transfer to E-UTRA Cell (NC2 mode).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GP-101603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CR 36.523-1-1016 New Test Case 6.2.3.23 - Inter-RAT Cell Reselection from GPRS Packet transfer to E-UTRA in CCN mode (PACKET CELL CHANGE CONTINUE)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R5-104073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0903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Corrections to EUTRA idle mode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R5-104083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0904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Review of detach at switch/power off procedure in EMM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R5-104084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0905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Review of switch/power off procedure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R5-104107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0906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remove special configurations for UM Bearer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R5-104130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0907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EUTRA RRC test case 8.1.2.7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R5-104136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0908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Generic E-UTRA radio bearer test procedure 12.1.1 and 12.1.2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R5-104142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0909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EMM test case 9.2.3.1.2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R5-104144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0910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MAC test case 7.1.2.8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R5-104145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0911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EUTRA RRC test case 8.1.2.5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R5-104147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0912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EUTRA MAC test case 7.1.4.3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R5-104148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0913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RLC test case 7.2.3.1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R5-104149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0914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MAC test case 7.1.2.6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R5-104150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0915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MAC test case 7.1.3.1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R5-104157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0917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MAC test case 7.1.3.6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R5-104162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0918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MAC test case 7.1.4.11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R5-104168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0919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ESM test case 10.8.1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R5-104173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0920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Addition of new test case 6.1.2.14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R5-104178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0921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Addition of new test case 9.2.3.2.5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R5-104182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0922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to test case 13.1.5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R5-104238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0923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EMM test case 9.2.1.1.17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R5-104265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0924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TC 8.1.2.5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R5-104283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0925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Update test case 8.3.2.5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R5-104286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0926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of test cases 14.1 &amp; 14.2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R5-104287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0927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Addition of new test case 14.3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R5-104389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0928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of DSMIPv6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R5-104390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0929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Removal of DSMIPv6 test case 15.3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R5-104399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0930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test case 7.2.3.4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R5-104512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0931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EMM test case 9.2.2.1.1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R5-104535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0932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TC 7.1.4.16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R5-104632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0933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of RRC test case 8.5.4.1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R5-104637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0934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Addition of new test case 8.2.4.12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R5-104708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0935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MAC test cases 7.1.7.1.1, 7.1.7.1.2, 7.1.7.1.3, 7.1.7.1.4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R5-104709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0936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MAC test case 7.1.7.2.1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R5-104710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0937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MAC test case 7.1.3.4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R5-104711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0938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MAC test case 7.1.3.9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R5-104712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0939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GCF WI-081 LTE Testcases 7.1.4.11, 7.1.4.14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R5-104713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0940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ETURA RRC test case 8.2.4.1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R5-104714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0941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 to GCF WI-082 EMM Testcase 9.1.2.1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R5-104715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0942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Corrections to EUTRA GERAN idle mode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R5-104716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0943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Corrections to idle mode test case 6.2.2.1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R5-104717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0944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Review of detach at switch/power off procedure in Idle Mode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R5-104718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0945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Inter RAT HRPD test case 6.2.2.3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R5-104719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0946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Inter RAT HRPD test case 6.2.3.7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R5-104720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0947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Inter RAT HRPD test case 6.2.3.8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R5-104721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0948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Addition of new test case 6.2.3.4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R5-104722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0949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modified value tag after System Information modification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R5-104723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0950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EUTRA RLC test case 7.2.3.21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R5-104724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0951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GCF Priority 2 Inter RAT HRPD test case 8.1.3.9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R5-104725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0952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TC 8.1.3.5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R5-104728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0953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EMM test case 9.2.1.1.9 and 9.2.1.1.10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R5-104729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0954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EMM test case 9.2.1.1.20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R5-104730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0955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test case 9.2.3.1.8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R5-104731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0956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EMM test case 9.2.1.2.1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R5-104732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0957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test case 9.2.1.1.1a about reference cell information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R5-104733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0958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ESM test case 10.6.1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R5-104734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0959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ESM test case 10.5.1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R5-104735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0960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ESM test case 10.4.1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R5-104736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0961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 test case for RRC connection establishment of emergency call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R5-104742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0962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Correction to test case 7.1.5.2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R5-104743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0963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test case 7.1.5.4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R5-104744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0964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Correction to MAC TBS (MIMO configured) test case 7.1.7.1.5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R5-104745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0965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Correction to MAC TBS (MIMO configured) test case 7.1.7.1.6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R5-104746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0966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new EPS mobility management procedure test case 9.3.2.2a Paging for CS fallback / Connected mode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R5-104747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0967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of test case 9.2.1.1.12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R5-104748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0968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of test case 9.3.1.15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R5-104749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0969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of test case 9.2.3.1.23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R5-104750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0970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of ESM test case 10.5.3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R5-104751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0971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GFC Priority 3 and 4: Correction of generic test procedure used in MIMO DRB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R5-104752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0972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new Multilayer Procedures test case 13.1.4 Call setup from E-UTRAN RRC_IDLE / CS fallback to UTRAN with Handover / MT call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R5-104753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0973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LTE test case 13.1.2 CS fallback UTRAN with redirection / MO call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R5-104754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0974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New TC for cell reselection when 1xRTT is higher priority</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R5-104755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0975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New TC for cell reselection when 1xRTT is lower priority</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R5-104756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0976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Addition of new test case 6.1.1.6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R5-104757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0977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Correction to test case 7.1.5.1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R5-104758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0978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Correction to test case 7.1.5.3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R5-104759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0979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to test case 7.1.5.5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R5-104760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0980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Addition of new test case 8.1.2.6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R5-104761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0981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of TC 8.2.1.5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R5-104762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0982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of TC 8.2.1.6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R5-104763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0983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to TC 8.2.4.8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R5-104764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0984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of TC 8.3.1.6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R5-104765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0985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EUTRA RRC Test Case 8.2.4.7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R5-104768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0986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Addition of new EMM test case 9.2.1.1.3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R5-104769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0987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Addition of new test case 9.2.3.2.11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R5-104770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0988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to test case 9.2.3.2.15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R5-104771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0989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Addition of new test case 9.3.1.12a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R5-104773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0990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Addition of New TC for Inter-RAT Cell reselection from E-UTRA idle non-CSG cell to a UTRA CSG cell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R5-104774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0991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Addition of New TC for Inter-RAT CSG Cell Reselection from E-UTRA CSG cell to UTRA CSG cell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R5-104776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0992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Introduction of new ESM test case 10.9.1 for UE routing of uplinks packets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R5-104777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0993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Cell detection timing related correction to test case 6.1.2.3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R5-104778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0994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GCF priority 1 - Cell detection timing related correction to test case 6.1.2.4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R5-104779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0995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Cell detection timing related correction to test case 6.1.2.5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R5-104780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0996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Cell detection timing related correction to test case 6.1.2.11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R5-104781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0997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Cell detection timing related correction to test case 6.1.2.15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R5-104782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0998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Cell detection timing related correction to test case 6.2.2.1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R5-104783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0999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Cell detection timing related correction to test case 6.2.2.2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R5-104784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Cell detection timing related correction to test case 6.2.3.1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R5-104785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Cell detection timing related correction to test case 6.2.3.2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R5-104786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Cell detection timing related correction to test case 6.2.3.3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R5-104787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Cell detection timing related correction to test case 6.2.3.5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R5-104788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Cell detection timing related correction to test case 8.1.2.5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R5-104789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Cell detection timing related correction to test case 8.4.2.2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R5-104790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Cell detection timing related correction to test case 8.4.2.4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R5-104791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test case 6.1.2.2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R5-104792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EUTRA Idle mode test case 6.1.2.6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R5-104793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EUTRA RRC test case 8.1.2.2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R5-104794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EUTRA PDCP test cases 7.3.5.2, 7.3.5.3, 7.3.5.4, 7.3.5.5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R5-104795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 to Generic E-UTRA radio bearer test procedure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R5-104797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test cases in clause 8.5.1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R5-104798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MAC test case 7.1.4.3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R5-105000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New TC 6.3.3 Inter-RAT cell reselection / From UTRA_Idle to E-UTRA RRC_IDLE CSG cell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R5-105001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GCF Priority 1 MAC test cases for AP#47.05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R5-105002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of new test cases in 8.3.3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R5-105004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to test case 8.1.2.9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R5-105005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36523-1: Update of attach procedure specification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R5-105006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of TC 8.1.2.8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R5-105007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of EUTRA MAC test case 7.1.4.5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R5-105009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EUTRA test case 8.5.1.3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R5-105010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ETURA RRC test case 8.5.1.1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R5-105011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EUTRA test case 8.3.1.3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R5-105012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ESM test case 10.7.2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R5-105014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of test case 9.2.3.2.9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R5-105015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test case 9.2.3.1.2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R5-105016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1+2: Correction to RLC test cases for AP#47.05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R5-105054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1031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RLC test case 7.2.3.18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R5-105070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Harmonising EMM test case pre-test conditions specification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R5-105071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1030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Correction to 36.523-1 Test Case 8.3.1.5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R5-106062</w:t>
            </w:r>
          </w:p>
        </w:tc>
        <w:tc>
          <w:tcPr>
            <w:tcW w:w="567"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1133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ESM test case 10.3.1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R5-106094</w:t>
            </w:r>
          </w:p>
        </w:tc>
        <w:tc>
          <w:tcPr>
            <w:tcW w:w="567"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1134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RRC test case 8.2.2.2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R5-106107</w:t>
            </w:r>
          </w:p>
        </w:tc>
        <w:tc>
          <w:tcPr>
            <w:tcW w:w="567"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1135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EMM test case 9.2.3.1.1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R5-106108</w:t>
            </w:r>
          </w:p>
        </w:tc>
        <w:tc>
          <w:tcPr>
            <w:tcW w:w="567"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1136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GCF Priority 2 - Correction to ESM test case 10.4.1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R5-106109</w:t>
            </w:r>
          </w:p>
        </w:tc>
        <w:tc>
          <w:tcPr>
            <w:tcW w:w="567"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1137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EMM test case 9.2.3.1.2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R5-106111</w:t>
            </w:r>
          </w:p>
        </w:tc>
        <w:tc>
          <w:tcPr>
            <w:tcW w:w="567"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1138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ESM test case 10.7.2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R5-106114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1032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9.2.3.1.13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R5-106156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1033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TC 7.2.3.2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R5-106160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1034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TC 9.2.3.1.5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R5-106164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1035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TC 7.3.5.4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R5-106177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1036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test cases in 6.2.3.4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R5-106182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1037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test cases in 8.3.2.1, 8.3.2.3, 8.3.2.5 and 8.3.2.6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R5-106183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1038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of test cases in 8.3.3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R5-106186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1039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Corrections to test case 9.2.1.2.2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R5-106187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1040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Corrections to test case 9.2.2.1.7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R5-106188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1041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Corrections to test case 9.2.2.2.1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R5-106189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1042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Corrections to test case 9.2.3.2.2.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R5-106190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1043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Corrections to test case 9.3.1.17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R5-106204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1044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Corrections to test case 7.1.4.1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R5-106214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1045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EMM test cases 9.2.1.1.13, 9.2.1.1.15 and 9.2.1.1.17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R5-106216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1046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EMM test case 9.2.1.1.7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R5-106226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1047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GCF Priority 2 - Correction to EMM test case 9.2.1.2.1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R5-106227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1048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EMM test case 9.2.1.2.4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R5-106229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1049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EMM test case 9.2.3.1.4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R5-106268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1050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Editorial correction to test case 6.1.1.6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R5-106269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1051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to test case 6.2.2.5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R5-106274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1052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to test case 8.1.2.6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R5-106275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1053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to test case 8.1.2.8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R5-106276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1054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to test case 8.1.2.9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R5-106277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1055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8.1.3.5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R5-106280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1056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to test case 9.2.1.2.15 and 9.3.1.12a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R5-106284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1057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to test cases 10.8.2, 10.8.4 and 10.8.6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R5-106294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1058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CR to 36.523-1: Correction to UTRA cell minimum power level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R5-106326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1059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Corrections to ESM test case 10.6.2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R5-106333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1060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Corrections to RRC test case 8.2.4.6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R5-106335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1061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1-4 - Editorial corrections to EUTRA RRC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R5-106336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1062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1-4 - Editorial corrections to EMM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R5-106524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1063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test case 8.1.2.11 with IMS emergency session setup</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R5-106525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1064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references with IMS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R5-106555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1065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of test cases in 6.1.2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R5-106556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1066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MAC test case 7.1.2.8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R5-106557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1067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MAC test case 7.1.4.12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R5-106558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1068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MAC test case 7.1.4.13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R5-106559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1069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Making compressed mode configuration optional for FDD and removal of compressed mode requirement for TDD for InterRAT HO test cases 8.4.2.2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R5-106560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1070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Making compressed mode configuration optional for FDD and removal of compressed mode requirement for TDD for InterRAT HO test cases 8.4.2.4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R5-106563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1071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MAC test case 7.1.4.13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R5-106564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1072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Resolve timing issue in P1 RLC TCs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R5-106565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1073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TC 7.2.3.9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R5-106566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1074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of Radio Bearer test procedure used by TC 12.2.1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R5-106567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1075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Idle mode test case 6.1.2.7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R5-106568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1076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test cases in 6.1.2.8 and 6.1.2.9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R5-106569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1077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test cases in 6.2.2.1 and 6.2.2.2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R5-106570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1078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EUTRA RRC test case 8.1.3.5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R5-106572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1079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test cases in 8.3.1.8 ~ 8.3.1.11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R5-106573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1080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8.4.2.2 and 8.4.2.4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R5-106574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1081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contents for message Extended Service Request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R5-106575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1082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EMM test case 9.1.2.3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R5-106595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1083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 test case for RRC connection establishment of emergency call / Limited Service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R5-106598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1084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RRC test case 8.2.4.1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R5-106600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1085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EMM test case 9.2.2.2.2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R5-106601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1086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EMM test case 9.2.3.2.1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R5-106602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1087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Corrections to test case 7.1.5.1 and 7.1.5.2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R5-106603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1088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new test case 6.1.2.13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R5-106604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1089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EMM test case 9.2.1.1.1a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R5-106605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1090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Various corrections to EMM section 9 of 36.523-1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R5-106607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1092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Correction to multi-layer test cases 13.1.4 and 13.1.5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R5-106608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1093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to test case 8.1.1.3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R5-106619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1094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TC 7.3.3.1, 7.3.3.2, 7.3.3.3 and 7.3.3.4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R5-106621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1095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to test case 8.1.1.4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R5-106622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1096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of test cases in 8.3.1.6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R5-106623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1097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to test case 9.2.3.2.5, 9.2.3.2.11, and 9.3.1.12a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R5-106624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1098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Attach GCF Priority 4 - Addition of new test case 9.2.3.2.13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R5-106625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1099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Addition of a new test case 9.2.3.2.1b</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R5-106626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system information combination in Idle Mode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R5-106627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system information combination in EMM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R5-106628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system information combination in RRC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R5-106629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system information combination in Multilayer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R5-106630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Clarification of measurements requirements for Inter-RAT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R5-106631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Addition new test case 6.2.3.31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R5-106632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MAC test case 7.1.4.8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R5-106635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TBD - Addition of new idle mode test case for inter-freq cell reselection based on CSG autonomous search</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R5-106636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TBD - Correction to TC 16.1.1.1 Inter-RAT Cell reselection from E-UTRA idle non-CSG cell to a UTRA CSG cell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R5-106637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TBD - Movement of TC 16.1.1.2 to section 6.3.8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R5-106638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Addition of new TC 6.3.4 Inter-RAT cell reselection / From UTRA CELL_PCH state to E-UTRA RRC_IDLE CSG cell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R5-106641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4 -Making measurement and reporting optional for FDD and removal compressed mode requirement for TDD for Redirection test cases 8.1.3.7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R5-106642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Periodic RI Reporting using PUCCH / Category 1 UE / Transmission mode 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R5-106647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Addition of new test case 13.1.X</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R5-106655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New test case 6.1.1.2 PLMN selection of 'Other PLMN/access technology combinations' / Automatic mode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R5-106657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TC 7.2.3.10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p>
            <w:pPr>
              <w:pStyle w:val="TAL1"/>
              <w:rPr>
                <w:rStyle w:val="TALChar"/>
                <w:sz w:val="16"/>
                <w:szCs w:val="16"/>
              </w:rPr>
            </w:pPr>
            <w:r>
              <w:rPr/>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R5-106659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Corrections and enhancements to EUTRA PDCP test cases 7.3.3.1, 7.3.3.3, 7.3.4.1 and 7.3.4.2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R5-106660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test case 8.1.2.2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R5-106661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Corrections to E-UTRA RRC test case 8.1.2.7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R5-106662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Addition of a new test case 9.2.1.2.1b</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R5-106666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EUTRA MAC test case 7.1.4.16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R5-106676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1-4 - Editorial corrections to various ESM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R5-106678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1-4 - Editorial corrections to EUTRA Idle Mode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R5-106679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Corrections to E-UTRA PDCP test case 7.3.5.5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R5-106680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EUTRA RLC test case 7.2.3.16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R5-106681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9.2.3.3.1 and 9.2.3.3.4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R5-106707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New test case 9.2.3.2.1c Combined tracking area update / Success / CS Fallback not preferred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R5-106875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Addition of new test case 8.1.2.10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R5-106876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Cell detection timing related correction to test case 6.2.2.3, 6.2.2.4, 6.2.3.7 and 6.2.3.8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R5-106877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New test case 9.2.1.2.1c Combined attach procedure / Success / EPS and CS Fallback not preferred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2010-12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RP-101255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EUTRA RLC test case 7.2.3.21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GERAN#49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GP-110046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CR 36.523-1-1142 New test case 6.2.3.16 Inter-RAT Cell Reselection / from GSM_Idle to E-UTRAN /based on H_PRIO criteria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GERAN#49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GP-110047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CR 36.523-1-1143 Modifications to test case 6.2.2.6 and 6.2.2.7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GERAN#49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GP-110048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CR 36.523-1-1144 New Test Case 6.2.1.6 - Inter-RAT Background HPLMN Search/Search for correct RAT for HPLMN/Automatic Mode.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GERAN#49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GP-110049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CR 36.523-1-1145 New Test Case 6.2.3.24 - Inter-RAT Cell Reselection from GPRS Packet transfer to E-UTRA in CCN mode (PACKET CELL CHANGE ORDER)</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GERAN#49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GP-110050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CR 36.523-1-1146 New Test Case 6.2.3.26 - Inter-RAT Autonomous Cell Reselection GPRS Packet_transfer to E-UTRA (NC1 mode)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GERAN#49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GP-110051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CR 36.523-1-1147 Correction to GERAN-EUTRAN Inter-RAT testcases 6.2.3.19,6.2.3.21 and 6.2.3.22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GERAN#49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GP-110107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CR 36.523-1-1149 Addition of new Test case 8.4.4.1 Inter-RAT PS Handover / from GPRS Packet_transfer to E-UTRA cell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GERAN#49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GP-110108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CR 36.523-1-1150 Addition of new Test case 8.4.4.2 Inter-RAT PS Handover failure from GPRS Packet_transfer to E-UTRA cell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GERAN#49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GP-110405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CR 36.523-1-1148 Allow test cases 6.2.3.21 and 6.2.3.22 to be implemented in the TTCN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GERAN#49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GP-110417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CR 36.523-1-1139 New test case 6.2.3.17 Inter-RAT Cell Reselection / from GSM_Idle/GPRS Packet_Idle to E-UTRA (priority E-UTRA cells)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GERAN#49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GP-110418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CR 36.523-1-1140 New test case 6.2.3.18 Inter-RAT Cell Reselection / from GSM_Idle/GPRS Packet_Idle to E-UTRA (blacklisted E-UTRA cells)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GERAN#49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GP-110419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CR 36.523-1-1141 New Test Case 6.2.3.29 - Inter-RAT cell Reselection from GPRS packet_transfer to E-UTRA in CCN mode (PACKET MEASUREMENT ORDER)</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GERAN#49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GP-110420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CR 36.523-1-1151 Correction to GERAN-EUTRAN Inter-RAT cell reselection testcases 6.2.3.28 and 6.2.3.30.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R5-110137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system information in 6.1.2.7 and 6.1.2.11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R5-110156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Correction of UTRA cell in Idle and EMM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R5-110192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EUTRA test case 8.3.2.3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R5-110194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9.2.1.1.12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R5-110205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Correction of test case in 6.2.3.4 and 6.3.4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R5-110207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Correction of test case in 8.1.1.6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R5-110208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Correction of test case in 8.1.2.2 and 8.1.2.8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R5-110209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Correction of test case in 8.1.3.4, 8.1.3.6 and 8.1.3.8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R5-110211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1160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Correction of test case in 8.3.1.11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R5-110220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1161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Enhancement to EUTRA MAC test case 7.1.4.6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R5-110223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1162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PDCP test cases 7.3.4.1 and 7.3.4.2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R5-110230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1163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to test cases 8.1.2.6 and 8.1.2.9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R5-110231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1164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on TC numbering and update to test case 8.1.2.10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R5-110232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1165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cases 8.4.2.2 and 8.4.2.4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R5-110234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1166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to test case 9.2.1.2.11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R5-110273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1167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 to TC 6.2.1.1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R5-110274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1168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 to TC 6.2.1.2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R5-110277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1169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 to TC 8.1.3.6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R5-110280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1170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 to TC 9.2.3.3.1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R5-110305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1171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TC 9.2.1.1.26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R5-110329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1172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EMM test case 9.3.1.7a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R5-110341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1173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test case on Service request for mobile originating 1xCS fallback emergency call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R5-110342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1174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test case on emergency call in non-allowed CSG cell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R5-110386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1175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EUTR-1XRTT test case 6.2.2.4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R5-110387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1176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EUTR-1XRTT test case 6.2.3.9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R5-110388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1177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EUTR-1XRTT test case 6.2.3.10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R5-110389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1178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EUTR-1XRTT test cases 8.4.7.3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R5-110390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1179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Correction to EUTR-1XRTT test cases 8.4.7.4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R5-110392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1180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Correction to MAC TBS (MIMO configured) test case 7.1.7.1.5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R5-110393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1181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Correction to MAC TBS (MIMO configured) test case 7.1.7.1.6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R5-110400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1182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EMM test case 9.2.1.1.2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R5-110440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1183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test case 11.2.5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R5-110442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1184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test case 11.2.4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R5-110450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1185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Addition of new Multilayer Procedures test case 13.4.1.3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R5-110477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1186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New TC 11.2.6 Normal tracking area update for emergency bearer services Local emergency list sent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R5-110486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1187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1..4 - Editorial corrections to EMM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R5-110504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1188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P3 : Corrections to DL and UL SPS grant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R5-110514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1189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 to GCF WI-081 MAC test case 7.1.4.4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R5-110602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1190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of Idle testcase 6.2.3.5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R5-110603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1191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of Idle testcase 6.2.3.13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R5-110604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1192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9 - Correction of Idle testcase 6.2.3.31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R5-110677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1193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GCF WI-081 UTRAN - LTE Testcase 6.2.3.3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R5-110711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1194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MAC test case 7.1.4.1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R5-110712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1195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MAC test case 7.1.4.5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R5-110713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1196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MAC test case 7.1.3.3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R5-110717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1197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RRC test case 8.3.3.1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R5-110718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1198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RLC test case 7.2.3.10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R5-110719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1199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Correction of test cases in 8.3.3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R5-110721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EUTRA Idle Mode test case 6.2.3.5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R5-110722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Idle mode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R5-110723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idle mode TC 6.1.2.7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R5-110724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EUTRA PDCP test cases 7.3.5.2 and 7.3.5.4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R5-110725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EUTRA RRC test case 8.1.2.7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R5-110726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Correction of sysinfo combination in EMM and ESM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R5-110728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2-Correction to TC-9.2.1.1.1a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R5-110730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new TC 6.3.2 Inter-RAT cell reselection / From GSM_Idle/GPRS Packet_Idle to E-UTRA idle CSG cell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R5-110731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to test case 6.3.3 and 6.3.4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R5-110732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new test case 6.2.2.x for Inter-RAT Cell Selection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R5-110733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EUTRA RRC test case 8.1.1.6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R5-110734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EUTRA RRC test case 8.3.2.7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R5-110735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EUTRA RRC test case 8.3.1.7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R5-110737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EUTRA RRC test case 8.3.1.4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R5-110738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9.2.3.1.23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R5-110739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9.2.1.2.9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R5-110740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9.2.3.1.25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R5-110741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9.2.1.1.16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R5-110742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cases 9.3.2.2 and 9.3.2.2a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R5-110751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9.3.1.15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R5-110752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9.3.1.3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R5-110753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 to TC 9.2.1.1.25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R5-110754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test case 9.3.1.6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R5-110755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TC 9.2.3.2.1a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R5-110756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3-Correction to TC 13.1.4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R5-110758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MultiLayer test case 13.3.1.1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R5-110760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Multilayer test case 13.1.3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R5-110764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Addition of E-UTRAN test case 6.1.1.3 for Cell reselection of ePLMN in manual mode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R5-110765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Addition of E-UTRAN test case 6.1.2.1 for Cell selection in forbidden Tracking Area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R5-110767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to test case 6.2.1.3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R5-110768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to test case 6.3.7 and 6.3.8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R5-110769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Correction of test case in 8.1.3.7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R5-110770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to EUTRA RRC test case 8.1.2.6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R5-110771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 to TC 9.2.3.2.1c</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R5-110772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to EMM test case 9.2.3.2.10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R5-110773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to EMM test case 9.2.3.2.9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R5-110774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EMM test case 9.3.1.7a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R5-110775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EMM test case 9.3.1.7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R5-110776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9.2.3.1.14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R5-110777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9.2.3.1.13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R5-110778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Correction test case 9.2.1.2.1b, 9.2.1.2.1c and 9.2.3.2.1b to check the signalled MS Radio Access capability</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R5-110779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Correction to ESM test case 10.9.1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R5-110781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New TC 13.1.9 Call setup from E-UTRA RRC_IDLE - CS fallback to GSM with CCO without NACC - MO call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R5-110783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TCs 9.2.1.2.1 and 13.1.7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R5-110790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Priority X Addition new test case 6.2.3.32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R5-110791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 to TC 6.3.7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R5-110792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Update to EUTRA RLC test cases 7.2.3.6, 7.2.3.7, 7.2.3.8 and 7.2.3.17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R5-110793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EMM test case 9.2.2.2.2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R5-110794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EMM test case 9.2.3.3.6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R5-110796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Adding test case 9.2.1.2.1d Combined attach procedure / Success / EPS and CS Fallback not preferred/data centric UE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R5-110797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Update to test case 13.1.15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R5-110798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to chapter '4.3 Repetition of tests' to clarify re-testing in test cases, where HARQ retransmissions are not tolerated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R5-110813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Introduction of new test case 11.2.1 for CT1 aspects of emergency calls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R5-110830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SMS test cases 11.1.1, 11.1.2, 11.1.3, 11.1.4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R5-110876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E-UTRA RLC test case 7.2.3.16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R5-110877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Priority 2 -4: Adjusting the power levels of multiple cell, multiple RAT EMM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R5-110062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EUTRA IDLE MODE test case 6.1.2.9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R5-110072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MultiLayer test case 13.4.1.2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R5-110077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9.1.2.6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R5-110078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ESM test case 10.8.2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R5-110081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EUTRA RRC test case 8.1.2.3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R5-110083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MAC test case 7.1.3.9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R5-110085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9.2.2.1.9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R5-110086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9.2.1.1.24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R5-110087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EUTRA RRC test case 8.3.1.11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R5-110091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MultiLayer test case 13.3.1.2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R5-110097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CGF Priority 4 - Correction to EUTRA DRB test case 12.3.2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R5-110122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of cell number description for test case 6.1.1.6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R5-110133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2-4: correction of EMM, RRC, Idle mode TC postamble in connected mode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R5-110814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idle mode test case for manual CSG ID selection across PLMNs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R5-110815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idle mode test case for inter-freq cell reselection to hybrid cell based on CSG autonomous search</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R5-112079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EUTRA RRC test case 8.2.4.7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R5-112080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EUTRA RRC test case 8.1.1.2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R5-112082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EUTRA Idle mode test case 6.1.1.1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R5-112083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1280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PDCP test cases 7.3.4.1 and 7.3.4.2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R5-112085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1281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to EUTRA RRC test case 8.5.1.4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R5-112088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1283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EUTRA Idle mode test case 6.1.2.6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R5-112089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1284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EMM test case 9.2.1.1.1a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R5-112090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1285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9.2.1.2.3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R5-112093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1286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9.2.1.2.15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R5-112094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1287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EMM test case 9.2.3.1.5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R5-112095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1288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EMM test case 9.2.1.1.12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R5-112096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1289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9.2.1.2.2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R5-112097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1290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9.2.1.2.13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R5-112098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1291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9.2.3.1.4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R5-112105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1292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EMM test cases 9.2.1.2.1, 9.2.2.2.2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R5-112106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1293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ESM test case 10.3.1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R5-112107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1294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Removal of ESM test case 10.6.2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R5-112109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1295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EMM test case 9.3.1.7 and 9.3.1.7a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R5-112118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1296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update reference to 36.508 table 6.4.2.7A-1 and 6.4.2.7A-2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R5-112121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1297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to EMM test cases 9.2.3.2.5, 9.2.3.2.6 and 9.2.3.2.7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R5-112122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1298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specific message content for RRC Connection Reconfiguration message (Handover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R5-112145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1299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GCF WI-081 MAC Testcase 7.1.2.9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R5-112162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1300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remove the message contents from 14.1, 14.2 and 14.3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R5-112205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1301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EUTRA RLC test case 7.2.2.10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R5-112208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1302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Correction of UTRA cell in EMM test case 9.2.3.2.8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R5-112257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1303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Correcting usage of generic test procedure 36.508 cl. 6.4.2.8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R5-112262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1304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to Multilayer test cases 13.2.1, 13.4.1.2, 13.4.1.3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R5-112266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1305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MAC test case 7.1.4.13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R5-112276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1306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of EMM test case 9.2.1.1.4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R5-112287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1307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Editorial correction to EMM test case 9.2.1.1.26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R5-112304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1308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to TC 8.1.3.7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R5-112351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1309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of EMM TC 9.2.1.2.13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R5-112390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1310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of HeNB enhancements test case 6.3.9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R5-112391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1311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of HeNB enhancements test case 6.4.2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R5-112392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1312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of idle mode section Table 6.0.1-2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R5-112434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1313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MAC test case 7.1.2.5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R5-112483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1314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MAC test case 7.1.2.1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R5-112534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1315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Update of TC 8.3.1.4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R5-112569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1316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test case 9.2.3.1.25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R5-112594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1318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New TC 6.4.6 Inter-RAT cell reselection / From UTRA CELL_PCH to E-UTRA RRC_IDLE member hybrid cell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R5-112595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1319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New TC 6.4.7 Inter-RAT cell reselection / From GERAN to E-UTRA RRC_IDLE member hybrid cell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R5-112602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1320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Addition of Multi-layer Procedures test case 13.1.13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R5-112603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1321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RLC test case 7.2.3.6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R5-112604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1322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RLC test case 7.2.3.6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R5-112605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1323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Modification to EUTRA RLC test case 7.2.3.9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R5-112606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1324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RLC test case 7.2.3.18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R5-112607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1325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Correction of CSG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R5-112608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1326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EUTRA PDCP test cases 7.3.5.2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R5-112610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1327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Review of detach at switch/power off procedure in EMM test cases and Emergency calls over IMS test case 11.2.3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R5-112611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1328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EMM test case 9.2.3.1.2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R5-112614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1329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Correction of Measurement configuration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R5-112615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1330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cases 9.2.1.2.5, 9.2.1.2.6 and 9.2.1.2.7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R5-112616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1331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cases 9.3.1.4 &amp; 9.3.1.5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R5-112617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1332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9.2.3.1.14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R5-112618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1333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9.2.3.1.15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R5-112619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1334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9.2.3.2.3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R5-112620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1335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9.2.3.2.9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R5-112622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1337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9.2.1.2.8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R5-112623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1338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9.2.1.2.9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R5-112624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1339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9.2.3.2.12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R5-112625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1340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time requirements at cell reselection in EMM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R5-112626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1341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new test case 9.2.3.1.22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R5-112628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1342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GCF Priority 3 EMM test case 9.2.2.1.4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R5-112629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1343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Multilayer test case 13.1.3 and 13.1.15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R5-112630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1344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New Multi Layer TC 13.4.2.4 Inter-system mobility / Service based redirection from UTRA to E-UTRA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R5-112631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1345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new test case 13.4.2.2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R5-112632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1346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test case 13.1.4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R5-112634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1347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new test case 8.4.3.1 Inter-RAT handover / From E-UTRA to GPRS / PS HO</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R5-112636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1348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new test case 13.3.2.1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R5-112638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1349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 to EMM test case to allow execution of all RAT specific branches using a single MRAT device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R5-112639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1350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Addition new test case 9.2.3.1.9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R5-112640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1351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Corrections to Extended Service Request message in 9.2.3.2.1b and 13.1.8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R5-112641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1352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Addition of EMM test case 9.2.3.1.20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R5-112642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1353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Add new test case 13.4.3.1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R5-112643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1354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EMM test case 9.2.1.1.1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R5-112654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1355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 new test case 11.2.2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R5-112657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1356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test case on Attach for emergency bearer services / Rejected / No suitable cells in tracking area / Emergency call using the CS domain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R5-112658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1357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of IMS Emergency TC 11.2.6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R5-112659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1358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New TC for IMS Emergency 11.2.7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R5-112660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1359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of TC 13.1.9 MO call CS fallback to GSM with CCO without NACC</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R5-112661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1360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GCF Priority 4 - New TC 13.1.10 MT call CS fallback to GSM with CCO without NACC PS service suspension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R5-112666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1361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Correction of test case in 6.2.2.8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R5-112667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1362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Addition of new test case 13.1.2a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R5-112668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1363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Addition of new test case 13.1.16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R5-112671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1364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test case 8.1.2.11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R5-112672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1365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test case 8.1.2.12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R5-112678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1366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Addition new test case 6.4.3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R5-112679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1367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Addition new test case 6.4.4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R5-112680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1368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Addition new test case 6.4.5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R5-112682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1369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HeNB test case for intra-frequency SI acquisition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R5-112687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1372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Multi-layer Procedures test case 13.1.7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R5-112688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1373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Addition of Multi-layer Procedures test case 13.1.11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R5-112689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1374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Addition of Multi-layer Procedures test case 13.1.12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R5-112690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1375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EUTRA Idle mode test case 6.3.6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R5-112693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1376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a new TC for MCCH information acquisition/UE is switched 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R5-112695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1378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a new TC for MCCH information acquisition/ UE handover to a cell in a new MBMS area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R5-112701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1379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test case 13.1.2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R5-112703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1381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Multi-layer Procedures test case 13.3.1.2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R5-112705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1382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Corrections to EUTRA RRC test case 8.4.1.2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R5-112720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1385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Update of test case 9.2.3.4.1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R5-112749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1377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a new TC for MCCH information acquisition/ when cell reselection to a cell in a new MBMS area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R5-112750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1370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Addition of new test case 6.4.1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R5-112753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1317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MAC test case 7.1.4.10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R5-112754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1336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EUTRA MAC test case 7.1.4.3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R5-112755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1383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RLC test case 7.2.3.17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R5-112756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1380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Addition of EMM test case 9.2.3.3.3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R5-112757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1371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Add new test case 9.2.2.1.10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GERAN#50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GP-110571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CR 36.523-1-1274 Removal of LTE TC 6.2.3.2 specification due to duplication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GERAN#50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GP-110575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CR 36.523-1-1275 Removal of Test Case 8.4.4.2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GERAN#50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GP-110831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1386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CR 36.523-1-1386 Addition of new Test case 8.4.4.2 Inter-RAT PS Handover / from GPRS Packet_transfer to E-UTRA cell (CCN mode)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GERAN#50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GP-110832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1387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CR 36.523-1-1387 Addition of new Test case 8.4.4.3 Inter-RAT PS Handover / from GPRS Packet_transfer to E-UTRA cell (NC2 mode)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GERAN#50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GP-110839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CR 36.523-1-1273 Modification of tc 6.2.3.19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GERAN#51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GP-111104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1386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CR 36.523-1-1386 Corrections to GERAN – LTE Tests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R5-113031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1389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Correction of EMM TC 9.2.3.2.1a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R5-113101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1390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to Idle mode test case 6.2.2.7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R5-113102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1391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2 -Correction to EUTRA RRC test case 8.1.3.6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R5-113104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1392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RRC test cases 8.2.4.1, 8.2.4.4 and 8.2.4.7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R5-113105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1393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to EUTRA RRC test case 8.3.1.6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R5-113106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1394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EUTRA RRC test case 8.3.1.7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R5-113107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1395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RRC test case 8.3.3.1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R5-113108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1396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EUTRA RRC test case 8.2.4.7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R5-113110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1397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ESM test cases 10.2.1 and 10.4.1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R5-113111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1398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to ESM test cases 10.8.5 and 10.8.6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R5-113113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1399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9.2.1.1.11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R5-113114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1400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9.2.3.1.16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R5-113115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1401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cases 9.2.3.1.9a and 9.2.3.1.23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R5-113116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1402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to EMM test case 9.2.3.2.2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R5-113117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1403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to EMM test case 9.2.3.2.4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R5-113118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1404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to EMM test case 9.2.3.2.11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R5-113121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1405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9.2.1.1.25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R5-113124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1406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9.2.1.2.12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R5-113129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1407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several EUTRA RLC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R5-113131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1408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RLC test case 7.2.3.9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R5-113170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1409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TBD - Update of test case 6.3.1 Inter-frequency cell reselection / From E-UTRA RRC_IDLE non-CSG cell to E-UTRA RRC_IDLE CSG cell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R5-113188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1410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ESM test case 10.4.1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R5-113189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1411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RLC test case 7.2.3.7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R5-113190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1412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Multilayer test case 13.3.1.2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R5-113240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1413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of EMM test case 9.2.2.1.9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R5-113270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1414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of IMS emergency test case 11.2.3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R5-113293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1415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of the case 11.2.4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R5-113294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1416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of test case 11.2.5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R5-113300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1417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test case 9.1.2.3, 9.2.1.1.9, 9.2.1.1.11, 9.2.1.1.25, 9.2.1.2.12, 9.2.2.1.2, 9.2.2.1.3, 9.2.2.1.8, 9.2.2.1.9, 9.2.3.2.4, 9.3.1.6 and 9.3.1.16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R5-113325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1418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testcase 13.3.2.1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R5-113331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1420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Corrections to TC 6.3.2 Inter-RAT reselection from GERAN to E-UTRA CSG cell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R5-113332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1421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Corrections to TC 6.4.7 Inter-RAT reselection from GERAN to E-UTRA Hybrid cell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R5-113333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1422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Corrections to HeNB Section 6.3 TCs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R5-113360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1423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Priority 4: Correction to TC 13.1.9 MO call CS fallback to GSM with CCO without NACC</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R5-113364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1424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test case 9.3.1.17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R5-113374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1425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to Multi Layer Procedure test case 13.3.1.1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R5-113482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1426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test case 9.2.1.2.5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R5-113539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1427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9.2.1.2.15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R5-113573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1428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Editorial correction to EUTRA RRC test case 8.3.2.4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R5-113575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1429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4 - Editorial corrections to EUTRA MAC test cases 7.1.5.x</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R5-113672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1430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GCF WI-091 MAC Testcase 7.1.4.15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R5-113673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1431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Correction to RLC AM test case 7.2.3.6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R5-113674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1432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RRC test case 8.5.4.1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R5-113675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1433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&amp; 3 :Corrections to test cases 9.2.3.1.1, 9.2.3.1.9a &amp; 9.2.3.1.27, to make suitable for single frequency operation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R5-113676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1434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Idle mode test case 6.1.2.6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R5-113677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1435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Complete SIBs Reading for TC 6.2.2.1_2_3_4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R5-113678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1436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Complete SIBs Reading for TC 6.2.3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R5-113679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1437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Correction to DRX test cases 7.1.6.1 and 7.1.6.2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R5-113680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1438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Complete SIBs Reading for TC 8.4.2.2.4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R5-113681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1439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&amp; 3: Update of EMM test cases to cater for bands with single frequency operation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R5-113682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1440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EMM test cases 9.2.1.2.1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R5-113685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1441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GCF WI-082 EMM LTE MRAT Testcase 9.2.3.1.18/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R5-113687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1442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Complete SIBs Reading for TC 6.3.2.3.7.8</w:t>
            </w:r>
          </w:p>
        </w:tc>
        <w:tc>
          <w:tcPr>
            <w:tcW w:w="992"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R5-113688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1443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of test case 6.2.1.1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R5-113689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1444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of test case 6.2.3.32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R5-113690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1445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EUTRA MAC test case 7.1.4.14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R5-113691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1446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EUTRA RRC test case 8.2.4.12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R5-113692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1447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9.1.5.1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R5-113693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1448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cases 9.3.1.4 and 9.3.1.5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R5-113694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1449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of test case 9.2.3.1.9a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R5-113695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1450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location update message contents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R5-113696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1451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of EMM test cases to cater for bands with single frequency and LTE only operation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R5-113699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1452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the value of timer T3402 in EMM test case 9.2.3.1.26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R5-113701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1453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ESM test cases 10.7.3 and 10.8.3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R5-113702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1454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to GCF WI-081 Idle Mode Testcase 6.1.1.2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R5-113703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1455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Correction to Rank Indication test case 7.1.8.1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R5-113704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1456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to EUTRA RRC test case 8.1.2.8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R5-113705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1457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to 8.1.2.13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R5-113706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1458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to test cases 8.2.1.5 and 8.2.1.6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R5-113707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1459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to EUTRA RRC Test Case 8.4.3.3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R5-113708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1460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Addition of EUTRA RRC Test Case 8.4.1.5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R5-113709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1461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to EMM test case 9.2.3.2.17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R5-113710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1462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Correction test case 9.2.1.2.1b to check the signalled MS Radio Access capability</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R5-113711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1463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to GCF WI-082 ESM Testcase 10.8.7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R5-113713</w:t>
            </w:r>
          </w:p>
        </w:tc>
        <w:tc>
          <w:tcPr>
            <w:tcW w:w="567"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1465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to ESM test case 10.9.1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R5-113714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1466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to ESM test case 10.3.1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R5-113715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1467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to test case 13.1.15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R5-113716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1468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of test case 13.1.11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R5-113717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1469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of test case 13.1.12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R5-113718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1470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of test case 13.1.13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R5-113719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1471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of test case 13.1.7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R5-113720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1472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of test case 13.1.8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R5-113721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1473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Add new test case 13.4.3.2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R5-113722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1474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test case 13.4.3.1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R5-113723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1475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Add new test case 13.4.3.4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R5-113728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1477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test case 8.1.2.12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R5-113729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1478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test case for e1xCSFB / MT call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R5-113730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1479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test case for e1xCSFB / MO call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R5-113754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1480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Update to test case 6.4.1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R5-113755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1481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Various updates to Rel-9 HeNB enhancements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R5-113756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1482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Correction of TC 6.4.3.4.5.6.7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R5-113757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1483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Addition new test case 8.3.4.2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R5-113758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1484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Addition new test case 8.3.4.4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R5-113759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1485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HeNB test case for Inter-frequency SI acquisition member Hybrid Cell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R5-113762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1486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a new eMBMS test case 17.2.1: UE Acquire the MBMS data based on the SIB13 and MCCH message /MCCH and MTCH are on the same MCH</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R5-113763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1487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a new eMBMS test case 17.2.2: UE Acquire the MBMS data based on the SIB13 and MCCH message /MCCH and MTCH are on different MCHs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R5-113764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1488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a new eMBMS test case 17.2.3: UE Acquire the MBMS data based on the SIB13 and MCCH message /MCCH and MTCH are on different MCHs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R5-113765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1489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a new eMBMS test case 17.2.4: Reception of PDCCH DCI format 0 and PHICH in MBSFN subframes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R5-113766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1490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a new TC for MCCH information acquisition/ UE is receiving an MBMS service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R5-113767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1491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a new TC for MCCH information acquisition/ /UE is not receiving MBMS data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R5-113783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1492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Addition of new test case 8.2.1.8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R5-113792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1493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GCF WI-081 Idle Mode Interband Testcase 6.1.2.5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R5-113793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1494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GCF WI-091 MAC Testcase 7.1.4.16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R5-113805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1496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Clarification of LTE only branch in EMM TCs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R5-113806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1497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9.2.1.2.3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R5-113807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1498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&amp; 3 - Update of EMM test cases 9.2.2.1.6, 9.2.2.1.7, 9.2.2.1.8 and 9.2.2.1.9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R5-113808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1499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9.3.1.6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R5-113809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1500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GCF WI-082 EMM Testcase 9.2.3.3.5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R5-113810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1501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9.2.3.1.4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R5-113811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1502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3 &amp; 4 - Update of EMM test cases 9.2.2.2.2, 9.3.1.3, 9.3.1.12a, 9.3.2.2 and 9.3.2.2a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R5-113812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1503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Addition of new test case 13.3.2.2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R5-113813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1504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GCF Priority 1 &amp; 2 - Update of LTE-C2k test cases 8.4.5.4, 8.4.7.3 and 8.4.7.4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R5-113836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1505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WI-082 EUTRA EMM Testcase 9.2.3.1.22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R5-113848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1476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New E-UTRA MAC test case for padding BSR</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R5-113849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1464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EUTRA MAC test cases 7.1.7.1.5 and 7.1.7.1.6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R5-113850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1495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EMM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GERAN#52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GP-111502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1506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CR 36523-1-1506 Correction to 6.2.3.22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GERAN#52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GP-111525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1507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CR 36523-1-1507 Addition of new Test case 13.4.2.5 Inter-system mobility / Service based redirection from GSM/GPRS to E-UTRA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GERAN#52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GP-111539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1509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CR 36523-1-1509 Moving the TCs under section 8.4.4 to void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GERAN#52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GP-111540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1510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CR 36523-1-1510 Addition of new Test case 13.4.2.6 to 13.4.2.8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R5-115138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1511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U2 - Correction to EUTRA RRC test case 8.3.3.2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R5-115164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1512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test case 6.1.2.13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R5-115167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1513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g1 - Correction to GERAN CSFB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R5-115176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1514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Removal of test case 14.3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R5-115228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1515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to Idle Mode Testcase 6.1.1.4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R5-115230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1516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Correction to EMM test cases 9.2.2.2.2, 9.3.1.3, 9.3.2.2, 9.3.2.2a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R5-115239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1517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EUTRA RRC test case 8.3.1.7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R5-115244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1518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 to parameter ' sf-AllocEnd-r9' in MBMS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R5-115245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1519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Editorial correction to test case 8.1.3.10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R5-115272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1520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of test cases 8.4.7.3, 8.4.7.4, 8.4.7.5 and 8.4.7.6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R5-115305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1521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Addition new test case 6.1.2.2a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R5-115311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1522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Correction for test cases 8.3.4.1_2_3_4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R5-115314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1523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of TC 11.2.6 IMS Emergency CT1 aspects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R5-115355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1524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9.2.1.1.25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R5-115361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1525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EMM test case 9.2.3.3.5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R5-115370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1526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 to GCF P3 EMM test case 9.3.1.17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R5-115448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1527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to EUTRA Idle Mode test case 6.1.1.3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R5-115455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1528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Removal of test case 6.1.2.1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R5-115511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1529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Addition of new test case 8.3.1.9a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R5-115532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1530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of TC 11.2.4 IMS Emergency CT1 aspects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R5-115539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1531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MAC test case 7.1.4.10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R5-115547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1532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MAC test case 7.1.3.3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R5-115560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1533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(and lower) - Corrections to various EMM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R5-115561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1534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(and lower) - Corrections to ESM test cases 10.3.1 and 10.9.1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R5-115564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1535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MAC test case 7.1.3.9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R5-115576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1536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Editorial Correction to EUTRA RLC test case 7.2.3.13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R5-115620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1537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CGF Priority 1 - Correction to EUTRA MAC test case 7.1.7.2.1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R5-115622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1538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RRC test case 8.5.4.1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R5-115624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1539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GCF Priority 2 Correction for test cases 6.1.2.13 and 6.1.2.15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R5-115625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1540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Idle Mode test case 6.1.1.1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R5-115626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1541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EMM test case 9.2.3.3.5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R5-115627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1542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Corrections to equivalent PLMN test case 9.2.3.1.4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R5-115628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1543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Corrections to test case 9.2.3.1.16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R5-115629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1544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Corrections to Idle mode Shared network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R5-115630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1545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Addition of new idle mode test case for Manual support for CSG ID selection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R5-115631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1546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test case 6.2.3.13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R5-115634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1547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9.2.3.2.1a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R5-115635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1548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9.1.5.1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R5-115636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1549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of EMM test case 9.3.1.15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R5-115637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1550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to test case 9.2.3.1.23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R5-115638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1551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ESM test cases 10.8.5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R5-115639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1552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to test case 6.1.2.14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R5-115640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1553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to GCF WI-081 Idle Mode Testcase 6.1.1.3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R5-115642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1554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Removal of TC 11.2.9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R5-115644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1555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 3: Corrections to TC 8.4.3.1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R5-115645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1556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Correction for test cases 6.2.3.13 and 6.2.3.31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R5-115646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1557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to EUTRA RRC test case 8.3.1.6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R5-115647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1558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to EMM test case 9.2.3.1.17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R5-115648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1559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to EMM test cases 9.3.1.12a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R5-115649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1560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Correction to test case 9.2.1.2.1d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R5-115650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1561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Minor correction to test case 9.2.1.2.1c</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R5-115651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1562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Add new test case 13.4.3.3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R5-115652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1563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Add new test case 13.4.3.5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R5-115653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1564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test case 13.4.3.2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R5-115654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1565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test case 13.4.3.1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R5-115655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1566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test case 13.4.3.4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R5-115656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1567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to EMM test case 9.2.3.3.5a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R5-115792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1568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new test case 6.1.1.3a for Cell reselection of ePLMN in manual mode / between FDD and TDD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R5-115662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1569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to EUTRA RRC test case 8.2.4.8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R5-115672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1570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of TC 11.2.7 IMS Emergency CT1 aspects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R5-115673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1571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of test case 11.2.1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R5-115675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1572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of test case 11.2.3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R5-115676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1573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of test case 11.2.4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R5-115677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1574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Correction to TC 6.3.7 Inter-RAT Cell reselection from E-UTRA idle non-CSG cell to a UTRA CSG cell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R5-115678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1575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GCF Priority U1 - Correction to EUTRA RRC testcase 8.4.1.4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R5-115680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1576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Rel-9 test case 6.2.3.7a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R5-115681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1577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Rel-9 test case 6.2.3.8a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R5-115682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1578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Rel-9 test case 6.2.3.9a</w:t>
            </w:r>
          </w:p>
        </w:tc>
        <w:tc>
          <w:tcPr>
            <w:tcW w:w="992"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R5-115683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1579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Rel-9 test case 6.2.3.10a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R5-115684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1580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Addition new test case 6.1.2.3a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R5-115685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1581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Addition new test case 6.1.2.17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R5-115686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1582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Addition new test case 6.1.2.18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R5-115687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1583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U2: Correction to TC 6.3.3 Inter-RAT cell reselection / From UTRA_Idle to E-UTRA RRC_IDLE CSG cell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R5-115794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1584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Add new test case 6.1.1.1a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R5-115691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1585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Addition of new test case 8.5.1.x</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R5-115692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1586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Addition of new test case 8.1.2.x</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R5-115693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1587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Addition of new test case 8.3.1.11a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R5-115709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1588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of test cases 13.1.11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R5-115710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1589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of test cases 13.1.12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R5-115711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1590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of test cases 13.1.13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R5-115712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1591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test case for e1xCSFB emergency call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R5-115713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1592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test case for 1xCSFB emergency call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R5-115720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1593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9.2.3.1.26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R5-115722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1594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Maximum bandwidth config for MAC TBS test cases in band 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R5-115726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1595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MAC test case 7.1.4.5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R5-115793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1596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a new TC for Cell reselection / interband operation / Between FDD and TDD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R5-115753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1597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of test case 6.2.3.8 and 6.2.3.10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R5-115795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1598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PLMN selection in shared network environment / Automatic mode / between FDD and TDD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R5-115796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1599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Inter-frequency cell reselection according to cell reselection priority provided by SIBs / Between FDD and TDD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R5-115797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1600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test case 6.2.3.1a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R5-115763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1602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Modification on the Event A3 timeToTrigger value in TC 8.3.1.6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R5-115798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1603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EMM test case 9.2.2.1.7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R5-115766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1604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cases 9.2.3.1.22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R5-115767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1605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of EMM test cases 9.2.3.1.26 Preamble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R5-115768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1606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EMM test cases 9.2.3.2.3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R5-115769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1607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test case 9.2.3.1.6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R5-115771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1608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test case 11.2.2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2011-12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R5-115774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1609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Idle mode test case 6.2.2.5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R5-120125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1610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of test case 7.1.2.6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R5-120156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1611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Correction of test case 6.1.2.2a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R5-120158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1612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Correction of test case 6.1.2.18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R5-120174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1613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Modification on TC 8.1.3.4 RRC connection release / Redirection to another E-UTRAN frequency</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R5-120236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1614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c1: Correction of measurement gap offset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R5-120265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1615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EMM test case 9.2.3.1.4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R5-120267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1616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EUTRA Idle mode testcase 6.1.2.13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R5-120268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1617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EUTRA MAC testcase 7.1.3.2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R5-120269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1618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to EUTRA MAC testcase 7.1.4.7a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R5-120270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1619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RLC testcase 7.2.3.8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R5-120271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1620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EUTRA testcase 8.3.1.11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R5-120272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1621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Correction to EUTRA RRC test case 8.3.3.2 and 8.3.3.3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R5-120273</w:t>
            </w:r>
          </w:p>
        </w:tc>
        <w:tc>
          <w:tcPr>
            <w:tcW w:w="567"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1622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Correction to EMM test case 9.2.3.1.6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R5-120356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1623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EUTRA RRC test case 8.3.1.4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R5-120357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1624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9.2.1.1.23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R5-120398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1625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9.2.3.1.16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R5-120400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1626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9.2.3.1.23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R5-120403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1627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of IMS emergency call test case 11.2.1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R5-120440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1628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Update to test case 8.2.1.8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R5-120441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1629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Addition of new test case 8.3.1.3a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R5-120482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1630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Clarification on specifying parameter values without taking into account uncertainties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R5-120490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1631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to EMM test case 9.2.3.2.13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R5-120494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1632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Correction of test case 6.1.2.17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R5-120528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1633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EUTRA RRC test case 8.3.2.3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R5-120541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1634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Correction to ESM test case 10.3.1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R5-120542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1635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Correction to ESM test case 10.9.1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R5-120584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1636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Correction to EUTRA Idle Mode test case 6.2.1.3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R5-120622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1637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inter band cell reselection test case 6.1.2.5 to cater for bands with single frequency operation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R5-120623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1638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EMM test case 9.2.3.1.6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R5-120624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1639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EMM test case 9.2.3.2.1a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R5-120625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1640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(and lower) - Correction of TAI list fields in EMM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R5-120627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1641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of EMM test cases 9.2.3.1.17 and 9.2.3.1.19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R5-120628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1642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of EMM authentication test case 9.1.2.6 to cater for bands with single frequency operation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R5-120629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1643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9.2.3.1.26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R5-120630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1644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9.2.3.3.4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R5-120633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1646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to EMM test case 9.2.1.1.18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R5-120635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1647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to test case 13.4.3.3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R5-120636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1648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to test case 13.4.3.5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R5-120637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1649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test case 13.4.3.2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R5-120638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1650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to test case 14.1 and 14.2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R5-120639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1651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Correction of test case 6.2.3.3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R5-120640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1652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update of E-UTRA Idle mode test case 6.2.2.5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R5-120641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1653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update of E-UTRA RRC test case 8.1.3.7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R5-120642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1654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update of E-UTRA RRC test case 8.3.2.4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R5-120643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1655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Correction to EMM test case 9.2.3.3.1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R5-120644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1656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Correction to EMM test case 9.2.1.2.1b</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R5-120645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1657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update of E-UTRA Multi-Layer test case 13.4.2.1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R5-120646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1658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update of E-UTRA Multi-Layer test case 13.4.2.4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R5-120647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1659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Correction to Multilayer test case 13.1.2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R5-120649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1660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U2 - update of E-UTRA RRC test case 8.3.2.3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R5-120650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1661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8.1.3.12a RRC connection release / Success / With priority information / Inter-band / Between FDD and TDD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R5-120651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1662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8.1.3.11a RRC connection release / Redirection to another E-UTRAN band / Between FDD and TDD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R5-120652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1663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8.2.4.13a RRC connection reconfiguration / Handover / Success (with measurement) / Inter-band / Between FDD and TDD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R5-120653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1664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8.2.4.14a RRC connection reconfiguration / Handover / Failure / Re-establishment successful / Inter-band / Between FDD and TDD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R5-120654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1665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8.2.4.15a RRC connection reconfiguration / Handover / Failure / Re-establishment failure / Inter-band / Between FDD and TDD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R5-120657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1666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8.3.1.14a Measurement configuration control and reporting / Intra E-UTRAN measurements / Two simultaneous events A2 and A3 (inter-band measurements) / Between FDD and TDD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R5-120658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1667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8.3.1.15a Measurement configuration control and reporting / Intra E-UTRAN measurements / Inter-band handover / IE measurement configuration not present / Between FDD and TDD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R5-120659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1668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8.3.1.16a Measurement configuration control and reporting / Intra E-UTRAN measurements / Continuation of the measurements after RRC connection re-establishment / Inter-band / Between FDD and TDD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R5-120660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1669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u2 - Correction to EUTRA RRC test case 8.3.3.3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R5-120661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1670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U2 - update of E-UTRA RRC test case 8.4.2.2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R5-120662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1671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U2 - update of E-UTRA RRC test case 8.4.2.4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R5-120663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1672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U2 - update of E-UTRA Multi-Layer test case 13.1.2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R5-120664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1673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U2 - update of E-UTRA Multi-Layer test case 13.1.3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R5-120665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1674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U2 - update of E-UTRA Multi-Layer test case 13.1.15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R5-120666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1675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U2 - update of E-UTRA Multi-Layer test case 13.4.3.1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R5-120667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1676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U2 - update of E-UTRA Multi-Layer test case 13.4.3.2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R5-120668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1677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U2 - update of E-UTRA Multi-Layer test case 13.4.3.4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R5-120669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1678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M1 - update of E-UTRA RRC test case 8.3.2.5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R5-120670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1679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M1 - update of E-UTRA RRC test case 8.3.2.6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R5-120671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1680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g1 - Correction to EUTRA Idle mode test case 6.2.3.1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R5-120673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1681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Correction of test case 6.1.2.3a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R5-120674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1682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Addition of new test case 6.2.3.3a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R5-120675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1683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Addition of new test case 6.2.3.5a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R5-120676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1684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Addition of new test case 6.2.3.x</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R5-120695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1685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of test case 11.2.4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R5-120696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1686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of test case 11.2.5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R5-120697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1687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Update of TC 11.2.8 to include IMS procedures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R5-120698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1688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test case 11.2.2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R5-120699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1689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Update test case 8.1.2.11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R5-120700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1690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Update test case 8.1.2.12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R5-120701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1691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Update of titles of test cases 8.3.1.9a and 8.3.1.11a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R5-120703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1693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test 11.2.10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R5-120705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1694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Addition of new test case 8.3.2.3a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R5-120707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1695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(and higher) - Editorial corrections to various EMM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R5-120708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1696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Rel-9 test case 13.4.4.1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R5-120709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1697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Rel-9 test case 13.4.4.2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R5-120710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1698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update of E-UTRA Multi-Layer test case 13.1.2a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R5-120711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1699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Modification of TC 8.4.7.1: Inter-RAT handover / SRVCC from E-UTRA to 1xRTT(CS) / Speech</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R5-120712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1700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for new 13.4.4.3 LTE-CDMA2000-HRPD interworking test case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R5-120713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1701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for new 13.4.4.4 LTE-CDMA2000-HRPD interworking test case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R5-120714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1702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8.3.1.12a Measurement configuration control and reporting / Intra E-UTRAN measurements / Two simultaneous events A3 (inter-band measurements) / Between FDD and TDD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R5-120715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1703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8.3.1.13a Measurement configuration control and reporting / Intra E-UTRAN measurements / Periodic reporting (intra-frequency and inter-band measurements) / Between FDD and TDD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R5-120741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1716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Addition of new test case 8.6.4.y</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R5-120742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1717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Addition of new test case 8.6.4.z</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R5-120743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1718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Addition of new test case 8.6.x.y</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R5-120744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1719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Addition of new test case 8.6.x.z</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R5-120751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1720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Rel-9 test case 18.1.1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R5-120757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1721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Introduction of new equivalent , 6.1.2.x test cases to cater for bands with single frequency operation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R5-120758</w:t>
            </w:r>
          </w:p>
        </w:tc>
        <w:tc>
          <w:tcPr>
            <w:tcW w:w="567"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1722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Introduction of new equivalent 6.1.1.x test cases to cater for bands with single frequency operation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R5-120760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1723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Correction to EUTRA RRC test case 8.1.3.7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R5-120764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1724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Correction to EUTRA RRC test cases 8.4.1.2 and 8.4.1.4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R5-120765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1725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EMM test case 9.2.3.2.1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R5-120766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1726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Update to test case 9.2.3.3.2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R5-120767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1727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Update to test case 9.2.3.3.3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R5-120768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1728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Update to test case 9.2.3.3.5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R5-120769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1729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Update of test cases 6.2.2.3, 6.2.3.7, 6.2.3.7a, 6.2.3.8, 6.2.3.8a, 6.2.3.9, 6.2.3.9a, 6.2.3.10, 6.2.3.10a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R5-120771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1731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Idle Mode test case 6.1.2.13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R5-120776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1732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UX – Correction to EUTRA to UTRA Handover testcases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R5-120631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1645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MDT test case for 'Logged MDT / Intra-frequency measurement, logging and reporting / E-UTRA handover'</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R5-120724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1704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a new TC 17.3.1 for MBMS Counting / UE not receiving MBMS service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R5-120727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1705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CA / RRC connection reconfiguration / Carrier Aggregation / SCell addition/ modification/release / Success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R5-120728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1706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CA / RRC connection reconfiguration / Carrier Aggregation / SCell SI change / Success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R5-120729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1707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CA / RRC connection reconfiguration / SCell addition without UL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R5-120730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1708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CA / RRC connection reconfiguration / Handover / Success / SCell addition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R5-120731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1709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CA / RRC connection reconfiguration / Handover / Success / SCell becomes PCell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R5-120732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1710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CA / Measurement configuration control and reporting / Intra E-UTRAN measurements / Event A6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R5-120733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1711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CA / Measurement configuration control and reporting / Intra E-UTRAN measurements / Additional measurement reporting</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R5-120734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1712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Rel-10 test case 7.1.3.11 CA / Correct HARQ process handling / DCCH and DTCH / Pcell and Scell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R5-120738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1713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MDT test case for 'Logged MDT / Intra-frequency measurement, logging and reporting / Limiting area scope'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R5-120739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1714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New Logged MDT test case 8.6.2.1 (Intra-frequency measurement, logging and reporting)</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R5-120740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1715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New Logged MDT test case 8.6.2.2 (Inter-frequency measurement, logging and reporting)</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R5-120770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1730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a new Rel-10 test case 17.3.2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9.8.0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R5-120638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1650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to test case 14.1 and 14.2 (addition in Table 14.2.3.2-1 of forgotten Step 5 alert check and Note)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R5-121080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1738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m1: Optimisation of frequency allocation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R5-121081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1739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P2: Optimisation of frequency allocation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R5-121087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1740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Correction to EUTRA RRC test case 8.1.3.7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R5-121099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1741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Correction to EMM test case 9.2.3.3.6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R5-121106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1742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Correction to test EUTRA-UTRA test case 13.3.2.1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R5-121108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1743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C1 - Correction to test cases 6.2.3.8 and 6.2.3.8a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R5-121142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1744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idle mode test case 6.1.2.13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R5-121158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1745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corrections to TC 13.4.4.3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R5-121159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1746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corrections to TC 13.4.4.4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R5-121202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1747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Update of test case 6.1.1.1a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R5-121275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1748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of test cases 9.3.1.4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R5-121278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1749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Update of Inter-system session management test case 13.4.4.1 and 13.4.4.2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R5-121289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1750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Update to test case 8.6.6.1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R5-121293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1751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Addition of new test case 8.2.4.13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R5-121295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1752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Addition of new test case 8.2.4.15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R5-121296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1753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Addition of new test case 8.3.1.15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R5-121297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1754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Addition of new test case 8.3.1.16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R5-121394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1755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Correction of test case 8.2.4.10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R5-121411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1756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test case 8.1.2.6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R5-121412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1757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test case 8.1.2.9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R5-121419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1758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and 3 - Removal of 'Active' flag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R5-121426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1759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Changing to Void of GERAN to E-UTRAN section 8.4.4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R5-121437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1760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g1 - Correction to EUTRA test case 8.1.3.8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R5-121450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1761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EUTRA MAC testcase 7.1.4.2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R5-121465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1762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and 3 - Correction to EMM test cases 9.2.1.1.2 and 9.2.2.1.8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R5-121466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1763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Correction to multi-layer test case 13.1.5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R5-121504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1764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Correction to test case 9.2.1.17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R5-121505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1765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G1: Correction to test case 13.4.2.2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R5-121511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1766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Introduction of new PWS test case 18.1.4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R5-121517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1767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Introduction of new Rel10 CA test case 7.1.4.21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R5-121541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1768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2, 3, 4 and U1 - Correction to EMM test cases to use new PICS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R5-121548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1769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RRC test case 8.5.4.1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R5-121550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1770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to ESM test case 10.8.7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R5-121623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1771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Radio Link Failure logging / Reporting at GERAN Inter-RAT handover</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R5-121632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1772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test case 13.4.3.4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R5-121666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1773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9.2.3.1.17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R5-121703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1774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Correction to Multilayer test case 13.4.2.4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R5-121738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1775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and 3 - Correction to EUTRA MAC test cases 7.1.7.1.1, 7.1.7.1.2, 7.1.7.1.3, 7.1.7.1.4, 7.1.7.1.5, 7.1.7.1.6 and 7.1.7.2.1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R5-121739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1776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EMM test case 9.2.3.1.5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R5-121740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1777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Addition of equivalent EMM test cases for single frequency operation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R5-121742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1778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Corrections to EMM test cases to enable single frequency operation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R5-121743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1779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Update to test case 10.4.1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R5-121744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1780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EUTRA MAC testcase 7.1.3.2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R5-121746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1781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to EMM CSG test case 9.3.1.18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R5-121747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1782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Update of TC 9.2.3.1.23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R5-121748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1783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9.2.1.1.23, 9.2.3.2.4, 9.2.3.2.14, 9.2.3.2.2, 9.2.3.2.17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R5-121749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1784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9.2.3.1.4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R5-121750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1785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9.2.2.1.7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R5-121753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1786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to EUTRA Idle Mode test cases 6.1.1.6 and 6.1.1.6a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R5-121754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1787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to Idle Mode test case 6.1.2.12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R5-121755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1788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to Idle mode test case 6.1.1.6a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R5-121756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1789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Editorial corrections to some EMM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R5-121757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1790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test case 13.4.3.1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R5-121758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1791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test case 13.4.3.2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R5-121759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1792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Update to test case 14.2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R5-121760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1793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Update to EUTRA Idle Mode test case 6.2.1.2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R5-121761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1794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Correction to EUTRA Idle Mode test case 6.2.1.3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R5-121762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1795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Correction to EMM test case 9.2.1.2.11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R5-121763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1796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Correction to EMM test case 9.2.1.2.15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R5-121764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1797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Correction to EMM test case 9.2.3.3.5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R5-121765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1798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Correction to EMM test case 9.2.1.2.1d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R5-121766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1799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Correction to EMM test case 9.2.3.2.1c</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R5-121767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1800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Correction to EUTRA Multi-Layer test case 13.1.4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R5-121768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1801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Correction to multi-layer test case 13.4.2.1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R5-121771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1802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g1 - Correction to EUTRA test case 6.2.2.2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R5-121772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1803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g1 - Correction to EUTRA test case 6.2.3.1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R5-121773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1804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g1 - Correction to EUTRA test case 8.3.2.2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R5-121774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1805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g1 - Update to test case 9.2.3.3.5a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R5-121775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1806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g1 - Correction to EMM test case 9.2.3.4.1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R5-121776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1807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g2 Correction of test case 8.4.3.1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R5-121780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1808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Update to test case 6.2.3.33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R5-121781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1809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Addition of new test case 8.1.3.12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R5-121782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1810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Addition of new test case 8.1.3.11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R5-121783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1811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Addition of new Rel-9 EUTRA RRC test case 8.1.3.6a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R5-121784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1812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Addition of new test case 8.2.4.14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R5-121785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1813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Addition of new test case 8.3.1.12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R5-121786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1814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Addition of new test case 8.3.1.13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R5-121787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1815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Addition of new test case 8.3.1.14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R5-121788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1816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C2 - Correction to test case 8.4.5.4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R5-121789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1817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e1xCSFB Rel-9 test case 8.4.7.7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R5-121790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1818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e1xCSFB Rel-9 test case 8.4.7.8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R5-121791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1819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e1xCSFB Rel-9 test case 8.4.7.9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R5-121792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1820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Rel-9 SRVCC test case 13.4.3.6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R5-121793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1821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Addition of new test case 13.4.1.4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R5-121794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1822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Addition of new test case 13.3.1.3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R5-121807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1823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Update of IMS test case 11.2.8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R5-121808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1824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 new test case 11.2.11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R5-121826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1825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New UTRAN ANR/E-UTRAN test case 8.7.1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R5-121828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1826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of MDT test case 8.6.2.3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R5-121829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1827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of MDT test case 8.6.2.4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R5-121830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1828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MDT test case 8.6.2.5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R5-121831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1829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MDT test case 8.6.2.6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R5-121832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1830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MDT test case 8.6.2.7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R5-121833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1831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MDT test case 8.2.6.8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R5-121834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1832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Addition of new test case 8.6.4.5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R5-121836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1833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Addition of new test case 8.6.4.6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R5-121837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1834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Addition of new test case 8.6.5.1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R5-121839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1835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Addition of new test case 8.6.6.3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R5-121840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1836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Addition of new test case 8.6.7.1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R5-121841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1837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New Logged MDT test case 8.6.3.1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R5-121843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1838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Radio Link Failure logging / Reporting at RRC connection establishment and reestablishment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R5-121844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1839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Radio Link Failure logging / Reporting at E-UTRA handover</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R5-121848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1840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 to UE Pre-test condition for TS 36.523-1 Test Case 6.4.7 (Inter-RAT cell reselection / From GSM_Idle/GPRS Packet_Idle to E-UTRA RRC_IDLE member hybrid cell)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R5-121849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1841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 of E-UTRAN&lt;&gt;GERAN test cases for Classmark Change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R5-121855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1842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PWS Rel-9 test case 18.1.7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R5-121857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1843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 of CA TC 8.2.2.3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R5-121858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1844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 of CA TC 8.2.2.4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R5-121859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1845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 of CA TC 8.2.2.5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R5-121860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1846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 of CA TC 8.2.4.17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R5-121861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1847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Removal of CA TC 8.2.4.16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R5-121862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1848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 of CA TC 8.3.1.17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R5-121863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1849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 of CA TC 8.3.1.18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R5-121865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1850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Addition of new CA test case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R5-121869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1851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RLC test case 7.2.3.10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R5-121870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1852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RLC test case 7.2.3.13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R5-121889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1853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to TC 6.1.1.3a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R5-121890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1854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to TC 6.1.1.4a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R5-121891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1855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to TC 6.1.2.15a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R5-121892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1856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to TC 6.1.2.16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R5-121893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1857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Correction of test cases 6.2.3.3a and 6.2.3.5a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R5-121894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1858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Modification on TC 8.1.2.9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R5-121895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1859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to TC 8.1.3.11a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R5-121896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1860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to TC 8.1.3.12a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R5-121897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1861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to TC 8.2.4.13a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R5-121898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1862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to TC 8.2.4.14a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R5-121899</w:t>
            </w:r>
          </w:p>
        </w:tc>
        <w:tc>
          <w:tcPr>
            <w:tcW w:w="567"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1863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to TC 8.2.4.15a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R5-122008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1864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Introduction of new Rel10 CA test case 7.1.9.1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R5-122009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1865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Radio Link Failure logging / Reporting at CDMA2000 Inter-RAT handover</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R5-122010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1866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Immediate MDT / Reporting / Location information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R5-122011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1867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Correction to EMM test case 9.2.3.3.2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R5-122012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1868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Update of EMM test case 9.2.1.2.1b</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R5-122013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1869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Update of EMM test case 9.2.1.2.1c</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R5-122016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1870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e1xCSFB Rel-9 test case 13.4.4.5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R5-122100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1871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to TC 8.3.1.12a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R5-122101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1872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Updates to TC 8.3.1.13a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R5-122102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1873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to TC 8.3.1.14a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R5-122103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1874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to TC 8.3.1.15a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R5-122104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1875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to TC 8.3.1.16a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R5-122105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1876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Correction to EUTRA RRC test case 8.4.2.2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R5-122107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1877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Correction to EMM test case 9.2.1.2.13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R5-122108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1878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Correction to EMM test case 9.2.3.2.9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R5-122113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1879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to EMM test case 9.2.3.2.4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R5-122114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1880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Correction to EMM test case 9.2.3.3.3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R5-122115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1881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Modification on TC 9.2.3.2.13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R5-122119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1882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Correction to EMM TC 9.2.3.1.17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R5-123079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1887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Optimisation of test frequency allocation of UTRA cell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R5-123099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1888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 Correction to test case 9.2.3.2.1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R5-123102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1889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Corrections of test case 8.1.3.12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R5-123119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1890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Correction to EUTRA RRC test case 8.3.2.5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R5-123120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1891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Correction to EMM test case 9.2.1.2.13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R5-123124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1892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Correction to EMM test case 9.2.3.3.5a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R5-123126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1893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g1 - Correction to multilayer test case 13.1.7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R5-123131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1894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g1 - Correction to EMM test case 9.2.3.4.1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R5-123132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1895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EUTRA MAC testcase 7.1.3.2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R5-123202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1896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Update to test case 6.2.3.33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R5-123203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1897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Correction to EMM test case 9.2.3.3.2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R5-123247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1898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C1 - Correction to Rel9 EUTRA-1xRTT test case 6.2.3.10a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R5-123248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1899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C1 - Correction to Rel9 EUTRA-HRPD test case 6.2.3.7a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R5-123251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1900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C1 - Correction to Rel9 EUTRA-1xRTT test case 6.2.3.9a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R5-123254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1901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Correction to EMM test case 9.2.1.2.13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R5-123325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1902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to EUTRA RRC test case 8.5.4.1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R5-123415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1903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Correction to test case 6.1.2.8a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R5-123423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1904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Enhancements to LTE CA test case 7.1.9.1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R5-123424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1905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PWS Rel-9 test case 18.1.4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R5-123432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1906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Correction to RRC test case 8.1.3.12a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R5-123433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1907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4 - Correction to Idle Mode test case 6.1.1.3b</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R5-123474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1909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g1: Correction to EMM TC 9.2.3.4.1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R5-123475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1910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Corrections of measGapConfig IE definitions in CDMA2000 related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R5-123476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1911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2: Update MAC TC 7.1.4.16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R5-123496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1912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MDT TC 8.6.5.3 title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R5-123536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1913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of References to specs and Releases in 36.523-1 v990 (pointer)</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R5-123539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1914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of References to specs and Releases in 36.523-1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R5-123541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1915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 missing PLMN and TAC</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R5-123550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1916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test cases 9.3.1.4, 9.3.1.5 and 9.3.1.6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R5-123554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1917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 to UTRAN ANR E-UTRAN Inter-RAT test case 8.7.1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R5-123565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1918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b1: Correction to test case 6.1.2.5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R5-123586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1919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Update of EMM TC 9.2.3.2.3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R5-123637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1920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1 - Correction of test case 8.5.4.1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R5-123638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1921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1..4 - Editorial Corrections to EMM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R5-123640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1922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Update of EMM test case 9.2.2.1.2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R5-123641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1923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EUTRA Idle Mode test case 6.1.1.4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R5-123642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1924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Correction to Idle mode test case 6.2.1.1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R5-123643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1925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Correction to Idle mode test case 6.2.3.13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R5-123644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1926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Correction to EMM test case 9.2.3.2.9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R5-123645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1927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Correction to EMM test case 9.2.3.2.14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R5-123646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1928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Correction to EMM test case 9.2.3.3.2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R5-123647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1929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Correction to EMM test case 9.3.1.6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R5-123648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1930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Correction to EMM test cases 9.2.1.2.1b and 9.2.1.2.1.c</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R5-123649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1931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Update of TC 9.2.3.3.1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R5-123650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1932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Correction to EMM test case 9.2.1.2.9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R5-123651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1933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Update of EMM test case 9.2.3.2.1b</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R5-123655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1934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U2 - Correction to UTRA-EUTRA test case 8.4.2.4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R5-123656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1935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C1 - Correction to test cases 8.3.2.8 and 8.3.2.10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R5-123657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1936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C1 - Correction to test case 6.2.3.9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R5-123659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1937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g1 - Correction to multilayer test case 13.1.10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R5-123660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1938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g1 - Correction to multilayer test case 13.1.8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R5-123661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1939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g1 - Correction to multilayer test case 13.1.9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R5-123665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1940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EUTRA MAC test cases 7.1.3.2, 7.1.4.2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R5-123666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1941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 to Rel-9 EUTRA-HRPD Idle Mode test case 6.2.3.8a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R5-123667</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1942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Addition of New Inter band test case 6.1.2.15b</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R5-123668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1943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 to EUTRA Idle Mode test case 6.1.1.4a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R5-123669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1944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Update of test case 6.1.2.2a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R5-123671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1945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Addition of new test case 8.4.7.11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R5-123672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1946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Correction to test case 13.4.4.1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R5-123673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1947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Update of 13.4.4.5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R5-123674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1948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Update of 8.4.7.x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R5-123680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1949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Addition of new test case 6.2.3.4a : Inter-RAT cell reselection / From UTRA_CELL_PCH state to E-UTRA RRC_IDLE based on RSRQ+RSRP evaluation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R5-123685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1950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PWS Rel-9 test case 18.1.7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R5-123708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1951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Addition of New Rel-10 eICIC test case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R5-123709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1952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Rel-10 eICIC test case 8.3.1.19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R5-123732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1957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g1 - Correction to EUTRA test cases 8.4.3.2 and 8.4.3.3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R5-123735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1958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 to EUTRAN-GERAN test cases for classmark change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R5-123736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1959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Correction to EMM test case 9.2.3.3.4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R5-123790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1960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3 - Correction to EMM test case 9.2.2.1.3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R5-123738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1961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Addition of new test case 13.4.1.5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R5-123739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1962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u1 - Correction to SRVCC test cases 13.4.3.1, 13.4.3.2, 13.4.3.4 and 13.4.3.6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R5-123749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1963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test case 11.2.11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R5-123753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1964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Update of CA TC 7.1.3.11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R5-123754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1965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GCF Priority X - Addition of New Carrier Aggregation test case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R5-123755</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1966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 of CA test case 8.2.2.3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R5-123756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1967</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TC 7.1.4.19 CA / UE power headroom reporting / SCell activation and DL pathloss change reporting / Extended PHR</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R5-123794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1968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TC 7.1.4.23 CA / Correct handling of MAC control information / Buffer status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R5-123758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1969</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 of CA test case 8.2.2.4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R5-123759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1970</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 of CA test case 8.2.2.5</w:t>
            </w:r>
          </w:p>
        </w:tc>
        <w:tc>
          <w:tcPr>
            <w:tcW w:w="992"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R5-123760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1971</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 of CA test case 8.2.4.17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R5-123761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1972</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 of CA test case 8.2.4.18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R5-123762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1973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 of CA test case 8.3.1.17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R5-123763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1974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Correction of CA test case 8.3.1.18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GERAN#56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GP-120868</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1886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CR 36.523-1-1886 GCF Priority g1 - Correction to Idle mode test case 6.2.3.19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GERAN#56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GP-121042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1884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CR 36.523-1-1884 GCF priority g1 - Correction to Idle Mode test case 6.2.3.24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GERAN#56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GP-121043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1975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CR 36.523-1-1975 GCF Priority g1 - Deletion of Idle mode test case 6.2.3.20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R5-123436</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1908</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TC9.4.5 Integrity protection / Correct functionality of EPS NAS integrity algorithm / ZUC</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R5-123721</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1953</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Test Case 7.3.4.3 Integrity protection Correct functionality of EPS AS integrity algorithms ZUC</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R5-123722</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1954</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ZUC test case 7.3.3.6 correct functionality of EPS UP encryption algorithms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R5-123723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1955</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TC7.3.3.5 Ciphering and deciphering / Correct functionality of EPS AS encryption algorithms / ZUC</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R5-123724</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1956</w:t>
            </w:r>
          </w:p>
        </w:tc>
        <w:tc>
          <w:tcPr>
            <w:tcW w:w="425"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Addition of new TC 9.4.6 Ciphering and deciphering / Correct functionality of EPS NAS encryption algorithm / ZUC</w:t>
            </w:r>
          </w:p>
          <w:p>
            <w:pPr>
              <w:pStyle w:val="TAL1"/>
              <w:rPr>
                <w:rStyle w:val="TALChar"/>
                <w:sz w:val="16"/>
                <w:szCs w:val="16"/>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10.2.0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R5-125074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1978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P3: Update of TC 9.2.1.1.19 to apply to all types of attach</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R5-125080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1980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WI-151 - Correction to LTE FDD-TDD Inter-mode test case 6.1.1.1a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R5-125087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1981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3: Correction to EMM test case 9.2.3.1.16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R5-125126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1982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4 - Correction to EUTRA Idle Mode test case 6.1.1.6a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R5-125130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1983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Split of CA TC 7.1.3.11 to Intra-band contiguous CA and Inter-band CA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R5-125132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1984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3 - Update to Multilayer procedure test cases 13.1.3, 13.3.2.1 and 13.3.2.2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R5-125154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1985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X - Corrections_TCs_8.4.7.x</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R5-125155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1986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X - Renumbering test case 8.4.7.11 to 8.4.7.10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R5-125172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1987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RSRQ EUTRA 6.1.2.18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R5-125173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1988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RSRQ EUTRA-GERAN 6.2.3.1a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R5-125200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1989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3 - Editorial correction for test case 9.2.1.1.25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R5-125204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1990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3 - Update test case 9.2.1.1.26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R5-125207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1991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ANR for UTRAN IRAT (E-UTRAN) test case 8.7.1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R5-125232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1992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1 - Correction to Idle Mode test case 6.2.3.6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R5-125233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1993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u1: Correction to RRC test case 8.1.3.7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R5-125234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1994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u1: Correction to RRC test case 8.4.2.2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R5-125235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1995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u2: Correction to RRC test case 8.4.2.4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R5-125272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1996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CA test case 8.2.2.4.1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R5-125274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1997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U1 - Update test case 6.2.3.3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R5-125276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1998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Clarification to Local Emergency list provided by the NWK and more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R5-125317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1999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1 - Correction to PDCP test cases 7.3.4.1 and 7.3.4.2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R5-125333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2000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3 - Update of TC 9.2.3.1.27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R5-125525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2001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MDT test case 8.6.7.2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R5-125526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2002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MDT test case 8.6.7.3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R5-125532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2003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to GCF P3 TCs 9.2.2.1.3 and 9.2.2.1.4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R5-125584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2004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G1 - Update test case 13.4.3.5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R5-125633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2005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U2 - Correction to UTRA-EUTRA test case 8.4.2.4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R5-125634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2006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U2 - Correction to EMM test case 9.2.3.2.3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R5-125640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2007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WI-151 - Correction to LTE FDD-TDD Inter-mode test case 6.1.1.4a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R5-125657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2008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Editorial corrections to some EMM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R5-125662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2009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X - Correction to Rel-10 eICIC test case 8.3.1.20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R5-125663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2010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Removal of technical content in 36.523-1 v10.2.0 and substitution with pointer to the next Release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R5-125683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2011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4 - Correction to EMM test case 9.2.3.2.13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R5-125685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2012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Split of CA TC 7.1.9.1 to Intra-band contiguous CA and Inter-band CA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R5-125697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2013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4: Update of EMM test cases 9.2.1.1.1b, 9.2.1.1.15a, 9.2.1.1.16a, 9.2.3.1.15a and 9.2.3.1.18a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R5-125702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2014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1 - Correction to PDCP test case 7.3.3.1, 7.3.3.2, 7.3.3.3 and 7.3.3.4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R5-125703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2015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1 - Correction to EUTRA RRC test case 8.5.4.1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R5-125704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2016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1 - Correction to EMM test case 9.2.3.3.5a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R5-125705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2017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2 - Correction to Idle Mode testcases referring to 36.508 6.4.2.7A-2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R5-125707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2018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2 - Update test case 9.2.2.2.2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R5-125708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2019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3 - Correction to EMM test case 9.3.1.6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R5-125710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2020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3 - Correction to EMM test case 9.2.2.1.3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R5-125711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2021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3 - Update test case 9.2.1.1.24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R5-125712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2022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3 - update of TC 9.2.1.1.24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R5-125713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2023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3: Modification of TC 6.1.2.13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R5-125714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2024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3: Modification of TC 8.3.1.4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R5-125715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2025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3: Modification of TC 8.3.2.6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R5-125716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2026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2: Modification of EMM TC 9.2.2.1.6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R5-125717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2027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2: Modification of TC 8.3.1.1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R5-125718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2028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2: Modification of TC 8.3.1.2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R5-125720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2029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4 - Corrections to Single Frequency EUTRA Idle Mode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R5-125721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2030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4 - Correction to EUTRA Idle Mode test case 6.1.2.9a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R5-125722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2031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Rel-9 inter-band test case 8.3.1.16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R5-125723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2032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Rel-9 EUTRA FDD-TDD test case 8.2.4.14a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R5-125724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2033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Rel-9 EUTRA FDD-TDD test case 8.2.4.15a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R5-125725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2034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4: Update of EMM test case 9.2.3.2.4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R5-125726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2035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4: Corrections to user PLMN reselection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R5-125728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2036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4 - Correction to test case 6.3.5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R5-125729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2037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U1 - Update test case 6.2.3.6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R5-125730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2038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u1 - Correction to preamble in 6.2.2.8/6.2.3.3/6.2.3.3a/6.4.5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R5-125731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2039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u1: Modification of TC 6.2.3.13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R5-125732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2040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u1: Modification of TC 6.2.3.32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R5-125733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2041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u1 - Update to RRC test case 8.3.2.3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R5-125734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2042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u1 - Update to RRC test case 8.3.2.4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R5-125735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2043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u1: Modification of TC 8.3.2.3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R5-125736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2044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u1: Modification of TC 8.3.2.4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R5-125738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2046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u1: Modification of EMM TC 9.2.3.2.1a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R5-125740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2047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u1 - Update to SRVCC test cases 13.4.3.1, 13.4.3.2, 13.4.3.4 and 13.4.3.6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R5-125741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2048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U1 - Update test case 13.4.3.1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R5-125742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2049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U1 - Update test case 13.4.3.2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R5-125743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Style w:val="TALChar"/>
                <w:sz w:val="16"/>
                <w:szCs w:val="16"/>
              </w:rPr>
            </w:pPr>
            <w:r>
              <w:rPr>
                <w:rStyle w:val="TALChar"/>
                <w:sz w:val="16"/>
                <w:szCs w:val="16"/>
              </w:rPr>
              <w:t>2050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U1 - Update test case 13.4.3.4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R5-125744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2051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u2 - Update to RRC test case 8.3.3.2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R5-125747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2052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P4: Update of TC 9.2.1.1.3 to clarify applicability of all types of attach and more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R5-125748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2053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P4: Update of TC 9.2.1.1.4 to clarify applicability of all types of attach and more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R5-125749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2054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g1: Modification of TC 8.3.2.2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R5-125750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2055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g2: Modification of TC 8.3.2.1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R5-125753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2058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m1 - Update of RRC test cases 8.3.2.5 and 8.3.2.6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R5-125754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2059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i1 - Correction to LTE FDD-TDD Inter-mode test case 13.4.1.3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R5-125756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2060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test cases 6.1.2.15, 6.1.2.15a and 6.1.2.15b</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R5-125757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2061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EUTRANFeatureGroupIndicators in EMM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R5-125758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2062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TS 36.523-1 TC 9.2.3.1.5 "Periodic tracking area update / Accepted"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R5-125759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2063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Multi-layer test cases 13.1.7,13.1.8,13.1.9,13.1.10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R5-125761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2064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RSRQ EUTRA-UTRAN 6.2.3.33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R5-125762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2065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RSRQ EUTRA-UTRAN 8.3.2.3a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R5-125763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2066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test case 11.2.11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R5-125764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2067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WI-154 - Correction to IMS Emergency Call test case 11.2.2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R5-125765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2068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WI-151 - Correction to LTE FDD-TDD Inter-mode test case 8.3.1.13a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R5-125766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2069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X - Updates of e1xCSFB TC_13.1.17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R5-125767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2070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RSRQ EUTRA-UTRAN 6.2.3.3a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R5-125768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2071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RSRQ EUTRA-UTRAN 6.2.3.4a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R5-125769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2072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RSRQ EUTRA-UTRAN 6.2.3.5a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R5-125770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2073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1 - Update of test case 8.5.4.1 to Clarify FGI 33 - 36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R5-125775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2074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PWS Rel-9 test case 18.1.1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R5-125776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2075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PWS Rel-9 test case 18.1.3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R5-125781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2076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X - Addition of New Rel-10 H(e)NB test case 6.3.10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R5-125782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2077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X - Addition of new Rel-10 H(e)NB test case 6.3.12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R5-125783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2078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X - Addition of New Rel-10 H(e)NB test case 6.3.11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R5-125785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2079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Location stimulus clarification for MDT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R5-125786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2080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E-UTRAN MDT test case 8.6.2.9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R5-125787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2081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E-UTRAN MDT test case 8.6.4.7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R5-125788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2082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E-UTRAN MDT test case 8.6.6.4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R5-125789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2083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MDT test cases 8.6.5.1 and 8.6.7.1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R5-125790</w:t>
            </w:r>
          </w:p>
        </w:tc>
        <w:tc>
          <w:tcPr>
            <w:tcW w:w="5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2084</w:t>
            </w:r>
          </w:p>
        </w:tc>
        <w:tc>
          <w:tcPr>
            <w:tcW w:w="4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Addition of new TC 7.1.4.22: Correct HARQ process handling / UL MIMO</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R5-125793</w:t>
            </w:r>
          </w:p>
        </w:tc>
        <w:tc>
          <w:tcPr>
            <w:tcW w:w="5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2085</w:t>
            </w:r>
          </w:p>
        </w:tc>
        <w:tc>
          <w:tcPr>
            <w:tcW w:w="4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GCF Priority X - Addition of new test case 13.4.3.7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R5-125794</w:t>
            </w:r>
          </w:p>
        </w:tc>
        <w:tc>
          <w:tcPr>
            <w:tcW w:w="5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2086</w:t>
            </w:r>
          </w:p>
        </w:tc>
        <w:tc>
          <w:tcPr>
            <w:tcW w:w="4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GCF Priority X - Addition of new test case 13.4.3.8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R5-125795</w:t>
            </w:r>
          </w:p>
        </w:tc>
        <w:tc>
          <w:tcPr>
            <w:tcW w:w="5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2087</w:t>
            </w:r>
          </w:p>
        </w:tc>
        <w:tc>
          <w:tcPr>
            <w:tcW w:w="4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GCF Priority X - Addition of new test case 13.4.3.9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R5-125796</w:t>
            </w:r>
          </w:p>
        </w:tc>
        <w:tc>
          <w:tcPr>
            <w:tcW w:w="5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2088</w:t>
            </w:r>
          </w:p>
        </w:tc>
        <w:tc>
          <w:tcPr>
            <w:tcW w:w="4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GCF Priority X - Addition of new test case 13.4.3.10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R5-125797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2089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X - Addition of new test case 13.4.3.11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R5-125798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2090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X - Addition of new test case 13.4.3.12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R5-125799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2091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X - Addition of new test case 13.4.3.13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R5-126000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2092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 aSRVCC test case 13.4.3.14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R5-126001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2093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 aSRVCC test case 13.4.3.16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R5-126006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2094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Splitting of CA test case 7.1.4.19 to Intra-band Contiguous CA and Inter-band CA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R5-126007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2095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Renumbering TC 7.1.4.23 and Splitting it to intra-band contiguous CA and inter-band CA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R5-126008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2096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X - Update of Carrier Aggregation test case 8.4.2.7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R5-126019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2097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U1 - Update test case 6.2.1.3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R5-126021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2098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1 - Correction to EUTRA MAC test cases 7.1.7.1.1, 7.1.7.1.2, 7.1.7.1.3, 7.1.7.1.4, 7.1.7.1.5, 7.1.7.1.6 and 7.1.7.2.1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R5-126022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2099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g1: Correction to EUTRA to GERAN HO test case 8.4.3.3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R5-126023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2100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U1 - Correction to EMM test case 9.2.3.3.2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R5-126024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2101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3 - Correction to EMM test case 9.3.1.6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R5-126026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2102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RSRQ EUTRA 8.3.1.3a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R5-126028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2103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RSRQ EUTRA 6.1.2.3a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R5-126029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2104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RSRQ EUTRA 6.1.2.17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R5-126030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2105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CA related test case: CA / Correct handling of MAC control information / Buffer Status / UL data arrive in the UE Tx buffer / Extended buffer size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R5-126067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1979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U1 - Correction to EMM test case 9.2.3.3.2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R5-126068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2045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u1 - Correction to EMM test case 9.2.3.3.5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R5-126070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2106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1 - Update of test case 8.5.4.1 to add Carrier Aggregation IEs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R5-126071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2107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Carrier Aggregation test case for A5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R5-126073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2108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Carrier Aggregation test case for PCell Change SCell no Change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R5-126074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Style w:val="TALChar"/>
                <w:sz w:val="16"/>
                <w:szCs w:val="16"/>
              </w:rPr>
            </w:pPr>
            <w:r>
              <w:rPr>
                <w:rStyle w:val="TALChar"/>
                <w:sz w:val="16"/>
                <w:szCs w:val="16"/>
              </w:rPr>
              <w:t>2109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Carrier Aggregation test case for Event A6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R5-126075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2110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Carrier Aggregation test case for Event A1 and Event A2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R5-126076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2111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Carrier Aggregation test case for RLF</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GERAN#56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GP-121233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Style w:val="TALChar"/>
                <w:sz w:val="16"/>
                <w:szCs w:val="16"/>
              </w:rPr>
            </w:pPr>
            <w:r>
              <w:rPr>
                <w:rStyle w:val="TALChar"/>
                <w:sz w:val="16"/>
                <w:szCs w:val="16"/>
              </w:rPr>
              <w:t>1976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Carrier Aggregation test case for RLF</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2012-12</w:t>
            </w:r>
          </w:p>
        </w:tc>
        <w:tc>
          <w:tcPr>
            <w:tcW w:w="709"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GERAN#56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GP-121234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Style w:val="TALChar"/>
                <w:sz w:val="16"/>
                <w:szCs w:val="16"/>
              </w:rPr>
            </w:pPr>
            <w:r>
              <w:rPr>
                <w:rStyle w:val="TALChar"/>
                <w:sz w:val="16"/>
                <w:szCs w:val="16"/>
              </w:rPr>
              <w:t>1977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Carrier Aggregation test case for RLF</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R5-130079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2115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4 - Correction to EMM tc 9.2.3.2.1c</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R5-130081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2116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3 - Correction to Multi-Layer test case 13.1.3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R5-130088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2117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to test case 8.3.1.3a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R5-130159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2118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3 - Correction to EMM test case 9.2.1.1.24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R5-130178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2119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u1 - Correction to EMM test case 9.2.3.2.1c</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R5-130207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2120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4 - Correction to RRC test case 8.1.2.6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R5-130208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2121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X - Correction to RRC test case 8.2.4.14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R5-130209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2122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U1 - Correction to EMM test case 9.2.1.2.13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R5-130212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2123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U1 - Correction to EMM test case 9.2.3.3.5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R5-130312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2124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u1 - Update test case 13.4.3.2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R5-130313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2125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test case 13.4.3.14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R5-130314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2126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test case 13.4.3.16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R5-130316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2127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3 - Update test case 9.2.3.1.27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R5-130317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2128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3 - Update test case 9.2.3.1.28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R5-130340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2129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MDT test case 8.6.7.1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R5-130341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2130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MO SMS test cases 11.1.5 and 11.1.6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R5-130355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2131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g1 - Update to EUTRA Idle Mode test case 6.2.3.1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R5-130356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2132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2 - Correction to EMM test case TC9.4.4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R5-130357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2133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Style w:val="TALChar"/>
                <w:sz w:val="16"/>
                <w:szCs w:val="16"/>
              </w:rPr>
            </w:pPr>
            <w:r>
              <w:rPr>
                <w:rStyle w:val="TALChar"/>
                <w:sz w:val="16"/>
                <w:szCs w:val="16"/>
              </w:rPr>
              <w:t>GCF Priority 4 - Correction to Idle Mode test case TC6.2.3.19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R5-130369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2134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to test cases 13.4.3.8, 13.4.3.9, 13.4.3.11 and 13.4.3.13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R5-130454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2135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g1 - Update to Inter-RAT measurements test case 8.3.2.5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R5-130455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2136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g2 - Update to Inter-RAT measurements test case 8.3.3.3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R5-130527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2137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test case 11.1.1 &amp; 11.1.4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R5-130539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2138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Updating of EMM cause of test case 11.2.6 and 11.2.7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R5-130558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2139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1 - Corrections to MAC TC 7.1.4.10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R5-130560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2140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to TC 13.4.3.3 "Inter-system mobility / E-UTRA voice to GSM CS voice / SRVCC"</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R5-130562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2141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Table 13.4.3.2.3.3-6: HANDOVER TO UTRAN COMMAND (step 32, Table 13.4.3.2.3.3-5) to include new handover condition defined in TS 36.508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R5-130586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2142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MDT test case 8.6.3.1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R5-130624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2143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preamble for TC 6.2.3.4a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R5-130625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2144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X - Correction to RSRQ test case 6.1.2.17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R5-130626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2145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RSRQ test case 6.1.2.18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R5-130627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2146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RSQR test case 6.2.3.3a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R5-130628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2147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u1 - Correction to EUTRA RRC Test Case 8.4.2.2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R5-130629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2148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u2 - Correction to EUTRA RRC Test Case 8.4.2.4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R5-130630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2149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8.4.5.4 - Addition of C2K checking parameters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R5-130631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2150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8.4.7.3 - Addition of C2K checking parameters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R5-130632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2151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8.4.7.4 - Addition of C2K checking parameters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R5-130633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2152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8.4.7.5 - Addition of C2K checking parameters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R5-130634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2153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8.4.7.6 - Addition of C2K checking parameters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R5-130635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2154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8.4.7.7 - Addition of C2K checking parameters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R5-130636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2155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8.4.7.8 - Addition of C2K checking parameters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R5-130637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2156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8.4.7.9 - Addition of C2K checking parameters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R5-130639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2158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c1 - Correction to title of EUTRA-1xRTT test cases 8.4.7.3 and 8.4.7.4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R5-130641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2159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g1 - Correction to EUTRA RRC Test Cases 8.4.3.2 and 8.4.3.3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R5-130642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2160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4 - Correction to EMM tc 9.2.3.1.17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R5-130644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2162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2 - Correction to EMM test case 9.2.3.1.4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R5-130645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2163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U1 - Correction to EMM test case 9.2.3.2.13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R5-130646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2164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U1 - Correction to EMM test case 9.2.1.2.5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R5-130647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2165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4 - Correction to EMM tc 9.2.3.3.5a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R5-130649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2166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LTE Rel-9 TC for UE rejection of NAS security mode command with EIA0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R5-130650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2167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1 - Update test case 9.1.3.1 to test not null and null ciphering algorithms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R5-130651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2168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P3 EMM test case 9.2.2.1.8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R5-130652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2169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11.2.8 - Addition of C2K checking parameters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R5-130653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2170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3 - Correction to Multi-layer test cases 13.1.x</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R5-130654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2171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u1 - Update test case 13.1.2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R5-130655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2172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u1 - Update test case 13.1.2a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R5-130656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2173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u1 - Update test case 13.1.5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R5-130657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2174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g1 - Update test case 13.1.9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R5-130658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2175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13.1.17 - Addition of C2K checking parameters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R5-130659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2176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13.1.18 - Addition of C2K checking parameters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R5-130660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2177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13.4.4.1 - Addition of C2K checking parameters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R5-130661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2178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13.4.4.2 - Addition of C2K checking parameters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R5-130662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2179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13.4.4.4 - Addition of C2K checking parameters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R5-130663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2180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13.4.4.5 - Addition of C2K checking parameters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R5-130664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2181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13.4.4.3 - C2K messages contents for checking parameters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R5-130665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2182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3 - Correction to EMM test case 9.1.5.1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R5-130669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2183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Inter-RAT measurement test case for event B1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R5-130697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2184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aSRVCC TC 13_4_3_15 MO call voice-data SRVCC HO cancelled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R5-130698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2185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aSRVCC TC 13_4_3_17 MT call voice-data SRVCC HO cancelled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R5-130699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2186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eICIC test case 8.3.1.20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R5-130701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2187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Carrier Aggregation test case 8.2.4.19.1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R5-130703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2188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Editorial Corrections to Carrier Aggregation Radio Resource Reconfiguration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R5-130704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2189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Modification on CA radio resource reconfiguration related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R5-130705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2190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Editorial Corrections to Carrier Aggregation Handover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R5-130707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2191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Modification of CA TC 8.2.4.17 and 8.2.4.18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R5-130720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2192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NIMTC test case 6.1.1.7 PLMN selection / Periodic reselection / MinimumPeriodicSearchTimer</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R5-130722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2193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NIMTC test case 9.2.1.1.27 Attach / Abnormal case / Network reject with Extended Wait Timer</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R5-130723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2194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NIMTC test case 10.5.4 UE requested PDN connectivity not accepted / Network reject with Extended Wait Timer</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R5-130729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2195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MDT test case 8.6.3.2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R5-130730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2196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MDT test case for Logged MDT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R5-130733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2198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test case 8.3.1.bb</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R5-130734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2199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test case 8.3.1.cc</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R5-130735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2200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test case 8.3.1.dd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R5-130739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2202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3 - Corrections to EMM TC 9.2.1.1.12, 9.2.3.1.12, 9.2.3.1.18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R5-130740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2203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U1 - Correction to EMM test case 9.2.1.2.8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R5-130741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2204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g1 - Update test case 13.1.8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R5-130742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2205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g1 - Update test case 13.1.12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R5-130746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2206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i1 - Correction to LTE FDD-TDD Inter-mode test case 8.3.1.15a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R5-130747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2207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i1 - Correction to LTE FDD-TDD Inter-mode test case 8.3.1.16a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R5-130748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2208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1 - Correction to EUTRA RRC test case 8.5.4.1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R5-130752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2209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Modification of CA TC 8.2.4.19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R5-130753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2210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Modification of CA TC 8.2.4.20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R5-130754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2211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Modification of CA TC 8.2.4.21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R5-130755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2212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Modification of CA TCs 8.3.1.17 and 8.3.1.18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R5-130756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2213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Modification of CA TC 8.3.1.22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R5-130757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2214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Modification of CA TC 8.4.2.7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R5-130758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2215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Carrier Aggregation test case 8.2.4.20.1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R5-130762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2216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3 – Corrections to EMM tcs 9.2.3.2.1a and 9.2.3.3.4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R5-130778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2161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3 - Update test case 9.3.1.3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R5-130784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2217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ee1 - Corrections to Emergency Call over IMS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R5-130785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2218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c1 - Correction to EUTRA-HRPD test case 8.3.2.8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RAN#59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R5-130786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2219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c1 - Correction to EUTRA-1xRTT test case 8.3.2.10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GERAN3#57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GP-130307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2112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g1 - Correction to EUTRA Idle Mode test case 6.2.3.23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11.1.1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GP-130357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2220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CR 36.523-1-2220 GCF Priority 1 - Correction to EUTRA Idle Mode Test Case 6.2.3.15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GP-130358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2221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CR 36.523-1-2221 GCF priority g1 - Correction to Idle Mode test case 6.2.1.6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GP-130371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2222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CR 36.523-1-2222 Removal of TC 6.2.3.22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R5-131066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2224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CDMA2000 specification references: Clause 2 of TS 36.523-1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R5-131071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2225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CDMA2000 specification references for UE Capability Transfer</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R5-131072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2226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CDMA2000 specification references for Inter-RAT Handover</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R5-131073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2227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CDMA2000 specification references of Inter-system session management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R5-131077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2228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LTE MDT test case 8.6.3.3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R5-131087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2229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Editorial Remove square bracket in TC 8.3.2.1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R5-131088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2230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Editorial Remove square bracket and FFS in TCs 13.4.2.2, 13.4.3.3, 13.4.3.5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R5-131091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2231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Editorial TC 12.1.1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R5-131128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2232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description on 36523-3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R5-131142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2233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X - Correction to Idle Mode test case 6.3.11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R5-131143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2234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X - Correction to Idle Mode test case 6.3.10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R5-131169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2235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to test function Update UE Location Information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R5-131215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2236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u1 - Update to EMM test case 9.2.3.2.9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R5-131255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2237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3 - Correction to EUTRA MAC test case 7.1.4.2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R5-131294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2238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test case 13.1.3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R5-131295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2239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test case 13.1.7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R5-131296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2240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test case 13.1.10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R5-131298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2241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test case 13.1.15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R5-131299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2242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test case 13.1.11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R5-131300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2243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test case 13.1.13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R5-131301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Style w:val="TALChar"/>
                <w:sz w:val="16"/>
                <w:szCs w:val="16"/>
              </w:rPr>
            </w:pPr>
            <w:r>
              <w:rPr>
                <w:rStyle w:val="TALChar"/>
                <w:sz w:val="16"/>
                <w:szCs w:val="16"/>
              </w:rPr>
              <w:t>2244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test case 13.1.4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R5-131302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2245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test case 13.1.16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R5-131314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2246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RSRQ test case 8.3.2.3a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R5-131316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2247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EUTRA-HRPD test case 8.3.3.4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R5-131317</w:t>
            </w:r>
          </w:p>
        </w:tc>
        <w:tc>
          <w:tcPr>
            <w:tcW w:w="5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2248</w:t>
            </w:r>
          </w:p>
        </w:tc>
        <w:tc>
          <w:tcPr>
            <w:tcW w:w="4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Correction to EMM test case 9.2.1.2.8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R5-131318</w:t>
            </w:r>
          </w:p>
        </w:tc>
        <w:tc>
          <w:tcPr>
            <w:tcW w:w="5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2249</w:t>
            </w:r>
          </w:p>
        </w:tc>
        <w:tc>
          <w:tcPr>
            <w:tcW w:w="4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Correction to EMM test case 9.2.2.1.8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R5-131324</w:t>
            </w:r>
          </w:p>
        </w:tc>
        <w:tc>
          <w:tcPr>
            <w:tcW w:w="5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2250</w:t>
            </w:r>
          </w:p>
        </w:tc>
        <w:tc>
          <w:tcPr>
            <w:tcW w:w="4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Correction to CA test cases 8.3.1.18.1 and 8.3.1.18.2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R5-131366</w:t>
            </w:r>
          </w:p>
        </w:tc>
        <w:tc>
          <w:tcPr>
            <w:tcW w:w="5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2251</w:t>
            </w:r>
          </w:p>
        </w:tc>
        <w:tc>
          <w:tcPr>
            <w:tcW w:w="4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Update test case 13.4.2.1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R5-131367</w:t>
            </w:r>
          </w:p>
        </w:tc>
        <w:tc>
          <w:tcPr>
            <w:tcW w:w="5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2252</w:t>
            </w:r>
          </w:p>
        </w:tc>
        <w:tc>
          <w:tcPr>
            <w:tcW w:w="4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Update test case 13.4.3.1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R5-131368</w:t>
            </w:r>
          </w:p>
        </w:tc>
        <w:tc>
          <w:tcPr>
            <w:tcW w:w="5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2253</w:t>
            </w:r>
          </w:p>
        </w:tc>
        <w:tc>
          <w:tcPr>
            <w:tcW w:w="4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Update test case 13.4.3.2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R5-131369</w:t>
            </w:r>
          </w:p>
        </w:tc>
        <w:tc>
          <w:tcPr>
            <w:tcW w:w="5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2254</w:t>
            </w:r>
          </w:p>
        </w:tc>
        <w:tc>
          <w:tcPr>
            <w:tcW w:w="4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Update test case 13.4.3.7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R5-131370</w:t>
            </w:r>
          </w:p>
        </w:tc>
        <w:tc>
          <w:tcPr>
            <w:tcW w:w="5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2255</w:t>
            </w:r>
          </w:p>
        </w:tc>
        <w:tc>
          <w:tcPr>
            <w:tcW w:w="4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Update test case 13.4.3.8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R5-131371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2256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test case 13.4.3.9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R5-131372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2257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test case 13.4.3.10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R5-131373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2258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test case 13.4.3.11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R5-131375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2259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test case 13.4.3.12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R5-131376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2260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test case 13.4.3.13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R5-131377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2261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test case 13.4.3.14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R5-131378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2262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test case 13.4.3.16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R5-131441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2263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test case 8.3.1.26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R5-131470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2264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IMS emergency call pre-test condition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R5-131480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2265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Adding a new TC 9.2.3.1.5a for NIMTC conformance testing</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R5-131485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2266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Splitting TC 11.2.8 in two TCs one for UTRA/GERAN and one for 1xRTT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R5-131496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2367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generic MO CSFB procedures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R5-131504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2267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Editorial update of test case 13.1.5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R5-131557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2268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8.4.7.10 - Addition of C2K checking parameters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R5-131626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2269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test case for PLMN change in eMDT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R5-131633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2270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test case for EventB2 reporting in eMDT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R5-131635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2271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test case for RACH reporting in eMDT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R5-131675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2272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EMM Test Case 9.2.3.1.19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R5-131693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2273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2 / 3 - Editorial corrections to EMM test cases 9.2.1.1.1a and 9.2.3.1.17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R5-131708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2274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2 - Corrections to SMS over SGs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R5-131713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2275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Editorial correction to TC 9.2.1.1.1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R5-131733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2276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LTE-A test case 8.2.2.5.1/8.2.2.5.2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R5-131810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2277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CSG reselection requirements correction in TC 6.3.1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R5-131811</w:t>
            </w:r>
          </w:p>
        </w:tc>
        <w:tc>
          <w:tcPr>
            <w:tcW w:w="5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2278</w:t>
            </w:r>
          </w:p>
        </w:tc>
        <w:tc>
          <w:tcPr>
            <w:tcW w:w="4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CSG reselection requirements correction in TC 6.3.3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R5-131812</w:t>
            </w:r>
          </w:p>
        </w:tc>
        <w:tc>
          <w:tcPr>
            <w:tcW w:w="5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2279</w:t>
            </w:r>
          </w:p>
        </w:tc>
        <w:tc>
          <w:tcPr>
            <w:tcW w:w="4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CSG reselection requirements correction in TC 6.3.4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R5-131813</w:t>
            </w:r>
          </w:p>
        </w:tc>
        <w:tc>
          <w:tcPr>
            <w:tcW w:w="5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2280</w:t>
            </w:r>
          </w:p>
        </w:tc>
        <w:tc>
          <w:tcPr>
            <w:tcW w:w="4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CSG reselection requirements correction in TC 6.3.7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R5-131814</w:t>
            </w:r>
          </w:p>
        </w:tc>
        <w:tc>
          <w:tcPr>
            <w:tcW w:w="5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2281</w:t>
            </w:r>
          </w:p>
        </w:tc>
        <w:tc>
          <w:tcPr>
            <w:tcW w:w="4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CSG reselection requirements correction in TC 6.3.8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R5-131815</w:t>
            </w:r>
          </w:p>
        </w:tc>
        <w:tc>
          <w:tcPr>
            <w:tcW w:w="5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2282</w:t>
            </w:r>
          </w:p>
        </w:tc>
        <w:tc>
          <w:tcPr>
            <w:tcW w:w="4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Correction to EUTRA Idle mode Test case 6.1.2.13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R5-131816</w:t>
            </w:r>
          </w:p>
        </w:tc>
        <w:tc>
          <w:tcPr>
            <w:tcW w:w="5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2283</w:t>
            </w:r>
          </w:p>
        </w:tc>
        <w:tc>
          <w:tcPr>
            <w:tcW w:w="4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Style w:val="TALChar"/>
                <w:sz w:val="16"/>
                <w:szCs w:val="16"/>
              </w:rPr>
            </w:pPr>
            <w:r>
              <w:rPr>
                <w:rStyle w:val="TALChar"/>
                <w:sz w:val="16"/>
                <w:szCs w:val="16"/>
              </w:rPr>
              <w:t>Correction to EUTRA Idle mode test case 6.2.3.1a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R5-131817</w:t>
            </w:r>
          </w:p>
        </w:tc>
        <w:tc>
          <w:tcPr>
            <w:tcW w:w="5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2284</w:t>
            </w:r>
          </w:p>
        </w:tc>
        <w:tc>
          <w:tcPr>
            <w:tcW w:w="4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TALChar"/>
                <w:sz w:val="16"/>
                <w:szCs w:val="16"/>
              </w:rPr>
              <w:t>Correction to MAC test case 7.1.1.2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R5-131818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2285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test case 8.5.4.1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R5-131819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2286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EUTRA-1xRTT test case 8.3.2.10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R5-131820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2287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EUTRA-HRPD test case 8.3.2.8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R5-131821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2288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TC 8.3.4.5 Inter-frequency E-UTRAN FDD - FDD / CSG Proximity Indication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R5-131822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2289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test case 8.3.1.23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R5-131823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2290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test case 8.3.1.27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R5-131824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2291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1 - Correction to EUTRA RRC Test Case 8.3.2.2.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R5-131825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2292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x - Correction to EUTRA test case 8.3.1.13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R5-131826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2293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Editorial Remove square bracket in TC 8.4.3.2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R5-131827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2294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to test case 9.2.1.2.3 and 9.2.3.2.3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R5-131828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2295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3 - Corrections to EMM TC 9.2.1.1.12, 9.2.3.1.12, 9.2.3.1.18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R5-131829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2296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EMM test case 9.2.3.2.1a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R5-131830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2297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EMM test case 9.2.3.3.2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R5-131831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2298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2 - Correction to EUTRA EMM Test Case 9.2.3.2.3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R5-131832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2299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2: Extending the scope of TC 9.1.4.2 to verify IMEISV</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R5-131833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2300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G2: Corrections to EMM test case 9.2.3.4.1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R5-131834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2301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U1: Correction to EMM test case 9.2.3.3.4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R5-131835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2302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9.2.3.1.8 'Load Balancing TAU' does not test the main requirement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R5-131836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2303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EMM test case 9.1.3.3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R5-131837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2304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to test case 11.2.6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R5-131838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2305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test case 11.2.11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R5-131839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2306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test case 8.3.3.5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R5-131840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2307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Multi-layer Test Case 13.3.1.3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R5-131841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2308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to eMBMS test case 17.1.1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R5-131842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2309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to eMBMS test case 17.1.2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R5-131843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2310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to eMBMS test case 17.1.3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R5-131844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2311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to eMBMS test case 17.1.4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R5-131845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2312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to eMBMS test case 17.1.5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R5-131846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2313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to eMBMS test case 17.2.1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R5-131847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2314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to eMBMS test case 17.2.2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R5-131848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2315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to eMBMS test case 17.2.3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R5-131849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2316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to eMBMS test case 17.2.4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R5-131850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2317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PWS(CMAS) test case 18.1.3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R5-131851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2318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to eMBMS test case 17.3.1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R5-131852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2319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to eMBMS test case 17.3.2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R5-131853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2320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MDT test case 8.6.2.1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R5-131854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2321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MDT test case 8.6.2.2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R5-131855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2322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MDT test case 8.6.2.3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R5-131856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Style w:val="TALChar"/>
                <w:sz w:val="16"/>
                <w:szCs w:val="16"/>
              </w:rPr>
            </w:pPr>
            <w:r>
              <w:rPr>
                <w:rStyle w:val="TALChar"/>
                <w:sz w:val="16"/>
                <w:szCs w:val="16"/>
              </w:rPr>
              <w:t>2323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MDT test case 8.6.2.4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R5-131857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2324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MDT test case 8.6.2.5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R5-131858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2325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MDT test case 8.6.2.8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R5-131859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2326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MDT test case 8.6.3.1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R5-131860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2327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MDT test case 8.6.3.2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R5-131861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2328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MDT test case 8.6.3.3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R5-131879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2330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MAC LTE CA test case 7.1.3.11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R5-131880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2331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MAC LTE CA test case 7.1.4.18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R5-131881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2332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MAC LTE CA test case 7.1.9.1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R5-131882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2333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MAC LTE CA test case 7.1.4.20.1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R5-131883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2334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MAC LTE CA test case 7.1.4.19.1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R5-131886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2335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eICIC test case 8.3.1.20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R5-131892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2336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Adding a new TC 9.2.1.1.2a for NIMTC conformance testing</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R5-131894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2337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test case for TDD additional special subframe configuration with CRS based transmission scheme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R5-131895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2338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test case for TDD additional special subframe configuration with UE-specific reference signals based transmission scheme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R5-131898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2339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EMM Test Case 9.2.3.2.1b</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R5-131899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2340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EMM Test Case 9.2.1.2.1b</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R5-132003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2341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to test case 8.2.4.17.2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R5-132005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2342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RRC test case 8.2.4.14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R5-132018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2343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Carrier Aggregation test case on MIMO</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R5-132019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2344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usage of cells in Inter-band LTE CA test case 8.2.4.19.2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R5-132020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2345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usage of cells in Inter-band LTE CA test case 8.2.4.20.2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R5-132021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2346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usage of cells in Inter-band LTE CA test case 8.2.4.21.2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R5-132022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2347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SCell configuration type to CA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R5-132024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2348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eICIC test case 8.3.1.19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R5-132032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2349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idle mode test case 6.1.2.17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R5-132033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2350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LTE FDD-TDD Inter-mode test case 8.1.3.12a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R5-132034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2351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1 - Update of EUTRA RRC test case 8.5.4.1 to handle Rel-11 IEs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R5-132035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2352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EMM test case 9.2.3.3.4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R5-132042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2353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2 - Corrections to ESM test case 10.3.1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R5-132043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2354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2 - Corrections to ESM test case 10.9.1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R5-132044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2355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test case for T300 expiry in eMDT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R5-132045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2356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test case about TAC and PLMN id in eMDT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R5-132046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2357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test case about PLMN list in eMDT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R5-132047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2358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test case about Location information for eMDT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R5-132048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2359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test case for inter-frequency measurements report in eMDT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R5-132049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2360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test case for inter-RAT measurements report in eMDT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R5-132054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2361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test case for reporting reestablishment in eMDT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R5-132056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2362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test case for EventA2 reporting in eMDT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R5-132058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2363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X - Correction to Idle Mode test case 6.3.12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R5-132067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2364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ee1 - Update of Emergency Call over IMS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R5-132069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2365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i1 - Correction to LTE FDD-TDD Inter-mode test case 6.1.1.4a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R5-132084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2366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TC 11.2.7 to consider document C1-131732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R5-133081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2368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CA test case 8.2.4.21.2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R5-133082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2369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3 - Correction to EMM test case 9.2.1.1.11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R5-133093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2370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EMM test case 9.2.3.4.1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R5-133114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2371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Clarification for handling of differences between conformance requirements in different releases of core specifications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R5-133128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2372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CA Test Case 8.2.2.5.1 and 8.2.2.5.2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R5-133145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2373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EMM test case 9.2.1.1.1b</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R5-133167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2374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Editorial update of TC 9.2.3.3.2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R5-133184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2375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text for Update UE Location Information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R5-133322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2376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eMDT test case 8.6.7.4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R5-133323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2377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eMDT test case 8.6.4.8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R5-133324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2378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eMDT test case 8.6.4.9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R5-133325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2379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eMDT test case 8.6.4.10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R5-133326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2380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eMDT test case 8.6.8.2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R5-133327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2381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eMDT test case 8.6.8.5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R5-133328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2382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eMDT test case 8.6.9.1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R5-133342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2383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test case 8.4.3.2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R5-133362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2384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ESM test cases 10.3.1 and 10.9.1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R5-133483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2385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4: Modification to TC 6.1.2.12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R5-133486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2386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Modification to TC 8.3.1.13a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R5-133510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2387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to test case 9.2.1.1.18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R5-133585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2388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3 - Correction to 6.1.2.9a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R5-133586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2389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Define new TC 6.1.2.19 for Intra-frequency cell reselection with MFBI support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R5-133587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2390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Define new TC 6.1.2.21 for Inter-band cell reselection with MFBI support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R5-133589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2391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4 - Correction to EUTRA RRC test cases 8.2.1.5 and 8.2.1.6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R5-133590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2392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FDD-TDD test case 8.3.1.15a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R5-133591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2393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4 - Corrections to EUTRA-GERAN Test Case 8.4.3.3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R5-133592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2394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3 - Correction to test case 9.2.3.1.18a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R5-133593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2395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2 - Correction to test case 9.2.3.3.6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R5-133594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2396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EMM TC 9.2.2.1.3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R5-133595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2397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2 - Correction to test case 9.2.1.2.4 and 9.2.3.2.4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R5-133596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2398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test case 9.2.1.2.1b</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R5-133597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2399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EMM Test Case 9.2.3.1.6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R5-133598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2400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Clarification of EMM Test case 9.2.2.2.2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R5-133599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2401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 test case Attach / Success / IMS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R5-133600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2402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U1 – Correction to EMM test case 9.2.1.2.13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R5-133602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2403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 test case EPS bearer context deactivation / Re-establishment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R5-133603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2404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to allow both ISIM or USIM to be used in test cases using IMS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R5-133604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2405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SRVCC test case 13.4.3.1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R5-133605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2406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eMBMS test case 17.3.1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R5-133606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2407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eMBMS test case 17.3.2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R5-133610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2408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4: Modification to TC 6.1.2.14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R5-133611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2409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Modification to TC 8.3.1.13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R5-133613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2410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test case 8.3.3.2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R5-133617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2412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CA Test Case 8.3.1.22.1 and 8.3.1.22.2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R5-133618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2413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CA Test Case 8.3.1.17.2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R5-133619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2414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CA Test Case 8.2.2.3.2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R5-133620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2415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CA Test Case 8.2.4.21.1 and 8.2.4.21.2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R5-133621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2416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CA Test Case 8.2.2.3.1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R5-133622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2417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CA test case 8.5.1.7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R5-133623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2418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CA RRC test cases 8.2.4.17.1 and 8.2.4.17.2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R5-133624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2419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CA RRC test cases 8.2.4.19.1 and 8.2.4.19.2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R5-133646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2420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Test Case 8.3.1.20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R5-133648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2422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eICIC TC 8.3.1.19 &amp; 8.3.1.20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R5-133660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2423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eMDT test case 8.6.9.3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R5-133663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2424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eMBMS service continuity test case 17.4.1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R5-133664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2425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eMBMS service continuity test case 17.4.2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R5-133665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2426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TC 17.4.7 MBMS Interest Indication after Radio Link Failure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R5-133666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2427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Introduction of New eMBMS Service Continuity Improvements test case 17.4.4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R5-133667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2428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TC 8.6.2.11 Logged MDT / Logging and reporting / Reporting at intra LTE handover / PLMN list</w:t>
            </w:r>
          </w:p>
        </w:tc>
        <w:tc>
          <w:tcPr>
            <w:tcW w:w="992"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R5-133668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2429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TC 8.6.2.12 Logged MDT / Logging and reporting / Reporting at RRC connection re-establishment / PLMN list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R5-133669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2430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TC 8.6.3.4 Logged MDT / Logging and reporting / Reporting at UTRAN Inter-RAT handover / PLMN list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R5-133670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2431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TC 8.6.6.5 Handover Failure logging / Logging and reporting / Reporting at RRC connection establishment / PLMN list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R5-133671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2432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TC 8.6.6.6 Handover Failure logging / Logging and reporting / Reporting at intra LTE handover / PLMN list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R5-133672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2433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TC 8.6.6.7 Handover Failure logging / Logging and reporting / Reporting at RRC connection re-establishment / PLMN list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R5-133673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2434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TC 8.6.9.4 Connection Establishment Failure logging / Logging and reporting / Reporting of CDMA2000 Inter-RAT measurements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R5-133675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2435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Introduction of New LTE RAN Enhancements for Diverse Data Applications test case 8.2.2.6.2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R5-133676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2436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test case 8.2.2.6.1 RRC connection reconfiguration/ UE Assistance Information/power preference indication setup and release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R5-133677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2437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test case 8.2.2.6.3 RRC connection reconfiguration/ UE Assistance Information/T340 running</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R5-133679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2438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TC 7.1.3.X Correct handling of DL assignment / Dynamic case / EPDCCH</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R5-133680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2439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TC 7.1.3.Y Correct handling of DL assignment / Semi-persistent case / EPDCCH</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R5-133692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2441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Define new TC 6.1.2.20 for Inter-frequency cell reselection with MFBI support.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R5-133695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2443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MFBI test case: 8.2.4.22 RRC connection reconfiguration / Handover / MFBI / target cell broadcasting information disregarded by the UE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R5-133696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2444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Emergency Call over IMS test case 11.2.7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R5-133699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2445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eMBMS service continuity test case 17.4.6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R5-133700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2446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eMBMS service continuity test case 17.4.8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R5-133707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2447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Rel-10 eICIC test case 8.3.1.21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R5-133723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2440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TC 6.2.1.1 Inter-RAT PLMN Selection for OPLMN Automatic mode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R5-133725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2448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EUTRA RRC test case 8.5.4.1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R5-133730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2421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eICIC Test Case 8.3.1.27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R5-133732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2442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Test Case 8.2.4.13a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R5-133733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2411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CA Test Case 8.3.1.18.1 and 8.3.1.18.2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R5-134077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2449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MDT test case 8.6.4.3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R5-134079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2450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SRVCC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R5-134081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2451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E-UTRA Inter-RAT test case 6.2.1.1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R5-134082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2452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Idle Mode Test Case 6.1.1.4a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R5-134083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2453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MAC test case 7.1.4.7a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R5-134084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2454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LTE UL MIMO Test Case 7.1.4.22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R5-134110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2455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test case 8.1.3.12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R5-134111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2456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Introduction of new test case 8.1.3.12b</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R5-134229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2457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IRAT RRC test case 8.3.2.5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R5-134239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2458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to eMBMS SC test case 17.4.6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R5-134241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2459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to eMBMS SC test case 17.4.8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R5-134248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2460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IRAT RRC test case 8.3.2.11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R5-134259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2461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EMM Test Case 9.2.3.3.5a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R5-134262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2462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2 - Removal of EMM test case 9.2.3.3.6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R5-134318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2463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P2 - Update of TC 9.2.2.2.2 verdicts message content PRD13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R5-134355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2464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RRC Measurement Test Case 8.3.1.12a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R5-134358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2465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EPS mobility management test cases 9.2.3.1.13, 9.2.3.1.14, 9.2.3.2.9, 9.2.3.2.10, 9.3.1.7, 9.3.1.7a and 9.3.1.17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R5-134398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2466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to EUTRA Idle Mode test case 6.1.1.2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R5-134399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2467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to EUTRA Idle Mode test case 6.1.1.2a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R5-134407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2468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Test Purpose of TC 6.1.1.7 PLMN selection Periodic reselection MinimumPeriodicSearchTimer</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R5-134450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2469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LTE-A CA RRC test case 8.2.2.3.1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R5-134457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2470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RRC test case 8.3.1.3a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R5-134506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2471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eMDT Test Cases 8.6.6.5, 8.6.6.6 and 8.6.6.7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R5-134523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2472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eMDT test case 8.6.8.6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R5-134561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2473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EMM test case 9.2.3.2.1b</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R5-134564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2474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EMM test case 9.2.3.3.2, 9.2.3.3.3 and 9.2.3.3.5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R5-134565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2475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CSG Test cases 6.3.4, 6.3.6, 6.4.1, 6.4.2, 6.4.3, 6.4.4, 6.4.5, 6.4.6, 6.4.7, 9.2.1.1.18, 9.2.1.2.14, 9.2.3.1.20, 9.2.3.2.16, 9.3.1.18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R5-134569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2476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3 - Correction to EMM test case 9.2.3.1.12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R5-134638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2477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NIMTC test cases 9.2.3.1.5a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R5-134679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2478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CA Test Case 8.2.4.21.1 and 8.2.4.21.2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R5-134682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2479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Inter-RAT ANR for UTRAN test case 8.7.1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R5-134731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2480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to Idle mode operations TC 6.1.1.7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R5-134732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2481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3 Correction to test case 6.1.2.13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R5-134735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2483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Idle Mode Test Cases 6.1.1.3, 6.1.1.3a and 6.1.1.3b</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R5-134736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2484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LTE-UTRA test case 6.2.3.33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R5-134737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2485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LTE-A Carrier Aggregation RRC test case 8.2.4.21.2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R5-134738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2486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Rel-9 EUTRA RRC Measurement test case 8.3.1.26 and 8.3.1.27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R5-134739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2487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to test cases 9.2.1.2.1c and 9.2.3.2.1b</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R5-134742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2488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P3 EMM test case 9.2.3.1.17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R5-134743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2489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P3 - Update of TC 9.2.2.1.3 TP message sequence message contents PRD 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R5-134744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2490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test case 9.2.1.2.8 and 9.2.3.2.8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R5-134745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2491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U1 - Correction to EMM test case 9.2.1.2.13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R5-134746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2492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EMM test case 9.2.3.1.1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R5-134747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2493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NIMTC test cases 9.2.1.1.2a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R5-134748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2494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NIMTC test cases 9.2.1.1.27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R5-134749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2495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test case: 9.2.1.1.7b Attach / Success / native GUMMEI</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R5-134750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2496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test case: 9.2.3.1.20a Normal tracking area update / Rejected / Congestion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R5-134751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2497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ESM test case 10.8.7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R5-134752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2498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E-UTRA RRC Radio Link Failure Test Case 8.5.1.3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R5-134753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2499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NIMTC test cases 10.5.4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R5-134754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2500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Multi-Layer test case 13.1.2a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R5-134755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2501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SRVCC test case 13.4.3.1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R5-134756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2502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test case 'Inter-system mobility / E-UTRA voice to GSM CS voice / aSRVCC / MO call'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R5-134757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2503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test case 'Inter-system mobility / E-UTRA voice to GSM CS voice / aSRVCC / MT call'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R5-134758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2504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test case "Inter-system mobility / E-UTRA voice to GSM CS voice / aSRVCC / MO call / SRVCC HO failure"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R5-134759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2505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test case "Inter-system mobility / E-UTRA voice to GSM CS voice / aSRVCC / MT call / SRVCC HO failure"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R5-134760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2506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MDT test case 8.6.2.2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R5-134761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2507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MDT test case 8.6.2.5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R5-134762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2508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eMBMS test case 17.1.1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R5-134764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2509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eMBMS test case 17.1.2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R5-134766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2510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eMBMS test case 17.1.3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R5-134768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2511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eMBMS test case 17.1.4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R5-134769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2512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eMBMS test case 17.1.5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R5-134771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2514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MDT Test Case 8.6.4.8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R5-134775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2515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IMS Emergency call over EPS test case 11.2.6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R5-134776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2516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to eMBMS rel9 test case 17.2.1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R5-134777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2517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to eMBMS rel9 test case 17.2.2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R5-134778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2518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to eMBMS rel9 test case 17.2.3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R5-134779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2519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to eMBMS rel9 test case 17.2.4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R5-134780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2520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to eMBMS rel10 test case 17.3.1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R5-134781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2521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to eMBMS rel10 test case 17.3.2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R5-134782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2522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CA Measurement Test Cases 8.3.1.18.1 and 8.3.1.18.2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R5-134788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2523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CA TC 7.1.2.11 CA / Maintenance of uplink time alignment / Multiple TA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R5-134914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2524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to Rel-10 eICIC test case 8.3.1.20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R5-134932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2525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Optimise UTRA test frequency allocation in 8.6.3.4 and 8.6.7.4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R5-134933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2526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eMDT test case 8.6.5.1a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R5-134934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2527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eMDT test case 8.6.5.4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R5-134935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2528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36.523-1 TC 8.6.7.4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R5-134936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2529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eMDT conformance requirement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R5-134937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2530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to eMBMS SC test case 17.4.1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R5-134938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2531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to eMBMS SC test case 17.4.2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R5-134939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2532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to eMBMS SC test case 17.4.4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R5-134940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2533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to eMBMS SC test case 17.4.7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R5-134941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2534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eMBMS service continuity test case 17.4.3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R5-134942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2535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eMBMS Service Continuity Improvements test case 17.4.5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R5-134945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2536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SIMTC test case 8.1.1.7 RRC / Paging / EAB active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R5-134946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2537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SIMTC test case 9.2.3.1.8a Normal tracking area update / low priority override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R5-134947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2538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SIMTC test case 10.5.1a Dedicated EPS bearer context activation / Dual priority / T3396 override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R5-134948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2539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SIMTC test case 10.8.8 UE requested bearer resource modification / Dual priority / low priority override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R5-134950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2540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 test case 6.2.4.1 for inter-RAT cell reselection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R5-134951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2541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 test case 6.2.4.3 for inter-RAT cell reselection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R5-134953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2542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4 - Correction to Single Frequency EMM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R5-135001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2546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IMS Emergency call over EPS test case 11.2.7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R5-135005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2513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Removal of TC 6.3.10, 6.3.11, 6.3.12 from TS 36.523-1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R5-135008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2547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CA TC 7.1.2.10 CA / Random access procedure / Scell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R5-135010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2548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CA TC 8.2.2.6 CA / RRC connection reconfiguration / sTAG addition/modification/release / Success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R5-135024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2550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to Test Case 9.2.3.1.6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R5-135028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2554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to Test Case 9.2.3.3.1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R5-135071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2482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GCF WI-154 IMS Emergency Call over EPS test case 11.2.4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R5-135073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2549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to Test Case 9.2.2.1.10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R5-135074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2551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to Test Case 6.2.3.13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R5-135075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2552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to Test Case 6.2.3.31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R5-135076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2553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to test case 6.2.3.21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R5-134963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2543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test case 13.4.3.18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R5-134964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2544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test case 13.4.3.19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2013-12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R5-134965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2545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bSRVCC test case 13.4.3.20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11.5.0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R5-140073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2555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SIMTC TC 9.2.3.2.4a Combined tracking area update - Successful for EPS services only - Congestion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R5-140074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2556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Adding normative reference for 3GPP TS 24.368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R5-140141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2558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EMM test case 9.2.3.2.1b</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R5-140181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2559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test case ' Inter-system mobility / E-UTRA PS voice to GSM CS voice / bSRVCC / MO call / SRVCC HO cancelled'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R5-140182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2560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test case ' Inter-system mobility / E-UTRA voice to GSM CS voice / bSRVCC / MO call / SRVCC HO failure'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R5-140344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2561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WI-162 LTE-A Carrier AggregationTest Case 8.3.1.22.1 and 8.3.1.22.2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R5-140419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2562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U1 EMM TC 9.2.3.3.4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R5-140449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2563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eMBMS service continuity inter-band test case 17.4.2a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R5-140450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2564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eMBMS service continuity inter-band test case 17.4.3a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R5-140473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2565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to Test Case 9.2.2.1.10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R5-140482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2566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to Test Case 6.2.3.31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R5-140519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2567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1xCS fallback Test Case 13.1.18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R5-140522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2568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eMBMS test case 17.2.2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R5-140529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2569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CSG Test Case 8.3.4.5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R5-140537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2570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IMS Emergency Call over EPS test case 11.2.6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R5-140551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2571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EMM test case 9.2.3.1.9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R5-140573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2572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Home eNB Enhancements test case 6.4.2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R5-140576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2573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test case 6.2.4.4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R5-140580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2574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test case 6.2.4.6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R5-140582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2575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1 - Update to EUTRA RRC test case 8.5.4.1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R5-140623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2576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the reference to the procedure for IMS call release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R5-140748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2577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Idle Mode Test case 6.2.3.31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R5-140749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2578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Inter-RAT test case 6.2.3.3a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R5-140751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2579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Idle Mode Test case 6.1.1.1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R5-140755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2580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to test case 6.2.3.1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R5-140756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2581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WI-162 LTE-A Carrier Aggregation Test Case 8.2.4.18.1 and 8.2.4.18.2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R5-140757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2582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RRC Test Case 8.3.1.16a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R5-140761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2584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to Test Case 9.2.3.3.1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R5-140762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2585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EMM test case 9.2.1.2.14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R5-140763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2586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EMM test case 9.2.1.1.7b</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R5-140764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2587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test case 9.2.3.1.20a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R5-140765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2588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WI-154 IMS Emergency Call testcase 11.2.5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R5-140766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2589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IMS Emergency TC 11.2.4 to verify Permanently stored in the UE ENs requirements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R5-140769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2592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to MultiLayer SRVCC test case 13.4.3.4, 13.4.3.5 and 13.4.3.6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R5-140770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2593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test case ' Inter-system mobility / E-UTRA voice to GSM CS voice / aSRVCC / MO call / Forked responses'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R5-140773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2594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Reconfirmation of voided section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R5-140776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2597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Optimise UTRA test frequency allocation in 8.6.5.1a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R5-140777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2598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MDT test case 8.6.6.3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R5-140778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2599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MDT test case 8.6.2.8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R5-140779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2600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WI-162 LTE-A Carrier Aggregation Test Case 8.2.4.19.1 and 8.2.4.19.2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R5-140780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2601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NIMTC test case 9.2.3.1.5a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R5-140791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2602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to Test Case 6.2.3.13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R5-140792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2603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to Test Case 6.2.3.21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R5-140925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2604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EMM TC 9.2.3.4.1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R5-140927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2605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Rel-11 MDT parameter</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R5-140933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2606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Test case 8.3.1.20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R5-140934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2607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Test case 8.3.1.21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R5-140935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2608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Test case 8.3.1.28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R5-140936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2609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eMBMS service continuity test case 17.4.9.1 and 17.4.9.2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R5-140937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2610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eMBMS service continuity test case 17.4.10.1 and 17.4.10.2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R5-140938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2611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eMBMS service continuity CA test cases 17.4.11.1 and 17.4.11.2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R5-140940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2612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test case 'eICIC/ RRC connection reconfiguration / SIB1 information / Success'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R5-140955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2613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SIMTC TC 9.2.1.1.27a Attach procedure - EAB broadcast handling</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R5-140956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2614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SIMTC TC 9.2.3.1.8b TAU procedure - EAB broadcast handling</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R5-140957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2615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SIMTC TC 9.2.1.2.4a Successful combined attach procedure - EPS service only - Congestion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R5-140958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2616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to EUTRA SIMTC TC9.2.3.18a,TC8.5.1a and TC10.8.8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R5-140959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2617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to EUTRA SIMTC TC8.1.1.7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R5-140960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2618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SIMTC Test Case 10.5.1b</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R5-140965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2619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test case ' Inter-system mobility / E-UTRA PS voice to GSM CS voice / bSRVCC / MO call'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R5-141052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2622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TC 9.2.1.2.1c</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R5-141053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2624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to Test Case 9.2.3.1.6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R5-141056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2629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RRC Measurements of CSG cells test case 8.3.4.1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R5-141101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2620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test case 8.5.1.1 Radio link failure / RRC connection re-establishment success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R5-141102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2621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RRC Inter-RAT Measurements test case 8.3.2.2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R5-141104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2623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WI-086 EUTRA EMM Test Case 9.2.3.3.5a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R5-141106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2625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2 Correction to EMM TCs 9.2.1.1.1a and 9.2.1.1.1b</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R5-141107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2626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test case ' Inter-system mobility / E-UTRA voice to GSM CS voice / aSRVCC / MT call / User answers in CS domain'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R5-141108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2627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test case ' Inter-system mobility / E-UTRA voice to GSM CS voice / aSRVCC / MT call / User answers in CS domain/ SRVCC HO cancelled'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R5-141109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2628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EMM test case 9.2.1.1.2a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R5-141127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2630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PDCP test case 7.3.6.1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R5-141129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2596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Multilayer aSRVCC test case 13.4.3.13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R5-141131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2583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RRC Test Case 8.3.1.13a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R5-141132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2595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Multilayer aSRVCC test case 13.4.3.12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R5-141133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2590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IMS Emergency Call over EPS test case 11.2.2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R5-141134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2591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IMS Emergency Call over EPS test case 11.2.4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R5-142131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2633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Idle Mode Test case 6.2.3.31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R5-142140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2634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eMBMS test case 17.3.1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R5-142225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2635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Adding TC 8.5.1.7.3 to TS 36.523-1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R5-142229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2636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Adding TC 8.2.2.5.3 to TS 36.523-1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R5-142238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2637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eMBMS test case 17.4.1a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R5-142259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2638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eMBMS test case 17.4.5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R5-142260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2639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eMBMS test case 17.4.6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R5-142261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2640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eMBMS test case 17.4.7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R5-142280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2641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CSG Test Case 8.3.4.4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R5-142281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2642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WI-086 EUTRA EMM Test Case 9.2.3.3.5a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R5-142282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2643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WI-172 EUTRA&lt;&gt;UTRA aSRVCC Testcase 13.4.3.11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R5-142283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2644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WI-159 Pre-registration at 1xRTT testcase 13.4.4.5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R5-142285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2645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WI-159 Enhanced CSFB test case 8.4.7.10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R5-142313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2646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reference list and list of abbreviations for eMBMS testing purposes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R5-142326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2647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Inter-RAT test case 6.2.3.1a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R5-142338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2648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test case 8.6.3.4.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R5-142364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2649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Editorial CR removing white spaces from title of test case 6.2.4.6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R5-142409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2650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test case 8.2.2.8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R5-142416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2651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test case ' Authentication not accepted by the UE/ non-EPS authentication unacceptable'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R5-142423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2652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NIMTC test case 10.5.4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R5-142440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2653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measObjectId in Several SRVCC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R5-142445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2654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Close Down Procedure for bSRVCC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R5-142454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2655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eMDT Test Case 8.6.7.4 and Update to 8.6.5.1, 8.6.5.1a and 8.6.5.4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R5-142456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2656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Idle Mode Test Cases 6.2.2.6 and 6.2.3.6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R5-142457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2657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LTE-A Carrier Aggregation Test Case 8.2.4.21.1 and 8.2.4.21.2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R5-142458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2658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to TC 8.2.2.5.2, 8.3.1.17.2, 8.5.1.7.2 in TS 36.523-1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R5-142461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2659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Idle mode Test case 6.1.2.12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R5-142463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2660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to EUTRA Idle Mode Test Case 6.1.1.3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R5-142489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2661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WI-087 EUTRA&lt;&gt;GERAN SRVCC Testcase 13.4.3.5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R5-142513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2662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CGI reporting test case 8.3.3.2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R5-142525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2663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test case 8.2.4.14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R5-142556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2664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EMM Test case 9.2.3.1.6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R5-142563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2665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SRVCC and bSRVCC Test Cases to Avoid Unexpected Cell Reselection from GERAN to EUTRAN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R5-142580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2666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Resubmission: Removal of TC 6.3.10, 6.3.11, 6.3.12 from TS 36.523-1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R5-142633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2667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Editorial correction for test case 6.2.4.3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R5-142635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2668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LTE-GERAN SRVCC test case 13.4.3.3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R5-142669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2669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E-UTRA DL-SCH one layer transport block size selection test cases 7.1.7.1.1, 7.1.7.1.2, 7.1.7.1.3 and 7.1.7.1.4 for higher UE categories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R5-142681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2670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E-UTRA DL-SCH two layer transport block size selection test cases 7.1.7.1.5 and 7.1.7.1.6 for higher UE categories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R5-142690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2671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E-UTRA UL-SCH transport block size selection test case 7.1.7.2.1 for higher UE categories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R5-142691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2672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EMM test cases 9.2.1.1.1a and 9.2.1.1.1b</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R5-142700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2673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ESM test case 10.4.2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R5-142724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2674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RRC test case 8.5.4.1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R5-142736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2675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LTE InterRAT (UTRA CELL_FACH) test cases 6.2.4.1 and 6.2.4.6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R5-142765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2676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RRC test case 8.5.1.6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R5-142776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2677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SRVCC Test Case 13.4.3.2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R5-142777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2678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Intra-band non-Contiguous CA test case 7.1.4.20.3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R5-142795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2679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RRC Measurement test case 8.3.4.3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R5-142797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2680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WI-159 Enhanced CSFB test case 8.4.7.8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R5-142847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2681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Idle Mode Test case 6.1.1.1b</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R5-142848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2682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Inter-RAT test case 6.2.3.5a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R5-142849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2683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Idle Mode CSG test case 6.3.5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R5-142850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2684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to EUTRA Idle Mode Test Case 6.1.1.3a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R5-142851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2685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MFBI test case 6.1.2.19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R5-142853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2687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Split of TDD special subframe MAC test cases 7.1.3.12 and 7.1.3.13 into separate test cases for ssp7 and ssp9.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R5-142854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2688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LTE-A CA MAC test case 7.1.4.19.x</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R5-142855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2689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RRC test case 8.1.3.7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R5-142857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2690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test case 8.2.4.14a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R5-142858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2691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TC 8.2.4.23 CA / RRC connection reconfiguration / Handover / Failure / Re-establishment successful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R5-142859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2692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CSG Testcases 8.3.4.1, 8.3.4.3, 8.3.4.4, 8.3.4.5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R5-142860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2693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CSG test case 8.3.4.5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R5-142861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2694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test mode procedure to the E-UTRAN Inter-frequency CSG proximity indication test case 8.3.4.5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R5-142863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2695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LTE MDT test case 8.6.4.4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R5-142864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2696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WI-181 Rel-10 EPS Enhancements EPS FDD &lt;&gt;UTRAN Test Case 8.6.5.1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R5-142865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2697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MDT Test Case 8.6.3.1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R5-142866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2698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test case 8.6.4.1, 8.6.4.2 and 8.6.4.4.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R5-142867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2699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test case 8.2.2.6.2.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R5-142868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2700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EMM test case 9.2.3.1.6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R5-142869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2701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test case 9.1.5.1, Table 9.1.5.1.3.3-1: EMM INFORMATION (step 1, Table 9.1.5.1.3.2-1)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R5-142870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2702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test case ' Attach / Rejected / IMEI not accepted'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R5-142871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2703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test case ' Attach / Abnormal case / ESM failure'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R5-142872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2704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test case 8.6.3.1.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R5-142873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2705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Test Case 9.2.3.2.8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R5-142874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2706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ESM test case 10.5.1b</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R5-142875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2707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ESM test case 10.8.8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R5-142876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2708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Removal of GCF WI-172 EUTRA&lt;&gt;UTRA aSRVCC Testcase 13.4.3.12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R5-142877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2709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WI-172 EUTRA&lt;&gt;UTRA aSRVCC Testcases 13.4.3.x</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R5-142878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2710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Multilayer Test Case 13.4.1.5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R5-142879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2711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to UTRA SRVCC and aSRVCC Test Cases to Avoid Unexpected Cell Reselection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R5-142880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2712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cs-FallbackIndicator in LTE SRVCC test cases 13.4.3.x</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R5-142881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2713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Band Indicator in LTE-GERAN SRVCC test cases 13.4.3.3 and 13.4.3.5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R5-142882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2714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for ATTACH REQUEST contents in aSRVCC and bSRVCC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R5-142883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2715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WI-159 Pre-registration at 1xRTT test case 13.4.4.2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R5-142887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2716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eMBMS test case 17.1.2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R5-142888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2717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MTC test case 6.1.1.7a PLMN selection / Periodic reselection / ExtendedWaitTimer / Single Frequency operation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R5-142889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2718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to SIMTC test case 10.5.1b</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R5-142890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2719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to SIMTC test case 10.5.1a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R5-142902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2720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eMBMS test case 17.1.3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R5-142903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2721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eMBMS test case 17.1.4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R5-142904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2722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eMBMS test case 17.1.5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R5-142905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2723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eMBMS test case 17.3.2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R5-142906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2724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eMBMS test case 17.4.1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R5-142907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2725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eMBMS test cases 17.4.2 and 17.4.2a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R5-142908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2726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eMBMS test cases 17.4.3 and 17.4.3a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R5-142909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Style w:val="TALChar"/>
                <w:sz w:val="16"/>
                <w:szCs w:val="16"/>
              </w:rPr>
            </w:pPr>
            <w:r>
              <w:rPr>
                <w:rStyle w:val="TALChar"/>
                <w:sz w:val="16"/>
                <w:szCs w:val="16"/>
              </w:rPr>
              <w:t>2727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eMBMS test case 17.4.4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R5-142910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2728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eMBMS test case 17.4.8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R5-142911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2729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eMBMS test cases 17.4.9.1 and 17.4.9.2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R5-142912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2730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eMBMS test cases 17.4.10.1 and 17.4.10.2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R5-142913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2731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eMBMS test case 17.4.11.1 and 17.4.11.2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R5-142914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2732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Adding general information for the eMBMS service continuity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R5-142920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2733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Emergency Call over IMS test case 11.2.5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R5-142921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2734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test case “CA / RRC connection reconfiguration / Handover / Success / PCell change and SCell addition / Intra-Band non-contiguous CA” and CA / RRC connection reconfiguration / Handover / Success / PCell Change / SCell no Change / IbnCCA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R5-142922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2735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Intra-band non-Contiguous CA MAC test case 7.1.9.1.3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R5-142923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2736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CA Enhancements test case 7.1.2.10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R5-142924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2737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CA Enhancements test case 7.1.2.11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R5-142925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2738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Intra-band non-Contiguous CA test case 7.1.3.11.3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R5-142926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2739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Intra-band non-Contiguous CA test case 7.1.4.19.3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R5-142931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2740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Adding TC 8.3.1.17.3 to TS 36.523-1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R5-142933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2741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Adding new test case 6.2.4.5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R5-142934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2742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Adding new test case 6.2.4.7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R5-142938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2743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Test Case 9.1.2.6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R5-142965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2744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2 - Update to EMM test cases 9.2.3.3.2, 9.2.3.3.3 and 9.2.3.3.5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R5-142974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2745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MFBI test case 6.1.2.20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R5-142975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2746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MFBI test case 6.1.2.21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R5-142976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2747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to the title of 7.1.4.18 and 7.1.4.21 to non-CA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R5-142977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2748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to EUTRA MDT Test Case 8.6.2.8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R5-142978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2749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LTE IRAT EMM test case 9.2.1.2.1b and 9.2.1.2.1c</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R5-142979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2750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WI-154 IMS emergency Testcase 11.2.4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R5-142988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2751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1 - Update to EUTRA RRC test case 8.5.4.1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R5-142998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2753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GCF Priority 3 - Update to EMM test case 9.2.3.3.4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R5-143212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2686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Test Case 6.2.2.2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R5-143213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2632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test case 10.5.4, Table 10.5.4.3.2-1: Main behaviour</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GERAN#63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GP-140521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2755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CR 36.523-1-2755 Correction in Idle mode test cases 6.2.3.26, 6.2.3.27, 6.2.3.28, 6.2.3.30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GERAN#63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GP-140531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2754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CR 36.523-1-2754 Correction to WI-87 LTE GERAN test case 6.2.3.23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GERAN#63</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GP-140534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2756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CR 36.523-1-2756 Resubmission of the Correction to WI-87 LTE GERAN Test cases 6.2.3.23,6.2.3.26,6.2.3.27,6.2.3.28,6.2.3.29 and 6.2.3.30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R5-144164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2757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2757</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WI-172 EUTRA&lt;&gt;UTRA aSRVCC Testcase 13.4.3.17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R5-144190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2758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2758</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LTE-CA MAC Test case 7.1.3.11.1 and 7.1.3.11.2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R5-144230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2759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2759</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Editorial correction to LTE CA MAC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R5-144231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2760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2760</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Editorial correction to LTE CA test cases 8.5.1.7.1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R5-144233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2761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2761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Editorial - rewording in eMBMS test cases 17.1.1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R5-144236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2762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2762</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LTE eMBMS TestCases 17.1.3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R5-144252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2763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2763</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Remove LTE MDT Test cases on PLMN change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R5-144298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2764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2764</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TC 6.3.8 Inter-RAT CSG Cell Reselection from E-UTRA CSG cell to UTRA CSG cell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R5-144307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2765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2765</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TC 8.2.2.4.3 Intra-band non-contiguous CA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R5-144345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2766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2766</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Updates to EMM TC 9.1.3.3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R5-144368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2767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2767</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test case 6.2.4.5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R5-144369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2768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2768</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test case 6.2.4.7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R5-144374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2769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2769</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Editorial correction of test case - Attach / Rejected / IMEI not accepted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R5-144376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2770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2770</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Remove test case 13.4.3.29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R5-144401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2771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2771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EMM Test case 9.2.1.1.27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R5-144405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2772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2772</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 test case 6.2.4.2 for inter-RAT cell reselection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R5-144406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2773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2773</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LTE eMBMS TestCases 17.2.4 for TDD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R5-144442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2774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2774</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EMM Test Case 9.1.2.6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R5-144517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2775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2775</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Intra-band non-Contiguous CA test case 8.2.4.21.3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R5-144519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2776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2776</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Intra-band non-Contiguous CA test case 8.3.1.18.3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R5-144520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2777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2777</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Intra-band non-Contiguous CA test case 8.4.2.7.3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R5-144592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2778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2778</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MAC test case 7.1.4.2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R5-144593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2779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2779</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EMM test case 9.1.2.7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R5-144596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2780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2780</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EMM test case 9.2.1.1.23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R5-144604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2781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2781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EMM test case 9.2.1.1.28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R5-144624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2782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2782</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eICIC test case 8.3.1.19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R5-144625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2783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2783</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WI-87 SRVCC&lt;&gt;UTRA Testcases 13.4.3.5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R5-144645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2784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2784</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Idle Mode Test case 6.1.2.8a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R5-144646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2785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2785</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Idle Mode CSG test case 6.3.5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R5-144647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2786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2786</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MFBI test cases 6.1.2.19, 6.1.2.20 and 6.1.2.21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R5-144648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2787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2787</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IDLE mode test case 6.1.2.3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R5-144649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2788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2788</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Idle Mode test case 6.2.1.4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R5-144651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2789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2789</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Inter-RAT Cell reselection EUTRAN to UTRAN MFBI test case 6.2.3.34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R5-144653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2790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2790</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EUTRA test case 7.1.4.20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R5-144654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2791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2791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MFBI test case 8.2.4.22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R5-144655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2792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2792</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EUTRA test case 8.2.4.20.1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R5-144656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2793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2793</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EUTRA test case 8.2.4.20.2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R5-144657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2794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2794</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RRC HeNB Testcase 8.3.4.1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R5-144658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2795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2795</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Editorial update of TC 8.3.1.22.2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R5-144659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2796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2796</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RRC handover Test Cases 8.4.1.2, 8.4.1.4, 8.4.1.5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R5-144660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2797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2797</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LTE-A Minimization of Drive Tests (MDT) Testcase 8.6.3.1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R5-144661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2798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2798</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WI-181 EUTRA EPS FDD &lt;&gt;UTRAN test Case 8.6.5.1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R5-144662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2799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2799</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EMM 9.2.3.4.1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R5-144663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2800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2800</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ESM test case 10.5.4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R5-144664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2801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2801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for IMS Emergency Call test case 11.2.5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R5-144665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2802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2802</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to IMS Emergency Call over EPS test cases 11.2.8 and 11.2.8a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R5-144666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2803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2803</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WI-167 SRVCC&lt;&gt;UTRA Testcases 13.4.3.6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R5-144667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2804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2804</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WI-086 EUTRA&lt;&gt;UTRA SRVCC Testcase 13.4.3.2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R5-144668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2805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2805</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WI-086 SRVCC&lt;&gt;UTRA Testcase 13.4.3.4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R5-144670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2806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2806</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WI-172 EUTRA&lt;&gt;UTRA aSRVCC Testcase 13.4.3.16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R5-144671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2807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2807</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WI-172 EUTRA&lt;&gt;UTRA aSRVCC Testcase 13.4.3.9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R5-144672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2808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2808</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WI-172 EUTRA&lt;&gt;UTRA aSRVCC Testcase 13.4.3.11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R5-144673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2809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2809</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WI-172 EUTRA&lt;&gt;UTRA aSRVCC Testcase 13.4.3.13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R5-144674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2810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2810</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WI-172 EUTRA&lt;&gt;UTRA aSRVCC Testcase 13.4.3.15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R5-144675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2811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2811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for EUTRA&lt;&gt;GERAN aSRVCC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R5-144676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2812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2812</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to eMBMS test case 17.2.4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R5-144679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2813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2813</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EMM test case 9.2.1.1.28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R5-144680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2814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2814</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test case - CA / RRC connection reconfiguration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R5-144683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2815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2815</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TC 8.2.2.3.3 Intra-band non-contiguous CA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R5-144684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2816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2816</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TC 8.3.1.22.3 Intra-band non-contiguous CA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R5-144724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2817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2817</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UL CoMP TC 7.1.10.1 Sending SR on PUCCH with DMRS generated by using virtual cell identity / nPUCCH-Identity</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R5-144725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2818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2818</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TC 7.1.10.2 Transmitting data on PUSCH with DMRS generated by using virtual cell identity / nPUSCH-Identity</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Style w:val="TALChar"/>
                <w:sz w:val="16"/>
                <w:szCs w:val="16"/>
              </w:rPr>
            </w:pPr>
            <w:r>
              <w:rPr>
                <w:rStyle w:val="TALChar"/>
                <w:sz w:val="16"/>
                <w:szCs w:val="16"/>
              </w:rPr>
              <w:t>R5-144728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2819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2819</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to test case 9.2.3.3.4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R5-144731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2820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2820</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Multi-layer test cases 13.1.3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R5-144734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2821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2821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EMM Test cases 9.2.3.3.2 and 9.2.3.3.3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R5-144741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2822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2822</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EUTRA test case 11.2.10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R5-144742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2823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2823</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EMM test case 9.1.5.1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R5-144743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2824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2824</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SRVCC emergency call test case 11.2.11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R5-144744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2825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2825</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Emergency calls over IMS test cases 11.2.2 and 11.2.4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R5-144745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2826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2826</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WI-172 EUTRA&lt;&gt;UTRA aSRVCC Testcase 13.4.3.14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R5-144756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2827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2827</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Clarification of security protection for EMM cause #25 in test cases 9.2.1.1.18, 9.2.1.2.14, 9.2.3.1.20, 9.2.3.2.16 and 9.3.1.18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R5-144769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2828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2828</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Style w:val="TALChar"/>
                <w:sz w:val="16"/>
                <w:szCs w:val="16"/>
              </w:rPr>
            </w:pPr>
            <w:r>
              <w:rPr>
                <w:rStyle w:val="TALChar"/>
                <w:sz w:val="16"/>
                <w:szCs w:val="16"/>
              </w:rPr>
              <w:t>Correction to WI-156 EUTRA RRC test case 8.2.4.14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R5-144770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2829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2829</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WI-151 EUTRA RRC test case 8.2.4.14a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R5-144776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2830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2830</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the ePDCCH TCs for applying default parameter</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R5-145113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Style w:val="TALChar"/>
                <w:sz w:val="16"/>
                <w:szCs w:val="16"/>
              </w:rPr>
            </w:pPr>
            <w:r>
              <w:rPr>
                <w:rStyle w:val="TALChar"/>
                <w:sz w:val="16"/>
                <w:szCs w:val="16"/>
              </w:rPr>
              <w:t>2833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RRC Test Case 8.3.2.4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R5-145115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2834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for IMS Emergency Call test case 11.2.10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R5-145117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2835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Multi-layer test case 13.1.3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R5-145118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2836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for multilayer bSRVCC test case 13.4.3.22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R5-145119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2837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eMBMS test case 17.3.1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R5-145122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2838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Editorial Correction to eMBMS-SC test cases 17.4.3 and 17.4.3a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R5-145123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2839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eMBMS-SC test case 17.4.6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R5-145124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2840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eMBMS-SC test case 17.4.8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R5-145131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2841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Remove Inter-RAT CSG test case 6.3.8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R5-145146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2842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WI-178 eMBMS-SC test cases 17.4.2 and 17.4.2a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R5-145148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2843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Style w:val="TALChar"/>
                <w:sz w:val="16"/>
                <w:szCs w:val="16"/>
              </w:rPr>
            </w:pPr>
            <w:r>
              <w:rPr>
                <w:rStyle w:val="TALChar"/>
                <w:sz w:val="16"/>
                <w:szCs w:val="16"/>
              </w:rPr>
              <w:t>Correction to GCF WI-081 EUTRA RRC handover Test Cases 8.4.1.2, 8.4.1.4, 8.4.1.5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R5-145162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2844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WI-150 MFBI test case 6.1.2.20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R5-145163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2845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WI-159 EUTRA&lt;&gt;1xRTT testcase 13.4.4.2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R5-145166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2846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WI-081 EUTRA RRC testcase 8.1.1.2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R5-145170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2847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TC 6.2.3.34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R5-145202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2848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for multilayer bSRVCC test case 13.4.3.19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R5-145220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2849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EMM Test cases 9.2.3.3.5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R5-145312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2850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eMDT Test Case 8.6.8.1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R5-145313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2851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Editorial Correction to eMDT Test Case 8.6.8.2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R5-145332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2852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short DRX test case 7.1.6.3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R5-145333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2853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short DRX test case 7.1.6.4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R5-145335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2854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test case 8.2.2.8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Style w:val="TALChar"/>
                <w:sz w:val="16"/>
                <w:szCs w:val="16"/>
              </w:rPr>
            </w:pPr>
            <w:r>
              <w:rPr>
                <w:rStyle w:val="TALChar"/>
                <w:sz w:val="16"/>
                <w:szCs w:val="16"/>
              </w:rPr>
              <w:t>R5-145340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2855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aSRVCC to GSM test case 13.4.3.28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R5-145415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2856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WI-179 NIMTC testcase 6.1.1.7a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R5-145500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2857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eMBMS multiband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R5-145549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2858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eMDT Test Case 8.6.2.11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R5-145551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2859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bSRVCC test case 13.4.3.18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R5-145552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2860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eMDT Test Case 8.6.4.9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R5-145553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2861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eMDT Test Case 8.6.6.6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R5-145554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2862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bSRVCC test case 13.4.3.20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R5-145555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2863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bSRVCC test case 13.4.3.21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R5-145583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2864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RRC test case 8.5.4.1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R5-145585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2865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EMM test case 9.2.1.2.14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R5-145611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2866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Idle mode test case 6.1.1.9 PLMN selection of RPLMN or (E)HPLMN: Manual mode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R5-145637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2867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WI-159 Pre-registration at 1xRTT testcase 13.1.18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R5-145664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2868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test case 6.1.1.8 PLMN selection of RPLMN or (E)HPLMN: Automatic mode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R5-145665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2869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to Idle mode test case 6.1.1.1a and 6.1.1.4a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R5-145667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2870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WI-168 EUTRA Idle Mode Testcase 6.2.3.1a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R5-145668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2871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WI-087 EUTRA CSG Testcase 6.3.2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R5-145669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2872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HomeNB Testcase 6.4.7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R5-145670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2873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 new test case Inter-RAT cell reselection from UTRA to E-UTRA / MFBI</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R5-145671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2874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Idle Mode test case 6.1.1.3a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R5-145672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2875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Editorial correction to test case 7.1.4.20.3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R5-145673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2876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WI-154 IMS emergency call test case 8.1.2.12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R5-145674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2877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WI-154 IMS Emergency Call test case 8.1.2.11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R5-145676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2878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WI-159 EUTRA&lt;&gt;1xRTT Testcase 8.4.7.8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R5-145677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2879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eMDT Test Case 8.6.2.3a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R5-145678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2880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eMDT test case 8.6.4.10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R5-145679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2881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eMDT Test Case 8.6.6.5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R5-145680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2882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eMDT Test Case 8.6.6.7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R5-145681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2883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eMDT Test Case 8.6.2.12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R5-145682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2884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to EMM Test case 9.2.1.2.1b and 9.2.1.2.1c</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R5-145684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2885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for IMS Emergency Call test case 11.2.11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R5-145685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2886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WI-154 IMS Emergency Call test case 11.2.4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R5-145687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2887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bSRVCC handover failure test case 13.4.3.20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R5-145688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2888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bSRVCC handover failure test case 13.4.3.23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R5-145689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2889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aSRVCC handover failure test cases 13.4.3.26 and 13.4.3.28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R5-145690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2890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aSRVCC handover failure test cases 13.4.3.9 and 13.4.3.11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R5-145691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2891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for EUTRA&lt;&gt;GERAN aSRVCC test cases 13.4.3.26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R5-145693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2892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for EUTRA&lt;&gt;GERAN aSRVCC test cases 13.4.3.28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R5-145694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2893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for GCF WI-086 EUTRA&lt;&gt;GERAN SRVCC test cases 13.4.3.5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R5-145695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2894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for GCF WI-172 EUTRA&lt;&gt;GERAN aSRVCC test cases 13.4.3.30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R5-145696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2895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for EUTRA&lt;&gt;GERAN bSRVCC test case 13.4.3.22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R5-145697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2896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for EUTRA&lt;&gt;GERAN bSRVCC test case 13.4.3.23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R5-145698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2897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bSRVCC test case 13.4.3.23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R5-145699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2898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Handling Signalling Connection Release Indication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R5-145700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2899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Updating dataCodingScheme of CMAS TC in 36.523-1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R5-145701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2900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eMBMS-SC test case 17.4.5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R5-145702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2901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WI-178 eMBMS-SC test case 17.4.7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R5-145740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2902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TC 13.4.3.32 Inter-system mobility / UTRA CS voice to E-UTRA voice / rSRVCC</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R5-145741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2903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TC 13.4.3.34 Inter-system mobility / UTRA CS voice to E-UTRA voice / alerting / rSRVCC / MO call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R5-145742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2904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TC 13.4.3.36 Inter-system mobility / UTRA CS voice to E-UTRA voice / alerting / rSRVCC / MT call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R5-145743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2905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TC 13.4.3.38 Inter-system mobility / UTRA CS voice to E-UTRA voice / rSRVCC / HO cancelled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R5-145773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2906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8.2.1.8 of SN length for ROHC config test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R5-145775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2907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for test case 9.2.3.1.8b</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R5-145776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2908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EMM test case 9.2.1.1.28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R5-145790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2909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 new EMM test case 9.2.1.1.28a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R5-145791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2910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IMS Emergency Call test case 11.2.5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R5-145794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2911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EPS test case 10.4.2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R5-145795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2912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eICIC test case 8.3.1.20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R5-145950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2913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to test case 6.2.4.5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Style w:val="TALChar"/>
                <w:sz w:val="16"/>
                <w:szCs w:val="16"/>
              </w:rPr>
            </w:pPr>
            <w:r>
              <w:rPr>
                <w:rStyle w:val="TALChar"/>
                <w:sz w:val="16"/>
                <w:szCs w:val="16"/>
              </w:rPr>
              <w:t>R5-145951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2914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test case 6.2.4.7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R5-145952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2915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eMBMS-SC test cases 17.4.1 and 17.4.1a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2014-12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R5-145953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2916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for IMS Emergency Call test case 11.2.8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R5-150062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2839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Idle mode test case 6.1.1.2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R5-150063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2840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Idle mode test case 6.1.1.9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R5-150068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2841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Forgotten removal of TC 6.3.12 from TS 36.523-1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R5-150089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2842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eMDT test case 8.6.4.5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R5-150090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2843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eMDT test case 8.6.6.6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R5-150100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2844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MFBI test case 6.1.2.20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R5-150101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2845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test case 6.2.4.3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R5-150151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2846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Idle mode test case 6.2.3.35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R5-150270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2847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EUTRA&lt;&gt;UTRA bSRVCC Testcase 13.4.3.20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R5-150271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2848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WI-082 EUTRA ESM test case 10.4.1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R5-150277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2849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the parameter in TC 13.4.3.28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R5-150321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2850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CA intra band non-contiguous clause 7.1 rel-11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R5-150322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2851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CA intra band non-contiguous clause 7.1 rel-12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R5-150323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2852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CA intra band non-contiguous clause 8.2 rel-11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R5-150329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2853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CA intra band non-contiguous clause 8.2 rel-12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R5-150330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2854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CA intra band non-contiguous clause 8.3 rel-11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R5-150331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2855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CA intra band non-contiguous clause 8.4 rel-11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R5-150332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2856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CA intra band non-contiguous clause 8.5 rel-11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R5-150339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2857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ESM test case 10.4.2 test case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R5-150340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2858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IMS Emergency Call test case 11.2.4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R5-150341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2859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IMS Emergency Call test case 11.2.5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R5-150342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2860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IMS Emergency Call test case 11.2.8 and 11.2.8a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R5-150348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2861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LTE-A Carrier Aggregation test cases 8.2.4.23.x</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R5-150362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2862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Updates to MDT test case 8.6.5.1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R5-150397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2863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SRVCC test case 13.4.3.2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R5-150398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2864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aSRVCC test case 13.4.3.14 and 13.4.3.16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R5-150399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2865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bSRVCC test case 13.4.3.18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R5-150401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2866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EMM test case 9.1.5.1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R5-150426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2867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TC 13.4.3.31 Inter-system mobility / GERAN CS voice to E-UTRA voice / rSRVCC</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R5-150427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2868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TC 13.4.3.33 Inter-system mobility / GERAN CS voice to E-UTRA voice / alerting / rSRVCC / MO call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R5-150428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2869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TC 13.4.3.35 Inter-system mobility / GERAN CS voice to E-UTRA voice / alerting / rSRVCC / MT call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R5-150429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2870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TC 13.4.3.37 Inter-system mobility / GERAN CS voice to E-UTRA voice / rSRVCC / HO cancelled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Style w:val="TALChar"/>
                <w:sz w:val="16"/>
                <w:szCs w:val="16"/>
              </w:rPr>
            </w:pPr>
            <w:r>
              <w:rPr>
                <w:rStyle w:val="TALChar"/>
                <w:sz w:val="16"/>
                <w:szCs w:val="16"/>
              </w:rPr>
              <w:t>R5-150934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2871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IMS Emergency Call test case 11.2.7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R5-150589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2872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Updates to TC 13.4.3.32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R5-150590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2873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Updates to TC 13.4.3.34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R5-150591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2874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Updates to TC 13.4.3.36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R5-150592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2875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Updates to TC 13.4.3.38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R5-150599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2876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Remove of test case 8.2.4.22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R5-150600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2877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eMBMS-SC test case 17.4.2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R5-150607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2878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RFT-117 EUTRA MFBI Testcase 6.2.3.35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R5-150648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2879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Idle Mode test cases 6.1.1.8 and 6.1.1.9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R5-150649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2880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short DRX cycle test case 7.1.6.3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R5-150650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2881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UL-Comp test case 7.1.10.1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R5-150651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2882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UL-Comp test case 7.1.10.2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R5-150652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2883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ePDCCH test case 7.1.3.14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R5-150653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2884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ePDCCH test case 7.1.3.15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R5-150654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2885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test case 8.5.4.2 for Network-requested CA Band Combination Capability Signalling</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R5-150655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2886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test case 8.5.4.3 for Network-requested CA Band Combination Capability Signalling</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R5-150656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2887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RRC test case 8.5.4.1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R5-150657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2888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CA test case 8.2.4.16.x</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R5-150658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2889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CA test case 8.2.4.20.x</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R5-150659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2890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eICIC test case 8.3.1.20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R5-150660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2891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eMDT test case 8.6.2.3a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R5-150661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2892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eMDT test case 8.6.2.10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R5-150662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2893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eMDT test case 8.6.2.11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R5-150663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2894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test cases 8.6.4.9 and 8.6.8.2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R5-150664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2895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test cases 8.6.5.2, 8.6.5.3 and 8.6.6.2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R5-150666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2896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WI-086 EUTRA EMM test case 9.2.1.2.1b</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R5-150668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2897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aSRVCC test case 13.4.3.28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R5-150669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2898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Multilayer bSRVCC TC 13.4.3.19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R5-150670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2899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test case "Inter-system mobility / E-UTRA PS voice to GSM CS voice / HO cancelled / Notification procedure / SRVCC"</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R5-150671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2900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eMBMS test case 17.3.2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R5-150673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2901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eMBMS-SC test case 17.4.2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Style w:val="TALChar"/>
                <w:sz w:val="16"/>
                <w:szCs w:val="16"/>
              </w:rPr>
            </w:pPr>
            <w:r>
              <w:rPr>
                <w:rStyle w:val="TALChar"/>
                <w:sz w:val="16"/>
                <w:szCs w:val="16"/>
              </w:rPr>
              <w:t>R5-150932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2902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 of IE 'cs-FallbackIndicator' value in clause 13 xSRVCC handover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R5-150715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2903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Test case - "Inter-system mobility / UTRA CS voice + PS data to E-UTRA voice + PS data / rSRVCC" to rSRVCC Work Plan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R5-150718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2904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IDLE mode test case 6.2.2.5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R5-150730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2905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test Case 8.3.1.19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R5-150731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Style w:val="TALChar"/>
                <w:sz w:val="16"/>
                <w:szCs w:val="16"/>
              </w:rPr>
            </w:pPr>
            <w:r>
              <w:rPr>
                <w:rStyle w:val="TALChar"/>
                <w:sz w:val="16"/>
                <w:szCs w:val="16"/>
              </w:rPr>
              <w:t>2909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Test Case 9.1.5.1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R5-150732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2906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IMS Emergency Call test case 11.2.3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R5-150733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2907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IMS Emergency Call test case 11.2.6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R5-150740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2908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Test Case - Intersystem mobility / UTRA CS voice to E-UTRA voice / rSRVCC / Multiple voice calls with mid-call feature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R5-150746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2910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EMM test case 9.2.1.1.28a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R5-151110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2921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test case 6.2.2.8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R5-151142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2925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to IRAT PLMN selection test case 6.2.1.4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R5-151146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2929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EMM test case 9.2.3.3.1 and 9.2.3.3.4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R5-151148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2930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to EUTRAN measurement test case 8.3.1.12a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R5-151175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2935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MAC test case 7.1.1.1a for Low Cost MTC</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R5-151349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2946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to eMDT test case 8.6.6.6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R5-151381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2949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to MDT test case 8.6.3.1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R5-151383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2951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MDT test case 8.6.5.3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R5-151413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2953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DL-SCH transport block size selection test case 7.1.7.1.1 for UE Cat 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R5-151414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2954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DL-SCH transport block size selection test case 7.1.7.1.2 for UE Cat 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R5-151415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2955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DL-SCH transport block size selection test case 7.1.7.1.3 for UE Cat 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R5-151416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2956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DL-SCH transport block size selection test case 7.1.7.1.4 for UE Cat 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R5-151417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2957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UL-SCH transport block size selection test case 7.1.7.2.1 for UE Cat 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R5-151471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2959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LTE-GERAN SRVCC test case 13.4.3.41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R5-151472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2960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EMM test case 9.2.2.1.3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R5-151473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2961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test cases 8.6.7.1, 8.6.7.2 and 8.6.7.3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R5-151474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2962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Measurements for self optimized networks test case 8.3.3.x</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R5-151475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2963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Style w:val="TALChar"/>
                <w:sz w:val="16"/>
                <w:szCs w:val="16"/>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test case 8.3.4.1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R5-151493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2969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Section 9's text for call to generic procedure 6.4.2.5 of 36.508 to reflect what the generic procedure does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R5-151494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2970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TC 8.1.2.11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R5-151532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2977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TC 7.1.4.24 Correct HARQ process handling / TTI bundling without resource allocation restriction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R5-151636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3001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for bSRVCC test cases 13.4.3.22 and 13.4.3.23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R5-151739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2932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idle mode test case 6.1.1.2a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R5-151740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2964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for use of EFloci field in USIM configurations for Idle Mode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R5-151741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2983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remark of message content of TC 6.2.3.34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R5-151742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3007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WI-087 Inter-RAT Cell Reselection test case 6.2.3.17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R5-151743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2944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DL SPS test case 7.1.3.2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R5-151744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2945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UL SPS test case 7.1.4.2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R5-151745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3016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MAC test case 7.1.3.13a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R5-151746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2917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RRC test case 8.1.2.1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R5-151747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2918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Editorial correction in RRC test case 8.1.2.3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R5-151748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2947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 pre-test steps to check the band capability of UE in MFBI protocol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R5-151749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2920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Upgrade of TC 8.5.4.1 to Rel-12 ASN.1 baseline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R5-151750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3017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RRC test case 8.5.4.1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R5-151751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2940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eICIC test case 8.3.1.20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R5-151752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2941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eICIC test case 8.3.1.21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R5-151753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2942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eICIC test case 8.3.1.28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R5-151754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3025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SI acquisition measurement test cases 8.3.4.x</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R5-151756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2985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eMDT test case 8.6.11.1 – RACH optimization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R5-151758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2939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in EMM test cases 9.2.3.1.15 and 9.2.3.1.15a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R5-151759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2943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EMM information procedure test case 9.1.5.1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R5-151760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2971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Editorial changes to 9.1.3.3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R5-151761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2968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TC 9.2.1.1.1a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Style w:val="TALChar"/>
                <w:sz w:val="16"/>
                <w:szCs w:val="16"/>
              </w:rPr>
            </w:pPr>
            <w:r>
              <w:rPr>
                <w:rStyle w:val="TALChar"/>
                <w:sz w:val="16"/>
                <w:szCs w:val="16"/>
              </w:rPr>
              <w:t>R5-151762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2973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WI-82 EUTRA EMM Testcases for IMS capable UE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R5-151763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3005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WI-82 EUTRA EMM Testcase 9.2.1.2.2 for IMS capable UE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R5-151764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3006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WI-82 EUTRA EMM Testcase 9.3.1.12a for IMS capable UE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R5-151765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3015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Test Case 9.2.1.2.4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R5-151766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2919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NAS test case 10.4.1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R5-151767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3014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WI-103 EPS Testcase 10.4.2 for IMS capable UE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R5-151768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2991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TC 11.2.12 LIMITED-SERVICE / Inter-system mobility / E-UTRA to GSM CS / SRVCC Emergency Call Handover to GERAN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Style w:val="TALChar"/>
                <w:sz w:val="16"/>
                <w:szCs w:val="16"/>
              </w:rPr>
            </w:pPr>
            <w:r>
              <w:rPr>
                <w:rStyle w:val="TALChar"/>
                <w:sz w:val="16"/>
                <w:szCs w:val="16"/>
              </w:rPr>
              <w:t>R5-151771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3018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IMS Emergency Call test case 11.2.5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R5-151772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3021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IMS Emergency Call test case 11.2.3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R5-151773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2926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Multi-layer test case 13.1.3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R5-151774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2931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to rSRVCC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R5-151775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2972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Editorial changes to WI-086 EUTRA&lt;&gt;UTRAN SRVCC Testcase 13.4.3.2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R5-151776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2993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Updates to 13.4.3.36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R5-151777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2996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Updates to references to annex C.39 for rSRVCC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R5-151778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3004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WI-159 Pre-registration at 1xRTT testcase 13.4.4.2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R5-151779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2927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eMBMS test case 17.4.7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R5-151780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2928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eMBMS test case 17.2.4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R5-151781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2974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eMBMS-SC-CA test case 17.4.10.1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R5-151782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2975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eMBMS-SC-CA test case 17.4.11.1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R5-151783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3027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TS 36.523-1 Rel-10 pointer</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R5-151784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3028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TS 36.523-1 Rel-11 pointer</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R5-151972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2938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test case TC 8.5.4.4 - UE Capability Transfer/ Success/ UE Cat 0/ UE Paging Info</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R5-151973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2934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idle mode test case 6.1.2.2b for Low Cost MTC</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Style w:val="TALChar"/>
                <w:sz w:val="16"/>
                <w:szCs w:val="16"/>
              </w:rPr>
            </w:pPr>
            <w:r>
              <w:rPr>
                <w:rStyle w:val="TALChar"/>
                <w:sz w:val="16"/>
                <w:szCs w:val="16"/>
              </w:rPr>
              <w:t>R5-151986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2976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TS 36.523-1 Rel-8 pointer</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R5-151987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3020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TS 36.523-1 Rel-9 pointer</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R5-151989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2998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test case “Correct HARQ process handling / TTI bundling with enhanced HARQ pattern”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R5-151999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2948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test case TC 8.4.8.3 - WLAN Offload/ Offload Success/ EUTRA RRC_CONNECTED to/from WLAN (Qqualmeas, BeaconRSSI)</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R5-152053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2958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 test case 8.4.8.1 for WLAN Offload</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R5-152054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2992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test case 6.5.3 WLAN Offload / Cell Selection / EUTRA RRC_Idle to/from WLAN (Qqualmeas, BackhaulRateUlWLAN)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R5-152055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3002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Test Case - WLAN Offload / Cell Selection / EUTRA RRC_Idle to/from WLAN (Qrxlevmeas, BeaconRSSI) - 3GPP/WLAN Work Plan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R5-152056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3003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Test Case - WLAN Offload / Offload Success / EUTRA RRC_Connected to/from WLAN (Qrxlevmeas , ChannelUtilizationWLAN) - 3GPP/WLAN Work Plan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R5-152060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2937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D2D test case for Successful Announce Request Procedure/Direct discovery</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R5-152062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2986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SCM TC 13.5.1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R5-152063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3026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a new TC for SCM, 13.5.2 MTSI MO video call / SCM / 0% access probability skip for MTSI MO video call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R5-152070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2924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Idle Mode test case 6.1.1.8 and 6.1.1.9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R5-152072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2987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SIMTC test case 9.2.3.1.8b</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R5-152073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2988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SIMTC test case 9.2.1.1.27a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R5-152075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2999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test case “cell reselection / MFBI/UE does not support multiBandInfoList”</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R5-152076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3009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Idle Mode test cases 6.1.1.1a and 6.1.1.4a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R5-152077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2989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SIMTC test case 8.1.1.7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R5-152078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3000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MDT test cases 8.6.4.4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R5-152082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2990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SIMTC test cases 10.5.1a and 10.5.1b</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R5-152083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2994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Updates to 13.4.3.37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R5-152084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2995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Updates to 13.4.3.38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R5-152098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2981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test case of FDD-TDD CA / Correct HARQ process handling / PUSCH / FDD PCell and TDD Scell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R5-152099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2982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test case of FDD-TDD CA / Correct HARQ process handling / PUSCH / TDD PCell and FDD Scell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R5-152105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2952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Introduction of New TC 8.2.4.24.1 - CA / RRC connection reconfiguration / SCell Addition / Success /RRC Processing Delay/Intra-Band Contiguous CA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R5-152107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3022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LTE-UTRA FE-FACH test cases 6.2.4.x</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R5-152108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3008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EMM Test Case 9.1.5.1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R5-152138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3010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IMS Emergency Call test case 11.2.6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R5-152139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3012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IMS Emergency Call test case 11.2.7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R5-152142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2978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TC 7.1.2.11.3 CA / Maintenance of uplink time alignment / Multiple TA / TDD-FDD CA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R5-152143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2979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test case of FDD-TDD CA / Correct HARQ process handling / Dynamic case / FDD PCell and TDD Scell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R5-152144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2980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test case of FDD-TDD CA / Correct HARQ process handling / Dynamic case / TDD PCell and FDD Scell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R5-152145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3029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Test Case 13.4.3.39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R5-152148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3023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ESM test case 10.2.1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12.5.0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R5-153102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3034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Introduction of TC 8.8.1.4 Successful Acceptance/Rejection of Direct Communication announcements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R5-153139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3039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idle mode test case 6.1.2.17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R5-153212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3042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D2D test case 19.2.1 for Successful Announce Request Procedure/Direct discovery</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R5-153227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3048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E-UTRA MAC test case 7.1.2.24a TTI bundling without resource allocation restriction for Category 0 UE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R5-153228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3049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E-UTRA RLC test case 7.2.3.1 for Category 0 UE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R5-153229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3050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E-UTRA RLC test case 7.2.3.5 for Category 0 UE</w:t>
            </w:r>
          </w:p>
        </w:tc>
        <w:tc>
          <w:tcPr>
            <w:tcW w:w="992"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R5-153234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3053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Editorial correction to E-UTRA MAC test case 7.1.3.3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R5-153276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3055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Void 1x SRVCC test case 8.4.7.1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R5-153278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3056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Void eICIC test case 8.3.1.20</w:t>
            </w:r>
          </w:p>
        </w:tc>
        <w:tc>
          <w:tcPr>
            <w:tcW w:w="992"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R5-153312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3062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EMM Test Case 9.2.1.2.1b</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R5-153314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3063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eMDT test case 8.6.4.9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R5-153385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3073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WI-159 Pre-registration at 1xRTT testcase 13.1.18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R5-153399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3081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EMM test case 9.2.1.1.30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R5-153401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3082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Test Case 10.8.8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R5-153405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3086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eMDT test case 8.6.5.1a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R5-153406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3087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CA test cases 8.3.1.18.1, 8.3.1.18.2 and 8.3.1.18.3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R5-153489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3098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Updates to TC 13.4.3.31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R5-153490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3099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Updates to TC 13.4.3.33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R5-153491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3100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Updates to TC 13.4.3.35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R5-153549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3104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LTE-A eICIC test case 8.3.1.21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R5-153550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3105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eMDT test case 8.6.10.1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R5-153555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3107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WI-222 Test Cases 8.5.4.2 and 8.5.4.3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R5-153558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3108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WI-082 Test Cases 9.2.2.1.1, 9.2.2.1.6, 9.2.2.1.7, 9.2.2.1.8, 9.2.2.1.9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R5-153563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3109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test case 8.4.8.1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R5-153568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3111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test case 8.6.4.5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R5-153570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3112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D2D ProSe test case 19.1.3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R5-153578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Style w:val="TALChar"/>
                <w:sz w:val="16"/>
                <w:szCs w:val="16"/>
              </w:rPr>
            </w:pPr>
            <w:r>
              <w:rPr>
                <w:rStyle w:val="TALChar"/>
                <w:sz w:val="16"/>
                <w:szCs w:val="16"/>
              </w:rPr>
              <w:t>3116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LTE IRAT testcase 6.3.3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R5-153602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3124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[PTCO] Implicit testing: Update of 11.2.1 due to removal of 8.1.2.11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R5-153632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3128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Editorial correction  for chapter 6.5 title - 3GPP/WLAN Work Plan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R5-153640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3129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LTE IRAT testcase 6.3.4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R5-153667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3131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LTE-A eICIC test case 8.3.1.28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R5-153668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3132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eMBMS test case 17.3.2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R5-153681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3135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Corrections to test cases 13.1.9 and 13.1.10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R5-153691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3136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MDT Inter-RAT Logged Handover Failure test case 8.6.7.1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R5-153719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3090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Updates to 7.1.7.1 and 7.1.7.2 about DL-SCH and UL-SCH TBS selection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R5-153720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3060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RLC test case 7.2.2.5.2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R5-153721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3117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TC 8.1.2.1 RRC connection establishment / Ks=1.25 / Success to reflect its original intention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R5-153722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3091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Updates to 8.2.2.3 and Deletion of 8.2.4.24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R5-153724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3137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Editorial correction to DL-SCH SCH transport block size selection test cases 7.1.7.1.3 and 7.1.7.1.4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R5-153725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3074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test case 8.4.2.7.x</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R5-153726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3067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 xml:space="preserve">Correction to EUTRA eMDT test case 8.6.11.1 </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R5-153727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3072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eMDT test case 8.6.2.11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R5-153728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3083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eMDT test case 8.6.3.4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R5-153729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3085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MDT test case 8.6.4.4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R5-153730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Style w:val="TALChar"/>
                <w:sz w:val="16"/>
                <w:szCs w:val="16"/>
              </w:rPr>
            </w:pPr>
            <w:r>
              <w:rPr>
                <w:rStyle w:val="TALChar"/>
                <w:sz w:val="16"/>
                <w:szCs w:val="16"/>
              </w:rPr>
              <w:t>3092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test case 8.6.7.1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R5-153731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3064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ANR test case 8.7.1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R5-153733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3118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TC 9.2.2.1.3 for dynamic change of GERAN Release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R5-153734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3119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Reduction of the value of the T3402 used in TC 9.2.1.1.22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R5-153736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3120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Moving the MTSI SSAC access probability TCs from 34.229 into 36.523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R5-153737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3130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Test Case 10.5.1b</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R5-153738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3106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IMS Emergency Call test case 11.2.12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R5-153739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3079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Multilayer Procedures test case 13.4.2.4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R5-153740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3054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eMBMS test case 17.4.5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R5-153741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3078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eMBMS test cases 17.4.3 and 17.4.3a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R5-153747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3138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test case 6.2.2.2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R5-153757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3140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Adding new TC 13.5.6 MTSI MO SMS / SCM / 0% access probability skip for MTSI MO SMS over IP</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R5-153776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3065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EUTRAN-WLAN interworking test case 6.5.5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R5-153777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3066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EUTRAN-WLAN interworking test case 6.5.6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R5-153779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3142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[PTCO] Implicit Testing: Update of 8.2.1.1 due to removal of TC 8.1.3.1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R5-153783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3122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[PTCO] Implicit Testing: Removal of TC 9.2.1.1.21 update of 9.2.1.1.22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R5-153784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3141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[PTCO] Implicit Testing: Removal of TC 9.1.2.1 and update of 9.1.2.3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R5-153785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3125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Style w:val="TALChar"/>
                <w:sz w:val="16"/>
                <w:szCs w:val="16"/>
              </w:rPr>
            </w:pPr>
            <w:r>
              <w:rPr>
                <w:rStyle w:val="TALChar"/>
                <w:sz w:val="16"/>
                <w:szCs w:val="16"/>
              </w:rPr>
              <w:t>[PTCO] Implicit testing: Update of 11.2.2 due to removal of 8.1.2.12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R5-153786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3126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[PTCO] Implicit testing: Update of 9.3.2.1 due to removal of 8.1.1.1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R5-153787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3127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[PTCO] Implicit testing: Removal of 8.1.2.11, 8.1.2.12, 8.1.3.1 and 8.1.1.1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R5-153792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3035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TC 8.8.2.4 D2D test case for successful acceptance/rejection of Direct Discovery announcements</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R5-153793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3043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a new D2D test case for Successful Reception and Transmission/ProSe Direct Discovery</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R5-153794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3044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a new D2D test case for RRC Reconfiguration/Direct Discovery</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R5-153795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3103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D2D test case for Successful EPC-LEVEL ProSe Discovery</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R5-153954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3045</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E-UTRA MAC test case 7.1.3.3a for DL MAC PDU header handling for Category 0 UE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R5-153955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3046</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New E-UTRA MAC test case 7.1.4.3a for logical channel prioritization handling for Category 0 UE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R5-153956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3047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E-UTRA MAC test case 7.1.4.13 for Category 0 UE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R5-153957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3051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E-UTRA RLC test case 7.2.3.9 for Category 0 UE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R5-153958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3052</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of DRB generic test procedure in clause 12.1.1 for Category 0 UE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R5-153959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3030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Extension of SCM test case 13.5.1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R5-153960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3031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SCM test case 13.5.2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R5-153973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3088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Latency check test case 8.2.1.5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R5-153975</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3068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EMM Test Case 9.1.5.1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R5-153976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3059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 of test case 9.1.5.1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R5-153977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3084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Test Case 9.2.3.1.8a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R5-153978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3033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Updates to rSRVCC test case 13.4.3.40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R5-153979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3080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Multilayer Procedures test case 13.4.2.5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R5-153980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3134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Resubmission: Corrections to rSRVCC test cases 13.4.3.x</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R5-153982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3093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new TC 7.1.7.1.7 SCE-L1 / DL-SCH transport block size selection / DCI format 1 / RA type 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R5-153990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3077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Test Case - WLAN Offload / Cell Selection / EUTRA RRC_Idle to/from WLAN (Qqualmeas, ChannelUtilizationWLAN) - 3GPP/WLAN Work Plan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R5-154036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3113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D2D ProSe test case 19.1.4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R5-154037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3114</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Addition of D2D ProSe test case 19.1.5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R5-154038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3058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Cell selection test case 6.1.2.3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R5-154039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3069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Cell reselection test case 6.1.2.6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R5-154040</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3110</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LTE-UTRA FE-FACH test case 6.2.4.7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R5-154041</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3057</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Measurement reporting test case 8.3.1.4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R5-154042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3071</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GCF WI-151 EUTRA FDD-TDD Testcase 8.3.1.13a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R5-154043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3139</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test cases 13.4.2.5, 13.4.2.6, 13.4.2.7, 13.4.2.8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R5-154047</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3143</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xSRVCC test cases 13.4.3.2, 13.4.3.14, 13.4.3.16 and 13.4.3.18</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R5-154048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3038</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TALChar"/>
                <w:sz w:val="16"/>
                <w:szCs w:val="16"/>
              </w:rPr>
              <w:t>Correction to EUTRA measurement test case 8.3.1.13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Style w:val="TALChar"/>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Fonts w:cs="Arial"/>
                <w:sz w:val="16"/>
                <w:szCs w:val="16"/>
              </w:rPr>
              <w:t>2015-09</w:t>
            </w:r>
          </w:p>
        </w:tc>
        <w:tc>
          <w:tcPr>
            <w:tcW w:w="709"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Fonts w:cs="Arial"/>
                <w:sz w:val="16"/>
                <w:szCs w:val="16"/>
              </w:rPr>
              <w:t>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Style w:val="TALChar"/>
                <w:sz w:val="16"/>
                <w:szCs w:val="16"/>
              </w:rPr>
            </w:pPr>
            <w:r>
              <w:rPr>
                <w:rFonts w:cs="Arial" w:ascii="Arial" w:hAnsi="Arial"/>
                <w:color w:val="000000"/>
                <w:sz w:val="16"/>
                <w:szCs w:val="16"/>
              </w:rPr>
              <w:t>-</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Style w:val="TALChar"/>
                <w:sz w:val="16"/>
                <w:szCs w:val="16"/>
              </w:rPr>
            </w:pPr>
            <w:r>
              <w:rPr>
                <w:rFonts w:cs="Arial" w:ascii="Arial" w:hAnsi="Arial"/>
                <w:color w:val="000000"/>
                <w:sz w:val="16"/>
                <w:szCs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Style w:val="TALChar"/>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Style w:val="TALChar"/>
                <w:sz w:val="16"/>
                <w:szCs w:val="16"/>
              </w:rPr>
            </w:pPr>
            <w:r>
              <w:rPr>
                <w:rFonts w:cs="Arial" w:ascii="Arial" w:hAnsi="Arial"/>
                <w:color w:val="000000"/>
                <w:sz w:val="16"/>
                <w:szCs w:val="16"/>
              </w:rPr>
              <w:t>update of the "non-specific references" in section 2 according to the approved R5-153582 and an action point on ETSI MCC</w:t>
            </w:r>
          </w:p>
        </w:tc>
        <w:tc>
          <w:tcPr>
            <w:tcW w:w="992"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Fonts w:cs="Arial"/>
                <w:sz w:val="16"/>
                <w:szCs w:val="16"/>
              </w:rPr>
              <w:t>12.6.0</w:t>
            </w:r>
          </w:p>
        </w:tc>
        <w:tc>
          <w:tcPr>
            <w:tcW w:w="993" w:type="dxa"/>
            <w:tcBorders>
              <w:top w:val="single" w:sz="4" w:space="0" w:color="000000"/>
              <w:left w:val="single" w:sz="4" w:space="0" w:color="000000"/>
              <w:bottom w:val="single" w:sz="4" w:space="0" w:color="000000"/>
              <w:right w:val="single" w:sz="4" w:space="0" w:color="000000"/>
            </w:tcBorders>
          </w:tcPr>
          <w:p>
            <w:pPr>
              <w:pStyle w:val="TAL1"/>
              <w:rPr>
                <w:rStyle w:val="TALChar"/>
                <w:sz w:val="16"/>
                <w:szCs w:val="16"/>
              </w:rPr>
            </w:pPr>
            <w:r>
              <w:rPr>
                <w:rFonts w:cs="Arial"/>
                <w:sz w:val="16"/>
                <w:szCs w:val="16"/>
              </w:rPr>
              <w:t>12.7.0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GERAN#69</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GP-151053 / R5-155019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3144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CR 36.523-1-3144 Correction to GCF WI-087 EUTRA EMM Testcases 6.2.3.28, 6.2.3.30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GERAN#69</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GP-151062 / R5-155080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3147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CR 36.523-1-3147 Correction to GCF WI-87 GERAN-LTE cell reselection test cases 6.2.3.27</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R5-155357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3177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[PTCO] Implicit testing: Test title corrections for Clause 8</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R5-155358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3178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[PTCO] Implicit testing: Test title corrections for Clause 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R5-155433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3189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Adding main clause 8.8, 8.8.1 for Direct Communication and 8.8.2 for Direct Discovery</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R5-155455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3190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RRC CA test case 8.2.4.16.1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R5-155487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3191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EMM test case 9.2.3.1.8a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R5-155488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3192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various ESM test cases for IP address allocation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R5-155492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3195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SIMTC test case 10.5.1b</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R5-155494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3197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eMBMS test case 17.2.4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R5-155495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3198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AP#68.02: Correction to Rel-11 eMBMS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R5-155522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3202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Cell selection test case 6.1.2.3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R5-155525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3204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Cell reselection test case 6.1.2.6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R5-155526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3205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Measurement reporting test case 8.3.1.4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R5-155527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3206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EUTRA measurement test cases 8.3.1.13 and 8.3.1.13a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R5-155533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3209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Moving Rel-9 SSAC test descriptions into 36.523-1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R5-155534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3210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Moving Rel-12 SSAC test descriptions into 36.523-1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R5-155620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3220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LTE-A MAC test cases 7.1.3.11.x</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R5-155624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3221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Update of IMS Emergency Call test case 11.2.6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R5-155638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3227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ESM test case 10.2.1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R5-155661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3238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test case 7.1.7.1.6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R5-155683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3244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Editorial Correction of clause 8.4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R5-155684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3245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Editorial Correction of clause 6.5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R5-155781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3145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MFBI test case 6.1.2.22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R5-155782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3199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MAC CA test cases 7.1.3.11.1, 7.1.3.11.4 and 7.1.3.11.5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R5-155783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3235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7.1.7.x test cases with UE Category 11 and 12 information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R5-155784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3217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the testcase 8.2.4.20.x</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R5-155785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3223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eDDA testcases 8.2.2.6.1 and 8.2.2.6.2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R5-155786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3168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LTE CSG test case  8.3.4.2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R5-155787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3211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SI acquisition TCs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R5-155789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3194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MDT test case 8.6.4.4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R5-155790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3196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MDT test case 8.6.2.3a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R5-155791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3219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eMDT testcase 8.6.7.1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R5-155792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3254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eMDT test case  8.6.5.1a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R5-155793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3255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eMDT test case  8.6.7.4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R5-155794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3148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test case 9.2.1.1.28</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R5-155795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3149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test case 9.2.1.1.28a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R5-155798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3150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Table 9.2.1.2.4.3.3-5: Message ATTACH REQUEST of Test Case 9.2.1.2.4 to reflect TS 24.008 Rel-11 changes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R5-155799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3167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LTE CSG  test case 9.2.3.1.9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R5-155902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3234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GCF WI-087 EUTRA EMM testcase 9.2.3.3.5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R5-155904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3166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LTE CSG testcase 11.2.3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R5-155905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3212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eMBMS test case 17.3.2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R5-155923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3187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D2D test case 8.8.1.5 for successful monitoring for SyncRef UE/Direct Communication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R5-155924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3188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Addition of new D2D test case 8.8.2.5 for successful monitoring for SyncRef UE/Direct Discovery</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R5-155925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3203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TC8.8.2.1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R5-155926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3229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ProSe Direct Communication test case 19.1.6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R5-155927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3230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ProSe Direct Communication test case 19.1.10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R5-155929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3231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ProSe Direct Communication test case 19.1.4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R5-155930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3232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ProSe Direct Communication test case 19.1.5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R5-155932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3236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testcase 19.2.4 Successful EPC-LEVEL ProSe Discovery</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R5-155933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3253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Addition of new D2D test case for Successful ProSe Direct Communication/Limited Service state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R5-155935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3152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MAC test case 7.1.4.15 for UE Cat 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R5-155936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3153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MAC test case 7.1.4.16 for UE Cat 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R5-155937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3154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MAC test case 7.1.4.21 for UE Cat 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R5-155938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3161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MAC test case 7.1.4.7a for UE Cat 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R5-155939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3171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Update to title of MAC MTC test case 7.1.1.1a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R5-155940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3173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to title of MTC test case 7.1.1.1a in 36.523-2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R5-155942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3163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MAC test case 7.1.7.2.1 for LTE 64QAM UL</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R5-155944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3214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[PTCO] Implicit Testing: Removal of TC 8.1.2.1 update of 8.1.1.3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R5-155947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3162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New Dual Connectivity test case 7.3.7.1 for PDCP Uplink Routing /  Split DRB</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R5-155948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3179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Addition of TC 8.2.2.9.5  Dual Connectivity test case for RRC connection reconfiguration / SCG change without handover / Split DRB modification within the same PSCell</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R5-155949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3224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 xml:space="preserve">Addition of Dual Connectivity RRC test case </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R5-155950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3228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Dual Connectivity RRC test case 8.2.4.25.2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R5-155951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3239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 test case 8.2.2.9.1 for dual connectivity</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R5-155952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3241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 test case 8.2.2.9.2 for dual connectivity</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R5-155955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3249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New UEPCOP test case 9.2.1.1.7c Attach / Success / PSM</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R5-155963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3169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3GPP-WLAN interworking test case 6.5.5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R5-155964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3170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of Beacon RSSI parameters in test case 6.5.6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R5-155965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3172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of Beacon RSSI parameters in test case 8.4.8.3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R5-155966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3174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Addition of new WLAN interworking test case for RRC Idle Mode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R5-155967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3175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WLAN interworking test case for RRC Connected Mode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R5-155968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3247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test case -  WLAN Offload / T350 expiry</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R5-155969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3248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test case -  WLAN Offload / Offload Success / EUTRA RRC_Connected to/from WLAN (ANDSF and RAN rules co-existence)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R5-155970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3184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Addition of new TC 7.1.7.1.8 SCE-L1 / DL-SCH transport block size selection / DCI format 1 / RA type 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R5-155971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3185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TC 7.1.7.1.9 SCE-L1 / DL-SCH transport block size selection / DCI format 1A / RA type 2 / Localised VRB</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R5-155972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3186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TC 7.1.7.1.10 SCE-L1 / DL-SCH transport block size selection / DCI format 1A / RA type 2 / Distributed VRB</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R5-155978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3165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LTE CSG  Idle mode  testcases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R5-155979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3182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Test Case 6.3.4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R5-155980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3183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Test Case 6.4.6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R5-155981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3201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RLC Test Case 7.2.2.5.1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R5-155983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3151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eMDT test cases 8.6.8.x and 8.6.9.x</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R5-155984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3176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Optimization of EPS attach test case 9.2.1.1.13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R5-155985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3181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Test Case 9.1.3.3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R5-155986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3200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Rel-11 SIMTC test case 9.2.3.1.8b</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R5-155987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3237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GCF WI-082 EUTRA Testcase 9.1.5.1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R5-155988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3207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Adding TC 13.1.19 and 13.1.20 for emergency call via CS domain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R5-155989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3208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applicability of Emergency call via CS domain TCs for IMS capable UE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R5-155991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3262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EMM test case 9.3.1.4 for IMS enabled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R5-155992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3263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ESM test case 10.5.3 for IMS enabled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R5-156138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3225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Extension of TC 8.5.4.1 for Multi PDN configuration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R5-156150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3222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LTE-A rSRVCC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R5-156152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3226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Clarification to EMM test case 9.3.1.16 for IMS enabled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R5-156153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3256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RLC test case 7.2.2.6 for UE Cat 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R5-156154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3257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RLC test case 7.2.2.7 for UE Cat 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R5-156155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3258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RLC test case 7.2.3.2 for UE Cat 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R5-156156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3259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RLC test case 7.2.3.10 for UE Cat 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R5-156157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3260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RLC test case 7.2.3.13 for UE Cat 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R5-156158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3261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RLC test case 7.2.3.15 for UE Cat 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12.7.0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R5-160075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3271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SCE-L1 test case 7.1.7.1.7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R5-160076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3272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SCE-L1 test case 7.1.7.1.8</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R5-160078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3274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SCE-L1 test case 7.1.7.1.10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R5-160210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3283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FDD-TDD CA test case 7.1.2.11.4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R5-160254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3284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the PIXIT item name of MFBI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R5-160386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3304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RRC CA test cases 8.2.4.16.x</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R5-160478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3320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of EUTRA MAC UL MIMO test case 7.1.4.22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R5-160479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3321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MDT test case 8.6.2.3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R5-160480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3322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MDT test case 8.6.2.3a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R5-160526</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3327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Optimisation of Combined Attach test case 9.2.1.2.12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R5-160626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3333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Adding a new TC ProSe Direct Communication Pre-configured authorisation UE is not served by E-UTRAN selection and re/selection of SyncRef UE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R5-160642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3344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MAC test case 7.1.8.1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R5-160664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3348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EUTRA RRC test case 8.5.4.1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R5-160715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3356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LC MTC MAC test case 7.2.3.2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R5-160732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3281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RFT-119 EUTRA Idle Mode Testcase 6.1.1.9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R5-160733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3282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RFT-119 EUTRA Idle Mode Testcase 6.1.1.8</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R5-160734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3305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MAC test case 7.1.7.2.1 for LTE 64QAM UL</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R5-160735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3280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GCF WI-081 EUTRA RLC test case 7.2.3.15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R5-160736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3350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of Test case 8.6.9.1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R5-160737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3285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EMM test case 9.2.3.4.1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R5-160739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3290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Extension of EMM test cases 9.1.3.1 and 9.1.3.2 for Multi-PDN configuration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R5-160740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3291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Extension of EMM test cases 9.2.1.1.1, 9.2.1.1.1a and 9.2.1.1.1b for Multi-PDN configuration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R5-160741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3292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Extension of EMM test cases 9.2.1.1.7, 9.2.1.1.7a and 9.2.1.1.7b for Multi-PDN configuration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R5-160742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3293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Extension of EMM test cases 9.4.1 and 9.4.2 for Multi-PDN configuration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R5-160743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3294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Extension of EMM test cases 9.4.3 and 9.4.4 for Multi-PDN configuration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R5-160745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3303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Corrections to EMM test cases for Multi-PDN UE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R5-160746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3316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Test Case 6.4.6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R5-160747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3332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GCF WI-082 EUTRA EMM Testcase 9.2.1.2.3 with IMS enabled</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R5-160748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3345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EMM test case 9.3.1.17 for IMS-enabled UE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R5-160753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3357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eMBMS-SC-CA test case 17.4.9.1 and 17.4.9.2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R5-160756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3359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Corrections to LTE SSAC test cases 13.5.3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R5-160757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3360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LTE SSAC test case 13.5.3a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R5-160758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3297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of CS fallback emergency call procedure in TC 13.1.19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R5-160759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3265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MBMS test case 17.4.3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R5-160769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3312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Adding new test 19.1.1 for  ProSe Direct Communication Transmission RRC_IDLE using resources on serving cells, with pre-configured authorisation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R5-160770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3313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Adding new test 19.1.2 for ProSe Direct Communication Reception RRC_IDLE using the resources of the serving cell, with Pre-configured authorisation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R5-160771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3334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Adding a new TC ProSe Direct Communication Pre-configured authorisation UE is not served by E-UTRAN selection and re/selection of SyncRef UE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R5-160772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3335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Adding a new TC ProSe Direct Communication Pre-configured authorisation UE is communicating not on the serving cell</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R5-160773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3336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Adding a new TC ProSe Direct Communication Reception RRC_CONNECTED Pre-configured authorisation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R5-160774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3337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Adding a new TC ProSe Direct Communication Transmission RRC_CONNECTED Pre-configured authorisation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R5-160775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3338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Adding a new TC ProSe Direct Discovery Announcing RRC_CONNECTED Pre-configured authorisation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R5-160776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3339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Adding a new TC ProSe Direct Discovery Announcing Pre-configured authorisation RRC_IDLE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R5-160777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3340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Adding a new TC ProSe Direct Discovery Monitoring Pre-configured authorisation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R5-160778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3341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Removal of RRC ProSe TCs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R5-160783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3314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New UEPCOP test case 9.2.3.1.1a Normal tracking area update / Accepted / PSM</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R5-160785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3315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New UEPCOP test case 9.2.3.1.5b Periodic tracking area update / Accepted / PSM / T3412 Extended Value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R5-160786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3266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Addition of new SCE-L1 TC 7.1.7.1.11 DL-SCH transport block size selection / DCI format 2A / RA type 0 / Two transport blocks enabled / Transport block to codeword swap flag value set to ’0’ / 256QAM</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R5-160787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3267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SCE-L1 TC 7.1.7.1.12 DL-SCH Transport Block Size selection / DCI format 2A / RA type 1 / Two transport blocks enabled / Transport block to codeword swap flag value set to ’1’ / 256QAM</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R5-160788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3273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SCE-L1 test case 7.1.7.1.9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R5-160920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3295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SSAC test case 13.5.1a and removal of test case 13.5.1b</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R5-160921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3296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Update of SSAC test case 13.5.2a and removal of test case 13.5.2b</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R5-160922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3289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Extension of EMM test cases 9.1.2.3 and 9.1.2.4 for Multi-PDN configuration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R5-160924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3279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GCF WI-081 EUTRA MAC test case 7.1.4.7a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R5-160926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3301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LTE IRAT CSG Test Case 6.3.4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R5-160932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3288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WLAN interworking test case 6.5.4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R5-160933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3318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Merge of WLAN offload Idle mode test cases 6.5.1 in 6.5.6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R5-160934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3330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of parameters and message contents in test case 6.5.3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R5-160935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3331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of BackhaulRateULWAN parameters in test case 8.4.8.1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R5-160936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3349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of ChannelUtilizationWLAN parameters in test case 8.4.8.2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R5-160940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3302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 test case for Selection of ePDG</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R5-160947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3361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Extension of EMM test cases 9.2.1.1.19, 9.2.1.1.24, 9.2.1.1.25 and 9.2.1.1.26 for Multi-PDN configuration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R5-160951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3307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DC PDCP test case 7.3.7.1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R5-160953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3363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Dual Connectivity test case 8.2.2.9.5, RRC connection reconfiguration / SCG change without handover / Split DRB modification within the same PSCell</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R5-160954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3310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Addition of test case 8.5.1.8.1 Dual Connectivity Radio link failure on PSCell / UE supports SCG DRB</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R5-160955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3311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test case 8.2.4.25.3 Dual Connectivity RRC connection reconfiguration / Intra-MeNB and SeNB Handover / Split DRB to Split DRB</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R5-160956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3317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Dual Connectivity MAC  test cases for Dual Connectivity Power Headroom Report</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R5-160957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3328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New Dual Connectivity test case 7.3.7.2 for PDCP Data Recovery / Reconfiguration of Split DRB</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R5-160958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3329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New Dual Connectivity test case 7.3.7.3 for PDCP Data Recovery / Reconfiguration of Split DRB to MCG/SCG DRBs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R5-160959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3343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 xml:space="preserve">Addition of Dual Connectivity PDCPre-establishment test cases </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R5-160965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3325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Extension of EMM test case 9.2.1.2.4a for Multi-PDN configuration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R5-160966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3326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Extension of EMM test case 9.2.3.2.25 for Multi-PDN configuration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R5-160967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3268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SCE-L1 TC 8.3.1.29 Measurement configuration control and reporting / Intra E-UTRAN measurements / Event C1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R5-160968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3269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Addition of new SCE-L1 TC 8.3.1.30 Measurement configuration control and reporting / Intra E-UTRAN measurements / Event C2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R5-160969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3270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SCE-L1 TC 8.3.1.31 Measurement configuration control and reporting / Intra E-UTRAN measurements / Periodic reporting / CSI-RSRP</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R5-160984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3346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EMM test case 9.2.1.1.28a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R5-160991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3362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Handling of  UTRAN Registration procedure for LTE-IRAT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R5-160999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3367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LTE-A UL CA test cases 7.1.4.20.x</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R5-161090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3298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LTE-IRAT testcase 9.2.3.1.6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R5-161091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3342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Moving ProSe security TCs to the PDCP section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R5-161092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3364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Extension of EMM test cases 9.2.1.2.1, 9.2.1.2.2, and 9.2.1.2.4 for Multi-PDN configuration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R5-161119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3358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eMDT test case 8.6.7.1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R5-161120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3365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Update of 3GPP/WLAN  test case: WLAN Offload / T350 expiry</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R5-161121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3366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3GPP/WLAN test case: WLAN Offload / Offload Success / EUTRA RRC_Connected to/from WLAN (ANDSF and RAN rules co-existence)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12.8.0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Upgraded to v13.0.0 with no change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12.9.0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R5-162060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3375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various WLAN Offload Idle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R5-162061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3376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various WLAN Offload Connected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R5-162062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3377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test case 8.6.5.4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R5-162064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3378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 test case for Tunnel establishment</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R5-162135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3383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UEPCOP EMM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R5-162136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3384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test case 20.1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R5-162146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3386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Dual Connectivity PDCP Test Cases 7.3.7.1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R5-162185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3392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EUTRA eMDT TC 8.6.8.5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R5-162287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3398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EMM test case 9.2.2.1.2 for IMS-enabled device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R5-162293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3402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New eIMTA test case for DL-SCH data transfer</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R5-162365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3405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Introduction of Specific Message Content for Dual Connectivity test case 8.2.4.25.3, RRC connection reconfiguration / Intra-MeNB Handover / Split DRB to Split DRB</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R5-162366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3406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Dual Connectivity test case 8.2.2.9.5, RRC connection reconfiguration / SCG change without handover / Split DRB modification within the same PSCell</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R5-162381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3417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MDT test case 8.6.7.2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R5-162454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3428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Addition of TC 8.2.2.9.3 RRC connection reconfiguration / SCG change without handover / SCG DRB to MCG DRB and SCG DRB modification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R5-162458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3432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MeasObjectGERAN table in test case 8.6.7.2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R5-162462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3436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test case 7.1.2.11.4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R5-162516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3438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a new TC for SC-MCCH information acquisition UE power 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R5-162517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3439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Addition of a new TC for SC-MCCH information acquisition cell reselection to a cell broadcasting SIB20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R5-162518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3440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a new TC for SC-MCCH information acquisition UE handover to a cell broadcasting SIB20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R5-162520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3442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Addition of a new TC for SC-MCCH information acquisition UE is not receiving SC-PTM data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R5-162521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3443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a new TC for SC-PTM DRX operation / Parameters configured by RRC</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R5-162524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3444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test case 8.6.7.1/8.6.7.2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R5-162536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3445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Dual connectivity PDCP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R5-162674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3467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EMM test case 9.1.2.5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R5-162679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3468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EMM test case 9.1.2.7</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R5-162696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3471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GCF WI-82 9.2.3.1.15 and 9.2.3.1.15a with IMS enabled</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R5-162699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3474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Testcase 8.6.9.1 Connection Establishment Failure logging / Logging and reporting / Reporting at UTRAN Inter-RAT handover</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R5-162714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3480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a new TC for Cell reselection to intra-frequency cell to continue SC-PTM service reception / Single Frequency operation (inter-band neighbouring cell)</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R5-162716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3482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a new TC for Cell reselection to inter-band cell to start SC-PTM service reception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R5-162718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3483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the SCE-L1 TC of 7.1.7.1.11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R5-162719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3484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the SCE-L1 TC of 7.1.7.1.12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R5-162729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3490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eMDT test cases 8.6.8.x and 8.6.9.x</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R5-162732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3493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MTC test case 10.5.4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R5-162741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3495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LTE&lt;&gt;IRAT Emergency testcases 13.1.19 and 13.1.20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R5-162742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3496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RRC CA test cases 8.2.4.16.1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R5-162770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3485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Corrections to the Idle mode TC of 6.1.1.8</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R5-162771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3487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the Idle mode TC of 6.1.1.9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R5-162772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3475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Testcase 8.6.5.1a Radio Link Failure logging / Reporting at UTRAN Inter-RAT handover / PLMN list</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R5-162773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3385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Test Case 9.2.1.2.4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R5-162774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3399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EMM test case 9.2.1.1.18 for Multi-PDN enabled device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R5-162775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3400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EMM test case 9.2.1.1.2 for Multi-PDN enabled device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R5-162776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3401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EMM test case 9.2.1.1.26 for Multi-PDN enabled device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R5-162777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3409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EMM test cases 9.2.1.2.2 and 9.2.1.2.4 for Multi-PDN enabled UE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R5-162778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3410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EMM test case 9.2.1.2.4a for Multi-PDN enabled device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R5-162779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3411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EMM test case 9.3.1.17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R5-162780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3412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EMM test case 9.2.3.2.3 for IMS-enabled UE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R5-162781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3413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EMM test case 9.2.1.1.19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R5-162782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3414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EMM test case 9.2.3.1.25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R5-162783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3449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EMM test cases to refer the generic registration procedure steps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R5-162784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3462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EMM test case 9.2.2.2.1 for Multi-PDN enabled UE</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R5-162785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3463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EMM test case 9.2.3.1.5 for Multi-PDN enabled UE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R5-162786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3464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EMM test case 9.2.1.1.7c to refer the generic registration procedure steps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R5-162787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3492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of EMM test cases 9.2.1.1.1, 9.2.1.1.1a for Multi-PDN UE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R5-162788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3491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of EMM test cases 9.2.1.2.1, 9.2.3.2.2 for Multi-PDN UE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R5-162789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3418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Rel-12 SSAC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R5-162791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3497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SRVCC Testcases 13.4.3.2, 13.4.3.14, 13.4.3.16 and 13.4.3.18</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R5-162792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3473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GCF WI-178 eMBMS testcases 17.4.5 and 17.4.6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R5-162799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3498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Test Case - Attach and Normal tracking area update Procedure / Success / With and without Idle eDRX parameters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R5-162900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3499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Addition of New Test Case - Attach &amp; Normal tracking area update Procedure / Success / With and without Idle eDRX and PSM parameters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R5-162905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3500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FDD-TDD MAC CA test cases 7.1.3.11.x</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R5-162910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3450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test 19.1.1 for ProSe Direct Communication Transmission RRC_IDLE using resources on serving cells, with pre-configured authorisation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R5-162911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3451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Update of test case 19.1.2 for ProSe Direct Communication Reception RRC_IDLE using the resources of the serving cell, with Pre-configured authorisation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R5-162912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3452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TC 19.1.3 ProSe Direct Communication Transmission RRC_CONNECTED Pre-configured authorisation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R5-162913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3453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TC 19.1.4 ProSe Direct Communication Reception RRC_CONNECTED Pre-configured authorisation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R5-162914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3454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Update of TC 19.1.5 ProSe Direct Communication Pre-configured authorisation UE is communicating not on the serving cell</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R5-162915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3455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TC 19.1.6 ProSe Direct Communication Pre-configured authorisation UE out of coverage on the frequency used for sidelink communication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R5-162916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3456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TC 19.1.7 ProSe Direct Communication Pre-configured authorisation Selection and re/selection of SyncRef UE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R5-162917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3457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Update to TC 19.2.1 ProSe Direct Discovery Monitoring Pre-configured authorisation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R5-162918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3458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TC 19.2.2 ProSe Direct Discovery Announcing Pre-configured authorisation RRC_IDLE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R5-162919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3459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Update of TC 19.2.3 ProSe Direct Discovery Announcing RRC_CONNECTED Pre-configured authorisation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R5-162920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3488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D2D ProSe PDCP test cases 7.3.8.1 and 7.3.8.2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R5-162921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3430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TC 8.3.1.29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R5-162922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3431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TC8.3.1.30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R5-162923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3433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TC8.3.1.31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R5-163002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3403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New eIMTA test case for UL-SCH data transfer</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R5-163006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3395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Addition of New Test Case – 7.1.3.4a Correct HARQ process handling / DCCH and DTCH/ Enhanced Coverage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R5-163007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3447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eMTC test case for Correct HARQ process handling / Enhanced Coverage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R5-163008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3448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eMTC test case Correct HARQ process handling / Enhanced Coverage / CE Mode B</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R5-163026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3407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Dual Connectivity test case 8.5.1.8.1, Radio link failure on PSCell / UE supports SCG DRB</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R5-163027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3408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Introduction of Dual Connectivity test case 8.5.1.8.2, Radio link failure on PSCell / UE supports Split DRB</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R5-163028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3423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 dual connectivity test case 8.2.4.25.4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R5-163029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3424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 dual connectivity test case 8.2.4.25.5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R5-163030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3425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 dual connectivity test case 8.2.4.25.6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R5-163031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3426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 dual connectivity test case 8.2.4.25.7</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R5-163032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3429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TC 8.2.2.9.4 RRC connection reconfiguration / SCG change without handover / Split DRB to MCG/SCG DRBs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R5-163033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3494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Dual Connectivity PDCP Test Cases 7.3.7.2 and 7.3.7.3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R5-163039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3441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a new TC for SC-MCCH information acquisition UE is receiving an SC-PTM service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R5-163040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3479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Addition of a new TC for Cell reselection to intra-frequency cell to continue SC-PTM service reception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R5-163041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3481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a new TC for Cell reselection to inter-frequency cell to start SC-PTM service reception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R5-163051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3470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GCF WI-082 EUTRA EMM Testcase 9.2.1.2.3 with IMS enabled</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R5-163054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3404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LTE IRAT idle mode testcases (IMS over UTRA behaviour)</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R5-163056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3502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Addition of new test case 6.1.2.23 for MFBI enhancement</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R5-163057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3437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Updates to TCs 7.1.3.11.4 and 7.1.3.11.5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R5-163058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3503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EMM test case 9.2.1.1.30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R5-163059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3472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EMM test case 9.2.1.1.28</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R5-163060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3476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IMS Emergency Call test case 11.2.7</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R5-163062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3478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CMAS test case 18.1.3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R5-163073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3486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LTE-A CA 2UL test cases 7.1.2.11.x</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R5-163074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3387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dual connectivity test case 8.2.2.9.1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R5-163075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3388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dual connectivity test case 8.2.2.9.2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R5-163076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3427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Dual Connectivity MAC  test cases for Dual Connectivity Buffer Status Report</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R5-163082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3461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Addition of test case 8.2.2.10: eIMTA / RRC connection reconfiguration / Radio resource reconfiguration / Success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R5-163083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3465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test case 8.2.2.26: eIMTA / RRC connection reconfiguration / Handover / Success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R5-165021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3506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EMM test case 9.3.1.6 for Multi-PDN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R5-165133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3515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a new TC for Handover to inter-band cell to start SC-PTM service reception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R5-165332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3532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GCF WI-177 EUTRA RRC testcase 8.6.4.3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R5-165339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3538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LTE IRAT testcases 6.3.3 and 6.3.4 (IMS over UTRA behaviour)</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R5-165341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3539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EMM test case 9.2.1.2.4 to resolve merging conflict of RAN5#71 CR’s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R5-165461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3551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test case 19.1.2 for ProSe Direct Communication Reception RRC_IDLE using the resources of the serving cell, with Pre-configured authorisation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R5-165463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3553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Update of TC 19.1.4 ProSe Direct Communication Reception RRC_CONNECTED Pre-configured authorisation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R5-165468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3558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TC 19.2.2 ProSe Direct Discovery Announcing Pre-configured authorisation RRC_IDLE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R5-165470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3560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Removal of D2D TC 19.1.7 and redundant titles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R5-165539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3572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Rel-10 MDT test case 8.6.3.1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R5-165556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3573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Rel-11 eMDT test case 8.6.9.2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R5-165561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3578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IMS Emergency Call test case 11.2.7</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R5-165727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3600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dual connectivity test case 8.2.4.25.5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R5-165730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3601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dual connectivity test case 8.2.4.25.6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R5-165738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3602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dual connectivity test case 8.2.4.25.7</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R5-165742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3604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EMM test cases for Multi-PDN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R5-165757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3608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Removing EMM test case 9.2.1.1.30 from TS 36.523-1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R5-165762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3609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EMM test cases 9.2.1.1.1a for Multi-PDN UE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R5-165763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3610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EMM test cases 9.2.1.2.1 for Multi-PDN UE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R5-165766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3611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EMM test cases 9.2.3.2.2 for Multi-PDN UE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R5-165816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3620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LTE IRAT testcases 6.4.6 (IMS over UTRA behaviour)</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R5-165871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3622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Addition of New eDRX MAC test case for Long DRX cycle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R5-165881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3623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GCF WI-082 EMM test case 9.2.1.1.11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R5-165895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3548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IDLE mode Cell selection test case 6.2.2.5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R5-165896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3563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Idle mode test case 6.1.1.4a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R5-165898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3533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LTE IRAT testcase 8.1.3.7 (IMS over UTRA behaviour)</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R5-165899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3534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LTE IRAT testcase 8.5.2.1 (IMS over UTRA behaviour)</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R5-165904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3605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eMDT testcase 8.6.6.5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R5-165905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3535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LTE IRAT testcase 9.2.2.1.10 (IMS over UTRA behaviour)</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R5-165906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3536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LTE IRAT testcase 9.2.3.1.6 (IMS over UTRA behaviour)</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R5-165907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3537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LTE IRAT testcase 9.2.3.3.1(IMS over UTRA behaviour)</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R5-165909</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3598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LTE&lt;&gt;GERAN EMM test case 9.2.3.4.1 for IMS-enabled device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R5-165910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3606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SIMTC test case 9.2.1.1.27a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R5-165911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3624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Adding reference to generic procedure for IMS over GERAN for Idle mode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R5-165912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3625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Rel-11 SIMTC test cases 9.2.1.1.27 and 9.2.3.1.8a to update test USIM contents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R5-165914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3540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IMS emergency call test case 11.2.6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R5-165915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3574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IMS emergency call test case 11.2.3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R5-165916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3575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IMS emergency call test case 11.2.8</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R5-165928</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3524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eDRX TC 9.2.4.1.1 - Attach &amp; Normal tracking area update Procedure / Success / without Idle eDRX parameters / With Idle eDRX parameters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R5-165929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3528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eDRX Test case 8.1.1.2a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R5-165930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3529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 xml:space="preserve">Addition of new eDRX Test case 9.2.4.1.3 </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R5-165953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3565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Rel-12 LC-MTC test case 7.1.3.3a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R5-165961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3527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D2D Test case 7.3.8.3</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R5-165962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3550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test 19.1.1 for ProSe Direct Communication Transmission RRC_IDLE using resources on serving cells, with pre-configured authorisation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R5-165963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3552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Update of TC 19.1.3 ProSe Direct Communication Transmission RRC_CONNECTED Pre-configured authorisation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R5-165964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3554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TC 19.1.5 ProSe Direct Communication Pre-configured authorisation UE is communicating not on the serving cell</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R5-165965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3555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TC 19.1.6 ProSe Direct Communication Pre-configured authorisation UE out of coverage on the frequency used for sidelink communication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R5-165966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3557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Update to TC 19.2.1 ProSe Direct Discovery Monitoring Pre-configured authorisation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R5-165967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3559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TC 19.2.3 ProSe Direct Discovery Announcing RRC_CONNECTED Pre-configured authorisation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R5-165968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3614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ProSe D2D test cases 7.3.8.x</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R5-165969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3596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New eIMTA CA test case for DL-SCH data transfer</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R5-165970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3597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New eIMTA CA test case for UL-SCH data transfer</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R5-165972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3518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SCE-L1 test case 7.1.7.1.7, 7.1.7.1.8, 7.1.7.1.9, 7.1.7.1.10, 7.1.7.1.11 and 7.1.7.1.12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R5-165973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3599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dual connectivity test case 8.2.4.25.4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R5-165974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3561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Test sequence for Dual Connectivity test case 8.5.1.8.1, Radio link failure on PSCell / UE supports SCG DRB</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R5-165975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3562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Test sequence for Dual Connectivity test case 8.5.1.8.2, Radio link failure on PSCell / UE supports Split DRB</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R5-165999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3543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the initial conditions in 8.2.2.9.3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R5-166201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3507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Introduction of new TC 21.3.9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R5-166202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3508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Introduction of new TC 21.3.10.1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R5-166203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3509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Introduction of new TC 21.3.10.2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R5-166204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3510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Introduction of new TC 21.3.11.1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R5-166205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3511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Introduction of new TC 21.3.11.2</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R5-166206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3512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Introduction of new TC 21.3.12.1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R5-166207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3513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Introduction of new TC 21.3.12.2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R5-166208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3514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Addition of a new TC for Handover to inter-frequency cell to start SC-PTM service reception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R5-166211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3516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a new TC for Handover to intra-frequency cell to continue SC-PTM service reception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R5-166212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3517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Addition of a new TC for Conditional retransmission of MBMS Interest Indication after handover</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R5-166213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3519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SC-PTM test case 21.3.1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R5-166214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3521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Addition of a new TC for MBMS Interest Indication retransmission after returning from cell not broadcasting SIB20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R5-166215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3522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a new TC for MBMS Interest Indication after Radio Link Failure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R5-166216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3525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Corrections to SC-PTM test case 21.3.2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R5-166217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3592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a new test case 21.3.6 MBMS Interest Indication retransmission after returning from cell not broadcasting SIB15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R5-166222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3629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Addition of new LWA Test case - LWA / WLAN Release / WLAN Association / EUTRA RRC_Connected to WLAN (Event W2)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R5-166223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3630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LWA Test case - LWA / WLAN Release Success / EUTRA RRC_Connected from WLAN (Event W3)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R5-166225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3631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test case: NB-IoT / PLMN selection of RPLMN, HPLMN / EHPLMN, UPLMN and OPLMN / Automatic mode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R5-166226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3632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test case: NB-IoT / Cell selection / Qrxlevmin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R5-166229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3633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reference RLC NB-IoT test case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R5-166247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3526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Clarification for LTE-GERAN Idle Mode test case 6.2.2.2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R5-166248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3544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Update test 6.1.2.19 for band 65 and higher</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R5-166250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3618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test 6.1.2.20 for band 65 and higher</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R5-166251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3619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test 6.1.2.21 for band 65 and higher</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R5-166255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3576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Multi-Layer test case 13.1.2a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R5-166262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3523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 xml:space="preserve">Addition of New Test Case – 7.1.3.5a Correct HARQ process handling / CCCH/ Enhanced Coverage </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R5-166264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3634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Introduction of new eMTC Signalling test case 8.1.1.1a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R5-166265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3545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eMTC Test Case – 7.1.2.3a Correct selection of RACH parameters/ Preamble selected by MAC itself/ Contention based random access procedure/ Enhanced coverage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R5-166266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3593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eMTC idle test case for Cell selection / Qrxlevmin / Enhanced coverage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R5-166267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3595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Addition of new eMTC idle test case for Cell reselection using Treselection / Enhanced coverage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R5-166268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3594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eMTC idle test case for Cell selection / Qqualmin / Enhanced coverage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R5-166269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3607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 xml:space="preserve">Update of MAC legacy UE Cat o test cases to expand applicability to UE Cat M1 </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R5-166270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3612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New eMTC test case: 7.1.7.1.13 DL-SCH transport block size selection / DCI format 6-1A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R5-166271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3613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New eMTC test case: 7.1.7.2.2 UL-SCH transport block size selection / DCI format 6-0A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R5-166275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3626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Rel-11 SIMTC test cases 10.5.x to update test USIM contents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R5-166281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3564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CSG Testcase 8.3.4.5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R5-166286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3635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representative MAC NB-IoT test case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R5-166320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3628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Addition of a new test case 22.3.3.2.1 Integrity protection / Ciphering and deciphering / Correct functionality of EPS AS and UP encryption algorithms / SNOW3G</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R5-166321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3627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eDRX TC 9.2.4.1.2 - Attach &amp; Normal tracking area update Procedure / Success / With and without Idle eDRX and PSM parameters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R5-166322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3579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Update of Idle Mode Testcases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R5-166323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3617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of test case 6.1.2.23 for MFBI enhancement</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R5-166324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3530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Updates to test case 8.5.4.1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R5-168073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3636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Update of ProSe Direct Communication test case 19.1.1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R5-168074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3637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ProSe Direct Communication test case 19.1.2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R5-168075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3638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ProSe Direct Communication test case 19.1.3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R5-168076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3639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ProSe Direct Communication test case 19.1.4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R5-168077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3640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ProSe Direct Communication test case 19.1.5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R5-168078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3641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Update of ProSe Direct Communication test case 19.1.6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R5-168080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3643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eDRX RRC test case 8.1.1.2a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R5-168081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3644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eDRX EMM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R5-168137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3648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Rel-11 eMDT test case 8.6.10.1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R5-168140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3649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Rel-12 MFBI test case 6.1.2.23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R5-168162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3650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the title of NB-IoT test case 22.2.1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R5-168163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3651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the title of NB-IoT test case 22.2.4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R5-168167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3654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New NB-IoT EMM-CIoT testcase: 22.5.12 - NB-IoT / EPS NAS integrity and encryption / ZUC</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R5-168255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3662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test cases 17.4.3, 17.4.4, 17.4.5 and 17.4.6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R5-168298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3665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Introduction of new signalling EMM-CIoT test case 22.5.10 for category NB1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R5-168299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3666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Introduction of new signalling EMM-CIoT test case 22.5.11 for category NB1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R5-168320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3667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EUTRA&lt;&gt;GERAN Idle Mode test case 6.2.3.27</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R5-168347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3669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New test NB-IoT 22.5.1 Authentication failures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R5-168356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3674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EUTRA Transport block size selection test cases 7.1.7.x.x</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R5-168359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3675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EUTRA PDCP test case 7.3.5.3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R5-168361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3676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Rel-12 LTE Cov Enh test case 7.1.4.24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R5-168364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3678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Rel-13 eDRX test case 9.2.4.1.2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R5-168385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3680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UEPCOP test cases 9.2.1.1.7c, 9.2.3.1.1.a and 9.2.3.1.5b</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R5-168423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3683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Rel-11 SIMTC test case 10.8.8 to update test USIM contents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R5-168434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3684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IMS emergency call test case 11.2.10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R5-168436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3685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reference to generic procedure for Redirection from GERAN to E-UTRA upon release of the CS connection in test 6.2.3.19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R5-168438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3686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Editorial update on table numbering in LTE IRAT test case 8.5.2.1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R5-168440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3687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Editorial update on UE configurations for SIMTC test cases 9.2.1.1.27 and 9.2.3.1.8a and Extended Access Class Barring test case 9.2.3.1.8b</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R5-168441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3688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Update on UE configurations for SIMTC test cases 10.5.1a, 10.5.1b and 10.5.4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R5-168479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3696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eMTC test case 7.1.4.24b</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R5-168507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3702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RLC NB-IoT test case 22.3.2.2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R5-168520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3706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of missing TP in TC7.1.6.1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R5-168542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3713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of test case 7.1.3.16a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R5-168543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3714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of test case 7.1.4.28a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R5-168586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3722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Update to MAC test cases 7.1.7.1.9 and 7.1.7.1.10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R5-168590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3723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a new test case 22.3.1.3 Correct Handling of UL MAC PDU/Assignment/HARQ process/Padding</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R5-168591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3724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Addition of a new test case 22.3.2.3 AM RLC / In sequence delivery of upper layers PDUs/ Different numbers of length indicators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R5-168613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3726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test case 8.2.4.25.4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R5-168617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3728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test case 8.2.4.25.6</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R5-168625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3729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test case 8.2.4.25.7</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R5-168700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3730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New Dual Connectivity test case for PDCP reordering of Split DRB / Maximum re-ordering delay below t-Reordering</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R5-168707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3734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 xml:space="preserve">Editorial correction to EMM test case 9.2.1.2.15 </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R5-168729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3735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test case 6.4.6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R5-168772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3742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MAC test case 7.1.1.1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R5-168781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3743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eMTC Test Case 7.1.2.3a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R5-168786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3744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NB-IoT MAC Test Case – 22.3.1.4: NB-IoT / Correct handling of MAC control information / Buffer status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R5-168868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3751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eMTC test case 7.1.3.4a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R5-168870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3753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eMTC test case 7.1.3.5a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R5-168966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3769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Addition of New NB-IoT RRC Test Case – 22.4.7: NB-IoT / RRC connection release / Success with extendedWait / RRC connection establishment / Reject with extendedWait</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R5-168969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3772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Addition of New NB-IoT RRC Test Case – 22.4.11: NB-IoT / RRC connection release / Redirection to another NB-IoT frequency</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R5-168970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3773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NB-IoT RRC Test Case – 22.4.12: NB-IoT / RRC connection release / Redirection to another NB-IoT band</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R5-169010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3653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New NB-IoT RRC testcase: 22.4.13 - NB-IoT / UE capability transfer / Success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R5-169011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3656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New NB-IoT Idle testcase: 22.2.8 - NB-IoT / Cell reselection in shared network environment.</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R5-169015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3670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New test NB-IoT 22.5.2 NAS security</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R5-169016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3671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New test NB-IoT 22.5.3 Detach</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R5-169017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3672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New test NB-IoT 22.5.4 Attach/Detach</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R5-169020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3695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NB-IoT MAC test case 22.3.1.1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R5-169021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3701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RLC NB-IoT test case 22.3.2.4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R5-169022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3718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RLC NB-IoT test case 22.3.2.1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R5-169023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3710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Introduction of new signalling EMM-CIoT test case 22.5.8 for category NB1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R5-169024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3719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NB-IoT Test case for Paging for BCCH modification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R5-169025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3720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Addition of new NB-IoT Test case “Paging for connection in idle mode / Multiple paging records”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R5-169026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3750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Addition of new NB-IoT RLC test case 22.3.2.5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R5-169027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3757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 xml:space="preserve">New test case 22.5.9 NB-IoT / UE in NB-S1 mode supporting CIoT Optimizations / Paging with not matching identity / Control Plane Service request Rejected (IMSI invalid / Illegal ME / EPS services not allowed / UE identity cannot be derived by the network </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R5-169028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3758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New test case 22.5.18 Attach &amp; Normal tracking area update Procedure / Success / without Idle eDRX parameters / With Idle eDRX parameters/ With and without Idle eDRX and PSM parameters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R5-169029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3768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New test case 22.5.14 NB-IoT / Attach / Rejected / Tracking Area not allowed/Roaming not allowed in this tracking area// No suitable cells in tracking area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R5-169030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3696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eMTC test case 7.1.4.24b</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R5-169031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3700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Addition of MAC eMTC DRX test case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R5-169033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3717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eMTC RRC test case 8.1.1.1a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R5-169036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3673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Adding reference to generic procedure for IMS over GERAN for Idle Mode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R5-169037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3739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EUTRA Idle Mode CSG  test case 6.3.4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R5-169038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3642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Updates to test case 8.5.4.1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R5-169039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3752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RRC test case 8.3.1.5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R5-169040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3682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Adding reference to generic procedure for IMS over GERAN for EMM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R5-169041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3645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test case 11.2.6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R5-169042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3776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Update to IMS Emergency Call over EPS Test case 11.2.8</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R5-169043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3733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IMS Emergency Call test case 11.2.7</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R5-169048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3658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several SC-PTM test cases in section 21.3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R5-169051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3777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SCM test case 13.5.4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R5-169056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3778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several SC-PTM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R5-169075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3646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test case 20.1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R5-169076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3647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test case 20.2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R5-169077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3736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 test case for UE initiated disconnection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R5-169078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3740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 test case for ePDG initiated disconnection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R5-169110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3655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of test case 8.2.4.26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R5-169111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3689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eMDT2 testcase: Radio Link Failure logging / Logging and reporting / Dropped QCI</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R5-169115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3681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EUTRA RRC test case 8.5.4.1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R5-169117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3677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Rel-11 eDDA test cases 8.2.2.6.x</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R5-169118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3754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 xml:space="preserve">Correction to EMM test case 9.2.3.3.3 </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R5-169119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3762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IMS emergency call test cases 11.2.3 and 11.2.7</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R5-169123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3760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New test case 22.5.17 Attach Success /Normal tracking area update accepted / Periodic tracking area update T3412 Extended Value / PSM</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R5-169131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3652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New NB-IoT Idle testcase: NB-IoT / 22.2.5 - Cell reselection / Qhyst, Qoffset, Treselection and Cell-specific reselection parameters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R5-169132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3657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New NB-IoT Idle testcase: 22.2.9 - NB-IoT / Inter-frequency cell reselection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R5-169134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3775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NB-IoT NAS Test Case – NB-IoT / Attach Procedure / Success / Last visited TAI, TAI list and equivalent PLMN list handling</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R5-169135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3661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 xml:space="preserve">Addition of New NB-IoT Test Case – NB-IoT / Normal tracking area update / Rejected / EPS service not allowed /EPS services not allowed in this PLMN </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R5-169138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3668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New test 22.1.1 Control Plane CIoT EPS optimisation for EPS services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R5-169139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3691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NB-IoT Idle Mode Test Case - NB-IoT / Cell reselection using cell status and cell reservations / Access control class 0 to 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R5-169140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3692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Addition of New NB-IoT RRC Test Case - NB-IoT / RRC / Paging for notification of BCCH modification in idle mode / Direct indication for SI update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R5-169141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3693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 xml:space="preserve">Addition of New NB-IoT Idle Mode Test Case – NB-IoT / Cell reselection using cell status and cell reservations / Access control class 11 to 15 </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R5-169142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3694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Addition of New NB-IoT Test Case – NB-IoT / RRC connection establishment / Access Barring for UE with AC 0 to 9 / MO exception data / ab-Category a, b and c</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R5-169143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3774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NB-IoT Test Case – NB-IoT / Attach Procedure / Success / List of equivalent PLMNs in the ATTACH ACCEPT message / Attach / Rejected / PLMN not allowed</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R5-169145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3781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Editorial CR updating test case title of NB-IoT MAC test case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R5-169146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3755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Addition of new NB-IoT MAC test case 22.3.1.5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R5-169147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3756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Addition of new NB-IoT MAC test case 22.3.1.6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R5-169151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3761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 xml:space="preserve">Addition of new LWIP Test case - LWIP / WLAN Release / WLAN Association / EUTRA RRC_Connected to WLAN (Event W2) </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R5-169152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3727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test case 8.2.4.25.5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R5-169156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3731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New Dual Connectivity test case for PDCP reordering of Split DRB /  t-Reordering timer operations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R5-169172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3690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Addition of new test case:  NB-IoT / PLMN selection / Periodic reselection / MinimumPeriodicSearchTimer</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R5-169736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3663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New NB-IoT EMM-CIoT testcase: 22.5.6 – NB-IOT / Attach Abnormal cases / Unsuccessful attach or Repeated rejects for network failures / Change of cell into a new tracking area / EPS services not allowed / Failure due to non integrity protection /UE initiate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R5-169737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3779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Adding new NB-IoT EMM-CIoT testcase 22.5.7a: NB-IoT / Periodic tracking area update Accepted / Normal tracking area update List of equivalent PLMNs in the TRACKING AREA UPDATE ACCEPT message / Normal tracking area update Rejected (IMSI invalid / Illegal M</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R5-169738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3780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Adding New NB-IoT EMM-CIoT testcase 22.5.7b: NB-IoT / Normal tracking area update Rejected ( Tracking area not allowed /  No suitable cells in tracking area / Roaming not allowed in this tracking area / Congestion) / UE initiated detach Abnormal case Chan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R5-170565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3786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Corrections to GCF WI-257 MAC test case 22.3.1.1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R5-170566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3787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GCF WI-257 MAC test case 22.3.1.2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R5-170567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3788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GCF WI-257 MAC test case 22.3.1.3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R5-170568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3789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Corrections to GCF WI-257 MAC test case 22.3.1.4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R5-170569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3790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GCF WI-257 MAC test case 22.3.1.5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R5-170570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3791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GCF WI-257 MAC test case 22.3.1.6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R5-170571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3792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GCF WI-257 RRC test case 22.4.6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R5-170576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3793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GCF WI-254-A Idle test case 6.1.2.2c</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R5-170577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3794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GCF WI-254-A Idle test case 6.1.2.2d</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R5-170578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3795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GCF WI-254-A Idle test case 6.1.2.6a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R5-170579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3796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Updates to test case 8.5.4.1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R5-170582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3797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Update of NB-IoT RRC Test Case 22.4.11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R5-170583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3798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NB-IoT RRC Test Case 22.4.12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R5-170607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3800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NB-IoT Idle Mode Test Case 22.2.7</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R5-170608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3801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Updates to NB-IoT RRC Access Barring Test case 22.4.8</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R5-170682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3806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GCF WI-254-A MAC test case 7.1.3.4a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R5-170686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3807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 test case NB-IoT / Radio link failure / T301 expiry / T311 expiry</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R5-170708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3812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Modification of TC 22.4.1 to include Direct Indication Information message for eDRX</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R5-170710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3813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Addition of new test case for Cell reselection from cell in enhanced coverage to inter-frequency cell in normal coverage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R5-170717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3815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LTE-IRAT testcase 9.2.3.1.6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R5-170745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3822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of TC 22.2.5 for supporting intra-frequency cell reselection only</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R5-170768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3827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NB-IoT Test Case – NB-IoT / RRC connection establishment / Paging / Access Barring for UE with AC 0 to 9 / ab-Category a, b and c</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R5-170770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3829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Updates to NBIOT NAS TC 22.5.13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R5-170859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3833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eMTC test case 7.1.3.5a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R5-170861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3834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eMTC Test Case 7.1.2.3a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R5-170883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3838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test case 6.2.2.5 to update conformance requirements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R5-170930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3850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Idle Mode test case 6.1.2.14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R5-170931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3851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eMBMS SC test case 17.4.1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R5-170933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3852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IMS Emergency Call test case 11.2.7</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R5-170962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3863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PICS Parameter Conditions of NB-IoT testcase 22.4.13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R5-170966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3864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Update the test scope of NB-IoT testcase 22.5.10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R5-170969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3866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the test scope of NB-IoT testcase 22.5.12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R5-171033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3871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NB-IoT test case 22.5.6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R5-171035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3872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Corrections to NB-IoT test case 22.5.7a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R5-171038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3874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NB-IoT test case 22.5.7b</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R5-171039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3875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NB-IoT test case 22.5.8</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R5-171110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3882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Idle Mode Cell selection and reselection test cases to support Band &gt; 64 - Part 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R5-171114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3886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RRC Intra E-UTRAN measurements test cases to support Band &gt; 64 - Part 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R5-171115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3887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RRC Inter-RAT measurements test cases to support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R5-171132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3898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NB-IoT TC 22.1.1 Control Plane CIoT EPS optimisation for EPS services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R5-171133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3899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Update of NB-IoT TC 22.5.1 Authentication failures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R5-171135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3901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NB-IoT TC 22.5.3 detach</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R5-171136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3902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NB-IoT TC 22.5.4 Attach-Detach</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R5-171140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3903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Multi-layer Call setup and RRC connection reconfiguration test cases to support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R5-171142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3905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Multi-layer Inter-system mobility packet test cases to support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R5-171143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3906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Multi-layer Inter-system mobility voice test cases to support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R5-171144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3907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RRC Inter-RAT Logged RLF test cases to support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R5-171145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3908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RRC Intra E-UTRAN measurements test cases to support Band &gt; 64 - Part 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R5-171147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3909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RRC Measurements for self optimized networks test cases to support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R5-171148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3910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RRC Measurement for CSG, Hybrid and Open cells test cases to support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R5-171150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3911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MBMS test cases to support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R5-171205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3915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New test case 22.6.5, NB-IoT / UE requested PDN connectivity procedure not accepted / UE requested PDN connectivity accepted  Dual priority  T3396 override UE requested PDN connectivity accepted / Dual priority / T3346 override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R5-171207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3917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Updates to test case 22.5.18 eDRX and PSM</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R5-171306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3932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RRC test case 8.5.1.4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R5-171307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3933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 test case NB-IoT / Radio link failure / RRC connection re-establishment reject</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R5-171339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3938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Idle Mode Cell reselection Rel-8 testcases to support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R5-171340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3939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Idle Mode Cell reselection Rel-9 testcases to support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R5-171346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3940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NB-IoT Test Case – NB-IoT / RRC connection establishment / Paging / Access Barring for UE with AC 11 to 15 / ab-Category a, b and c</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R5-171347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3941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NB-IoT / RRC connection establishment / Access Barring for UE with AC 11 to 15 / MO exception data / ab-Category a, b and c</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R5-171363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3943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of test case 8.1.2.7 for Rel-8</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R5-171367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3944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Update NB-IoT test case 22.2.1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R5-171368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3945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of NB-IoT test case 22.2.4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R5-171405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3810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Addition of new NB-IoT Test case for NB-IoT / Radio link failure / T310 expiry / Dedicated RLF timer (CP CIoT)</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R5-171406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3821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 test purpose in test case 22.2.9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R5-171407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3830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NBIOT TC 22.4.15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R5-171408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3835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Modification of TC 22.4.2 to include Paging in Shared Network Environment</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R5-171409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3854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NB-IoT RLC test case 22.3.2.1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R5-171410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3855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NB-IoT RLC test case 22.3.2.2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R5-171411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3856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NB-IoT RLC test case 22.3.2.3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R5-171412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3857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NB-IoT RLC test case 22.3.2.4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R5-171413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3858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NB-IoT RLC test case 22.3.2.5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R5-171414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3876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New NB-IoT test case for PLMN selection in Manual mode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R5-171415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3878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New NB-IoT test case for NB-IoT / Integrity protection / Ciphering and deciphering / Correct functionality of EPS AS and UP encryption algorithms / AES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R5-171416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3879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New NB-IoT test case for NB-IoT / Integrity protection / Ciphering and deciphering / Correct functionality of EPS AS and UP encryption algorithms / ZUC</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R5-171417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3900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NB-IoT TC 22.5.2 NAS Security</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R5-171418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3914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New test case 22.5.15, NB-IoT / Normal tracking area update / low priority override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R5-171419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3918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New test case 22.6.1a, NB-IoT / UE routing of uplinks packets / Control Plane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R5-171420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3920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ESM-CIoT test case 22.5.14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R5-171423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3865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Update the test scope of NB-IoT testcase 22.5.11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R5-171425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3818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MAC eMTC transmission and reception test case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R5-171426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3819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RRC eMTC test case for mobility enhancement</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R5-171432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3844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UTRAN-&gt;LTE Idle mode test cases for IMS-enabled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R5-171433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3870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LTE MFBI Test Case 6.2.3.34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R5-171434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3881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idle mode PLMN selection test cases to support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R5-171435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3883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MAC test cases test cases to support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R5-171436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3935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GCF WI-081 TCs 7.1.7.1.1, 7.1.7.1.2 to 7.1.7.1.6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R5-171437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3946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GCF WI-254-A TC 7.1.4.3a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R5-171439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3841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RRC connection chapter 8.1.3 test cases for band 65 and higher</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R5-171440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3889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RRC Radio link failure test cases to support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R5-171441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3885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RRC Handover test cases to support Band &gt; 64 - Part 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R5-171442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3912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RRC Radio Resource Reconfiguration test cases to support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R5-171443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3888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RRC MDT test cases to support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R5-171444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3913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RRC Logged Handover Failure test cases to support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R5-171445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3919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RRC Connection Establishment Failure test cases to support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R5-171446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3936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Rel-11 eMDT test case 8.6.9.2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R5-171447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3845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EMM test case 9.2.3.2.1b</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R5-171448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3846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EUTRA EMM test case 9.2.3.3.3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R5-171449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3880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UTRAN-&gt;LTE test cases 9.2.2.1.10 and 9.2.3.3.1 for IMS-enabled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R5-171450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3890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EMM test cases to support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R5-171452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3891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Emergency test cases to support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R5-171453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3814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LTE-IRAT IMS Emergency Call Testcases 13.1.19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R5-171502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3832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D2D - Moving TC 7.3.8.3 to Section 19.1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R5-171503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3840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Specific message contents introduction and test procedure correction for Dual Connectivity test case 8.5.1.8.1, Radio link failure on PSCell / UE supports SCG DRB</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R5-171504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3842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Specific message contents introduction and test procedure correction for Dual Connectivity test case 8.5.1.8.2, Radio link failure on PSCell / UE supports Split DRB</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R5-171505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3862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eMDT2 testcase: Measurement / Latency metrics for UL PDCP Packet Delay per QCI</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R5-171506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3803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LAA/Common Control PDCCH Information/CC-RNTI</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R5-171507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3868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test case 8.3.1.32 LAA RSSI measurement</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R5-171533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3952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Addition of RRC V2V test case for in coverage transmission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R5-171537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3892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eMTC RRC test case 8.1.1.1a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R5-171538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3894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legacy LTE MAC test cases for Cat M1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R5-171539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3895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Update of legacy LTE RRC test cases for Cat M1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R5-171540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3897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legacy LTE emergency, ETWS and PWS test cases for Cat M1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R5-171541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3893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legacy LTE idle mode test cases for Cat M1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R5-171542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3896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legacy LTE EMM test cases for Cat M1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R5-171547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3799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NB-IoT RRC Test Case 22.4.7</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R5-171548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3809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Addition of new NB-IoT Test case for NB-IoT / Radio link failure / T311 expiry / Dedicated RLF timer (UP CIoT)</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R5-171549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3811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NB-IoT Test case for NB-IoT / Radio link failure / Radio link recovery while T310 is running</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R5-171550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3831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NBIOT TC 22.4.16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R5-171552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3837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NB-IoT: Addition of new test case "NB-IoT / Cell reselection / MFBI"</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R5-171553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3843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NB-IoT: Addition of new test case "NB-IoT / PDCP re-establishment / stored UE AS context is used and drb-ContinueROHC is configured"</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R5-171558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3930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GCF WI-257 PDCP test case 22.3.3.2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R5-171559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3916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New test case 22.6.1, NB-IoT / UE routing of uplinks packets/UE requested PDN disconnect procedure accepted by the network</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R5-171560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3877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New NB-IoT test case for Maintenance of PDCP sequence numbers / User plane / RLC AM</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R5-171562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3953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eMTC testcase "DL-SCH transport block size selection / DCI format 6-1B”</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R5-171563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3954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Addition of new eMTC testcase "UL-SCH transport block size selection / DCI format 6-0B"</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R5-171564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3860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eMTC Idle Mode test case 6.1.2.6a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R5-171565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3922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New Test case 23.1.1 for CIoT Optimization over Control Plane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R5-171567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3934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Inter-RAT test case 6.2.1.1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R5-171568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3853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RRC test case 8.5.4.1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R5-171570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3839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Rel-11 eDDA test cases 8.2.2.6.3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R5-171571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3836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USIM contents for Idle Mode test case 6.1.1.4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R5-171573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3804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several SC-PTM Service Continuity test cases, including support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R5-171574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3927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Corrections to several SC-MCCH Information Acquisition test cases, including support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R5-171576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3949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testcase 9.1.5.1: EMM Information procedure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R5-171585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3847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NB-IoT : Addition of new test case "NB-IoT / PDCP discard"</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R5-171587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3828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Updates to NBIOT NAS TC 22.5.5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R5-171592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3904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Multi-layer Intra-system mobility test cases to support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R5-171951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3848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NB-IoT: Correction of test case 22.2.3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R5-171995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3947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RRC Handover test cases to support Band &gt; 64 - Part 1  (TCs 8.2.4.1 to 8.2.4.15a)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R5-171996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3948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RRC Intra E-UTRAN measurements test cases to support Band &gt; 64 - Part 1 (TCs 8.3.1.1 to 8.3.1.9a)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R5-171470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3950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UE Power Class 2 TC</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R5-171533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3952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Addition of RRC V2V test case for in coverage transmission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R5-171535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3951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PDCP V2V test case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13.4.0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of history table to indicate Rel-14 CRs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R5-172036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3960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IMS Emergency test case 11.2.7</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R5-172037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3961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eMDT test cases 8.6.x.x</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R5-172050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3966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Editorial update to the title of test case 19.1.8</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R5-172053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3967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GCF WI-257 MAC test case 22.3.1.1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R5-172056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3969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GCF WI-257 PDCP test case 22.3.3.6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R5-172057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3970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Corrections to GCF WI-257 EMM test case 22.5.5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R5-172064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3974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RRC Inter-RAT Logged RLF test cases to support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R5-172065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3975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MBMS test cases to support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R5-172076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3976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SC-PTM test case 21.3.6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R5-172090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3978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Editorial correction to RRC test cases 8.1.1.1a and 8.1.2.13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R5-172099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3980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Editorial correction to EMM test case 9.2.1.2.1c</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R5-172130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3981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Multi-layer Call setup and RRC connection reconfiguration test case 13.1.18 to support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R5-172141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3989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Updates to manual CSG selection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R5-172156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3990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Removing TDD parts of D2D ProSe Direct Communication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R5-172163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3991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NBIOT RRC ACB TC 22.4.5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strike/>
                <w:color w:val="000000"/>
                <w:sz w:val="16"/>
                <w:szCs w:val="16"/>
              </w:rPr>
            </w:pPr>
            <w:r>
              <w:rPr>
                <w:rFonts w:cs="Arial"/>
                <w:strike/>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strike/>
                <w:color w:val="000000"/>
                <w:sz w:val="16"/>
                <w:szCs w:val="16"/>
              </w:rPr>
            </w:pPr>
            <w:r>
              <w:rPr>
                <w:rFonts w:cs="Arial"/>
                <w:strike/>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trike/>
                <w:color w:val="000000"/>
                <w:sz w:val="16"/>
                <w:szCs w:val="16"/>
              </w:rPr>
            </w:pPr>
            <w:r>
              <w:rPr>
                <w:rFonts w:cs="Arial" w:ascii="Arial" w:hAnsi="Arial"/>
                <w:strike/>
                <w:color w:val="000000"/>
                <w:sz w:val="16"/>
                <w:szCs w:val="16"/>
              </w:rPr>
              <w:t>R5-172164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trike/>
                <w:color w:val="000000"/>
                <w:sz w:val="16"/>
                <w:szCs w:val="16"/>
              </w:rPr>
            </w:pPr>
            <w:r>
              <w:rPr>
                <w:rFonts w:cs="Arial" w:ascii="Arial" w:hAnsi="Arial"/>
                <w:strike/>
                <w:color w:val="000000"/>
                <w:sz w:val="16"/>
                <w:szCs w:val="16"/>
              </w:rPr>
              <w:t>3992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trike/>
                <w:color w:val="000000"/>
                <w:sz w:val="16"/>
                <w:szCs w:val="16"/>
              </w:rPr>
            </w:pPr>
            <w:r>
              <w:rPr>
                <w:rFonts w:cs="Arial" w:ascii="Arial" w:hAnsi="Arial"/>
                <w:strike/>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strike/>
                <w:color w:val="000000"/>
                <w:sz w:val="16"/>
                <w:szCs w:val="16"/>
              </w:rPr>
              <w:t>Corrections to NBIOT RRC ACB TC 22.4.9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strike/>
                <w:color w:val="000000"/>
                <w:sz w:val="16"/>
                <w:szCs w:val="16"/>
              </w:rPr>
            </w:pPr>
            <w:r>
              <w:rPr>
                <w:rFonts w:cs="Arial"/>
                <w:strike/>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strike/>
                <w:color w:val="000000"/>
                <w:sz w:val="16"/>
                <w:szCs w:val="16"/>
              </w:rPr>
            </w:pPr>
            <w:r>
              <w:rPr>
                <w:rFonts w:cs="Arial"/>
                <w:strike/>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R5-172315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4010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NB-IoT TC 22.5.1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R5-172361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4014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SC-PTM test case 21.3.11.1 to support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R5-172419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4018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underlying sub-clause 22.4 RRC</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R5-172442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4020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xSRVCC Test Cases 13.4.3.14, 13.4.3.16 and 13.4.3.18</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R5-172443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4021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GCF WI-156 RRC Intra E-UTRAN measurements test cases to support Band &gt; 64 – 8.3.1.13, 8.3.1.14 and 8.3.1.16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R5-172485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4035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NB-IoT RLC test case 22.3.2.3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R5-172491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4039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NB-IoT RLC test case 22.3.2.1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R5-172502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4045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MAC eMTC transmission and reception test case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R5-172508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4048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Dual Connectivity test case 8.2.4.25.1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R5-172781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4076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EMM test case 9.2.3.2.1c</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R5-172783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4077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GCF WI-254-A eMTC MAC test case 7.1.3.4a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R5-172784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4078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CA EUTRA&lt;&gt;UTRA Handover test cases 8.4.2.7.x</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R5-172830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3987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RRC Inter-RAT Logged RLF test cases to support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R5-172831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3988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RRC Inter-RAT Logged Handover Failure test cases to support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R5-172832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4093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eMTC capabilities check in test case 8.5.4.1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R5-172833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4094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NB-IoT MAC test case 22.3.1.6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R5-172834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4095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NB-IoT MAC test case 22.3.1.3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R5-172835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4096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NB-IoT MAC test case 22.3.1.4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R5-172855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3993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NBIOT NAS TC 22.5.16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R5-172856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3962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 test case NB-IoT / RRC Connection Establishment / Multi-Carrier</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R5-172858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3964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 test case NB-IoT / RRC connection reconfiguration / SRB reconfiguration / Success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R5-172859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3965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test case 22.4.19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R5-172860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3968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GCF WI-257 MAC test case 22.3.1.2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R5-172861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4001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GCF WI-257 EMM test case 22.5.8</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R5-172862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4040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 xml:space="preserve">Corrections to TC 22.5.4 </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R5-172863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4041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Remove Multi-PLMN test for TC 22.5.6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R5-172864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4053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Updates to NB-IoT test case 22.5.17</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R5-172865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4054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Updates to NB-IoT test case 22.5.18</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R5-172866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4055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Updates to NB-IoT test case 22.6.1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R5-172867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4056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Updates to NB-IoT test case 22.6.1a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R5-172869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4070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NB-IOT test case 22.4.7</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R5-172881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4015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GCF WI-254-A Rel-13 eMTC Idle Mode test case 6.1.2.2d</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R5-172882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3977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eMTC Idle Mode test case 6.1.2.6a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R5-172883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4017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Update of CP-CIoT TC for LTE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R5-172884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4026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on RRC eMTC test case 8.2.4.27</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R5-172885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4044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MAC eMTC CeModeB HARQ process handling test case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R5-172886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4046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eMTC MAC TBS test case for "UL-SCH transport block size selection / DCI format 6-0B"</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R5-172887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4093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on new eMTC CIoT optimisation test case 23.2.1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R5-172899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4098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GCF WI-081 TC 7.1.4.13 for Cat-M1 UE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R5-172901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4019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RRC test case 8.5.4.1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R5-172902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3996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8.3.1.21 for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R5-172903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4003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chapter 8.3.2 for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R5-172904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4092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RRC Intra E-UTRAN measurements test cases to support Band &gt; 64 - Part 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R5-172905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3984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RRC Inter-RAT handover UTRA to E-UTRA test cases to support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R5-172906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3985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RRC Inter-RAT mobility E-UTRA to GERAN test cases to support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R5-172907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3986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RRC Inter-RAT handover E-UTRA to  and 1xRTT  test cases to support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R5-172908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3997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RRC Logged Handover Failure test cases to support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R5-172909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4024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LTE Test Case 8.6.1.3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R5-172910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4079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RRC Connection Establishment Failure test cases to support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R5-172911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3958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EMM test case 9.2.3.1.5a for Multi-PDN UE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R5-172912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4016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EMM test case 9.2.3.1.23 for multi-PDN capable UE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R5-172913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4074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EMM PSM test case 9.2.3.1.1a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R5-172914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3956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Pre-registration at 1xRTT test case 13.4.4.2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R5-172915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4006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test case 11.2.11 for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R5-172916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3982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Multi-layer Inter-system mobility packet test case 13.4.2.2 to support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R5-172917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3983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Multi-layer Inter-system mobility voice test cases to support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R5-172918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4011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Inter-system mobility packet chapter 13.4.2 for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R5-172919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4012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Inter-system mobility voice chapter 13.4.3 for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R5-172920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4002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of test case 20.2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R5-172925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4000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 xml:space="preserve">Correction to LTE SIMTC Test Case 10.8.8 </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R5-172926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3963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 test case NB-IoT / RRC connection reconfiguration / Radio bearer establishment / Success / Dedicated bearer / ROHC configured under UP</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R5-172948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4091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 test case Inter-frequency cell reselection / Extended frequency list  Ericsson  CR  LTE_UTRA_IncMon-UEConTest</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R5-172958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4069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Change title of test case 8.2.4.25.6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R5-172959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4072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Change title of test case 8.2.4.25.7</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R5-172982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4025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on RRC V2V test case 24.1.1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R5-172991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4031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of NB-IoT test case 22.2.5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R5-172992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4033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NB-IoT RLC test case 22.3.2.2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R5-173004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3957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(Cat-M1) eMTC MAC test case 7.1.7.2.2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R5-173007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4005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Inter-RAT cell reselection chapter 6.2.3 for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R5-173008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4004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Inter-RAT PLMN selection chapter 6.2.1 for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R5-173009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4007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RRC connection management procedures test case 8.1.3.7 to support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R5-173010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4008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RRC Radio link failure test case 8.5.2.1 to support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R5-173011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4090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GCF WI-086 TC 8.1.3.6 for IMS disabled over UMTS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R5-173012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3959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MDT test case 8.6.9.2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R5-173013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4097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PC2 Test Case 6.1.2.5a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R5-173017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4009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TC for reselection using Pcompensation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R5-173023</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3972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GCF WI-081 RRC test case 8.1.2.7</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R5-173043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4101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LTE Test Case 8.5.4.1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R5-173044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4049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Dual Connectivity test case 8.2.4.25.2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R5-173074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4042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TC 22.5.7a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R5-173075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4043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Remove Multi-PLMN test for TC 22.5.7b</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R5-173076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4071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NB-IoT test case 22.4.13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R5-173077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4086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NB-IoT test case 22.5.14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R5-173078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4099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GCF WI-081 TC 8.1.1.2 for Cat-M1 UE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R5-173079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4100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(Cat-M1) eMTC MAC test case 7.1.3.4a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14.0.1</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R5-173530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4102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test case 22.4.14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R5-173595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4106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Multi layer Inter-system mobility voice test case 13.4.3.41 to support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R5-173674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4113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Updates to audit test case 8.5.4.1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R5-173679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4115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RRC Connection Establishment Failure test case 8.6.8.6 to support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R5-173742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4121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NB-IoT Idle Mode testcase 22.2.9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R5-173745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4124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 xml:space="preserve">Correction to NB-IoT testcase 22.2.6 </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R5-173746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4125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 xml:space="preserve">Correction to NB-IOT testcase 22.5.1 </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R5-173808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4127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GCF WI-257 NB-IoT test case 22.5.17</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R5-173809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4128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GCF WI-257 NB-IoT test case 22.5.18</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R5-173811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4129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GCF WI-254-A eMTC MAC test case 7.1.3.4a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R5-173832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4130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idle mode test cases 6.2.3.6 for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R5-173835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4132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Rel-11 eMDT Inter-RAT E&lt;&gt;G test case 8.6.9.3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R5-173837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4134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EMM test case 9.2.1.1.2a for IMS Enabled MultiPDN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R5-173847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4138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 test case CIoT / RRC connection suspend-resume / Success / different cell</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R5-173848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4139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 test case CIoT / RRC connection suspend-resume / Network reject / different cell</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R5-173856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4142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the new eCall over IMS Test Case- eCall Only mode/T3444/eCall inactivity procedure/Removal of eCall only restriction after an eCall over IMS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R5-173870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4144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 xml:space="preserve">Correction to NB-IoT testcase 22.5.13 </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R5-173871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4145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NB-IoT testcase 22.5.16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R5-173965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4147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Update TC 22.4.22 to invoke generic procedure to establish radio bearers in UP</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R5-173967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4148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 xml:space="preserve">In rlf-TimersAndConstants-r13 Mandatory IEs are added in Table 22.4.23.3.3-2 </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R5-174001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4151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(Cat-M1) eMTC MAC test case 7.1.3.5a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R5-174005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4152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EMM test cases 9.3.1.4 and 9.3.1.5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R5-174010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4153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(Cat-M1) eMTC MAC test case 7.1.6.1a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R5-174013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4155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(Cat-M1) eMTC MAC test case 7.1.2.3a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R5-174014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4156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RRC test case 8.5.4.1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R5-174016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4158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SRVCC test case 13.4.3.4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R5-174017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4159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(Cat-M1) eMTC MAC test case 7.1.4.24b</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R5-174072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4167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of NB-IoT test case 22.2.2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R5-174075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4170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NBIOT NAS TC 22.5.5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R5-174087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4175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MBMS testcase 17.2.2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R5-174091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4177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Editorial Changes to NB-IoT testcase titles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R5-174123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4179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LAA MAC test case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R5-174196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4184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EMM test cases 9.2.1.1.20 and 9.2.3.1.22 for CAT-M1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R5-174292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4199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GCF WI-257 NB-IoT test case 22.4.11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R5-174293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4200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test case 22.4.13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R5-174301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4201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NBIOT RRC TC 22.4.20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R5-174307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4205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NB-IoT RLC test case 22.3.2.5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R5-174311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4207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NBIOT RRC TC 22.4.1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R5-174317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4211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NBIOT RRC TC 22.4.8</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R5-174383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4216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Updates to NB-IoT test case 22.5.15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R5-174384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4217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Updates to NB-IoT test case 22.6.1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R5-174386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4219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Multi-Layer procedures SRVCC test case 13.4.3.2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R5-174388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4220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Removal of Rel-12 DC test cases 8.2.2.9.4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R5-174405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4225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NB-IoT RLC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R5-174458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4112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GCF WI-257 PDCP test case 22.3.3.5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R5-174459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4120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NB-IoT TC 22.1.1 for APN Rate Control</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R5-174460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4143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NB-IoT testcase 22.5.4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R5-174462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4168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of NB-IoT test case 22.2.3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R5-174463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4169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NBIOT NAS TC 22.5.2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R5-174464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4171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Corrections to NBIOT NAS TC 22.5.6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R5-174465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4172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NBIOT NAS TC 22.5.8</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R5-174466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4173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NBIOT NAS TC 22.5.18</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R5-174467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4176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Addition of updated NB-IoT testcase 22.4.9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R5-174469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4228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Adding ESM-CIoT test case 22.6.2 - default EPS bearer context</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R5-174471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4189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GCF WI-257 NB-IoT test case 22.4.12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R5-174473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4229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Adding ESM-CIoT test case 22.6.3 - default EPS bearer context</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R5-174474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4202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NB-IoT MAC test case 22.3.1.1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R5-174475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4230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NBIOT RLC TC 22.3.2.3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R5-174476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4204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NB-IoT RLC test case 22.3.2.4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R5-174477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4206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NB-IoT PDCP test case 22.3.3.6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R5-174481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4232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Updating test case 22.5.14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R5-174482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4233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D2D ProSe PDCP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R5-174485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4154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EUTRA RLC test case 7.2.3.18 for CAT-M1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R5-174486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4150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EUTRA RB generic test procedure clause 12.1.1 for PDCP SDU size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R5-174487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4178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CIoT optimisation test case 23.1.2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R5-174488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4180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CIoT CP TC 23.1.1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R5-174489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4191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 xml:space="preserve">Enabling eDRx Test Case 8.1.1.2a for CAT M1 </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R5-174493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4116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EUTRA test case 7.1.2.4 for execution on CAT-M1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R5-174503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4104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Inter-RAT MFBI test case 6.2.3.35 to support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R5-174504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4133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idle mode test cases 6.3.3 and 6.4.1 for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R5-174505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4131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of RRC UTRAN to E-UTRAN test cases 8.1.3.7 and 8.5.2.1 for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R5-174506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4141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LTE&lt;&gt;IRAT testcases for IMS disabled over UMTS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R5-174507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4182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LTE&lt;&gt;IRAT testcase 8.1.3.6 for IMS disabled over UMTS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R5-174508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4183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Radio Link Failure test cases to support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R5-174509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4105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EMM test case 9.2.1.1.7 to support Band &gt; 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R5-174510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4161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EMM test case 9.2.3.1.6 for IMS Enabled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R5-174512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4110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Multi-Layer access control test case 13.5.6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R5-174513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4192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LTE SSAC test case 13.5.3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R5-174514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4226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LTE SCM test cases 13.5.4 and 13.5.6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R5-174515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4160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Merging “MTSI over WLAN” test cases 20.1 and 20.2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R5-174539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4181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Addition of the new IMS eCall Test Case- eCall Only mode / T3445 / eCall inactivity procedure / Removal of eCall only restriction after a call to URI for test service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R5-174567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4111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test case 6.1.2.11a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R5-174568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4193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 test case Inter-band cell reselection / Extended frequency list</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R5-174570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4194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 test case RRC connection release / Success / With extended priority information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R5-174572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4234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New TBS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R5-174574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4166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V2V Sidelink test case 24.1.9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R5-174575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4235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TC 7.1.12.1 “DataInactivityTimer expiry”</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R5-174596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4118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New ProSe Rel-13 TC 19.1.9 Isolated one-to-one direct communication MO 36523-1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R5-174597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4119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New ProSe Rel-13 TC 19.1.10 Isolated one-to-one direct communication MT 36523-1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R5-174629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4236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on RRC V2X test case 7.3.9.1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R5-174630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4163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on RRC V2X test case 24.1.1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R5-174631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4164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V2X Sidelink test case 24.1.14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R5-174632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4165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V2X Sidelink test case 24.1.15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R5-174633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4196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V2X Sidelink test case 24.1.6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R5-174634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4214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V2X test case 24.1.3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R5-174643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4195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NB-IoT "S1-U Only" Impacted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R5-174644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4208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NBIOT RRC TC 22.4.4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R5-174645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4209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NBIOT RRC TC 22.4.5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R5-174646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4210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NB-IOT test case 22.4.7</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R5-174647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4231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NB-IoT test case 22.5.7b</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R5-174648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4123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 xml:space="preserve">Correction to NB-IoT testcase 22.2.5 </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R5-174650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4157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(Cat-M1) eMTC RRC test case 8.2.4.27</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R5-174651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4198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RRC Measurement test cases 8.3.1.2x for CAT-M1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R5-174657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4197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LWIP / WLAN Release Success / EUTRA RRC_Connected from WLAN (Event W3)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R5-174668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4218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Updates to NB-IoT test case 22.6.5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R5-175222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4212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 V2V Sidelink Communication test case 24.1.2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R5-175223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4213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 V2V Sidelink Communication test case 24.1.4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R5-175224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4221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test cases to ensure the integrity protection of reject messages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RAN#77</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R5-175225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4237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SRVCC test case 13.4.3.5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R5-176032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4239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EMM test case 9.2.1.1.28a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R5-176038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4240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test case 8.1.3.5a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R5-176043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4243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test case 22.3.2.3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R5-176045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4245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Updating test case 22.6.2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R5-176084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4257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NB-IoT: Addition of new Test Purpose (2) to cover the inter-frequency case in "NB-IoT / Cell reselection / MFBI"</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R5-176089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4258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eMDT2 testcase 8.6.4.11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R5-176120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4260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Removal of MDT test case 8.6.5.4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R5-176139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4262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Merge of NB-IoT RLF test cases 22.4.19 and 22.4.22 - Part1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R5-176140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4263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NB-IoT test case 22.4.14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R5-176149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4265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Idle mode test cases for LTE Bands&gt;64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R5-176153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4268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test case 13.4.2.5 for LTE Bands&gt;64 in Packet Cell Change Order</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R5-176172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4269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Introduction of MAC reset / partial reset in 7.1.4.12a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R5-176181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4272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NB-IoT test case 22.5.18</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R5-176314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4275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NB-IoT RLC test case 22.3.2.4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R5-176323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4279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NB-IoT EMM test case 22.5.16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R5-176343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4280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NB-IoT test case 22.4.8</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R5-176344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4281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NB-IoT test case 22.4.9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R5-176476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4290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Dual connectivity Radio link failure test case 8.5.1.8.1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R5-176478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4291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Dual connectivity Radio link failure test case 8.5.1.8.2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R5-176580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4306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INCMON test case 6.1.2.11a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R5-176581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4307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INCMON test case 6.1.2.5c</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R5-176590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4309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test case 8.5.4.1 to clarify reporting of ss-CCH-InterfHandl-r11 IE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R5-176592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4310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Editorial correction to NB-IoT EMM test case 22.5.1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R5-176657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4319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NB-IoT testcase 22.4.23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R5-176659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4321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NB-IoT test case 22.3.1.2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R5-176665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4325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NB-IoT test case 22.4.9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R5-176681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4329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eMTC MAC test case 7.1.3.5a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R5-176687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4332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LTE RRC test case 8.1.2.8 for CAT-M1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R5-176688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4333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RRC Measurement test cases 8.3.x.x for CAT-M1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R5-176690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4334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ESM test cases 10.3.1. and 10.9.1 for Multi-PDN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R5-176746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4340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Updates to V2V test case 24.1.4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R5-176752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4344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New eDECOR test case 9.2.3.1.1b</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R5-176774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4345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V2X PDCP test case 7.3.9.1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R5-176775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4346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SRVCC test cases 13.4.3.4 and 13.4.3.5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R5-176803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4351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MAC test case 7.1.2.1 for CAT-M1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R5-176804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4352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Multi-Layer procedures test case 13.2.1 for CAT-M1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R5-176807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4354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Updates to NB-IoT test case 22.6.5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R5-176809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4355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eMTC MAC test case 7.1.4a.1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R5-176810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4356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eDRX RRC test case 8.1.1.2a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R5-176873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4241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test case 22.3.1.5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R5-176875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4244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Updating test case 22.5.14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R5-176876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4246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Updating test case 22.6.3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R5-176877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4261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NB-IoT test case 22.1.1 Module 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R5-176878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4360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NB-IoT test case 22.3.2.4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R5-176879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4277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NBIOT EMM test case 22.5.7b</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R5-176880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4278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NB-IoT EMM test case 22.5.13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R5-176881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4286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Editorial Update for missing references in specific message contents NB-IoT</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R5-176882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4322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NB-IoT test case 22.3.1.4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R5-176884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4353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Updates to NB-IoT test case 22.6.1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R5-176885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4337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NB-IoT Test Case 22.5.6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R5-176886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4361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Updates to NB-IoT test case 22.2.9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R5-176890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4292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MAC TBS 4Rx test case 7.1.7.1.12a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R5-176891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4293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 xml:space="preserve">Correction to MAC TBS 4Rx test case 7.1.7.1.6a </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R5-176893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4273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LAA test case 7.1.11.1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R5-176894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4274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test case 7.2.2.8</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R5-176895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4331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EUTRA RLC test case 7.2.3.10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R5-176896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4348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eMTC RRC test case 8.2.4.27</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R5-176897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4317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8.4.2.x testcases for IMS disabled over UMTS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R5-176898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4318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LTE&lt;&gt;IRAT testcases for IMS disabled over UMTS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R5-176899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4358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MDT test cases for LTE Bands&gt;64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R5-176900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4304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EMM test case 9.2.3.1.6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R5-176901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4266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ePDG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R5-176902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4267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CIoT SMS test case 23.1.2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R5-176903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4285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Adding missing referenced specs to the References section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R5-176904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4287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Editorial Update for missing references in specific message contents CIoT</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R5-176905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4347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Small update of CIoT TC 23.1.1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R5-176909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4298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CA_enh_b5C_PUCCH test case 7.1.4.29.2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R5-176910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4299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CA_enh_b5C_PUCCH test case 7.1.4.29.1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R5-176913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4362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Editorial correction of EUTRA MAC test case 7.1.4.4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R5-176942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4363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to NB-IoT PDCP RoHC test case 22.3.3.5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R5-176951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4248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of the eCall over IMS Test Case 11.3.1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R5-176952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4249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of the eCall over IMS Test Case 11.3.2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R5-176953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4250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the new eCall over IMS Test Case 11.3.3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R5-176954</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4251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the new eCall over IMS Test Case 11.3.5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R5-176955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4252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the new eCall over IMS Test Case 11.3.6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R5-176956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4253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the new eCall over IMS Test Case 11.3.7</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R5-176957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4254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the new eCall over IMS Test Case 11.3.8</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R5-176959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4270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Introduction of RRC connection reconfiguration / UE Assistance Information / Delay Budget Report T342 running in 8.2.2.6.5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R5-176960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4271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Introduction of RRC connection reconfiguration / UE Assistance Information / Delay Budget Report setup and release in 8.2.2.6.4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R5-176963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4339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Updates to V2V test case 24.1.2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R5-176967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4247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of V2X Sidelink test case 24.1.6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R5-176968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4288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V2X Sidelink Communication test case 24.1.16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R5-176970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4294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Addition of new V2X Sidelink test case 24.1.7</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R5-176971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4295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V2X Sidelink test case 24.1.8</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R5-176972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4296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V2X Sidelink test case 24.1.10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R5-176973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4311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on V2X test case 24.1.1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R5-176974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4313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on V2X test case 24.1.9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R5-176975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4314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on V2X test case 24.1.14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R5-176976</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4315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Split V2X test case 24.1.15 to two separate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R5-176977</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4316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new V2X Sidelink test case 24.1.17</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R5-176978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4341</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Updates to V2X test case 24.1.3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R5-176979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4342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V2X test case 24.1.5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R5-176983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4289</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Addition of test case CA / RRC connection reconfiguration / SCell addition without UL / SRS configuration / Periodic / multi-SRS switching</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R5-176984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4256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Introduction of Correct selection of RACH parameters / Preamble selected by MAC itself / Contention based random access procedure for high speed scenario in 7.1.2.3b</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R5-176985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4255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Introduction of Correct selection of RACH parameters / Random access preamble and PRACH resource explicitly signalled to the UE by RRC / Non-contention based random access procedure for high speed scenario in 7.1.2.1a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R5-177042</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4282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New ProSe Rel-13 TC 19.2.6 Announcing UE procedure for group member discovery</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R5-177043</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4283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New ProSe Rel-13 TC 19.2.7 Discoverer UE procedure for group member discovery</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R5-177044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4284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New ProSe Rel-13 TC 19.2.8 Discoveree UE procedure for group member discovery</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R5-177051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4276</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NB-IoT EMM test case 22.5.7a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R5-177052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4323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NB-IoT test case 22.4.4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R5-177054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4327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NBIOT NAS TC 22.5.6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R5-177055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4324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NB-IoT test case 22.4.5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R5-177060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4305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EUTRA MAC test case 7.1.2.4 for execution on CAT-M1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R5-177061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4357</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EMM test cases 9.3.1.4 and 9.3.1.5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R5-177078</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4264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GERAN specific messages for LTE Bands&gt;64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R5-177082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4343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New eDECOR test case 9.2.1.1.7d</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R5-177110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4242</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 to test case 22.3.2.2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R5-177119</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4320</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color w:val="000000"/>
                <w:sz w:val="16"/>
                <w:szCs w:val="16"/>
              </w:rPr>
              <w:t>Correction to NB-IoT test case 22.3.1.1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R5-177120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4328</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Corrections to NBIOT NAS TC 22.5.8</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RAN#78</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sz w:val="16"/>
                <w:szCs w:val="16"/>
              </w:rPr>
            </w:pPr>
            <w:r>
              <w:rPr>
                <w:sz w:val="16"/>
                <w:szCs w:val="16"/>
              </w:rPr>
              <w:t>Administrative release upgrade to match the release of 3GPP TS 36.523-2 which was upgraded at RAN#78 to Rel-15 due to Rel-15 relevant CR(s)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14.3.0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R5-180263</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4366</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SCM test cases 13.5.4, 13.5.5 and 13.5.6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R5-180359</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4372</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Update UE/ USIM configuration for V2X test case 24.1.6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R5-180360</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4373</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Update UE/ USIM configuration for V2X test case 24.1.7</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R5-180375</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4375</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of IMS Emergency Call test case 11.2.3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R5-180432</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4379</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MAC test case 7.1.2.9 for CAT-M1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R5-180447</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4381</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Correction on V2X Sidelink test case 24.1.1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R5-180448</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4382</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on V2X Sidelink test case 7.3.9.1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R5-180450</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4384</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on V2X Sidelink test case 24.1.14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R5-180451</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4385</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on V2X Sidelink test case 24.1.15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R5-180452</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4386</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on V2X Sidelink test case 24.1.17</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R5-180550</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4398</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NB-IoT EMM test case 22.5.13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R5-180551</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4399</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NB-IoT test case 22.6.3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R5-180552</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4400</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LTE PDCP test case 7.3.6.1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R5-180625</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4407</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Editorial correction to DC test case 8.2.2.9.2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R5-180721</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4426</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of Test case 8.5.4.1 for feICIC support</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R5-180726</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4429</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CA test cases (RRC Part 2) when executed using LAA band combination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R5-180728</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4430</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Updates to IMS eCall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R5-180731</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4431</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CA test cases (RRC Part 3) when executed using LAA band combination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R5-180899</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4452</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Correction to 1xRTT MT call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R5-181040</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4461</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Clarifying the Test Loop Mode used in the NB-IoT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R5-181120</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4467</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Removing test case 22.4.17</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R5-181144</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4464</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Update of Transport block size selection (EUTRA) test cases 7.1.7.1.x</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R5-181145</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4406</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Updates to test cases 8.1.3.7 &amp; 8.5.2.1 for Band&gt;64 support</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R5-181146</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4468</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eICIC call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R5-181148</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4442</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Rel-11 eDDA test case 8.2.2.6.2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R5-181149</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4465</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LTE&lt;&gt;IRAT testcases for IMS disabled over UMTS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R5-181150</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4466</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Correction of Test Case 8.6.7.3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R5-181151</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4446</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Updates to eDECOR test cases 9.2.1.1.7d and 9.2.3.1.1b</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R5-181152</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4451</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EMM test case 9.2.3.2.17</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R5-181153</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4455</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Correction to several EMM test cases for IMS disabled over UMTS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R5-181154</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4435</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Updates to Multilayer test cases for Band&gt;64 support</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R5-181156</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4470</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NB-IoT PDCP test case 22.3.3.6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R5-181157</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4425</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Update of eMBMS SC Rel-11 test cases 17.4.x</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R5-181158</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4432</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NB-IoT testcse 22.3.2.4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R5-181161</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4393</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NB-IoT test case 22.2.4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R5-181198</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4427</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Addition of the new eCall over IMS Test Case 11.3.4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R5-181199</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4428</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Addition of the new eCall over IMS Test Case 8.2.4.28</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R5-181213</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4383</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Correction on V2X Sidelink test case 24.1.9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R5-181214</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4448</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Updates to V2V test case 24.1.2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R5-181215</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4449</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Updates to V2V test case 24.1.4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R5-181220</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4374</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Update UE/ USIM configuration for V2X test case 24.1.8</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R5-181221</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4378</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V2X test case 24.1.10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R5-181222</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4387</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on V2X Sidelink test case 24.1.18</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R5-181223</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4388</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Addition of new V2X Sidelink test case 24.1.20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R5-181224</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4454</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Addition of GNSS details for V2X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R5-181227</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4424</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Addition of the new Enhanced LAA test case 7.1.4.30: eLAA / Cross Carrier UL Scheduling for eLAA SCell</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R5-181231</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4423</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Update of Test case 8.5.4.1 with Cat-1bis capability check</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R5-181232</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4471</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Updates to V2X test case 24.1.3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R5-181233</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4472</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Updates to V2X test case 24.1.5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R5-181275</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4367</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Add test case for NB-IoT / Radio link failure / T301 expiry / T311 expiry / RRC connection re-establishment</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R5-181276</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4368</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Add test case for NB-IoT / Radio link failure / RRC connection re-establishment reject / RRC connection re-establishment</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R5-181277</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4389</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NB-IoT testcse 22.4.13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R5-181279</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4473</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Add test case for NB-IoT/Tracking area update/Inter-RAT change between NB-IOT and E-UTRA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R5-181281</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4459</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New feMTC test case 8.2.2.6.6 RRC connection reconfiguration/ UE Assistance Information/ maximum PDSCH/PUSCH bandwidth preference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R5-181288</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4474</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New test case 7.1.4.1a for Layer 2 Latency Reduction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R5-181289</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4475</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New test case 7.1.4.2a for Layer 2 Latency Reduction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R5-181290</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4476</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New test case 7.1.4.2b for Layer 2 Latency Reduction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R5-181291</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4477</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New test case 7.1.4.11a for Layer 2 Latency Reduction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R5-181299</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4376</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eMTC MAC test case 7.1.4a.1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R5-181300</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4453</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GCF WI-081 test case 7.1.2.4 with Cat-M1 UE.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R5-181301</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4413</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 xml:space="preserve">Correction to EMM test case 9.2.1.2.10 </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R5-181302</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4443</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EMM test case 9.2.3.1.5a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R5-181303</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4463</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IMS Emergency Call test case 11.2.12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R5-181304</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4433</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NB-IoT testcse 22.4.23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R5-181305</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4434</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NBIOT TC 22.2.10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R5-181306</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4458</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NB-IoT MAC test case 22.3.1.3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R5-181307</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4469</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Corrections to NB-IoT "S1-U Only" Impacted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R5-181310</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4478</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Correction to NB-IoT test case 22.5.7b</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R5-181315</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4437</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LWA / WLAN Association  Success / EUTRA RRC_Connected to WLAN (Event W1)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R5-181316</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4438</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LWIP / WLAN Association  Success / EUTRA RRC_Connected to WLAN (Event W1)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R5-181318</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4422</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Addition of the new Enhanced LAA test case: eLAA / Logical channel prioritization handling / laa-UL-Allowed</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R5-181319</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4401</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Corrections to test case 24.1.16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R5-181320</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4402</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Addition of V2X Sidelink Communication test case 24.1.19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R5-181329</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4414</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EMM test case 9.2.3.1.1a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R5-181330</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4460</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Correction to EUTRA Multi-Layer procedures test case 13.4.1.5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R5-181331</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4462</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Adding clarification to EMM test case 9.1.5.1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R5-181338</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4377</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RRC test case 8.1.1.2 for CAT-M1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R5-181352</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4479</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Updates to NB-IoT test case 22.6.1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RAN#79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R5-181354</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4480</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Resubmission of Addition of the new eCall over IMS Test Case 11.3.7</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15.0.0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R5-182298</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4483</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Updates to test case 6.2.3.19 for Band&gt;64 support</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R5-182299</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4484</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Editorial updates to SPS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R5-182300</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4485</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Updates to some IMS eCall test cases for Band&gt;64 support</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R5-182322</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4486</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Corrections for RRC Paging test case 8.1.1.7</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R5-182342</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4488</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test case 7.1.4.2a for Layer 2 Latency Reduction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R5-182351</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4491</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Corrections to AM RLC test case 7.2.3.10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R5-182359</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4493</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Update of test case 8.5.4.1 to add DL Cat 20 capability check</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R5-182377</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4495</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Editorial: corrections of typos and styles following GNSS CR</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R5-182455</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4505</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Correction to CA test case 8.3.1.22.2 when executed using LAA band combination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R5-182456</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4506</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for LTE&lt;&gt;GERAN idle mode test Case 6.2.3.27</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R5-182457</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4507</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GCF WI-242 UEPCOP TCs 9.2.3.1.1a and 9.2.3.1.5b</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R5-182458</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4508</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IMS emergency call test case test case 11.2.8</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R5-182459</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4509</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GCF WI-242 UEPCOP TC 9.2.1.1.7c.</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R5-182475</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4510</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Corrections to V2X TC 24.1.16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R5-182476</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4511</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Corrections to V2X Sidelink Communication test case 24.1.19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R5-182512</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4512</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of test case 6.1.2.5a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R5-182546</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4516</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Addition of new LTE_VoLTE_ViLTE_enh test case: PUSCH Hopping / multi-subframe repetitions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R5-182549</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4517</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on V2X Sidelink test case 24.1.15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R5-182579</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4524</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Correction to LTE-IRAT CSG test cases 6.3.3 and 6.3.4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R5-182580</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4525</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LTE test case 9.2.1.1.7b</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R5-182582</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4527</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NB-IoT test case 22.5.14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R5-182584</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4528</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Correction to NB-IoT MAC test case 22.3.1.3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R5-182616</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4530</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Addition of test case for NB-IoT/RDS (new protocol of NON-IP transmission) between UE and SCEF</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R5-182632</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4535</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Correction to DC testcase 8.2.4.25.3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R5-182634</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4536</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DC testcase 8.2.4.25.7</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R5-182639</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4540</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Addition of NB-IoT testcase NB-IoT / AM RLC / Receiver status triggers / Non-zero t-Reordering configured</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R5-182640</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4541</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Correction to NB-IoT testcase 22.4.13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R5-182657</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4546</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Addition of SRS switching test case 8.2.2.5a.3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R5-182778</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4553</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Introduction of MAC TC 7.1.4.32.4 for eLAA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R5-182799</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4556</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test case 8.5.4.1 to update reporting of crs-InterfHandl-r11 IE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R5-182820</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4559</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Editorial CR to update the IMS eCall test case 11.3.7 title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R5-182823</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4560</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LTE MDT test case 8.6.2.3a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R5-182840</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4566</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Removal of Enhanced LAA test case 7.1.4.30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R5-182900</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4568</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Test case 9.2.3.1.23 for CAT-M1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R5-182907</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4569</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Update of DL-SCH transport block size selection TCs 7.1.7.1.x for CAT1bis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R5-182909</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4570</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Update of UL-SCH transport block size selection TC 7.1.7.2.1 for CAT1bis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R5-182955</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4571</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EUTRA MAC test case 7.1.3.9 for CAT-M1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R5-182956</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4572</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EUTRA RLC test case 7.2.3.21 for CAT-M1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R5-182996</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4576</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Correction to several LTE and LTE&lt;&gt;IRAT test cases for IMS disabled over UMTS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R5-183060</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4580</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Update of test cases 6.2.3.1, 6.2.3.15, 6.2.3.17, 6.2.3.18, 6.2.3.34 to include Extended band support</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R5-183061</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4487</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Correction to test case 7.1.4.1a for Layer 2 Latency Reduction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R5-183062</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4489</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test case 7.1.4.2b for Layer 2 Latency Reduction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R5-183063</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4490</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Correction to test case 7.1.4.11a for Layer 2 Latency Reduction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R5-183064</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4579</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Editorial corrections to TC 7.1.2.9 (alignment with PRD13)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R5-183065</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4533</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DC testcase 8.2.4.25.1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R5-183066</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4534</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Correction to DC testcase 8.2.4.25.2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R5-183067</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4573</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EUTRA RRC test cases 8.3.1.11(a) for CAT-M1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R5-183068</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4557</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Update of EMM test case 9.2.1.1.1a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R5-183069</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4492</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test case 10.7.4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R5-183172</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4550</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Introduction of MAC TC 7.1.4.32.1 for eLAA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R5-183173</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4551</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Introduction of MAC TC 7.1.4.32.2  for eLAA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R5-183174</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4552</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Introduction of MAC TC 7.1.4.32.3 for eLAA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R5-183176</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4514</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Addition of new LTE_VoLTE_ViLTE_enh test case: Correct HARQ process handling / Repetition with asynchronous PUSCH enhancement</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R5-183177</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4515</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Addition of new LTE_VoLTE_ViLTE_enh test case: MAC PDU header handling / Recommended bit rate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R5-183179</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4544</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Addition of SRS switching test case 7.1.2.12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R5-183180</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4545</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Addition of SRS switching test case 8.2.2.5a.2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R5-183181</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4547</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Addition of SRS switching test case 8.2.2.5a.4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R5-183183</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4518</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Addition of new V2X test case “V2X Uplink Communication / UE in RRC_Connected on an E-UTRAN cell / Utilisation of the UL SPS resources configured by eNB/ Transmission”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R5-183184</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4519</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Addition of new V2X test case “V2X Downlink Communication / UE in IDLE or RRC_Connected on an E-UTRAN cell / UE receives the V2X data via MBMS”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R5-183185</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4520</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Addition of new V2X test case “V2X Downlink Communication / UE in IDLE or RRC_Connected on an E-UTRAN cell / UE receives the V2X data via SC-PTM”</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R5-183186</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4521</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Addition of new V2X test case 24.2.1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R5-183187</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4522</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Addition of new V2X test case 24.2.2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R5-183188</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4523</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Addition of new V2X test case 24.2.3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R5-183189</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4548</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New test case for V2X Sidelink CBR measurement and report</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R5-183190</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4549</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New test case for V2X Sidelink using Tx parameters based on measured CBR and PPPP</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R5-183195</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4502</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Correction to NB-IoT  test case 22.4.20a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R5-183196</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4531</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Addition of test case for NB-IoT/ UE in NB-S1 mode supporting control plane data back-off timer/ Service reject with extended wait time CP data/ Release with extended wait time CP data/ Attach accept with extended wait time CP data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R5-183197</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4532</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Addition of test case for NB-IoT/APN rate control for MO exception data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R5-183198</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4538</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Addition of testcase for NB-IoT / RACH Procedure / Contention free random access (CFRA)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R5-183199</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4542</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Correction to NB-IoT testcase 22.4.19a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R5-183201</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4567</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Update to feMTC TC 8.2.2.6.6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R5-183202</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4513</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of test cases 6.2.3.34, 6.2.3.35, 6.2.4.1, 6.2.4.2, 6.2.4.3, 6.2.4.4, 6.2.4.5, 6.2.4.6 and 6.2.4.7</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R5-183204</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4539</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Correction to NB-IoT testcase 22.3.2.5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R5-183205</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4558</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Update of eMBMS test case 17.1.1 for UEs supporting AT command for eMBMS service activation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R5-183207</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4503</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NB-IoT test case 22.1.1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R5-183208</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4504</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Correction to NB-IoT test case 22.5.6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R5-183246</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4574</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EUTRA PDCP test case 7.3.5.4 for CAT-M1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15.1.0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R5-184091</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4587</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NB-IoT test case 22.6.2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R5-184092</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4588</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Correction to NB-IoT test case 22.6.3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R5-184093</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4589</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NB-IoT  test case 22.1.1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R5-184213</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4593</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Removal of Testcase 8.2.2.6.4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R5-184214</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4594</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Removal of Testcase 8.2.2.6.5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R5-184493</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4599</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of NB-IoT test case 22.5.20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R5-184494</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4600</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of NB-IoT test case 22.5.21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R5-184507</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4606</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Correction to EMM TC 9.2.1.1.24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R5-184508</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4607</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ESM TC 10.5.4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R5-184510</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4608</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CSFB TC 13.1.12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R5-184551</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4613</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MAC test cases with TB Size selection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R5-184631</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4614</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Adding TC 13.1.21 for emergency call via CS domain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R5-184707</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4618</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Update of EMM test case 9.2.1.1.1b</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R5-184708</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4619</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Update of EMM test case 9.2.1.1.22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R5-184710</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4621</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Update of eMBMS test cases for UEs supporting AT command for eMBMS service activation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R5-184726</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4624</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Removal of 1xPre-Registation 8.4.7.x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R5-184727</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4625</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Removal of Multi-Layer 1xPre-Registation 13.4.4.x and 1xCSFB 13.1.xx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R5-184778</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4626</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Updates to Align the GNSS Moving Scenario Details with Other V2X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R5-184786</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4630</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Addition of new NB_IOTenh-UEConTest test case 22.3.1.9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R5-184793</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4636</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Remove test step 0 in test case 24.1.15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R5-184794</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4637</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Remove test step 0 in test case 24.1.18</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R5-184795</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4638</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on V2X Sidelink test case 24.3.1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R5-184796</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4639</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Update Table 24.3.3.3.3-1 in test case 24.3.3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R5-184854</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4644</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Correction to NB-IoT testcase 22.3.2.2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R5-184918</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4645</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multi-layer test case 13.1.20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R5-185004</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4598</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Idle mode Inter-RAT G&lt;&gt;E test case 6.2.3.21 to allow optional IMS registration on EUTRAN cell</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R5-185006</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4603</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Update of DL 256QAM TCs for high UE DL Categories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R5-185007</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4604</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RRC TC 8.5.4.1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R5-185008</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4582</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EMM test case 9.2.3.1.25</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R5-185009</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4610</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testcase 9.2.2.1.9 for CAT-M1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R5-185010</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4620</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Update of EMM test case 9.2.3.2.17</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R5-185012</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4584</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Clarification for NB-IoT test case 22.3.1.1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R5-185013</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4585</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NB-IoT test case 22.5.8</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R5-185014</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4586</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NB-IoT test case 22.5.14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R5-185015</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4640</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Corrections to NBIOT NAS TC 22.5.7b</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R5-185017</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4648</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NB-IoT  test cases 22.4.4, 22.4.8 and 22.4.9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R5-185018</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4609</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NB-IoT  test case 22.2.9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R5-185019</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4622</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Update to NB-IOT test case 22.1.1 M2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R5-185020</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4623</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Update to NB-IOT test case 22.3.1.2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R5-185021</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4641</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NB-IoT testcase 22.3.3.5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R5-185105</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4591</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Addition of Test Case:” LWA / T351 Expiry” to WLAN/3GPP Radio Level Integration and Interworking Enhancement Interworking Work Item</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R5-185106</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4592</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of Test Cases 8.2.5.4 and 8.2.5.5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R5-185108</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4616</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V2X test case 24.1.12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R5-185109</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4617</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V2X test case 24.1.1, 24.1.3, 24.1.5, 24.1.6, 24.1.10 and 24.1.11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R5-185111</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4649</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New test case for V2X Sidelink with SL SPS Transmission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R5-185112</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4646</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V2X TC 24.1.16 &amp; 24.1.19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R5-185114</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4590</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eNB-IoT test case 22.3.2.7</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R5-185115</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4601</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Addition to NB-IoT testcase 22.3.1.6a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R5-185116</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4629</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Addition of new NB_IOTenh-UEConTest test case 22.3.1.8</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R5-185117</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4631</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Addition of new NB_IOTenh-UEConTest test case 22.3.1.10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R5-185118</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4632</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Addition of new NB_IOTenh-UEConTest test case 22.4.24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R5-185119</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4633</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Addition of new NB_IOTenh-UEConTest test case 22.4.25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R5-185120</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4643</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New test case for NB-IoT UM RLC</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R5-185126</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4597</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SSAC connected mode test cases 13.5.1a and 13.5.3a for IMS Enabled UE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R5-185135</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4583</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10.7.4 regarding CE mode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R5-185141</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4647</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Correction to V2V TC 24.1.2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R5-185159</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4611</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CAT-M1 Test case 8.2.4.27</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R5-185160</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4615</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Addition of new V2X test case 24.2.4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R5-185169</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4602</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Update of number of DL PDCP SDUs in test cases 7.1.7.1.x</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15.2.0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R5-186458</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4650</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Corrections to EMM test case 9.2.3.1.8b</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R5-186632</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4651</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values for GNSS scenario #3 for V2X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R5-186766</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4656</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on V2X testcase 24.3.1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R5-186775</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4661</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Addition of new LTE_UDC-UEConTest test case 8.4.2.29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R5-186796</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4664</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NB-IoT test case 22.4.19a</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R5-186800</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4666</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NB-IoT test case 22.3.3.5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R5-186908</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4671</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LTE&lt;&gt;GERAN idle mode test case 6.2.3.30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R5-186985</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4675</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Correction to SSAC connected mode test case 13.5.2a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R5-186986</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4676</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NB-IoT test case 22.3.1.8 and 22.4.24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R5-187000</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4679</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NB-IoT Test case 22.4.25</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R5-187119</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4680</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test case 8.2.4.1 for CAT-M1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R5-187120</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4681</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test case 8.2.4.2 for CAT-M1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R5-187121</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4682</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test case 8.2.4.5 for CAT-M1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R5-187125</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4686</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test case 8.3.1.8 for CAT-M1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R5-187127</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4688</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 xml:space="preserve">Correction to test case 8.3.1.11 for CAT-M1 UEs </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R5-187128</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4689</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Correction to test case 9.2.2.1.9 for CAT-M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R5-187157</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4690</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RLC test case 7.2.3.13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R5-187178</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4692</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Removal of feMTC test case 8.2.2.6.6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R5-187184</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4693</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V2V TC 24.1.4</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R5-187198</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4696</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GCF WI-086 EUTRA EPC Testcases 9.2.1.2.1b and 9.2.1.2.1c</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R5-187544</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4703</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test case 8.2.4.27 for CAT-M1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R5-187545</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4704</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test case 7.1.7.1.9 and 7.1.7.1.10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R5-187554</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4707</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Removal of Multi-Layer eHRPD test cases 13.4.4.2 and 13.4.4.3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R5-187634</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4701</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test case 7.1.2.12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R5-187635</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4706</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Update eLAA test case 7.1.4.31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R5-187636</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4685</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test cases 8.3.1.10, 8.3.1.11a, 8.3.1.15 and 8.3.1.16 for CAT-M1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R5-187637</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4687</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Correction to test case 8.3.1.9 for CAT-M1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R5-187641</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4674</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Addition of specific RDS message contents for NB-IoT test case 22.5.19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R5-187642</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4678</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NB-IoT test case 22.3.2.6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R5-187644</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4691</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New feMTC test case 21.2.2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R5-187647</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4694</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of LWA Test Case 8.2.5.8</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R5-187648</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4695</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Corrections to LWA TC 8.2.5.7</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R5-187649</w:t>
            </w:r>
          </w:p>
        </w:tc>
        <w:tc>
          <w:tcPr>
            <w:tcW w:w="567"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4697</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 xml:space="preserve">Correction of LWA Test Case 8.2.5.4 and LWIP 8.2.5.5 </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R5-187650</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4698</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Corrections to LWA/LWIP Test Cases 8.2.5.1,  8.2.5.2, 8.2.5.6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R5-187654</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4708</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eNB-IoT test case 22.3.2.7</w:t>
            </w:r>
          </w:p>
        </w:tc>
        <w:tc>
          <w:tcPr>
            <w:tcW w:w="99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R5-187656</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4710</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Updates to V2X test case 24.3.3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R5-187731</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4711</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Removal of Testcase 7.1.4.36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R5-187733</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4653</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on V2X testcase 24.3.2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R5-187734</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4709</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V2X test case 24.1.13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R5-187735</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4658</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Addition of new LTE_UDC-UEConTest test case 7.3.10.1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R5-187736</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4659</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Addition of new LTE_UDC-UEConTest test case 7.3.10.2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R5-187737</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4660</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Addition of new LTE_UDC-UEConTest test case 7.3.10.3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R5-187738</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4662</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Addition of new LTE_UDC-UEConTest test case 8.5.1.9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R5-187741</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4654</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Introduction of RRC TC QoE Measurement Collection in 8.3.5.1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R5-187742</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4655</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Introduction of RRC TC Qoemtsi Measurement Collection in 8.3.5.2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R5-187765</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4702</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New Test Case in section 10.2 of TS 36.523-1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R5-187768</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4672</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Update of Test case 8.5.4.1 with UE DL and UL Cat 22,23,24,25,26 capability check</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R5-187769</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4683</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test case 8.2.4.7 for CAT-M1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R5-187770</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4684</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test case 8.2.4.8 for CAT-M1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R5-187771</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4705</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8.3.1.x measurement TCs with Cat-M1 device.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R5-187772</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4673</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Correction to SRVCC test cases for IMS Reregistration over UTRAN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R5-187773</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4665</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NB-IoT test case 22.4.22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R5-188200</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4677</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NB-IoT Test case 22.3.1.9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R5-188201</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4670</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Correction to eMDT2 test case 8.6.1.3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15.3.0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R5-191067</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4713</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New test case for UL-SCH transport block size selection for DCI format 0 and 256QAM UL</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R5-191103</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4721</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Update to IMS eCall test case 11.3.2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R5-191104</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4722</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Update to IMS eCall test case 11.3.6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R5-191230</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4729</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Corrections to test case 11.2.7 regarding IMS emergency registration</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R5-191369</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4735</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Correction to test case 9.2.1.1.24 for CAT-M1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R5-191551</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4743</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NBIOT test case 22.4.19a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R5-191834</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4751</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MDT test case 8.6.2.12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R5-192070</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4760</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Update to EMM test case 9.2.3.2.17</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R5-192232</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4767</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CAT-M1 Test cases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R5-192261</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4727</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Update to eLAA test cases 7.1.4.31 and 7.1.4.32.x</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R5-192262</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4755</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Corrections to LTE RRC test case 8.1.2.9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R5-192263</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4756</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EMM TC 9.2.2.1.9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R5-192264</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4726</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test case 10.2.2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R5-192265</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4741</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Corrections to test case 11.2.8</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R5-192266</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4768</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NB-IoT test case 22.5.21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R5-192267</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4742</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NB-IoT test case 22.5.20</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R5-192345</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4714</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Corrections to test case 8.2.5.6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R5-192346</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4766</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of test case 8.2.5.1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R5-192347</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4737</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WI-282 V2X TC 24.1.19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R5-192348</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4761</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Update of RRC TC QoE Measurement Collection in 8.3.5.1 and  8.3.5.2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R5-192349</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4745</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Completion of UDC TC 7.3.10.1</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R5-192350</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4746</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Completion of UDC TC 7.3.10.2</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R5-192351</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4747</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Completion of UDC TC 7.3.10.3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R5-192352</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4748</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Completion of UDC TC 8.2.4.29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R5-192353</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4749</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Completion of UDC TC 8.5.1.9</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R5-192354</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4715</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Introduction of TC Bluetooth measurement collection in LTE Immediate MDT</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R5-192355</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4716</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 xml:space="preserve">Introduction of TC WLAN measurement collection in LTE Immediate MDT </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R5-192356</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4717</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Introduction of TC Bluetooth measurement collection in LTE Logged MDT</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R5-192357</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4718</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Introduction of TC WLAN measurement collection in LTE Logged MDT</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R5-192358</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4719</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Introduction of TC Bluetooth measurement collection in Logged Radio Link Failure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R5-192359</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4720</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Introduction of TC WLAN measurement collection in Logged Radio Link Failure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R5-192361</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4757</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New feMTC test case 21.3.13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R5-192362</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4758</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New feMTC test case 21.1.6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R5-192714</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4734</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6.1.1.1 and 6.1.1.1b test cases  for CAT-M1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R5-192716</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4730</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eMTC test case 7.1.3.4a</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R5-192717</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4731</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Correction to 7.x test cases  for CAT-M1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R5-192718</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4725</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Update of UE capability test case 8.5.4.1 for UTRA RATs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R5-192719</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4732</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test case 8.2.4.4 for CAT-M1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R5-192720</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4740</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Update to measurement reporting test cases with FGI 25 for CAT-M1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R5-192721</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4736</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test case 9.2.2.1.6 for CAT-M1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R5-192722</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4752</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Update to EMM test case 9.2.1.1.26</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R5-192723</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4733</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test case 13.4.1.5 for CAT-M1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R5-192724</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4762</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Correction to test case 13.2.1 for CAT-M1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R5-192725</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4723</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Correction to LTE&lt;&gt;IRAT test case 6.2.3.6 for optional IMS Registration behaviour</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R5-192730</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4739</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Updating 8.5.4.1 to check FGI 103 and 104</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R5-192731</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4763</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New feMTC test case SC-MCCH information acquisition / Enhanced Coverage / Paging precedence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R5-192732</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4765</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New feMTC test case Cell reselection to inter-frequency cell  using QoffsetSCPTM / Enhanced Coverage</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R5-192814</w:t>
            </w:r>
          </w:p>
        </w:tc>
        <w:tc>
          <w:tcPr>
            <w:tcW w:w="567"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4769</w:t>
            </w:r>
          </w:p>
        </w:tc>
        <w:tc>
          <w:tcPr>
            <w:tcW w:w="425"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rFonts w:cs="Arial"/>
                <w:color w:val="000000"/>
                <w:sz w:val="16"/>
                <w:szCs w:val="16"/>
              </w:rPr>
              <w:t>Correction to testcase 9.2.3.1.27 for Cat M1 Ues</w:t>
            </w:r>
          </w:p>
        </w:tc>
        <w:tc>
          <w:tcPr>
            <w:tcW w:w="992"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15.4.0</w:t>
            </w:r>
          </w:p>
        </w:tc>
        <w:tc>
          <w:tcPr>
            <w:tcW w:w="993" w:type="dxa"/>
            <w:tcBorders>
              <w:top w:val="single" w:sz="4" w:space="0" w:color="000000"/>
              <w:left w:val="single" w:sz="4" w:space="0" w:color="000000"/>
              <w:bottom w:val="single" w:sz="4" w:space="0" w:color="000000"/>
              <w:right w:val="single" w:sz="4" w:space="0" w:color="000000"/>
            </w:tcBorders>
          </w:tcPr>
          <w:p>
            <w:pPr>
              <w:pStyle w:val="TAL1"/>
              <w:rPr>
                <w:rFonts w:cs="Arial"/>
                <w:color w:val="000000"/>
                <w:sz w:val="16"/>
                <w:szCs w:val="16"/>
              </w:rPr>
            </w:pPr>
            <w:r>
              <w:rPr>
                <w:rFonts w:cs="Arial"/>
                <w:color w:val="000000"/>
                <w:sz w:val="16"/>
                <w:szCs w:val="16"/>
              </w:rPr>
              <w:t>15.5.0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Administrative release upgrade to match the release of TS 36.523-2 and TS 36.523-3 which were upgraded at RAN#83 to Rel-16 due to Rel-16 relevant CR(s)</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15.5.0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16.0.0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R5-193997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4784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LTE audit test case 8.5.4.1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R5-193998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4785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EPC NAS test case 9.2.3.1.25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R5-193999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4786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EPC NAS test case 10.7.4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RAN#84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R5-194084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4788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of UE capability test case 8.5.4.1 for Aerial vehicle UE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R5-194244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4791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NBIOT test case 22.3.1.7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R5-194246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4792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NBIOT test case 22.2.5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R5-194248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4793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NBIOT test case 22.4.4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R5-194249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4794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NBIOT test case 22.4.5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R5-194250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4795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NBIOT test case 22.4.23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R5-194274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New feMTC test case 7.1.3.6a</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R5-194601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NBIOT test case 22.5.5, 22.5.8 and 22.5.13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R5-194734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Resubmission of Correction to LAA test case 7.1.11.1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R5-194735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Resubmission of New test case for UL-SCH transport block size selection for DCI format 0 and 256QAM UL</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R5-194765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test case 10.8.7 for CAT-M1 UEs</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R5-194772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4770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Introduction of new Event H1 measurement and reporting test case for Aerial UE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R5-194773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4771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Introduction of new Event H2 measurement and reporting test case for Aerial UE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R5-194774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4778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new Aerial vehicle Event A4 measurement reporting test case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R5-194775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4779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new Aerial vehicle Event A5 measurement reporting test case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2019-06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R5-194776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4804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new Aerial vehicle Event A3 measurement reporting test case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R5-194777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4805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new Aerial vehicle flight path information reporting test case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R5-194778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4806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Adding a new clause for Aerial Vehicle test cases</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R5-194860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New MAC test case for DL-SCH transport block size selection / DCI format 6-1A  for UE Category M2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R5-194861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New MAC test case for DL-SCH transport block size selection / DCI format 6-1B for UE Category M2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R5-194862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New MAC test case for UL-SCH transport block size selection / DCI format 6-0A  for UE Category M2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R5-194863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4824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New MAC test case for UL-SCH transport block size selection / DCI format 6-0B for UE Category M2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R5-194864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of MAC test case 7.1.7.2.2 for extended max UL TBS for UE Category M1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R5-194865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4826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of MAC test case 7.1.7.2.3 for extended max UL TBS for UE Category M1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R5-194886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to WLAN measurement collection in Logged Radio Link Failure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2019-06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R5-194887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4817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to WLAN measurement collection in LTE Immediate MDT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R5-194888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to WLAN measurement collection in LTE Logged MDT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R5-195204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4809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idle mode measurement testcase with measurement info from measIdleConfig and SIB5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R5-195205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idle mode measurement testcase with measurement info from measIdleConfig</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R5-195206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idle mode measurement testcase without capability information</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R5-195310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4827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test case 7.2.3.10 and 7.2.3.13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R5-195312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4798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to EMM test case 9.2.1.1.26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R5-195313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4796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NB-IoT test case 22.5.20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RP-191441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4828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Updating 8.5.4.1 to check FGI 103 and 104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R5-195829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test case 7.1.3.3a for CAT-M1 UE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R5-195983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to WLAN measurement collection in Logged Radio Link Failure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R5-195984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to WLAN measurement collection in LTE Immediate MDT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R5-195985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to WLAN measurement collection in LTE Logged MDT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R5-195992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NB-IoT test case 22.1.1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R5-196007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NB-IoT test case 22.2.1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R5-196015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4846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new Aerial vehicle Event A3 Inter-frequency measurement reporting TC 8.9.4a</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R5-196019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4848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of IMS eCall test cases 11.3.2, 11.3.3 and 11.3.6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R5-196206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4854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NBIOT testcase 22.2.2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R5-196207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4855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NBIOT testcase 22.2.4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R5-196208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4856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NBIOT testcase 22.2.5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R5-196209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NBIOT testcase 22.4.5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R5-196210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4858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NBIOT testcase 22.5.7b</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R5-196211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4859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NBIOT R14 test case 22.4.24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R5-196279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4861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test case 8.2.2.6.2 for Cat-M1 device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R5-196770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4865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of Aerial vehicle Event A4 and Event A5 measurement reporting TCs 8.9.5 and 8.9.6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R5-196775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4866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Corrected PLMNs in IMS emergency test cases</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R5-196972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CIoT test case 23.1.2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R5-196973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4852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Removal of NB-IoT test case 22.5.19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R5-196974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4860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NBIOT testcase 22.5.21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R5-196975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4853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test case 10.5.1b</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R5-196979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4867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Updating 8.5.4.1 to remove transient period for FGI 103 and 104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R5-197177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Modification of simulated aerial heights for aerial testing with GNSS</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R5-197179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4847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new Aerial vehicle Event A4 Inter-frequency measurement reporting TC 8.9.5a</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R5-197181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4863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SCell in dormant state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R5-197182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4864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Modification of SCell in dormant state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R5-197239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4845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NB-IoT test case 22.5.17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R5-197252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4836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to Bluetooth measurement collection in Logged Radio Link Failure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R5-197253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4849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to Bluetooth measurement collection in LTE Immediate MDT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R5-197254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to Bluetooth measurement collection in LTE Logged MDT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R5-197901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4872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ESM test case 10.8.7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16.3.0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R5-198002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4876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the test purpose of LTE UDC TC 7.3.10.2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16.3.0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R5-198037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4877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to NAS test case 9.2.2.1.4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16.3.0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R5-198065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4878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UTC time reset to aerial test cases</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16.3.0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R5-198068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4879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MDT test case 8.6.4.13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16.3.0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R5-198069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4880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MDT test case 8.6.1.5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16.3.0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R5-198070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4881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MDT test case 8.6.2.15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16.3.0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R5-198246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4888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NBIOT testcase 22.3.1.8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16.3.0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R5-198249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4889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NBIOT testcase 22.3.2.7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16.3.0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R5-198359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4892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Test cases 7.2.3.21 and 7.3.5.3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16.3.0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R5-198433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4893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Modification of TC 8.9.1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16.3.0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R5-198841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4887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LTE testcases 6.1.2.7, 6.1.2.7a and 6.1.2.16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16.3.0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R5-198842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4882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of RRC testcase 8.5.4.1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16.3.0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R5-198843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4883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of EMM testcase 9.2.1.1.26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16.3.0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R5-198998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4891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SCell in activated state.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16.3.0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R5-199001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4874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Introduction of new test case 8.6.8.7 Connection Establishment Failure logging / Logging and reporting / Bluetooth measurement collection</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16.3.0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R5-199004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4869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7.1.2.13 PUCCH Scell Maintenance of uplink time alignment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16.3.0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R5-199005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4870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7.1.3.17 PUCCH SCell Correct HARQ process handling</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16.3.0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R5-199006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4871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7.1.9.2 PUCCH Scell Activation and Deactivation of Scells</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16.3.0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R5-199009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4894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Corrections to CA Band Combination Capability Signalling test cases 8.5.4.2 and 8.5.4.3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16.3.0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R5-199010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4885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to EMM testcase 9.2.1.2.14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16.3.0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R5-199012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4896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NB-IoT test case 22.5.17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16.3.0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R5-199081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4875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Introduction of new test case 8.6.8.8 Connection Establishment Failure logging / Logging and reporting / WLAN measurement collection</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16.3.0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2019-12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R5-199100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4884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NB-IoT test case 22.5.18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16.3.0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R5-200222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4899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cs="Arial"/>
                <w:color w:val="000000"/>
                <w:sz w:val="16"/>
                <w:szCs w:val="16"/>
              </w:rPr>
            </w:pPr>
            <w:r>
              <w:rPr>
                <w:rFonts w:cs="Arial"/>
                <w:color w:val="000000"/>
                <w:sz w:val="16"/>
                <w:szCs w:val="16"/>
              </w:rPr>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test case 8.2.4.3 for CAT-M1 UEs</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16.3.0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16.4.0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R5-200638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cs="Arial"/>
                <w:color w:val="000000"/>
                <w:sz w:val="16"/>
                <w:szCs w:val="16"/>
              </w:rPr>
            </w:pPr>
            <w:r>
              <w:rPr>
                <w:rFonts w:cs="Arial"/>
                <w:color w:val="000000"/>
                <w:sz w:val="16"/>
                <w:szCs w:val="16"/>
              </w:rPr>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Corrections to LTE 256 QAM MAC Test Case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16.3.0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16.4.0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R5-201016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to Aerial vehicle test cases</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16.3.0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16.4.0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R5-201099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4903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of RRC Idle mode test cases to handle IMS Re-registration</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16.3.0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16.4.0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R5-201111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of MDT test cases to handle IMS Re-registration</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16.3.0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16.4.0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R5-201172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4904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a new test case of SIP registration via a new P-CSCF address discovery</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16.3.0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16.4.0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R5-201205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4898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NBIOT testcase 22.5.7b</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16.3.0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16.4.0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R5-201583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4907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LTE test case 9.2.1.1.7b</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16.4.0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R5-201584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4908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Updates to SMS over SGs test cases 11.1.5 and 11.1.6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16.4.0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R5-201762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4909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Specific message content update to NB-IoT test case 22.5.17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16.4.0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R5-202179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4924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Editorial update to EMM test case 9.2.1.1.1a</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16.4.0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R5-202181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Editorial update to EMM test case 9.3.1.4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16.4.0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R5-202182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4926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Editorial update to NB-IoT test case 22.3.2.4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16.4.0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R5-202233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4927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NB-IoT test case 22.3.1.8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16.4.0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R5-202234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4928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NB-IoT test case 22.4.14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16.4.0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R5-203050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7.1.3.22 Correct DL HARQ handling with short processing time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16.4.0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R5-203051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7.1.4.37 Correct UL HARQ handling with short processing time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16.4.0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R5-203052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4917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7.1.4.39 Correct UL assignment with DMRS sharing for short TTI</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16.4.0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R5-203053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7.1.4.41 HARQ sharing between PUSCH and sPUSCH</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16.4.0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R5-203054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8.2.2.12 Aperiodic SRS for short TTI</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16.4.0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R5-203058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new TC 23.1.3 CIoT Optimization / Control Plane / EDT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16.4.0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R5-203060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new RRC TC for checking extended / spare field handling in SI</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16.4.0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R5-203061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LTE test case 8.2.4.1 for CAT-M1 UEs</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16.4.0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R5-203062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LTE test case 8.2.4.5 for Cat-M1 UEs</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16.4.0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R5-203064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LTE test case 13.3.1.3 for CAT-M1 UEs</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16.4.0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R5-203065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4906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LTE Aerial UE test cases 8.9.4a and 8.9.5a</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16.4.0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R5-203066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4929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NB-IoT test case 22.4.5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16.4.0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R5-203067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new NB-IoT RRC TC for checking extended / spare field handling in SI</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16.4.0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R5-203080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7.1.3.18 Correct DL HARQ handling for short TTI</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16.4.0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R5-203081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7.1.3.19 HARQ sharing between PDSCH and sPDSCH</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16.4.0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R5-203082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7.1.3.20 Multiplexing of sPDCCH and sPDSCH</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16.4.0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R5-203083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7.1.3.21 Correct DL assignment with DMRS sharing for short TTI</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16.4.0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R5-203084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7.1.4.38 Correct UL HARQ handling for short TTI</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16.4.0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R5-203085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7.1.4.40 Scheduling requests on sPUCCH</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16.4.0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R5-203086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8.2.2.11 Aperiodic SRS with short processing time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16.4.0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R5-203116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4905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LTE TC 8.3.3.1-LTE CGI</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16.4.0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R5-203545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SC-PTM test case 21.2.1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R5-203809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4945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RRC measurement testcase 8.3.1.11 for measGapConfig for CAT-M1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R5-203812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4946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RRC idle mode test cases 6.1.1.x</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R5-203924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4949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of message contents for UL transmission test cases for sTTI and short processing time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R5-203925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derivation path for SRS transmission test cases for sTTI and short processing time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R5-204252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4955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Editorial update to EMM test case 9.2.1.1.7b</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R5-204300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of MDT test cases to handle IMS Re-registration</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R5-204339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4958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MDT test case 8.6.4.13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R5-204340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4959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MDT test case 8.6.8.8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R5-204345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4960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9.x test cases to handle IMS Re-registration  (moving between HPLMN and VPLMN)</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R5-204494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4948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of test description for DL transmission test cases for sTTI and short processing time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R5-204497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4951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NB-IoT R15 testcase 22.3.2.8 NB-IoT / UM RLC / Correct use of sequence numbering / Concatenation, segmentation and reassembly / Duplicate detection</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R5-204498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4952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NB-IoT R15 testcase 22.4.27 NB-IoT / RRC connection establishment / Access barring enhancement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R5-204500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4937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new test case to test Paging with DRX and WUS in enhanced coverage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R5-204501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4938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new test case to test Paging with eDRX and WUS in enhanced coverage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R5-204502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4939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new test case to test CE-level based access barring</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R5-204503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4953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new TC 23.2.4 CIoT Optimization / User Plane / EDT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R5-204522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of TC 9.2.1.1.28b</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R5-204523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4947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new NAS test case to test handling of extended octets</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R5-204524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4956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of EMM test cases to handle IMS Re-registration</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R5-204525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4936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EPC IMS TC 13.1.19-wait for UE IMS de-register</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R5-204526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Modification and editorial changes to NB-IoT TC 22.4.26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R5-204527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NB-IoT test case 22.4.5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RAN#89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R5-204528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4954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Updates to legacy TCs for feMTC</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16.5.0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R5-205179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4964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LTE testcases 9.2.3.1.4 and 9.2.3.2.13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R5-205218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4967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Restoration of wrongly implemented parts of T2 of Table 6.3.4.3.2-1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R5-205344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4970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Corrections to EMM Test Cases 9.2.1.1.28b and 9.2.1.2.1d</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R5-205668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4976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NB-IoT UE Capability transfer test case 22.4.13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R5-205760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4977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NB-IoT R15 testcase 22.3.1.11 NB-IoT / Scheduling Request / Without HARQ ACK</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R5-205762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4978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DCI format for sTTI test cases</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R5-205861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4981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NB-IoT test case 22.5.21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R5-205867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4982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of test case 11.2.7 to handle IMS Re-registration</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R5-206052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4984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LTE RLC test cases 7.2.3.10 and 7.2.3.13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R5-206058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4985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new eMTC4 TC 7.1.4.14a Correct HARQ process handling / feedback for UL data</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R5-206281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4963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New TC 13.1.22 MCPTT / Attach / Call setup CO</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R5-206387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4979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Introduction of sTTI related definitions and abbreviations</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R5-206389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4968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new NB-IoT test case 22.2.11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R5-206390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4969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new NB-IoT test case 22.2.12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R5-206401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4986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New testcase for ethernet header compression and decompression for eutran</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R5-206433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4961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applicability of RRC 8.1.2.15 to Rel-15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R5-206434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4974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LTE testcase 11.2.6 to handle IMS Re-Registration</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R5-206435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4962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applicability of NB-IoT RRC 22.4.26 to Rel-15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R5-206436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4965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NBIOT testcase 22.5.20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R5-206437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4966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NBIOT testcase 22.2.5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2020-12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R5-206438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4975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NB-IoT test cases</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16.6.0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R5-210042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4987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Editorial TC BT measurement collection in Immediate MDT to the correct subclause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16.8.0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4988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Editorial TC BT measurement collection in Logged MDT to the correct subclause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16.8.0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R5-210044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4989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Editorial TC BT measurement collection in RLF logging to the correct subclause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16.8.0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R5-210045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4990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Editorial TC WLAN measurement collection in RLF logging to the correct subclause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16.8.0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R5-210046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4991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Editorial TC BT measurement collection in CEF logging to the correct subclause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16.8.0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R5-210047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4992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Editorial TC WLAN measurement collection in CEF logging to the correct subclause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16.8.0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R5-210681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5006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LTE TC 6.1.1.2a</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16.8.0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R5-210683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5008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LTE TC 6.1.1.6b</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16.8.0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R5-210684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5009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LTE TC 6.1.2.3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16.8.0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R5-210685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LTE TC 6.1.2.12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16.8.0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R5-211341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4995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Editorial updates of TS 36.523-1 Section 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16.8.0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R5-211342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5007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LTE TC 6.1.1.6a</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16.8.0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R5-211343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4996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Editorial updates of TS 36.523-1 Section 7.1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16.8.0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R5-211344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4997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Editorial updates of TS 36.523-1 Sections 8.1 and 8.2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16.8.0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R5-211345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LTE test case 8.2.4.1 for CAT-M mode UEs</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16.8.0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R5-211346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4998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Editorial updates of TS 36.523-1 Section 8.3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16.8.0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R5-211347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4999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Editorial updates of TS 36.523-1 Section 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16.8.0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R5-211348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Editorial updates of TS 36.523-1 Section 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16.8.0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R5-211349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Editorial updates of TS 36.523-1 Sections 10 to 13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16.8.0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R5-211350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Editorial updates of TS 36.523-1 Sections 15, 17 and 19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16.8.0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R5-211452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E-UTRAN TC 8.2.4.30.1 DAPS handover</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16.8.0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R5-211509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4993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of TC WLAN measurement collection in Immediate MDT for specific sys infos</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16.8.0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R5-211510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4994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of TC WLAN measurement collection in Logged MDT for specific sys infos</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16.8.0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R5-211511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Test Case 10.2.2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16.8.0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R5-211512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5004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to TC 13.1.22 MCPTT / Attach / Call setup CO</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16.8.0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R5-211513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5003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Editorial updates of TS 36.523-1 Sections 22 and 24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16.8.0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R5-211514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5005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Adding specs to References in TS 36.523-1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16.7.0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16.8.0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R5-212439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5017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LTE TC 6.1.1.2a-Automatic PLMN selection</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16.8.0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16.9.0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R5-212440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LTE TC 6.1.1.6a-User PLMN selection</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16.8.0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16.9.0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R5-212683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 test case 7.3.5.6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16.8.0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16.9.0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R5-212888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and reallocation of NB-IoT test case for WUS / DRX</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16.8.0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16.9.0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R5-212889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and reallocation of NB-IoT test case for WUS / eDRX</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16.8.0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16.9.0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R5-213023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5024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NB-IoT test case 22.3.2.8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16.8.0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16.9.0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R5-213426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handling of LTE MAC PDU on DL SCH with reserved value for LCID</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16.8.0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16.9.0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R5-213547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new NB-IoT test case 22.4.14a</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16.8.0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16.9.0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R5-213550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LTE TC 8.2.4.31.1 Conditional handover Success</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16.8.0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16.9.0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R5-213551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LTE TC 8.2.4.31.2-CHO modify CHO configuration</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16.8.0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16.9.0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R5-213649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of limited service IMS emergency call test cases</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16.8.0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16.9.0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R5-214438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5027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LTE testcase 7.2.2.8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16.9.0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R5-214439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5028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NBIOT testcase 22.5.21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16.9.0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R5-214459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5029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Test Cases 8.1.1.8 and 8.1.1.9 to specify PowerBoost for WUS configuration</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16.9.0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R5-214517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NB-IoT test case 22.2.4 for TDD</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16.9.0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R5-214518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NB-IoT test case 22.2.5 for TDD</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16.9.0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R5-214585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EUTRA RRC test case 8.6.4.5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16.9.0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R5-215042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NB-IoT test case 22.2.9 for TDD</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16.9.0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R5-215050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NB-IoT test case 22.3.1.1 for TDD</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16.9.0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R5-215053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NB-IoT test case 22.3.1.6 and 22.3.1.6a for TDD</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16.9.0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R5-215054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NB-IoT test case 22.3.1.7 for TDD</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16.9.0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R5-215118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5045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NB-IoT test case 22.3.1.8 for TDD</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16.9.0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R5-215120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5046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NB-IoT test case 22.3.2.8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16.9.0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R5-215125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5048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NB-IoT test case 22.4.4 for TDD</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16.9.0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R5-215126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5049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NB-IoT test case 22.4.5 for TDD</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16.9.0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R5-215127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NB-IoT test case 22.4.6 for TDD</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16.9.0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R5-215155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5052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NB-IoT test case 22.4.8 for TDD</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16.9.0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R5-215156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5053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NB-IoT test case 22.4.9 for TDD</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16.9.0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R5-215157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5054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NB-IoT test case 22.4.26 for TDD</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16.9.0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R5-215724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new NB-IoT test case for NB-IoT / RACH Procedure / Non-anchor carrier / Preamble format 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16.9.0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R5-216245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5047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NB-IoT test case 22.4.1 for TDD</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16.9.0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R5-216246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5055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NB-IoT test case 22.4.13 for Rel-15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16.9.0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R5-216247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5056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NB-IoT test case 22.5.8 for TDD</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16.9.0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R5-216248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5026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test case 7.3.5.6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16.9.0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R5-216249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 new TC 8.2.4.30.4 Inter Frequency DAPS handover</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16.9.0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R5-216250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on TC 8.2.4.30.1 intra-frequency DAPS handover</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16.9.0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R5-216251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LTE TC 8.2.4.31.3-Conditional handover Failure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16.9.0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R5-216252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5036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new test case 8.2.4.30.2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16.9.0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R5-216253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5037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new test case 8.2.4.30.3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16.9.0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R5-216254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5038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new test case 8.2.4.30.5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16.9.0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R5-216255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5039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new test case 8.2.4.30.6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16.9.0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R5-216281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5051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Rel-16 RACS RRC test case 8.5.5.1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16.9.0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R5-216337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LTE Idle mode TC 6.1.2.13 for CAT-M1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16.9.0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R5-216563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5059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of test case 8.2.4.30.2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R5-216564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5060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of test case 8.2.4.30.5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16.11.0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R5-216800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5061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 test case 7.3.5.7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R5-217868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5063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new TC 7.1.3.23 Enhanced Coverage / DL Fexible starting PRB</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R5-217869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5064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new TC 7.1.4.42 Enhanced Coverage / UL Fexible starting PRB</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R5-217871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5062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test case 7.3.5.6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R5-217903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5070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of UE capability test case 8.5.4.1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R5-217904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5071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of RACS test case 8.5.5.1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R5-217956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5066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NB-IoT test case 22.4.27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R5-217957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5067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NB-IoT test case 22.4.13 for Rel-15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2021-12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RAN#94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R5-217958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5068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 NB-IoT / Cell reselection / MFBI for NS_04 NB-IoT in North America</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16.11.0</w:t>
            </w:r>
          </w:p>
        </w:tc>
      </w:tr>
      <w:tr>
        <w:trPr/>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overflowPunct w:val="false"/>
              <w:autoSpaceDE w:val="false"/>
              <w:spacing w:before="0" w:after="0"/>
              <w:textAlignment w:val="baseline"/>
              <w:rPr>
                <w:rFonts w:ascii="Arial" w:hAnsi="Arial" w:cs="Arial"/>
                <w:color w:val="000000"/>
                <w:sz w:val="16"/>
                <w:szCs w:val="16"/>
              </w:rPr>
            </w:pPr>
            <w:r>
              <w:rPr>
                <w:rFonts w:cs="Arial" w:ascii="Arial" w:hAnsi="Arial"/>
                <w:color w:val="000000"/>
                <w:sz w:val="16"/>
                <w:szCs w:val="16"/>
              </w:rPr>
              <w:t>2022-12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overflowPunct w:val="false"/>
              <w:autoSpaceDE w:val="false"/>
              <w:spacing w:before="0" w:after="0"/>
              <w:textAlignment w:val="baseline"/>
              <w:rPr>
                <w:rFonts w:ascii="Arial" w:hAnsi="Arial" w:cs="Arial"/>
                <w:color w:val="000000"/>
                <w:sz w:val="16"/>
                <w:szCs w:val="16"/>
              </w:rPr>
            </w:pPr>
            <w:r>
              <w:rPr>
                <w:rFonts w:cs="Arial" w:ascii="Arial" w:hAnsi="Arial"/>
                <w:color w:val="000000"/>
                <w:sz w:val="16"/>
                <w:szCs w:val="16"/>
              </w:rPr>
              <w:t>RAN#98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overflowPunct w:val="false"/>
              <w:autoSpaceDE w:val="false"/>
              <w:spacing w:before="0" w:after="0"/>
              <w:textAlignment w:val="baseline"/>
              <w:rPr>
                <w:rFonts w:ascii="Arial" w:hAnsi="Arial" w:cs="Arial"/>
                <w:color w:val="000000"/>
                <w:sz w:val="16"/>
                <w:szCs w:val="16"/>
              </w:rPr>
            </w:pPr>
            <w:r>
              <w:rPr>
                <w:rFonts w:cs="Arial" w:ascii="Arial" w:hAnsi="Arial"/>
                <w:color w:val="000000"/>
                <w:sz w:val="16"/>
                <w:szCs w:val="16"/>
              </w:rPr>
              <w:t>R5-225985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overflowPunct w:val="false"/>
              <w:autoSpaceDE w:val="false"/>
              <w:spacing w:before="0" w:after="0"/>
              <w:textAlignment w:val="baseline"/>
              <w:rPr>
                <w:rFonts w:ascii="Arial" w:hAnsi="Arial" w:cs="Arial"/>
                <w:color w:val="000000"/>
                <w:sz w:val="16"/>
                <w:szCs w:val="16"/>
              </w:rPr>
            </w:pPr>
            <w:r>
              <w:rPr>
                <w:rFonts w:cs="Arial" w:ascii="Arial" w:hAnsi="Arial"/>
                <w:color w:val="000000"/>
                <w:sz w:val="16"/>
                <w:szCs w:val="16"/>
              </w:rPr>
              <w:t>5123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overflowPunct w:val="false"/>
              <w:autoSpaceDE w:val="false"/>
              <w:spacing w:before="0" w:after="0"/>
              <w:textAlignment w:val="baseline"/>
              <w:rPr>
                <w:rFonts w:ascii="Arial" w:hAnsi="Arial" w:cs="Arial"/>
                <w:color w:val="000000"/>
                <w:sz w:val="16"/>
                <w:szCs w:val="16"/>
              </w:rPr>
            </w:pPr>
            <w:r>
              <w:rPr>
                <w:rFonts w:cs="Arial" w:ascii="Arial" w:hAnsi="Arial"/>
                <w:color w:val="000000"/>
                <w:sz w:val="16"/>
                <w:szCs w:val="16"/>
              </w:rPr>
              <w:t>-</w:t>
            </w:r>
          </w:p>
        </w:tc>
        <w:tc>
          <w:tcPr>
            <w:tcW w:w="3402"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overflowPunct w:val="false"/>
              <w:autoSpaceDE w:val="false"/>
              <w:spacing w:before="0" w:after="0"/>
              <w:textAlignment w:val="baseline"/>
              <w:rPr>
                <w:rFonts w:ascii="Arial" w:hAnsi="Arial" w:cs="Arial"/>
                <w:color w:val="000000"/>
                <w:sz w:val="16"/>
                <w:szCs w:val="16"/>
              </w:rPr>
            </w:pPr>
            <w:r>
              <w:rPr>
                <w:rFonts w:cs="Arial" w:ascii="Arial" w:hAnsi="Arial"/>
                <w:color w:val="000000"/>
                <w:sz w:val="16"/>
                <w:szCs w:val="16"/>
              </w:rPr>
              <w:t>Removal of technical content in 36.523-1 v16.11.0 and substitution with pointer to the next Release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overflowPunct w:val="false"/>
              <w:autoSpaceDE w:val="false"/>
              <w:spacing w:before="0" w:after="0"/>
              <w:textAlignment w:val="baseline"/>
              <w:rPr>
                <w:rFonts w:ascii="Arial" w:hAnsi="Arial" w:cs="Arial"/>
                <w:color w:val="000000"/>
                <w:sz w:val="16"/>
                <w:szCs w:val="16"/>
              </w:rPr>
            </w:pPr>
            <w:r>
              <w:rPr>
                <w:rFonts w:cs="Arial" w:ascii="Arial" w:hAnsi="Arial"/>
                <w:color w:val="000000"/>
                <w:sz w:val="16"/>
                <w:szCs w:val="16"/>
              </w:rPr>
              <w:t>16.11.0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overflowPunct w:val="false"/>
              <w:autoSpaceDE w:val="false"/>
              <w:spacing w:before="0" w:after="0"/>
              <w:textAlignment w:val="baseline"/>
              <w:rPr>
                <w:rFonts w:ascii="Arial" w:hAnsi="Arial" w:cs="Arial"/>
                <w:color w:val="000000"/>
                <w:sz w:val="16"/>
                <w:szCs w:val="16"/>
              </w:rPr>
            </w:pPr>
            <w:r>
              <w:rPr>
                <w:rFonts w:cs="Arial" w:ascii="Arial" w:hAnsi="Arial"/>
                <w:color w:val="000000"/>
                <w:sz w:val="16"/>
                <w:szCs w:val="16"/>
              </w:rPr>
              <w:t>16.12.0</w:t>
            </w:r>
          </w:p>
        </w:tc>
      </w:tr>
    </w:tbl>
    <w:p>
      <w:pPr>
        <w:pStyle w:val="Normal"/>
        <w:spacing w:before="0" w:after="180"/>
        <w:rPr>
          <w:lang w:val="en-US" w:eastAsia="en-US"/>
        </w:rPr>
      </w:pPr>
      <w:r>
        <w:rPr>
          <w:lang w:val="en-US" w:eastAsia="en-US"/>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ZapfDingbats">
    <w:charset w:val="02"/>
    <w:family w:val="decorative"/>
    <w:pitch w:val="variable"/>
  </w:font>
  <w:font w:name="Calibri Light">
    <w:charset w:val="00"/>
    <w:family w:val="swiss"/>
    <w:pitch w:val="variable"/>
  </w:font>
  <w:font w:name="Segoe UI">
    <w:charset w:val="00"/>
    <w:family w:val="swiss"/>
    <w:pitch w:val="variable"/>
  </w:font>
  <w:font w:name="Tahoma">
    <w:charset w:val="00"/>
    <w:family w:val="swiss"/>
    <w:pitch w:val="variable"/>
  </w:font>
  <w:font w:name="Consolas">
    <w:charset w:val="00"/>
    <w:family w:val="modern"/>
    <w:pitch w:val="default"/>
  </w:font>
  <w:font w:name="Geneva">
    <w:altName w:val="﷽﷽﷽﷽﷽﷽胩翿"/>
    <w:charset w:val="00"/>
    <w:family w:val="swiss"/>
    <w:pitch w:val="variable"/>
  </w:font>
  <w:font w:name="SimSun">
    <w:altName w:val="宋体"/>
    <w:charset w:val="86"/>
    <w:family w:val="auto"/>
    <w:pitch w:val="variable"/>
  </w:font>
  <w:font w:name="MS Mincho">
    <w:charset w:val="80"/>
    <w:family w:val="modern"/>
    <w:pitch w:val="default"/>
  </w:font>
  <w:font w:name="Times-Roman">
    <w:altName w:val="Times New Roman"/>
    <w:charset w:val="00"/>
    <w:family w:val="roman"/>
    <w:pitch w:val="default"/>
  </w:font>
  <w:font w:name="Bookman Old Style">
    <w:charset w:val="00"/>
    <w:family w:val="roman"/>
    <w:pitch w:val="variable"/>
  </w:font>
  <w:font w:name="IMHNGF+BookmanOldStyle">
    <w:altName w:val="Bookman Old Style"/>
    <w:charset w:val="00"/>
    <w:family w:val="roman"/>
    <w:pitch w:val="default"/>
  </w:font>
  <w:font w:name="Helvetica">
    <w:altName w:val="Arial"/>
    <w:charset w:val="00"/>
    <w:family w:val="swiss"/>
    <w:pitch w:val="variable"/>
  </w:font>
  <w:font w:name="Calibri">
    <w:charset w:val="00"/>
    <w:family w:val="swiss"/>
    <w:pitch w:val="variable"/>
  </w:font>
  <w:font w:name="Verdana">
    <w:charset w:val="00"/>
    <w:family w:val="swiss"/>
    <w:pitch w:val="variable"/>
  </w:font>
  <w:font w:name="Malgun Gothic">
    <w:charset w:val="81"/>
    <w:family w:val="swiss"/>
    <w:pitch w:val="variable"/>
  </w:font>
  <w:font w:name="Gulim">
    <w:altName w:val="굴림"/>
    <w:charset w:val="81"/>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Style w:val="ZGSM"/>
      </w:rPr>
      <w:t>Release 16</w:t>
    </w:r>
    <w:r>
      <mc:AlternateContent>
        <mc:Choice Requires="wps">
          <w:drawing>
            <wp:anchor behindDoc="0" distT="0" distB="0" distL="0" distR="0" simplePos="0" locked="0" layoutInCell="0" allowOverlap="1" relativeHeight="231">
              <wp:simplePos x="0" y="0"/>
              <wp:positionH relativeFrom="margin">
                <wp:align>right</wp:align>
              </wp:positionH>
              <wp:positionV relativeFrom="paragraph">
                <wp:posOffset>635</wp:posOffset>
              </wp:positionV>
              <wp:extent cx="1983740" cy="131445"/>
              <wp:effectExtent l="0" t="0" r="0" b="0"/>
              <wp:wrapSquare wrapText="largest"/>
              <wp:docPr id="13" name="Frame9"/>
              <a:graphic xmlns:a="http://schemas.openxmlformats.org/drawingml/2006/main">
                <a:graphicData uri="http://schemas.microsoft.com/office/word/2010/wordprocessingShape">
                  <wps:wsp>
                    <wps:cNvSpPr txBox="1"/>
                    <wps:spPr>
                      <a:xfrm>
                        <a:off x="0" y="0"/>
                        <a:ext cx="19837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36.523-1 V16.12.0 (2022-12)</w:t>
                          </w:r>
                          <w:r>
                            <w:rPr/>
                          </w:r>
                          <w:r>
                            <w:rPr/>
                            <w:fldChar w:fldCharType="end"/>
                          </w:r>
                        </w:p>
                      </w:txbxContent>
                    </wps:txbx>
                    <wps:bodyPr anchor="t" lIns="0" tIns="0" rIns="0" bIns="0">
                      <a:noAutofit/>
                    </wps:bodyPr>
                  </wps:wsp>
                </a:graphicData>
              </a:graphic>
            </wp:anchor>
          </w:drawing>
        </mc:Choice>
        <mc:Fallback>
          <w:pict>
            <v:rect fillcolor="#FFFFFF" style="position:absolute;rotation:-0;width:156.2pt;height:10.35pt;mso-wrap-distance-left:0pt;mso-wrap-distance-right:0pt;mso-wrap-distance-top:0pt;mso-wrap-distance-bottom:0pt;margin-top:0.05pt;mso-position-vertical-relative:text;margin-left:325.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36.523-1 V16.12.0 (2022-12)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1">
              <wp:simplePos x="0" y="0"/>
              <wp:positionH relativeFrom="margin">
                <wp:align>center</wp:align>
              </wp:positionH>
              <wp:positionV relativeFrom="paragraph">
                <wp:posOffset>635</wp:posOffset>
              </wp:positionV>
              <wp:extent cx="19177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221</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221</w:t>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567"/>
        </w:tabs>
        <w:ind w:left="567" w:hanging="567"/>
      </w:pPr>
      <w:rPr/>
    </w:lvl>
  </w:abstractNum>
  <w:abstractNum w:abstractNumId="3">
    <w:lvl w:ilvl="0">
      <w:numFmt w:val="bullet"/>
      <w:lvlText w:val="-"/>
      <w:lvlJc w:val="left"/>
      <w:pPr>
        <w:tabs>
          <w:tab w:val="num" w:pos="928"/>
        </w:tabs>
        <w:ind w:left="928" w:hanging="360"/>
      </w:pPr>
      <w:rPr>
        <w:rFonts w:ascii="Times New Roman" w:hAnsi="Times New Roman" w:cs="Times New Roman" w:hint="default"/>
      </w:rPr>
    </w:lvl>
  </w:abstractNum>
  <w:abstractNum w:abstractNumId="4">
    <w:lvl w:ilvl="0">
      <w:start w:val="9"/>
      <w:numFmt w:val="bullet"/>
      <w:lvlText w:val="-"/>
      <w:lvlJc w:val="left"/>
      <w:pPr>
        <w:tabs>
          <w:tab w:val="num" w:pos="0"/>
        </w:tabs>
        <w:ind w:left="644" w:hanging="360"/>
      </w:pPr>
      <w:rPr>
        <w:rFonts w:ascii="Times New Roman" w:hAnsi="Times New Roman" w:cs="Times New Roman" w:hint="default"/>
      </w:rPr>
    </w:lvl>
  </w:abstractNum>
  <w:abstractNum w:abstractNumId="5">
    <w:lvl w:ilvl="0">
      <w:start w:val="1"/>
      <w:numFmt w:val="decimal"/>
      <w:lvlText w:val="%1."/>
      <w:lvlJc w:val="left"/>
      <w:pPr>
        <w:tabs>
          <w:tab w:val="num" w:pos="360"/>
        </w:tabs>
        <w:ind w:left="360" w:hanging="360"/>
      </w:pPr>
    </w:lvl>
  </w:abstractNum>
  <w:abstractNum w:abstractNumId="6">
    <w:lvl w:ilvl="0">
      <w:start w:val="1"/>
      <w:numFmt w:val="decimal"/>
      <w:lvlText w:val="%1"/>
      <w:lvlJc w:val="left"/>
      <w:pPr>
        <w:tabs>
          <w:tab w:val="num" w:pos="735"/>
        </w:tabs>
        <w:ind w:left="735" w:hanging="735"/>
      </w:pPr>
      <w:rPr/>
    </w:lvl>
    <w:lvl w:ilvl="1">
      <w:start w:val="1"/>
      <w:numFmt w:val="decimal"/>
      <w:lvlText w:val="%1.%2"/>
      <w:lvlJc w:val="left"/>
      <w:pPr>
        <w:tabs>
          <w:tab w:val="num" w:pos="735"/>
        </w:tabs>
        <w:ind w:left="735" w:hanging="735"/>
      </w:pPr>
      <w:rPr/>
    </w:lvl>
    <w:lvl w:ilvl="2">
      <w:start w:val="1"/>
      <w:numFmt w:val="decimal"/>
      <w:lvlText w:val="%1.%2.%3"/>
      <w:lvlJc w:val="left"/>
      <w:pPr>
        <w:tabs>
          <w:tab w:val="num" w:pos="1080"/>
        </w:tabs>
        <w:ind w:left="735" w:hanging="735"/>
      </w:pPr>
      <w:rPr/>
    </w:lvl>
    <w:lvl w:ilvl="3">
      <w:start w:val="1"/>
      <w:numFmt w:val="decimal"/>
      <w:lvlText w:val="%1.%2.%3.%4"/>
      <w:lvlJc w:val="left"/>
      <w:pPr>
        <w:tabs>
          <w:tab w:val="num" w:pos="1440"/>
        </w:tabs>
        <w:ind w:left="735" w:hanging="735"/>
      </w:pPr>
      <w:rPr/>
    </w:lvl>
    <w:lvl w:ilvl="4">
      <w:start w:val="1"/>
      <w:numFmt w:val="decimal"/>
      <w:lvlText w:val="%1.%2.%3.%4.%5"/>
      <w:lvlJc w:val="left"/>
      <w:pPr>
        <w:tabs>
          <w:tab w:val="num" w:pos="1440"/>
        </w:tabs>
        <w:ind w:left="1080" w:hanging="1080"/>
      </w:pPr>
      <w:rPr/>
    </w:lvl>
    <w:lvl w:ilvl="5">
      <w:start w:val="1"/>
      <w:numFmt w:val="decimal"/>
      <w:lvlText w:val="%1.%2.%3.%4.%5.%6"/>
      <w:lvlJc w:val="left"/>
      <w:pPr>
        <w:tabs>
          <w:tab w:val="num" w:pos="1800"/>
        </w:tabs>
        <w:ind w:left="1080" w:hanging="1080"/>
      </w:pPr>
      <w:rPr/>
    </w:lvl>
    <w:lvl w:ilvl="6">
      <w:start w:val="1"/>
      <w:numFmt w:val="decimal"/>
      <w:lvlText w:val="%1.%2.%3.%4.%5.%6.%7"/>
      <w:lvlJc w:val="left"/>
      <w:pPr>
        <w:tabs>
          <w:tab w:val="num" w:pos="1440"/>
        </w:tabs>
        <w:ind w:left="1440" w:hanging="14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800"/>
        </w:tabs>
        <w:ind w:left="1800" w:hanging="1800"/>
      </w:pPr>
      <w:rPr/>
    </w:lvl>
  </w:abstractNum>
  <w:abstractNum w:abstractNumId="7">
    <w:lvl w:ilvl="0">
      <w:start w:val="1"/>
      <w:numFmt w:val="bullet"/>
      <w:lvlText w:val=""/>
      <w:lvlJc w:val="left"/>
      <w:pPr>
        <w:tabs>
          <w:tab w:val="num" w:pos="992"/>
        </w:tabs>
        <w:ind w:left="992" w:hanging="425"/>
      </w:pPr>
      <w:rPr>
        <w:rFonts w:ascii="Symbol" w:hAnsi="Symbol" w:cs="Symbol" w:hint="default"/>
      </w:rPr>
    </w:lvl>
  </w:abstractNum>
  <w:abstractNum w:abstractNumId="8">
    <w:lvl w:ilvl="0">
      <w:start w:val="1"/>
      <w:numFmt w:val="bullet"/>
      <w:lvlText w:val=""/>
      <w:lvlJc w:val="left"/>
      <w:pPr>
        <w:tabs>
          <w:tab w:val="num" w:pos="1843"/>
        </w:tabs>
        <w:ind w:left="1843" w:hanging="425"/>
      </w:pPr>
      <w:rPr>
        <w:rFonts w:ascii="Symbol" w:hAnsi="Symbol" w:cs="Symbol" w:hint="default"/>
      </w:rPr>
    </w:lvl>
  </w:abstractNum>
  <w:abstractNum w:abstractNumId="9">
    <w:lvl w:ilvl="0">
      <w:start w:val="3"/>
      <w:numFmt w:val="bullet"/>
      <w:lvlText w:val="-"/>
      <w:lvlJc w:val="left"/>
      <w:pPr>
        <w:tabs>
          <w:tab w:val="num" w:pos="0"/>
        </w:tabs>
        <w:ind w:left="644" w:hanging="360"/>
      </w:pPr>
      <w:rPr>
        <w:rFonts w:ascii="Times New Roman" w:hAnsi="Times New Roman" w:cs="Times New Roman" w:hint="default"/>
      </w:rPr>
    </w:lvl>
  </w:abstractNum>
  <w:abstractNum w:abstractNumId="10">
    <w:lvl w:ilvl="0">
      <w:start w:val="8"/>
      <w:numFmt w:val="bullet"/>
      <w:lvlText w:val="-"/>
      <w:lvlJc w:val="left"/>
      <w:pPr>
        <w:tabs>
          <w:tab w:val="num" w:pos="644"/>
        </w:tabs>
        <w:ind w:left="644" w:hanging="360"/>
      </w:pPr>
      <w:rPr>
        <w:rFonts w:ascii="Times New Roman" w:hAnsi="Times New Roman" w:cs="Times New Roman" w:hint="default"/>
      </w:rPr>
    </w:lvl>
  </w:abstractNum>
  <w:abstractNum w:abstractNumId="11">
    <w:lvl w:ilvl="0">
      <w:start w:val="1"/>
      <w:numFmt w:val="bullet"/>
      <w:lvlText w:val=""/>
      <w:lvlJc w:val="left"/>
      <w:pPr>
        <w:tabs>
          <w:tab w:val="num" w:pos="360"/>
        </w:tabs>
        <w:ind w:left="360" w:hanging="360"/>
      </w:pPr>
      <w:rPr>
        <w:rFonts w:ascii="Symbol" w:hAnsi="Symbol" w:cs="Symbol" w:hint="default"/>
      </w:rPr>
    </w:lvl>
  </w:abstractNum>
  <w:abstractNum w:abstractNumId="12">
    <w:lvl w:ilvl="0">
      <w:start w:val="1"/>
      <w:numFmt w:val="bullet"/>
      <w:lvlText w:val=""/>
      <w:lvlJc w:val="left"/>
      <w:pPr>
        <w:tabs>
          <w:tab w:val="num" w:pos="851"/>
        </w:tabs>
        <w:ind w:left="851" w:hanging="851"/>
      </w:pPr>
      <w:rPr>
        <w:rFonts w:ascii="ZapfDingbats" w:hAnsi="ZapfDingbats" w:cs="ZapfDingbats" w:hint="default"/>
        <w:sz w:val="20"/>
        <w:i w:val="false"/>
        <w:b/>
        <w:szCs w:val="20"/>
        <w:color w:val="70CEF5"/>
      </w:rPr>
    </w:lvl>
  </w:abstractNum>
  <w:abstractNum w:abstractNumId="13">
    <w:lvl w:ilvl="0">
      <w:start w:val="1"/>
      <w:numFmt w:val="bullet"/>
      <w:lvlText w:val=""/>
      <w:lvlJc w:val="left"/>
      <w:pPr>
        <w:tabs>
          <w:tab w:val="num" w:pos="1418"/>
        </w:tabs>
        <w:ind w:left="1418" w:hanging="426"/>
      </w:pPr>
      <w:rPr>
        <w:rFonts w:ascii="Wingdings" w:hAnsi="Wingdings" w:cs="Wingdings" w:hint="default"/>
      </w:rPr>
    </w:lvl>
  </w:abstractNum>
  <w:abstractNum w:abstractNumId="14">
    <w:lvl w:ilvl="0">
      <w:numFmt w:val="bullet"/>
      <w:lvlText w:val=""/>
      <w:lvlJc w:val="left"/>
      <w:pPr>
        <w:tabs>
          <w:tab w:val="num" w:pos="283"/>
        </w:tabs>
        <w:ind w:left="567" w:hanging="283"/>
      </w:pPr>
      <w:rPr>
        <w:rFonts w:ascii="Symbol" w:hAnsi="Symbol" w:cs="Symbol" w:hint="default"/>
      </w:rPr>
    </w:lvl>
  </w:abstractNum>
  <w:abstractNum w:abstractNumId="1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rFonts w:ascii="Times New Roman" w:hAnsi="Times New Roman" w:eastAsia="MS Mincho;MS Mincho"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6z0">
    <w:name w:val="WW8Num6z0"/>
    <w:qFormat/>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Times New Roman" w:hAnsi="Times New Roman" w:eastAsia="MS Mincho;MS Mincho" w:cs="Times New Roman"/>
    </w:rPr>
  </w:style>
  <w:style w:type="character" w:styleId="WW8Num9z1">
    <w:name w:val="WW8Num9z1"/>
    <w:qFormat/>
    <w:rPr>
      <w:rFonts w:ascii="Wingdings" w:hAnsi="Wingdings" w:cs="Wingdings"/>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2z0">
    <w:name w:val="WW8Num12z0"/>
    <w:qFormat/>
    <w:rPr>
      <w:rFonts w:ascii="ZapfDingbats" w:hAnsi="ZapfDingbats" w:cs="ZapfDingbats"/>
      <w:b/>
      <w:i w:val="false"/>
      <w:color w:val="70CEF5"/>
      <w:sz w:val="20"/>
      <w:szCs w:val="20"/>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Wingdings" w:hAnsi="Wingdings" w:cs="Wingdings"/>
    </w:rPr>
  </w:style>
  <w:style w:type="character" w:styleId="WW8NumSt10z0">
    <w:name w:val="WW8NumSt10z0"/>
    <w:qFormat/>
    <w:rPr>
      <w:rFonts w:ascii="Symbol" w:hAnsi="Symbol" w:cs="Symbol"/>
    </w:rPr>
  </w:style>
  <w:style w:type="character" w:styleId="DefaultParagraphFont">
    <w:name w:val="Default Paragraph Font"/>
    <w:qFormat/>
    <w:rPr/>
  </w:style>
  <w:style w:type="character" w:styleId="Heading2Char">
    <w:name w:val="Heading 2 Char"/>
    <w:qFormat/>
    <w:rPr>
      <w:rFonts w:ascii="Arial" w:hAnsi="Arial" w:cs="Arial"/>
      <w:sz w:val="32"/>
      <w:lang w:val="en-GB" w:bidi="ar-SA"/>
    </w:rPr>
  </w:style>
  <w:style w:type="character" w:styleId="Heading3Char">
    <w:name w:val="Heading 3 Char"/>
    <w:qFormat/>
    <w:rPr>
      <w:rFonts w:ascii="Arial" w:hAnsi="Arial" w:cs="Arial"/>
      <w:sz w:val="28"/>
      <w:lang w:val="en-GB" w:bidi="ar-SA"/>
    </w:rPr>
  </w:style>
  <w:style w:type="character" w:styleId="Heading4Char">
    <w:name w:val="Heading 4 Char"/>
    <w:qFormat/>
    <w:rPr>
      <w:rFonts w:ascii="Arial" w:hAnsi="Arial" w:cs="Arial"/>
      <w:sz w:val="24"/>
      <w:szCs w:val="28"/>
      <w:lang w:val="en-GB" w:bidi="ar-SA"/>
    </w:rPr>
  </w:style>
  <w:style w:type="character" w:styleId="Titre3Car">
    <w:name w:val="Titre 3 Car"/>
    <w:qFormat/>
    <w:rPr>
      <w:rFonts w:ascii="Arial" w:hAnsi="Arial" w:cs="Arial"/>
      <w:sz w:val="28"/>
      <w:szCs w:val="28"/>
      <w:lang w:val="en-GB" w:bidi="en-US"/>
    </w:rPr>
  </w:style>
  <w:style w:type="character" w:styleId="Heading5Char">
    <w:name w:val="Heading 5 Char"/>
    <w:qFormat/>
    <w:rPr>
      <w:rFonts w:ascii="Arial" w:hAnsi="Arial" w:cs="Arial"/>
      <w:sz w:val="22"/>
      <w:lang w:val="en-GB" w:bidi="ar-SA"/>
    </w:rPr>
  </w:style>
  <w:style w:type="character" w:styleId="H6Char">
    <w:name w:val="H6 Char"/>
    <w:qFormat/>
    <w:rPr>
      <w:rFonts w:ascii="Arial" w:hAnsi="Arial" w:cs="Arial"/>
      <w:lang w:val="en-GB" w:bidi="ar-SA"/>
    </w:rPr>
  </w:style>
  <w:style w:type="character" w:styleId="ZGSM">
    <w:name w:val="ZGSM"/>
    <w:qFormat/>
    <w:rPr/>
  </w:style>
  <w:style w:type="character" w:styleId="FootnoteCharacters">
    <w:name w:val="Footnote Characters"/>
    <w:qFormat/>
    <w:rPr>
      <w:b/>
      <w:sz w:val="16"/>
      <w:vertAlign w:val="superscript"/>
    </w:rPr>
  </w:style>
  <w:style w:type="character" w:styleId="NOChar">
    <w:name w:val="NO Char"/>
    <w:qFormat/>
    <w:rPr>
      <w:lang w:val="en-GB" w:bidi="ar-SA"/>
    </w:rPr>
  </w:style>
  <w:style w:type="character" w:styleId="PLChar">
    <w:name w:val="PL Char"/>
    <w:qFormat/>
    <w:rPr>
      <w:rFonts w:ascii="Courier New" w:hAnsi="Courier New" w:cs="Courier New"/>
      <w:sz w:val="16"/>
      <w:lang w:val="en-GB" w:eastAsia="en-US" w:bidi="ar-SA"/>
    </w:rPr>
  </w:style>
  <w:style w:type="character" w:styleId="TALChar">
    <w:name w:val="TAL Char"/>
    <w:qFormat/>
    <w:rPr>
      <w:rFonts w:ascii="Arial" w:hAnsi="Arial" w:cs="Arial"/>
      <w:sz w:val="18"/>
      <w:lang w:val="en-GB" w:bidi="ar-SA"/>
    </w:rPr>
  </w:style>
  <w:style w:type="character" w:styleId="TACCar">
    <w:name w:val="TAC Car"/>
    <w:basedOn w:val="TALChar"/>
    <w:qFormat/>
    <w:rPr/>
  </w:style>
  <w:style w:type="character" w:styleId="TAHCar">
    <w:name w:val="TAH Car"/>
    <w:qFormat/>
    <w:rPr>
      <w:rFonts w:ascii="Arial" w:hAnsi="Arial" w:cs="Arial"/>
      <w:b/>
      <w:sz w:val="18"/>
      <w:lang w:val="en-GB" w:bidi="ar-SA"/>
    </w:rPr>
  </w:style>
  <w:style w:type="character" w:styleId="B1Char">
    <w:name w:val="B1 Char"/>
    <w:qFormat/>
    <w:rPr>
      <w:lang w:val="en-GB" w:bidi="ar-SA"/>
    </w:rPr>
  </w:style>
  <w:style w:type="character" w:styleId="EditorsNoteCarCar">
    <w:name w:val="Editor's Note Car Car"/>
    <w:qFormat/>
    <w:rPr>
      <w:color w:val="FF0000"/>
      <w:lang w:val="en-GB" w:bidi="en-US"/>
    </w:rPr>
  </w:style>
  <w:style w:type="character" w:styleId="THChar">
    <w:name w:val="TH Char"/>
    <w:qFormat/>
    <w:rPr>
      <w:rFonts w:ascii="Arial" w:hAnsi="Arial" w:cs="Arial"/>
      <w:b/>
      <w:lang w:val="en-GB" w:bidi="ar-SA"/>
    </w:rPr>
  </w:style>
  <w:style w:type="character" w:styleId="TFChar">
    <w:name w:val="TF Char"/>
    <w:qFormat/>
    <w:rPr>
      <w:rFonts w:ascii="Arial" w:hAnsi="Arial" w:cs="Arial"/>
      <w:b/>
      <w:lang w:val="en-GB" w:bidi="ar-SA"/>
    </w:rPr>
  </w:style>
  <w:style w:type="character" w:styleId="B2Char">
    <w:name w:val="B2 Char"/>
    <w:qFormat/>
    <w:rPr>
      <w:lang w:val="en-GB" w:bidi="ar-SA"/>
    </w:rPr>
  </w:style>
  <w:style w:type="character" w:styleId="B3Char">
    <w:name w:val="B3 Char"/>
    <w:qFormat/>
    <w:rPr>
      <w:lang w:val="en-GB" w:bidi="ar-SA"/>
    </w:rPr>
  </w:style>
  <w:style w:type="character" w:styleId="B4Char">
    <w:name w:val="B4 Char"/>
    <w:qFormat/>
    <w:rPr>
      <w:lang w:val="en-GB" w:bidi="ar-SA"/>
    </w:rPr>
  </w:style>
  <w:style w:type="character" w:styleId="CommentReference">
    <w:name w:val="Comment Reference"/>
    <w:qFormat/>
    <w:rPr>
      <w:sz w:val="16"/>
    </w:rPr>
  </w:style>
  <w:style w:type="character" w:styleId="GuidanceChar">
    <w:name w:val="Guidance Char"/>
    <w:qFormat/>
    <w:rPr>
      <w:i/>
      <w:color w:val="0000FF"/>
      <w:lang w:val="en-GB" w:bidi="ar-SA"/>
    </w:rPr>
  </w:style>
  <w:style w:type="character" w:styleId="Emphasis">
    <w:name w:val="Emphasis"/>
    <w:qFormat/>
    <w:rPr>
      <w:i/>
      <w:iCs/>
    </w:rPr>
  </w:style>
  <w:style w:type="character" w:styleId="HeadingChar">
    <w:name w:val="Heading Char"/>
    <w:qFormat/>
    <w:rPr>
      <w:rFonts w:ascii="Arial" w:hAnsi="Arial" w:cs="Arial"/>
      <w:b/>
      <w:sz w:val="22"/>
      <w:lang w:val="en-US" w:bidi="ar-SA"/>
    </w:rPr>
  </w:style>
  <w:style w:type="character" w:styleId="TALCar">
    <w:name w:val="TAL Car"/>
    <w:qFormat/>
    <w:rPr>
      <w:rFonts w:ascii="Arial" w:hAnsi="Arial" w:cs="Arial"/>
      <w:sz w:val="18"/>
      <w:szCs w:val="18"/>
      <w:lang w:val="en-GB" w:bidi="en-US"/>
    </w:rPr>
  </w:style>
  <w:style w:type="character" w:styleId="InternetLink">
    <w:name w:val="Hyperlink"/>
    <w:rPr>
      <w:color w:val="0000FF"/>
      <w:u w:val="single"/>
    </w:rPr>
  </w:style>
  <w:style w:type="character" w:styleId="EditorsNoteChar">
    <w:name w:val="Editor's Note Char"/>
    <w:qFormat/>
    <w:rPr>
      <w:color w:val="FF0000"/>
      <w:lang w:val="en-GB" w:bidi="en-US"/>
    </w:rPr>
  </w:style>
  <w:style w:type="character" w:styleId="B3Char2">
    <w:name w:val="B3 Char2"/>
    <w:qFormat/>
    <w:rPr>
      <w:lang w:val="en-GB" w:bidi="en-US"/>
    </w:rPr>
  </w:style>
  <w:style w:type="character" w:styleId="NormalLatinItaliqueCar">
    <w:name w:val="Normal + (Latin) Italique Car"/>
    <w:qFormat/>
    <w:rPr>
      <w:lang w:val="en-GB" w:bidi="ar-SA"/>
    </w:rPr>
  </w:style>
  <w:style w:type="character" w:styleId="B1LatinItaliqueCar">
    <w:name w:val="B1 + (Latin) Italique Car"/>
    <w:qFormat/>
    <w:rPr>
      <w:i/>
      <w:iCs/>
      <w:lang w:val="en-GB" w:bidi="ar-SA"/>
    </w:rPr>
  </w:style>
  <w:style w:type="character" w:styleId="B2Car">
    <w:name w:val="B2 Car"/>
    <w:qFormat/>
    <w:rPr>
      <w:lang w:val="en-GB" w:bidi="en-US"/>
    </w:rPr>
  </w:style>
  <w:style w:type="character" w:styleId="H6Car">
    <w:name w:val="H6 Car"/>
    <w:basedOn w:val="Heading5Char"/>
    <w:qFormat/>
    <w:rPr/>
  </w:style>
  <w:style w:type="character" w:styleId="CarCar">
    <w:name w:val=" Car Car"/>
    <w:qFormat/>
    <w:rPr>
      <w:rFonts w:ascii="Arial" w:hAnsi="Arial" w:cs="Arial"/>
      <w:sz w:val="28"/>
      <w:szCs w:val="28"/>
      <w:lang w:val="en-GB" w:bidi="en-US"/>
    </w:rPr>
  </w:style>
  <w:style w:type="character" w:styleId="NOZchn">
    <w:name w:val="NO Zchn"/>
    <w:qFormat/>
    <w:rPr>
      <w:lang w:val="en-GB" w:bidi="ar-SA"/>
    </w:rPr>
  </w:style>
  <w:style w:type="character" w:styleId="Head2AChar">
    <w:name w:val="Head2A Char"/>
    <w:qFormat/>
    <w:rPr>
      <w:rFonts w:ascii="Arial" w:hAnsi="Arial" w:eastAsia="SimSun;宋体" w:cs="Arial"/>
      <w:sz w:val="32"/>
      <w:lang w:val="en-GB" w:bidi="ar-SA"/>
    </w:rPr>
  </w:style>
  <w:style w:type="character" w:styleId="Underrubrik2Char">
    <w:name w:val="Underrubrik2 Char"/>
    <w:qFormat/>
    <w:rPr>
      <w:rFonts w:ascii="Arial" w:hAnsi="Arial" w:eastAsia="SimSun;宋体" w:cs="Arial"/>
      <w:sz w:val="28"/>
      <w:lang w:val="en-GB" w:bidi="ar-SA"/>
    </w:rPr>
  </w:style>
  <w:style w:type="character" w:styleId="H4Char">
    <w:name w:val="h4 Char"/>
    <w:qFormat/>
    <w:rPr>
      <w:rFonts w:ascii="Arial" w:hAnsi="Arial" w:eastAsia="SimSun;宋体" w:cs="Arial"/>
      <w:sz w:val="24"/>
      <w:lang w:val="en-GB" w:bidi="ar-SA"/>
    </w:rPr>
  </w:style>
  <w:style w:type="character" w:styleId="NOChar1">
    <w:name w:val="NO Char1"/>
    <w:qFormat/>
    <w:rPr>
      <w:rFonts w:eastAsia="MS Mincho;MS Mincho"/>
      <w:lang w:val="en-GB" w:bidi="ar-SA"/>
    </w:rPr>
  </w:style>
  <w:style w:type="character" w:styleId="Msoins">
    <w:name w:val="msoins"/>
    <w:basedOn w:val="DefaultParagraphFont"/>
    <w:qFormat/>
    <w:rPr/>
  </w:style>
  <w:style w:type="character" w:styleId="TACChar">
    <w:name w:val="TAC Char"/>
    <w:qFormat/>
    <w:rPr>
      <w:rFonts w:ascii="Arial" w:hAnsi="Arial" w:eastAsia="Batang;바탕" w:cs="Arial"/>
      <w:sz w:val="18"/>
      <w:lang w:val="en-GB" w:bidi="ar-SA"/>
    </w:rPr>
  </w:style>
  <w:style w:type="character" w:styleId="Underrubrik2Char1">
    <w:name w:val="Underrubrik2 Char1"/>
    <w:qFormat/>
    <w:rPr>
      <w:rFonts w:ascii="Arial" w:hAnsi="Arial" w:cs="Arial"/>
      <w:sz w:val="28"/>
      <w:lang w:val="en-GB"/>
    </w:rPr>
  </w:style>
  <w:style w:type="character" w:styleId="H4Char2">
    <w:name w:val="h4 Char2"/>
    <w:qFormat/>
    <w:rPr>
      <w:rFonts w:ascii="Arial" w:hAnsi="Arial" w:cs="Arial"/>
      <w:sz w:val="24"/>
      <w:lang w:val="en-GB"/>
    </w:rPr>
  </w:style>
  <w:style w:type="character" w:styleId="VisitedInternetLink">
    <w:name w:val="FollowedHyperlink"/>
    <w:rPr>
      <w:color w:val="800080"/>
      <w:u w:val="single"/>
    </w:rPr>
  </w:style>
  <w:style w:type="character" w:styleId="TALZchn">
    <w:name w:val="TAL Zchn"/>
    <w:qFormat/>
    <w:rPr>
      <w:rFonts w:ascii="Arial" w:hAnsi="Arial" w:cs="Arial"/>
      <w:sz w:val="18"/>
      <w:lang w:val="en-GB" w:bidi="ar-SA"/>
    </w:rPr>
  </w:style>
  <w:style w:type="character" w:styleId="B1Char1">
    <w:name w:val="B1 Char1"/>
    <w:qFormat/>
    <w:rPr>
      <w:lang w:val="en-GB" w:bidi="ar-SA"/>
    </w:rPr>
  </w:style>
  <w:style w:type="character" w:styleId="B1Zchn">
    <w:name w:val="B1 Zchn"/>
    <w:qFormat/>
    <w:rPr>
      <w:rFonts w:eastAsia="MS Mincho;MS Mincho"/>
      <w:lang w:val="en-GB" w:bidi="ar-SA"/>
    </w:rPr>
  </w:style>
  <w:style w:type="character" w:styleId="Style5">
    <w:name w:val="+"/>
    <w:qFormat/>
    <w:rPr>
      <w:vertAlign w:val="superscript"/>
    </w:rPr>
  </w:style>
  <w:style w:type="character" w:styleId="Head2AChar1">
    <w:name w:val="Head2A Char1"/>
    <w:qFormat/>
    <w:rPr>
      <w:rFonts w:ascii="Arial" w:hAnsi="Arial" w:cs="Arial"/>
      <w:sz w:val="32"/>
      <w:lang w:val="en-GB"/>
    </w:rPr>
  </w:style>
  <w:style w:type="character" w:styleId="EXChar">
    <w:name w:val="EX Char"/>
    <w:qFormat/>
    <w:rPr/>
  </w:style>
  <w:style w:type="character" w:styleId="Heading1Char">
    <w:name w:val="Heading 1 Char"/>
    <w:qFormat/>
    <w:rPr>
      <w:rFonts w:ascii="Arial" w:hAnsi="Arial" w:cs="Arial"/>
      <w:sz w:val="36"/>
    </w:rPr>
  </w:style>
  <w:style w:type="character" w:styleId="Heading6Char">
    <w:name w:val="Heading 6 Char"/>
    <w:qFormat/>
    <w:rPr>
      <w:rFonts w:ascii="Calibri Light" w:hAnsi="Calibri Light" w:eastAsia="Times New Roman" w:cs="Times New Roman"/>
      <w:color w:val="1F3763"/>
    </w:rPr>
  </w:style>
  <w:style w:type="character" w:styleId="Heading7Char">
    <w:name w:val="Heading 7 Char"/>
    <w:qFormat/>
    <w:rPr>
      <w:rFonts w:ascii="Calibri Light" w:hAnsi="Calibri Light" w:eastAsia="Times New Roman" w:cs="Times New Roman"/>
      <w:i/>
      <w:iCs/>
      <w:color w:val="1F3763"/>
    </w:rPr>
  </w:style>
  <w:style w:type="character" w:styleId="Heading8Char">
    <w:name w:val="Heading 8 Char"/>
    <w:qFormat/>
    <w:rPr>
      <w:rFonts w:ascii="Calibri Light" w:hAnsi="Calibri Light" w:eastAsia="Times New Roman" w:cs="Times New Roman"/>
      <w:color w:val="272727"/>
      <w:sz w:val="21"/>
      <w:szCs w:val="21"/>
    </w:rPr>
  </w:style>
  <w:style w:type="character" w:styleId="Heading9Char">
    <w:name w:val="Heading 9 Char"/>
    <w:qFormat/>
    <w:rPr>
      <w:rFonts w:ascii="Calibri Light" w:hAnsi="Calibri Light" w:eastAsia="Times New Roman" w:cs="Times New Roman"/>
      <w:i/>
      <w:iCs/>
      <w:color w:val="272727"/>
      <w:sz w:val="21"/>
      <w:szCs w:val="21"/>
    </w:rPr>
  </w:style>
  <w:style w:type="character" w:styleId="Heading3Char1">
    <w:name w:val="Heading 3 Char1"/>
    <w:qFormat/>
    <w:rPr>
      <w:rFonts w:ascii="Arial" w:hAnsi="Arial" w:cs="Arial"/>
      <w:sz w:val="28"/>
    </w:rPr>
  </w:style>
  <w:style w:type="character" w:styleId="Heading4Char2">
    <w:name w:val="Heading 4 Char2"/>
    <w:qFormat/>
    <w:rPr>
      <w:rFonts w:ascii="Arial" w:hAnsi="Arial" w:cs="Arial"/>
      <w:sz w:val="24"/>
    </w:rPr>
  </w:style>
  <w:style w:type="character" w:styleId="Heading5Char1">
    <w:name w:val="Heading 5 Char1"/>
    <w:qFormat/>
    <w:rPr>
      <w:rFonts w:ascii="Arial" w:hAnsi="Arial" w:cs="Arial"/>
      <w:sz w:val="22"/>
    </w:rPr>
  </w:style>
  <w:style w:type="character" w:styleId="Heading6Char3">
    <w:name w:val="Heading 6 Char3"/>
    <w:qFormat/>
    <w:rPr>
      <w:rFonts w:ascii="Arial" w:hAnsi="Arial" w:cs="Arial"/>
    </w:rPr>
  </w:style>
  <w:style w:type="character" w:styleId="Heading7Char1">
    <w:name w:val="Heading 7 Char1"/>
    <w:qFormat/>
    <w:rPr>
      <w:rFonts w:ascii="Arial" w:hAnsi="Arial" w:cs="Arial"/>
    </w:rPr>
  </w:style>
  <w:style w:type="character" w:styleId="Heading8Char1">
    <w:name w:val="Heading 8 Char1"/>
    <w:qFormat/>
    <w:rPr>
      <w:rFonts w:ascii="Arial" w:hAnsi="Arial" w:cs="Arial"/>
      <w:sz w:val="36"/>
    </w:rPr>
  </w:style>
  <w:style w:type="character" w:styleId="Heading9Char1">
    <w:name w:val="Heading 9 Char1"/>
    <w:qFormat/>
    <w:rPr>
      <w:rFonts w:ascii="Arial" w:hAnsi="Arial" w:cs="Arial"/>
      <w:sz w:val="36"/>
    </w:rPr>
  </w:style>
  <w:style w:type="character" w:styleId="HeaderChar">
    <w:name w:val="Header Char"/>
    <w:qFormat/>
    <w:rPr/>
  </w:style>
  <w:style w:type="character" w:styleId="HeaderChar1">
    <w:name w:val="Header Char1"/>
    <w:qFormat/>
    <w:rPr>
      <w:rFonts w:ascii="Arial" w:hAnsi="Arial" w:cs="Arial"/>
      <w:b/>
      <w:sz w:val="18"/>
      <w:lang w:val="en-US" w:eastAsia="en-US"/>
    </w:rPr>
  </w:style>
  <w:style w:type="character" w:styleId="FooterChar">
    <w:name w:val="Footer Char"/>
    <w:qFormat/>
    <w:rPr/>
  </w:style>
  <w:style w:type="character" w:styleId="FooterChar1">
    <w:name w:val="Footer Char1"/>
    <w:qFormat/>
    <w:rPr>
      <w:rFonts w:ascii="Arial" w:hAnsi="Arial" w:cs="Arial"/>
      <w:b/>
      <w:i/>
      <w:sz w:val="18"/>
      <w:lang w:val="en-US" w:eastAsia="en-US"/>
    </w:rPr>
  </w:style>
  <w:style w:type="character" w:styleId="FootnoteTextChar">
    <w:name w:val="Footnote Text Char"/>
    <w:qFormat/>
    <w:rPr/>
  </w:style>
  <w:style w:type="character" w:styleId="FootnoteTextChar1">
    <w:name w:val="Footnote Text Char1"/>
    <w:qFormat/>
    <w:rPr>
      <w:sz w:val="16"/>
    </w:rPr>
  </w:style>
  <w:style w:type="character" w:styleId="EXCar">
    <w:name w:val="EX Car"/>
    <w:qFormat/>
    <w:rPr/>
  </w:style>
  <w:style w:type="character" w:styleId="ListChar1">
    <w:name w:val="List Char1"/>
    <w:qFormat/>
    <w:rPr/>
  </w:style>
  <w:style w:type="character" w:styleId="TANChar">
    <w:name w:val="TAN Char"/>
    <w:qFormat/>
    <w:rPr>
      <w:rFonts w:ascii="Arial" w:hAnsi="Arial" w:cs="Arial"/>
      <w:sz w:val="18"/>
    </w:rPr>
  </w:style>
  <w:style w:type="character" w:styleId="B5Char">
    <w:name w:val="B5 Char"/>
    <w:qFormat/>
    <w:rPr/>
  </w:style>
  <w:style w:type="character" w:styleId="CaptionChar2">
    <w:name w:val="Caption Char2"/>
    <w:qFormat/>
    <w:rPr>
      <w:b/>
    </w:rPr>
  </w:style>
  <w:style w:type="character" w:styleId="DocumentMapChar">
    <w:name w:val="Document Map Char"/>
    <w:qFormat/>
    <w:rPr>
      <w:rFonts w:ascii="Segoe UI" w:hAnsi="Segoe UI" w:cs="Segoe UI"/>
      <w:sz w:val="16"/>
      <w:szCs w:val="16"/>
    </w:rPr>
  </w:style>
  <w:style w:type="character" w:styleId="DocumentMapChar1">
    <w:name w:val="Document Map Char1"/>
    <w:qFormat/>
    <w:rPr>
      <w:rFonts w:ascii="Tahoma" w:hAnsi="Tahoma" w:cs="Tahoma"/>
      <w:shd w:fill="000080" w:val="clear"/>
    </w:rPr>
  </w:style>
  <w:style w:type="character" w:styleId="PlainTextChar">
    <w:name w:val="Plain Text Char"/>
    <w:qFormat/>
    <w:rPr>
      <w:rFonts w:ascii="Consolas" w:hAnsi="Consolas" w:cs="Consolas"/>
      <w:sz w:val="21"/>
      <w:szCs w:val="21"/>
    </w:rPr>
  </w:style>
  <w:style w:type="character" w:styleId="BodyTextChar">
    <w:name w:val="Body Text Char"/>
    <w:qFormat/>
    <w:rPr/>
  </w:style>
  <w:style w:type="character" w:styleId="BodyTextChar2">
    <w:name w:val="Body Text Char2"/>
    <w:qFormat/>
    <w:rPr/>
  </w:style>
  <w:style w:type="character" w:styleId="CommentTextChar">
    <w:name w:val="Comment Text Char"/>
    <w:qFormat/>
    <w:rPr/>
  </w:style>
  <w:style w:type="character" w:styleId="CommentTextChar1">
    <w:name w:val="Comment Text Char1"/>
    <w:qFormat/>
    <w:rPr/>
  </w:style>
  <w:style w:type="character" w:styleId="BalloonTextChar">
    <w:name w:val="Balloon Text Char"/>
    <w:qFormat/>
    <w:rPr>
      <w:rFonts w:ascii="Segoe UI" w:hAnsi="Segoe UI" w:cs="Segoe UI"/>
      <w:sz w:val="18"/>
      <w:szCs w:val="18"/>
    </w:rPr>
  </w:style>
  <w:style w:type="character" w:styleId="BalloonTextChar1">
    <w:name w:val="Balloon Text Char1"/>
    <w:qFormat/>
    <w:rPr>
      <w:rFonts w:ascii="Tahoma" w:hAnsi="Tahoma" w:cs="Tahoma"/>
      <w:sz w:val="16"/>
      <w:szCs w:val="16"/>
    </w:rPr>
  </w:style>
  <w:style w:type="character" w:styleId="CRCoverPageChar">
    <w:name w:val="CR Cover Page Char"/>
    <w:qFormat/>
    <w:rPr>
      <w:rFonts w:ascii="Arial" w:hAnsi="Arial" w:cs="Arial"/>
    </w:rPr>
  </w:style>
  <w:style w:type="character" w:styleId="BodyText2Char">
    <w:name w:val="Body Text 2 Char"/>
    <w:qFormat/>
    <w:rPr/>
  </w:style>
  <w:style w:type="character" w:styleId="BodyText3Char">
    <w:name w:val="Body Text 3 Char"/>
    <w:qFormat/>
    <w:rPr>
      <w:sz w:val="16"/>
      <w:szCs w:val="16"/>
    </w:rPr>
  </w:style>
  <w:style w:type="character" w:styleId="PageNumber">
    <w:name w:val="Page Number"/>
    <w:basedOn w:val="DefaultParagraphFont"/>
    <w:rPr/>
  </w:style>
  <w:style w:type="character" w:styleId="CommentTextChar2">
    <w:name w:val="Comment Text Char2"/>
    <w:qFormat/>
    <w:rPr/>
  </w:style>
  <w:style w:type="character" w:styleId="CommentSubjectChar">
    <w:name w:val="Comment Subject Char"/>
    <w:qFormat/>
    <w:rPr>
      <w:b/>
      <w:bCs/>
    </w:rPr>
  </w:style>
  <w:style w:type="character" w:styleId="CommentSubjectChar1">
    <w:name w:val="Comment Subject Char1"/>
    <w:qFormat/>
    <w:rPr>
      <w:b/>
      <w:bCs/>
    </w:rPr>
  </w:style>
  <w:style w:type="character" w:styleId="CarCar1">
    <w:name w:val="Car Car"/>
    <w:qFormat/>
    <w:rPr>
      <w:rFonts w:ascii="Arial" w:hAnsi="Arial" w:cs="Arial"/>
      <w:sz w:val="28"/>
      <w:szCs w:val="28"/>
      <w:lang w:val="en-GB"/>
    </w:rPr>
  </w:style>
  <w:style w:type="character" w:styleId="H4Char3">
    <w:name w:val="h4 Char3"/>
    <w:qFormat/>
    <w:rPr>
      <w:rFonts w:ascii="Arial" w:hAnsi="Arial" w:cs="Arial"/>
      <w:sz w:val="24"/>
      <w:szCs w:val="28"/>
      <w:lang w:val="en-GB" w:bidi="ar-SA"/>
    </w:rPr>
  </w:style>
  <w:style w:type="character" w:styleId="TFZchn">
    <w:name w:val="TF Zchn"/>
    <w:qFormat/>
    <w:rPr>
      <w:rFonts w:ascii="Arial" w:hAnsi="Arial" w:eastAsia="MS Mincho;MS Mincho" w:cs="Arial"/>
      <w:b/>
      <w:bCs/>
      <w:lang w:bidi="en-US"/>
    </w:rPr>
  </w:style>
  <w:style w:type="character" w:styleId="B2Char1">
    <w:name w:val="B2 Char1"/>
    <w:qFormat/>
    <w:rPr>
      <w:lang w:val="en-GB" w:eastAsia="en-US" w:bidi="ar-SA"/>
    </w:rPr>
  </w:style>
  <w:style w:type="character" w:styleId="Underrubrik2Char3">
    <w:name w:val="Underrubrik2 Char3"/>
    <w:qFormat/>
    <w:rPr>
      <w:sz w:val="28"/>
      <w:lang w:val="en-GB"/>
    </w:rPr>
  </w:style>
  <w:style w:type="character" w:styleId="Applestylespan">
    <w:name w:val="apple-style-span"/>
    <w:basedOn w:val="DefaultParagraphFont"/>
    <w:qFormat/>
    <w:rPr/>
  </w:style>
  <w:style w:type="character" w:styleId="Appleconvertedspace">
    <w:name w:val="apple-converted-space"/>
    <w:basedOn w:val="DefaultParagraphFont"/>
    <w:qFormat/>
    <w:rPr/>
  </w:style>
  <w:style w:type="character" w:styleId="ENChar">
    <w:name w:val="EN Char"/>
    <w:qFormat/>
    <w:rPr>
      <w:color w:val="FF0000"/>
      <w:lang w:val="en-GB"/>
    </w:rPr>
  </w:style>
  <w:style w:type="character" w:styleId="H4Char4">
    <w:name w:val="h4 Char4"/>
    <w:qFormat/>
    <w:rPr>
      <w:rFonts w:ascii="Arial" w:hAnsi="Arial" w:cs="Arial"/>
      <w:sz w:val="24"/>
      <w:szCs w:val="28"/>
      <w:lang w:val="en-GB" w:bidi="en-US"/>
    </w:rPr>
  </w:style>
  <w:style w:type="character" w:styleId="Head2AChar3">
    <w:name w:val="Head2A Char3"/>
    <w:qFormat/>
    <w:rPr>
      <w:sz w:val="32"/>
      <w:lang w:val="en-GB"/>
    </w:rPr>
  </w:style>
  <w:style w:type="character" w:styleId="Underrubrik2Char4">
    <w:name w:val="Underrubrik2 Char4"/>
    <w:qFormat/>
    <w:rPr>
      <w:sz w:val="28"/>
      <w:lang w:val="en-GB"/>
    </w:rPr>
  </w:style>
  <w:style w:type="character" w:styleId="M5Char2">
    <w:name w:val="M5 Char2"/>
    <w:qFormat/>
    <w:rPr>
      <w:sz w:val="22"/>
      <w:lang w:val="en-GB"/>
    </w:rPr>
  </w:style>
  <w:style w:type="character" w:styleId="CharChar5">
    <w:name w:val=" Char Char5"/>
    <w:qFormat/>
    <w:rPr>
      <w:sz w:val="36"/>
      <w:lang w:val="en-GB"/>
    </w:rPr>
  </w:style>
  <w:style w:type="character" w:styleId="CharChar4">
    <w:name w:val=" Char Char4"/>
    <w:qFormat/>
    <w:rPr>
      <w:rFonts w:ascii="Arial" w:hAnsi="Arial" w:cs="Arial"/>
      <w:b/>
      <w:i/>
      <w:sz w:val="18"/>
      <w:lang w:val="en-GB" w:eastAsia="en-US"/>
    </w:rPr>
  </w:style>
  <w:style w:type="character" w:styleId="CharChar9">
    <w:name w:val=" Char Char9"/>
    <w:qFormat/>
    <w:rPr>
      <w:rFonts w:eastAsia="Times New Roman" w:cs="Times New Roman"/>
      <w:b/>
      <w:i/>
      <w:sz w:val="18"/>
      <w:szCs w:val="20"/>
      <w:lang w:val="en-GB" w:eastAsia="en-US"/>
    </w:rPr>
  </w:style>
  <w:style w:type="character" w:styleId="CharChar6">
    <w:name w:val=" Char Char6"/>
    <w:qFormat/>
    <w:rPr>
      <w:rFonts w:ascii="Courier New" w:hAnsi="Courier New" w:eastAsia="Times New Roman" w:cs="Times New Roman"/>
      <w:sz w:val="20"/>
      <w:szCs w:val="20"/>
      <w:lang w:val="nb-NO"/>
    </w:rPr>
  </w:style>
  <w:style w:type="character" w:styleId="StrongEmphasis">
    <w:name w:val="Strong Emphasis"/>
    <w:qFormat/>
    <w:rPr>
      <w:b/>
      <w:bCs/>
    </w:rPr>
  </w:style>
  <w:style w:type="character" w:styleId="Mediumtext1">
    <w:name w:val="medium_text1"/>
    <w:qFormat/>
    <w:rPr>
      <w:sz w:val="18"/>
      <w:szCs w:val="18"/>
    </w:rPr>
  </w:style>
  <w:style w:type="character" w:styleId="Shorttext1">
    <w:name w:val="short_text1"/>
    <w:qFormat/>
    <w:rPr>
      <w:sz w:val="29"/>
      <w:szCs w:val="29"/>
    </w:rPr>
  </w:style>
  <w:style w:type="character" w:styleId="H1Char1">
    <w:name w:val="H1 Char1"/>
    <w:qFormat/>
    <w:rPr>
      <w:sz w:val="36"/>
      <w:lang w:val="en-GB"/>
    </w:rPr>
  </w:style>
  <w:style w:type="character" w:styleId="BtChar">
    <w:name w:val="bt Char"/>
    <w:qFormat/>
    <w:rPr>
      <w:rFonts w:eastAsia="MS Mincho;MS Mincho"/>
      <w:lang w:val="en-GB"/>
    </w:rPr>
  </w:style>
  <w:style w:type="character" w:styleId="BodyTextIndentChar">
    <w:name w:val="Body Text Indent Char"/>
    <w:qFormat/>
    <w:rPr/>
  </w:style>
  <w:style w:type="character" w:styleId="NOCharChar">
    <w:name w:val="NO Char Char"/>
    <w:qFormat/>
    <w:rPr>
      <w:lang w:val="en-GB"/>
    </w:rPr>
  </w:style>
  <w:style w:type="character" w:styleId="B6Char">
    <w:name w:val="B6 Char"/>
    <w:qFormat/>
    <w:rPr>
      <w:rFonts w:eastAsia="MS Mincho;MS Mincho"/>
    </w:rPr>
  </w:style>
  <w:style w:type="character" w:styleId="Head2AChar4">
    <w:name w:val="Head2A Char4"/>
    <w:qFormat/>
    <w:rPr>
      <w:rFonts w:ascii="Arial" w:hAnsi="Arial" w:eastAsia="SimSun;宋体" w:cs="Arial"/>
      <w:sz w:val="32"/>
      <w:lang w:val="en-GB" w:bidi="ar-SA"/>
    </w:rPr>
  </w:style>
  <w:style w:type="character" w:styleId="H4Char5">
    <w:name w:val="h4 Char5"/>
    <w:qFormat/>
    <w:rPr>
      <w:rFonts w:ascii="Arial" w:hAnsi="Arial" w:eastAsia="SimSun;宋体" w:cs="Arial"/>
      <w:sz w:val="24"/>
      <w:lang w:val="en-GB" w:bidi="ar-SA"/>
    </w:rPr>
  </w:style>
  <w:style w:type="character" w:styleId="T1Char">
    <w:name w:val="T1 Char"/>
    <w:qFormat/>
    <w:rPr>
      <w:rFonts w:ascii="Arial" w:hAnsi="Arial" w:eastAsia="SimSun;宋体" w:cs="Arial"/>
      <w:lang w:val="en-GB" w:bidi="ar-SA"/>
    </w:rPr>
  </w:style>
  <w:style w:type="character" w:styleId="BodyTextIndent2Char">
    <w:name w:val="Body Text Indent 2 Char"/>
    <w:qFormat/>
    <w:rPr/>
  </w:style>
  <w:style w:type="character" w:styleId="EditorsNoteCharCharChar">
    <w:name w:val="Editor's Note Char Char Char"/>
    <w:qFormat/>
    <w:rPr>
      <w:color w:val="FF0000"/>
      <w:lang w:val="en-GB" w:bidi="ar-SA"/>
    </w:rPr>
  </w:style>
  <w:style w:type="character" w:styleId="NoteHeadingChar">
    <w:name w:val="Note Heading Char"/>
    <w:qFormat/>
    <w:rPr/>
  </w:style>
  <w:style w:type="character" w:styleId="HTMLPreformattedChar">
    <w:name w:val="HTML Preformatted Char"/>
    <w:qFormat/>
    <w:rPr>
      <w:rFonts w:ascii="Courier New" w:hAnsi="Courier New" w:cs="Courier New"/>
    </w:rPr>
  </w:style>
  <w:style w:type="character" w:styleId="BtChar1">
    <w:name w:val="bt Char1"/>
    <w:qFormat/>
    <w:rPr>
      <w:rFonts w:ascii="Times New Roman" w:hAnsi="Times New Roman" w:cs="Times New Roman"/>
    </w:rPr>
  </w:style>
  <w:style w:type="character" w:styleId="H4Char6">
    <w:name w:val="h4 Char6"/>
    <w:qFormat/>
    <w:rPr>
      <w:rFonts w:ascii="Arial" w:hAnsi="Arial" w:cs="Arial"/>
      <w:sz w:val="24"/>
      <w:szCs w:val="28"/>
      <w:lang w:val="en-GB" w:bidi="ar-SA"/>
    </w:rPr>
  </w:style>
  <w:style w:type="character" w:styleId="Head2AChar5">
    <w:name w:val="Head2A Char5"/>
    <w:qFormat/>
    <w:rPr>
      <w:sz w:val="32"/>
      <w:lang w:val="en-GB"/>
    </w:rPr>
  </w:style>
  <w:style w:type="character" w:styleId="Underrubrik2Char5">
    <w:name w:val="Underrubrik2 Char5"/>
    <w:qFormat/>
    <w:rPr>
      <w:sz w:val="28"/>
      <w:lang w:val="en-GB"/>
    </w:rPr>
  </w:style>
  <w:style w:type="character" w:styleId="M5Char3">
    <w:name w:val="M5 Char3"/>
    <w:qFormat/>
    <w:rPr>
      <w:sz w:val="22"/>
      <w:lang w:val="en-GB"/>
    </w:rPr>
  </w:style>
  <w:style w:type="character" w:styleId="T1Char1">
    <w:name w:val="T1 Char1"/>
    <w:qFormat/>
    <w:rPr>
      <w:lang w:val="en-GB"/>
    </w:rPr>
  </w:style>
  <w:style w:type="character" w:styleId="HeaderoddChar1">
    <w:name w:val="header odd Char1"/>
    <w:qFormat/>
    <w:rPr>
      <w:rFonts w:ascii="Arial" w:hAnsi="Arial" w:cs="Arial"/>
      <w:b/>
      <w:sz w:val="18"/>
      <w:lang w:val="en-GB" w:eastAsia="en-US" w:bidi="ar-SA"/>
    </w:rPr>
  </w:style>
  <w:style w:type="character" w:styleId="Head2AChar6">
    <w:name w:val="Head2A Char6"/>
    <w:qFormat/>
    <w:rPr>
      <w:rFonts w:ascii="Arial" w:hAnsi="Arial" w:cs="Arial"/>
      <w:sz w:val="32"/>
      <w:lang w:val="en-GB"/>
    </w:rPr>
  </w:style>
  <w:style w:type="character" w:styleId="Underrubrik2Char6">
    <w:name w:val="Underrubrik2 Char6"/>
    <w:qFormat/>
    <w:rPr>
      <w:rFonts w:ascii="Arial" w:hAnsi="Arial" w:cs="Arial"/>
      <w:sz w:val="28"/>
      <w:lang w:val="en-GB"/>
    </w:rPr>
  </w:style>
  <w:style w:type="character" w:styleId="H4Char7">
    <w:name w:val="h4 Char7"/>
    <w:qFormat/>
    <w:rPr>
      <w:rFonts w:ascii="Arial" w:hAnsi="Arial" w:eastAsia="SimSun;宋体" w:cs="Arial"/>
      <w:color w:val="0000FF"/>
      <w:kern w:val="2"/>
      <w:sz w:val="24"/>
      <w:szCs w:val="28"/>
      <w:lang w:val="en-GB" w:bidi="en-US"/>
    </w:rPr>
  </w:style>
  <w:style w:type="character" w:styleId="T1Char2">
    <w:name w:val="T1 Char2"/>
    <w:qFormat/>
    <w:rPr>
      <w:rFonts w:ascii="Arial" w:hAnsi="Arial" w:cs="Arial"/>
      <w:lang w:val="en-GB"/>
    </w:rPr>
  </w:style>
  <w:style w:type="character" w:styleId="CharChar26">
    <w:name w:val=" Char Char26"/>
    <w:qFormat/>
    <w:rPr>
      <w:rFonts w:ascii="Arial" w:hAnsi="Arial" w:cs="Arial"/>
      <w:lang w:val="en-GB"/>
    </w:rPr>
  </w:style>
  <w:style w:type="character" w:styleId="CharChar24">
    <w:name w:val=" Char Char24"/>
    <w:qFormat/>
    <w:rPr>
      <w:rFonts w:ascii="Arial" w:hAnsi="Arial" w:cs="Arial"/>
      <w:sz w:val="36"/>
      <w:lang w:val="en-GB"/>
    </w:rPr>
  </w:style>
  <w:style w:type="character" w:styleId="CharChar22">
    <w:name w:val=" Char Char22"/>
    <w:qFormat/>
    <w:rPr>
      <w:rFonts w:ascii="Arial" w:hAnsi="Arial" w:cs="Arial"/>
      <w:b/>
      <w:i/>
      <w:sz w:val="18"/>
      <w:lang w:val="en-GB" w:eastAsia="en-US"/>
    </w:rPr>
  </w:style>
  <w:style w:type="character" w:styleId="BtChar4">
    <w:name w:val="bt Char4"/>
    <w:qFormat/>
    <w:rPr>
      <w:rFonts w:ascii="Times New Roman" w:hAnsi="Times New Roman" w:cs="Times New Roman"/>
      <w:lang w:val="en-GB"/>
    </w:rPr>
  </w:style>
  <w:style w:type="character" w:styleId="1e9ptCar">
    <w:name w:val="1e) 9 pt Car"/>
    <w:qFormat/>
    <w:rPr>
      <w:szCs w:val="18"/>
      <w:lang w:val="en-US" w:eastAsia="en-US"/>
    </w:rPr>
  </w:style>
  <w:style w:type="character" w:styleId="TAL">
    <w:name w:val="TAL (文字)"/>
    <w:qFormat/>
    <w:rPr>
      <w:rFonts w:ascii="Arial" w:hAnsi="Arial" w:eastAsia="SimSun;宋体" w:cs="Arial"/>
      <w:color w:val="0000FF"/>
      <w:kern w:val="2"/>
      <w:sz w:val="18"/>
      <w:lang w:val="en-GB" w:eastAsia="ja-JP" w:bidi="ar-SA"/>
    </w:rPr>
  </w:style>
  <w:style w:type="character" w:styleId="Style6">
    <w:name w:val=" (文字) (文字)"/>
    <w:qFormat/>
    <w:rPr>
      <w:rFonts w:ascii="Arial" w:hAnsi="Arial" w:eastAsia="MS Mincho;MS Mincho" w:cs="Arial"/>
      <w:sz w:val="28"/>
      <w:szCs w:val="28"/>
      <w:lang w:val="en-GB" w:eastAsia="ja-JP" w:bidi="en-US"/>
    </w:rPr>
  </w:style>
  <w:style w:type="character" w:styleId="CharChar16">
    <w:name w:val=" Char Char16"/>
    <w:qFormat/>
    <w:rPr>
      <w:rFonts w:ascii="Arial" w:hAnsi="Arial" w:eastAsia="SimSun;宋体" w:cs="Arial"/>
      <w:color w:val="0000FF"/>
      <w:kern w:val="2"/>
      <w:lang w:val="en-GB" w:bidi="ar-SA"/>
    </w:rPr>
  </w:style>
  <w:style w:type="character" w:styleId="CharChar15">
    <w:name w:val=" Char Char15"/>
    <w:qFormat/>
    <w:rPr>
      <w:rFonts w:ascii="Arial" w:hAnsi="Arial" w:eastAsia="SimSun;宋体" w:cs="Arial"/>
      <w:color w:val="0000FF"/>
      <w:kern w:val="2"/>
      <w:sz w:val="36"/>
      <w:lang w:val="en-GB" w:bidi="ar-SA"/>
    </w:rPr>
  </w:style>
  <w:style w:type="character" w:styleId="PLBoldChar">
    <w:name w:val="PL Bold Char"/>
    <w:qFormat/>
    <w:rPr>
      <w:rFonts w:ascii="Courier New" w:hAnsi="Courier New" w:eastAsia="MS Gothic;ＭＳ ゴシック" w:cs="Courier New"/>
      <w:b/>
      <w:bCs/>
      <w:sz w:val="16"/>
      <w:lang w:val="en-US" w:eastAsia="en-US"/>
    </w:rPr>
  </w:style>
  <w:style w:type="character" w:styleId="PLBoldChar1">
    <w:name w:val="PL + Bold Char"/>
    <w:qFormat/>
    <w:rPr>
      <w:rFonts w:ascii="Courier New" w:hAnsi="Courier New" w:cs="Courier New"/>
      <w:sz w:val="16"/>
      <w:lang w:val="en-US" w:eastAsia="en-US"/>
    </w:rPr>
  </w:style>
  <w:style w:type="character" w:styleId="CharChar">
    <w:name w:val="Char Char"/>
    <w:qFormat/>
    <w:rPr>
      <w:rFonts w:ascii="Courier New" w:hAnsi="Courier New" w:eastAsia="MS Gothic;ＭＳ ゴシック" w:cs="Courier New"/>
      <w:sz w:val="16"/>
      <w:lang w:val="en-US" w:eastAsia="en-US"/>
    </w:rPr>
  </w:style>
  <w:style w:type="character" w:styleId="BtChar3">
    <w:name w:val="bt Char3"/>
    <w:qFormat/>
    <w:rPr>
      <w:rFonts w:ascii="Times New Roman" w:hAnsi="Times New Roman" w:eastAsia="SimSun;宋体" w:cs="Times New Roman"/>
      <w:lang w:val="en-GB"/>
    </w:rPr>
  </w:style>
  <w:style w:type="character" w:styleId="CharChar18">
    <w:name w:val=" Char Char18"/>
    <w:qFormat/>
    <w:rPr>
      <w:rFonts w:ascii="Arial" w:hAnsi="Arial" w:cs="Arial"/>
    </w:rPr>
  </w:style>
  <w:style w:type="character" w:styleId="CharChar17">
    <w:name w:val=" Char Char17"/>
    <w:qFormat/>
    <w:rPr>
      <w:rFonts w:ascii="Arial" w:hAnsi="Arial" w:cs="Arial"/>
      <w:sz w:val="36"/>
    </w:rPr>
  </w:style>
  <w:style w:type="character" w:styleId="CharChar11">
    <w:name w:val="Char Char11"/>
    <w:qFormat/>
    <w:rPr>
      <w:lang w:val="en-GB" w:bidi="ar-SA"/>
    </w:rPr>
  </w:style>
  <w:style w:type="character" w:styleId="Style7">
    <w:name w:val="(文字) (文字)"/>
    <w:qFormat/>
    <w:rPr>
      <w:rFonts w:ascii="Arial" w:hAnsi="Arial" w:eastAsia="MS Mincho;MS Mincho" w:cs="Arial"/>
      <w:sz w:val="28"/>
      <w:szCs w:val="28"/>
      <w:lang w:val="en-GB" w:eastAsia="ja-JP"/>
    </w:rPr>
  </w:style>
  <w:style w:type="character" w:styleId="BodyTextIndent3Char">
    <w:name w:val="Body Text Indent 3 Char"/>
    <w:qFormat/>
    <w:rPr>
      <w:lang w:val="en-US" w:eastAsia="ja-JP"/>
    </w:rPr>
  </w:style>
  <w:style w:type="character" w:styleId="DateChar">
    <w:name w:val="Date Char"/>
    <w:qFormat/>
    <w:rPr/>
  </w:style>
  <w:style w:type="character" w:styleId="H4CharChar">
    <w:name w:val="h4 Char Char"/>
    <w:qFormat/>
    <w:rPr>
      <w:rFonts w:ascii="Arial" w:hAnsi="Arial" w:cs="Arial"/>
      <w:sz w:val="24"/>
      <w:lang w:val="en-GB" w:eastAsia="ja-JP" w:bidi="ar-SA"/>
    </w:rPr>
  </w:style>
  <w:style w:type="character" w:styleId="FigureCaption1">
    <w:name w:val="Figure Caption1"/>
    <w:qFormat/>
    <w:rPr>
      <w:rFonts w:ascii="Arial" w:hAnsi="Arial" w:eastAsia="????;Arial Unicode MS" w:cs="Arial"/>
      <w:color w:val="0000FF"/>
      <w:kern w:val="2"/>
      <w:lang w:val="en-US" w:bidi="ar-SA"/>
    </w:rPr>
  </w:style>
  <w:style w:type="character" w:styleId="H4Char8">
    <w:name w:val="h4 Char8"/>
    <w:qFormat/>
    <w:rPr>
      <w:rFonts w:ascii="Arial" w:hAnsi="Arial" w:eastAsia="MS Mincho;MS Mincho" w:cs="Arial"/>
      <w:color w:val="0000FF"/>
      <w:kern w:val="2"/>
      <w:sz w:val="24"/>
      <w:szCs w:val="28"/>
      <w:lang w:val="en-GB" w:bidi="ar-SA"/>
    </w:rPr>
  </w:style>
  <w:style w:type="character" w:styleId="H1">
    <w:name w:val="H1_"/>
    <w:qFormat/>
    <w:rPr>
      <w:rFonts w:ascii="Arial" w:hAnsi="Arial" w:eastAsia="MS Mincho;MS Mincho" w:cs="Arial"/>
      <w:sz w:val="36"/>
      <w:lang w:val="en-GB" w:bidi="ar-SA"/>
    </w:rPr>
  </w:style>
  <w:style w:type="character" w:styleId="Head2ACar">
    <w:name w:val="Head2A Car"/>
    <w:qFormat/>
    <w:rPr>
      <w:rFonts w:ascii="Arial" w:hAnsi="Arial" w:eastAsia="MS Mincho;MS Mincho" w:cs="Arial"/>
      <w:sz w:val="32"/>
      <w:lang w:val="en-GB" w:bidi="ar-SA"/>
    </w:rPr>
  </w:style>
  <w:style w:type="character" w:styleId="Underrubrik2Car">
    <w:name w:val="Underrubrik2 Car"/>
    <w:qFormat/>
    <w:rPr>
      <w:rFonts w:ascii="Arial" w:hAnsi="Arial" w:eastAsia="MS Mincho;MS Mincho" w:cs="Arial"/>
      <w:sz w:val="28"/>
      <w:lang w:val="en-GB" w:bidi="ar-SA"/>
    </w:rPr>
  </w:style>
  <w:style w:type="character" w:styleId="H4Car">
    <w:name w:val="h4 Car"/>
    <w:qFormat/>
    <w:rPr>
      <w:rFonts w:ascii="Arial" w:hAnsi="Arial" w:eastAsia="MS Mincho;MS Mincho" w:cs="Arial"/>
      <w:color w:val="0000FF"/>
      <w:kern w:val="2"/>
      <w:sz w:val="24"/>
      <w:szCs w:val="28"/>
      <w:lang w:val="en-GB" w:bidi="ar-SA"/>
    </w:rPr>
  </w:style>
  <w:style w:type="character" w:styleId="M5Car">
    <w:name w:val="M5 Car"/>
    <w:qFormat/>
    <w:rPr>
      <w:rFonts w:ascii="Arial" w:hAnsi="Arial" w:eastAsia="MS Mincho;MS Mincho" w:cs="Arial"/>
      <w:sz w:val="22"/>
      <w:lang w:val="en-GB" w:bidi="ar-SA"/>
    </w:rPr>
  </w:style>
  <w:style w:type="character" w:styleId="T1Car">
    <w:name w:val="T1 Car"/>
    <w:qFormat/>
    <w:rPr>
      <w:rFonts w:ascii="Arial" w:hAnsi="Arial" w:eastAsia="MS Mincho;MS Mincho" w:cs="Arial"/>
      <w:lang w:val="en-GB" w:bidi="ar-SA"/>
    </w:rPr>
  </w:style>
  <w:style w:type="character" w:styleId="CarCar4">
    <w:name w:val=" Car Car4"/>
    <w:qFormat/>
    <w:rPr>
      <w:rFonts w:ascii="Arial" w:hAnsi="Arial" w:eastAsia="MS Mincho;MS Mincho" w:cs="Arial"/>
      <w:lang w:val="en-GB" w:bidi="ar-SA"/>
    </w:rPr>
  </w:style>
  <w:style w:type="character" w:styleId="CarCar8">
    <w:name w:val=" Car Car8"/>
    <w:qFormat/>
    <w:rPr>
      <w:rFonts w:ascii="Arial" w:hAnsi="Arial" w:eastAsia="MS Mincho;MS Mincho" w:cs="Arial"/>
      <w:sz w:val="36"/>
      <w:lang w:val="en-GB" w:bidi="ar-SA"/>
    </w:rPr>
  </w:style>
  <w:style w:type="character" w:styleId="CarCar3">
    <w:name w:val=" Car Car3"/>
    <w:qFormat/>
    <w:rPr>
      <w:rFonts w:ascii="Arial" w:hAnsi="Arial" w:eastAsia="MS Mincho;MS Mincho" w:cs="Arial"/>
      <w:sz w:val="36"/>
      <w:lang w:val="en-GB" w:bidi="ar-SA"/>
    </w:rPr>
  </w:style>
  <w:style w:type="character" w:styleId="CarCar7">
    <w:name w:val=" Car Car7"/>
    <w:qFormat/>
    <w:rPr>
      <w:rFonts w:eastAsia="MS Mincho;MS Mincho"/>
      <w:lang w:val="en-GB" w:bidi="ar-SA"/>
    </w:rPr>
  </w:style>
  <w:style w:type="character" w:styleId="HeaderoddCar">
    <w:name w:val="header odd Car"/>
    <w:qFormat/>
    <w:rPr>
      <w:rFonts w:ascii="Arial" w:hAnsi="Arial" w:eastAsia="MS Mincho;MS Mincho" w:cs="Arial"/>
      <w:b/>
      <w:sz w:val="18"/>
      <w:lang w:val="en-GB" w:eastAsia="en-US" w:bidi="ar-SA"/>
    </w:rPr>
  </w:style>
  <w:style w:type="character" w:styleId="CapCar">
    <w:name w:val="cap Car"/>
    <w:qFormat/>
    <w:rPr>
      <w:b/>
      <w:lang w:val="en-GB" w:eastAsia="ja-JP" w:bidi="ar-SA"/>
    </w:rPr>
  </w:style>
  <w:style w:type="character" w:styleId="CarCar6">
    <w:name w:val=" Car Car6"/>
    <w:qFormat/>
    <w:rPr>
      <w:rFonts w:ascii="Courier New" w:hAnsi="Courier New" w:cs="Courier New"/>
      <w:lang w:val="nb-NO" w:eastAsia="ja-JP" w:bidi="ar-SA"/>
    </w:rPr>
  </w:style>
  <w:style w:type="character" w:styleId="BtCar1">
    <w:name w:val="bt Car1"/>
    <w:qFormat/>
    <w:rPr>
      <w:lang w:val="en-GB" w:eastAsia="ja-JP" w:bidi="ar-SA"/>
    </w:rPr>
  </w:style>
  <w:style w:type="character" w:styleId="CarCar2">
    <w:name w:val=" Car Car2"/>
    <w:qFormat/>
    <w:rPr>
      <w:rFonts w:eastAsia="MS Mincho;MS Mincho"/>
      <w:lang w:val="en-GB" w:eastAsia="ja-JP" w:bidi="ar-SA"/>
    </w:rPr>
  </w:style>
  <w:style w:type="character" w:styleId="CarCar9">
    <w:name w:val=" Car Car9"/>
    <w:qFormat/>
    <w:rPr>
      <w:rFonts w:ascii="Arial" w:hAnsi="Arial" w:cs="Arial"/>
      <w:lang w:val="en-GB" w:eastAsia="ja-JP" w:bidi="ar-SA"/>
    </w:rPr>
  </w:style>
  <w:style w:type="character" w:styleId="CharChar161">
    <w:name w:val="Char Char16"/>
    <w:qFormat/>
    <w:rPr>
      <w:rFonts w:ascii="Arial" w:hAnsi="Arial" w:eastAsia="SimSun;宋体" w:cs="Arial"/>
      <w:color w:val="0000FF"/>
      <w:kern w:val="2"/>
      <w:lang w:val="en-GB" w:bidi="ar-SA"/>
    </w:rPr>
  </w:style>
  <w:style w:type="character" w:styleId="CharChar151">
    <w:name w:val="Char Char15"/>
    <w:qFormat/>
    <w:rPr>
      <w:rFonts w:ascii="Arial" w:hAnsi="Arial" w:eastAsia="SimSun;宋体" w:cs="Arial"/>
      <w:color w:val="0000FF"/>
      <w:kern w:val="2"/>
      <w:sz w:val="36"/>
      <w:lang w:val="en-GB" w:bidi="ar-SA"/>
    </w:rPr>
  </w:style>
  <w:style w:type="character" w:styleId="CharChar181">
    <w:name w:val="Char Char18"/>
    <w:qFormat/>
    <w:rPr>
      <w:rFonts w:ascii="Arial" w:hAnsi="Arial" w:cs="Arial"/>
    </w:rPr>
  </w:style>
  <w:style w:type="character" w:styleId="CharChar171">
    <w:name w:val="Char Char17"/>
    <w:qFormat/>
    <w:rPr>
      <w:rFonts w:ascii="Arial" w:hAnsi="Arial" w:cs="Arial"/>
      <w:sz w:val="36"/>
    </w:rPr>
  </w:style>
  <w:style w:type="character" w:styleId="CarCar10">
    <w:name w:val=" Car Car10"/>
    <w:qFormat/>
    <w:rPr>
      <w:rFonts w:ascii="Arial" w:hAnsi="Arial" w:cs="Arial"/>
      <w:lang w:val="en-GB" w:eastAsia="ja-JP" w:bidi="ar-SA"/>
    </w:rPr>
  </w:style>
  <w:style w:type="character" w:styleId="T1Char3">
    <w:name w:val="T1 Char3"/>
    <w:qFormat/>
    <w:rPr>
      <w:rFonts w:ascii="Arial" w:hAnsi="Arial" w:eastAsia="MS Mincho;MS Mincho" w:cs="Arial"/>
      <w:lang w:val="en-GB" w:bidi="ar-SA"/>
    </w:rPr>
  </w:style>
  <w:style w:type="character" w:styleId="BtChar5">
    <w:name w:val="bt Char5"/>
    <w:qFormat/>
    <w:rPr>
      <w:lang w:val="en-GB" w:bidi="ar-SA"/>
    </w:rPr>
  </w:style>
  <w:style w:type="character" w:styleId="Head2AChar7">
    <w:name w:val="Head2A Char7"/>
    <w:qFormat/>
    <w:rPr>
      <w:rFonts w:ascii="Arial" w:hAnsi="Arial" w:cs="Arial"/>
      <w:sz w:val="32"/>
      <w:lang w:val="en-GB" w:eastAsia="ja-JP" w:bidi="ar-SA"/>
    </w:rPr>
  </w:style>
  <w:style w:type="character" w:styleId="Underrubrik2Char7">
    <w:name w:val="Underrubrik2 Char7"/>
    <w:qFormat/>
    <w:rPr>
      <w:rFonts w:ascii="Arial" w:hAnsi="Arial" w:cs="Arial"/>
      <w:sz w:val="28"/>
      <w:lang w:val="en-GB" w:eastAsia="ja-JP" w:bidi="ar-SA"/>
    </w:rPr>
  </w:style>
  <w:style w:type="character" w:styleId="HTMLTypewriter">
    <w:name w:val="HTML Typewriter"/>
    <w:qFormat/>
    <w:rPr>
      <w:rFonts w:ascii="Courier New" w:hAnsi="Courier New" w:eastAsia="Times New Roman" w:cs="Courier New"/>
      <w:sz w:val="20"/>
      <w:szCs w:val="20"/>
    </w:rPr>
  </w:style>
  <w:style w:type="character" w:styleId="AbsatzStandardschriftart">
    <w:name w:val="Absatz-Standardschriftart"/>
    <w:qFormat/>
    <w:rPr/>
  </w:style>
  <w:style w:type="character" w:styleId="WWAbsatzStandardschriftart">
    <w:name w:val="WW-Absatz-Standardschriftart"/>
    <w:qFormat/>
    <w:rPr/>
  </w:style>
  <w:style w:type="character" w:styleId="WW8Num1z0">
    <w:name w:val="WW8Num1z0"/>
    <w:qFormat/>
    <w:rPr>
      <w:rFonts w:ascii="Symbol" w:hAnsi="Symbol" w:cs="Symbol"/>
    </w:rPr>
  </w:style>
  <w:style w:type="character" w:styleId="WW8Num5z0">
    <w:name w:val="WW8Num5z0"/>
    <w:qFormat/>
    <w:rPr>
      <w:rFonts w:ascii="Times New Roman" w:hAnsi="Times New Roman" w:eastAsia="MS Mincho;MS Mincho"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5z0">
    <w:name w:val="WW8Num15z0"/>
    <w:qFormat/>
    <w:rPr>
      <w:rFonts w:ascii="Times New Roman" w:hAnsi="Times New Roman" w:eastAsia="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Times New Roman" w:hAnsi="Times New Roman" w:eastAsia="MS Mincho;MS Mincho"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8z0">
    <w:name w:val="WW8Num18z0"/>
    <w:qFormat/>
    <w:rPr>
      <w:rFonts w:ascii="Times New Roman" w:hAnsi="Times New Roman" w:eastAsia="Times New Roman"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Times New Roman" w:hAnsi="Times New Roman" w:eastAsia="MS Mincho;MS Mincho" w:cs="Times New Roman"/>
    </w:rPr>
  </w:style>
  <w:style w:type="character" w:styleId="WW8Num19z1">
    <w:name w:val="WW8Num19z1"/>
    <w:qFormat/>
    <w:rPr>
      <w:rFonts w:ascii="Wingdings" w:hAnsi="Wingdings" w:cs="Wingdings"/>
    </w:rPr>
  </w:style>
  <w:style w:type="character" w:styleId="WW8Num25z0">
    <w:name w:val="WW8Num25z0"/>
    <w:qFormat/>
    <w:rPr>
      <w:rFonts w:ascii="Arial" w:hAnsi="Arial" w:eastAsia="SimSun;宋体" w:cs="Arial"/>
    </w:rPr>
  </w:style>
  <w:style w:type="character" w:styleId="WW8Num25z1">
    <w:name w:val="WW8Num25z1"/>
    <w:qFormat/>
    <w:rPr>
      <w:rFonts w:ascii="Wingdings" w:hAnsi="Wingdings" w:cs="Wingdings"/>
    </w:rPr>
  </w:style>
  <w:style w:type="character" w:styleId="WW8Num28z0">
    <w:name w:val="WW8Num28z0"/>
    <w:qFormat/>
    <w:rPr>
      <w:rFonts w:ascii="Times New Roman" w:hAnsi="Times New Roman" w:eastAsia="MS Mincho;MS Mincho" w:cs="Times New Roman"/>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32z0">
    <w:name w:val="WW8Num32z0"/>
    <w:qFormat/>
    <w:rPr>
      <w:rFonts w:ascii="Times New Roman" w:hAnsi="Times New Roman" w:eastAsia="Times New Roman" w:cs="Times New Roman"/>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4z0">
    <w:name w:val="WW8Num34z0"/>
    <w:qFormat/>
    <w:rPr>
      <w:rFonts w:ascii="Times New Roman" w:hAnsi="Times New Roman" w:eastAsia="SimSun;宋体" w:cs="Times New Roman"/>
    </w:rPr>
  </w:style>
  <w:style w:type="character" w:styleId="WW8Num34z1">
    <w:name w:val="WW8Num34z1"/>
    <w:qFormat/>
    <w:rPr>
      <w:rFonts w:ascii="Wingdings" w:hAnsi="Wingdings" w:cs="Wingdings"/>
    </w:rPr>
  </w:style>
  <w:style w:type="character" w:styleId="WW8Num35z0">
    <w:name w:val="WW8Num35z0"/>
    <w:qFormat/>
    <w:rPr>
      <w:rFonts w:ascii="Times New Roman" w:hAnsi="Times New Roman" w:eastAsia="SimSun;宋体" w:cs="Times New Roman"/>
    </w:rPr>
  </w:style>
  <w:style w:type="character" w:styleId="WW8Num35z1">
    <w:name w:val="WW8Num35z1"/>
    <w:qFormat/>
    <w:rPr>
      <w:rFonts w:ascii="Wingdings" w:hAnsi="Wingdings" w:cs="Wingdings"/>
    </w:rPr>
  </w:style>
  <w:style w:type="character" w:styleId="WW8Num36z0">
    <w:name w:val="WW8Num36z0"/>
    <w:qFormat/>
    <w:rPr>
      <w:rFonts w:ascii="Times New Roman" w:hAnsi="Times New Roman" w:eastAsia="SimSun;宋体" w:cs="Times New Roman"/>
    </w:rPr>
  </w:style>
  <w:style w:type="character" w:styleId="WW8Num36z1">
    <w:name w:val="WW8Num36z1"/>
    <w:qFormat/>
    <w:rPr>
      <w:rFonts w:ascii="Wingdings" w:hAnsi="Wingdings" w:cs="Wingdings"/>
    </w:rPr>
  </w:style>
  <w:style w:type="character" w:styleId="WW8Num39z0">
    <w:name w:val="WW8Num39z0"/>
    <w:qFormat/>
    <w:rPr>
      <w:rFonts w:ascii="Times New Roman" w:hAnsi="Times New Roman" w:eastAsia="SimSun;宋体" w:cs="Times New Roman"/>
    </w:rPr>
  </w:style>
  <w:style w:type="character" w:styleId="WW8Num39z1">
    <w:name w:val="WW8Num39z1"/>
    <w:qFormat/>
    <w:rPr>
      <w:rFonts w:ascii="Wingdings" w:hAnsi="Wingdings" w:cs="Wingdings"/>
    </w:rPr>
  </w:style>
  <w:style w:type="character" w:styleId="WW8NumSt1z0">
    <w:name w:val="WW8NumSt1z0"/>
    <w:qFormat/>
    <w:rPr>
      <w:rFonts w:ascii="Symbol" w:hAnsi="Symbol" w:cs="Symbol"/>
    </w:rPr>
  </w:style>
  <w:style w:type="character" w:styleId="WW8NumSt18z0">
    <w:name w:val="WW8NumSt18z0"/>
    <w:qFormat/>
    <w:rPr>
      <w:rFonts w:ascii="Geneva;﷽﷽﷽﷽﷽﷽胩翿" w:hAnsi="Geneva;﷽﷽﷽﷽﷽﷽胩翿" w:cs="Geneva;﷽﷽﷽﷽﷽﷽胩翿"/>
    </w:rPr>
  </w:style>
  <w:style w:type="character" w:styleId="Style8">
    <w:name w:val="段落フォント"/>
    <w:qFormat/>
    <w:rPr/>
  </w:style>
  <w:style w:type="character" w:styleId="Style9">
    <w:name w:val="脚注番号"/>
    <w:qFormat/>
    <w:rPr>
      <w:b/>
      <w:sz w:val="16"/>
      <w:vertAlign w:val="superscript"/>
    </w:rPr>
  </w:style>
  <w:style w:type="character" w:styleId="Style10">
    <w:name w:val="コメント参照"/>
    <w:qFormat/>
    <w:rPr>
      <w:sz w:val="16"/>
    </w:rPr>
  </w:style>
  <w:style w:type="character" w:styleId="H11">
    <w:name w:val="H1 (文字)"/>
    <w:qFormat/>
    <w:rPr>
      <w:rFonts w:ascii="Arial" w:hAnsi="Arial" w:eastAsia="MS Mincho;MS Mincho" w:cs="Arial"/>
      <w:sz w:val="36"/>
      <w:lang w:val="en-GB" w:bidi="ar-SA"/>
    </w:rPr>
  </w:style>
  <w:style w:type="character" w:styleId="Head2A">
    <w:name w:val="Head2A (文字)"/>
    <w:qFormat/>
    <w:rPr>
      <w:rFonts w:ascii="Arial" w:hAnsi="Arial" w:eastAsia="MS Mincho;MS Mincho" w:cs="Arial"/>
      <w:sz w:val="32"/>
      <w:lang w:val="en-GB" w:bidi="ar-SA"/>
    </w:rPr>
  </w:style>
  <w:style w:type="character" w:styleId="Underrubrik2">
    <w:name w:val="Underrubrik2 (文字)"/>
    <w:qFormat/>
    <w:rPr>
      <w:rFonts w:ascii="Arial" w:hAnsi="Arial" w:eastAsia="MS Mincho;MS Mincho" w:cs="Arial"/>
      <w:sz w:val="28"/>
      <w:lang w:val="en-GB" w:bidi="ar-SA"/>
    </w:rPr>
  </w:style>
  <w:style w:type="character" w:styleId="H4">
    <w:name w:val="h4 (文字)"/>
    <w:qFormat/>
    <w:rPr>
      <w:rFonts w:ascii="Arial" w:hAnsi="Arial" w:eastAsia="MS Mincho;MS Mincho" w:cs="Arial"/>
      <w:color w:val="0000FF"/>
      <w:kern w:val="2"/>
      <w:sz w:val="24"/>
      <w:szCs w:val="28"/>
      <w:lang w:val="en-GB" w:bidi="ar-SA"/>
    </w:rPr>
  </w:style>
  <w:style w:type="character" w:styleId="M5">
    <w:name w:val="M5 (文字)"/>
    <w:qFormat/>
    <w:rPr>
      <w:rFonts w:ascii="Arial" w:hAnsi="Arial" w:eastAsia="MS Mincho;MS Mincho" w:cs="Arial"/>
      <w:sz w:val="22"/>
      <w:lang w:val="en-GB" w:bidi="ar-SA"/>
    </w:rPr>
  </w:style>
  <w:style w:type="character" w:styleId="T1">
    <w:name w:val="T1 (文字)"/>
    <w:qFormat/>
    <w:rPr>
      <w:rFonts w:ascii="Arial" w:hAnsi="Arial" w:eastAsia="MS Mincho;MS Mincho" w:cs="Arial"/>
      <w:lang w:val="en-GB" w:bidi="ar-SA"/>
    </w:rPr>
  </w:style>
  <w:style w:type="character" w:styleId="8">
    <w:name w:val=" (文字) (文字)8"/>
    <w:qFormat/>
    <w:rPr>
      <w:rFonts w:ascii="Arial" w:hAnsi="Arial" w:eastAsia="MS Mincho;MS Mincho" w:cs="Arial"/>
      <w:lang w:val="en-GB" w:bidi="ar-SA"/>
    </w:rPr>
  </w:style>
  <w:style w:type="character" w:styleId="7">
    <w:name w:val=" (文字) (文字)7"/>
    <w:qFormat/>
    <w:rPr>
      <w:rFonts w:ascii="Arial" w:hAnsi="Arial" w:eastAsia="MS Mincho;MS Mincho" w:cs="Arial"/>
      <w:sz w:val="36"/>
      <w:lang w:val="en-GB" w:bidi="ar-SA"/>
    </w:rPr>
  </w:style>
  <w:style w:type="character" w:styleId="Headerodd">
    <w:name w:val="header odd (文字)"/>
    <w:qFormat/>
    <w:rPr>
      <w:rFonts w:ascii="Arial" w:hAnsi="Arial" w:eastAsia="MS Mincho;MS Mincho" w:cs="Arial"/>
      <w:b/>
      <w:sz w:val="18"/>
      <w:lang w:val="en-GB" w:bidi="ar-SA"/>
    </w:rPr>
  </w:style>
  <w:style w:type="character" w:styleId="Footnotetext1">
    <w:name w:val="footnote text1 (文字)"/>
    <w:qFormat/>
    <w:rPr>
      <w:rFonts w:eastAsia="MS Mincho;MS Mincho"/>
      <w:sz w:val="16"/>
      <w:lang w:val="en-GB" w:bidi="ar-SA"/>
    </w:rPr>
  </w:style>
  <w:style w:type="character" w:styleId="6">
    <w:name w:val=" (文字) (文字)6"/>
    <w:qFormat/>
    <w:rPr>
      <w:rFonts w:eastAsia="MS Mincho;MS Mincho"/>
      <w:lang w:val="en-GB" w:bidi="ar-SA"/>
    </w:rPr>
  </w:style>
  <w:style w:type="character" w:styleId="Cap">
    <w:name w:val="cap (文字)"/>
    <w:qFormat/>
    <w:rPr>
      <w:rFonts w:eastAsia="MS Mincho;MS Mincho"/>
      <w:b/>
      <w:lang w:val="en-GB" w:bidi="ar-SA"/>
    </w:rPr>
  </w:style>
  <w:style w:type="character" w:styleId="5">
    <w:name w:val=" (文字) (文字)5"/>
    <w:qFormat/>
    <w:rPr>
      <w:rFonts w:ascii="Courier New" w:hAnsi="Courier New" w:eastAsia="MS Mincho;MS Mincho" w:cs="Courier New"/>
      <w:lang w:val="nb-NO" w:bidi="ar-SA"/>
    </w:rPr>
  </w:style>
  <w:style w:type="character" w:styleId="Bt">
    <w:name w:val="bt (文字)"/>
    <w:qFormat/>
    <w:rPr>
      <w:rFonts w:eastAsia="MS Mincho;MS Mincho"/>
      <w:lang w:val="en-GB" w:bidi="ar-SA"/>
    </w:rPr>
  </w:style>
  <w:style w:type="character" w:styleId="4">
    <w:name w:val=" (文字) (文字)4"/>
    <w:qFormat/>
    <w:rPr>
      <w:rFonts w:eastAsia="MS Mincho;MS Mincho"/>
      <w:lang w:val="en-GB" w:bidi="ar-SA"/>
    </w:rPr>
  </w:style>
  <w:style w:type="character" w:styleId="3">
    <w:name w:val=" (文字) (文字)3"/>
    <w:qFormat/>
    <w:rPr>
      <w:rFonts w:eastAsia="MS Mincho;MS Mincho"/>
      <w:lang w:val="en-GB" w:bidi="ar-SA"/>
    </w:rPr>
  </w:style>
  <w:style w:type="character" w:styleId="1">
    <w:name w:val=" (文字) (文字)1"/>
    <w:qFormat/>
    <w:rPr>
      <w:rFonts w:eastAsia="MS Mincho;MS Mincho"/>
      <w:lang w:val="en-GB" w:bidi="ar-SA"/>
    </w:rPr>
  </w:style>
  <w:style w:type="character" w:styleId="Style11">
    <w:name w:val="番号付け記号"/>
    <w:qFormat/>
    <w:rPr/>
  </w:style>
  <w:style w:type="character" w:styleId="WW8Num27z0">
    <w:name w:val="WW8Num27z0"/>
    <w:qFormat/>
    <w:rPr>
      <w:rFonts w:ascii="Arial" w:hAnsi="Arial" w:eastAsia="Times New Roman" w:cs="Aria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9z0">
    <w:name w:val="WW8Num29z0"/>
    <w:qFormat/>
    <w:rPr>
      <w:rFonts w:ascii="Times New Roman" w:hAnsi="Times New Roman" w:eastAsia="MS Mincho;MS Mincho" w:cs="Times New Roman"/>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7z0">
    <w:name w:val="WW8Num37z0"/>
    <w:qFormat/>
    <w:rPr>
      <w:rFonts w:ascii="Times New Roman" w:hAnsi="Times New Roman" w:eastAsia="SimSun;宋体" w:cs="Times New Roman"/>
    </w:rPr>
  </w:style>
  <w:style w:type="character" w:styleId="WW8Num37z1">
    <w:name w:val="WW8Num37z1"/>
    <w:qFormat/>
    <w:rPr>
      <w:rFonts w:ascii="Wingdings" w:hAnsi="Wingdings" w:cs="Wingdings"/>
    </w:rPr>
  </w:style>
  <w:style w:type="character" w:styleId="WW8Num38z0">
    <w:name w:val="WW8Num38z0"/>
    <w:qFormat/>
    <w:rPr>
      <w:rFonts w:ascii="Times New Roman" w:hAnsi="Times New Roman" w:eastAsia="SimSun;宋体" w:cs="Times New Roman"/>
    </w:rPr>
  </w:style>
  <w:style w:type="character" w:styleId="WW8Num38z1">
    <w:name w:val="WW8Num38z1"/>
    <w:qFormat/>
    <w:rPr>
      <w:rFonts w:ascii="Wingdings" w:hAnsi="Wingdings" w:cs="Wingdings"/>
    </w:rPr>
  </w:style>
  <w:style w:type="character" w:styleId="WW8Num41z0">
    <w:name w:val="WW8Num41z0"/>
    <w:qFormat/>
    <w:rPr>
      <w:rFonts w:ascii="Times New Roman" w:hAnsi="Times New Roman" w:eastAsia="SimSun;宋体" w:cs="Times New Roman"/>
    </w:rPr>
  </w:style>
  <w:style w:type="character" w:styleId="WW8Num41z1">
    <w:name w:val="WW8Num41z1"/>
    <w:qFormat/>
    <w:rPr>
      <w:rFonts w:ascii="Wingdings" w:hAnsi="Wingdings" w:cs="Wingdings"/>
    </w:rPr>
  </w:style>
  <w:style w:type="character" w:styleId="WW8NumSt20z0">
    <w:name w:val="WW8NumSt20z0"/>
    <w:qFormat/>
    <w:rPr>
      <w:rFonts w:ascii="Geneva;﷽﷽﷽﷽﷽﷽胩翿" w:hAnsi="Geneva;﷽﷽﷽﷽﷽﷽胩翿" w:cs="Geneva;﷽﷽﷽﷽﷽﷽胩翿"/>
    </w:rPr>
  </w:style>
  <w:style w:type="character" w:styleId="DefaultParagraphFont1">
    <w:name w:val="Default Paragraph Font1"/>
    <w:qFormat/>
    <w:rPr/>
  </w:style>
  <w:style w:type="character" w:styleId="Heading1Char1">
    <w:name w:val="Heading 1 Char1"/>
    <w:qFormat/>
    <w:rPr>
      <w:rFonts w:ascii="Arial" w:hAnsi="Arial" w:cs="Arial"/>
      <w:sz w:val="36"/>
      <w:lang w:val="en-GB"/>
    </w:rPr>
  </w:style>
  <w:style w:type="character" w:styleId="Heading21">
    <w:name w:val="Heading 2-"/>
    <w:qFormat/>
    <w:rPr>
      <w:rFonts w:ascii="Arial" w:hAnsi="Arial" w:cs="Arial"/>
      <w:sz w:val="32"/>
      <w:lang w:val="en-GB"/>
    </w:rPr>
  </w:style>
  <w:style w:type="character" w:styleId="Heading4Char1">
    <w:name w:val="Heading 4 Char1"/>
    <w:qFormat/>
    <w:rPr>
      <w:rFonts w:ascii="Arial" w:hAnsi="Arial" w:cs="Arial"/>
      <w:sz w:val="24"/>
      <w:szCs w:val="28"/>
      <w:lang w:val="en-GB"/>
    </w:rPr>
  </w:style>
  <w:style w:type="character" w:styleId="CaptionChar1">
    <w:name w:val="Caption Char1"/>
    <w:qFormat/>
    <w:rPr>
      <w:b/>
      <w:lang w:val="en-GB"/>
    </w:rPr>
  </w:style>
  <w:style w:type="character" w:styleId="CommentReference1">
    <w:name w:val="Comment Reference1"/>
    <w:qFormat/>
    <w:rPr>
      <w:sz w:val="16"/>
    </w:rPr>
  </w:style>
  <w:style w:type="character" w:styleId="ListChar">
    <w:name w:val="List Char"/>
    <w:qFormat/>
    <w:rPr>
      <w:lang w:val="en-GB" w:bidi="ar-SA"/>
    </w:rPr>
  </w:style>
  <w:style w:type="character" w:styleId="NMPHeading1Char4">
    <w:name w:val="NMP Heading 1 Char4"/>
    <w:qFormat/>
    <w:rPr>
      <w:rFonts w:ascii="Arial" w:hAnsi="Arial" w:cs="Arial"/>
      <w:sz w:val="36"/>
      <w:lang w:val="en-GB" w:bidi="ar-SA"/>
    </w:rPr>
  </w:style>
  <w:style w:type="character" w:styleId="T1Char6">
    <w:name w:val="T1 Char6"/>
    <w:qFormat/>
    <w:rPr/>
  </w:style>
  <w:style w:type="character" w:styleId="CapChar5">
    <w:name w:val="cap Char5"/>
    <w:qFormat/>
    <w:rPr>
      <w:b/>
      <w:lang w:val="en-GB" w:bidi="ar-SA"/>
    </w:rPr>
  </w:style>
  <w:style w:type="character" w:styleId="DATextZchn">
    <w:name w:val="DA_Text Zchn"/>
    <w:qFormat/>
    <w:rPr>
      <w:szCs w:val="24"/>
      <w:lang w:val="de-DE"/>
    </w:rPr>
  </w:style>
  <w:style w:type="character" w:styleId="Head2AZchn">
    <w:name w:val="Head2A Zchn"/>
    <w:qFormat/>
    <w:rPr>
      <w:rFonts w:ascii="Arial" w:hAnsi="Arial" w:cs="Arial"/>
      <w:sz w:val="32"/>
      <w:lang w:val="en-GB" w:bidi="ar-SA"/>
    </w:rPr>
  </w:style>
  <w:style w:type="character" w:styleId="Underrubrik2Zchn">
    <w:name w:val="Underrubrik2 Zchn"/>
    <w:qFormat/>
    <w:rPr>
      <w:rFonts w:ascii="Arial" w:hAnsi="Arial" w:cs="Arial"/>
      <w:sz w:val="28"/>
      <w:lang w:val="en-GB" w:bidi="ar-SA"/>
    </w:rPr>
  </w:style>
  <w:style w:type="character" w:styleId="H4Zchn">
    <w:name w:val="h4 Zchn"/>
    <w:qFormat/>
    <w:rPr>
      <w:rFonts w:ascii="Arial" w:hAnsi="Arial" w:cs="Arial"/>
      <w:sz w:val="24"/>
      <w:lang w:val="en-GB" w:bidi="ar-SA"/>
    </w:rPr>
  </w:style>
  <w:style w:type="character" w:styleId="H5Zchn">
    <w:name w:val="h5 Zchn"/>
    <w:qFormat/>
    <w:rPr>
      <w:rFonts w:ascii="Arial" w:hAnsi="Arial" w:cs="Arial"/>
      <w:sz w:val="22"/>
      <w:lang w:val="en-GB" w:bidi="ar-SA"/>
    </w:rPr>
  </w:style>
  <w:style w:type="character" w:styleId="T1Zchn">
    <w:name w:val="T1 Zchn"/>
    <w:qFormat/>
    <w:rPr/>
  </w:style>
  <w:style w:type="character" w:styleId="NMPHeading1Char2">
    <w:name w:val="NMP Heading 1 Char2"/>
    <w:qFormat/>
    <w:rPr>
      <w:rFonts w:ascii="Arial" w:hAnsi="Arial" w:cs="Arial"/>
      <w:sz w:val="36"/>
      <w:lang w:val="en-GB" w:bidi="ar-SA"/>
    </w:rPr>
  </w:style>
  <w:style w:type="character" w:styleId="T1Char4">
    <w:name w:val="T1 Char4"/>
    <w:qFormat/>
    <w:rPr/>
  </w:style>
  <w:style w:type="character" w:styleId="CapChar3">
    <w:name w:val="cap Char3"/>
    <w:qFormat/>
    <w:rPr>
      <w:rFonts w:ascii="Times New Roman" w:hAnsi="Times New Roman" w:eastAsia="Batang;바탕" w:cs="Times New Roman"/>
      <w:b/>
      <w:lang w:val="en-GB"/>
    </w:rPr>
  </w:style>
  <w:style w:type="character" w:styleId="EndnoteTextChar">
    <w:name w:val="Endnote Text Char"/>
    <w:qFormat/>
    <w:rPr>
      <w:rFonts w:eastAsia="SimSun;宋体"/>
    </w:rPr>
  </w:style>
  <w:style w:type="character" w:styleId="EndnoteCharacters">
    <w:name w:val="Endnote Characters"/>
    <w:qFormat/>
    <w:rPr>
      <w:vertAlign w:val="superscript"/>
    </w:rPr>
  </w:style>
  <w:style w:type="character" w:styleId="CapChar2">
    <w:name w:val="cap Char2"/>
    <w:qFormat/>
    <w:rPr>
      <w:rFonts w:eastAsia="Batang;바탕"/>
      <w:b/>
      <w:lang w:val="en-GB" w:bidi="ar-SA"/>
    </w:rPr>
  </w:style>
  <w:style w:type="character" w:styleId="Heading6Char2">
    <w:name w:val="Heading 6 Char2"/>
    <w:qFormat/>
    <w:rPr/>
  </w:style>
  <w:style w:type="character" w:styleId="T1Char5">
    <w:name w:val="T1 Char5"/>
    <w:qFormat/>
    <w:rPr/>
  </w:style>
  <w:style w:type="character" w:styleId="CapChar4">
    <w:name w:val="cap Char4"/>
    <w:qFormat/>
    <w:rPr>
      <w:rFonts w:ascii="Times New Roman" w:hAnsi="Times New Roman" w:eastAsia="MS Mincho;MS Mincho" w:cs="Times New Roman"/>
      <w:b/>
      <w:lang w:val="en-GB"/>
    </w:rPr>
  </w:style>
  <w:style w:type="character" w:styleId="H4Char9">
    <w:name w:val="h4 Char9"/>
    <w:qFormat/>
    <w:rPr>
      <w:rFonts w:ascii="Arial" w:hAnsi="Arial" w:eastAsia="MS Mincho;MS Mincho" w:cs="Arial"/>
      <w:color w:val="0000FF"/>
      <w:kern w:val="2"/>
      <w:sz w:val="24"/>
      <w:szCs w:val="28"/>
      <w:lang w:val="en-GB" w:bidi="ar-SA"/>
    </w:rPr>
  </w:style>
  <w:style w:type="character" w:styleId="Footnotetext1Char">
    <w:name w:val="footnote text1 Char"/>
    <w:qFormat/>
    <w:rPr>
      <w:rFonts w:ascii="Times New Roman" w:hAnsi="Times New Roman" w:cs="Times New Roman"/>
      <w:sz w:val="16"/>
      <w:lang w:val="en-GB"/>
    </w:rPr>
  </w:style>
  <w:style w:type="character" w:styleId="CharChar14">
    <w:name w:val=" Char Char14"/>
    <w:qFormat/>
    <w:rPr>
      <w:rFonts w:ascii="Tahoma" w:hAnsi="Tahoma" w:cs="Tahoma"/>
      <w:shd w:fill="000080" w:val="clear"/>
      <w:lang w:val="en-GB"/>
    </w:rPr>
  </w:style>
  <w:style w:type="character" w:styleId="Underrubrik2Char8">
    <w:name w:val="Underrubrik2 Char8"/>
    <w:qFormat/>
    <w:rPr>
      <w:rFonts w:ascii="Arial" w:hAnsi="Arial" w:cs="Arial"/>
      <w:sz w:val="28"/>
      <w:lang w:val="en-GB"/>
    </w:rPr>
  </w:style>
  <w:style w:type="character" w:styleId="H4Char10">
    <w:name w:val="h4 Char10"/>
    <w:qFormat/>
    <w:rPr>
      <w:rFonts w:ascii="Arial" w:hAnsi="Arial" w:cs="Arial"/>
      <w:sz w:val="24"/>
      <w:lang w:val="en-GB" w:bidi="ar-SA"/>
    </w:rPr>
  </w:style>
  <w:style w:type="character" w:styleId="Head2AChar9">
    <w:name w:val="Head2A Char9"/>
    <w:qFormat/>
    <w:rPr>
      <w:rFonts w:ascii="Arial" w:hAnsi="Arial" w:cs="Arial"/>
      <w:sz w:val="32"/>
      <w:lang w:val="en-GB"/>
    </w:rPr>
  </w:style>
  <w:style w:type="character" w:styleId="T1Char8">
    <w:name w:val="T1 Char8"/>
    <w:qFormat/>
    <w:rPr>
      <w:rFonts w:ascii="Arial" w:hAnsi="Arial" w:cs="Arial"/>
      <w:lang w:val="en-GB" w:bidi="ar-SA"/>
    </w:rPr>
  </w:style>
  <w:style w:type="character" w:styleId="Head2AChar8">
    <w:name w:val="Head2A Char8"/>
    <w:qFormat/>
    <w:rPr>
      <w:rFonts w:ascii="Arial" w:hAnsi="Arial" w:cs="Arial"/>
      <w:sz w:val="32"/>
      <w:szCs w:val="32"/>
      <w:lang w:val="en-GB" w:bidi="he-IL"/>
    </w:rPr>
  </w:style>
  <w:style w:type="character" w:styleId="Underrubrik2Char9">
    <w:name w:val="Underrubrik2 Char9"/>
    <w:qFormat/>
    <w:rPr>
      <w:rFonts w:ascii="Arial" w:hAnsi="Arial" w:cs="Arial"/>
      <w:sz w:val="28"/>
      <w:szCs w:val="28"/>
      <w:lang w:val="en-GB" w:bidi="he-IL"/>
    </w:rPr>
  </w:style>
  <w:style w:type="character" w:styleId="H4Char11">
    <w:name w:val="h4 Char11"/>
    <w:qFormat/>
    <w:rPr>
      <w:rFonts w:ascii="Arial" w:hAnsi="Arial" w:cs="Arial"/>
      <w:sz w:val="24"/>
      <w:szCs w:val="24"/>
      <w:lang w:val="en-GB" w:bidi="he-IL"/>
    </w:rPr>
  </w:style>
  <w:style w:type="character" w:styleId="M5Char8">
    <w:name w:val="M5 Char8"/>
    <w:qFormat/>
    <w:rPr>
      <w:rFonts w:ascii="Arial" w:hAnsi="Arial" w:cs="Arial"/>
      <w:sz w:val="22"/>
      <w:szCs w:val="22"/>
      <w:lang w:val="en-GB" w:bidi="he-IL"/>
    </w:rPr>
  </w:style>
  <w:style w:type="character" w:styleId="Underrubrik2Char10">
    <w:name w:val="Underrubrik2 Char10"/>
    <w:qFormat/>
    <w:rPr>
      <w:rFonts w:ascii="Arial" w:hAnsi="Arial" w:cs="Arial"/>
      <w:sz w:val="28"/>
      <w:szCs w:val="28"/>
      <w:lang w:val="en-GB" w:bidi="he-IL"/>
    </w:rPr>
  </w:style>
  <w:style w:type="character" w:styleId="H4Char12">
    <w:name w:val="h4 Char12"/>
    <w:qFormat/>
    <w:rPr>
      <w:rFonts w:ascii="Arial" w:hAnsi="Arial" w:cs="Arial"/>
      <w:sz w:val="24"/>
      <w:szCs w:val="28"/>
      <w:lang w:val="en-GB" w:bidi="en-US"/>
    </w:rPr>
  </w:style>
  <w:style w:type="character" w:styleId="Head2AChar10">
    <w:name w:val="Head2A Char10"/>
    <w:qFormat/>
    <w:rPr>
      <w:rFonts w:ascii="Arial" w:hAnsi="Arial" w:cs="Arial"/>
      <w:sz w:val="32"/>
      <w:lang w:val="en-GB"/>
    </w:rPr>
  </w:style>
  <w:style w:type="character" w:styleId="M5Char5">
    <w:name w:val="M5 Char5"/>
    <w:qFormat/>
    <w:rPr>
      <w:rFonts w:ascii="Arial" w:hAnsi="Arial" w:cs="Arial"/>
      <w:sz w:val="22"/>
      <w:lang w:val="en-GB"/>
    </w:rPr>
  </w:style>
  <w:style w:type="character" w:styleId="T1Char7">
    <w:name w:val="T1 Char7"/>
    <w:qFormat/>
    <w:rPr>
      <w:rFonts w:ascii="Arial" w:hAnsi="Arial" w:cs="Arial"/>
      <w:lang w:val="en-GB"/>
    </w:rPr>
  </w:style>
  <w:style w:type="character" w:styleId="CharChar51">
    <w:name w:val="Char Char5"/>
    <w:qFormat/>
    <w:rPr>
      <w:sz w:val="36"/>
      <w:lang w:val="en-GB"/>
    </w:rPr>
  </w:style>
  <w:style w:type="character" w:styleId="CharChar41">
    <w:name w:val="Char Char4"/>
    <w:qFormat/>
    <w:rPr>
      <w:rFonts w:ascii="Arial" w:hAnsi="Arial" w:cs="Arial"/>
      <w:b/>
      <w:i/>
      <w:sz w:val="18"/>
      <w:lang w:val="en-GB" w:eastAsia="en-US"/>
    </w:rPr>
  </w:style>
  <w:style w:type="character" w:styleId="CharChar91">
    <w:name w:val="Char Char9"/>
    <w:qFormat/>
    <w:rPr>
      <w:rFonts w:eastAsia="Times New Roman" w:cs="Times New Roman"/>
      <w:b/>
      <w:i/>
      <w:sz w:val="18"/>
      <w:szCs w:val="20"/>
      <w:lang w:val="en-GB" w:eastAsia="en-US"/>
    </w:rPr>
  </w:style>
  <w:style w:type="character" w:styleId="CharChar61">
    <w:name w:val="Char Char6"/>
    <w:qFormat/>
    <w:rPr>
      <w:rFonts w:ascii="Courier New" w:hAnsi="Courier New" w:eastAsia="Times New Roman" w:cs="Times New Roman"/>
      <w:sz w:val="20"/>
      <w:szCs w:val="20"/>
      <w:lang w:val="nb-NO"/>
    </w:rPr>
  </w:style>
  <w:style w:type="character" w:styleId="CharChar261">
    <w:name w:val="Char Char26"/>
    <w:qFormat/>
    <w:rPr>
      <w:rFonts w:ascii="Arial" w:hAnsi="Arial" w:cs="Arial"/>
      <w:lang w:val="en-GB"/>
    </w:rPr>
  </w:style>
  <w:style w:type="character" w:styleId="CharChar241">
    <w:name w:val="Char Char24"/>
    <w:qFormat/>
    <w:rPr>
      <w:rFonts w:ascii="Arial" w:hAnsi="Arial" w:cs="Arial"/>
      <w:sz w:val="36"/>
      <w:lang w:val="en-GB"/>
    </w:rPr>
  </w:style>
  <w:style w:type="character" w:styleId="CharChar221">
    <w:name w:val="Char Char22"/>
    <w:qFormat/>
    <w:rPr>
      <w:rFonts w:ascii="Arial" w:hAnsi="Arial" w:cs="Arial"/>
      <w:b/>
      <w:i/>
      <w:sz w:val="18"/>
      <w:lang w:val="en-GB" w:eastAsia="en-US"/>
    </w:rPr>
  </w:style>
  <w:style w:type="character" w:styleId="CarCar41">
    <w:name w:val="Car Car4"/>
    <w:qFormat/>
    <w:rPr>
      <w:rFonts w:ascii="Arial" w:hAnsi="Arial" w:eastAsia="MS Mincho;MS Mincho" w:cs="Arial"/>
      <w:lang w:val="en-GB" w:bidi="ar-SA"/>
    </w:rPr>
  </w:style>
  <w:style w:type="character" w:styleId="CarCar81">
    <w:name w:val="Car Car8"/>
    <w:qFormat/>
    <w:rPr>
      <w:rFonts w:ascii="Arial" w:hAnsi="Arial" w:eastAsia="MS Mincho;MS Mincho" w:cs="Arial"/>
      <w:sz w:val="36"/>
      <w:lang w:val="en-GB" w:bidi="ar-SA"/>
    </w:rPr>
  </w:style>
  <w:style w:type="character" w:styleId="CarCar31">
    <w:name w:val="Car Car3"/>
    <w:qFormat/>
    <w:rPr>
      <w:rFonts w:ascii="Arial" w:hAnsi="Arial" w:eastAsia="MS Mincho;MS Mincho" w:cs="Arial"/>
      <w:sz w:val="36"/>
      <w:lang w:val="en-GB" w:bidi="ar-SA"/>
    </w:rPr>
  </w:style>
  <w:style w:type="character" w:styleId="CarCar71">
    <w:name w:val="Car Car7"/>
    <w:qFormat/>
    <w:rPr>
      <w:rFonts w:eastAsia="MS Mincho;MS Mincho"/>
      <w:lang w:val="en-GB" w:bidi="ar-SA"/>
    </w:rPr>
  </w:style>
  <w:style w:type="character" w:styleId="CarCar61">
    <w:name w:val="Car Car6"/>
    <w:qFormat/>
    <w:rPr>
      <w:rFonts w:ascii="Courier New" w:hAnsi="Courier New" w:cs="Courier New"/>
      <w:lang w:val="nb-NO" w:eastAsia="ja-JP" w:bidi="ar-SA"/>
    </w:rPr>
  </w:style>
  <w:style w:type="character" w:styleId="CarCar21">
    <w:name w:val="Car Car2"/>
    <w:qFormat/>
    <w:rPr>
      <w:rFonts w:eastAsia="MS Mincho;MS Mincho"/>
      <w:lang w:val="en-GB" w:eastAsia="ja-JP" w:bidi="ar-SA"/>
    </w:rPr>
  </w:style>
  <w:style w:type="character" w:styleId="CarCar91">
    <w:name w:val="Car Car9"/>
    <w:qFormat/>
    <w:rPr>
      <w:rFonts w:ascii="Arial" w:hAnsi="Arial" w:cs="Arial"/>
      <w:lang w:val="en-GB" w:eastAsia="ja-JP" w:bidi="ar-SA"/>
    </w:rPr>
  </w:style>
  <w:style w:type="character" w:styleId="CarCar101">
    <w:name w:val="Car Car10"/>
    <w:qFormat/>
    <w:rPr>
      <w:rFonts w:ascii="Arial" w:hAnsi="Arial" w:cs="Arial"/>
      <w:lang w:val="en-GB" w:eastAsia="ja-JP" w:bidi="ar-SA"/>
    </w:rPr>
  </w:style>
  <w:style w:type="character" w:styleId="81">
    <w:name w:val="(文字) (文字)8"/>
    <w:qFormat/>
    <w:rPr>
      <w:rFonts w:ascii="Arial" w:hAnsi="Arial" w:eastAsia="MS Mincho;MS Mincho" w:cs="Arial"/>
      <w:lang w:val="en-GB" w:bidi="ar-SA"/>
    </w:rPr>
  </w:style>
  <w:style w:type="character" w:styleId="71">
    <w:name w:val="(文字) (文字)7"/>
    <w:qFormat/>
    <w:rPr>
      <w:rFonts w:ascii="Arial" w:hAnsi="Arial" w:eastAsia="MS Mincho;MS Mincho" w:cs="Arial"/>
      <w:sz w:val="36"/>
      <w:lang w:val="en-GB" w:bidi="ar-SA"/>
    </w:rPr>
  </w:style>
  <w:style w:type="character" w:styleId="61">
    <w:name w:val="(文字) (文字)6"/>
    <w:qFormat/>
    <w:rPr>
      <w:rFonts w:eastAsia="MS Mincho;MS Mincho"/>
      <w:lang w:val="en-GB" w:bidi="ar-SA"/>
    </w:rPr>
  </w:style>
  <w:style w:type="character" w:styleId="51">
    <w:name w:val="(文字) (文字)5"/>
    <w:qFormat/>
    <w:rPr>
      <w:rFonts w:ascii="Courier New" w:hAnsi="Courier New" w:eastAsia="MS Mincho;MS Mincho" w:cs="Courier New"/>
      <w:lang w:val="nb-NO" w:bidi="ar-SA"/>
    </w:rPr>
  </w:style>
  <w:style w:type="character" w:styleId="41">
    <w:name w:val="(文字) (文字)4"/>
    <w:qFormat/>
    <w:rPr>
      <w:rFonts w:eastAsia="MS Mincho;MS Mincho"/>
      <w:lang w:val="en-GB" w:bidi="ar-SA"/>
    </w:rPr>
  </w:style>
  <w:style w:type="character" w:styleId="31">
    <w:name w:val="(文字) (文字)3"/>
    <w:qFormat/>
    <w:rPr>
      <w:rFonts w:eastAsia="MS Mincho;MS Mincho"/>
      <w:lang w:val="en-GB" w:bidi="ar-SA"/>
    </w:rPr>
  </w:style>
  <w:style w:type="character" w:styleId="11">
    <w:name w:val="(文字) (文字)1"/>
    <w:qFormat/>
    <w:rPr>
      <w:rFonts w:eastAsia="MS Mincho;MS Mincho"/>
      <w:lang w:val="en-GB" w:bidi="ar-SA"/>
    </w:rPr>
  </w:style>
  <w:style w:type="character" w:styleId="Underrubrik2Char11">
    <w:name w:val="Underrubrik2 Char11"/>
    <w:qFormat/>
    <w:rPr>
      <w:rFonts w:ascii="Arial" w:hAnsi="Arial" w:cs="Arial"/>
      <w:sz w:val="28"/>
      <w:szCs w:val="28"/>
      <w:lang w:val="en-GB" w:bidi="he-IL"/>
    </w:rPr>
  </w:style>
  <w:style w:type="character" w:styleId="Head2AChar11">
    <w:name w:val="Head2A Char11"/>
    <w:qFormat/>
    <w:rPr>
      <w:rFonts w:ascii="Arial" w:hAnsi="Arial" w:cs="Arial"/>
      <w:sz w:val="32"/>
      <w:szCs w:val="32"/>
      <w:lang w:val="en-GB" w:bidi="he-IL"/>
    </w:rPr>
  </w:style>
  <w:style w:type="character" w:styleId="H4Char13">
    <w:name w:val="h4 Char13"/>
    <w:qFormat/>
    <w:rPr>
      <w:rFonts w:ascii="Arial" w:hAnsi="Arial" w:cs="Arial"/>
      <w:sz w:val="24"/>
      <w:szCs w:val="24"/>
      <w:lang w:val="en-GB" w:bidi="he-IL"/>
    </w:rPr>
  </w:style>
  <w:style w:type="character" w:styleId="M5Char6">
    <w:name w:val="M5 Char6"/>
    <w:qFormat/>
    <w:rPr>
      <w:rFonts w:ascii="Arial" w:hAnsi="Arial" w:cs="Arial"/>
      <w:sz w:val="22"/>
      <w:szCs w:val="22"/>
      <w:lang w:val="en-GB" w:bidi="he-IL"/>
    </w:rPr>
  </w:style>
  <w:style w:type="character" w:styleId="T1Char9">
    <w:name w:val="T1 Char9"/>
    <w:qFormat/>
    <w:rPr>
      <w:rFonts w:ascii="Arial" w:hAnsi="Arial" w:cs="Arial"/>
      <w:lang w:val="en-GB" w:bidi="he-IL"/>
    </w:rPr>
  </w:style>
  <w:style w:type="character" w:styleId="B7Char">
    <w:name w:val="B7 Char"/>
    <w:qFormat/>
    <w:rPr>
      <w:lang w:eastAsia="ja-JP"/>
    </w:rPr>
  </w:style>
  <w:style w:type="character" w:styleId="TF">
    <w:name w:val="TF (文字)"/>
    <w:qFormat/>
    <w:rPr>
      <w:rFonts w:ascii="Arial" w:hAnsi="Arial" w:cs="Arial"/>
      <w:b/>
      <w:lang w:val="en-US"/>
    </w:rPr>
  </w:style>
  <w:style w:type="character" w:styleId="PlainTextChar1">
    <w:name w:val="Plain Text Char1"/>
    <w:qFormat/>
    <w:rPr>
      <w:rFonts w:ascii="Courier New" w:hAnsi="Courier New" w:cs="Courier New"/>
      <w:lang w:val="nb-NO"/>
    </w:rPr>
  </w:style>
  <w:style w:type="character" w:styleId="BodyText2Char1">
    <w:name w:val="Body Text 2 Char1"/>
    <w:qFormat/>
    <w:rPr>
      <w:lang w:eastAsia="ja-JP"/>
    </w:rPr>
  </w:style>
  <w:style w:type="character" w:styleId="BodyText3Char1">
    <w:name w:val="Body Text 3 Char1"/>
    <w:qFormat/>
    <w:rPr>
      <w:lang w:eastAsia="ja-JP"/>
    </w:rPr>
  </w:style>
  <w:style w:type="character" w:styleId="BodyTextIndentChar1">
    <w:name w:val="Body Text Indent Char1"/>
    <w:qFormat/>
    <w:rPr>
      <w:rFonts w:eastAsia="MS Mincho;MS Mincho"/>
    </w:rPr>
  </w:style>
  <w:style w:type="character" w:styleId="BodyTextIndent2Char1">
    <w:name w:val="Body Text Indent 2 Char1"/>
    <w:qFormat/>
    <w:rPr>
      <w:rFonts w:ascii="Arial" w:hAnsi="Arial" w:eastAsia="MS Mincho;MS Mincho" w:cs="Arial"/>
      <w:lang w:eastAsia="ja-JP"/>
    </w:rPr>
  </w:style>
  <w:style w:type="character" w:styleId="NoteHeadingChar1">
    <w:name w:val="Note Heading Char1"/>
    <w:qFormat/>
    <w:rPr>
      <w:rFonts w:eastAsia="MS Mincho;MS Mincho"/>
    </w:rPr>
  </w:style>
  <w:style w:type="character" w:styleId="HTMLPreformattedChar1">
    <w:name w:val="HTML Preformatted Char1"/>
    <w:qFormat/>
    <w:rPr>
      <w:rFonts w:ascii="Courier New" w:hAnsi="Courier New" w:eastAsia="MS Mincho;MS Mincho" w:cs="Courier New"/>
    </w:rPr>
  </w:style>
  <w:style w:type="character" w:styleId="CharChar141">
    <w:name w:val="Char Char14"/>
    <w:qFormat/>
    <w:rPr>
      <w:rFonts w:ascii="Tahoma" w:hAnsi="Tahoma" w:cs="Tahoma"/>
      <w:shd w:fill="000080" w:val="clear"/>
      <w:lang w:val="en-GB"/>
    </w:rPr>
  </w:style>
  <w:style w:type="character" w:styleId="Heading7Char3">
    <w:name w:val="Heading 7 Char3"/>
    <w:qFormat/>
    <w:rPr>
      <w:rFonts w:ascii="Arial" w:hAnsi="Arial" w:eastAsia="Times New Roman" w:cs="Arial"/>
      <w:lang w:val="en-GB"/>
    </w:rPr>
  </w:style>
  <w:style w:type="character" w:styleId="Heading8Char3">
    <w:name w:val="Heading 8 Char3"/>
    <w:qFormat/>
    <w:rPr>
      <w:rFonts w:ascii="Arial" w:hAnsi="Arial" w:eastAsia="Times New Roman" w:cs="Arial"/>
      <w:sz w:val="36"/>
      <w:lang w:val="en-GB"/>
    </w:rPr>
  </w:style>
  <w:style w:type="character" w:styleId="Heading9Char2">
    <w:name w:val="Heading 9 Char2"/>
    <w:qFormat/>
    <w:rPr>
      <w:rFonts w:ascii="Arial" w:hAnsi="Arial" w:eastAsia="Times New Roman" w:cs="Arial"/>
      <w:sz w:val="36"/>
      <w:lang w:val="en-GB"/>
    </w:rPr>
  </w:style>
  <w:style w:type="character" w:styleId="FooterChar2">
    <w:name w:val="Footer Char2"/>
    <w:qFormat/>
    <w:rPr>
      <w:rFonts w:ascii="Arial" w:hAnsi="Arial" w:eastAsia="Times New Roman" w:cs="Arial"/>
      <w:b/>
      <w:i/>
      <w:sz w:val="18"/>
      <w:lang w:val="en-US" w:eastAsia="en-US"/>
    </w:rPr>
  </w:style>
  <w:style w:type="character" w:styleId="CharChar21">
    <w:name w:val=" Char Char21"/>
    <w:qFormat/>
    <w:rPr>
      <w:rFonts w:ascii="Times New Roman" w:hAnsi="Times New Roman" w:cs="Times New Roman"/>
      <w:lang w:val="en-GB"/>
    </w:rPr>
  </w:style>
  <w:style w:type="character" w:styleId="CharChar7">
    <w:name w:val=" Char Char7"/>
    <w:qFormat/>
    <w:rPr>
      <w:rFonts w:ascii="Arial" w:hAnsi="Arial" w:eastAsia="SimSun;宋体" w:cs="Arial"/>
      <w:sz w:val="36"/>
      <w:lang w:val="en-GB" w:bidi="ar-SA"/>
    </w:rPr>
  </w:style>
  <w:style w:type="character" w:styleId="CharChar1">
    <w:name w:val=" Char Char"/>
    <w:qFormat/>
    <w:rPr>
      <w:rFonts w:ascii="Tahoma" w:hAnsi="Tahoma" w:cs="Tahoma"/>
      <w:sz w:val="16"/>
      <w:szCs w:val="16"/>
      <w:lang w:val="en-GB" w:bidi="ar-SA"/>
    </w:rPr>
  </w:style>
  <w:style w:type="character" w:styleId="PlainTextChar3">
    <w:name w:val="Plain Text Char3"/>
    <w:qFormat/>
    <w:rPr>
      <w:rFonts w:ascii="Courier New" w:hAnsi="Courier New" w:cs="Courier New"/>
      <w:lang w:val="nb-NO" w:eastAsia="ja-JP"/>
    </w:rPr>
  </w:style>
  <w:style w:type="character" w:styleId="CharChar25">
    <w:name w:val=" Char Char25"/>
    <w:qFormat/>
    <w:rPr>
      <w:rFonts w:ascii="Arial" w:hAnsi="Arial" w:cs="Arial"/>
      <w:lang w:val="en-GB"/>
    </w:rPr>
  </w:style>
  <w:style w:type="character" w:styleId="CharChar19">
    <w:name w:val=" Char Char19"/>
    <w:qFormat/>
    <w:rPr>
      <w:rFonts w:ascii="Times New Roman" w:hAnsi="Times New Roman" w:cs="Times New Roman"/>
      <w:lang w:val="en-GB"/>
    </w:rPr>
  </w:style>
  <w:style w:type="character" w:styleId="CharChar20">
    <w:name w:val=" Char Char20"/>
    <w:qFormat/>
    <w:rPr>
      <w:rFonts w:ascii="Tahoma" w:hAnsi="Tahoma" w:cs="Tahoma"/>
      <w:sz w:val="16"/>
      <w:szCs w:val="16"/>
      <w:lang w:val="en-GB"/>
    </w:rPr>
  </w:style>
  <w:style w:type="character" w:styleId="CharChar30">
    <w:name w:val=" Char Char30"/>
    <w:qFormat/>
    <w:rPr>
      <w:rFonts w:ascii="Arial" w:hAnsi="Arial" w:cs="Arial"/>
      <w:lang w:val="en-GB"/>
    </w:rPr>
  </w:style>
  <w:style w:type="character" w:styleId="CharChar29">
    <w:name w:val=" Char Char29"/>
    <w:qFormat/>
    <w:rPr>
      <w:rFonts w:ascii="Arial" w:hAnsi="Arial" w:cs="Arial"/>
      <w:sz w:val="36"/>
      <w:lang w:val="en-GB"/>
    </w:rPr>
  </w:style>
  <w:style w:type="character" w:styleId="CharChar28">
    <w:name w:val=" Char Char28"/>
    <w:qFormat/>
    <w:rPr>
      <w:rFonts w:ascii="Arial" w:hAnsi="Arial" w:cs="Arial"/>
      <w:sz w:val="36"/>
      <w:lang w:val="en-GB"/>
    </w:rPr>
  </w:style>
  <w:style w:type="character" w:styleId="CharChar27">
    <w:name w:val=" Char Char27"/>
    <w:qFormat/>
    <w:rPr>
      <w:rFonts w:ascii="Arial" w:hAnsi="Arial" w:cs="Arial"/>
      <w:b/>
      <w:i/>
      <w:sz w:val="18"/>
      <w:lang w:val="en-GB" w:eastAsia="en-US"/>
    </w:rPr>
  </w:style>
  <w:style w:type="character" w:styleId="BodyText2Char3">
    <w:name w:val="Body Text 2 Char3"/>
    <w:qFormat/>
    <w:rPr>
      <w:rFonts w:ascii="Times New Roman" w:hAnsi="Times New Roman" w:eastAsia="SimSun;宋体" w:cs="Times New Roman"/>
      <w:lang w:val="en-GB" w:eastAsia="ja-JP"/>
    </w:rPr>
  </w:style>
  <w:style w:type="character" w:styleId="BodyText3Char3">
    <w:name w:val="Body Text 3 Char3"/>
    <w:qFormat/>
    <w:rPr>
      <w:rFonts w:ascii="Times New Roman" w:hAnsi="Times New Roman" w:eastAsia="SimSun;宋体" w:cs="Times New Roman"/>
      <w:lang w:val="en-GB" w:eastAsia="ja-JP"/>
    </w:rPr>
  </w:style>
  <w:style w:type="character" w:styleId="ListChar3">
    <w:name w:val="List Char3"/>
    <w:qFormat/>
    <w:rPr>
      <w:rFonts w:ascii="Times New Roman" w:hAnsi="Times New Roman" w:eastAsia="Times New Roman" w:cs="Times New Roman"/>
      <w:lang w:val="en-GB"/>
    </w:rPr>
  </w:style>
  <w:style w:type="character" w:styleId="BodyTextIndentChar3">
    <w:name w:val="Body Text Indent Char3"/>
    <w:qFormat/>
    <w:rPr>
      <w:rFonts w:ascii="Times New Roman" w:hAnsi="Times New Roman" w:eastAsia="SimSun;宋体" w:cs="Times New Roman"/>
      <w:lang w:val="en-GB" w:eastAsia="ja-JP"/>
    </w:rPr>
  </w:style>
  <w:style w:type="character" w:styleId="CharChar111">
    <w:name w:val=" Char Char11"/>
    <w:qFormat/>
    <w:rPr>
      <w:lang w:val="en-GB" w:bidi="ar-SA"/>
    </w:rPr>
  </w:style>
  <w:style w:type="character" w:styleId="BodyTextIndent2Char3">
    <w:name w:val="Body Text Indent 2 Char3"/>
    <w:qFormat/>
    <w:rPr>
      <w:rFonts w:ascii="Arial" w:hAnsi="Arial" w:eastAsia="MS Mincho;MS Mincho" w:cs="Arial"/>
      <w:lang w:val="en-GB" w:eastAsia="ja-JP"/>
    </w:rPr>
  </w:style>
  <w:style w:type="character" w:styleId="Heading7Char2">
    <w:name w:val="Heading 7 Char2"/>
    <w:qFormat/>
    <w:rPr>
      <w:rFonts w:ascii="Arial" w:hAnsi="Arial" w:cs="Arial"/>
      <w:lang w:val="en-GB" w:bidi="ar-SA"/>
    </w:rPr>
  </w:style>
  <w:style w:type="character" w:styleId="Heading8Char2">
    <w:name w:val="Heading 8 Char2"/>
    <w:qFormat/>
    <w:rPr>
      <w:rFonts w:ascii="Arial" w:hAnsi="Arial" w:cs="Arial"/>
      <w:sz w:val="36"/>
      <w:lang w:val="en-GB" w:bidi="ar-SA"/>
    </w:rPr>
  </w:style>
  <w:style w:type="character" w:styleId="ListChar2">
    <w:name w:val="List Char2"/>
    <w:qFormat/>
    <w:rPr>
      <w:lang w:val="en-GB" w:bidi="ar-SA"/>
    </w:rPr>
  </w:style>
  <w:style w:type="character" w:styleId="PlainTextChar2">
    <w:name w:val="Plain Text Char2"/>
    <w:qFormat/>
    <w:rPr>
      <w:rFonts w:ascii="Courier New" w:hAnsi="Courier New" w:cs="Courier New"/>
      <w:lang w:val="nb-NO" w:bidi="ar-SA"/>
    </w:rPr>
  </w:style>
  <w:style w:type="character" w:styleId="BodyText2Char2">
    <w:name w:val="Body Text 2 Char2"/>
    <w:qFormat/>
    <w:rPr>
      <w:lang w:val="en-GB" w:eastAsia="ja-JP" w:bidi="ar-SA"/>
    </w:rPr>
  </w:style>
  <w:style w:type="character" w:styleId="BodyText3Char2">
    <w:name w:val="Body Text 3 Char2"/>
    <w:qFormat/>
    <w:rPr>
      <w:lang w:val="en-GB" w:eastAsia="ja-JP" w:bidi="ar-SA"/>
    </w:rPr>
  </w:style>
  <w:style w:type="character" w:styleId="BodyTextIndentChar2">
    <w:name w:val="Body Text Indent Char2"/>
    <w:qFormat/>
    <w:rPr>
      <w:lang w:val="en-GB" w:bidi="ar-SA"/>
    </w:rPr>
  </w:style>
  <w:style w:type="character" w:styleId="BodyTextIndent2Char2">
    <w:name w:val="Body Text Indent 2 Char2"/>
    <w:qFormat/>
    <w:rPr>
      <w:rFonts w:ascii="Arial" w:hAnsi="Arial" w:eastAsia="MS Mincho;MS Mincho" w:cs="Arial"/>
      <w:lang w:val="en-GB" w:eastAsia="ja-JP" w:bidi="ar-SA"/>
    </w:rPr>
  </w:style>
  <w:style w:type="character" w:styleId="BtChar6">
    <w:name w:val="bt Char6"/>
    <w:qFormat/>
    <w:rPr>
      <w:lang w:val="en-GB" w:eastAsia="ja-JP" w:bidi="ar-SA"/>
    </w:rPr>
  </w:style>
  <w:style w:type="character" w:styleId="12">
    <w:name w:val="段落フォント1"/>
    <w:qFormat/>
    <w:rPr/>
  </w:style>
  <w:style w:type="character" w:styleId="13">
    <w:name w:val="コメント参照1"/>
    <w:qFormat/>
    <w:rPr>
      <w:sz w:val="16"/>
    </w:rPr>
  </w:style>
  <w:style w:type="character" w:styleId="CharChar23">
    <w:name w:val=" Char Char23"/>
    <w:qFormat/>
    <w:rPr>
      <w:rFonts w:ascii="Arial" w:hAnsi="Arial" w:cs="Arial"/>
      <w:lang w:val="en-GB"/>
    </w:rPr>
  </w:style>
  <w:style w:type="character" w:styleId="EmailStyle97">
    <w:name w:val="EmailStyle97"/>
    <w:qFormat/>
    <w:rPr>
      <w:rFonts w:ascii="Arial" w:hAnsi="Arial" w:cs="Arial"/>
      <w:color w:val="000000"/>
      <w:sz w:val="20"/>
      <w:szCs w:val="20"/>
    </w:rPr>
  </w:style>
  <w:style w:type="character" w:styleId="THC">
    <w:name w:val="TH C"/>
    <w:qFormat/>
    <w:rPr>
      <w:rFonts w:ascii="Arial" w:hAnsi="Arial" w:eastAsia="MS Mincho;MS Mincho" w:cs="Arial"/>
      <w:b/>
      <w:bCs/>
      <w:lang w:val="en-GB" w:eastAsia="ja-JP" w:bidi="en-US"/>
    </w:rPr>
  </w:style>
  <w:style w:type="character" w:styleId="B1C">
    <w:name w:val="B1 C"/>
    <w:qFormat/>
    <w:rPr>
      <w:lang w:val="en-GB" w:bidi="ar-SA"/>
    </w:rPr>
  </w:style>
  <w:style w:type="character" w:styleId="Head2A1">
    <w:name w:val="Head2A "/>
    <w:qFormat/>
    <w:rPr>
      <w:rFonts w:ascii="Arial" w:hAnsi="Arial" w:eastAsia="MS Mincho;MS Mincho" w:cs="Arial"/>
      <w:sz w:val="32"/>
      <w:lang w:val="en-GB" w:bidi="ar-SA"/>
    </w:rPr>
  </w:style>
  <w:style w:type="character" w:styleId="H41">
    <w:name w:val="h4 "/>
    <w:qFormat/>
    <w:rPr>
      <w:rFonts w:ascii="Arial" w:hAnsi="Arial" w:cs="Arial"/>
      <w:sz w:val="24"/>
      <w:lang w:val="en-GB"/>
    </w:rPr>
  </w:style>
  <w:style w:type="character" w:styleId="Heading4C">
    <w:name w:val="Heading 4 C"/>
    <w:qFormat/>
    <w:rPr>
      <w:rFonts w:ascii="Arial" w:hAnsi="Arial" w:cs="Arial"/>
      <w:sz w:val="24"/>
      <w:szCs w:val="28"/>
      <w:lang w:val="en-GB" w:bidi="ar-SA"/>
    </w:rPr>
  </w:style>
  <w:style w:type="character" w:styleId="Titre3">
    <w:name w:val="Titre 3 "/>
    <w:qFormat/>
    <w:rPr>
      <w:rFonts w:ascii="Arial" w:hAnsi="Arial" w:cs="Arial"/>
      <w:sz w:val="28"/>
      <w:szCs w:val="28"/>
      <w:lang w:val="en-GB"/>
    </w:rPr>
  </w:style>
  <w:style w:type="character" w:styleId="B3c">
    <w:name w:val="B3 c"/>
    <w:qFormat/>
    <w:rPr>
      <w:lang w:val="en-GB"/>
    </w:rPr>
  </w:style>
  <w:style w:type="character" w:styleId="B2C">
    <w:name w:val="B2 C"/>
    <w:qFormat/>
    <w:rPr>
      <w:lang w:val="en-GB"/>
    </w:rPr>
  </w:style>
  <w:style w:type="character" w:styleId="H6C">
    <w:name w:val="H6 C"/>
    <w:qFormat/>
    <w:rPr>
      <w:rFonts w:ascii="Arial" w:hAnsi="Arial" w:eastAsia="Times New Roman" w:cs="Arial"/>
      <w:sz w:val="22"/>
    </w:rPr>
  </w:style>
  <w:style w:type="character" w:styleId="H5">
    <w:name w:val="h5 "/>
    <w:qFormat/>
    <w:rPr>
      <w:rFonts w:ascii="Arial" w:hAnsi="Arial" w:eastAsia="SimSun;宋体" w:cs="Arial"/>
      <w:sz w:val="22"/>
      <w:lang w:val="en-GB" w:bidi="ar-SA"/>
    </w:rPr>
  </w:style>
  <w:style w:type="character" w:styleId="H51">
    <w:name w:val="h5 1"/>
    <w:qFormat/>
    <w:rPr>
      <w:rFonts w:ascii="Arial" w:hAnsi="Arial" w:eastAsia="MS Mincho;MS Mincho" w:cs="Arial"/>
      <w:sz w:val="22"/>
      <w:lang w:val="en-GB" w:bidi="ar-SA"/>
    </w:rPr>
  </w:style>
  <w:style w:type="character" w:styleId="TALCharCharChar">
    <w:name w:val="TAL Char Char Char"/>
    <w:qFormat/>
    <w:rPr>
      <w:rFonts w:ascii="Arial" w:hAnsi="Arial" w:cs="Arial"/>
      <w:sz w:val="18"/>
      <w:lang w:eastAsia="ja-JP"/>
    </w:rPr>
  </w:style>
  <w:style w:type="character" w:styleId="St1">
    <w:name w:val="st1"/>
    <w:qFormat/>
    <w:rPr/>
  </w:style>
  <w:style w:type="character" w:styleId="BtChar7">
    <w:name w:val="bt Char7"/>
    <w:qFormat/>
    <w:rPr>
      <w:rFonts w:ascii="Times New Roman" w:hAnsi="Times New Roman" w:eastAsia="Times New Roman" w:cs="Times New Roman"/>
    </w:rPr>
  </w:style>
  <w:style w:type="character" w:styleId="NMPHeading1Char3">
    <w:name w:val="NMP Heading 1 Char3"/>
    <w:qFormat/>
    <w:rPr>
      <w:rFonts w:ascii="Arial" w:hAnsi="Arial" w:cs="Arial"/>
      <w:sz w:val="36"/>
      <w:lang w:val="en-GB" w:bidi="ar-SA"/>
    </w:rPr>
  </w:style>
  <w:style w:type="character" w:styleId="AndreaLeonardi">
    <w:name w:val="Andrea Leonardi"/>
    <w:qFormat/>
    <w:rPr>
      <w:rFonts w:ascii="Arial" w:hAnsi="Arial" w:cs="Arial"/>
      <w:color w:val="000000"/>
      <w:sz w:val="20"/>
      <w:szCs w:val="20"/>
    </w:rPr>
  </w:style>
  <w:style w:type="character" w:styleId="ZchnZchn5">
    <w:name w:val=" Zchn Zchn5"/>
    <w:qFormat/>
    <w:rPr>
      <w:rFonts w:ascii="Courier New" w:hAnsi="Courier New" w:eastAsia="Batang;바탕" w:cs="Courier New"/>
      <w:lang w:val="nb-NO" w:bidi="ar-SA"/>
    </w:rPr>
  </w:style>
  <w:style w:type="character" w:styleId="TitleChar">
    <w:name w:val="Title Char"/>
    <w:qFormat/>
    <w:rPr>
      <w:rFonts w:ascii="Courier New" w:hAnsi="Courier New" w:cs="Courier New"/>
      <w:lang w:val="nb-NO"/>
    </w:rPr>
  </w:style>
  <w:style w:type="character" w:styleId="StyleTACChar">
    <w:name w:val="Style TAC + Char"/>
    <w:qFormat/>
    <w:rPr>
      <w:rFonts w:ascii="Arial" w:hAnsi="Arial" w:cs="Arial"/>
      <w:kern w:val="2"/>
      <w:sz w:val="18"/>
    </w:rPr>
  </w:style>
  <w:style w:type="character" w:styleId="List2Char">
    <w:name w:val="List 2 Char"/>
    <w:qFormat/>
    <w:rPr/>
  </w:style>
  <w:style w:type="character" w:styleId="List3Char">
    <w:name w:val="List 3 Char"/>
    <w:qFormat/>
    <w:rPr/>
  </w:style>
  <w:style w:type="character" w:styleId="CharChar8">
    <w:name w:val=" Char Char8"/>
    <w:qFormat/>
    <w:rPr>
      <w:rFonts w:ascii="Times New Roman" w:hAnsi="Times New Roman" w:cs="Times New Roman"/>
      <w:b/>
      <w:bCs/>
      <w:lang w:val="en-GB"/>
    </w:rPr>
  </w:style>
  <w:style w:type="character" w:styleId="CharChar13">
    <w:name w:val=" Char Char13"/>
    <w:qFormat/>
    <w:rPr>
      <w:rFonts w:eastAsia="SimSun;宋体"/>
      <w:lang w:val="en-GB" w:bidi="ar-SA"/>
    </w:rPr>
  </w:style>
  <w:style w:type="character" w:styleId="CharChar3">
    <w:name w:val=" Char Char3"/>
    <w:qFormat/>
    <w:rPr>
      <w:rFonts w:ascii="Arial" w:hAnsi="Arial" w:cs="Arial"/>
      <w:sz w:val="22"/>
      <w:lang w:val="en-GB" w:bidi="ar-SA"/>
    </w:rPr>
  </w:style>
  <w:style w:type="character" w:styleId="CharChar12">
    <w:name w:val=" Char Char1"/>
    <w:qFormat/>
    <w:rPr>
      <w:lang w:val="en-GB" w:eastAsia="ja-JP" w:bidi="ar-SA"/>
    </w:rPr>
  </w:style>
  <w:style w:type="character" w:styleId="CharChar10">
    <w:name w:val=" Char Char10"/>
    <w:qFormat/>
    <w:rPr>
      <w:rFonts w:ascii="Times New Roman" w:hAnsi="Times New Roman" w:cs="Times New Roman"/>
      <w:lang w:val="en-GB"/>
    </w:rPr>
  </w:style>
  <w:style w:type="character" w:styleId="CharChar110">
    <w:name w:val="Char Char1"/>
    <w:qFormat/>
    <w:rPr>
      <w:lang w:val="en-GB" w:eastAsia="ja-JP"/>
    </w:rPr>
  </w:style>
  <w:style w:type="character" w:styleId="Heading1Char2">
    <w:name w:val="Heading 1 Char2"/>
    <w:qFormat/>
    <w:rPr>
      <w:rFonts w:ascii="Arial" w:hAnsi="Arial" w:cs="Arial"/>
      <w:sz w:val="36"/>
      <w:lang w:val="en-GB"/>
    </w:rPr>
  </w:style>
  <w:style w:type="character" w:styleId="CharChar71">
    <w:name w:val="Char Char7"/>
    <w:qFormat/>
    <w:rPr>
      <w:rFonts w:ascii="Tahoma" w:hAnsi="Tahoma" w:cs="Tahoma"/>
      <w:shd w:fill="000080" w:val="clear"/>
      <w:lang w:val="en-GB"/>
    </w:rPr>
  </w:style>
  <w:style w:type="character" w:styleId="CharChar101">
    <w:name w:val="Char Char10"/>
    <w:qFormat/>
    <w:rPr>
      <w:rFonts w:ascii="Times New Roman" w:hAnsi="Times New Roman" w:cs="Times New Roman"/>
      <w:lang w:val="en-GB"/>
    </w:rPr>
  </w:style>
  <w:style w:type="character" w:styleId="CharChar81">
    <w:name w:val="Char Char8"/>
    <w:qFormat/>
    <w:rPr>
      <w:rFonts w:ascii="Times New Roman" w:hAnsi="Times New Roman" w:cs="Times New Roman"/>
      <w:b/>
      <w:lang w:val="en-GB"/>
    </w:rPr>
  </w:style>
  <w:style w:type="character" w:styleId="CharChar2">
    <w:name w:val=" Char Char2"/>
    <w:qFormat/>
    <w:rPr>
      <w:rFonts w:ascii="Arial" w:hAnsi="Arial" w:cs="Arial"/>
      <w:lang w:val="en-GB" w:bidi="ar-SA"/>
    </w:rPr>
  </w:style>
  <w:style w:type="character" w:styleId="Msoins0">
    <w:name w:val="msoins0"/>
    <w:qFormat/>
    <w:rPr/>
  </w:style>
  <w:style w:type="character" w:styleId="Hps">
    <w:name w:val="hps"/>
    <w:qFormat/>
    <w:rPr/>
  </w:style>
  <w:style w:type="character" w:styleId="CapChar6">
    <w:name w:val="cap Char6"/>
    <w:qFormat/>
    <w:rPr>
      <w:b/>
      <w:lang w:val="en-GB" w:bidi="ar-SA"/>
    </w:rPr>
  </w:style>
  <w:style w:type="character" w:styleId="Char">
    <w:name w:val="批注主题 Char"/>
    <w:qFormat/>
    <w:rPr>
      <w:b/>
      <w:bCs/>
      <w:lang w:val="en-GB" w:bidi="ar-SA"/>
    </w:rPr>
  </w:style>
  <w:style w:type="character" w:styleId="Imcontent1">
    <w:name w:val="im-content1"/>
    <w:qFormat/>
    <w:rPr>
      <w:color w:val="333333"/>
    </w:rPr>
  </w:style>
  <w:style w:type="character" w:styleId="CharChar191">
    <w:name w:val="Char Char19"/>
    <w:qFormat/>
    <w:rPr>
      <w:rFonts w:ascii="Times New Roman" w:hAnsi="Times New Roman" w:cs="Times New Roman"/>
      <w:lang w:val="en-GB"/>
    </w:rPr>
  </w:style>
  <w:style w:type="character" w:styleId="CharChar131">
    <w:name w:val="Char Char13"/>
    <w:qFormat/>
    <w:rPr>
      <w:rFonts w:ascii="SimSun;宋体" w:hAnsi="SimSun;宋体" w:eastAsia="SimSun;宋体" w:cs="SimSun;宋体"/>
      <w:lang w:val="en-GB" w:bidi="ar-SA"/>
    </w:rPr>
  </w:style>
  <w:style w:type="character" w:styleId="EditorsNoteChar1">
    <w:name w:val="Editor's Note Char1"/>
    <w:qFormat/>
    <w:rPr>
      <w:color w:val="FF0000"/>
    </w:rPr>
  </w:style>
  <w:style w:type="character" w:styleId="CharChar31">
    <w:name w:val="Char Char3"/>
    <w:qFormat/>
    <w:rPr>
      <w:rFonts w:ascii="Arial" w:hAnsi="Arial" w:cs="Arial"/>
      <w:sz w:val="22"/>
      <w:lang w:val="en-GB" w:bidi="ar-SA"/>
    </w:rPr>
  </w:style>
  <w:style w:type="character" w:styleId="14">
    <w:name w:val="書式なし (文字)1"/>
    <w:qFormat/>
    <w:rPr>
      <w:rFonts w:ascii="MS Mincho;MS Mincho" w:hAnsi="MS Mincho;MS Mincho" w:eastAsia="MS Mincho;MS Mincho" w:cs="Courier New"/>
      <w:sz w:val="21"/>
      <w:szCs w:val="21"/>
      <w:lang w:val="en-GB"/>
    </w:rPr>
  </w:style>
  <w:style w:type="character" w:styleId="EndnoteTextChar1">
    <w:name w:val="Endnote Text Char1"/>
    <w:qFormat/>
    <w:rPr>
      <w:rFonts w:eastAsia="SimSun;宋体"/>
    </w:rPr>
  </w:style>
  <w:style w:type="character" w:styleId="15">
    <w:name w:val="文末脚注文字列 (文字)1"/>
    <w:qFormat/>
    <w:rPr>
      <w:rFonts w:ascii="Times New Roman" w:hAnsi="Times New Roman" w:cs="Times New Roman"/>
      <w:lang w:val="en-GB"/>
    </w:rPr>
  </w:style>
  <w:style w:type="character" w:styleId="CharChar210">
    <w:name w:val="Char Char2"/>
    <w:qFormat/>
    <w:rPr>
      <w:rFonts w:ascii="Arial" w:hAnsi="Arial" w:cs="Arial"/>
      <w:sz w:val="28"/>
      <w:lang w:val="en-GB"/>
    </w:rPr>
  </w:style>
  <w:style w:type="character" w:styleId="CharChar251">
    <w:name w:val="Char Char25"/>
    <w:qFormat/>
    <w:rPr>
      <w:rFonts w:ascii="Arial" w:hAnsi="Arial" w:cs="Arial"/>
      <w:lang w:val="en-GB"/>
    </w:rPr>
  </w:style>
  <w:style w:type="character" w:styleId="CharChar301">
    <w:name w:val="Char Char30"/>
    <w:qFormat/>
    <w:rPr>
      <w:rFonts w:ascii="Arial" w:hAnsi="Arial" w:cs="Arial"/>
      <w:lang w:val="en-GB"/>
    </w:rPr>
  </w:style>
  <w:style w:type="character" w:styleId="CharChar291">
    <w:name w:val="Char Char29"/>
    <w:qFormat/>
    <w:rPr>
      <w:rFonts w:ascii="Arial" w:hAnsi="Arial" w:cs="Arial"/>
      <w:sz w:val="36"/>
      <w:lang w:val="en-GB"/>
    </w:rPr>
  </w:style>
  <w:style w:type="character" w:styleId="CharChar281">
    <w:name w:val="Char Char28"/>
    <w:qFormat/>
    <w:rPr>
      <w:rFonts w:ascii="Arial" w:hAnsi="Arial" w:cs="Arial"/>
      <w:sz w:val="36"/>
      <w:lang w:val="en-GB"/>
    </w:rPr>
  </w:style>
  <w:style w:type="character" w:styleId="CharChar271">
    <w:name w:val="Char Char27"/>
    <w:qFormat/>
    <w:rPr>
      <w:rFonts w:ascii="Arial" w:hAnsi="Arial" w:cs="Arial"/>
      <w:b/>
      <w:bCs w:val="false"/>
      <w:i/>
      <w:iCs w:val="false"/>
      <w:sz w:val="18"/>
      <w:lang w:val="en-GB" w:eastAsia="en-US"/>
    </w:rPr>
  </w:style>
  <w:style w:type="character" w:styleId="Heading2Char1">
    <w:name w:val="Heading 2 Char1"/>
    <w:qFormat/>
    <w:rPr>
      <w:rFonts w:ascii="Arial" w:hAnsi="Arial" w:cs="Arial"/>
      <w:sz w:val="32"/>
      <w:lang w:val="en-GB"/>
    </w:rPr>
  </w:style>
  <w:style w:type="character" w:styleId="H1Car">
    <w:name w:val="H1 Car"/>
    <w:qFormat/>
    <w:rPr>
      <w:rFonts w:ascii="Arial" w:hAnsi="Arial" w:eastAsia="MS Mincho;MS Mincho" w:cs="Arial"/>
      <w:sz w:val="36"/>
      <w:lang w:val="en-GB" w:bidi="ar-SA"/>
    </w:rPr>
  </w:style>
  <w:style w:type="character" w:styleId="Fontstyle01">
    <w:name w:val="fontstyle01"/>
    <w:qFormat/>
    <w:rPr>
      <w:rFonts w:ascii="Times-Roman;Times New Roman" w:hAnsi="Times-Roman;Times New Roman" w:cs="Times-Roman;Times New Roman"/>
      <w:b w:val="false"/>
      <w:bCs w:val="false"/>
      <w:i w:val="false"/>
      <w:iCs w:val="false"/>
      <w:color w:val="000000"/>
      <w:sz w:val="20"/>
      <w:szCs w:val="20"/>
    </w:rPr>
  </w:style>
  <w:style w:type="character" w:styleId="AbsatzStandardschriftart1">
    <w:name w:val="Absatz-Standardschriftart1"/>
    <w:qFormat/>
    <w:rPr/>
  </w:style>
  <w:style w:type="character" w:styleId="BBodyChar">
    <w:name w:val="B-Body Char"/>
    <w:qFormat/>
    <w:rPr>
      <w:sz w:val="22"/>
    </w:rPr>
  </w:style>
  <w:style w:type="character" w:styleId="32">
    <w:name w:val="标题 3 字符"/>
    <w:qFormat/>
    <w:rPr>
      <w:rFonts w:ascii="Arial" w:hAnsi="Arial" w:cs="Arial"/>
      <w:sz w:val="28"/>
      <w:lang w:val="en-GB"/>
    </w:rPr>
  </w:style>
  <w:style w:type="character" w:styleId="42">
    <w:name w:val="标题 4 字符"/>
    <w:qFormat/>
    <w:rPr>
      <w:rFonts w:ascii="Arial" w:hAnsi="Arial" w:cs="Arial"/>
      <w:sz w:val="24"/>
      <w:lang w:val="en-GB"/>
    </w:rPr>
  </w:style>
  <w:style w:type="character" w:styleId="IndexLink">
    <w:name w:val="Index Link"/>
    <w:qFormat/>
    <w:rPr/>
  </w:style>
  <w:style w:type="paragraph" w:styleId="Heading">
    <w:name w:val="Heading"/>
    <w:next w:val="TextBody"/>
    <w:qFormat/>
    <w:pPr>
      <w:widowControl/>
      <w:bidi w:val="0"/>
      <w:spacing w:before="360" w:after="0"/>
      <w:ind w:left="2552" w:hanging="0"/>
    </w:pPr>
    <w:rPr>
      <w:rFonts w:ascii="Arial" w:hAnsi="Arial" w:eastAsia="Times New Roman" w:cs="Arial"/>
      <w:b/>
      <w:color w:val="auto"/>
      <w:sz w:val="22"/>
      <w:szCs w:val="20"/>
      <w:lang w:val="en-US" w:bidi="ar-SA" w:eastAsia="zh-CN"/>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1">
    <w:name w:val="TAL"/>
    <w:basedOn w:val="Normal"/>
    <w:qFormat/>
    <w:pPr>
      <w:keepNext w:val="true"/>
      <w:keepLines/>
      <w:spacing w:before="0" w:after="0"/>
    </w:pPr>
    <w:rPr>
      <w:rFonts w:ascii="Arial" w:hAnsi="Arial" w:cs="Arial"/>
      <w:sz w:val="18"/>
    </w:rPr>
  </w:style>
  <w:style w:type="paragraph" w:styleId="TAR">
    <w:name w:val="TAR"/>
    <w:basedOn w:val="TAL1"/>
    <w:qFormat/>
    <w:pPr>
      <w:jc w:val="right"/>
    </w:pPr>
    <w:rPr/>
  </w:style>
  <w:style w:type="paragraph" w:styleId="TAC">
    <w:name w:val="TAC"/>
    <w:basedOn w:val="TAL1"/>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Normal"/>
    <w:qFormat/>
    <w:pPr>
      <w:numPr>
        <w:ilvl w:val="0"/>
        <w:numId w:val="15"/>
      </w:numPr>
      <w:ind w:left="568" w:hanging="284"/>
    </w:pPr>
    <w:rPr/>
  </w:style>
  <w:style w:type="paragraph" w:styleId="ListBullet2">
    <w:name w:val="List Bullet 2"/>
    <w:basedOn w:val="ListBullet"/>
    <w:qFormat/>
    <w:pPr>
      <w:numPr>
        <w:ilvl w:val="0"/>
        <w:numId w:val="16"/>
      </w:numPr>
      <w:ind w:left="851" w:hanging="284"/>
    </w:pPr>
    <w:rPr/>
  </w:style>
  <w:style w:type="paragraph" w:styleId="EditorsNote">
    <w:name w:val="Editor's Note"/>
    <w:basedOn w:val="NO"/>
    <w:qFormat/>
    <w:pPr>
      <w:overflowPunct w:val="false"/>
      <w:autoSpaceDE w:val="false"/>
      <w:textAlignment w:val="baseline"/>
    </w:pPr>
    <w:rPr>
      <w:color w:val="FF0000"/>
      <w:lang w:bidi="en-US"/>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1"/>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1">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7"/>
      </w:numPr>
      <w:ind w:left="1135" w:hanging="284"/>
    </w:pPr>
    <w:rPr/>
  </w:style>
  <w:style w:type="paragraph" w:styleId="INDENT3">
    <w:name w:val="INDENT3"/>
    <w:basedOn w:val="Normal"/>
    <w:qFormat/>
    <w:pPr>
      <w:ind w:left="1701" w:hanging="567"/>
    </w:pPr>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WWCaption">
    <w:name w:val="WW-Caption"/>
    <w:basedOn w:val="Normal"/>
    <w:next w:val="Normal"/>
    <w:qFormat/>
    <w:pPr>
      <w:spacing w:before="120" w:after="120"/>
    </w:pPr>
    <w:rPr>
      <w:b/>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IBN">
    <w:name w:val="IBN"/>
    <w:basedOn w:val="Normal"/>
    <w:qFormat/>
    <w:pPr>
      <w:tabs>
        <w:tab w:val="clear" w:pos="284"/>
        <w:tab w:val="left" w:pos="567" w:leader="none"/>
      </w:tabs>
    </w:pPr>
    <w:rPr/>
  </w:style>
  <w:style w:type="paragraph" w:styleId="Npr">
    <w:name w:val="Npr"/>
    <w:basedOn w:val="Normal"/>
    <w:qFormat/>
    <w:pPr>
      <w:ind w:firstLine="284"/>
    </w:pPr>
    <w:rPr>
      <w:rFonts w:eastAsia="MS Mincho;MS Mincho"/>
      <w:lang w:eastAsia="ja-JP"/>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NormalLatinItalique">
    <w:name w:val="Normal + (Latin) Italique"/>
    <w:basedOn w:val="Normal"/>
    <w:qFormat/>
    <w:pPr/>
    <w:rPr/>
  </w:style>
  <w:style w:type="paragraph" w:styleId="B1LatinItalique">
    <w:name w:val="B1 + (Latin) Italique"/>
    <w:basedOn w:val="B1"/>
    <w:qFormat/>
    <w:pPr/>
    <w:rPr>
      <w:i/>
      <w:iCs/>
    </w:rPr>
  </w:style>
  <w:style w:type="paragraph" w:styleId="B3H6">
    <w:name w:val="B3H6"/>
    <w:basedOn w:val="B3"/>
    <w:qFormat/>
    <w:pPr/>
    <w:rPr/>
  </w:style>
  <w:style w:type="paragraph" w:styleId="NB2">
    <w:name w:val="NB2"/>
    <w:basedOn w:val="ZG"/>
    <w:qFormat/>
    <w:pPr/>
    <w:rPr/>
  </w:style>
  <w:style w:type="paragraph" w:styleId="List3">
    <w:name w:val="List Bullet 4"/>
    <w:basedOn w:val="Normal"/>
    <w:pPr>
      <w:ind w:left="849" w:hanging="283"/>
    </w:pPr>
    <w:rPr/>
  </w:style>
  <w:style w:type="paragraph" w:styleId="List4">
    <w:name w:val="List Bullet 5"/>
    <w:basedOn w:val="List3"/>
    <w:pPr>
      <w:ind w:left="1418" w:hanging="284"/>
    </w:pPr>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ListNumber">
    <w:name w:val="List Number"/>
    <w:basedOn w:val="List"/>
    <w:qFormat/>
    <w:pPr>
      <w:numPr>
        <w:ilvl w:val="0"/>
        <w:numId w:val="18"/>
      </w:numPr>
    </w:pPr>
    <w:rPr/>
  </w:style>
  <w:style w:type="paragraph" w:styleId="ListNumber2">
    <w:name w:val="List Number 2"/>
    <w:basedOn w:val="ListNumber"/>
    <w:qFormat/>
    <w:pPr>
      <w:numPr>
        <w:ilvl w:val="0"/>
        <w:numId w:val="19"/>
      </w:numPr>
      <w:ind w:left="851" w:hanging="284"/>
    </w:pPr>
    <w:rPr/>
  </w:style>
  <w:style w:type="paragraph" w:styleId="List2">
    <w:name w:val="List Bullet 3"/>
    <w:basedOn w:val="List"/>
    <w:pPr>
      <w:ind w:left="851" w:hanging="284"/>
    </w:pPr>
    <w:rPr/>
  </w:style>
  <w:style w:type="paragraph" w:styleId="List5">
    <w:name w:val="List Number"/>
    <w:basedOn w:val="List4"/>
    <w:pPr>
      <w:ind w:left="1702" w:hanging="284"/>
    </w:pPr>
    <w:rPr/>
  </w:style>
  <w:style w:type="paragraph" w:styleId="BodyText2">
    <w:name w:val="Body Text 2"/>
    <w:basedOn w:val="Normal"/>
    <w:qFormat/>
    <w:pPr>
      <w:spacing w:before="0" w:after="120"/>
    </w:pPr>
    <w:rPr>
      <w:lang w:eastAsia="ja-JP"/>
    </w:rPr>
  </w:style>
  <w:style w:type="paragraph" w:styleId="BodyText3">
    <w:name w:val="Body Text 3"/>
    <w:basedOn w:val="Normal"/>
    <w:qFormat/>
    <w:pPr>
      <w:spacing w:before="0" w:after="120"/>
    </w:pPr>
    <w:rPr>
      <w:lang w:eastAsia="ja-JP"/>
    </w:rPr>
  </w:style>
  <w:style w:type="paragraph" w:styleId="Tableentry">
    <w:name w:val="table entry"/>
    <w:basedOn w:val="Normal"/>
    <w:qFormat/>
    <w:pPr>
      <w:keepNext w:val="true"/>
      <w:spacing w:before="60" w:after="60"/>
    </w:pPr>
    <w:rPr>
      <w:rFonts w:ascii="Bookman Old Style" w:hAnsi="Bookman Old Style" w:cs="Bookman Old Style"/>
      <w:lang w:val="en-US"/>
    </w:rPr>
  </w:style>
  <w:style w:type="paragraph" w:styleId="Reference">
    <w:name w:val="Reference"/>
    <w:basedOn w:val="EX"/>
    <w:qFormat/>
    <w:pPr>
      <w:numPr>
        <w:ilvl w:val="0"/>
        <w:numId w:val="2"/>
      </w:numPr>
      <w:overflowPunct w:val="false"/>
      <w:autoSpaceDE w:val="false"/>
      <w:textAlignment w:val="baseline"/>
    </w:pPr>
    <w:rPr>
      <w:lang w:eastAsia="ja-JP"/>
    </w:rPr>
  </w:style>
  <w:style w:type="paragraph" w:styleId="Berschrift1H1">
    <w:name w:val="Überschrift 1.H1"/>
    <w:basedOn w:val="Normal"/>
    <w:next w:val="Normal"/>
    <w:qFormat/>
    <w:pPr>
      <w:keepNext w:val="true"/>
      <w:keepLines/>
      <w:numPr>
        <w:ilvl w:val="0"/>
        <w:numId w:val="6"/>
      </w:numPr>
      <w:pBdr>
        <w:top w:val="single" w:sz="12" w:space="3" w:color="000000"/>
      </w:pBdr>
      <w:overflowPunct w:val="false"/>
      <w:autoSpaceDE w:val="false"/>
      <w:spacing w:before="240" w:after="180"/>
      <w:textAlignment w:val="baseline"/>
      <w:outlineLvl w:val="0"/>
    </w:pPr>
    <w:rPr>
      <w:rFonts w:ascii="Arial" w:hAnsi="Arial" w:cs="Arial"/>
      <w:sz w:val="36"/>
    </w:rPr>
  </w:style>
  <w:style w:type="paragraph" w:styleId="Text">
    <w:name w:val="text"/>
    <w:basedOn w:val="Normal"/>
    <w:qFormat/>
    <w:pPr>
      <w:widowControl w:val="false"/>
      <w:overflowPunct w:val="false"/>
      <w:autoSpaceDE w:val="false"/>
      <w:spacing w:before="0" w:after="240"/>
      <w:jc w:val="both"/>
      <w:textAlignment w:val="baseline"/>
    </w:pPr>
    <w:rPr>
      <w:sz w:val="24"/>
      <w:lang w:val="en-AU" w:eastAsia="ja-JP"/>
    </w:rPr>
  </w:style>
  <w:style w:type="paragraph" w:styleId="Textintend1">
    <w:name w:val="text intend 1"/>
    <w:basedOn w:val="Text"/>
    <w:qFormat/>
    <w:pPr>
      <w:widowControl/>
      <w:numPr>
        <w:ilvl w:val="0"/>
        <w:numId w:val="7"/>
      </w:numPr>
      <w:spacing w:before="0" w:after="120"/>
    </w:pPr>
    <w:rPr>
      <w:rFonts w:eastAsia="MS Mincho;MS Mincho"/>
      <w:lang w:val="en-US"/>
    </w:rPr>
  </w:style>
  <w:style w:type="paragraph" w:styleId="Textintend2">
    <w:name w:val="text intend 2"/>
    <w:basedOn w:val="Text"/>
    <w:qFormat/>
    <w:pPr>
      <w:widowControl/>
      <w:numPr>
        <w:ilvl w:val="0"/>
        <w:numId w:val="13"/>
      </w:numPr>
      <w:spacing w:before="0" w:after="120"/>
    </w:pPr>
    <w:rPr>
      <w:rFonts w:eastAsia="MS Mincho;MS Mincho"/>
      <w:lang w:val="en-US"/>
    </w:rPr>
  </w:style>
  <w:style w:type="paragraph" w:styleId="Textintend3">
    <w:name w:val="text intend 3"/>
    <w:basedOn w:val="Text"/>
    <w:qFormat/>
    <w:pPr>
      <w:widowControl/>
      <w:numPr>
        <w:ilvl w:val="0"/>
        <w:numId w:val="8"/>
      </w:numPr>
      <w:spacing w:before="0" w:after="120"/>
    </w:pPr>
    <w:rPr>
      <w:rFonts w:eastAsia="MS Mincho;MS Mincho"/>
      <w:lang w:val="en-US"/>
    </w:rPr>
  </w:style>
  <w:style w:type="paragraph" w:styleId="Normalpuce">
    <w:name w:val="normal puce"/>
    <w:basedOn w:val="Normal"/>
    <w:qFormat/>
    <w:pPr>
      <w:widowControl w:val="false"/>
      <w:numPr>
        <w:ilvl w:val="0"/>
        <w:numId w:val="11"/>
      </w:numPr>
      <w:overflowPunct w:val="false"/>
      <w:autoSpaceDE w:val="false"/>
      <w:spacing w:before="60" w:after="60"/>
      <w:jc w:val="both"/>
      <w:textAlignment w:val="baseline"/>
    </w:pPr>
    <w:rPr>
      <w:rFonts w:eastAsia="MS Mincho;MS Mincho"/>
      <w:lang w:eastAsia="ja-JP"/>
    </w:rPr>
  </w:style>
  <w:style w:type="paragraph" w:styleId="TdocHeading1">
    <w:name w:val="Tdoc_Heading_1"/>
    <w:basedOn w:val="Heading1"/>
    <w:next w:val="Normal"/>
    <w:qFormat/>
    <w:pPr>
      <w:keepLines w:val="false"/>
      <w:numPr>
        <w:ilvl w:val="0"/>
        <w:numId w:val="5"/>
      </w:numPr>
      <w:pBdr>
        <w:top w:val="nil"/>
      </w:pBdr>
      <w:overflowPunct w:val="false"/>
      <w:autoSpaceDE w:val="false"/>
      <w:spacing w:before="240" w:after="0"/>
      <w:textAlignment w:val="baseline"/>
      <w:outlineLvl w:val="9"/>
    </w:pPr>
    <w:rPr>
      <w:b/>
      <w:kern w:val="2"/>
      <w:sz w:val="24"/>
      <w:lang w:val="en-US" w:eastAsia="en-US"/>
    </w:rPr>
  </w:style>
  <w:style w:type="paragraph" w:styleId="StyleFPArialLatin9ptCentrGauche5cmDroite5">
    <w:name w:val="Style FP + Arial (Latin) 9 pt Centré Gauche :  5 cm Droite :  5..."/>
    <w:basedOn w:val="FP"/>
    <w:qFormat/>
    <w:pPr>
      <w:overflowPunct w:val="false"/>
      <w:autoSpaceDE w:val="false"/>
      <w:spacing w:before="0" w:after="20"/>
      <w:ind w:left="2835" w:right="2835" w:hanging="0"/>
      <w:jc w:val="center"/>
      <w:textAlignment w:val="baseline"/>
    </w:pPr>
    <w:rPr>
      <w:rFonts w:ascii="Arial" w:hAnsi="Arial" w:cs="Arial"/>
      <w:sz w:val="18"/>
    </w:rPr>
  </w:style>
  <w:style w:type="paragraph" w:styleId="CommentSubject">
    <w:name w:val="Comment Subject"/>
    <w:basedOn w:val="CommentText"/>
    <w:next w:val="CommentText"/>
    <w:qFormat/>
    <w:pPr>
      <w:overflowPunct w:val="false"/>
      <w:autoSpaceDE w:val="false"/>
      <w:textAlignment w:val="baseline"/>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overflowPunct w:val="false"/>
      <w:autoSpaceDE w:val="false"/>
      <w:spacing w:before="120" w:after="480"/>
      <w:jc w:val="center"/>
      <w:textAlignment w:val="baseline"/>
    </w:pPr>
    <w:rPr>
      <w:b/>
      <w:sz w:val="24"/>
      <w:lang w:eastAsia="ja-JP" w:bidi="en-US"/>
    </w:rPr>
  </w:style>
  <w:style w:type="paragraph" w:styleId="TAH8pt">
    <w:name w:val="TAH + 8 pt"/>
    <w:basedOn w:val="TAH"/>
    <w:qFormat/>
    <w:pPr>
      <w:overflowPunct w:val="false"/>
      <w:autoSpaceDE w:val="false"/>
      <w:textAlignment w:val="baseline"/>
    </w:pPr>
    <w:rPr>
      <w:rFonts w:eastAsia="MS Mincho;MS Mincho"/>
      <w:bCs/>
      <w:sz w:val="16"/>
      <w:szCs w:val="16"/>
      <w:lang w:val="en-US" w:eastAsia="en-US" w:bidi="en-US"/>
    </w:rPr>
  </w:style>
  <w:style w:type="paragraph" w:styleId="MO">
    <w:name w:val="MO"/>
    <w:basedOn w:val="Normal"/>
    <w:qFormat/>
    <w:pPr>
      <w:overflowPunct w:val="false"/>
      <w:autoSpaceDE w:val="false"/>
      <w:textAlignment w:val="baseline"/>
    </w:pPr>
    <w:rPr/>
  </w:style>
  <w:style w:type="paragraph" w:styleId="NormalWeb">
    <w:name w:val="Normal (Web)"/>
    <w:basedOn w:val="Normal"/>
    <w:qFormat/>
    <w:pPr>
      <w:overflowPunct w:val="false"/>
      <w:autoSpaceDE w:val="false"/>
      <w:spacing w:before="280" w:after="280"/>
      <w:textAlignment w:val="baseline"/>
    </w:pPr>
    <w:rPr>
      <w:rFonts w:eastAsia="SimSun;宋体"/>
      <w:sz w:val="24"/>
      <w:szCs w:val="24"/>
      <w:lang w:val="en-US" w:eastAsia="zh-CN"/>
    </w:rPr>
  </w:style>
  <w:style w:type="paragraph" w:styleId="Char1">
    <w:name w:val=" Char"/>
    <w:qFormat/>
    <w:pPr>
      <w:keepNext w:val="true"/>
      <w:widowControl/>
      <w:tabs>
        <w:tab w:val="clear" w:pos="284"/>
        <w:tab w:val="left" w:pos="928" w:leader="none"/>
      </w:tabs>
      <w:autoSpaceDE w:val="false"/>
      <w:bidi w:val="0"/>
      <w:spacing w:before="60" w:after="60"/>
      <w:ind w:left="928" w:hanging="360"/>
      <w:jc w:val="both"/>
    </w:pPr>
    <w:rPr>
      <w:rFonts w:ascii="Arial" w:hAnsi="Arial" w:eastAsia="SimSun;宋体" w:cs="Arial"/>
      <w:color w:val="0000FF"/>
      <w:kern w:val="2"/>
      <w:sz w:val="20"/>
      <w:szCs w:val="20"/>
      <w:lang w:val="en-US" w:eastAsia="zh-CN" w:bidi="ar-SA"/>
    </w:rPr>
  </w:style>
  <w:style w:type="paragraph" w:styleId="Char11">
    <w:name w:val=" Char1"/>
    <w:qFormat/>
    <w:pPr>
      <w:keepNext w:val="true"/>
      <w:widowControl/>
      <w:tabs>
        <w:tab w:val="clear" w:pos="284"/>
        <w:tab w:val="left" w:pos="928" w:leader="none"/>
      </w:tabs>
      <w:autoSpaceDE w:val="false"/>
      <w:bidi w:val="0"/>
      <w:spacing w:before="60" w:after="60"/>
      <w:ind w:left="928" w:hanging="360"/>
      <w:jc w:val="both"/>
    </w:pPr>
    <w:rPr>
      <w:rFonts w:ascii="Arial" w:hAnsi="Arial" w:eastAsia="SimSun;宋体" w:cs="Arial"/>
      <w:color w:val="0000FF"/>
      <w:kern w:val="2"/>
      <w:sz w:val="20"/>
      <w:szCs w:val="20"/>
      <w:lang w:val="en-US" w:eastAsia="zh-CN" w:bidi="ar-SA"/>
    </w:rPr>
  </w:style>
  <w:style w:type="paragraph" w:styleId="B11">
    <w:name w:val="b1"/>
    <w:basedOn w:val="Normal"/>
    <w:qFormat/>
    <w:pPr>
      <w:overflowPunct w:val="false"/>
      <w:autoSpaceDE w:val="false"/>
      <w:ind w:left="568" w:hanging="284"/>
      <w:textAlignment w:val="baseline"/>
    </w:pPr>
    <w:rPr>
      <w:rFonts w:eastAsia="Calibri"/>
      <w:lang w:val="en-US"/>
    </w:rPr>
  </w:style>
  <w:style w:type="paragraph" w:styleId="Table">
    <w:name w:val="table"/>
    <w:basedOn w:val="Normal"/>
    <w:next w:val="Normal"/>
    <w:qFormat/>
    <w:pPr>
      <w:overflowPunct w:val="false"/>
      <w:autoSpaceDE w:val="false"/>
      <w:spacing w:before="0" w:after="0"/>
      <w:jc w:val="center"/>
      <w:textAlignment w:val="baseline"/>
    </w:pPr>
    <w:rPr>
      <w:rFonts w:eastAsia="MS Mincho;MS Mincho"/>
      <w:lang w:val="en-US"/>
    </w:rPr>
  </w:style>
  <w:style w:type="paragraph" w:styleId="TableEntry1">
    <w:name w:val="Table Entry"/>
    <w:basedOn w:val="Normal"/>
    <w:next w:val="Normal"/>
    <w:qFormat/>
    <w:pPr>
      <w:overflowPunct w:val="false"/>
      <w:autoSpaceDE w:val="false"/>
      <w:spacing w:before="0" w:after="0"/>
      <w:textAlignment w:val="baseline"/>
    </w:pPr>
    <w:rPr>
      <w:rFonts w:ascii="IMHNGF+BookmanOldStyle;Bookman Old Style" w:hAnsi="IMHNGF+BookmanOldStyle;Bookman Old Style" w:eastAsia="MS Mincho;MS Mincho" w:cs="IMHNGF+BookmanOldStyle;Bookman Old Style"/>
      <w:sz w:val="24"/>
      <w:szCs w:val="24"/>
      <w:lang w:val="en-US"/>
    </w:rPr>
  </w:style>
  <w:style w:type="paragraph" w:styleId="TextBodyIndent">
    <w:name w:val="Body Text Indent"/>
    <w:basedOn w:val="Normal"/>
    <w:pPr>
      <w:overflowPunct w:val="false"/>
      <w:autoSpaceDE w:val="false"/>
      <w:spacing w:before="0" w:after="120"/>
      <w:ind w:left="360" w:hanging="0"/>
      <w:textAlignment w:val="baseline"/>
    </w:pPr>
    <w:rPr>
      <w:rFonts w:eastAsia="MS Mincho;MS Mincho"/>
    </w:rPr>
  </w:style>
  <w:style w:type="paragraph" w:styleId="TableText">
    <w:name w:val="TableText"/>
    <w:basedOn w:val="TextBodyIndent"/>
    <w:qFormat/>
    <w:pPr>
      <w:keepNext w:val="true"/>
      <w:keepLines/>
      <w:spacing w:before="0" w:after="180"/>
      <w:ind w:left="0" w:hanging="0"/>
      <w:jc w:val="center"/>
    </w:pPr>
    <w:rPr>
      <w:kern w:val="2"/>
    </w:rPr>
  </w:style>
  <w:style w:type="paragraph" w:styleId="Bullet">
    <w:name w:val="Bullet"/>
    <w:basedOn w:val="Normal"/>
    <w:qFormat/>
    <w:pPr>
      <w:numPr>
        <w:ilvl w:val="0"/>
        <w:numId w:val="10"/>
      </w:numPr>
      <w:overflowPunct w:val="false"/>
      <w:autoSpaceDE w:val="false"/>
      <w:textAlignment w:val="baseline"/>
    </w:pPr>
    <w:rPr>
      <w:rFonts w:eastAsia="MS Mincho;MS Mincho"/>
    </w:rPr>
  </w:style>
  <w:style w:type="paragraph" w:styleId="MTDisplayEquation">
    <w:name w:val="MTDisplayEquation"/>
    <w:basedOn w:val="Normal"/>
    <w:qFormat/>
    <w:pPr>
      <w:tabs>
        <w:tab w:val="clear" w:pos="284"/>
        <w:tab w:val="center" w:pos="4820" w:leader="none"/>
        <w:tab w:val="right" w:pos="9640" w:leader="none"/>
      </w:tabs>
      <w:overflowPunct w:val="false"/>
      <w:autoSpaceDE w:val="false"/>
      <w:textAlignment w:val="baseline"/>
    </w:pPr>
    <w:rPr>
      <w:rFonts w:eastAsia="MS Mincho;MS Mincho"/>
      <w:lang w:eastAsia="ja-JP"/>
    </w:rPr>
  </w:style>
  <w:style w:type="paragraph" w:styleId="StyleHeading6Left0cmHanging349cmAfter9pt">
    <w:name w:val="Style Heading 6 + Left:  0 cm Hanging:  3.49 cm After:  9 pt"/>
    <w:basedOn w:val="Heading6"/>
    <w:qFormat/>
    <w:pPr>
      <w:keepNext w:val="false"/>
      <w:keepLines w:val="false"/>
      <w:numPr>
        <w:ilvl w:val="0"/>
        <w:numId w:val="0"/>
      </w:numPr>
      <w:overflowPunct w:val="false"/>
      <w:autoSpaceDE w:val="false"/>
      <w:spacing w:before="240" w:after="180"/>
      <w:ind w:left="1980" w:hanging="1980"/>
      <w:textAlignment w:val="baseline"/>
      <w:outlineLvl w:val="9"/>
    </w:pPr>
    <w:rPr>
      <w:rFonts w:eastAsia="MS Mincho;MS Mincho"/>
      <w:bCs/>
    </w:rPr>
  </w:style>
  <w:style w:type="paragraph" w:styleId="StyleHeading6After9pt">
    <w:name w:val="Style Heading 6 + After:  9 pt"/>
    <w:basedOn w:val="Heading6"/>
    <w:qFormat/>
    <w:pPr>
      <w:keepNext w:val="false"/>
      <w:keepLines w:val="false"/>
      <w:numPr>
        <w:ilvl w:val="0"/>
        <w:numId w:val="0"/>
      </w:numPr>
      <w:overflowPunct w:val="false"/>
      <w:autoSpaceDE w:val="false"/>
      <w:spacing w:before="240" w:after="180"/>
      <w:ind w:left="0" w:hanging="0"/>
      <w:textAlignment w:val="baseline"/>
      <w:outlineLvl w:val="9"/>
    </w:pPr>
    <w:rPr>
      <w:rFonts w:eastAsia="MS Mincho;MS Mincho"/>
      <w:bCs/>
    </w:rPr>
  </w:style>
  <w:style w:type="paragraph" w:styleId="Tac0">
    <w:name w:val="tac0"/>
    <w:basedOn w:val="Normal"/>
    <w:qFormat/>
    <w:pPr>
      <w:keepNext w:val="true"/>
      <w:overflowPunct w:val="false"/>
      <w:autoSpaceDE w:val="false"/>
      <w:spacing w:before="0" w:after="0"/>
      <w:jc w:val="center"/>
      <w:textAlignment w:val="baseline"/>
    </w:pPr>
    <w:rPr>
      <w:rFonts w:ascii="Arial" w:hAnsi="Arial" w:eastAsia="SimSun;宋体" w:cs="Arial"/>
      <w:sz w:val="18"/>
      <w:szCs w:val="18"/>
      <w:lang w:val="en-US" w:eastAsia="zh-CN"/>
    </w:rPr>
  </w:style>
  <w:style w:type="paragraph" w:styleId="Tal0">
    <w:name w:val="tal0"/>
    <w:basedOn w:val="Normal"/>
    <w:qFormat/>
    <w:pPr>
      <w:keepNext w:val="true"/>
      <w:overflowPunct w:val="false"/>
      <w:autoSpaceDE w:val="false"/>
      <w:spacing w:before="0" w:after="0"/>
      <w:textAlignment w:val="baseline"/>
    </w:pPr>
    <w:rPr>
      <w:rFonts w:ascii="Arial" w:hAnsi="Arial" w:eastAsia="SimSun;宋体" w:cs="Arial"/>
      <w:sz w:val="18"/>
      <w:szCs w:val="18"/>
      <w:lang w:val="en-US" w:eastAsia="zh-CN"/>
    </w:rPr>
  </w:style>
  <w:style w:type="paragraph" w:styleId="T2">
    <w:name w:val="t2"/>
    <w:basedOn w:val="Normal"/>
    <w:qFormat/>
    <w:pPr>
      <w:overflowPunct w:val="false"/>
      <w:autoSpaceDE w:val="false"/>
      <w:spacing w:before="0" w:after="0"/>
      <w:textAlignment w:val="baseline"/>
    </w:pPr>
    <w:rPr>
      <w:rFonts w:eastAsia="MS Mincho;MS Mincho"/>
      <w:lang w:eastAsia="ja-JP"/>
    </w:rPr>
  </w:style>
  <w:style w:type="paragraph" w:styleId="B6">
    <w:name w:val="B6"/>
    <w:basedOn w:val="B5"/>
    <w:qFormat/>
    <w:pPr>
      <w:overflowPunct w:val="false"/>
      <w:autoSpaceDE w:val="false"/>
      <w:ind w:left="1985" w:hanging="284"/>
      <w:textAlignment w:val="baseline"/>
    </w:pPr>
    <w:rPr>
      <w:rFonts w:eastAsia="MS Mincho;MS Mincho"/>
    </w:rPr>
  </w:style>
  <w:style w:type="paragraph" w:styleId="Figure">
    <w:name w:val="Figure"/>
    <w:basedOn w:val="Normal"/>
    <w:qFormat/>
    <w:pPr>
      <w:overflowPunct w:val="false"/>
      <w:autoSpaceDE w:val="false"/>
      <w:spacing w:lineRule="atLeast" w:line="280" w:before="180" w:after="240"/>
      <w:ind w:left="360" w:hanging="360"/>
      <w:jc w:val="center"/>
      <w:textAlignment w:val="baseline"/>
    </w:pPr>
    <w:rPr>
      <w:rFonts w:ascii="Arial" w:hAnsi="Arial" w:eastAsia="MS Mincho;MS Mincho" w:cs="Arial"/>
      <w:b/>
      <w:lang w:val="en-US" w:eastAsia="ja-JP"/>
    </w:rPr>
  </w:style>
  <w:style w:type="paragraph" w:styleId="Toc9">
    <w:name w:val="toc 9"/>
    <w:basedOn w:val="Contents8"/>
    <w:qFormat/>
    <w:pPr>
      <w:keepNext w:val="false"/>
      <w:overflowPunct w:val="false"/>
      <w:autoSpaceDE w:val="false"/>
      <w:ind w:left="1418" w:right="425" w:hanging="1418"/>
      <w:textAlignment w:val="baseline"/>
    </w:pPr>
    <w:rPr>
      <w:rFonts w:eastAsia="MS Mincho;MS Mincho"/>
      <w:lang w:val="en-US"/>
    </w:rPr>
  </w:style>
  <w:style w:type="paragraph" w:styleId="BodyTextIndent2">
    <w:name w:val="Body Text Indent 2"/>
    <w:basedOn w:val="Normal"/>
    <w:qFormat/>
    <w:pPr>
      <w:overflowPunct w:val="false"/>
      <w:autoSpaceDE w:val="false"/>
      <w:ind w:left="567" w:hanging="0"/>
      <w:textAlignment w:val="baseline"/>
    </w:pPr>
    <w:rPr>
      <w:rFonts w:ascii="Arial" w:hAnsi="Arial" w:eastAsia="MS Mincho;MS Mincho" w:cs="Arial"/>
      <w:lang w:eastAsia="ja-JP"/>
    </w:rPr>
  </w:style>
  <w:style w:type="paragraph" w:styleId="Copyright">
    <w:name w:val="Copyright"/>
    <w:basedOn w:val="Normal"/>
    <w:qFormat/>
    <w:pPr>
      <w:overflowPunct w:val="false"/>
      <w:autoSpaceDE w:val="false"/>
      <w:spacing w:before="0" w:after="0"/>
      <w:jc w:val="center"/>
      <w:textAlignment w:val="baseline"/>
    </w:pPr>
    <w:rPr>
      <w:rFonts w:ascii="Arial" w:hAnsi="Arial" w:eastAsia="MS Mincho;MS Mincho" w:cs="Arial"/>
      <w:b/>
      <w:sz w:val="16"/>
      <w:lang w:eastAsia="ja-JP"/>
    </w:rPr>
  </w:style>
  <w:style w:type="paragraph" w:styleId="NormalIndent">
    <w:name w:val="Normal Indent"/>
    <w:basedOn w:val="Normal"/>
    <w:qFormat/>
    <w:pPr>
      <w:overflowPunct w:val="false"/>
      <w:autoSpaceDE w:val="false"/>
      <w:ind w:left="708" w:hanging="0"/>
      <w:textAlignment w:val="baseline"/>
    </w:pPr>
    <w:rPr>
      <w:rFonts w:eastAsia="MS Mincho;MS Mincho"/>
    </w:rPr>
  </w:style>
  <w:style w:type="paragraph" w:styleId="NoteHeading">
    <w:name w:val="Note Heading"/>
    <w:basedOn w:val="Normal"/>
    <w:next w:val="Normal"/>
    <w:qFormat/>
    <w:pPr>
      <w:overflowPunct w:val="false"/>
      <w:autoSpaceDE w:val="false"/>
      <w:textAlignment w:val="baseline"/>
    </w:pPr>
    <w:rPr>
      <w:rFonts w:eastAsia="MS Mincho;MS Mincho"/>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eastAsia="MS Mincho;MS Mincho" w:cs="Arial"/>
      <w:b/>
    </w:rPr>
  </w:style>
  <w:style w:type="paragraph" w:styleId="HTMLPreformatted">
    <w:name w:val="HTML Preformatted"/>
    <w:basedOn w:val="Normal"/>
    <w:qFormat/>
    <w:pPr>
      <w:overflowPunct w:val="false"/>
      <w:autoSpaceDE w:val="false"/>
      <w:textAlignment w:val="baseline"/>
    </w:pPr>
    <w:rPr>
      <w:rFonts w:ascii="Courier New" w:hAnsi="Courier New" w:eastAsia="MS Mincho;MS Mincho" w:cs="Courier New"/>
    </w:rPr>
  </w:style>
  <w:style w:type="paragraph" w:styleId="Msolistparagraph">
    <w:name w:val="msolistparagraph"/>
    <w:basedOn w:val="Normal"/>
    <w:qFormat/>
    <w:pPr>
      <w:overflowPunct w:val="false"/>
      <w:autoSpaceDE w:val="false"/>
      <w:spacing w:before="0" w:after="0"/>
      <w:textAlignment w:val="baseline"/>
    </w:pPr>
    <w:rPr>
      <w:sz w:val="24"/>
      <w:szCs w:val="24"/>
      <w:lang w:val="en-US"/>
    </w:rPr>
  </w:style>
  <w:style w:type="paragraph" w:styleId="No1">
    <w:name w:val="no"/>
    <w:basedOn w:val="Normal"/>
    <w:qFormat/>
    <w:pPr>
      <w:overflowPunct w:val="false"/>
      <w:autoSpaceDE w:val="false"/>
      <w:ind w:left="1135" w:hanging="851"/>
      <w:textAlignment w:val="baseline"/>
    </w:pPr>
    <w:rPr>
      <w:lang w:val="en-US"/>
    </w:rPr>
  </w:style>
  <w:style w:type="paragraph" w:styleId="Talcharchar">
    <w:name w:val="talcharchar"/>
    <w:basedOn w:val="Normal"/>
    <w:qFormat/>
    <w:pPr>
      <w:overflowPunct w:val="false"/>
      <w:autoSpaceDE w:val="false"/>
      <w:spacing w:before="280" w:after="280"/>
      <w:textAlignment w:val="baseline"/>
    </w:pPr>
    <w:rPr>
      <w:rFonts w:eastAsia="Calibri"/>
      <w:sz w:val="24"/>
      <w:szCs w:val="24"/>
    </w:rPr>
  </w:style>
  <w:style w:type="paragraph" w:styleId="Tal2">
    <w:name w:val="tal"/>
    <w:basedOn w:val="Normal"/>
    <w:qFormat/>
    <w:pPr>
      <w:overflowPunct w:val="false"/>
      <w:autoSpaceDE w:val="false"/>
      <w:spacing w:before="280" w:after="280"/>
      <w:textAlignment w:val="baseline"/>
    </w:pPr>
    <w:rPr>
      <w:rFonts w:eastAsia="Calibri"/>
      <w:sz w:val="24"/>
      <w:szCs w:val="24"/>
    </w:rPr>
  </w:style>
  <w:style w:type="paragraph" w:styleId="1e9pt">
    <w:name w:val="1e) 9 pt"/>
    <w:basedOn w:val="B1"/>
    <w:qFormat/>
    <w:pPr/>
    <w:rPr>
      <w:szCs w:val="18"/>
      <w:lang w:val="en-US" w:eastAsia="en-US"/>
    </w:rPr>
  </w:style>
  <w:style w:type="paragraph" w:styleId="2">
    <w:name w:val="2"/>
    <w:basedOn w:val="H6"/>
    <w:qFormat/>
    <w:pPr/>
    <w:rPr/>
  </w:style>
  <w:style w:type="paragraph" w:styleId="30mm">
    <w:name w:val="段落フォント + 左 :  30 mm"/>
    <w:basedOn w:val="B2"/>
    <w:qFormat/>
    <w:pPr>
      <w:overflowPunct w:val="false"/>
      <w:autoSpaceDE w:val="false"/>
      <w:ind w:left="1984" w:hanging="281"/>
      <w:textAlignment w:val="baseline"/>
    </w:pPr>
    <w:rPr>
      <w:lang w:eastAsia="ja-JP"/>
    </w:rPr>
  </w:style>
  <w:style w:type="paragraph" w:styleId="ZchnZchn">
    <w:name w:val=" Zchn Zchn"/>
    <w:qFormat/>
    <w:pPr>
      <w:keepNext w:val="true"/>
      <w:widowControl/>
      <w:autoSpaceDE w:val="false"/>
      <w:bidi w:val="0"/>
      <w:spacing w:before="60" w:after="60"/>
      <w:ind w:left="567" w:hanging="283"/>
      <w:jc w:val="both"/>
    </w:pPr>
    <w:rPr>
      <w:rFonts w:ascii="Arial" w:hAnsi="Arial" w:eastAsia="SimSun;宋体" w:cs="Arial"/>
      <w:color w:val="0000FF"/>
      <w:kern w:val="2"/>
      <w:sz w:val="20"/>
      <w:szCs w:val="20"/>
      <w:lang w:val="en-US" w:eastAsia="zh-CN" w:bidi="ar-SA"/>
    </w:rPr>
  </w:style>
  <w:style w:type="paragraph" w:styleId="Style12">
    <w:name w:val="標準番号"/>
    <w:basedOn w:val="Normal"/>
    <w:qFormat/>
    <w:pPr>
      <w:widowControl w:val="false"/>
      <w:tabs>
        <w:tab w:val="clear" w:pos="284"/>
        <w:tab w:val="left" w:pos="420" w:leader="none"/>
      </w:tabs>
      <w:spacing w:lineRule="atLeast" w:line="240" w:before="0" w:after="0"/>
      <w:ind w:left="420" w:hanging="420"/>
      <w:jc w:val="both"/>
    </w:pPr>
    <w:rPr>
      <w:rFonts w:ascii="Arial" w:hAnsi="Arial" w:eastAsia="MS PGothic" w:cs="Arial"/>
      <w:kern w:val="2"/>
      <w:sz w:val="24"/>
      <w:lang w:val="en-US" w:eastAsia="ja-JP"/>
    </w:rPr>
  </w:style>
  <w:style w:type="paragraph" w:styleId="Arial">
    <w:name w:val="標準 + Arial"/>
    <w:basedOn w:val="Normal"/>
    <w:qFormat/>
    <w:pPr/>
    <w:rPr>
      <w:rFonts w:ascii="Arial" w:hAnsi="Arial" w:eastAsia="MS Mincho;MS Mincho" w:cs="Arial"/>
      <w:lang w:val="en-US" w:eastAsia="en-US"/>
    </w:rPr>
  </w:style>
  <w:style w:type="paragraph" w:styleId="PLBold">
    <w:name w:val="PL Bold"/>
    <w:basedOn w:val="PL"/>
    <w:qFormat/>
    <w:pPr/>
    <w:rPr>
      <w:rFonts w:eastAsia="MS Gothic;ＭＳ ゴシック"/>
      <w:b/>
      <w:bCs/>
    </w:rPr>
  </w:style>
  <w:style w:type="paragraph" w:styleId="PLBold1">
    <w:name w:val="PL + Bold"/>
    <w:basedOn w:val="PL"/>
    <w:qFormat/>
    <w:pPr/>
    <w:rPr>
      <w:lang w:val="en-US"/>
    </w:rPr>
  </w:style>
  <w:style w:type="paragraph" w:styleId="Char2">
    <w:name w:val="Char"/>
    <w:basedOn w:val="PL"/>
    <w:qFormat/>
    <w:pPr/>
    <w:rPr>
      <w:rFonts w:eastAsia="MS Gothic;ＭＳ ゴシック"/>
    </w:rPr>
  </w:style>
  <w:style w:type="paragraph" w:styleId="H60">
    <w:name w:val="H6 + 左侧:  0 厘米"/>
    <w:basedOn w:val="H6"/>
    <w:qFormat/>
    <w:pPr>
      <w:ind w:left="0" w:hanging="0"/>
    </w:pPr>
    <w:rPr>
      <w:rFonts w:eastAsia="SimSun;宋体"/>
      <w:lang w:eastAsia="zh-CN"/>
    </w:rPr>
  </w:style>
  <w:style w:type="paragraph" w:styleId="Style13">
    <w:name w:val="列出段落"/>
    <w:basedOn w:val="Normal"/>
    <w:qFormat/>
    <w:pPr>
      <w:ind w:firstLine="420"/>
    </w:pPr>
    <w:rPr>
      <w:rFonts w:eastAsia="SimSun;宋体"/>
    </w:rPr>
  </w:style>
  <w:style w:type="paragraph" w:styleId="ListParagraph">
    <w:name w:val="List Paragraph"/>
    <w:basedOn w:val="Normal"/>
    <w:qFormat/>
    <w:pPr>
      <w:spacing w:before="0" w:after="180"/>
      <w:ind w:left="720" w:hanging="0"/>
      <w:contextualSpacing/>
    </w:pPr>
    <w:rPr/>
  </w:style>
  <w:style w:type="paragraph" w:styleId="BodyTextIndent3">
    <w:name w:val="Body Text Indent 3"/>
    <w:basedOn w:val="Normal"/>
    <w:qFormat/>
    <w:pPr>
      <w:overflowPunct w:val="false"/>
      <w:autoSpaceDE w:val="false"/>
      <w:spacing w:before="0" w:after="0"/>
      <w:ind w:left="1080" w:hanging="0"/>
      <w:textAlignment w:val="baseline"/>
    </w:pPr>
    <w:rPr>
      <w:lang w:val="en-US" w:eastAsia="ja-JP"/>
    </w:rPr>
  </w:style>
  <w:style w:type="paragraph" w:styleId="Numberedlist">
    <w:name w:val="numbered list"/>
    <w:basedOn w:val="ListBullet"/>
    <w:qFormat/>
    <w:pPr>
      <w:numPr>
        <w:ilvl w:val="0"/>
        <w:numId w:val="0"/>
      </w:numPr>
      <w:tabs>
        <w:tab w:val="clear" w:pos="284"/>
        <w:tab w:val="left" w:pos="360" w:leader="none"/>
        <w:tab w:val="left" w:pos="1247" w:leader="none"/>
        <w:tab w:val="left" w:pos="3856" w:leader="none"/>
        <w:tab w:val="left" w:pos="5216" w:leader="none"/>
        <w:tab w:val="left" w:pos="6464" w:leader="none"/>
        <w:tab w:val="left" w:pos="7768" w:leader="none"/>
        <w:tab w:val="left" w:pos="9072" w:leader="none"/>
        <w:tab w:val="left" w:pos="10206" w:leader="none"/>
      </w:tabs>
      <w:overflowPunct w:val="false"/>
      <w:autoSpaceDE w:val="false"/>
      <w:spacing w:before="0" w:after="120"/>
      <w:ind w:left="360" w:hanging="360"/>
      <w:textAlignment w:val="baseline"/>
    </w:pPr>
    <w:rPr>
      <w:lang w:eastAsia="ja-JP"/>
    </w:rPr>
  </w:style>
  <w:style w:type="paragraph" w:styleId="CRfront">
    <w:name w:val="CR_front"/>
    <w:next w:val="Normal"/>
    <w:qFormat/>
    <w:pPr>
      <w:widowControl/>
      <w:bidi w:val="0"/>
    </w:pPr>
    <w:rPr>
      <w:rFonts w:ascii="Arial" w:hAnsi="Arial" w:eastAsia="MS Mincho;MS Mincho" w:cs="Arial"/>
      <w:color w:val="auto"/>
      <w:sz w:val="20"/>
      <w:szCs w:val="20"/>
      <w:lang w:val="en-GB" w:bidi="ar-SA" w:eastAsia="zh-CN"/>
    </w:rPr>
  </w:style>
  <w:style w:type="paragraph" w:styleId="TabList">
    <w:name w:val="TabList"/>
    <w:basedOn w:val="Normal"/>
    <w:qFormat/>
    <w:pPr>
      <w:tabs>
        <w:tab w:val="clear" w:pos="284"/>
        <w:tab w:val="left" w:pos="1134" w:leader="none"/>
      </w:tabs>
      <w:overflowPunct w:val="false"/>
      <w:autoSpaceDE w:val="false"/>
      <w:spacing w:before="0" w:after="0"/>
      <w:textAlignment w:val="baseline"/>
    </w:pPr>
    <w:rPr>
      <w:rFonts w:eastAsia="MS Mincho;MS Mincho"/>
    </w:rPr>
  </w:style>
  <w:style w:type="paragraph" w:styleId="Tabletext1">
    <w:name w:val="table text"/>
    <w:basedOn w:val="Normal"/>
    <w:next w:val="Table"/>
    <w:qFormat/>
    <w:pPr>
      <w:overflowPunct w:val="false"/>
      <w:autoSpaceDE w:val="false"/>
      <w:spacing w:before="0" w:after="0"/>
      <w:textAlignment w:val="baseline"/>
    </w:pPr>
    <w:rPr>
      <w:rFonts w:eastAsia="MS Mincho;MS Mincho"/>
      <w:i/>
    </w:rPr>
  </w:style>
  <w:style w:type="paragraph" w:styleId="HE">
    <w:name w:val="HE"/>
    <w:basedOn w:val="Normal"/>
    <w:qFormat/>
    <w:pPr>
      <w:overflowPunct w:val="false"/>
      <w:autoSpaceDE w:val="false"/>
      <w:spacing w:before="0" w:after="0"/>
      <w:textAlignment w:val="baseline"/>
    </w:pPr>
    <w:rPr>
      <w:rFonts w:eastAsia="MS Mincho;MS Mincho"/>
      <w:b/>
    </w:rPr>
  </w:style>
  <w:style w:type="paragraph" w:styleId="Date">
    <w:name w:val="Date"/>
    <w:basedOn w:val="Normal"/>
    <w:next w:val="Normal"/>
    <w:qFormat/>
    <w:pPr>
      <w:overflowPunct w:val="false"/>
      <w:autoSpaceDE w:val="false"/>
      <w:spacing w:before="0" w:after="0"/>
      <w:jc w:val="both"/>
      <w:textAlignment w:val="baseline"/>
    </w:pPr>
    <w:rPr/>
  </w:style>
  <w:style w:type="paragraph" w:styleId="Meetingcaption">
    <w:name w:val="Meeting caption"/>
    <w:basedOn w:val="Normal"/>
    <w:qFormat/>
    <w:pPr>
      <w:pBdr>
        <w:top w:val="single" w:sz="6" w:space="1" w:color="000000"/>
        <w:left w:val="single" w:sz="6" w:space="1" w:color="000000"/>
        <w:bottom w:val="single" w:sz="6" w:space="1" w:color="000000"/>
        <w:right w:val="single" w:sz="6" w:space="1" w:color="000000"/>
      </w:pBdr>
      <w:overflowPunct w:val="false"/>
      <w:autoSpaceDE w:val="false"/>
      <w:spacing w:before="0" w:after="120"/>
      <w:textAlignment w:val="baseline"/>
    </w:pPr>
    <w:rPr>
      <w:sz w:val="22"/>
      <w:lang w:val="fr-FR"/>
    </w:rPr>
  </w:style>
  <w:style w:type="paragraph" w:styleId="Para">
    <w:name w:val="para"/>
    <w:basedOn w:val="Normal"/>
    <w:qFormat/>
    <w:pPr>
      <w:overflowPunct w:val="false"/>
      <w:autoSpaceDE w:val="false"/>
      <w:spacing w:before="0" w:after="240"/>
      <w:jc w:val="both"/>
      <w:textAlignment w:val="baseline"/>
    </w:pPr>
    <w:rPr>
      <w:rFonts w:ascii="Helvetica" w:hAnsi="Helvetica" w:cs="Helvetica"/>
    </w:rPr>
  </w:style>
  <w:style w:type="paragraph" w:styleId="Cell">
    <w:name w:val="Cell"/>
    <w:basedOn w:val="Normal"/>
    <w:qFormat/>
    <w:pPr>
      <w:overflowPunct w:val="false"/>
      <w:autoSpaceDE w:val="false"/>
      <w:spacing w:lineRule="exact" w:line="240" w:before="0" w:after="0"/>
      <w:jc w:val="center"/>
      <w:textAlignment w:val="baseline"/>
    </w:pPr>
    <w:rPr>
      <w:sz w:val="16"/>
      <w:lang w:val="en-US" w:eastAsia="ja-JP"/>
    </w:rPr>
  </w:style>
  <w:style w:type="paragraph" w:styleId="H61">
    <w:name w:val="h6"/>
    <w:basedOn w:val="Normal"/>
    <w:qFormat/>
    <w:pPr>
      <w:overflowPunct w:val="false"/>
      <w:autoSpaceDE w:val="false"/>
      <w:spacing w:before="280" w:after="280"/>
      <w:textAlignment w:val="baseline"/>
    </w:pPr>
    <w:rPr>
      <w:sz w:val="24"/>
      <w:szCs w:val="24"/>
      <w:lang w:val="en-US" w:eastAsia="ja-JP"/>
    </w:rPr>
  </w:style>
  <w:style w:type="paragraph" w:styleId="Tah1">
    <w:name w:val="tah"/>
    <w:basedOn w:val="Normal"/>
    <w:qFormat/>
    <w:pPr>
      <w:keepNext w:val="true"/>
      <w:overflowPunct w:val="false"/>
      <w:autoSpaceDE w:val="false"/>
      <w:spacing w:before="0" w:after="0"/>
      <w:jc w:val="center"/>
    </w:pPr>
    <w:rPr>
      <w:rFonts w:ascii="Arial" w:hAnsi="Arial" w:eastAsia="Batang;바탕" w:cs="Arial"/>
      <w:b/>
      <w:bCs/>
      <w:sz w:val="18"/>
      <w:szCs w:val="18"/>
      <w:lang w:val="en-US"/>
    </w:rPr>
  </w:style>
  <w:style w:type="paragraph" w:styleId="CharCharCharChar">
    <w:name w:val=" Char Char Char Char"/>
    <w:qFormat/>
    <w:pPr>
      <w:keepNext w:val="true"/>
      <w:widowControl/>
      <w:tabs>
        <w:tab w:val="clear" w:pos="284"/>
        <w:tab w:val="left" w:pos="-1134" w:leader="none"/>
      </w:tabs>
      <w:autoSpaceDE w:val="false"/>
      <w:bidi w:val="0"/>
      <w:spacing w:before="60" w:after="60"/>
      <w:jc w:val="both"/>
    </w:pPr>
    <w:rPr>
      <w:rFonts w:ascii="Times New Roman" w:hAnsi="Times New Roman" w:eastAsia="SimSun;宋体" w:cs="Times New Roman"/>
      <w:color w:val="auto"/>
      <w:sz w:val="20"/>
      <w:szCs w:val="20"/>
      <w:lang w:val="en-US" w:bidi="ar-SA" w:eastAsia="zh-CN"/>
    </w:rPr>
  </w:style>
  <w:style w:type="paragraph" w:styleId="CharCharCharCharCharCharCharCharCharCharCharChar">
    <w:name w:val=" Char Char Char Char Char Char Char Char Char Char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NormalAfter3pt">
    <w:name w:val="Normal + After:  3 pt"/>
    <w:basedOn w:val="Normal"/>
    <w:qFormat/>
    <w:pPr>
      <w:tabs>
        <w:tab w:val="clear" w:pos="284"/>
        <w:tab w:val="left" w:pos="2560" w:leader="none"/>
      </w:tabs>
      <w:ind w:left="2560" w:hanging="357"/>
    </w:pPr>
    <w:rPr>
      <w:lang w:val="en-AU" w:eastAsia="ko-KR"/>
    </w:rPr>
  </w:style>
  <w:style w:type="paragraph" w:styleId="TOC91">
    <w:name w:val="TOC 91"/>
    <w:basedOn w:val="Contents8"/>
    <w:qFormat/>
    <w:pPr>
      <w:keepNext w:val="false"/>
      <w:overflowPunct w:val="false"/>
      <w:autoSpaceDE w:val="false"/>
      <w:ind w:left="1418" w:right="425" w:hanging="1418"/>
      <w:textAlignment w:val="baseline"/>
    </w:pPr>
    <w:rPr>
      <w:rFonts w:eastAsia="MS Mincho;MS Mincho"/>
      <w:lang w:val="en-US"/>
    </w:rPr>
  </w:style>
  <w:style w:type="paragraph" w:styleId="Default">
    <w:name w:val="Default"/>
    <w:qFormat/>
    <w:pPr>
      <w:widowControl/>
      <w:autoSpaceDE w:val="false"/>
      <w:bidi w:val="0"/>
    </w:pPr>
    <w:rPr>
      <w:rFonts w:ascii="Times New Roman" w:hAnsi="Times New Roman" w:eastAsia="Calibri" w:cs="Times New Roman"/>
      <w:color w:val="000000"/>
      <w:sz w:val="24"/>
      <w:szCs w:val="24"/>
      <w:lang w:val="en-US" w:bidi="ar-SA" w:eastAsia="zh-CN"/>
    </w:rPr>
  </w:style>
  <w:style w:type="paragraph" w:styleId="LD1">
    <w:name w:val="LD 1"/>
    <w:basedOn w:val="Normal"/>
    <w:qFormat/>
    <w:pPr>
      <w:keepNext w:val="true"/>
      <w:keepLines/>
      <w:overflowPunct w:val="false"/>
      <w:autoSpaceDE w:val="false"/>
      <w:spacing w:before="60" w:after="60"/>
      <w:jc w:val="center"/>
      <w:textAlignment w:val="baseline"/>
    </w:pPr>
    <w:rPr>
      <w:rFonts w:ascii="Courier New" w:hAnsi="Courier New" w:cs="Courier New"/>
      <w:lang w:eastAsia="ja-JP"/>
    </w:rPr>
  </w:style>
  <w:style w:type="paragraph" w:styleId="16">
    <w:name w:val="列出段落1"/>
    <w:basedOn w:val="Normal"/>
    <w:qFormat/>
    <w:pPr>
      <w:ind w:firstLine="420"/>
    </w:pPr>
    <w:rPr>
      <w:rFonts w:eastAsia="SimSun;宋体"/>
    </w:rPr>
  </w:style>
  <w:style w:type="paragraph" w:styleId="B31">
    <w:name w:val="b3"/>
    <w:basedOn w:val="Normal"/>
    <w:qFormat/>
    <w:pPr>
      <w:overflowPunct w:val="false"/>
      <w:autoSpaceDE w:val="false"/>
      <w:ind w:left="1135" w:hanging="284"/>
    </w:pPr>
    <w:rPr>
      <w:rFonts w:ascii="Calibri" w:hAnsi="Calibri" w:eastAsia="MS PGothic" w:cs="Calibri"/>
      <w:sz w:val="22"/>
      <w:szCs w:val="22"/>
      <w:lang w:eastAsia="ja-JP"/>
    </w:rPr>
  </w:style>
  <w:style w:type="paragraph" w:styleId="B41">
    <w:name w:val="b4"/>
    <w:basedOn w:val="Normal"/>
    <w:qFormat/>
    <w:pPr>
      <w:overflowPunct w:val="false"/>
      <w:autoSpaceDE w:val="false"/>
      <w:ind w:left="1418" w:hanging="284"/>
    </w:pPr>
    <w:rPr>
      <w:rFonts w:ascii="Calibri" w:hAnsi="Calibri" w:eastAsia="MS PGothic" w:cs="Calibri"/>
      <w:sz w:val="22"/>
      <w:szCs w:val="22"/>
      <w:lang w:eastAsia="ja-JP"/>
    </w:rPr>
  </w:style>
  <w:style w:type="paragraph" w:styleId="B21">
    <w:name w:val="b2"/>
    <w:basedOn w:val="Normal"/>
    <w:qFormat/>
    <w:pPr>
      <w:overflowPunct w:val="false"/>
      <w:autoSpaceDE w:val="false"/>
      <w:ind w:left="851" w:hanging="284"/>
    </w:pPr>
    <w:rPr>
      <w:rFonts w:eastAsia="MS PGothic"/>
      <w:lang w:eastAsia="ja-JP"/>
    </w:rPr>
  </w:style>
  <w:style w:type="paragraph" w:styleId="Style14">
    <w:name w:val="見出し"/>
    <w:basedOn w:val="Normal"/>
    <w:next w:val="TextBody"/>
    <w:qFormat/>
    <w:pPr>
      <w:keepNext w:val="true"/>
      <w:suppressAutoHyphens w:val="true"/>
      <w:spacing w:before="240" w:after="120"/>
    </w:pPr>
    <w:rPr>
      <w:rFonts w:ascii="Arial" w:hAnsi="Arial" w:eastAsia="MS PGothic" w:cs="Mangal"/>
      <w:sz w:val="28"/>
      <w:szCs w:val="28"/>
    </w:rPr>
  </w:style>
  <w:style w:type="paragraph" w:styleId="Style15">
    <w:name w:val="図表番号"/>
    <w:basedOn w:val="Normal"/>
    <w:qFormat/>
    <w:pPr>
      <w:suppressLineNumbers/>
      <w:suppressAutoHyphens w:val="true"/>
      <w:spacing w:before="120" w:after="120"/>
    </w:pPr>
    <w:rPr>
      <w:rFonts w:eastAsia="MS Mincho;MS Mincho" w:cs="Mangal"/>
      <w:i/>
      <w:iCs/>
      <w:sz w:val="24"/>
      <w:szCs w:val="24"/>
    </w:rPr>
  </w:style>
  <w:style w:type="paragraph" w:styleId="Style16">
    <w:name w:val="索引"/>
    <w:basedOn w:val="Normal"/>
    <w:qFormat/>
    <w:pPr>
      <w:suppressLineNumbers/>
      <w:suppressAutoHyphens w:val="true"/>
    </w:pPr>
    <w:rPr>
      <w:rFonts w:eastAsia="MS Mincho;MS Mincho" w:cs="Mangal"/>
    </w:rPr>
  </w:style>
  <w:style w:type="paragraph" w:styleId="Style17">
    <w:name w:val="段落番号"/>
    <w:basedOn w:val="List"/>
    <w:qFormat/>
    <w:pPr>
      <w:tabs>
        <w:tab w:val="clear" w:pos="284"/>
        <w:tab w:val="left" w:pos="644" w:leader="none"/>
      </w:tabs>
      <w:suppressAutoHyphens w:val="true"/>
      <w:ind w:left="644" w:hanging="360"/>
    </w:pPr>
    <w:rPr>
      <w:rFonts w:eastAsia="MS Mincho;MS Mincho" w:cs="CG Times (WN);Arial"/>
    </w:rPr>
  </w:style>
  <w:style w:type="paragraph" w:styleId="21">
    <w:name w:val="段落番号 2"/>
    <w:basedOn w:val="Style17"/>
    <w:qFormat/>
    <w:pPr>
      <w:ind w:left="851" w:hanging="284"/>
    </w:pPr>
    <w:rPr/>
  </w:style>
  <w:style w:type="paragraph" w:styleId="Style18">
    <w:name w:val="箇条書き"/>
    <w:basedOn w:val="List"/>
    <w:qFormat/>
    <w:pPr>
      <w:tabs>
        <w:tab w:val="clear" w:pos="284"/>
        <w:tab w:val="left" w:pos="644" w:leader="none"/>
      </w:tabs>
      <w:suppressAutoHyphens w:val="true"/>
      <w:ind w:left="644" w:hanging="360"/>
    </w:pPr>
    <w:rPr>
      <w:rFonts w:eastAsia="MS Mincho;MS Mincho" w:cs="CG Times (WN);Arial"/>
    </w:rPr>
  </w:style>
  <w:style w:type="paragraph" w:styleId="22">
    <w:name w:val="箇条書き 2"/>
    <w:basedOn w:val="Style18"/>
    <w:qFormat/>
    <w:pPr>
      <w:tabs>
        <w:tab w:val="clear" w:pos="644"/>
        <w:tab w:val="left" w:pos="1494" w:leader="none"/>
      </w:tabs>
      <w:ind w:left="851" w:hanging="284"/>
    </w:pPr>
    <w:rPr/>
  </w:style>
  <w:style w:type="paragraph" w:styleId="33">
    <w:name w:val="箇条書き 3"/>
    <w:basedOn w:val="22"/>
    <w:qFormat/>
    <w:pPr>
      <w:ind w:left="1135" w:hanging="284"/>
    </w:pPr>
    <w:rPr/>
  </w:style>
  <w:style w:type="paragraph" w:styleId="23">
    <w:name w:val="一覧 2"/>
    <w:basedOn w:val="List"/>
    <w:qFormat/>
    <w:pPr>
      <w:suppressAutoHyphens w:val="true"/>
      <w:ind w:left="851" w:hanging="284"/>
    </w:pPr>
    <w:rPr>
      <w:rFonts w:eastAsia="MS Mincho;MS Mincho" w:cs="CG Times (WN);Arial"/>
    </w:rPr>
  </w:style>
  <w:style w:type="paragraph" w:styleId="34">
    <w:name w:val="一覧 3"/>
    <w:basedOn w:val="23"/>
    <w:qFormat/>
    <w:pPr>
      <w:ind w:left="1135" w:hanging="284"/>
    </w:pPr>
    <w:rPr/>
  </w:style>
  <w:style w:type="paragraph" w:styleId="43">
    <w:name w:val="一覧 4"/>
    <w:basedOn w:val="34"/>
    <w:qFormat/>
    <w:pPr>
      <w:ind w:left="1418" w:hanging="284"/>
    </w:pPr>
    <w:rPr/>
  </w:style>
  <w:style w:type="paragraph" w:styleId="52">
    <w:name w:val="一覧 5"/>
    <w:basedOn w:val="43"/>
    <w:qFormat/>
    <w:pPr>
      <w:ind w:left="1702" w:hanging="284"/>
    </w:pPr>
    <w:rPr/>
  </w:style>
  <w:style w:type="paragraph" w:styleId="44">
    <w:name w:val="箇条書き 4"/>
    <w:basedOn w:val="33"/>
    <w:qFormat/>
    <w:pPr>
      <w:ind w:left="1418" w:hanging="284"/>
    </w:pPr>
    <w:rPr/>
  </w:style>
  <w:style w:type="paragraph" w:styleId="53">
    <w:name w:val="箇条書き 5"/>
    <w:basedOn w:val="44"/>
    <w:qFormat/>
    <w:pPr>
      <w:ind w:left="1702" w:hanging="284"/>
    </w:pPr>
    <w:rPr/>
  </w:style>
  <w:style w:type="paragraph" w:styleId="Style19">
    <w:name w:val="コメント文字列"/>
    <w:basedOn w:val="Normal"/>
    <w:qFormat/>
    <w:pPr>
      <w:suppressAutoHyphens w:val="true"/>
    </w:pPr>
    <w:rPr>
      <w:rFonts w:eastAsia="MS Mincho;MS Mincho" w:cs="CG Times (WN);Arial"/>
    </w:rPr>
  </w:style>
  <w:style w:type="paragraph" w:styleId="Style20">
    <w:name w:val="吹き出し"/>
    <w:basedOn w:val="Normal"/>
    <w:qFormat/>
    <w:pPr>
      <w:suppressAutoHyphens w:val="true"/>
    </w:pPr>
    <w:rPr>
      <w:rFonts w:ascii="Tahoma" w:hAnsi="Tahoma" w:eastAsia="MS Mincho;MS Mincho" w:cs="Tahoma"/>
      <w:sz w:val="16"/>
      <w:szCs w:val="16"/>
    </w:rPr>
  </w:style>
  <w:style w:type="paragraph" w:styleId="Style21">
    <w:name w:val="コメント内容"/>
    <w:basedOn w:val="Style19"/>
    <w:next w:val="Style19"/>
    <w:qFormat/>
    <w:pPr/>
    <w:rPr>
      <w:b/>
      <w:bCs/>
    </w:rPr>
  </w:style>
  <w:style w:type="paragraph" w:styleId="Style22">
    <w:name w:val="見出しマップ"/>
    <w:basedOn w:val="Normal"/>
    <w:qFormat/>
    <w:pPr>
      <w:shd w:fill="000080" w:val="clear"/>
      <w:suppressAutoHyphens w:val="true"/>
    </w:pPr>
    <w:rPr>
      <w:rFonts w:ascii="Tahoma" w:hAnsi="Tahoma" w:eastAsia="MS Mincho;MS Mincho" w:cs="Tahoma"/>
    </w:rPr>
  </w:style>
  <w:style w:type="paragraph" w:styleId="WW">
    <w:name w:val="WW-図表番号"/>
    <w:basedOn w:val="Normal"/>
    <w:next w:val="Normal"/>
    <w:qFormat/>
    <w:pPr>
      <w:suppressAutoHyphens w:val="true"/>
      <w:overflowPunct w:val="false"/>
      <w:autoSpaceDE w:val="false"/>
      <w:spacing w:before="120" w:after="120"/>
      <w:textAlignment w:val="baseline"/>
    </w:pPr>
    <w:rPr>
      <w:rFonts w:eastAsia="MS Mincho;MS Mincho" w:cs="CG Times (WN);Arial"/>
      <w:b/>
    </w:rPr>
  </w:style>
  <w:style w:type="paragraph" w:styleId="Style23">
    <w:name w:val="書式なし"/>
    <w:basedOn w:val="Normal"/>
    <w:qFormat/>
    <w:pPr>
      <w:suppressAutoHyphens w:val="true"/>
      <w:overflowPunct w:val="false"/>
      <w:autoSpaceDE w:val="false"/>
      <w:textAlignment w:val="baseline"/>
    </w:pPr>
    <w:rPr>
      <w:rFonts w:ascii="Courier New" w:hAnsi="Courier New" w:eastAsia="MS Mincho;MS Mincho" w:cs="CG Times (WN);Arial"/>
      <w:lang w:val="nb-NO"/>
    </w:rPr>
  </w:style>
  <w:style w:type="paragraph" w:styleId="24">
    <w:name w:val="本文 2"/>
    <w:basedOn w:val="Normal"/>
    <w:qFormat/>
    <w:pPr>
      <w:suppressAutoHyphens w:val="true"/>
      <w:overflowPunct w:val="false"/>
      <w:autoSpaceDE w:val="false"/>
      <w:spacing w:before="0" w:after="120"/>
      <w:textAlignment w:val="baseline"/>
    </w:pPr>
    <w:rPr>
      <w:rFonts w:eastAsia="MS Mincho;MS Mincho" w:cs="CG Times (WN);Arial"/>
    </w:rPr>
  </w:style>
  <w:style w:type="paragraph" w:styleId="35">
    <w:name w:val="本文 3"/>
    <w:basedOn w:val="Normal"/>
    <w:qFormat/>
    <w:pPr>
      <w:suppressAutoHyphens w:val="true"/>
      <w:overflowPunct w:val="false"/>
      <w:autoSpaceDE w:val="false"/>
      <w:spacing w:before="0" w:after="120"/>
      <w:textAlignment w:val="baseline"/>
    </w:pPr>
    <w:rPr>
      <w:rFonts w:eastAsia="MS Mincho;MS Mincho" w:cs="CG Times (WN);Arial"/>
    </w:rPr>
  </w:style>
  <w:style w:type="paragraph" w:styleId="Web">
    <w:name w:val="標準 (Web)"/>
    <w:basedOn w:val="Normal"/>
    <w:qFormat/>
    <w:pPr>
      <w:suppressAutoHyphens w:val="true"/>
      <w:overflowPunct w:val="false"/>
      <w:autoSpaceDE w:val="false"/>
      <w:spacing w:before="100" w:after="100"/>
      <w:textAlignment w:val="baseline"/>
    </w:pPr>
    <w:rPr>
      <w:rFonts w:eastAsia="Arial Unicode MS" w:cs="CG Times (WN);Arial"/>
      <w:sz w:val="24"/>
      <w:szCs w:val="24"/>
      <w:lang w:bidi="en-US"/>
    </w:rPr>
  </w:style>
  <w:style w:type="paragraph" w:styleId="25">
    <w:name w:val="本文インデント 2"/>
    <w:basedOn w:val="Normal"/>
    <w:qFormat/>
    <w:pPr>
      <w:suppressAutoHyphens w:val="true"/>
      <w:overflowPunct w:val="false"/>
      <w:autoSpaceDE w:val="false"/>
      <w:ind w:left="567" w:hanging="0"/>
      <w:textAlignment w:val="baseline"/>
    </w:pPr>
    <w:rPr>
      <w:rFonts w:ascii="Arial" w:hAnsi="Arial" w:eastAsia="MS Mincho;MS Mincho" w:cs="Arial"/>
    </w:rPr>
  </w:style>
  <w:style w:type="paragraph" w:styleId="Style24">
    <w:name w:val="標準インデント"/>
    <w:basedOn w:val="Normal"/>
    <w:qFormat/>
    <w:pPr>
      <w:suppressAutoHyphens w:val="true"/>
      <w:overflowPunct w:val="false"/>
      <w:autoSpaceDE w:val="false"/>
      <w:ind w:left="708" w:hanging="0"/>
      <w:textAlignment w:val="baseline"/>
    </w:pPr>
    <w:rPr>
      <w:rFonts w:eastAsia="MS Mincho;MS Mincho" w:cs="CG Times (WN);Arial"/>
    </w:rPr>
  </w:style>
  <w:style w:type="paragraph" w:styleId="Style25">
    <w:name w:val="記"/>
    <w:basedOn w:val="Normal"/>
    <w:next w:val="Normal"/>
    <w:qFormat/>
    <w:pPr>
      <w:suppressAutoHyphens w:val="true"/>
      <w:overflowPunct w:val="false"/>
      <w:autoSpaceDE w:val="false"/>
      <w:textAlignment w:val="baseline"/>
    </w:pPr>
    <w:rPr>
      <w:rFonts w:eastAsia="MS Mincho;MS Mincho" w:cs="CG Times (WN);Arial"/>
    </w:rPr>
  </w:style>
  <w:style w:type="paragraph" w:styleId="HTML">
    <w:name w:val="HTML 書式付き"/>
    <w:basedOn w:val="Normal"/>
    <w:qFormat/>
    <w:pPr>
      <w:suppressAutoHyphens w:val="true"/>
      <w:overflowPunct w:val="false"/>
      <w:autoSpaceDE w:val="false"/>
      <w:textAlignment w:val="baseline"/>
    </w:pPr>
    <w:rPr>
      <w:rFonts w:ascii="Courier New" w:hAnsi="Courier New" w:eastAsia="MS Mincho;MS Mincho" w:cs="Courier New"/>
    </w:rPr>
  </w:style>
  <w:style w:type="paragraph" w:styleId="Style26">
    <w:name w:val="表の内容"/>
    <w:basedOn w:val="Normal"/>
    <w:qFormat/>
    <w:pPr>
      <w:suppressLineNumbers/>
      <w:suppressAutoHyphens w:val="true"/>
    </w:pPr>
    <w:rPr>
      <w:rFonts w:eastAsia="MS Mincho;MS Mincho" w:cs="CG Times (WN);Arial"/>
    </w:rPr>
  </w:style>
  <w:style w:type="paragraph" w:styleId="Style27">
    <w:name w:val="表の見出し"/>
    <w:basedOn w:val="Style26"/>
    <w:qFormat/>
    <w:pPr>
      <w:jc w:val="center"/>
    </w:pPr>
    <w:rPr>
      <w:b/>
      <w:bCs/>
    </w:rPr>
  </w:style>
  <w:style w:type="paragraph" w:styleId="ListBullet1">
    <w:name w:val="List Bullet1"/>
    <w:basedOn w:val="Normal"/>
    <w:qFormat/>
    <w:pPr>
      <w:tabs>
        <w:tab w:val="clear" w:pos="284"/>
        <w:tab w:val="left" w:pos="644" w:leader="none"/>
      </w:tabs>
      <w:suppressAutoHyphens w:val="true"/>
      <w:ind w:left="568" w:hanging="284"/>
    </w:pPr>
    <w:rPr>
      <w:rFonts w:eastAsia="MS Mincho;MS Mincho"/>
    </w:rPr>
  </w:style>
  <w:style w:type="paragraph" w:styleId="ListBullet21">
    <w:name w:val="List Bullet 21"/>
    <w:basedOn w:val="ListBullet1"/>
    <w:qFormat/>
    <w:pPr>
      <w:tabs>
        <w:tab w:val="clear" w:pos="644"/>
        <w:tab w:val="left" w:pos="1494" w:leader="none"/>
      </w:tabs>
      <w:ind w:left="851" w:hanging="284"/>
    </w:pPr>
    <w:rPr/>
  </w:style>
  <w:style w:type="paragraph" w:styleId="ListBullet31">
    <w:name w:val="List Bullet 31"/>
    <w:basedOn w:val="ListBullet21"/>
    <w:qFormat/>
    <w:pPr>
      <w:ind w:left="1135" w:hanging="284"/>
    </w:pPr>
    <w:rPr/>
  </w:style>
  <w:style w:type="paragraph" w:styleId="ListBullet41">
    <w:name w:val="List Bullet 41"/>
    <w:basedOn w:val="ListBullet31"/>
    <w:qFormat/>
    <w:pPr>
      <w:ind w:left="1418" w:hanging="284"/>
    </w:pPr>
    <w:rPr/>
  </w:style>
  <w:style w:type="paragraph" w:styleId="ListBullet51">
    <w:name w:val="List Bullet 51"/>
    <w:basedOn w:val="ListBullet41"/>
    <w:qFormat/>
    <w:pPr>
      <w:ind w:left="1702" w:hanging="284"/>
    </w:pPr>
    <w:rPr/>
  </w:style>
  <w:style w:type="paragraph" w:styleId="Caption1">
    <w:name w:val="Caption1"/>
    <w:basedOn w:val="Normal"/>
    <w:next w:val="Normal"/>
    <w:qFormat/>
    <w:pPr>
      <w:suppressAutoHyphens w:val="true"/>
      <w:spacing w:before="120" w:after="120"/>
    </w:pPr>
    <w:rPr>
      <w:rFonts w:eastAsia="MS Mincho;MS Mincho"/>
      <w:b/>
    </w:rPr>
  </w:style>
  <w:style w:type="paragraph" w:styleId="DocumentMap1">
    <w:name w:val="Document Map1"/>
    <w:basedOn w:val="Normal"/>
    <w:qFormat/>
    <w:pPr>
      <w:shd w:fill="000080" w:val="clear"/>
      <w:suppressAutoHyphens w:val="true"/>
    </w:pPr>
    <w:rPr>
      <w:rFonts w:ascii="Tahoma" w:hAnsi="Tahoma" w:eastAsia="MS Mincho;MS Mincho" w:cs="Tahoma"/>
    </w:rPr>
  </w:style>
  <w:style w:type="paragraph" w:styleId="PlainText1">
    <w:name w:val="Plain Text1"/>
    <w:basedOn w:val="Normal"/>
    <w:qFormat/>
    <w:pPr>
      <w:suppressAutoHyphens w:val="true"/>
    </w:pPr>
    <w:rPr>
      <w:rFonts w:ascii="Courier New" w:hAnsi="Courier New" w:eastAsia="MS Mincho;MS Mincho" w:cs="Courier New"/>
      <w:lang w:val="nb-NO"/>
    </w:rPr>
  </w:style>
  <w:style w:type="paragraph" w:styleId="CommentText1">
    <w:name w:val="Comment Text1"/>
    <w:basedOn w:val="Normal"/>
    <w:qFormat/>
    <w:pPr>
      <w:suppressAutoHyphens w:val="true"/>
    </w:pPr>
    <w:rPr>
      <w:rFonts w:eastAsia="MS Mincho;MS Mincho"/>
    </w:rPr>
  </w:style>
  <w:style w:type="paragraph" w:styleId="List31">
    <w:name w:val="List 31"/>
    <w:basedOn w:val="Normal"/>
    <w:qFormat/>
    <w:pPr>
      <w:suppressAutoHyphens w:val="true"/>
      <w:ind w:left="849" w:hanging="283"/>
    </w:pPr>
    <w:rPr>
      <w:rFonts w:eastAsia="MS Mincho;MS Mincho"/>
    </w:rPr>
  </w:style>
  <w:style w:type="paragraph" w:styleId="List41">
    <w:name w:val="List 41"/>
    <w:basedOn w:val="List31"/>
    <w:qFormat/>
    <w:pPr>
      <w:ind w:left="1418" w:hanging="284"/>
    </w:pPr>
    <w:rPr/>
  </w:style>
  <w:style w:type="paragraph" w:styleId="ListNumber1">
    <w:name w:val="List Number1"/>
    <w:basedOn w:val="List"/>
    <w:qFormat/>
    <w:pPr>
      <w:tabs>
        <w:tab w:val="clear" w:pos="284"/>
        <w:tab w:val="left" w:pos="644" w:leader="none"/>
      </w:tabs>
      <w:suppressAutoHyphens w:val="true"/>
      <w:ind w:left="644" w:hanging="360"/>
    </w:pPr>
    <w:rPr>
      <w:rFonts w:eastAsia="MS Mincho;MS Mincho"/>
    </w:rPr>
  </w:style>
  <w:style w:type="paragraph" w:styleId="ListNumber21">
    <w:name w:val="List Number 21"/>
    <w:basedOn w:val="ListNumber1"/>
    <w:qFormat/>
    <w:pPr>
      <w:ind w:left="851" w:hanging="284"/>
    </w:pPr>
    <w:rPr/>
  </w:style>
  <w:style w:type="paragraph" w:styleId="List21">
    <w:name w:val="List 21"/>
    <w:basedOn w:val="List"/>
    <w:qFormat/>
    <w:pPr>
      <w:suppressAutoHyphens w:val="true"/>
      <w:ind w:left="851" w:hanging="284"/>
    </w:pPr>
    <w:rPr>
      <w:rFonts w:eastAsia="MS Mincho;MS Mincho"/>
    </w:rPr>
  </w:style>
  <w:style w:type="paragraph" w:styleId="List51">
    <w:name w:val="List 51"/>
    <w:basedOn w:val="List41"/>
    <w:qFormat/>
    <w:pPr>
      <w:ind w:left="1702" w:hanging="284"/>
    </w:pPr>
    <w:rPr/>
  </w:style>
  <w:style w:type="paragraph" w:styleId="BodyText21">
    <w:name w:val="Body Text 21"/>
    <w:basedOn w:val="Normal"/>
    <w:qFormat/>
    <w:pPr>
      <w:suppressAutoHyphens w:val="true"/>
      <w:spacing w:before="0" w:after="120"/>
    </w:pPr>
    <w:rPr>
      <w:rFonts w:eastAsia="MS Mincho;MS Mincho"/>
    </w:rPr>
  </w:style>
  <w:style w:type="paragraph" w:styleId="BodyText31">
    <w:name w:val="Body Text 31"/>
    <w:basedOn w:val="Normal"/>
    <w:qFormat/>
    <w:pPr>
      <w:suppressAutoHyphens w:val="true"/>
      <w:spacing w:before="0" w:after="120"/>
    </w:pPr>
    <w:rPr>
      <w:rFonts w:eastAsia="MS Mincho;MS Mincho"/>
    </w:rPr>
  </w:style>
  <w:style w:type="paragraph" w:styleId="BodyTextIndent21">
    <w:name w:val="Body Text Indent 21"/>
    <w:basedOn w:val="Normal"/>
    <w:qFormat/>
    <w:pPr>
      <w:suppressAutoHyphens w:val="true"/>
      <w:overflowPunct w:val="false"/>
      <w:autoSpaceDE w:val="false"/>
      <w:ind w:left="567" w:hanging="0"/>
      <w:textAlignment w:val="baseline"/>
    </w:pPr>
    <w:rPr>
      <w:rFonts w:ascii="Arial" w:hAnsi="Arial" w:eastAsia="MS Mincho;MS Mincho" w:cs="Arial"/>
    </w:rPr>
  </w:style>
  <w:style w:type="paragraph" w:styleId="NormalIndent1">
    <w:name w:val="Normal Indent1"/>
    <w:basedOn w:val="Normal"/>
    <w:qFormat/>
    <w:pPr>
      <w:suppressAutoHyphens w:val="true"/>
      <w:overflowPunct w:val="false"/>
      <w:autoSpaceDE w:val="false"/>
      <w:ind w:left="708" w:hanging="0"/>
      <w:textAlignment w:val="baseline"/>
    </w:pPr>
    <w:rPr>
      <w:rFonts w:eastAsia="MS Mincho;MS Mincho"/>
    </w:rPr>
  </w:style>
  <w:style w:type="paragraph" w:styleId="NoteHeading1">
    <w:name w:val="Note Heading1"/>
    <w:basedOn w:val="Normal"/>
    <w:next w:val="Normal"/>
    <w:qFormat/>
    <w:pPr>
      <w:suppressAutoHyphens w:val="true"/>
      <w:overflowPunct w:val="false"/>
      <w:autoSpaceDE w:val="false"/>
      <w:textAlignment w:val="baseline"/>
    </w:pPr>
    <w:rPr>
      <w:rFonts w:eastAsia="MS Mincho;MS Mincho"/>
    </w:rPr>
  </w:style>
  <w:style w:type="paragraph" w:styleId="Style28">
    <w:name w:val="枠の内容"/>
    <w:basedOn w:val="TextBody"/>
    <w:qFormat/>
    <w:pPr>
      <w:suppressAutoHyphens w:val="true"/>
    </w:pPr>
    <w:rPr>
      <w:rFonts w:eastAsia="MS Mincho;MS Mincho"/>
    </w:rPr>
  </w:style>
  <w:style w:type="paragraph" w:styleId="DAText">
    <w:name w:val="DA_Text"/>
    <w:basedOn w:val="Normal"/>
    <w:qFormat/>
    <w:pPr>
      <w:spacing w:before="0" w:after="0"/>
      <w:jc w:val="both"/>
    </w:pPr>
    <w:rPr>
      <w:szCs w:val="24"/>
      <w:lang w:val="de-DE"/>
    </w:rPr>
  </w:style>
  <w:style w:type="paragraph" w:styleId="Note">
    <w:name w:val="Note"/>
    <w:basedOn w:val="B1"/>
    <w:qFormat/>
    <w:pPr>
      <w:overflowPunct w:val="false"/>
      <w:autoSpaceDE w:val="false"/>
      <w:textAlignment w:val="baseline"/>
    </w:pPr>
    <w:rPr>
      <w:rFonts w:eastAsia="MS Mincho;MS Mincho"/>
      <w:lang w:eastAsia="ja-JP"/>
    </w:rPr>
  </w:style>
  <w:style w:type="paragraph" w:styleId="ListNumber5">
    <w:name w:val="List Number 5"/>
    <w:basedOn w:val="Normal"/>
    <w:qFormat/>
    <w:pPr>
      <w:tabs>
        <w:tab w:val="clear" w:pos="284"/>
        <w:tab w:val="left" w:pos="851" w:leader="none"/>
        <w:tab w:val="left" w:pos="1800" w:leader="none"/>
      </w:tabs>
      <w:overflowPunct w:val="false"/>
      <w:autoSpaceDE w:val="false"/>
      <w:ind w:left="1800" w:hanging="851"/>
      <w:textAlignment w:val="baseline"/>
    </w:pPr>
    <w:rPr>
      <w:rFonts w:eastAsia="MS Mincho;MS Mincho"/>
      <w:lang w:eastAsia="ja-JP"/>
    </w:rPr>
  </w:style>
  <w:style w:type="paragraph" w:styleId="ListNumber3">
    <w:name w:val="List Number 3"/>
    <w:basedOn w:val="Normal"/>
    <w:qFormat/>
    <w:pPr>
      <w:tabs>
        <w:tab w:val="clear" w:pos="284"/>
        <w:tab w:val="left" w:pos="926" w:leader="none"/>
      </w:tabs>
      <w:overflowPunct w:val="false"/>
      <w:autoSpaceDE w:val="false"/>
      <w:ind w:left="926" w:hanging="283"/>
      <w:textAlignment w:val="baseline"/>
    </w:pPr>
    <w:rPr>
      <w:rFonts w:eastAsia="MS Mincho;MS Mincho"/>
      <w:lang w:eastAsia="ja-JP"/>
    </w:rPr>
  </w:style>
  <w:style w:type="paragraph" w:styleId="ListNumber4">
    <w:name w:val="List Number 4"/>
    <w:basedOn w:val="Normal"/>
    <w:qFormat/>
    <w:pPr>
      <w:tabs>
        <w:tab w:val="clear" w:pos="284"/>
        <w:tab w:val="left" w:pos="1209" w:leader="none"/>
      </w:tabs>
      <w:overflowPunct w:val="false"/>
      <w:autoSpaceDE w:val="false"/>
      <w:ind w:left="1209" w:hanging="283"/>
      <w:textAlignment w:val="baseline"/>
    </w:pPr>
    <w:rPr>
      <w:rFonts w:eastAsia="MS Mincho;MS Mincho"/>
      <w:lang w:eastAsia="ja-JP"/>
    </w:rPr>
  </w:style>
  <w:style w:type="paragraph" w:styleId="Caption2">
    <w:name w:val="caption"/>
    <w:basedOn w:val="Normal"/>
    <w:next w:val="Normal"/>
    <w:qFormat/>
    <w:pPr>
      <w:overflowPunct w:val="false"/>
      <w:autoSpaceDE w:val="false"/>
      <w:spacing w:before="120" w:after="120"/>
      <w:textAlignment w:val="baseline"/>
    </w:pPr>
    <w:rPr>
      <w:rFonts w:eastAsia="MS Mincho;MS Mincho"/>
      <w:b/>
      <w:lang w:eastAsia="ja-JP"/>
    </w:rPr>
  </w:style>
  <w:style w:type="paragraph" w:styleId="HO">
    <w:name w:val="HO"/>
    <w:basedOn w:val="Normal"/>
    <w:qFormat/>
    <w:pPr>
      <w:overflowPunct w:val="false"/>
      <w:autoSpaceDE w:val="false"/>
      <w:spacing w:before="0" w:after="0"/>
      <w:jc w:val="right"/>
      <w:textAlignment w:val="baseline"/>
    </w:pPr>
    <w:rPr>
      <w:rFonts w:eastAsia="MS Mincho;MS Mincho"/>
      <w:b/>
      <w:lang w:eastAsia="ja-JP"/>
    </w:rPr>
  </w:style>
  <w:style w:type="paragraph" w:styleId="WP">
    <w:name w:val="WP"/>
    <w:basedOn w:val="Normal"/>
    <w:qFormat/>
    <w:pPr>
      <w:overflowPunct w:val="false"/>
      <w:autoSpaceDE w:val="false"/>
      <w:spacing w:before="0" w:after="0"/>
      <w:jc w:val="both"/>
      <w:textAlignment w:val="baseline"/>
    </w:pPr>
    <w:rPr>
      <w:rFonts w:eastAsia="MS Mincho;MS Mincho"/>
      <w:lang w:eastAsia="ja-JP"/>
    </w:rPr>
  </w:style>
  <w:style w:type="paragraph" w:styleId="ZK">
    <w:name w:val="ZK"/>
    <w:qFormat/>
    <w:pPr>
      <w:widowControl/>
      <w:bidi w:val="0"/>
      <w:spacing w:lineRule="atLeast" w:line="240" w:before="0" w:after="240"/>
      <w:ind w:left="1191" w:right="113" w:hanging="1191"/>
    </w:pPr>
    <w:rPr>
      <w:rFonts w:ascii="Times New Roman" w:hAnsi="Times New Roman" w:eastAsia="MS Mincho;MS Mincho" w:cs="Times New Roman"/>
      <w:color w:val="auto"/>
      <w:sz w:val="20"/>
      <w:szCs w:val="20"/>
      <w:lang w:val="en-GB" w:bidi="ar-SA" w:eastAsia="zh-CN"/>
    </w:rPr>
  </w:style>
  <w:style w:type="paragraph" w:styleId="ZC">
    <w:name w:val="ZC"/>
    <w:qFormat/>
    <w:pPr>
      <w:widowControl/>
      <w:bidi w:val="0"/>
      <w:spacing w:lineRule="atLeast" w:line="360"/>
      <w:jc w:val="center"/>
    </w:pPr>
    <w:rPr>
      <w:rFonts w:ascii="Times New Roman" w:hAnsi="Times New Roman" w:eastAsia="MS Mincho;MS Mincho" w:cs="Times New Roman"/>
      <w:color w:val="auto"/>
      <w:sz w:val="20"/>
      <w:szCs w:val="20"/>
      <w:lang w:val="en-GB" w:bidi="ar-SA" w:eastAsia="zh-CN"/>
    </w:rPr>
  </w:style>
  <w:style w:type="paragraph" w:styleId="FooterCentred">
    <w:name w:val="FooterCentred"/>
    <w:basedOn w:val="Footer"/>
    <w:qFormat/>
    <w:pPr>
      <w:tabs>
        <w:tab w:val="clear" w:pos="284"/>
        <w:tab w:val="center" w:pos="4678" w:leader="none"/>
        <w:tab w:val="right" w:pos="9356" w:leader="none"/>
      </w:tabs>
      <w:overflowPunct w:val="false"/>
      <w:autoSpaceDE w:val="false"/>
      <w:jc w:val="both"/>
      <w:textAlignment w:val="baseline"/>
    </w:pPr>
    <w:rPr>
      <w:rFonts w:ascii="Times New Roman" w:hAnsi="Times New Roman" w:eastAsia="MS Mincho;MS Mincho" w:cs="Times New Roman"/>
      <w:b w:val="false"/>
      <w:i w:val="false"/>
      <w:sz w:val="20"/>
      <w:lang w:val="en-US" w:eastAsia="ja-JP"/>
    </w:rPr>
  </w:style>
  <w:style w:type="paragraph" w:styleId="Para1">
    <w:name w:val="Para1"/>
    <w:basedOn w:val="Normal"/>
    <w:qFormat/>
    <w:pPr>
      <w:overflowPunct w:val="false"/>
      <w:autoSpaceDE w:val="false"/>
      <w:spacing w:before="120" w:after="120"/>
      <w:textAlignment w:val="baseline"/>
    </w:pPr>
    <w:rPr>
      <w:rFonts w:eastAsia="MS Mincho;MS Mincho"/>
      <w:lang w:val="en-US" w:eastAsia="ja-JP"/>
    </w:rPr>
  </w:style>
  <w:style w:type="paragraph" w:styleId="NumberedList1">
    <w:name w:val="Numbered List"/>
    <w:basedOn w:val="Para1"/>
    <w:qFormat/>
    <w:pPr>
      <w:tabs>
        <w:tab w:val="clear" w:pos="284"/>
        <w:tab w:val="left" w:pos="360" w:leader="none"/>
      </w:tabs>
      <w:ind w:left="360" w:hanging="360"/>
    </w:pPr>
    <w:rPr/>
  </w:style>
  <w:style w:type="paragraph" w:styleId="Teststep">
    <w:name w:val="Test step"/>
    <w:basedOn w:val="Normal"/>
    <w:qFormat/>
    <w:pPr>
      <w:tabs>
        <w:tab w:val="clear" w:pos="284"/>
        <w:tab w:val="left" w:pos="720" w:leader="none"/>
      </w:tabs>
      <w:overflowPunct w:val="false"/>
      <w:autoSpaceDE w:val="false"/>
      <w:spacing w:before="0" w:after="0"/>
      <w:ind w:left="720" w:hanging="720"/>
      <w:textAlignment w:val="baseline"/>
    </w:pPr>
    <w:rPr>
      <w:rFonts w:eastAsia="MS Mincho;MS Mincho"/>
      <w:lang w:eastAsia="ja-JP"/>
    </w:rPr>
  </w:style>
  <w:style w:type="paragraph" w:styleId="TableTitle">
    <w:name w:val="TableTitle"/>
    <w:basedOn w:val="BodyText2"/>
    <w:next w:val="BodyText2"/>
    <w:qFormat/>
    <w:pPr>
      <w:keepNext w:val="true"/>
      <w:keepLines/>
      <w:overflowPunct w:val="false"/>
      <w:autoSpaceDE w:val="false"/>
      <w:spacing w:before="0" w:after="60"/>
      <w:ind w:left="210" w:hanging="0"/>
      <w:jc w:val="center"/>
      <w:textAlignment w:val="baseline"/>
    </w:pPr>
    <w:rPr>
      <w:rFonts w:eastAsia="MS Mincho;MS Mincho"/>
      <w:b/>
    </w:rPr>
  </w:style>
  <w:style w:type="paragraph" w:styleId="Tableoffigures">
    <w:name w:val="table of figures"/>
    <w:basedOn w:val="Normal"/>
    <w:next w:val="Normal"/>
    <w:qFormat/>
    <w:pPr>
      <w:overflowPunct w:val="false"/>
      <w:autoSpaceDE w:val="false"/>
      <w:ind w:left="400" w:hanging="400"/>
      <w:jc w:val="center"/>
      <w:textAlignment w:val="baseline"/>
    </w:pPr>
    <w:rPr>
      <w:rFonts w:eastAsia="MS Mincho;MS Mincho"/>
      <w:b/>
      <w:lang w:eastAsia="ja-JP"/>
    </w:rPr>
  </w:style>
  <w:style w:type="paragraph" w:styleId="Tdoctable">
    <w:name w:val="Tdoc_table"/>
    <w:qFormat/>
    <w:pPr>
      <w:widowControl/>
      <w:bidi w:val="0"/>
      <w:ind w:left="244" w:hanging="244"/>
    </w:pPr>
    <w:rPr>
      <w:rFonts w:ascii="Arial" w:hAnsi="Arial" w:eastAsia="MS Mincho;MS Mincho" w:cs="Arial"/>
      <w:color w:val="000000"/>
      <w:sz w:val="20"/>
      <w:szCs w:val="20"/>
      <w:lang w:val="en-GB" w:eastAsia="en-US" w:bidi="ar-SA"/>
    </w:rPr>
  </w:style>
  <w:style w:type="paragraph" w:styleId="Heading2Head2A2">
    <w:name w:val="Heading 2.Head2A.2"/>
    <w:basedOn w:val="Heading1"/>
    <w:next w:val="Normal"/>
    <w:qFormat/>
    <w:pPr>
      <w:numPr>
        <w:ilvl w:val="0"/>
        <w:numId w:val="0"/>
      </w:numPr>
      <w:pBdr>
        <w:top w:val="nil"/>
      </w:pBdr>
      <w:overflowPunct w:val="false"/>
      <w:autoSpaceDE w:val="false"/>
      <w:spacing w:before="180" w:after="180"/>
      <w:ind w:left="1134" w:hanging="1134"/>
      <w:textAlignment w:val="baseline"/>
      <w:outlineLvl w:val="1"/>
    </w:pPr>
    <w:rPr>
      <w:rFonts w:eastAsia="MS Mincho;MS Mincho"/>
      <w:sz w:val="32"/>
    </w:rPr>
  </w:style>
  <w:style w:type="paragraph" w:styleId="Heading3Underrubrik2H3">
    <w:name w:val="Heading 3.Underrubrik2.H3"/>
    <w:basedOn w:val="Heading2Head2A2"/>
    <w:next w:val="Normal"/>
    <w:qFormat/>
    <w:pPr>
      <w:spacing w:before="120" w:after="180"/>
      <w:outlineLvl w:val="2"/>
    </w:pPr>
    <w:rPr>
      <w:sz w:val="28"/>
    </w:rPr>
  </w:style>
  <w:style w:type="paragraph" w:styleId="TitleText">
    <w:name w:val="Title Text"/>
    <w:basedOn w:val="Normal"/>
    <w:next w:val="Normal"/>
    <w:qFormat/>
    <w:pPr>
      <w:overflowPunct w:val="false"/>
      <w:autoSpaceDE w:val="false"/>
      <w:spacing w:before="0" w:after="220"/>
      <w:textAlignment w:val="baseline"/>
    </w:pPr>
    <w:rPr>
      <w:rFonts w:eastAsia="MS Mincho;MS Mincho"/>
      <w:b/>
      <w:lang w:val="en-US" w:eastAsia="ja-JP"/>
    </w:rPr>
  </w:style>
  <w:style w:type="paragraph" w:styleId="Berschrift2Head2A2">
    <w:name w:val="Überschrift 2.Head2A.2"/>
    <w:basedOn w:val="Heading1"/>
    <w:next w:val="Normal"/>
    <w:qFormat/>
    <w:pPr>
      <w:numPr>
        <w:ilvl w:val="0"/>
        <w:numId w:val="0"/>
      </w:numPr>
      <w:pBdr>
        <w:top w:val="nil"/>
      </w:pBdr>
      <w:spacing w:before="180" w:after="180"/>
      <w:ind w:left="1134" w:hanging="1134"/>
      <w:outlineLvl w:val="1"/>
    </w:pPr>
    <w:rPr>
      <w:rFonts w:eastAsia="MS Mincho;MS Mincho"/>
      <w:sz w:val="32"/>
    </w:rPr>
  </w:style>
  <w:style w:type="paragraph" w:styleId="Berschrift3h3H3Underrubrik2">
    <w:name w:val="Überschrift 3.h3.H3.Underrubrik2"/>
    <w:basedOn w:val="Heading2"/>
    <w:next w:val="Normal"/>
    <w:qFormat/>
    <w:pPr>
      <w:numPr>
        <w:ilvl w:val="0"/>
        <w:numId w:val="0"/>
      </w:numPr>
      <w:spacing w:before="120" w:after="180"/>
      <w:ind w:left="1134" w:hanging="1134"/>
      <w:outlineLvl w:val="2"/>
    </w:pPr>
    <w:rPr>
      <w:rFonts w:eastAsia="MS Mincho;MS Mincho"/>
      <w:sz w:val="28"/>
    </w:rPr>
  </w:style>
  <w:style w:type="paragraph" w:styleId="Bullets">
    <w:name w:val="Bullets"/>
    <w:basedOn w:val="TextBody"/>
    <w:qFormat/>
    <w:pPr>
      <w:widowControl w:val="false"/>
      <w:numPr>
        <w:ilvl w:val="0"/>
        <w:numId w:val="20"/>
      </w:numPr>
      <w:overflowPunct w:val="false"/>
      <w:autoSpaceDE w:val="false"/>
      <w:spacing w:before="0" w:after="120"/>
      <w:ind w:left="283" w:hanging="283"/>
      <w:textAlignment w:val="baseline"/>
    </w:pPr>
    <w:rPr>
      <w:rFonts w:eastAsia="MS Mincho;MS Mincho"/>
    </w:rPr>
  </w:style>
  <w:style w:type="paragraph" w:styleId="Separation">
    <w:name w:val="Separation"/>
    <w:basedOn w:val="Heading1"/>
    <w:next w:val="Normal"/>
    <w:qFormat/>
    <w:pPr>
      <w:numPr>
        <w:ilvl w:val="0"/>
        <w:numId w:val="0"/>
      </w:numPr>
      <w:pBdr>
        <w:top w:val="nil"/>
      </w:pBdr>
      <w:ind w:left="1134" w:hanging="1134"/>
      <w:outlineLvl w:val="9"/>
    </w:pPr>
    <w:rPr>
      <w:b/>
      <w:color w:val="0000FF"/>
    </w:rPr>
  </w:style>
  <w:style w:type="paragraph" w:styleId="JKtextsimpledoc">
    <w:name w:val="JK - text - simple doc"/>
    <w:basedOn w:val="TextBody"/>
    <w:qFormat/>
    <w:pPr>
      <w:numPr>
        <w:ilvl w:val="0"/>
        <w:numId w:val="3"/>
      </w:numPr>
      <w:tabs>
        <w:tab w:val="clear" w:pos="284"/>
        <w:tab w:val="left" w:pos="1097" w:leader="none"/>
      </w:tabs>
      <w:spacing w:lineRule="auto" w:line="288" w:before="0" w:after="120"/>
      <w:ind w:left="1097" w:hanging="0"/>
    </w:pPr>
    <w:rPr>
      <w:rFonts w:ascii="Arial" w:hAnsi="Arial" w:eastAsia="SimSun;宋体" w:cs="Arial"/>
      <w:lang w:val="en-US"/>
    </w:rPr>
  </w:style>
  <w:style w:type="paragraph" w:styleId="Endnote">
    <w:name w:val="Endnote Text"/>
    <w:basedOn w:val="Normal"/>
    <w:pPr>
      <w:snapToGrid w:val="false"/>
    </w:pPr>
    <w:rPr>
      <w:rFonts w:eastAsia="SimSun;宋体"/>
    </w:rPr>
  </w:style>
  <w:style w:type="paragraph" w:styleId="91">
    <w:name w:val="目录 91"/>
    <w:basedOn w:val="Contents8"/>
    <w:qFormat/>
    <w:pPr>
      <w:keepNext w:val="false"/>
      <w:overflowPunct w:val="false"/>
      <w:autoSpaceDE w:val="false"/>
      <w:ind w:left="1418" w:right="425" w:hanging="1418"/>
      <w:textAlignment w:val="baseline"/>
    </w:pPr>
    <w:rPr>
      <w:rFonts w:eastAsia="MS Mincho;MS Mincho"/>
      <w:lang w:val="en-US"/>
    </w:rPr>
  </w:style>
  <w:style w:type="paragraph" w:styleId="CharCharCharChar1">
    <w:name w:val="Char Char Char Char"/>
    <w:qFormat/>
    <w:pPr>
      <w:keepNext w:val="true"/>
      <w:widowControl/>
      <w:tabs>
        <w:tab w:val="clear" w:pos="284"/>
        <w:tab w:val="left" w:pos="-1134" w:leader="none"/>
      </w:tabs>
      <w:autoSpaceDE w:val="false"/>
      <w:bidi w:val="0"/>
      <w:spacing w:before="60" w:after="60"/>
      <w:jc w:val="both"/>
    </w:pPr>
    <w:rPr>
      <w:rFonts w:ascii="Times New Roman" w:hAnsi="Times New Roman" w:eastAsia="SimSun;宋体" w:cs="Times New Roman"/>
      <w:color w:val="auto"/>
      <w:sz w:val="20"/>
      <w:szCs w:val="20"/>
      <w:lang w:val="en-US" w:bidi="ar-SA" w:eastAsia="zh-CN"/>
    </w:rPr>
  </w:style>
  <w:style w:type="paragraph" w:styleId="17">
    <w:name w:val="题注1"/>
    <w:basedOn w:val="Normal"/>
    <w:next w:val="Normal"/>
    <w:qFormat/>
    <w:pPr>
      <w:overflowPunct w:val="false"/>
      <w:autoSpaceDE w:val="false"/>
      <w:spacing w:before="120" w:after="120"/>
      <w:textAlignment w:val="baseline"/>
    </w:pPr>
    <w:rPr>
      <w:rFonts w:eastAsia="MS Mincho;MS Mincho"/>
      <w:b/>
      <w:lang w:eastAsia="ja-JP"/>
    </w:rPr>
  </w:style>
  <w:style w:type="paragraph" w:styleId="18">
    <w:name w:val="图表目录1"/>
    <w:basedOn w:val="Normal"/>
    <w:next w:val="Normal"/>
    <w:qFormat/>
    <w:pPr>
      <w:overflowPunct w:val="false"/>
      <w:autoSpaceDE w:val="false"/>
      <w:ind w:left="400" w:hanging="400"/>
      <w:jc w:val="center"/>
      <w:textAlignment w:val="baseline"/>
    </w:pPr>
    <w:rPr>
      <w:rFonts w:eastAsia="MS Mincho;MS Mincho"/>
      <w:b/>
      <w:lang w:eastAsia="ja-JP"/>
    </w:rPr>
  </w:style>
  <w:style w:type="paragraph" w:styleId="B7">
    <w:name w:val="B7"/>
    <w:basedOn w:val="B6"/>
    <w:qFormat/>
    <w:pPr>
      <w:ind w:left="2269" w:hanging="284"/>
    </w:pPr>
    <w:rPr>
      <w:rFonts w:eastAsia="Times New Roman"/>
      <w:lang w:eastAsia="ja-JP"/>
    </w:rPr>
  </w:style>
  <w:style w:type="paragraph" w:styleId="Char12">
    <w:name w:val="Char1"/>
    <w:qFormat/>
    <w:pPr>
      <w:keepNext w:val="true"/>
      <w:widowControl/>
      <w:tabs>
        <w:tab w:val="clear" w:pos="284"/>
        <w:tab w:val="left" w:pos="928" w:leader="none"/>
      </w:tabs>
      <w:autoSpaceDE w:val="false"/>
      <w:bidi w:val="0"/>
      <w:spacing w:before="60" w:after="60"/>
      <w:ind w:left="928" w:hanging="360"/>
      <w:jc w:val="both"/>
    </w:pPr>
    <w:rPr>
      <w:rFonts w:ascii="Arial" w:hAnsi="Arial" w:eastAsia="SimSun;宋体" w:cs="Arial"/>
      <w:color w:val="0000FF"/>
      <w:kern w:val="2"/>
      <w:sz w:val="20"/>
      <w:szCs w:val="20"/>
      <w:lang w:val="en-US" w:eastAsia="zh-CN" w:bidi="ar-SA"/>
    </w:rPr>
  </w:style>
  <w:style w:type="paragraph" w:styleId="TDC91">
    <w:name w:val="TDC 91"/>
    <w:basedOn w:val="Contents8"/>
    <w:qFormat/>
    <w:pPr>
      <w:keepNext w:val="false"/>
      <w:overflowPunct w:val="false"/>
      <w:autoSpaceDE w:val="false"/>
      <w:ind w:left="1418" w:right="425" w:hanging="1418"/>
      <w:textAlignment w:val="baseline"/>
    </w:pPr>
    <w:rPr>
      <w:rFonts w:eastAsia="MS Mincho;MS Mincho"/>
      <w:lang w:val="en-US"/>
    </w:rPr>
  </w:style>
  <w:style w:type="paragraph" w:styleId="ZchnZchn1">
    <w:name w:val="Zchn Zchn"/>
    <w:qFormat/>
    <w:pPr>
      <w:keepNext w:val="true"/>
      <w:widowControl/>
      <w:autoSpaceDE w:val="false"/>
      <w:bidi w:val="0"/>
      <w:spacing w:before="60" w:after="60"/>
      <w:ind w:left="567" w:hanging="283"/>
      <w:jc w:val="both"/>
    </w:pPr>
    <w:rPr>
      <w:rFonts w:ascii="Arial" w:hAnsi="Arial" w:eastAsia="SimSun;宋体" w:cs="Arial"/>
      <w:color w:val="0000FF"/>
      <w:kern w:val="2"/>
      <w:sz w:val="20"/>
      <w:szCs w:val="20"/>
      <w:lang w:val="en-US" w:eastAsia="zh-CN" w:bidi="ar-SA"/>
    </w:rPr>
  </w:style>
  <w:style w:type="paragraph" w:styleId="CharCharCharCharCharCharCharCharCharCharCharChar1">
    <w:name w:val="Char Char Char Char Char Char Char Char Char Char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Epgrafe1">
    <w:name w:val="Epígrafe1"/>
    <w:basedOn w:val="Normal"/>
    <w:next w:val="Normal"/>
    <w:qFormat/>
    <w:pPr>
      <w:overflowPunct w:val="false"/>
      <w:autoSpaceDE w:val="false"/>
      <w:spacing w:before="120" w:after="120"/>
      <w:textAlignment w:val="baseline"/>
    </w:pPr>
    <w:rPr>
      <w:rFonts w:eastAsia="MS Mincho;MS Mincho"/>
      <w:b/>
      <w:lang w:eastAsia="ja-JP"/>
    </w:rPr>
  </w:style>
  <w:style w:type="paragraph" w:styleId="Tabladeilustraciones1">
    <w:name w:val="Tabla de ilustraciones1"/>
    <w:basedOn w:val="Normal"/>
    <w:next w:val="Normal"/>
    <w:qFormat/>
    <w:pPr>
      <w:overflowPunct w:val="false"/>
      <w:autoSpaceDE w:val="false"/>
      <w:ind w:left="400" w:hanging="400"/>
      <w:jc w:val="center"/>
      <w:textAlignment w:val="baseline"/>
    </w:pPr>
    <w:rPr>
      <w:rFonts w:eastAsia="MS Mincho;MS Mincho"/>
      <w:b/>
      <w:lang w:eastAsia="ja-JP"/>
    </w:rPr>
  </w:style>
  <w:style w:type="paragraph" w:styleId="B12">
    <w:name w:val="B1+"/>
    <w:basedOn w:val="B1"/>
    <w:qFormat/>
    <w:pPr>
      <w:tabs>
        <w:tab w:val="clear" w:pos="284"/>
        <w:tab w:val="left" w:pos="737" w:leader="none"/>
      </w:tabs>
      <w:overflowPunct w:val="false"/>
      <w:autoSpaceDE w:val="false"/>
      <w:ind w:left="737" w:hanging="453"/>
      <w:textAlignment w:val="baseline"/>
    </w:pPr>
    <w:rPr>
      <w:rFonts w:eastAsia="SimSun;宋体"/>
      <w:lang w:eastAsia="ja-JP"/>
    </w:rPr>
  </w:style>
  <w:style w:type="paragraph" w:styleId="B22">
    <w:name w:val="B2+"/>
    <w:basedOn w:val="B2"/>
    <w:qFormat/>
    <w:pPr>
      <w:tabs>
        <w:tab w:val="clear" w:pos="284"/>
        <w:tab w:val="left" w:pos="1191" w:leader="none"/>
      </w:tabs>
      <w:overflowPunct w:val="false"/>
      <w:autoSpaceDE w:val="false"/>
      <w:ind w:left="1191" w:hanging="454"/>
      <w:textAlignment w:val="baseline"/>
    </w:pPr>
    <w:rPr>
      <w:rFonts w:eastAsia="SimSun;宋体"/>
      <w:lang w:eastAsia="ja-JP"/>
    </w:rPr>
  </w:style>
  <w:style w:type="paragraph" w:styleId="B32">
    <w:name w:val="B3+"/>
    <w:basedOn w:val="B3"/>
    <w:qFormat/>
    <w:pPr>
      <w:tabs>
        <w:tab w:val="clear" w:pos="284"/>
        <w:tab w:val="left" w:pos="1134" w:leader="none"/>
        <w:tab w:val="left" w:pos="1644" w:leader="none"/>
      </w:tabs>
      <w:overflowPunct w:val="false"/>
      <w:autoSpaceDE w:val="false"/>
      <w:ind w:left="1644" w:hanging="453"/>
      <w:textAlignment w:val="baseline"/>
    </w:pPr>
    <w:rPr>
      <w:rFonts w:eastAsia="SimSun;宋体"/>
      <w:lang w:eastAsia="ja-JP"/>
    </w:rPr>
  </w:style>
  <w:style w:type="paragraph" w:styleId="CharCharCharCharCharChar">
    <w:name w:val=" Char Char Char Char Char Char"/>
    <w:qFormat/>
    <w:pPr>
      <w:keepNext w:val="true"/>
      <w:widowControl/>
      <w:autoSpaceDE w:val="false"/>
      <w:bidi w:val="0"/>
      <w:spacing w:before="60" w:after="60"/>
      <w:ind w:left="567" w:hanging="283"/>
      <w:jc w:val="both"/>
    </w:pPr>
    <w:rPr>
      <w:rFonts w:ascii="Arial" w:hAnsi="Arial" w:eastAsia="SimSun;宋体" w:cs="Arial"/>
      <w:color w:val="0000FF"/>
      <w:kern w:val="2"/>
      <w:sz w:val="20"/>
      <w:szCs w:val="20"/>
      <w:lang w:val="en-US" w:eastAsia="zh-CN" w:bidi="ar-SA"/>
    </w:rPr>
  </w:style>
  <w:style w:type="paragraph" w:styleId="CharCharCharChar11">
    <w:name w:val=" Char Char Char Char1"/>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19">
    <w:name w:val="修订1"/>
    <w:qFormat/>
    <w:pPr>
      <w:widowControl/>
      <w:bidi w:val="0"/>
    </w:pPr>
    <w:rPr>
      <w:rFonts w:ascii="Times New Roman" w:hAnsi="Times New Roman" w:eastAsia="Batang;바탕" w:cs="Times New Roman"/>
      <w:color w:val="auto"/>
      <w:sz w:val="20"/>
      <w:szCs w:val="20"/>
      <w:lang w:val="en-GB" w:bidi="ar-SA" w:eastAsia="zh-CN"/>
    </w:rPr>
  </w:style>
  <w:style w:type="paragraph" w:styleId="Style29">
    <w:name w:val="変更箇所"/>
    <w:qFormat/>
    <w:pPr>
      <w:widowControl/>
      <w:bidi w:val="0"/>
    </w:pPr>
    <w:rPr>
      <w:rFonts w:ascii="Times New Roman" w:hAnsi="Times New Roman" w:eastAsia="MS Mincho;MS Mincho" w:cs="Times New Roman"/>
      <w:color w:val="auto"/>
      <w:sz w:val="20"/>
      <w:szCs w:val="20"/>
      <w:lang w:val="en-GB" w:bidi="ar-SA" w:eastAsia="zh-CN"/>
    </w:rPr>
  </w:style>
  <w:style w:type="paragraph" w:styleId="CarCar1CharCharCarCar">
    <w:name w:val=" Car Car1 Char Char Car Car"/>
    <w:qFormat/>
    <w:pPr>
      <w:keepNext w:val="true"/>
      <w:widowControl/>
      <w:autoSpaceDE w:val="false"/>
      <w:bidi w:val="0"/>
      <w:spacing w:before="60" w:after="60"/>
      <w:ind w:left="567" w:hanging="283"/>
      <w:jc w:val="both"/>
    </w:pPr>
    <w:rPr>
      <w:rFonts w:ascii="Arial" w:hAnsi="Arial" w:eastAsia="SimSun;宋体" w:cs="Arial"/>
      <w:color w:val="0000FF"/>
      <w:kern w:val="2"/>
      <w:sz w:val="20"/>
      <w:szCs w:val="20"/>
      <w:lang w:val="en-US" w:eastAsia="zh-CN" w:bidi="ar-SA"/>
    </w:rPr>
  </w:style>
  <w:style w:type="paragraph" w:styleId="CharCharCharCharCharCharCharCharCharCharCharCharCharChar1CharCharCharCharCharCharCharCharCharCharCharChar">
    <w:name w:val=" Char Char Char Char Char Char Char Char Char Char Char Char Char Char1 Char Char Char Char Char Char Char Char Char Char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Style30">
    <w:name w:val="수정"/>
    <w:qFormat/>
    <w:pPr>
      <w:widowControl/>
      <w:bidi w:val="0"/>
    </w:pPr>
    <w:rPr>
      <w:rFonts w:ascii="Times New Roman" w:hAnsi="Times New Roman" w:eastAsia="Batang;바탕" w:cs="Times New Roman"/>
      <w:color w:val="auto"/>
      <w:sz w:val="20"/>
      <w:szCs w:val="20"/>
      <w:lang w:val="en-GB" w:bidi="ar-SA" w:eastAsia="zh-CN"/>
    </w:rPr>
  </w:style>
  <w:style w:type="paragraph" w:styleId="H62">
    <w:name w:val="样式 H6"/>
    <w:basedOn w:val="H6"/>
    <w:qFormat/>
    <w:pPr>
      <w:overflowPunct w:val="false"/>
      <w:autoSpaceDE w:val="false"/>
      <w:textAlignment w:val="baseline"/>
    </w:pPr>
    <w:rPr/>
  </w:style>
  <w:style w:type="paragraph" w:styleId="TH1">
    <w:name w:val="样式 TH"/>
    <w:basedOn w:val="TH"/>
    <w:qFormat/>
    <w:pPr>
      <w:overflowPunct w:val="false"/>
      <w:autoSpaceDE w:val="false"/>
      <w:textAlignment w:val="baseline"/>
    </w:pPr>
    <w:rPr>
      <w:bCs/>
    </w:rPr>
  </w:style>
  <w:style w:type="paragraph" w:styleId="Revision1">
    <w:name w:val="Revision1"/>
    <w:qFormat/>
    <w:pPr>
      <w:widowControl/>
      <w:bidi w:val="0"/>
    </w:pPr>
    <w:rPr>
      <w:rFonts w:ascii="Times New Roman" w:hAnsi="Times New Roman" w:eastAsia="SimSun;宋体" w:cs="Times New Roman"/>
      <w:color w:val="auto"/>
      <w:sz w:val="20"/>
      <w:szCs w:val="20"/>
      <w:lang w:val="en-GB" w:bidi="ar-SA" w:eastAsia="zh-CN"/>
    </w:rPr>
  </w:style>
  <w:style w:type="paragraph" w:styleId="CharCharChar">
    <w:name w:val=" Char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CharCharCharChar1">
    <w:name w:val="Char Char Char Char Char Char"/>
    <w:qFormat/>
    <w:pPr>
      <w:keepNext w:val="true"/>
      <w:widowControl/>
      <w:autoSpaceDE w:val="false"/>
      <w:bidi w:val="0"/>
      <w:spacing w:before="60" w:after="60"/>
      <w:ind w:left="567" w:hanging="283"/>
      <w:jc w:val="both"/>
    </w:pPr>
    <w:rPr>
      <w:rFonts w:ascii="Arial" w:hAnsi="Arial" w:eastAsia="SimSun;宋体" w:cs="Arial"/>
      <w:color w:val="0000FF"/>
      <w:kern w:val="2"/>
      <w:sz w:val="20"/>
      <w:szCs w:val="20"/>
      <w:lang w:val="en-US" w:eastAsia="zh-CN" w:bidi="ar-SA"/>
    </w:rPr>
  </w:style>
  <w:style w:type="paragraph" w:styleId="CarCar1CharCharCarCar1">
    <w:name w:val="Car Car1 Char Char Car Car"/>
    <w:qFormat/>
    <w:pPr>
      <w:keepNext w:val="true"/>
      <w:widowControl/>
      <w:autoSpaceDE w:val="false"/>
      <w:bidi w:val="0"/>
      <w:spacing w:before="60" w:after="60"/>
      <w:ind w:left="567" w:hanging="283"/>
      <w:jc w:val="both"/>
    </w:pPr>
    <w:rPr>
      <w:rFonts w:ascii="Arial" w:hAnsi="Arial" w:eastAsia="SimSun;宋体" w:cs="Arial"/>
      <w:color w:val="0000FF"/>
      <w:kern w:val="2"/>
      <w:sz w:val="20"/>
      <w:szCs w:val="20"/>
      <w:lang w:val="en-US" w:eastAsia="zh-CN" w:bidi="ar-SA"/>
    </w:rPr>
  </w:style>
  <w:style w:type="paragraph" w:styleId="CharCharChar1">
    <w:name w:val="Char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26">
    <w:name w:val="列出段落2"/>
    <w:basedOn w:val="Normal"/>
    <w:qFormat/>
    <w:pPr>
      <w:ind w:firstLine="420"/>
    </w:pPr>
    <w:rPr>
      <w:rFonts w:eastAsia="SimSun;宋体"/>
    </w:rPr>
  </w:style>
  <w:style w:type="paragraph" w:styleId="27">
    <w:name w:val=" (文字) (文字)2"/>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arCar5">
    <w:name w:val=" Car Car5"/>
    <w:qFormat/>
    <w:pPr>
      <w:keepNext w:val="true"/>
      <w:widowControl/>
      <w:autoSpaceDE w:val="false"/>
      <w:bidi w:val="0"/>
      <w:spacing w:before="60" w:after="60"/>
      <w:ind w:left="567" w:hanging="283"/>
      <w:jc w:val="both"/>
    </w:pPr>
    <w:rPr>
      <w:rFonts w:ascii="Arial" w:hAnsi="Arial" w:eastAsia="SimSun;宋体" w:cs="Arial"/>
      <w:color w:val="0000FF"/>
      <w:kern w:val="2"/>
      <w:sz w:val="20"/>
      <w:szCs w:val="20"/>
      <w:lang w:val="en-US" w:eastAsia="zh-CN" w:bidi="ar-SA"/>
    </w:rPr>
  </w:style>
  <w:style w:type="paragraph" w:styleId="Revision2">
    <w:name w:val="Revision2"/>
    <w:qFormat/>
    <w:pPr>
      <w:widowControl/>
      <w:bidi w:val="0"/>
    </w:pPr>
    <w:rPr>
      <w:rFonts w:ascii="Times New Roman" w:hAnsi="Times New Roman" w:eastAsia="MS Mincho;MS Mincho" w:cs="Times New Roman"/>
      <w:color w:val="auto"/>
      <w:sz w:val="20"/>
      <w:szCs w:val="20"/>
      <w:lang w:val="en-GB" w:bidi="ar-SA" w:eastAsia="zh-CN"/>
    </w:rPr>
  </w:style>
  <w:style w:type="paragraph" w:styleId="ListParagraph1">
    <w:name w:val="List Paragraph1"/>
    <w:basedOn w:val="Normal"/>
    <w:qFormat/>
    <w:pPr>
      <w:overflowPunct w:val="false"/>
      <w:autoSpaceDE w:val="false"/>
      <w:spacing w:before="0" w:after="180"/>
      <w:ind w:left="720" w:hanging="0"/>
      <w:contextualSpacing/>
      <w:textAlignment w:val="baseline"/>
    </w:pPr>
    <w:rPr/>
  </w:style>
  <w:style w:type="paragraph" w:styleId="110">
    <w:name w:val="図表番号1"/>
    <w:basedOn w:val="Normal"/>
    <w:qFormat/>
    <w:pPr>
      <w:suppressLineNumbers/>
      <w:suppressAutoHyphens w:val="true"/>
      <w:spacing w:before="120" w:after="120"/>
    </w:pPr>
    <w:rPr>
      <w:rFonts w:eastAsia="MS Mincho;MS Mincho" w:cs="Mangal"/>
      <w:i/>
      <w:iCs/>
      <w:sz w:val="24"/>
      <w:szCs w:val="24"/>
    </w:rPr>
  </w:style>
  <w:style w:type="paragraph" w:styleId="111">
    <w:name w:val="段落番号1"/>
    <w:basedOn w:val="List"/>
    <w:qFormat/>
    <w:pPr>
      <w:tabs>
        <w:tab w:val="clear" w:pos="284"/>
        <w:tab w:val="left" w:pos="644" w:leader="none"/>
      </w:tabs>
      <w:suppressAutoHyphens w:val="true"/>
      <w:overflowPunct w:val="false"/>
      <w:autoSpaceDE w:val="false"/>
      <w:ind w:left="644" w:hanging="360"/>
      <w:textAlignment w:val="baseline"/>
    </w:pPr>
    <w:rPr>
      <w:rFonts w:eastAsia="MS Mincho;MS Mincho" w:cs="CG Times (WN);Arial"/>
    </w:rPr>
  </w:style>
  <w:style w:type="paragraph" w:styleId="211">
    <w:name w:val="段落番号 21"/>
    <w:basedOn w:val="111"/>
    <w:qFormat/>
    <w:pPr>
      <w:ind w:left="851" w:hanging="284"/>
    </w:pPr>
    <w:rPr/>
  </w:style>
  <w:style w:type="paragraph" w:styleId="112">
    <w:name w:val="箇条書き1"/>
    <w:basedOn w:val="List"/>
    <w:qFormat/>
    <w:pPr>
      <w:tabs>
        <w:tab w:val="clear" w:pos="284"/>
        <w:tab w:val="left" w:pos="644" w:leader="none"/>
      </w:tabs>
      <w:suppressAutoHyphens w:val="true"/>
      <w:overflowPunct w:val="false"/>
      <w:autoSpaceDE w:val="false"/>
      <w:ind w:left="644" w:hanging="360"/>
      <w:textAlignment w:val="baseline"/>
    </w:pPr>
    <w:rPr>
      <w:rFonts w:eastAsia="MS Mincho;MS Mincho" w:cs="CG Times (WN);Arial"/>
    </w:rPr>
  </w:style>
  <w:style w:type="paragraph" w:styleId="212">
    <w:name w:val="箇条書き 21"/>
    <w:basedOn w:val="112"/>
    <w:qFormat/>
    <w:pPr>
      <w:tabs>
        <w:tab w:val="clear" w:pos="644"/>
        <w:tab w:val="left" w:pos="1494" w:leader="none"/>
      </w:tabs>
      <w:ind w:left="851" w:hanging="284"/>
    </w:pPr>
    <w:rPr/>
  </w:style>
  <w:style w:type="paragraph" w:styleId="311">
    <w:name w:val="箇条書き 31"/>
    <w:basedOn w:val="212"/>
    <w:qFormat/>
    <w:pPr>
      <w:ind w:left="1135" w:hanging="284"/>
    </w:pPr>
    <w:rPr/>
  </w:style>
  <w:style w:type="paragraph" w:styleId="213">
    <w:name w:val="一覧 21"/>
    <w:basedOn w:val="List"/>
    <w:qFormat/>
    <w:pPr>
      <w:suppressAutoHyphens w:val="true"/>
      <w:overflowPunct w:val="false"/>
      <w:autoSpaceDE w:val="false"/>
      <w:ind w:left="851" w:hanging="284"/>
      <w:textAlignment w:val="baseline"/>
    </w:pPr>
    <w:rPr>
      <w:rFonts w:eastAsia="MS Mincho;MS Mincho" w:cs="CG Times (WN);Arial"/>
    </w:rPr>
  </w:style>
  <w:style w:type="paragraph" w:styleId="312">
    <w:name w:val="一覧 31"/>
    <w:basedOn w:val="213"/>
    <w:qFormat/>
    <w:pPr>
      <w:ind w:left="1135" w:hanging="284"/>
    </w:pPr>
    <w:rPr/>
  </w:style>
  <w:style w:type="paragraph" w:styleId="411">
    <w:name w:val="一覧 41"/>
    <w:basedOn w:val="312"/>
    <w:qFormat/>
    <w:pPr>
      <w:ind w:left="1418" w:hanging="284"/>
    </w:pPr>
    <w:rPr/>
  </w:style>
  <w:style w:type="paragraph" w:styleId="511">
    <w:name w:val="一覧 51"/>
    <w:basedOn w:val="411"/>
    <w:qFormat/>
    <w:pPr>
      <w:ind w:left="1702" w:hanging="284"/>
    </w:pPr>
    <w:rPr/>
  </w:style>
  <w:style w:type="paragraph" w:styleId="412">
    <w:name w:val="箇条書き 41"/>
    <w:basedOn w:val="311"/>
    <w:qFormat/>
    <w:pPr>
      <w:ind w:left="1418" w:hanging="284"/>
    </w:pPr>
    <w:rPr/>
  </w:style>
  <w:style w:type="paragraph" w:styleId="512">
    <w:name w:val="箇条書き 51"/>
    <w:basedOn w:val="412"/>
    <w:qFormat/>
    <w:pPr>
      <w:ind w:left="1702" w:hanging="284"/>
    </w:pPr>
    <w:rPr/>
  </w:style>
  <w:style w:type="paragraph" w:styleId="113">
    <w:name w:val="コメント文字列1"/>
    <w:basedOn w:val="Normal"/>
    <w:qFormat/>
    <w:pPr>
      <w:suppressAutoHyphens w:val="true"/>
    </w:pPr>
    <w:rPr>
      <w:rFonts w:eastAsia="MS Mincho;MS Mincho" w:cs="CG Times (WN);Arial"/>
    </w:rPr>
  </w:style>
  <w:style w:type="paragraph" w:styleId="114">
    <w:name w:val="吹き出し1"/>
    <w:basedOn w:val="Normal"/>
    <w:qFormat/>
    <w:pPr>
      <w:suppressAutoHyphens w:val="true"/>
    </w:pPr>
    <w:rPr>
      <w:rFonts w:ascii="Tahoma" w:hAnsi="Tahoma" w:eastAsia="MS Mincho;MS Mincho" w:cs="Tahoma"/>
      <w:sz w:val="16"/>
      <w:szCs w:val="16"/>
    </w:rPr>
  </w:style>
  <w:style w:type="paragraph" w:styleId="115">
    <w:name w:val="コメント内容1"/>
    <w:basedOn w:val="113"/>
    <w:next w:val="113"/>
    <w:qFormat/>
    <w:pPr/>
    <w:rPr>
      <w:b/>
      <w:bCs/>
    </w:rPr>
  </w:style>
  <w:style w:type="paragraph" w:styleId="116">
    <w:name w:val="見出しマップ1"/>
    <w:basedOn w:val="Normal"/>
    <w:qFormat/>
    <w:pPr>
      <w:shd w:fill="000080" w:val="clear"/>
      <w:suppressAutoHyphens w:val="true"/>
    </w:pPr>
    <w:rPr>
      <w:rFonts w:ascii="Tahoma" w:hAnsi="Tahoma" w:eastAsia="MS Mincho;MS Mincho" w:cs="Tahoma"/>
    </w:rPr>
  </w:style>
  <w:style w:type="paragraph" w:styleId="117">
    <w:name w:val="書式なし1"/>
    <w:basedOn w:val="Normal"/>
    <w:qFormat/>
    <w:pPr>
      <w:suppressAutoHyphens w:val="true"/>
      <w:overflowPunct w:val="false"/>
      <w:autoSpaceDE w:val="false"/>
      <w:textAlignment w:val="baseline"/>
    </w:pPr>
    <w:rPr>
      <w:rFonts w:ascii="Courier New" w:hAnsi="Courier New" w:eastAsia="MS Mincho;MS Mincho" w:cs="CG Times (WN);Arial"/>
      <w:lang w:val="nb-NO"/>
    </w:rPr>
  </w:style>
  <w:style w:type="paragraph" w:styleId="214">
    <w:name w:val="本文 21"/>
    <w:basedOn w:val="Normal"/>
    <w:qFormat/>
    <w:pPr>
      <w:suppressAutoHyphens w:val="true"/>
      <w:overflowPunct w:val="false"/>
      <w:autoSpaceDE w:val="false"/>
      <w:spacing w:before="0" w:after="120"/>
      <w:textAlignment w:val="baseline"/>
    </w:pPr>
    <w:rPr>
      <w:rFonts w:eastAsia="MS Mincho;MS Mincho" w:cs="CG Times (WN);Arial"/>
    </w:rPr>
  </w:style>
  <w:style w:type="paragraph" w:styleId="313">
    <w:name w:val="本文 31"/>
    <w:basedOn w:val="Normal"/>
    <w:qFormat/>
    <w:pPr>
      <w:suppressAutoHyphens w:val="true"/>
      <w:overflowPunct w:val="false"/>
      <w:autoSpaceDE w:val="false"/>
      <w:spacing w:before="0" w:after="120"/>
      <w:textAlignment w:val="baseline"/>
    </w:pPr>
    <w:rPr>
      <w:rFonts w:eastAsia="MS Mincho;MS Mincho" w:cs="CG Times (WN);Arial"/>
    </w:rPr>
  </w:style>
  <w:style w:type="paragraph" w:styleId="Web1">
    <w:name w:val="標準 (Web)1"/>
    <w:basedOn w:val="Normal"/>
    <w:qFormat/>
    <w:pPr>
      <w:suppressAutoHyphens w:val="true"/>
      <w:overflowPunct w:val="false"/>
      <w:autoSpaceDE w:val="false"/>
      <w:spacing w:before="100" w:after="100"/>
      <w:textAlignment w:val="baseline"/>
    </w:pPr>
    <w:rPr>
      <w:rFonts w:eastAsia="Arial Unicode MS" w:cs="CG Times (WN);Arial"/>
      <w:sz w:val="24"/>
      <w:szCs w:val="24"/>
      <w:lang w:bidi="en-US"/>
    </w:rPr>
  </w:style>
  <w:style w:type="paragraph" w:styleId="215">
    <w:name w:val="本文インデント 21"/>
    <w:basedOn w:val="Normal"/>
    <w:qFormat/>
    <w:pPr>
      <w:suppressAutoHyphens w:val="true"/>
      <w:overflowPunct w:val="false"/>
      <w:autoSpaceDE w:val="false"/>
      <w:ind w:left="567" w:hanging="0"/>
      <w:textAlignment w:val="baseline"/>
    </w:pPr>
    <w:rPr>
      <w:rFonts w:ascii="Arial" w:hAnsi="Arial" w:eastAsia="MS Mincho;MS Mincho" w:cs="Arial"/>
    </w:rPr>
  </w:style>
  <w:style w:type="paragraph" w:styleId="118">
    <w:name w:val="標準インデント1"/>
    <w:basedOn w:val="Normal"/>
    <w:qFormat/>
    <w:pPr>
      <w:suppressAutoHyphens w:val="true"/>
      <w:overflowPunct w:val="false"/>
      <w:autoSpaceDE w:val="false"/>
      <w:ind w:left="708" w:hanging="0"/>
      <w:textAlignment w:val="baseline"/>
    </w:pPr>
    <w:rPr>
      <w:rFonts w:eastAsia="MS Mincho;MS Mincho" w:cs="CG Times (WN);Arial"/>
    </w:rPr>
  </w:style>
  <w:style w:type="paragraph" w:styleId="119">
    <w:name w:val="記1"/>
    <w:basedOn w:val="Normal"/>
    <w:next w:val="Normal"/>
    <w:qFormat/>
    <w:pPr>
      <w:suppressAutoHyphens w:val="true"/>
      <w:overflowPunct w:val="false"/>
      <w:autoSpaceDE w:val="false"/>
      <w:textAlignment w:val="baseline"/>
    </w:pPr>
    <w:rPr>
      <w:rFonts w:eastAsia="MS Mincho;MS Mincho" w:cs="CG Times (WN);Arial"/>
    </w:rPr>
  </w:style>
  <w:style w:type="paragraph" w:styleId="HTML1">
    <w:name w:val="HTML 書式付き1"/>
    <w:basedOn w:val="Normal"/>
    <w:qFormat/>
    <w:pPr>
      <w:suppressAutoHyphens w:val="true"/>
      <w:overflowPunct w:val="false"/>
      <w:autoSpaceDE w:val="false"/>
      <w:textAlignment w:val="baseline"/>
    </w:pPr>
    <w:rPr>
      <w:rFonts w:ascii="Courier New" w:hAnsi="Courier New" w:eastAsia="MS Mincho;MS Mincho" w:cs="Courier New"/>
    </w:rPr>
  </w:style>
  <w:style w:type="paragraph" w:styleId="28">
    <w:name w:val="修订2"/>
    <w:qFormat/>
    <w:pPr>
      <w:widowControl/>
      <w:bidi w:val="0"/>
    </w:pPr>
    <w:rPr>
      <w:rFonts w:ascii="Times New Roman" w:hAnsi="Times New Roman" w:eastAsia="MS Mincho;MS Mincho" w:cs="Times New Roman"/>
      <w:color w:val="auto"/>
      <w:sz w:val="20"/>
      <w:szCs w:val="20"/>
      <w:lang w:val="en-GB" w:bidi="ar-SA" w:eastAsia="zh-CN"/>
    </w:rPr>
  </w:style>
  <w:style w:type="paragraph" w:styleId="TALCharChar1">
    <w:name w:val="TAL Char Char"/>
    <w:basedOn w:val="Normal"/>
    <w:qFormat/>
    <w:pPr>
      <w:keepNext w:val="true"/>
      <w:keepLines/>
      <w:overflowPunct w:val="false"/>
      <w:autoSpaceDE w:val="false"/>
      <w:spacing w:before="0" w:after="0"/>
      <w:textAlignment w:val="baseline"/>
    </w:pPr>
    <w:rPr>
      <w:rFonts w:ascii="Arial" w:hAnsi="Arial" w:cs="Arial"/>
      <w:sz w:val="18"/>
      <w:lang w:eastAsia="ja-JP"/>
    </w:rPr>
  </w:style>
  <w:style w:type="paragraph" w:styleId="CommentNokia">
    <w:name w:val="Comment Nokia"/>
    <w:basedOn w:val="Normal"/>
    <w:qFormat/>
    <w:pPr>
      <w:tabs>
        <w:tab w:val="clear" w:pos="284"/>
        <w:tab w:val="left" w:pos="360" w:leader="none"/>
      </w:tabs>
      <w:overflowPunct w:val="false"/>
      <w:autoSpaceDE w:val="false"/>
      <w:ind w:left="360" w:hanging="360"/>
      <w:textAlignment w:val="baseline"/>
    </w:pPr>
    <w:rPr>
      <w:rFonts w:eastAsia="MS Mincho;MS Mincho"/>
      <w:sz w:val="22"/>
      <w:lang w:val="en-US"/>
    </w:rPr>
  </w:style>
  <w:style w:type="paragraph" w:styleId="11BodyText">
    <w:name w:val="11 BodyText"/>
    <w:basedOn w:val="Normal"/>
    <w:qFormat/>
    <w:pPr>
      <w:spacing w:before="0" w:after="220"/>
      <w:ind w:left="1298" w:hanging="0"/>
    </w:pPr>
    <w:rPr>
      <w:rFonts w:ascii="Arial" w:hAnsi="Arial" w:eastAsia="SimSun;宋体" w:cs="Arial"/>
      <w:lang w:val="en-US"/>
    </w:rPr>
  </w:style>
  <w:style w:type="paragraph" w:styleId="CharCharCharCharChar">
    <w:name w:val=" Char Char Char Char Char"/>
    <w:qFormat/>
    <w:pPr>
      <w:keepNext w:val="true"/>
      <w:widowControl/>
      <w:numPr>
        <w:ilvl w:val="0"/>
        <w:numId w:val="12"/>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1Char">
    <w:name w:val=" (文字) (文字)1 Char (文字) (文字)"/>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1CharChar">
    <w:name w:val=" Char Char1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1CharChar1">
    <w:name w:val=" (文字) (文字)1 Char (文字) (文字) Char (文字) (文字)1"/>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1CharChar">
    <w:name w:val=" (文字) (文字)1 Char (文字) (文字)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1CharChar1CharCharCharChar">
    <w:name w:val=" (文字) (文字)1 Char (文字) (文字) Char (文字) (文字)1 Char (文字) (文字) Char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2CharChar">
    <w:name w:val=" Char Char2 Char Char"/>
    <w:basedOn w:val="Normal"/>
    <w:qFormat/>
    <w:pPr>
      <w:tabs>
        <w:tab w:val="clear" w:pos="284"/>
        <w:tab w:val="left" w:pos="540" w:leader="none"/>
        <w:tab w:val="left" w:pos="1260" w:leader="none"/>
        <w:tab w:val="left" w:pos="1800" w:leader="none"/>
      </w:tabs>
      <w:spacing w:lineRule="exact" w:line="240" w:before="240" w:after="160"/>
    </w:pPr>
    <w:rPr>
      <w:rFonts w:ascii="Verdana" w:hAnsi="Verdana" w:eastAsia="Batang;바탕" w:cs="Verdana"/>
      <w:sz w:val="24"/>
      <w:lang w:val="en-US"/>
    </w:rPr>
  </w:style>
  <w:style w:type="paragraph" w:styleId="ZchnZchn11">
    <w:name w:val=" Zchn Zchn1"/>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ZchnZchn2">
    <w:name w:val=" Zchn Zchn2"/>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AutoCorrect">
    <w:name w:val="AutoCorrect"/>
    <w:qFormat/>
    <w:pPr>
      <w:widowControl/>
      <w:bidi w:val="0"/>
    </w:pPr>
    <w:rPr>
      <w:rFonts w:ascii="Times New Roman" w:hAnsi="Times New Roman" w:eastAsia="SimSun;宋体" w:cs="Times New Roman"/>
      <w:color w:val="auto"/>
      <w:sz w:val="24"/>
      <w:szCs w:val="24"/>
      <w:lang w:val="en-GB" w:eastAsia="ko-KR" w:bidi="ar-SA"/>
    </w:rPr>
  </w:style>
  <w:style w:type="paragraph" w:styleId="PAGE">
    <w:name w:val="- PAGE -"/>
    <w:qFormat/>
    <w:pPr>
      <w:widowControl/>
      <w:bidi w:val="0"/>
    </w:pPr>
    <w:rPr>
      <w:rFonts w:ascii="Times New Roman" w:hAnsi="Times New Roman" w:eastAsia="SimSun;宋体" w:cs="Times New Roman"/>
      <w:color w:val="auto"/>
      <w:sz w:val="24"/>
      <w:szCs w:val="24"/>
      <w:lang w:val="en-GB" w:eastAsia="ko-KR" w:bidi="ar-SA"/>
    </w:rPr>
  </w:style>
  <w:style w:type="paragraph" w:styleId="PageXofY">
    <w:name w:val="Page X of Y"/>
    <w:qFormat/>
    <w:pPr>
      <w:widowControl/>
      <w:bidi w:val="0"/>
    </w:pPr>
    <w:rPr>
      <w:rFonts w:ascii="Times New Roman" w:hAnsi="Times New Roman" w:eastAsia="SimSun;宋体" w:cs="Times New Roman"/>
      <w:color w:val="auto"/>
      <w:sz w:val="24"/>
      <w:szCs w:val="24"/>
      <w:lang w:val="en-GB" w:eastAsia="ko-KR" w:bidi="ar-SA"/>
    </w:rPr>
  </w:style>
  <w:style w:type="paragraph" w:styleId="Createdby">
    <w:name w:val="Created by"/>
    <w:qFormat/>
    <w:pPr>
      <w:widowControl/>
      <w:bidi w:val="0"/>
    </w:pPr>
    <w:rPr>
      <w:rFonts w:ascii="Times New Roman" w:hAnsi="Times New Roman" w:eastAsia="SimSun;宋体" w:cs="Times New Roman"/>
      <w:color w:val="auto"/>
      <w:sz w:val="24"/>
      <w:szCs w:val="24"/>
      <w:lang w:val="en-GB" w:eastAsia="ko-KR" w:bidi="ar-SA"/>
    </w:rPr>
  </w:style>
  <w:style w:type="paragraph" w:styleId="Createdon">
    <w:name w:val="Created on"/>
    <w:qFormat/>
    <w:pPr>
      <w:widowControl/>
      <w:bidi w:val="0"/>
    </w:pPr>
    <w:rPr>
      <w:rFonts w:ascii="Times New Roman" w:hAnsi="Times New Roman" w:eastAsia="SimSun;宋体" w:cs="Times New Roman"/>
      <w:color w:val="auto"/>
      <w:sz w:val="24"/>
      <w:szCs w:val="24"/>
      <w:lang w:val="en-GB" w:eastAsia="ko-KR" w:bidi="ar-SA"/>
    </w:rPr>
  </w:style>
  <w:style w:type="paragraph" w:styleId="Lastprinted">
    <w:name w:val="Last printed"/>
    <w:qFormat/>
    <w:pPr>
      <w:widowControl/>
      <w:bidi w:val="0"/>
    </w:pPr>
    <w:rPr>
      <w:rFonts w:ascii="Times New Roman" w:hAnsi="Times New Roman" w:eastAsia="SimSun;宋体" w:cs="Times New Roman"/>
      <w:color w:val="auto"/>
      <w:sz w:val="24"/>
      <w:szCs w:val="24"/>
      <w:lang w:val="en-GB" w:eastAsia="ko-KR" w:bidi="ar-SA"/>
    </w:rPr>
  </w:style>
  <w:style w:type="paragraph" w:styleId="Lastsavedby">
    <w:name w:val="Last saved by"/>
    <w:qFormat/>
    <w:pPr>
      <w:widowControl/>
      <w:bidi w:val="0"/>
    </w:pPr>
    <w:rPr>
      <w:rFonts w:ascii="Times New Roman" w:hAnsi="Times New Roman" w:eastAsia="SimSun;宋体" w:cs="Times New Roman"/>
      <w:color w:val="auto"/>
      <w:sz w:val="24"/>
      <w:szCs w:val="24"/>
      <w:lang w:val="en-GB" w:eastAsia="ko-KR" w:bidi="ar-SA"/>
    </w:rPr>
  </w:style>
  <w:style w:type="paragraph" w:styleId="Filename">
    <w:name w:val="Filename"/>
    <w:qFormat/>
    <w:pPr>
      <w:widowControl/>
      <w:bidi w:val="0"/>
    </w:pPr>
    <w:rPr>
      <w:rFonts w:ascii="Times New Roman" w:hAnsi="Times New Roman" w:eastAsia="SimSun;宋体" w:cs="Times New Roman"/>
      <w:color w:val="auto"/>
      <w:sz w:val="24"/>
      <w:szCs w:val="24"/>
      <w:lang w:val="en-GB" w:eastAsia="ko-KR" w:bidi="ar-SA"/>
    </w:rPr>
  </w:style>
  <w:style w:type="paragraph" w:styleId="Filenameandpath">
    <w:name w:val="Filename and path"/>
    <w:qFormat/>
    <w:pPr>
      <w:widowControl/>
      <w:bidi w:val="0"/>
    </w:pPr>
    <w:rPr>
      <w:rFonts w:ascii="Times New Roman" w:hAnsi="Times New Roman" w:eastAsia="SimSun;宋体" w:cs="Times New Roman"/>
      <w:color w:val="auto"/>
      <w:sz w:val="24"/>
      <w:szCs w:val="24"/>
      <w:lang w:val="en-GB" w:eastAsia="ko-KR" w:bidi="ar-SA"/>
    </w:rPr>
  </w:style>
  <w:style w:type="paragraph" w:styleId="AuthorPageDate">
    <w:name w:val="Author  Page #  Date"/>
    <w:qFormat/>
    <w:pPr>
      <w:widowControl/>
      <w:bidi w:val="0"/>
    </w:pPr>
    <w:rPr>
      <w:rFonts w:ascii="Times New Roman" w:hAnsi="Times New Roman" w:eastAsia="SimSun;宋体" w:cs="Times New Roman"/>
      <w:color w:val="auto"/>
      <w:sz w:val="24"/>
      <w:szCs w:val="24"/>
      <w:lang w:val="en-GB" w:eastAsia="ko-KR" w:bidi="ar-SA"/>
    </w:rPr>
  </w:style>
  <w:style w:type="paragraph" w:styleId="ConfidentialPageDate">
    <w:name w:val="Confidential  Page #  Date"/>
    <w:qFormat/>
    <w:pPr>
      <w:widowControl/>
      <w:bidi w:val="0"/>
    </w:pPr>
    <w:rPr>
      <w:rFonts w:ascii="Times New Roman" w:hAnsi="Times New Roman" w:eastAsia="SimSun;宋体" w:cs="Times New Roman"/>
      <w:color w:val="auto"/>
      <w:sz w:val="24"/>
      <w:szCs w:val="24"/>
      <w:lang w:val="en-GB" w:eastAsia="ko-KR" w:bidi="ar-SA"/>
    </w:rPr>
  </w:style>
  <w:style w:type="paragraph" w:styleId="Data">
    <w:name w:val="Data"/>
    <w:basedOn w:val="Normal"/>
    <w:qFormat/>
    <w:pPr>
      <w:tabs>
        <w:tab w:val="clear" w:pos="284"/>
        <w:tab w:val="left" w:pos="1418" w:leader="none"/>
      </w:tabs>
      <w:overflowPunct w:val="false"/>
      <w:autoSpaceDE w:val="false"/>
      <w:spacing w:before="0" w:after="120"/>
      <w:textAlignment w:val="baseline"/>
    </w:pPr>
    <w:rPr>
      <w:rFonts w:ascii="Arial" w:hAnsi="Arial" w:eastAsia="MS Mincho;MS Mincho" w:cs="Arial"/>
      <w:sz w:val="24"/>
      <w:lang w:val="fr-FR"/>
    </w:rPr>
  </w:style>
  <w:style w:type="paragraph" w:styleId="P20">
    <w:name w:val="p20"/>
    <w:basedOn w:val="Normal"/>
    <w:qFormat/>
    <w:pPr>
      <w:snapToGrid w:val="false"/>
      <w:spacing w:before="0" w:after="0"/>
      <w:textAlignment w:val="baseline"/>
    </w:pPr>
    <w:rPr>
      <w:rFonts w:ascii="Arial" w:hAnsi="Arial" w:eastAsia="SimSun;宋体" w:cs="Arial"/>
      <w:sz w:val="18"/>
      <w:szCs w:val="18"/>
      <w:lang w:val="en-US" w:eastAsia="zh-CN"/>
    </w:rPr>
  </w:style>
  <w:style w:type="paragraph" w:styleId="ATC">
    <w:name w:val="ATC"/>
    <w:basedOn w:val="Normal"/>
    <w:qFormat/>
    <w:pPr>
      <w:overflowPunct w:val="false"/>
      <w:autoSpaceDE w:val="false"/>
      <w:textAlignment w:val="baseline"/>
    </w:pPr>
    <w:rPr>
      <w:lang w:eastAsia="ja-JP"/>
    </w:rPr>
  </w:style>
  <w:style w:type="paragraph" w:styleId="TaOC">
    <w:name w:val="TaOC"/>
    <w:basedOn w:val="TAC"/>
    <w:qFormat/>
    <w:pPr>
      <w:overflowPunct w:val="false"/>
      <w:autoSpaceDE w:val="false"/>
      <w:textAlignment w:val="baseline"/>
    </w:pPr>
    <w:rPr>
      <w:rFonts w:eastAsia="SimSun;宋体"/>
      <w:lang w:eastAsia="ja-JP"/>
    </w:rPr>
  </w:style>
  <w:style w:type="paragraph" w:styleId="1CharChar1Char">
    <w:name w:val=" (文字) (文字)1 Char (文字) (文字) Char (文字) (文字)1 Char (文字) (文字)"/>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Xl40">
    <w:name w:val="xl40"/>
    <w:basedOn w:val="Normal"/>
    <w:qFormat/>
    <w:pPr>
      <w:shd w:fill="FFFF00" w:val="clear"/>
      <w:spacing w:before="280" w:after="280"/>
      <w:jc w:val="center"/>
    </w:pPr>
    <w:rPr>
      <w:rFonts w:ascii="Arial" w:hAnsi="Arial" w:cs="Arial"/>
      <w:b/>
      <w:bCs/>
      <w:color w:val="000000"/>
      <w:sz w:val="16"/>
      <w:szCs w:val="16"/>
    </w:rPr>
  </w:style>
  <w:style w:type="paragraph" w:styleId="29">
    <w:name w:val="吹き出し2"/>
    <w:basedOn w:val="Normal"/>
    <w:qFormat/>
    <w:pPr/>
    <w:rPr>
      <w:rFonts w:ascii="Tahoma" w:hAnsi="Tahoma" w:eastAsia="MS Mincho;MS Mincho" w:cs="Tahoma"/>
      <w:sz w:val="16"/>
      <w:szCs w:val="16"/>
    </w:rPr>
  </w:style>
  <w:style w:type="paragraph" w:styleId="1030302">
    <w:name w:val="样式 样式 标题 1 + 两端对齐 段前: 0.3 行 段后: 0.3 行 行距: 单倍行距 + 段前: 0.2 行 段后: ..."/>
    <w:basedOn w:val="Normal"/>
    <w:qFormat/>
    <w:pPr>
      <w:keepNext w:val="true"/>
      <w:tabs>
        <w:tab w:val="clear" w:pos="284"/>
        <w:tab w:val="left" w:pos="0" w:leader="none"/>
      </w:tabs>
      <w:spacing w:before="62" w:after="31"/>
      <w:ind w:right="284" w:hanging="0"/>
      <w:jc w:val="both"/>
      <w:outlineLvl w:val="0"/>
    </w:pPr>
    <w:rPr>
      <w:rFonts w:ascii="Arial" w:hAnsi="Arial" w:eastAsia="SimSun;宋体" w:cs="SimSun;宋体"/>
      <w:b/>
      <w:bCs/>
      <w:sz w:val="28"/>
      <w:lang w:val="en-US" w:eastAsia="zh-CN"/>
    </w:rPr>
  </w:style>
  <w:style w:type="paragraph" w:styleId="Title">
    <w:name w:val="Title"/>
    <w:basedOn w:val="Normal"/>
    <w:next w:val="Normal"/>
    <w:qFormat/>
    <w:pPr>
      <w:overflowPunct w:val="false"/>
      <w:autoSpaceDE w:val="false"/>
      <w:spacing w:before="240" w:after="60"/>
      <w:textAlignment w:val="baseline"/>
      <w:outlineLvl w:val="0"/>
    </w:pPr>
    <w:rPr>
      <w:rFonts w:ascii="Courier New" w:hAnsi="Courier New" w:cs="Courier New"/>
      <w:lang w:val="nb-NO"/>
    </w:rPr>
  </w:style>
  <w:style w:type="paragraph" w:styleId="NormalArial">
    <w:name w:val="Normal + Arial"/>
    <w:basedOn w:val="Normal"/>
    <w:qFormat/>
    <w:pPr>
      <w:keepNext w:val="true"/>
      <w:keepLines/>
      <w:overflowPunct w:val="false"/>
      <w:autoSpaceDE w:val="false"/>
      <w:spacing w:before="0" w:after="0"/>
      <w:ind w:right="134" w:hanging="0"/>
      <w:jc w:val="right"/>
      <w:textAlignment w:val="baseline"/>
    </w:pPr>
    <w:rPr>
      <w:rFonts w:ascii="Arial" w:hAnsi="Arial" w:cs="Arial"/>
      <w:sz w:val="18"/>
      <w:szCs w:val="18"/>
      <w:lang w:val="en-US"/>
    </w:rPr>
  </w:style>
  <w:style w:type="paragraph" w:styleId="StyleTAC">
    <w:name w:val="Style TAC +"/>
    <w:basedOn w:val="TAC"/>
    <w:next w:val="TAC"/>
    <w:qFormat/>
    <w:pPr>
      <w:overflowPunct w:val="false"/>
      <w:autoSpaceDE w:val="false"/>
      <w:textAlignment w:val="baseline"/>
    </w:pPr>
    <w:rPr>
      <w:kern w:val="2"/>
    </w:rPr>
  </w:style>
  <w:style w:type="paragraph" w:styleId="CharChar3CharCharCharCharCharChar">
    <w:name w:val="Char Char3 Char Char Char Char Char Char"/>
    <w:qFormat/>
    <w:pPr>
      <w:keepNext w:val="true"/>
      <w:widowControl/>
      <w:autoSpaceDE w:val="false"/>
      <w:bidi w:val="0"/>
      <w:spacing w:before="60" w:after="60"/>
      <w:ind w:left="567" w:hanging="283"/>
      <w:jc w:val="both"/>
    </w:pPr>
    <w:rPr>
      <w:rFonts w:ascii="Arial" w:hAnsi="Arial" w:eastAsia="SimSun;宋体" w:cs="Arial"/>
      <w:color w:val="0000FF"/>
      <w:kern w:val="2"/>
      <w:sz w:val="20"/>
      <w:szCs w:val="20"/>
      <w:lang w:val="en-US" w:eastAsia="zh-CN" w:bidi="ar-SA"/>
    </w:rPr>
  </w:style>
  <w:style w:type="paragraph" w:styleId="CharChar1CharChar1">
    <w:name w:val="Char Char1 Char Char"/>
    <w:qFormat/>
    <w:pPr>
      <w:keepNext w:val="true"/>
      <w:widowControl/>
      <w:tabs>
        <w:tab w:val="clear" w:pos="284"/>
        <w:tab w:val="left" w:pos="-1134" w:leader="none"/>
      </w:tabs>
      <w:autoSpaceDE w:val="false"/>
      <w:bidi w:val="0"/>
      <w:spacing w:before="60" w:after="60"/>
      <w:jc w:val="both"/>
    </w:pPr>
    <w:rPr>
      <w:rFonts w:ascii="Times New Roman" w:hAnsi="Times New Roman" w:eastAsia="SimSun;宋体" w:cs="Times New Roman"/>
      <w:color w:val="auto"/>
      <w:sz w:val="20"/>
      <w:szCs w:val="20"/>
      <w:lang w:val="en-GB" w:bidi="ar-SA" w:eastAsia="zh-CN"/>
    </w:rPr>
  </w:style>
  <w:style w:type="paragraph" w:styleId="CharCharCharCharChar1">
    <w:name w:val="Char Char Char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CharChar12">
    <w:name w:val="Char Char Char Char1"/>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2CharChar1">
    <w:name w:val="Char Char2 Char Char"/>
    <w:basedOn w:val="Normal"/>
    <w:qFormat/>
    <w:pPr>
      <w:tabs>
        <w:tab w:val="clear" w:pos="284"/>
        <w:tab w:val="left" w:pos="540" w:leader="none"/>
        <w:tab w:val="left" w:pos="1260" w:leader="none"/>
        <w:tab w:val="left" w:pos="1800" w:leader="none"/>
      </w:tabs>
      <w:spacing w:lineRule="exact" w:line="240" w:before="240" w:after="160"/>
    </w:pPr>
    <w:rPr>
      <w:rFonts w:ascii="Verdana" w:hAnsi="Verdana" w:eastAsia="Batang;바탕" w:cs="Verdana"/>
      <w:sz w:val="24"/>
      <w:lang w:val="en-US"/>
    </w:rPr>
  </w:style>
  <w:style w:type="paragraph" w:styleId="120">
    <w:name w:val="수정1"/>
    <w:qFormat/>
    <w:pPr>
      <w:widowControl/>
      <w:bidi w:val="0"/>
    </w:pPr>
    <w:rPr>
      <w:rFonts w:ascii="Times New Roman" w:hAnsi="Times New Roman" w:eastAsia="Batang;바탕" w:cs="Times New Roman"/>
      <w:color w:val="auto"/>
      <w:sz w:val="20"/>
      <w:szCs w:val="20"/>
      <w:lang w:val="en-GB" w:bidi="ar-SA" w:eastAsia="zh-CN"/>
    </w:rPr>
  </w:style>
  <w:style w:type="paragraph" w:styleId="121">
    <w:name w:val="変更箇所1"/>
    <w:qFormat/>
    <w:pPr>
      <w:widowControl/>
      <w:bidi w:val="0"/>
    </w:pPr>
    <w:rPr>
      <w:rFonts w:ascii="Times New Roman" w:hAnsi="Times New Roman" w:eastAsia="MS Mincho;MS Mincho" w:cs="Times New Roman"/>
      <w:color w:val="auto"/>
      <w:sz w:val="20"/>
      <w:szCs w:val="20"/>
      <w:lang w:val="en-GB" w:bidi="ar-SA" w:eastAsia="zh-CN"/>
    </w:rPr>
  </w:style>
  <w:style w:type="paragraph" w:styleId="BL">
    <w:name w:val="BL"/>
    <w:basedOn w:val="Normal"/>
    <w:qFormat/>
    <w:pPr>
      <w:numPr>
        <w:ilvl w:val="0"/>
        <w:numId w:val="4"/>
      </w:numPr>
      <w:tabs>
        <w:tab w:val="clear" w:pos="284"/>
        <w:tab w:val="left" w:pos="851" w:leader="none"/>
      </w:tabs>
      <w:overflowPunct w:val="false"/>
      <w:autoSpaceDE w:val="false"/>
      <w:textAlignment w:val="baseline"/>
    </w:pPr>
    <w:rPr>
      <w:rFonts w:eastAsia="Malgun Gothic"/>
    </w:rPr>
  </w:style>
  <w:style w:type="paragraph" w:styleId="BN">
    <w:name w:val="BN"/>
    <w:basedOn w:val="Normal"/>
    <w:qFormat/>
    <w:pPr>
      <w:numPr>
        <w:ilvl w:val="0"/>
        <w:numId w:val="9"/>
      </w:numPr>
      <w:overflowPunct w:val="false"/>
      <w:autoSpaceDE w:val="false"/>
      <w:textAlignment w:val="baseline"/>
    </w:pPr>
    <w:rPr>
      <w:rFonts w:eastAsia="Malgun Gothic"/>
    </w:rPr>
  </w:style>
  <w:style w:type="paragraph" w:styleId="Normal1">
    <w:name w:val="Normal 1"/>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Font5">
    <w:name w:val="font5"/>
    <w:basedOn w:val="Normal"/>
    <w:qFormat/>
    <w:pPr>
      <w:spacing w:before="280" w:after="280"/>
    </w:pPr>
    <w:rPr>
      <w:rFonts w:ascii="Arial" w:hAnsi="Arial" w:eastAsia="Gulim;굴림" w:cs="Arial"/>
      <w:b/>
      <w:bCs/>
      <w:color w:val="000000"/>
      <w:sz w:val="18"/>
      <w:szCs w:val="18"/>
      <w:lang w:val="en-US" w:eastAsia="ko-KR"/>
    </w:rPr>
  </w:style>
  <w:style w:type="paragraph" w:styleId="Font6">
    <w:name w:val="font6"/>
    <w:basedOn w:val="Normal"/>
    <w:qFormat/>
    <w:pPr>
      <w:spacing w:before="280" w:after="280"/>
    </w:pPr>
    <w:rPr>
      <w:rFonts w:ascii="Arial" w:hAnsi="Arial" w:eastAsia="Gulim;굴림" w:cs="Arial"/>
      <w:color w:val="000000"/>
      <w:sz w:val="18"/>
      <w:szCs w:val="18"/>
      <w:lang w:val="en-US" w:eastAsia="ko-KR"/>
    </w:rPr>
  </w:style>
  <w:style w:type="paragraph" w:styleId="Font7">
    <w:name w:val="font7"/>
    <w:basedOn w:val="Normal"/>
    <w:qFormat/>
    <w:pPr>
      <w:spacing w:before="280" w:after="280"/>
    </w:pPr>
    <w:rPr>
      <w:rFonts w:ascii="Arial" w:hAnsi="Arial" w:eastAsia="Gulim;굴림" w:cs="Arial"/>
      <w:color w:val="000000"/>
      <w:sz w:val="16"/>
      <w:szCs w:val="16"/>
      <w:lang w:val="en-US" w:eastAsia="ko-KR"/>
    </w:rPr>
  </w:style>
  <w:style w:type="paragraph" w:styleId="Font8">
    <w:name w:val="font8"/>
    <w:basedOn w:val="Normal"/>
    <w:qFormat/>
    <w:pPr>
      <w:spacing w:before="280" w:after="280"/>
    </w:pPr>
    <w:rPr>
      <w:rFonts w:ascii="Malgun Gothic" w:hAnsi="Malgun Gothic" w:eastAsia="Malgun Gothic" w:cs="Gulim;굴림"/>
      <w:sz w:val="16"/>
      <w:szCs w:val="16"/>
      <w:lang w:val="en-US" w:eastAsia="ko-KR"/>
    </w:rPr>
  </w:style>
  <w:style w:type="paragraph" w:styleId="Xl65">
    <w:name w:val="xl65"/>
    <w:basedOn w:val="Normal"/>
    <w:qFormat/>
    <w:pPr>
      <w:pBdr>
        <w:right w:val="single" w:sz="8" w:space="0" w:color="000000"/>
      </w:pBdr>
      <w:spacing w:before="280" w:after="280"/>
      <w:jc w:val="center"/>
      <w:textAlignment w:val="center"/>
    </w:pPr>
    <w:rPr>
      <w:rFonts w:ascii="Arial" w:hAnsi="Arial" w:eastAsia="Gulim;굴림" w:cs="Arial"/>
      <w:color w:val="0000FF"/>
      <w:sz w:val="16"/>
      <w:szCs w:val="16"/>
      <w:lang w:val="en-US" w:eastAsia="ko-KR"/>
    </w:rPr>
  </w:style>
  <w:style w:type="paragraph" w:styleId="Xl66">
    <w:name w:val="xl66"/>
    <w:basedOn w:val="Normal"/>
    <w:qFormat/>
    <w:pPr>
      <w:pBdr>
        <w:right w:val="single" w:sz="8" w:space="0" w:color="000000"/>
      </w:pBdr>
      <w:spacing w:before="280" w:after="280"/>
      <w:textAlignment w:val="center"/>
    </w:pPr>
    <w:rPr>
      <w:rFonts w:ascii="Arial" w:hAnsi="Arial" w:eastAsia="Gulim;굴림" w:cs="Arial"/>
      <w:sz w:val="16"/>
      <w:szCs w:val="16"/>
      <w:lang w:val="en-US" w:eastAsia="ko-KR"/>
    </w:rPr>
  </w:style>
  <w:style w:type="paragraph" w:styleId="Xl67">
    <w:name w:val="xl67"/>
    <w:basedOn w:val="Normal"/>
    <w:qFormat/>
    <w:pPr>
      <w:pBdr>
        <w:bottom w:val="single" w:sz="8" w:space="0" w:color="000000"/>
        <w:right w:val="single" w:sz="8" w:space="0" w:color="000000"/>
      </w:pBdr>
      <w:spacing w:before="280" w:after="280"/>
      <w:textAlignment w:val="center"/>
    </w:pPr>
    <w:rPr>
      <w:rFonts w:ascii="Arial" w:hAnsi="Arial" w:eastAsia="Gulim;굴림" w:cs="Arial"/>
      <w:sz w:val="16"/>
      <w:szCs w:val="16"/>
      <w:lang w:val="en-US" w:eastAsia="ko-KR"/>
    </w:rPr>
  </w:style>
  <w:style w:type="paragraph" w:styleId="Xl68">
    <w:name w:val="xl68"/>
    <w:basedOn w:val="Normal"/>
    <w:qFormat/>
    <w:pPr>
      <w:pBdr>
        <w:left w:val="single" w:sz="8" w:space="0" w:color="000000"/>
        <w:bottom w:val="single" w:sz="8" w:space="0" w:color="000000"/>
      </w:pBdr>
      <w:spacing w:before="280" w:after="280"/>
      <w:textAlignment w:val="center"/>
    </w:pPr>
    <w:rPr>
      <w:rFonts w:ascii="Arial" w:hAnsi="Arial" w:eastAsia="Gulim;굴림" w:cs="Arial"/>
      <w:sz w:val="16"/>
      <w:szCs w:val="16"/>
      <w:lang w:val="en-US" w:eastAsia="ko-KR"/>
    </w:rPr>
  </w:style>
  <w:style w:type="paragraph" w:styleId="Xl69">
    <w:name w:val="xl69"/>
    <w:basedOn w:val="Normal"/>
    <w:qFormat/>
    <w:pPr>
      <w:pBdr>
        <w:bottom w:val="single" w:sz="8" w:space="0" w:color="000000"/>
      </w:pBdr>
      <w:spacing w:before="280" w:after="280"/>
      <w:textAlignment w:val="center"/>
    </w:pPr>
    <w:rPr>
      <w:rFonts w:ascii="Arial" w:hAnsi="Arial" w:eastAsia="Gulim;굴림" w:cs="Arial"/>
      <w:sz w:val="16"/>
      <w:szCs w:val="16"/>
      <w:lang w:val="en-US" w:eastAsia="ko-KR"/>
    </w:rPr>
  </w:style>
  <w:style w:type="paragraph" w:styleId="Xl70">
    <w:name w:val="xl70"/>
    <w:basedOn w:val="Normal"/>
    <w:qFormat/>
    <w:pPr>
      <w:pBdr>
        <w:bottom w:val="single" w:sz="8" w:space="0" w:color="000000"/>
        <w:right w:val="single" w:sz="8" w:space="0" w:color="000000"/>
      </w:pBdr>
      <w:spacing w:before="280" w:after="280"/>
      <w:jc w:val="center"/>
      <w:textAlignment w:val="center"/>
    </w:pPr>
    <w:rPr>
      <w:rFonts w:ascii="Arial" w:hAnsi="Arial" w:eastAsia="Gulim;굴림" w:cs="Arial"/>
      <w:color w:val="0000FF"/>
      <w:sz w:val="16"/>
      <w:szCs w:val="16"/>
      <w:lang w:val="en-US" w:eastAsia="ko-KR"/>
    </w:rPr>
  </w:style>
  <w:style w:type="paragraph" w:styleId="Xl71">
    <w:name w:val="xl71"/>
    <w:basedOn w:val="Normal"/>
    <w:qFormat/>
    <w:pPr>
      <w:pBdr>
        <w:right w:val="single" w:sz="8" w:space="0" w:color="000000"/>
      </w:pBdr>
      <w:spacing w:before="280" w:after="280"/>
      <w:textAlignment w:val="center"/>
    </w:pPr>
    <w:rPr>
      <w:rFonts w:ascii="Arial" w:hAnsi="Arial" w:eastAsia="Gulim;굴림" w:cs="Arial"/>
      <w:sz w:val="18"/>
      <w:szCs w:val="18"/>
      <w:lang w:val="en-US" w:eastAsia="ko-KR"/>
    </w:rPr>
  </w:style>
  <w:style w:type="paragraph" w:styleId="Xl72">
    <w:name w:val="xl72"/>
    <w:basedOn w:val="Normal"/>
    <w:qFormat/>
    <w:pPr>
      <w:pBdr>
        <w:top w:val="single" w:sz="8" w:space="0" w:color="000000"/>
        <w:left w:val="single" w:sz="8" w:space="0" w:color="000000"/>
      </w:pBdr>
      <w:spacing w:before="280" w:after="280"/>
      <w:textAlignment w:val="center"/>
    </w:pPr>
    <w:rPr>
      <w:rFonts w:ascii="Arial" w:hAnsi="Arial" w:eastAsia="Gulim;굴림" w:cs="Arial"/>
      <w:sz w:val="16"/>
      <w:szCs w:val="16"/>
      <w:lang w:val="en-US" w:eastAsia="ko-KR"/>
    </w:rPr>
  </w:style>
  <w:style w:type="paragraph" w:styleId="Xl73">
    <w:name w:val="xl73"/>
    <w:basedOn w:val="Normal"/>
    <w:qFormat/>
    <w:pPr>
      <w:pBdr>
        <w:left w:val="single" w:sz="8" w:space="0" w:color="000000"/>
        <w:right w:val="single" w:sz="8" w:space="0" w:color="000000"/>
      </w:pBdr>
      <w:spacing w:before="280" w:after="280"/>
      <w:textAlignment w:val="center"/>
    </w:pPr>
    <w:rPr>
      <w:rFonts w:ascii="Arial" w:hAnsi="Arial" w:eastAsia="Gulim;굴림" w:cs="Arial"/>
      <w:sz w:val="16"/>
      <w:szCs w:val="16"/>
      <w:lang w:val="en-US" w:eastAsia="ko-KR"/>
    </w:rPr>
  </w:style>
  <w:style w:type="paragraph" w:styleId="Xl74">
    <w:name w:val="xl74"/>
    <w:basedOn w:val="Normal"/>
    <w:qFormat/>
    <w:pPr>
      <w:pBdr>
        <w:left w:val="single" w:sz="8" w:space="0" w:color="000000"/>
        <w:bottom w:val="single" w:sz="8" w:space="0" w:color="000000"/>
        <w:right w:val="single" w:sz="8" w:space="0" w:color="000000"/>
      </w:pBdr>
      <w:spacing w:before="280" w:after="280"/>
      <w:textAlignment w:val="center"/>
    </w:pPr>
    <w:rPr>
      <w:rFonts w:ascii="Arial" w:hAnsi="Arial" w:eastAsia="Gulim;굴림" w:cs="Arial"/>
      <w:sz w:val="16"/>
      <w:szCs w:val="16"/>
      <w:lang w:val="en-US" w:eastAsia="ko-KR"/>
    </w:rPr>
  </w:style>
  <w:style w:type="paragraph" w:styleId="Xl75">
    <w:name w:val="xl75"/>
    <w:basedOn w:val="Normal"/>
    <w:qFormat/>
    <w:pPr>
      <w:pBdr>
        <w:top w:val="single" w:sz="8" w:space="0" w:color="000000"/>
        <w:left w:val="single" w:sz="8" w:space="0" w:color="000000"/>
        <w:bottom w:val="single" w:sz="8" w:space="0" w:color="000000"/>
      </w:pBdr>
      <w:shd w:fill="C8C8C8" w:val="clear"/>
      <w:spacing w:before="280" w:after="280"/>
      <w:textAlignment w:val="center"/>
    </w:pPr>
    <w:rPr>
      <w:rFonts w:ascii="Arial" w:hAnsi="Arial" w:eastAsia="Gulim;굴림" w:cs="Arial"/>
      <w:b/>
      <w:bCs/>
      <w:sz w:val="16"/>
      <w:szCs w:val="16"/>
      <w:lang w:val="en-US" w:eastAsia="ko-KR"/>
    </w:rPr>
  </w:style>
  <w:style w:type="paragraph" w:styleId="Xl76">
    <w:name w:val="xl76"/>
    <w:basedOn w:val="Normal"/>
    <w:qFormat/>
    <w:pPr>
      <w:pBdr>
        <w:top w:val="single" w:sz="8" w:space="0" w:color="000000"/>
        <w:bottom w:val="single" w:sz="8" w:space="0" w:color="000000"/>
      </w:pBdr>
      <w:shd w:fill="C8C8C8" w:val="clear"/>
      <w:spacing w:before="280" w:after="280"/>
      <w:textAlignment w:val="center"/>
    </w:pPr>
    <w:rPr>
      <w:rFonts w:ascii="Arial" w:hAnsi="Arial" w:eastAsia="Gulim;굴림" w:cs="Arial"/>
      <w:b/>
      <w:bCs/>
      <w:sz w:val="16"/>
      <w:szCs w:val="16"/>
      <w:lang w:val="en-US" w:eastAsia="ko-KR"/>
    </w:rPr>
  </w:style>
  <w:style w:type="paragraph" w:styleId="Xl77">
    <w:name w:val="xl77"/>
    <w:basedOn w:val="Normal"/>
    <w:qFormat/>
    <w:pPr>
      <w:pBdr>
        <w:top w:val="single" w:sz="8" w:space="0" w:color="000000"/>
        <w:bottom w:val="single" w:sz="8" w:space="0" w:color="000000"/>
        <w:right w:val="single" w:sz="8" w:space="0" w:color="000000"/>
      </w:pBdr>
      <w:shd w:fill="C8C8C8" w:val="clear"/>
      <w:spacing w:before="280" w:after="280"/>
      <w:textAlignment w:val="center"/>
    </w:pPr>
    <w:rPr>
      <w:rFonts w:ascii="Arial" w:hAnsi="Arial" w:eastAsia="Gulim;굴림" w:cs="Arial"/>
      <w:b/>
      <w:bCs/>
      <w:sz w:val="16"/>
      <w:szCs w:val="16"/>
      <w:lang w:val="en-US" w:eastAsia="ko-KR"/>
    </w:rPr>
  </w:style>
  <w:style w:type="paragraph" w:styleId="Xl78">
    <w:name w:val="xl78"/>
    <w:basedOn w:val="Normal"/>
    <w:qFormat/>
    <w:pPr>
      <w:pBdr>
        <w:top w:val="single" w:sz="8" w:space="0" w:color="000000"/>
        <w:left w:val="single" w:sz="8" w:space="0" w:color="000000"/>
      </w:pBdr>
      <w:spacing w:before="280" w:after="280"/>
      <w:textAlignment w:val="center"/>
    </w:pPr>
    <w:rPr>
      <w:rFonts w:ascii="Arial" w:hAnsi="Arial" w:eastAsia="Gulim;굴림" w:cs="Arial"/>
      <w:color w:val="0000FF"/>
      <w:sz w:val="16"/>
      <w:szCs w:val="16"/>
      <w:lang w:val="en-US" w:eastAsia="ko-KR"/>
    </w:rPr>
  </w:style>
  <w:style w:type="paragraph" w:styleId="Xl79">
    <w:name w:val="xl79"/>
    <w:basedOn w:val="Normal"/>
    <w:qFormat/>
    <w:pPr>
      <w:pBdr>
        <w:left w:val="single" w:sz="8" w:space="0" w:color="000000"/>
        <w:bottom w:val="single" w:sz="8" w:space="0" w:color="000000"/>
      </w:pBdr>
      <w:spacing w:before="280" w:after="280"/>
      <w:textAlignment w:val="center"/>
    </w:pPr>
    <w:rPr>
      <w:rFonts w:ascii="Arial" w:hAnsi="Arial" w:eastAsia="Gulim;굴림" w:cs="Arial"/>
      <w:color w:val="0000FF"/>
      <w:sz w:val="16"/>
      <w:szCs w:val="16"/>
      <w:lang w:val="en-US" w:eastAsia="ko-KR"/>
    </w:rPr>
  </w:style>
  <w:style w:type="paragraph" w:styleId="Xl80">
    <w:name w:val="xl80"/>
    <w:basedOn w:val="Normal"/>
    <w:qFormat/>
    <w:pPr>
      <w:pBdr>
        <w:top w:val="single" w:sz="8" w:space="0" w:color="000000"/>
        <w:bottom w:val="single" w:sz="8" w:space="0" w:color="000000"/>
        <w:right w:val="single" w:sz="8" w:space="0" w:color="000000"/>
      </w:pBdr>
      <w:spacing w:before="280" w:after="280"/>
      <w:jc w:val="center"/>
      <w:textAlignment w:val="center"/>
    </w:pPr>
    <w:rPr>
      <w:rFonts w:ascii="Arial" w:hAnsi="Arial" w:eastAsia="Gulim;굴림" w:cs="Arial"/>
      <w:b/>
      <w:bCs/>
      <w:sz w:val="16"/>
      <w:szCs w:val="16"/>
      <w:lang w:val="en-US" w:eastAsia="ko-KR"/>
    </w:rPr>
  </w:style>
  <w:style w:type="paragraph" w:styleId="Xl81">
    <w:name w:val="xl81"/>
    <w:basedOn w:val="Normal"/>
    <w:qFormat/>
    <w:pPr>
      <w:pBdr>
        <w:bottom w:val="single" w:sz="8" w:space="0" w:color="000000"/>
        <w:right w:val="single" w:sz="8" w:space="0" w:color="000000"/>
      </w:pBdr>
      <w:spacing w:before="280" w:after="280"/>
      <w:jc w:val="center"/>
      <w:textAlignment w:val="center"/>
    </w:pPr>
    <w:rPr>
      <w:rFonts w:ascii="Arial" w:hAnsi="Arial" w:eastAsia="Gulim;굴림" w:cs="Arial"/>
      <w:b/>
      <w:bCs/>
      <w:sz w:val="16"/>
      <w:szCs w:val="16"/>
      <w:lang w:val="en-US" w:eastAsia="ko-KR"/>
    </w:rPr>
  </w:style>
  <w:style w:type="paragraph" w:styleId="Xl82">
    <w:name w:val="xl82"/>
    <w:basedOn w:val="Normal"/>
    <w:qFormat/>
    <w:pPr>
      <w:pBdr>
        <w:bottom w:val="single" w:sz="8" w:space="0" w:color="000000"/>
        <w:right w:val="single" w:sz="8" w:space="0" w:color="000000"/>
      </w:pBdr>
      <w:spacing w:before="280" w:after="280"/>
      <w:jc w:val="both"/>
      <w:textAlignment w:val="center"/>
    </w:pPr>
    <w:rPr>
      <w:rFonts w:ascii="Gulim;굴림" w:hAnsi="Gulim;굴림" w:eastAsia="Gulim;굴림" w:cs="Gulim;굴림"/>
      <w:lang w:val="en-US" w:eastAsia="ko-KR"/>
    </w:rPr>
  </w:style>
  <w:style w:type="paragraph" w:styleId="Xl83">
    <w:name w:val="xl83"/>
    <w:basedOn w:val="Normal"/>
    <w:qFormat/>
    <w:pPr>
      <w:pBdr>
        <w:bottom w:val="single" w:sz="8" w:space="0" w:color="000000"/>
        <w:right w:val="single" w:sz="8" w:space="0" w:color="000000"/>
      </w:pBdr>
      <w:spacing w:before="280" w:after="280"/>
      <w:jc w:val="both"/>
      <w:textAlignment w:val="center"/>
    </w:pPr>
    <w:rPr>
      <w:rFonts w:ascii="Gulim;굴림" w:hAnsi="Gulim;굴림" w:eastAsia="Gulim;굴림" w:cs="Gulim;굴림"/>
      <w:b/>
      <w:bCs/>
      <w:lang w:val="en-US" w:eastAsia="ko-KR"/>
    </w:rPr>
  </w:style>
  <w:style w:type="paragraph" w:styleId="Xl84">
    <w:name w:val="xl84"/>
    <w:basedOn w:val="Normal"/>
    <w:qFormat/>
    <w:pPr>
      <w:pBdr>
        <w:left w:val="single" w:sz="8" w:space="0" w:color="000000"/>
        <w:right w:val="single" w:sz="8" w:space="0" w:color="000000"/>
      </w:pBdr>
      <w:spacing w:before="280" w:after="280"/>
      <w:textAlignment w:val="center"/>
    </w:pPr>
    <w:rPr>
      <w:rFonts w:ascii="Arial" w:hAnsi="Arial" w:eastAsia="Gulim;굴림" w:cs="Arial"/>
      <w:sz w:val="18"/>
      <w:szCs w:val="18"/>
      <w:lang w:val="en-US" w:eastAsia="ko-KR"/>
    </w:rPr>
  </w:style>
  <w:style w:type="paragraph" w:styleId="Xl85">
    <w:name w:val="xl85"/>
    <w:basedOn w:val="Normal"/>
    <w:qFormat/>
    <w:pPr>
      <w:pBdr>
        <w:left w:val="single" w:sz="8" w:space="0" w:color="000000"/>
        <w:bottom w:val="single" w:sz="8" w:space="0" w:color="000000"/>
        <w:right w:val="single" w:sz="8" w:space="0" w:color="000000"/>
      </w:pBdr>
      <w:spacing w:before="280" w:after="280"/>
      <w:textAlignment w:val="center"/>
    </w:pPr>
    <w:rPr>
      <w:rFonts w:ascii="Gulim;굴림" w:hAnsi="Gulim;굴림" w:eastAsia="Gulim;굴림" w:cs="Gulim;굴림"/>
      <w:sz w:val="16"/>
      <w:szCs w:val="16"/>
      <w:lang w:val="en-US" w:eastAsia="ko-KR"/>
    </w:rPr>
  </w:style>
  <w:style w:type="paragraph" w:styleId="Xl86">
    <w:name w:val="xl86"/>
    <w:basedOn w:val="Normal"/>
    <w:qFormat/>
    <w:pPr>
      <w:pBdr>
        <w:bottom w:val="single" w:sz="8" w:space="0" w:color="000000"/>
        <w:right w:val="single" w:sz="8" w:space="0" w:color="000000"/>
      </w:pBdr>
      <w:spacing w:before="280" w:after="280"/>
      <w:textAlignment w:val="center"/>
    </w:pPr>
    <w:rPr>
      <w:rFonts w:ascii="Gulim;굴림" w:hAnsi="Gulim;굴림" w:eastAsia="Gulim;굴림" w:cs="Gulim;굴림"/>
      <w:sz w:val="16"/>
      <w:szCs w:val="16"/>
      <w:lang w:val="en-US" w:eastAsia="ko-KR"/>
    </w:rPr>
  </w:style>
  <w:style w:type="paragraph" w:styleId="Xl87">
    <w:name w:val="xl87"/>
    <w:basedOn w:val="Normal"/>
    <w:qFormat/>
    <w:pPr>
      <w:pBdr>
        <w:left w:val="single" w:sz="8" w:space="0" w:color="000000"/>
        <w:bottom w:val="single" w:sz="8" w:space="0" w:color="000000"/>
        <w:right w:val="single" w:sz="8" w:space="0" w:color="000000"/>
      </w:pBdr>
      <w:spacing w:before="280" w:after="280"/>
      <w:jc w:val="both"/>
      <w:textAlignment w:val="center"/>
    </w:pPr>
    <w:rPr>
      <w:rFonts w:ascii="Gulim;굴림" w:hAnsi="Gulim;굴림" w:eastAsia="Gulim;굴림" w:cs="Gulim;굴림"/>
      <w:lang w:val="en-US" w:eastAsia="ko-KR"/>
    </w:rPr>
  </w:style>
  <w:style w:type="paragraph" w:styleId="Xl88">
    <w:name w:val="xl88"/>
    <w:basedOn w:val="Normal"/>
    <w:qFormat/>
    <w:pPr>
      <w:pBdr>
        <w:left w:val="single" w:sz="8" w:space="0" w:color="000000"/>
        <w:bottom w:val="single" w:sz="8" w:space="0" w:color="000000"/>
        <w:right w:val="single" w:sz="8" w:space="0" w:color="000000"/>
      </w:pBdr>
      <w:spacing w:before="280" w:after="280"/>
      <w:textAlignment w:val="center"/>
    </w:pPr>
    <w:rPr>
      <w:rFonts w:ascii="Gulim;굴림" w:hAnsi="Gulim;굴림" w:eastAsia="Gulim;굴림" w:cs="Gulim;굴림"/>
      <w:sz w:val="18"/>
      <w:szCs w:val="18"/>
      <w:lang w:val="en-US" w:eastAsia="ko-KR"/>
    </w:rPr>
  </w:style>
  <w:style w:type="paragraph" w:styleId="Xl89">
    <w:name w:val="xl89"/>
    <w:basedOn w:val="Normal"/>
    <w:qFormat/>
    <w:pPr>
      <w:pBdr>
        <w:right w:val="single" w:sz="8" w:space="0" w:color="000000"/>
      </w:pBdr>
      <w:spacing w:before="280" w:after="280"/>
      <w:jc w:val="both"/>
      <w:textAlignment w:val="center"/>
    </w:pPr>
    <w:rPr>
      <w:rFonts w:ascii="Arial" w:hAnsi="Arial" w:eastAsia="Gulim;굴림" w:cs="Arial"/>
      <w:sz w:val="16"/>
      <w:szCs w:val="16"/>
      <w:lang w:val="en-US" w:eastAsia="ko-KR"/>
    </w:rPr>
  </w:style>
  <w:style w:type="paragraph" w:styleId="Xl90">
    <w:name w:val="xl90"/>
    <w:basedOn w:val="Normal"/>
    <w:qFormat/>
    <w:pPr>
      <w:pBdr>
        <w:bottom w:val="single" w:sz="8" w:space="0" w:color="000000"/>
        <w:right w:val="single" w:sz="8" w:space="0" w:color="000000"/>
      </w:pBdr>
      <w:spacing w:before="280" w:after="280"/>
      <w:textAlignment w:val="top"/>
    </w:pPr>
    <w:rPr>
      <w:rFonts w:ascii="Gulim;굴림" w:hAnsi="Gulim;굴림" w:eastAsia="Gulim;굴림" w:cs="Gulim;굴림"/>
      <w:sz w:val="24"/>
      <w:szCs w:val="24"/>
      <w:lang w:val="en-US" w:eastAsia="ko-KR"/>
    </w:rPr>
  </w:style>
  <w:style w:type="paragraph" w:styleId="Xl91">
    <w:name w:val="xl91"/>
    <w:basedOn w:val="Normal"/>
    <w:qFormat/>
    <w:pPr>
      <w:pBdr>
        <w:left w:val="single" w:sz="8" w:space="0" w:color="000000"/>
        <w:right w:val="single" w:sz="8" w:space="0" w:color="000000"/>
      </w:pBdr>
      <w:spacing w:before="280" w:after="280"/>
      <w:textAlignment w:val="center"/>
    </w:pPr>
    <w:rPr>
      <w:rFonts w:ascii="Arial" w:hAnsi="Arial" w:eastAsia="Gulim;굴림" w:cs="Arial"/>
      <w:sz w:val="16"/>
      <w:szCs w:val="16"/>
      <w:lang w:val="en-US" w:eastAsia="ko-KR"/>
    </w:rPr>
  </w:style>
  <w:style w:type="paragraph" w:styleId="Xl92">
    <w:name w:val="xl92"/>
    <w:basedOn w:val="Normal"/>
    <w:qFormat/>
    <w:pPr>
      <w:pBdr>
        <w:top w:val="single" w:sz="4" w:space="0" w:color="000000"/>
        <w:left w:val="single" w:sz="4" w:space="0" w:color="000000"/>
        <w:bottom w:val="single" w:sz="4" w:space="0" w:color="000000"/>
        <w:right w:val="single" w:sz="4" w:space="0" w:color="000000"/>
      </w:pBdr>
      <w:shd w:fill="C8C8C8" w:val="clear"/>
      <w:spacing w:before="280" w:after="280"/>
      <w:textAlignment w:val="center"/>
    </w:pPr>
    <w:rPr>
      <w:rFonts w:ascii="Arial" w:hAnsi="Arial" w:eastAsia="Gulim;굴림" w:cs="Arial"/>
      <w:b/>
      <w:bCs/>
      <w:sz w:val="16"/>
      <w:szCs w:val="16"/>
      <w:lang w:val="en-US" w:eastAsia="ko-KR"/>
    </w:rPr>
  </w:style>
  <w:style w:type="paragraph" w:styleId="Xl93">
    <w:name w:val="xl93"/>
    <w:basedOn w:val="Normal"/>
    <w:qFormat/>
    <w:pPr>
      <w:pBdr>
        <w:top w:val="single" w:sz="4" w:space="0" w:color="000000"/>
        <w:left w:val="single" w:sz="4" w:space="0" w:color="000000"/>
        <w:bottom w:val="single" w:sz="4" w:space="0" w:color="000000"/>
        <w:right w:val="single" w:sz="4" w:space="0" w:color="000000"/>
      </w:pBdr>
      <w:spacing w:before="280" w:after="280"/>
      <w:jc w:val="center"/>
      <w:textAlignment w:val="center"/>
    </w:pPr>
    <w:rPr>
      <w:rFonts w:ascii="Arial" w:hAnsi="Arial" w:eastAsia="Gulim;굴림" w:cs="Arial"/>
      <w:sz w:val="16"/>
      <w:szCs w:val="16"/>
      <w:lang w:val="en-US" w:eastAsia="ko-KR"/>
    </w:rPr>
  </w:style>
  <w:style w:type="paragraph" w:styleId="Xl94">
    <w:name w:val="xl94"/>
    <w:basedOn w:val="Normal"/>
    <w:qFormat/>
    <w:pPr>
      <w:pBdr>
        <w:top w:val="single" w:sz="4" w:space="0" w:color="000000"/>
        <w:left w:val="single" w:sz="4" w:space="0" w:color="000000"/>
        <w:bottom w:val="single" w:sz="4" w:space="0" w:color="000000"/>
        <w:right w:val="single" w:sz="4" w:space="0" w:color="000000"/>
      </w:pBdr>
      <w:spacing w:before="280" w:after="280"/>
      <w:jc w:val="center"/>
      <w:textAlignment w:val="center"/>
    </w:pPr>
    <w:rPr>
      <w:rFonts w:ascii="Arial" w:hAnsi="Arial" w:eastAsia="Gulim;굴림" w:cs="Arial"/>
      <w:color w:val="0000FF"/>
      <w:sz w:val="16"/>
      <w:szCs w:val="16"/>
      <w:lang w:val="en-US" w:eastAsia="ko-KR"/>
    </w:rPr>
  </w:style>
  <w:style w:type="paragraph" w:styleId="Xl95">
    <w:name w:val="xl95"/>
    <w:basedOn w:val="Normal"/>
    <w:qFormat/>
    <w:pPr>
      <w:pBdr>
        <w:top w:val="single" w:sz="4" w:space="0" w:color="000000"/>
        <w:left w:val="single" w:sz="4" w:space="0" w:color="000000"/>
        <w:bottom w:val="single" w:sz="4" w:space="0" w:color="000000"/>
        <w:right w:val="single" w:sz="4" w:space="0" w:color="000000"/>
      </w:pBdr>
      <w:spacing w:before="280" w:after="280"/>
      <w:textAlignment w:val="center"/>
    </w:pPr>
    <w:rPr>
      <w:rFonts w:ascii="Arial" w:hAnsi="Arial" w:eastAsia="Gulim;굴림" w:cs="Arial"/>
      <w:sz w:val="16"/>
      <w:szCs w:val="16"/>
      <w:lang w:val="en-US" w:eastAsia="ko-KR"/>
    </w:rPr>
  </w:style>
  <w:style w:type="paragraph" w:styleId="Xl96">
    <w:name w:val="xl96"/>
    <w:basedOn w:val="Normal"/>
    <w:qFormat/>
    <w:pPr>
      <w:pBdr>
        <w:top w:val="single" w:sz="4" w:space="0" w:color="000000"/>
        <w:left w:val="single" w:sz="4" w:space="0" w:color="000000"/>
        <w:bottom w:val="single" w:sz="4" w:space="0" w:color="000000"/>
        <w:right w:val="single" w:sz="4" w:space="0" w:color="000000"/>
      </w:pBdr>
      <w:spacing w:before="280" w:after="280"/>
      <w:textAlignment w:val="center"/>
    </w:pPr>
    <w:rPr>
      <w:rFonts w:ascii="Arial" w:hAnsi="Arial" w:eastAsia="Gulim;굴림" w:cs="Arial"/>
      <w:color w:val="0000FF"/>
      <w:sz w:val="16"/>
      <w:szCs w:val="16"/>
      <w:lang w:val="en-US" w:eastAsia="ko-KR"/>
    </w:rPr>
  </w:style>
  <w:style w:type="paragraph" w:styleId="Xl97">
    <w:name w:val="xl97"/>
    <w:basedOn w:val="Normal"/>
    <w:qFormat/>
    <w:pPr>
      <w:pBdr>
        <w:top w:val="single" w:sz="4" w:space="0" w:color="000000"/>
        <w:left w:val="single" w:sz="4" w:space="0" w:color="000000"/>
        <w:bottom w:val="single" w:sz="4" w:space="0" w:color="000000"/>
        <w:right w:val="single" w:sz="4" w:space="0" w:color="000000"/>
      </w:pBdr>
      <w:shd w:fill="D9D9D9" w:val="clear"/>
      <w:spacing w:before="280" w:after="280"/>
      <w:textAlignment w:val="center"/>
    </w:pPr>
    <w:rPr>
      <w:rFonts w:ascii="Arial" w:hAnsi="Arial" w:eastAsia="Gulim;굴림" w:cs="Arial"/>
      <w:b/>
      <w:bCs/>
      <w:sz w:val="16"/>
      <w:szCs w:val="16"/>
      <w:lang w:val="en-US" w:eastAsia="ko-KR"/>
    </w:rPr>
  </w:style>
  <w:style w:type="paragraph" w:styleId="Xl98">
    <w:name w:val="xl98"/>
    <w:basedOn w:val="Normal"/>
    <w:qFormat/>
    <w:pPr>
      <w:pBdr>
        <w:top w:val="single" w:sz="4" w:space="0" w:color="000000"/>
        <w:left w:val="single" w:sz="4" w:space="0" w:color="000000"/>
        <w:bottom w:val="single" w:sz="4" w:space="0" w:color="000000"/>
        <w:right w:val="single" w:sz="4" w:space="0" w:color="000000"/>
      </w:pBdr>
      <w:spacing w:before="280" w:after="280"/>
      <w:textAlignment w:val="center"/>
    </w:pPr>
    <w:rPr>
      <w:rFonts w:ascii="Arial" w:hAnsi="Arial" w:eastAsia="Gulim;굴림" w:cs="Arial"/>
      <w:sz w:val="16"/>
      <w:szCs w:val="16"/>
      <w:lang w:val="en-US" w:eastAsia="ko-KR"/>
    </w:rPr>
  </w:style>
  <w:style w:type="paragraph" w:styleId="Xl99">
    <w:name w:val="xl99"/>
    <w:basedOn w:val="Normal"/>
    <w:qFormat/>
    <w:pPr>
      <w:pBdr>
        <w:top w:val="single" w:sz="8" w:space="0" w:color="000000"/>
        <w:left w:val="single" w:sz="8" w:space="0" w:color="000000"/>
        <w:bottom w:val="single" w:sz="8" w:space="0" w:color="000000"/>
      </w:pBdr>
      <w:spacing w:before="280" w:after="280"/>
      <w:jc w:val="center"/>
      <w:textAlignment w:val="center"/>
    </w:pPr>
    <w:rPr>
      <w:rFonts w:ascii="Arial" w:hAnsi="Arial" w:eastAsia="Gulim;굴림" w:cs="Arial"/>
      <w:b/>
      <w:bCs/>
      <w:sz w:val="16"/>
      <w:szCs w:val="16"/>
      <w:lang w:val="en-US" w:eastAsia="ko-KR"/>
    </w:rPr>
  </w:style>
  <w:style w:type="paragraph" w:styleId="Xl100">
    <w:name w:val="xl100"/>
    <w:basedOn w:val="Normal"/>
    <w:qFormat/>
    <w:pPr>
      <w:pBdr>
        <w:top w:val="single" w:sz="8" w:space="0" w:color="000000"/>
        <w:left w:val="single" w:sz="8" w:space="0" w:color="000000"/>
        <w:right w:val="single" w:sz="8" w:space="0" w:color="000000"/>
      </w:pBdr>
      <w:spacing w:before="280" w:after="280"/>
      <w:jc w:val="center"/>
      <w:textAlignment w:val="center"/>
    </w:pPr>
    <w:rPr>
      <w:rFonts w:ascii="Arial" w:hAnsi="Arial" w:eastAsia="Gulim;굴림" w:cs="Arial"/>
      <w:b/>
      <w:bCs/>
      <w:sz w:val="18"/>
      <w:szCs w:val="18"/>
      <w:lang w:val="en-US" w:eastAsia="ko-KR"/>
    </w:rPr>
  </w:style>
  <w:style w:type="paragraph" w:styleId="Xl101">
    <w:name w:val="xl101"/>
    <w:basedOn w:val="Normal"/>
    <w:qFormat/>
    <w:pPr>
      <w:pBdr>
        <w:left w:val="single" w:sz="8" w:space="0" w:color="000000"/>
        <w:bottom w:val="single" w:sz="8" w:space="0" w:color="000000"/>
        <w:right w:val="single" w:sz="8" w:space="0" w:color="000000"/>
      </w:pBdr>
      <w:spacing w:before="280" w:after="280"/>
      <w:jc w:val="center"/>
      <w:textAlignment w:val="center"/>
    </w:pPr>
    <w:rPr>
      <w:rFonts w:ascii="Arial" w:hAnsi="Arial" w:eastAsia="Gulim;굴림" w:cs="Arial"/>
      <w:b/>
      <w:bCs/>
      <w:sz w:val="18"/>
      <w:szCs w:val="18"/>
      <w:lang w:val="en-US" w:eastAsia="ko-KR"/>
    </w:rPr>
  </w:style>
  <w:style w:type="paragraph" w:styleId="Xl102">
    <w:name w:val="xl102"/>
    <w:basedOn w:val="Normal"/>
    <w:qFormat/>
    <w:pPr>
      <w:pBdr>
        <w:top w:val="single" w:sz="8" w:space="0" w:color="000000"/>
        <w:left w:val="single" w:sz="8" w:space="0" w:color="000000"/>
        <w:right w:val="single" w:sz="8" w:space="0" w:color="000000"/>
      </w:pBdr>
      <w:spacing w:before="280" w:after="280"/>
      <w:jc w:val="center"/>
      <w:textAlignment w:val="center"/>
    </w:pPr>
    <w:rPr>
      <w:rFonts w:ascii="Arial" w:hAnsi="Arial" w:eastAsia="Gulim;굴림" w:cs="Arial"/>
      <w:b/>
      <w:bCs/>
      <w:sz w:val="16"/>
      <w:szCs w:val="16"/>
      <w:lang w:val="en-US" w:eastAsia="ko-KR"/>
    </w:rPr>
  </w:style>
  <w:style w:type="paragraph" w:styleId="Xl103">
    <w:name w:val="xl103"/>
    <w:basedOn w:val="Normal"/>
    <w:qFormat/>
    <w:pPr>
      <w:pBdr>
        <w:left w:val="single" w:sz="8" w:space="0" w:color="000000"/>
        <w:bottom w:val="single" w:sz="8" w:space="0" w:color="000000"/>
        <w:right w:val="single" w:sz="8" w:space="0" w:color="000000"/>
      </w:pBdr>
      <w:spacing w:before="280" w:after="280"/>
      <w:jc w:val="center"/>
      <w:textAlignment w:val="center"/>
    </w:pPr>
    <w:rPr>
      <w:rFonts w:ascii="Arial" w:hAnsi="Arial" w:eastAsia="Gulim;굴림" w:cs="Arial"/>
      <w:b/>
      <w:bCs/>
      <w:sz w:val="16"/>
      <w:szCs w:val="16"/>
      <w:lang w:val="en-US" w:eastAsia="ko-KR"/>
    </w:rPr>
  </w:style>
  <w:style w:type="paragraph" w:styleId="Xl104">
    <w:name w:val="xl104"/>
    <w:basedOn w:val="Normal"/>
    <w:qFormat/>
    <w:pPr>
      <w:pBdr>
        <w:top w:val="single" w:sz="8" w:space="0" w:color="000000"/>
        <w:left w:val="single" w:sz="8" w:space="0" w:color="000000"/>
        <w:bottom w:val="single" w:sz="8" w:space="0" w:color="000000"/>
      </w:pBdr>
      <w:spacing w:before="280" w:after="280"/>
      <w:textAlignment w:val="center"/>
    </w:pPr>
    <w:rPr>
      <w:rFonts w:ascii="Arial" w:hAnsi="Arial" w:eastAsia="Gulim;굴림" w:cs="Arial"/>
      <w:b/>
      <w:bCs/>
      <w:sz w:val="16"/>
      <w:szCs w:val="16"/>
      <w:lang w:val="en-US" w:eastAsia="ko-KR"/>
    </w:rPr>
  </w:style>
  <w:style w:type="paragraph" w:styleId="Xl105">
    <w:name w:val="xl105"/>
    <w:basedOn w:val="Normal"/>
    <w:qFormat/>
    <w:pPr>
      <w:pBdr>
        <w:top w:val="single" w:sz="8" w:space="0" w:color="000000"/>
        <w:bottom w:val="single" w:sz="8" w:space="0" w:color="000000"/>
      </w:pBdr>
      <w:spacing w:before="280" w:after="280"/>
      <w:textAlignment w:val="center"/>
    </w:pPr>
    <w:rPr>
      <w:rFonts w:ascii="Arial" w:hAnsi="Arial" w:eastAsia="Gulim;굴림" w:cs="Arial"/>
      <w:b/>
      <w:bCs/>
      <w:sz w:val="16"/>
      <w:szCs w:val="16"/>
      <w:lang w:val="en-US" w:eastAsia="ko-KR"/>
    </w:rPr>
  </w:style>
  <w:style w:type="paragraph" w:styleId="Xl106">
    <w:name w:val="xl106"/>
    <w:basedOn w:val="Normal"/>
    <w:qFormat/>
    <w:pPr>
      <w:pBdr>
        <w:top w:val="single" w:sz="8" w:space="0" w:color="000000"/>
        <w:bottom w:val="single" w:sz="8" w:space="0" w:color="000000"/>
        <w:right w:val="single" w:sz="8" w:space="0" w:color="000000"/>
      </w:pBdr>
      <w:spacing w:before="280" w:after="280"/>
      <w:textAlignment w:val="center"/>
    </w:pPr>
    <w:rPr>
      <w:rFonts w:ascii="Arial" w:hAnsi="Arial" w:eastAsia="Gulim;굴림" w:cs="Arial"/>
      <w:b/>
      <w:bCs/>
      <w:sz w:val="16"/>
      <w:szCs w:val="16"/>
      <w:lang w:val="en-US" w:eastAsia="ko-KR"/>
    </w:rPr>
  </w:style>
  <w:style w:type="paragraph" w:styleId="CarCar51">
    <w:name w:val="Car Car5"/>
    <w:qFormat/>
    <w:pPr>
      <w:keepNext w:val="true"/>
      <w:widowControl/>
      <w:autoSpaceDE w:val="false"/>
      <w:bidi w:val="0"/>
      <w:spacing w:before="60" w:after="60"/>
      <w:ind w:left="567" w:hanging="283"/>
      <w:jc w:val="both"/>
    </w:pPr>
    <w:rPr>
      <w:rFonts w:ascii="Arial" w:hAnsi="Arial" w:eastAsia="SimSun;宋体" w:cs="Arial"/>
      <w:color w:val="0000FF"/>
      <w:kern w:val="2"/>
      <w:sz w:val="20"/>
      <w:szCs w:val="20"/>
      <w:lang w:val="en-US" w:eastAsia="zh-CN" w:bidi="ar-SA"/>
    </w:rPr>
  </w:style>
  <w:style w:type="paragraph" w:styleId="CharCharCharCharCharCharCharCharCharCharCharCharCharChar1CharCharCharCharCharCharCharCharCharCharCharChar1">
    <w:name w:val="Char Char Char Char Char Char Char Char Char Char Char Char Char Char1 Char Char Char Char Char Char Char Char Char Char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Style31">
    <w:name w:val="修订"/>
    <w:qFormat/>
    <w:pPr>
      <w:widowControl/>
      <w:bidi w:val="0"/>
    </w:pPr>
    <w:rPr>
      <w:rFonts w:ascii="Times New Roman" w:hAnsi="Times New Roman" w:eastAsia="Batang;바탕" w:cs="Times New Roman"/>
      <w:color w:val="auto"/>
      <w:sz w:val="20"/>
      <w:szCs w:val="20"/>
      <w:lang w:val="en-GB" w:bidi="ar-SA" w:eastAsia="zh-CN"/>
    </w:rPr>
  </w:style>
  <w:style w:type="paragraph" w:styleId="36">
    <w:name w:val="列出段落3"/>
    <w:basedOn w:val="Normal"/>
    <w:qFormat/>
    <w:pPr>
      <w:ind w:firstLine="420"/>
    </w:pPr>
    <w:rPr>
      <w:rFonts w:eastAsia="SimSun;宋体"/>
    </w:rPr>
  </w:style>
  <w:style w:type="paragraph" w:styleId="122">
    <w:name w:val="无间隔1"/>
    <w:qFormat/>
    <w:pPr>
      <w:widowControl/>
      <w:bidi w:val="0"/>
    </w:pPr>
    <w:rPr>
      <w:rFonts w:ascii="Times New Roman" w:hAnsi="Times New Roman" w:eastAsia="SimSun;宋体" w:cs="Times New Roman"/>
      <w:color w:val="auto"/>
      <w:sz w:val="20"/>
      <w:szCs w:val="20"/>
      <w:lang w:val="en-GB" w:bidi="ar-SA" w:eastAsia="zh-CN"/>
    </w:rPr>
  </w:style>
  <w:style w:type="paragraph" w:styleId="Arial1">
    <w:name w:val="Arial"/>
    <w:basedOn w:val="Normal"/>
    <w:qFormat/>
    <w:pPr>
      <w:tabs>
        <w:tab w:val="clear" w:pos="284"/>
        <w:tab w:val="right" w:pos="9639" w:leader="none"/>
      </w:tabs>
    </w:pPr>
    <w:rPr>
      <w:rFonts w:eastAsia="Batang;바탕"/>
      <w:b/>
      <w:bCs/>
      <w:lang w:val="fr-FR"/>
    </w:rPr>
  </w:style>
  <w:style w:type="paragraph" w:styleId="BBody">
    <w:name w:val="B-Body"/>
    <w:qFormat/>
    <w:pPr>
      <w:widowControl/>
      <w:tabs>
        <w:tab w:val="clear" w:pos="284"/>
        <w:tab w:val="left" w:pos="2160" w:leader="none"/>
      </w:tabs>
      <w:bidi w:val="0"/>
      <w:spacing w:before="120" w:after="40"/>
      <w:ind w:left="720" w:hanging="0"/>
    </w:pPr>
    <w:rPr>
      <w:rFonts w:ascii="Times New Roman" w:hAnsi="Times New Roman" w:eastAsia="Times New Roman" w:cs="Times New Roman"/>
      <w:color w:val="auto"/>
      <w:sz w:val="22"/>
      <w:szCs w:val="20"/>
      <w:lang w:val="en-GB" w:bidi="ar-SA" w:eastAsia="zh-CN"/>
    </w:rPr>
  </w:style>
  <w:style w:type="paragraph" w:styleId="45">
    <w:name w:val="列出段落4"/>
    <w:basedOn w:val="Normal"/>
    <w:qFormat/>
    <w:pPr>
      <w:ind w:firstLine="420"/>
    </w:pPr>
    <w:rPr>
      <w:rFonts w:eastAsia="SimSun;宋体"/>
    </w:rPr>
  </w:style>
  <w:style w:type="paragraph" w:styleId="37">
    <w:name w:val="修订3"/>
    <w:qFormat/>
    <w:pPr>
      <w:widowControl/>
      <w:bidi w:val="0"/>
    </w:pPr>
    <w:rPr>
      <w:rFonts w:ascii="Times New Roman" w:hAnsi="Times New Roman" w:eastAsia="Batang;바탕" w:cs="Times New Roman"/>
      <w:color w:val="auto"/>
      <w:sz w:val="20"/>
      <w:szCs w:val="20"/>
      <w:lang w:val="en-GB" w:bidi="ar-SA" w:eastAsia="zh-CN"/>
    </w:rPr>
  </w:style>
  <w:style w:type="paragraph" w:styleId="210">
    <w:name w:val="수정2"/>
    <w:qFormat/>
    <w:pPr>
      <w:widowControl/>
      <w:bidi w:val="0"/>
    </w:pPr>
    <w:rPr>
      <w:rFonts w:ascii="Times New Roman" w:hAnsi="Times New Roman" w:eastAsia="Batang;바탕" w:cs="Times New Roman"/>
      <w:color w:val="auto"/>
      <w:sz w:val="20"/>
      <w:szCs w:val="20"/>
      <w:lang w:val="en-GB" w:bidi="ar-SA" w:eastAsia="zh-CN"/>
    </w:rPr>
  </w:style>
  <w:style w:type="paragraph" w:styleId="TF11">
    <w:name w:val="TF1"/>
    <w:qFormat/>
    <w:pPr>
      <w:keepLines/>
      <w:widowControl/>
      <w:bidi w:val="0"/>
      <w:spacing w:before="0" w:after="240"/>
      <w:jc w:val="center"/>
    </w:pPr>
    <w:rPr>
      <w:rFonts w:ascii="Arial" w:hAnsi="Arial" w:eastAsia="MS Mincho;MS Mincho" w:cs="Arial"/>
      <w:b/>
      <w:bCs/>
      <w:color w:val="auto"/>
      <w:sz w:val="20"/>
      <w:szCs w:val="20"/>
      <w:lang w:val="en-GB" w:bidi="en-US"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 w:type="numbering" w:styleId="WW8StyleNum5">
    <w:name w:val="WW8Style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2021-09-27T20:58:00Z</dcterms:created>
  <dc:creator>MCC Support</dc:creator>
  <dc:description/>
  <cp:keywords>LTE testing</cp:keywords>
  <dc:language>en-US</dc:language>
  <cp:lastModifiedBy>6653</cp:lastModifiedBy>
  <dcterms:modified xsi:type="dcterms:W3CDTF">2023-01-16T19:15:00Z</dcterms:modified>
  <cp:revision>10</cp:revision>
  <dc:subject>Evolved Universal Terrestrial Radio Access (E-UTRA)  and Evolved Packet Core (EPC); User Equipment (UE) conformance specification; Part 1: Protocol conformance specification  (Release 11)</dc:subject>
  <dc:title>3GPP TS 36.523-1</dc:title>
</cp:coreProperties>
</file>